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gif" ContentType="image/gif"/>
  <Default Extension="bmp" ContentType="image/bmp"/>
  <Default Extension="wmf" ContentType="image/wmf"/>
  <Default Extension="jpeg" ContentType="image/jpeg"/>
  <Default Extension="emf" ContentType="image/emf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611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06:12:00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345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8.APPLICATION OF INTEGRALS 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25"/>
        <w:gridCol w:w="270"/>
        <w:gridCol w:w="2202"/>
        <w:gridCol w:w="270"/>
        <w:gridCol w:w="2202"/>
        <w:gridCol w:w="270"/>
        <w:gridCol w:w="2202"/>
        <w:gridCol w:w="270"/>
        <w:gridCol w:w="2202"/>
      </w:tblGrid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Single Correct Answer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7D3BFF" w:rsidRPr="001904DA" w:rsidRDefault="00D45C80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enclosed between the curves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=1-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3π-8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π-8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D3BFF" w:rsidRPr="001904DA" w:rsidRDefault="009C719D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2π-8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D3BFF" w:rsidRPr="001904DA" w:rsidRDefault="00D45C80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884E4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(a-x)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a-x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884E4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d>
                <m:d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π-2</m:t>
                  </m:r>
                </m:e>
              </m:d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="00FB15B2" w:rsidRPr="001904DA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="00B212BA" w:rsidRPr="001904DA">
              <w:rPr>
                <w:rFonts w:ascii="Cambria Math" w:hAnsi="Cambria Math" w:cs="Calibri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884E4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4-π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="00FB15B2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="00B212BA"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884E4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val="en-US" w:eastAsia="en-US"/>
                </w:rPr>
                <m:t>/3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41F1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enclosed between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x=|y|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4/3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2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B27FFA" w:rsidP="00B27F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enclosed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defined parametrically as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,y=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2t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B27FFA" w:rsidP="00B27F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B27FFA" w:rsidP="00B27FF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 xml:space="preserve">π/2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B27F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3π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4</m:t>
                  </m:r>
                </m:den>
              </m:f>
            </m:oMath>
            <w:r w:rsidR="000B1C7C" w:rsidRPr="001904DA">
              <w:rPr>
                <w:rFonts w:ascii="Cambria Math" w:hAnsi="Cambria Math"/>
                <w:lang w:val="en-US" w:eastAsia="en-US"/>
              </w:rPr>
              <w:t xml:space="preserve"> sq</w:t>
            </w:r>
            <w:r w:rsidR="00B27FFA" w:rsidRPr="001904DA">
              <w:rPr>
                <w:rFonts w:ascii="Cambria Math" w:hAnsi="Cambria Math"/>
                <w:lang w:val="en-US" w:eastAsia="en-US"/>
              </w:rPr>
              <w:t>.</w:t>
            </w:r>
            <w:r w:rsidR="00B27FFA" w:rsidRPr="001904DA">
              <w:rPr>
                <w:rFonts w:ascii="Cambria Math" w:hAnsi="Cambria Math" w:cs="Calibri"/>
                <w:lang w:val="en-US" w:eastAsia="en-US"/>
              </w:rPr>
              <w:t xml:space="preserve">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B27FF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="000B1C7C" w:rsidRPr="001904DA">
              <w:rPr>
                <w:rFonts w:ascii="Cambria Math" w:hAnsi="Cambria Math"/>
                <w:lang w:val="en-US" w:eastAsia="en-US"/>
              </w:rPr>
              <w:t xml:space="preserve"> sq. </w:t>
            </w:r>
            <w:r w:rsidR="00B27FFA" w:rsidRPr="001904DA">
              <w:rPr>
                <w:rFonts w:ascii="Cambria Math" w:hAnsi="Cambria Math"/>
                <w:lang w:val="en-US" w:eastAsia="en-US"/>
              </w:rPr>
              <w:t>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FF4639" w:rsidP="00FF463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(a-x)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 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726355" w:rsidP="0072635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val="en-US" w:eastAsia="en-US"/>
                </w:rPr>
                <m:t>/2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</w:t>
            </w:r>
            <w:r w:rsidR="000B1C7C" w:rsidRPr="001904DA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 w:cs="Calibri"/>
                <w:lang w:val="en-US" w:eastAsia="en-US"/>
              </w:rPr>
              <w:t>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726355" w:rsidP="0072635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726355" w:rsidP="0072635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3π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</w:t>
            </w:r>
            <w:r w:rsidR="000B1C7C" w:rsidRPr="001904DA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 w:cs="Calibri"/>
                <w:lang w:val="en-US" w:eastAsia="en-US"/>
              </w:rPr>
              <w:t>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B212BA" w:rsidP="00B212B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</w:t>
            </w:r>
            <w:r w:rsidR="00726355" w:rsidRPr="001904DA">
              <w:rPr>
                <w:rFonts w:ascii="Cambria Math" w:hAnsi="Cambria Math"/>
                <w:lang w:val="en-US" w:eastAsia="en-US"/>
              </w:rPr>
              <w:t>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C759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E4518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e-2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E4518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3-e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C759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e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</w:t>
            </w:r>
            <w:r w:rsidR="00C759FA" w:rsidRPr="001904DA">
              <w:rPr>
                <w:rFonts w:ascii="Cambria Math" w:hAnsi="Cambria Math" w:cs="Calibri"/>
                <w:lang w:val="en-US" w:eastAsia="en-US"/>
              </w:rPr>
              <w:t>u</w:t>
            </w:r>
            <w:r w:rsidRPr="001904DA">
              <w:rPr>
                <w:rFonts w:ascii="Cambria Math" w:hAnsi="Cambria Math" w:cs="Calibri"/>
                <w:lang w:val="en-US" w:eastAsia="en-US"/>
              </w:rPr>
              <w:t>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E4518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e-1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41F1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loop of the curve,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(a-x)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D41F1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4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D41F1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8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15</m:t>
                  </m:r>
                </m:den>
              </m:f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D41F1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16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9</m:t>
                  </m:r>
                </m:den>
              </m:f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C759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two branches of curve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straight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C759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1/</w:t>
            </w:r>
            <w:r w:rsidR="00C759FA" w:rsidRPr="001904DA">
              <w:rPr>
                <w:rFonts w:ascii="Cambria Math" w:hAnsi="Cambria Math" w:cs="Calibri"/>
                <w:lang w:val="en-US" w:eastAsia="en-US"/>
              </w:rPr>
              <w:t>5</w:t>
            </w:r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3/5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4/5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8/4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D45C80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 the region enclosed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y=x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 xml:space="preserve">x 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y=2x-2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D45C80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F3524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x, ∀ x∈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0,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lang w:val="en-US" w:eastAsia="en-US"/>
                </w:rPr>
                <m:t>, 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π-x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=2, ∀x∈</m:t>
              </m:r>
              <m:d>
                <m:dPr>
                  <m:endChr m:val="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d>
                    <m:dPr>
                      <m:begChr m:val="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,π</m:t>
                      </m:r>
                    </m:e>
                  </m:d>
                </m:e>
              </m: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2π-x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,∀x∈(π,2π)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the area enclosed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AC4701" w:rsidRPr="001904DA">
              <w:rPr>
                <w:rFonts w:ascii="Cambria Math" w:hAnsi="Cambria Math"/>
                <w:lang w:val="en-US" w:eastAsia="en-US"/>
              </w:rPr>
              <w:t>-</w:t>
            </w:r>
            <w:r w:rsidRPr="001904DA">
              <w:rPr>
                <w:rFonts w:ascii="Cambria Math" w:hAnsi="Cambria Math"/>
                <w:lang w:val="en-US" w:eastAsia="en-US"/>
              </w:rPr>
              <w:t>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F3524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F3524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2π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9665C5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4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987B6F" w:rsidP="00987B6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whose boundaries are defined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y=2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x,y=3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 xml:space="preserve"> and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1904DA" w:rsidRDefault="00987B6F" w:rsidP="00987B6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 w:cs="Calibri"/>
                  <w:lang w:val="en-US" w:eastAsia="en-US"/>
                </w:rPr>
                <m:t>3 In</m:t>
              </m:r>
              <m:d>
                <m:d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lang w:val="en-US" w:eastAsia="en-US"/>
                            </w:rPr>
                            <m:t>3</m:t>
                          </m:r>
                        </m:e>
                      </m:rad>
                    </m:den>
                  </m:f>
                </m:e>
              </m: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1904DA" w:rsidRDefault="00987B6F" w:rsidP="00987B6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="009245DB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>In 3</w:t>
            </w:r>
            <m:oMath>
              <m:r>
                <w:rPr>
                  <w:rFonts w:ascii="Cambria Math" w:hAnsi="Cambria Math"/>
                  <w:lang w:val="en-US" w:eastAsia="en-US"/>
                </w:rPr>
                <m:t>-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3 In 2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B212B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In </m:t>
              </m:r>
              <m:r>
                <w:rPr>
                  <w:rFonts w:ascii="Cambria Math" w:hAnsi="Cambria Math"/>
                  <w:lang w:val="en-US" w:eastAsia="en-US"/>
                </w:rPr>
                <m:t>3-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In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B212BA">
            <w:pPr>
              <w:spacing w:after="0"/>
              <w:contextualSpacing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In </w:t>
            </w:r>
            <m:oMath>
              <m:r>
                <w:rPr>
                  <w:rFonts w:ascii="Cambria Math" w:hAnsi="Cambria Math"/>
                  <w:lang w:val="en-US" w:eastAsia="en-US"/>
                </w:rPr>
                <m:t>3-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In 2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32338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=1-x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lines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|x|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,x=-1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11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6</m:t>
                  </m:r>
                </m:den>
              </m:f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2647F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6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11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5</m:t>
                  </m:r>
                </m:den>
              </m:f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B27FFA" w:rsidP="000B1C7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minimum </w:t>
            </w:r>
            <m:oMath>
              <m:r>
                <w:rPr>
                  <w:rFonts w:ascii="Cambria Math" w:hAnsi="Cambria Math"/>
                  <w:lang w:val="en-US" w:eastAsia="en-US"/>
                </w:rPr>
                <m:t>(x+1,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1-x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all </w:t>
            </w:r>
            <m:oMath>
              <m:r>
                <w:rPr>
                  <w:rFonts w:ascii="Cambria Math" w:hAnsi="Cambria Math"/>
                  <w:lang w:val="en-US" w:eastAsia="en-US"/>
                </w:rPr>
                <m:t>x≤1</m:t>
              </m:r>
            </m:oMath>
            <w:r w:rsidR="000B1C7C" w:rsidRPr="001904DA">
              <w:rPr>
                <w:rFonts w:ascii="Cambria Math" w:hAnsi="Cambria Math"/>
                <w:lang w:val="en-US" w:eastAsia="en-US"/>
              </w:rPr>
              <w:t>. T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hen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90A76" w:rsidRPr="001904DA" w:rsidRDefault="009C719D" w:rsidP="00B27F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 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 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 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45C8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 units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B27FFA" w:rsidP="000B1C7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inside the parabola </w:t>
            </w:r>
            <m:oMath>
              <m:r>
                <w:rPr>
                  <w:rFonts w:ascii="Cambria Math" w:hAnsi="Cambria Math"/>
                  <w:lang w:val="en-US" w:eastAsia="en-US"/>
                </w:rPr>
                <m:t>5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-y=0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but </w:t>
            </w:r>
            <w:r w:rsidR="000B1C7C" w:rsidRPr="001904DA">
              <w:rPr>
                <w:rFonts w:ascii="Cambria Math" w:hAnsi="Cambria Math"/>
                <w:lang w:val="en-US" w:eastAsia="en-US"/>
              </w:rPr>
              <w:t>out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side the parabola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-y+9=0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B27FFA" w:rsidP="00B27FF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12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B27FF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6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B27FFA" w:rsidP="00C90A7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8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B27FFA" w:rsidP="00C90A7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4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011FB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of the plane bounded by max  </w:t>
            </w:r>
            <m:oMath>
              <m:r>
                <w:rPr>
                  <w:rFonts w:ascii="Cambria Math" w:hAnsi="Cambria Math"/>
                  <w:lang w:val="en-US" w:eastAsia="en-US"/>
                </w:rPr>
                <m:t>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,|y|)≤1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 </w:t>
            </w:r>
            <m:oMath>
              <m:r>
                <w:rPr>
                  <w:rFonts w:ascii="Cambria Math" w:hAnsi="Cambria Math"/>
                  <w:lang w:val="en-US" w:eastAsia="en-US"/>
                </w:rPr>
                <m:t>xy≤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1/2 + In 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3+ In 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31/4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1+2 In 2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9473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closed figure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-2x+2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tangents to </w:t>
            </w:r>
            <w:r w:rsidR="00D9473F" w:rsidRPr="001904DA">
              <w:rPr>
                <w:rFonts w:ascii="Cambria Math" w:hAnsi="Cambria Math"/>
                <w:lang w:val="en-US" w:eastAsia="en-US"/>
              </w:rPr>
              <w:t xml:space="preserve">it </w:t>
            </w:r>
            <w:r w:rsidRPr="001904DA">
              <w:rPr>
                <w:rFonts w:ascii="Cambria Math" w:hAnsi="Cambria Math"/>
                <w:lang w:val="en-US" w:eastAsia="en-US"/>
              </w:rPr>
              <w:t>at (1, 1/2) and (4</w:t>
            </w:r>
            <w:r w:rsidR="00D9473F" w:rsidRPr="001904DA">
              <w:rPr>
                <w:rFonts w:ascii="Cambria Math" w:hAnsi="Cambria Math"/>
                <w:lang w:val="en-US" w:eastAsia="en-US"/>
              </w:rPr>
              <w:t xml:space="preserve">, </w:t>
            </w:r>
            <w:r w:rsidRPr="001904DA">
              <w:rPr>
                <w:rFonts w:ascii="Cambria Math" w:hAnsi="Cambria Math"/>
                <w:lang w:val="en-US" w:eastAsia="en-US"/>
              </w:rPr>
              <w:t>2)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9/8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3/8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3/2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9/4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9D614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value of the parameter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such that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+ax+1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coordinate axes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attains its least value,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9D614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4</m:t>
                  </m:r>
                </m:den>
              </m:f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9D614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9D614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4</m:t>
                  </m:r>
                </m:den>
              </m:f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9D614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E412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|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-1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0≤x≤2π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4</m:t>
                  </m:r>
                </m:den>
              </m:f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8</m:t>
                  </m:r>
                </m:den>
              </m:f>
            </m:oMath>
            <w:r w:rsidR="00411B54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="00B212BA"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BD0B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(x+a)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BD0B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val="en-US" w:eastAsia="en-US"/>
                </w:rPr>
                <m:t>/3</m:t>
              </m:r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09412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val="en-US" w:eastAsia="en-US"/>
                </w:rPr>
                <m:t>/4</m:t>
              </m:r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09412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val="en-US" w:eastAsia="en-US"/>
                </w:rPr>
                <m:t>/43</m:t>
              </m:r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9245D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lang w:val="en-US" w:eastAsia="en-US"/>
                </w:rPr>
                <m:t>/12</m:t>
              </m:r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C020B" w:rsidRPr="001904DA" w:rsidRDefault="00FF4639" w:rsidP="00FF463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-2x+2</m:t>
                  </m:r>
                </m:den>
              </m:f>
            </m:oMath>
            <w:r w:rsidR="000B1C7C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0B1C7C" w:rsidRPr="001904DA">
              <w:rPr>
                <w:rFonts w:ascii="Cambria Math" w:hAnsi="Cambria Math"/>
                <w:lang w:val="en-US" w:eastAsia="en-US"/>
              </w:rPr>
              <w:t>-axis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0B1C7C" w:rsidP="005C020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2π</m:t>
              </m:r>
            </m:oMath>
            <w:r w:rsidR="00FF4639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0B1C7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den>
              </m:f>
            </m:oMath>
            <w:r w:rsidR="00FF4639"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0B1C7C" w:rsidP="000B1C7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</w:t>
            </w:r>
            <w:r w:rsidR="00FF4639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67B76" w:rsidRPr="001904DA" w:rsidRDefault="000B1C7C" w:rsidP="000B1C7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41F1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loop of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(4-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="00AC4701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AC4701" w:rsidP="00AC470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7/3 </w:t>
            </w:r>
            <w:r w:rsidR="00B212BA"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8/3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11/3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16/3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C55C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bounded by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-2x-3=0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C55C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-1</m:t>
              </m:r>
            </m:oMath>
            <w:r w:rsidR="00DF7C3D" w:rsidRPr="001904DA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="00B212BA" w:rsidRPr="001904DA">
              <w:rPr>
                <w:rFonts w:ascii="Cambria Math" w:hAnsi="Cambria Math" w:cs="Calibri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C55CD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2π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C55C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4π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C55CD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π/2</m:t>
              </m:r>
            </m:oMath>
            <w:r w:rsidR="00DF7C3D" w:rsidRPr="001904DA">
              <w:rPr>
                <w:rFonts w:ascii="Cambria Math" w:hAnsi="Cambria Math"/>
                <w:lang w:val="en-US" w:eastAsia="en-US"/>
              </w:rPr>
              <w:t xml:space="preserve"> sq</w:t>
            </w:r>
            <w:r w:rsidRPr="001904DA">
              <w:rPr>
                <w:rFonts w:ascii="Cambria Math" w:hAnsi="Cambria Math"/>
                <w:lang w:val="en-US" w:eastAsia="en-US"/>
              </w:rPr>
              <w:t>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FF4639" w:rsidP="00FF4639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between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x+e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,x=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  <w:lang w:val="en-US" w:eastAsia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y</m:t>
                              </m:r>
                            </m:den>
                          </m:f>
                        </m:e>
                      </m:d>
                    </m:e>
                  </m:func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x-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FF4639" w:rsidP="005C020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FF4639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FF4639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4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FF4639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AC470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x=0, y=0, x=2, y=2,y≤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y≥</m:t>
              </m:r>
            </m:oMath>
            <w:r w:rsidR="00AC4701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In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93241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6-4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In </w:t>
            </w:r>
            <w:r w:rsidR="00AC4701" w:rsidRPr="001904DA">
              <w:rPr>
                <w:rFonts w:ascii="Cambria Math" w:hAnsi="Cambria Math" w:cs="Calibri"/>
                <w:lang w:val="en-US" w:eastAsia="en-US"/>
              </w:rPr>
              <w:t xml:space="preserve">2 </w:t>
            </w:r>
            <w:r w:rsidRPr="001904DA">
              <w:rPr>
                <w:rFonts w:ascii="Cambria Math" w:hAnsi="Cambria Math" w:cs="Calibri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AC470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4 </w:t>
            </w:r>
            <w:r w:rsidR="00AC4701" w:rsidRPr="001904DA">
              <w:rPr>
                <w:rFonts w:ascii="Cambria Math" w:hAnsi="Cambria Math"/>
                <w:lang w:val="en-US" w:eastAsia="en-US"/>
              </w:rPr>
              <w:t>I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n </w:t>
            </w:r>
            <m:oMath>
              <m:r>
                <w:rPr>
                  <w:rFonts w:ascii="Cambria Math" w:hAnsi="Cambria Math"/>
                  <w:lang w:val="en-US" w:eastAsia="en-US"/>
                </w:rPr>
                <m:t>2-2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AC470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 xml:space="preserve">2 </w:t>
            </w:r>
            <w:r w:rsidR="00AC4701" w:rsidRPr="001904DA">
              <w:rPr>
                <w:rFonts w:ascii="Cambria Math" w:hAnsi="Cambria Math" w:cs="Calibri"/>
                <w:lang w:val="en-US" w:eastAsia="en-US"/>
              </w:rPr>
              <w:t>I</w:t>
            </w:r>
            <w:r w:rsidRPr="001904DA">
              <w:rPr>
                <w:rFonts w:ascii="Cambria Math" w:hAnsi="Cambria Math" w:cs="Calibri"/>
                <w:lang w:val="en-US" w:eastAsia="en-US"/>
              </w:rPr>
              <w:t xml:space="preserve">n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2-4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AC470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6-2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="00AC4701" w:rsidRPr="001904DA">
              <w:rPr>
                <w:rFonts w:ascii="Cambria Math" w:hAnsi="Cambria Math"/>
                <w:lang w:val="en-US" w:eastAsia="en-US"/>
              </w:rPr>
              <w:t>I</w:t>
            </w:r>
            <w:r w:rsidRPr="001904DA">
              <w:rPr>
                <w:rFonts w:ascii="Cambria Math" w:hAnsi="Cambria Math"/>
                <w:lang w:val="en-US" w:eastAsia="en-US"/>
              </w:rPr>
              <w:t>n 2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411B5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Consider two curve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: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=4[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]x</m:t>
              </m:r>
            </m:oMath>
            <w:r w:rsidR="00411B54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: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=4[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]y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where [.] denotes the greatest integer function</w:t>
            </w:r>
            <w:r w:rsidR="00411B54" w:rsidRPr="001904DA">
              <w:rPr>
                <w:rFonts w:ascii="Cambria Math" w:hAnsi="Cambria Math"/>
                <w:lang w:val="en-US" w:eastAsia="en-US"/>
              </w:rPr>
              <w:t>.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Then the area of region enclosed by these two curves within the square </w:t>
            </w:r>
            <w:r w:rsidR="00411B54" w:rsidRPr="001904DA">
              <w:rPr>
                <w:rFonts w:ascii="Cambria Math" w:hAnsi="Cambria Math"/>
                <w:lang w:val="en-US" w:eastAsia="en-US"/>
              </w:rPr>
              <w:t>f</w:t>
            </w:r>
            <w:r w:rsidRPr="001904DA">
              <w:rPr>
                <w:rFonts w:ascii="Cambria Math" w:hAnsi="Cambria Math"/>
                <w:lang w:val="en-US" w:eastAsia="en-US"/>
              </w:rPr>
              <w:t>ormed by the</w:t>
            </w:r>
            <w:r w:rsidR="00411B54" w:rsidRPr="001904DA">
              <w:rPr>
                <w:rFonts w:ascii="Cambria Math" w:hAnsi="Cambria Math"/>
                <w:lang w:val="en-US" w:eastAsia="en-US"/>
              </w:rPr>
              <w:t xml:space="preserve"> lines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x=1, y=1, x=4, y=4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8/3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10/3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11/3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11/4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9473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in </w:t>
            </w:r>
            <w:r w:rsidR="00D9473F" w:rsidRPr="001904DA">
              <w:rPr>
                <w:rFonts w:ascii="Cambria Math" w:hAnsi="Cambria Math"/>
                <w:lang w:val="en-US" w:eastAsia="en-US"/>
              </w:rPr>
              <w:t>1st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quadrant bounded by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 y=1+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rad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094123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8/3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11/3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13/6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E4518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containing the points </w:t>
            </w:r>
            <m:oMath>
              <m:r>
                <w:rPr>
                  <w:rFonts w:ascii="Cambria Math" w:hAnsi="Cambria Math"/>
                  <w:lang w:val="en-US" w:eastAsia="en-US"/>
                </w:rPr>
                <m:t>(x,y)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satisfying </w:t>
            </w:r>
            <m:oMath>
              <m:r>
                <w:rPr>
                  <w:rFonts w:ascii="Cambria Math" w:hAnsi="Cambria Math"/>
                  <w:lang w:val="en-US" w:eastAsia="en-US"/>
                </w:rPr>
                <m:t>4≤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≤2(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+|y|)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8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E4518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4π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E4518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2π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45D22" w:rsidRDefault="00017590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The area bounded by the curves</w:t>
            </w:r>
          </w:p>
          <w:p w:rsidR="0005727F" w:rsidRDefault="00017590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=(</m:t>
              </m:r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=(</m:t>
              </m:r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+1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5727F" w:rsidRDefault="006848B1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sq unit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5727F" w:rsidRDefault="006848B1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sq unit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5727F" w:rsidRDefault="006848B1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sq unit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5727F" w:rsidRDefault="006848B1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sq unit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D55174" w:rsidP="00D5517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sec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x,y=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cose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-1</m:t>
                      </m:r>
                    </m:sup>
                  </m:sSup>
                </m:e>
              </m:func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x-1=0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B212B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unc>
                <m:func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Calibri"/>
                      <w:lang w:val="en-US" w:eastAsia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3+2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lang w:val="en-US" w:eastAsia="en-US"/>
                            </w:rPr>
                            <m:t>2</m:t>
                          </m:r>
                        </m:e>
                      </m:rad>
                    </m:e>
                  </m:d>
                  <m:r>
                    <w:rPr>
                      <w:rFonts w:ascii="Cambria Math" w:hAnsi="Cambria Math" w:cs="Calibri"/>
                      <w:lang w:val="en-US" w:eastAsia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</m:t>
                      </m:r>
                    </m:den>
                  </m:f>
                </m:e>
              </m:func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="00D55174" w:rsidRPr="001904DA">
              <w:rPr>
                <w:rFonts w:ascii="Cambria Math" w:hAnsi="Cambria Math" w:cs="Calibri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1904DA" w:rsidRDefault="009C719D" w:rsidP="00D5517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(3+2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)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67B76" w:rsidRPr="001904DA" w:rsidRDefault="00D55174" w:rsidP="00D5517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π-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>log</m:t>
                        </m:r>
                        <m:ctrlPr>
                          <w:rPr>
                            <w:rFonts w:ascii="Cambria Math" w:hAnsi="Cambria Math" w:cs="Calibri"/>
                            <w:lang w:val="en-US" w:eastAsia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e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e>
                </m:func>
                <m:r>
                  <w:rPr>
                    <w:rFonts w:ascii="Cambria Math" w:hAnsi="Cambria Math" w:cs="Calibri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67B76" w:rsidRPr="001904DA" w:rsidRDefault="00D55174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7D10F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=x+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its inverse function between the ordinates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x=2π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7D10F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4π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7D10F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8π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</w:t>
            </w:r>
            <w:r w:rsidR="00993E8D" w:rsidRPr="001904DA">
              <w:rPr>
                <w:rFonts w:ascii="Cambria Math" w:hAnsi="Cambria Math"/>
                <w:lang w:val="en-US" w:eastAsia="en-US"/>
              </w:rPr>
              <w:t>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4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8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7A507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4-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</w:t>
            </w:r>
            <m:oMath>
              <m:r>
                <w:rPr>
                  <w:rFonts w:ascii="Cambria Math" w:hAnsi="Cambria Math"/>
                  <w:lang w:val="en-US" w:eastAsia="en-US"/>
                </w:rPr>
                <m:t>y≥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e>
                          </m:rad>
                        </m:den>
                      </m:f>
                    </m:e>
                  </m:d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is divided by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="00DF7C3D" w:rsidRPr="001904DA">
              <w:rPr>
                <w:rFonts w:ascii="Cambria Math" w:hAnsi="Cambria Math"/>
                <w:lang w:val="en-US" w:eastAsia="en-US"/>
              </w:rPr>
              <w:t>-</w:t>
            </w:r>
            <w:r w:rsidRPr="001904DA">
              <w:rPr>
                <w:rFonts w:ascii="Cambria Math" w:hAnsi="Cambria Math"/>
                <w:lang w:val="en-US" w:eastAsia="en-US"/>
              </w:rPr>
              <w:t>axis in the ratio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8957E3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-8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A5076">
            <w:pPr>
              <w:spacing w:after="0"/>
              <w:contextualSpacing/>
              <w:tabs>
                <w:tab w:val="left" w:pos="1060"/>
              </w:tabs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-4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A507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-4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 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A5076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B212B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between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and the ordinates of the two minima of the curve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11/60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B212B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7/120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B212BA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1/30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B212BA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7/90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E412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lines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x=1, x=b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equal to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+1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all </w:t>
            </w:r>
            <m:oMath>
              <m:r>
                <w:rPr>
                  <w:rFonts w:ascii="Cambria Math" w:hAnsi="Cambria Math"/>
                  <w:lang w:val="en-US" w:eastAsia="en-US"/>
                </w:rPr>
                <m:t>b&gt;1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x-1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x+1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+1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41858" w:rsidRDefault="00041858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area of the region between the curves </w:t>
            </w:r>
          </w:p>
          <w:p w:rsidR="00041858" w:rsidRPr="001B34B5" w:rsidRDefault="00041858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 y=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</m:e>
                </m:rad>
              </m:oMath>
            </m:oMathPara>
          </w:p>
          <w:p w:rsidR="00041858" w:rsidRPr="008B49B8" w:rsidRDefault="00041858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Bounded by the line </w:t>
            </w:r>
            <m:oMath>
              <m:r>
                <w:rPr>
                  <w:rFonts w:ascii="Cambria Math" w:hAnsi="Cambria Math"/>
                </w:rPr>
                <m:t xml:space="preserve">x=0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41858" w:rsidRDefault="00041858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="Calibri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</w:rPr>
                      <m:t>0</m:t>
                    </m:r>
                  </m:sub>
                  <m:sup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Calibri"/>
                      </w:rPr>
                      <m:t>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(1+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 w:cs="Calibri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41858" w:rsidRDefault="00041858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="Calibri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</w:rPr>
                      <m:t>0</m:t>
                    </m:r>
                  </m:sub>
                  <m:sup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Calibri"/>
                      </w:rPr>
                      <m:t>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4t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(1+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 w:cs="Calibri"/>
                      </w:rPr>
                      <m:t>dt</m:t>
                    </m:r>
                  </m:e>
                </m:nary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41858" w:rsidRDefault="00041858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="Calibri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</w:rPr>
                      <m:t>0</m:t>
                    </m:r>
                  </m:sub>
                  <m:sup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Calibri"/>
                      </w:rPr>
                      <m:t>+1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4t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(1+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 w:cs="Calibri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41858" w:rsidRDefault="00041858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nary>
                  <m:naryPr>
                    <m:limLoc m:val="subSup"/>
                    <m:ctrlPr>
                      <w:rPr>
                        <w:rFonts w:ascii="Cambria Math" w:hAnsi="Cambria Math" w:cs="Calibri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</w:rPr>
                      <m:t>0</m:t>
                    </m:r>
                  </m:sub>
                  <m:sup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Calibri"/>
                      </w:rPr>
                      <m:t>+1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(1+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 w:cs="Calibri"/>
                      </w:rPr>
                      <m:t>dt</m:t>
                    </m:r>
                  </m:e>
                </m:nary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411B5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be a non-negative continuous function such that the 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</m:oMath>
            <w:r w:rsidR="00411B54" w:rsidRPr="001904DA">
              <w:rPr>
                <w:rFonts w:ascii="Cambria Math" w:hAnsi="Cambria Math"/>
                <w:lang w:val="en-US" w:eastAsia="en-US"/>
              </w:rPr>
              <w:t xml:space="preserve">,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411B54" w:rsidRPr="001904DA">
              <w:rPr>
                <w:rFonts w:ascii="Cambria Math" w:hAnsi="Cambria Math"/>
                <w:lang w:val="en-US" w:eastAsia="en-US"/>
              </w:rPr>
              <w:t>-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axis and the ordinates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x=β&gt;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 </w:t>
            </w:r>
            <m:oMath>
              <m:r>
                <w:rPr>
                  <w:rFonts w:ascii="Cambria Math" w:hAnsi="Cambria Math"/>
                  <w:lang w:val="en-US" w:eastAsia="en-US"/>
                </w:rPr>
                <m:t>β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β+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  <w:lang w:val="en-US" w:eastAsia="en-US"/>
                    </w:rPr>
                    <m:t>β</m:t>
                  </m:r>
                </m:e>
              </m:func>
            </m:oMath>
            <w:r w:rsidR="00411B54" w:rsidRPr="001904DA">
              <w:rPr>
                <w:rFonts w:ascii="Cambria Math" w:hAnsi="Cambria Math"/>
                <w:lang w:val="en-US" w:eastAsia="en-US"/>
              </w:rPr>
              <w:t xml:space="preserve">.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f'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</m:e>
              </m: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E4121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E4121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e>
                    </m:rad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449C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figure bounded by the parabola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y-2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=x-1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 tangent to it at the point with the ordinate </w:t>
            </w:r>
            <m:oMath>
              <m:r>
                <w:rPr>
                  <w:rFonts w:ascii="Cambria Math" w:hAnsi="Cambria Math"/>
                  <w:lang w:val="en-US" w:eastAsia="en-US"/>
                </w:rPr>
                <m:t>x=3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7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6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9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011FB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y=3-|3-x|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|x+1|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D449C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15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-6</m:t>
              </m:r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</w:t>
            </w:r>
            <w:r w:rsidR="00D449CB" w:rsidRPr="001904DA">
              <w:rPr>
                <w:rFonts w:ascii="Cambria Math" w:hAnsi="Cambria Math" w:cs="Calibri"/>
                <w:lang w:val="en-US" w:eastAsia="en-US"/>
              </w:rPr>
              <w:t>I</w:t>
            </w:r>
            <w:r w:rsidR="00B212BA" w:rsidRPr="001904DA">
              <w:rPr>
                <w:rFonts w:ascii="Cambria Math" w:hAnsi="Cambria Math" w:cs="Calibri"/>
                <w:lang w:val="en-US" w:eastAsia="en-US"/>
              </w:rPr>
              <w:t>n 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D449C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-3</m:t>
              </m:r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="00D449CB" w:rsidRPr="001904DA">
              <w:rPr>
                <w:rFonts w:ascii="Cambria Math" w:hAnsi="Cambria Math"/>
                <w:lang w:val="en-US" w:eastAsia="en-US"/>
              </w:rPr>
              <w:t>I</w:t>
            </w:r>
            <w:r w:rsidR="00B212BA" w:rsidRPr="001904DA">
              <w:rPr>
                <w:rFonts w:ascii="Cambria Math" w:hAnsi="Cambria Math"/>
                <w:lang w:val="en-US" w:eastAsia="en-US"/>
              </w:rPr>
              <w:t>n 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D449C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13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-</m:t>
              </m:r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6 </w:t>
            </w:r>
            <w:r w:rsidR="00D449CB" w:rsidRPr="001904DA">
              <w:rPr>
                <w:rFonts w:ascii="Cambria Math" w:hAnsi="Cambria Math" w:cs="Calibri"/>
                <w:lang w:val="en-US" w:eastAsia="en-US"/>
              </w:rPr>
              <w:t>I</w:t>
            </w:r>
            <w:r w:rsidR="00B212BA" w:rsidRPr="001904DA">
              <w:rPr>
                <w:rFonts w:ascii="Cambria Math" w:hAnsi="Cambria Math" w:cs="Calibri"/>
                <w:lang w:val="en-US" w:eastAsia="en-US"/>
              </w:rPr>
              <w:t>n 2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3E1A7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closed figure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x=-1, x=2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+2,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x≤1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2x-1,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x&gt;1</m:t>
                        </m:r>
                      </m:e>
                    </m:mr>
                  </m:m>
                </m:e>
              </m: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abscissa 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16/3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10/3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13/3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EB1C4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7/3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67B76" w:rsidRPr="001904DA" w:rsidRDefault="005C66E7" w:rsidP="005C66E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closed figure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x=-1,y=0,  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+x+1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tangent to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 xml:space="preserve">+x+1 </m:t>
              </m:r>
            </m:oMath>
            <w:r w:rsidR="009245DB" w:rsidRPr="001904DA">
              <w:rPr>
                <w:rFonts w:ascii="Cambria Math" w:hAnsi="Cambria Math"/>
                <w:lang w:val="en-US" w:eastAsia="en-US"/>
              </w:rPr>
              <w:t>at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 xml:space="preserve"> </m:t>
              </m:r>
              <m:r>
                <w:rPr>
                  <w:rFonts w:ascii="Cambria Math" w:hAnsi="Cambria Math"/>
                  <w:lang w:val="en-US" w:eastAsia="en-US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(1,3)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B212BA" w:rsidP="005C66E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4/3</w:t>
            </w:r>
            <w:r w:rsidR="005C66E7"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B212BA" w:rsidP="005C66E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7/3</w:t>
            </w:r>
            <w:r w:rsidR="005C66E7"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B212BA" w:rsidP="005C66E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7/6 </w:t>
            </w:r>
            <w:r w:rsidR="005C66E7"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67B76" w:rsidRPr="001904DA" w:rsidRDefault="005C66E7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343B2" w:rsidRDefault="002724CB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area enclosed between the curves </w:t>
            </w:r>
            <m:oMath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&gt;0)</m:t>
              </m:r>
            </m:oMath>
            <w:r>
              <w:rPr>
                <w:rFonts w:ascii="Cambria Math" w:hAnsi="Cambria Math"/>
              </w:rPr>
              <w:t xml:space="preserve"> is 1 sq unit. Then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43B2" w:rsidRDefault="00AA5BAC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43B2" w:rsidRDefault="00AA5BAC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43B2" w:rsidRDefault="002724CB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343B2" w:rsidRDefault="00AA5BAC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5B5740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and the ordinates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x=b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b-1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(3b+4)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. Then </w:t>
            </w:r>
            <m:oMath>
              <m:r>
                <w:rPr>
                  <w:rFonts w:ascii="Cambria Math" w:hAnsi="Cambria Math"/>
                  <w:lang w:val="en-US" w:eastAsia="en-US"/>
                </w:rPr>
                <m:t>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x-1</m:t>
                    </m:r>
                  </m:e>
                </m:d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3x+4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5B574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3x+4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3x+4</m:t>
                        </m:r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+3(x-1)</m:t>
                    </m:r>
                  </m:e>
                </m:func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(3x+4)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C75BCC" w:rsidRPr="001904DA" w:rsidRDefault="005B5740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D449C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, y=x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  <w:r w:rsidR="00D449CB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884E4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e</m:t>
                  </m:r>
                </m:den>
              </m:f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884E4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884E4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e</m:t>
                  </m:r>
                </m:den>
              </m:f>
            </m:oMath>
            <w:r w:rsidR="00B212BA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884E41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AB7250" w:rsidRDefault="00DB6392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area bounded by the curves </w:t>
            </w:r>
            <m:oMath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rad>
              <m:r>
                <w:rPr>
                  <w:rFonts w:ascii="Cambria Math" w:hAnsi="Cambria Math"/>
                </w:rPr>
                <m:t>,2</m:t>
              </m:r>
              <m:r>
                <w:rPr>
                  <w:rFonts w:ascii="Cambria Math" w:hAnsi="Cambria Math"/>
                </w:rPr>
                <m:t>y</m:t>
              </m:r>
              <m:r>
                <w:rPr>
                  <w:rFonts w:ascii="Cambria Math" w:hAnsi="Cambria Math"/>
                </w:rPr>
                <m:t>+3=</m:t>
              </m:r>
              <m:r>
                <w:rPr>
                  <w:rFonts w:ascii="Cambria Math" w:hAnsi="Cambria Math"/>
                </w:rPr>
                <m:t>x</m:t>
              </m:r>
            </m:oMath>
            <w:r>
              <w:rPr>
                <w:rFonts w:ascii="Cambria Math" w:eastAsiaTheme="minorEastAsia" w:hAnsi="Cambria Math"/>
              </w:rPr>
              <w:t xml:space="preserve"> and </w:t>
            </w: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>
              <w:rPr>
                <w:rFonts w:ascii="Cambria Math" w:eastAsiaTheme="minorEastAsia" w:hAnsi="Cambria Math"/>
              </w:rPr>
              <w:t>-axis in the first quadrant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AB7250" w:rsidRDefault="00DB6392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AB7250" w:rsidRDefault="00DB6392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27/4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AB7250" w:rsidRDefault="00DB6392" w:rsidP="00C52FFC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36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AB7250" w:rsidRDefault="00DB6392" w:rsidP="00C52FFC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18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7D10F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+3x+2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g</m:t>
              </m:r>
              <m:r>
                <w:rPr>
                  <w:rFonts w:ascii="Cambria Math" w:hAnsi="Cambria Math"/>
                  <w:lang w:val="en-US" w:eastAsia="en-US"/>
                </w:rPr>
                <m:t>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inverse of it. Then the area bounded by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g</m:t>
              </m:r>
              <m:r>
                <w:rPr>
                  <w:rFonts w:ascii="Cambria Math" w:hAnsi="Cambria Math"/>
                  <w:lang w:val="en-US" w:eastAsia="en-US"/>
                </w:rPr>
                <m:t>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and the ordinate at </w:t>
            </w:r>
            <m:oMath>
              <m:r>
                <w:rPr>
                  <w:rFonts w:ascii="Cambria Math" w:hAnsi="Cambria Math"/>
                  <w:lang w:val="en-US" w:eastAsia="en-US"/>
                </w:rPr>
                <m:t>x=-2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x=6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1/4 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4/3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5/4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212BA" w:rsidRPr="001904DA" w:rsidRDefault="00B212B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7/3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212BA" w:rsidRPr="001904DA" w:rsidRDefault="00B212BA" w:rsidP="00411B5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 between the curve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2a-x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above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32338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9C719D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32338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2π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212BA" w:rsidRPr="001904DA" w:rsidRDefault="00B212BA" w:rsidP="0032338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3π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p w:rsidR="00F11D93" w:rsidRDefault="00F11D93" w:rsidP="00E52851">
        <w:pPr>              </w:pPr>
      </w:p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Multiple Correct Answers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D62E2" w:rsidRPr="00A32310" w:rsidRDefault="001D62E2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Area bounded by the curve </w:t>
            </w:r>
            <m:oMath>
              <m:r>
                <w:rPr>
                  <w:rFonts w:ascii="Cambria Math" w:hAnsi="Cambria Math"/>
                </w:rPr>
                <m:t>y=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In, </m:t>
              </m:r>
              <m:r>
                <w:rPr>
                  <w:rFonts w:ascii="Cambria Math" w:hAnsi="Cambria Math"/>
                </w:rPr>
                <m:t>x,y=0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x=3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D62E2" w:rsidRPr="00A32310" w:rsidRDefault="001D62E2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r>
                <w:rPr>
                  <w:rFonts w:ascii="Cambria Math" w:hAnsi="Cambria Math" w:cs="Calibri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Calibri"/>
                </w:rPr>
                <m:t>In</m:t>
              </m:r>
              <m:r>
                <w:rPr>
                  <w:rFonts w:ascii="Cambria Math" w:hAnsi="Cambria Math" w:cs="Calibri"/>
                </w:rPr>
                <m:t xml:space="preserve"> 9-2)</m:t>
              </m:r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D62E2" w:rsidRPr="00A32310" w:rsidRDefault="001D62E2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 w:cs="Calibri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Calibri"/>
                </w:rPr>
                <m:t>In</m:t>
              </m:r>
              <m:r>
                <w:rPr>
                  <w:rFonts w:ascii="Cambria Math" w:hAnsi="Cambria Math" w:cs="Calibri"/>
                </w:rPr>
                <m:t xml:space="preserve"> 27-2)</m:t>
              </m:r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D62E2" w:rsidRPr="00A32310" w:rsidRDefault="001D62E2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 xml:space="preserve">In </w:t>
            </w:r>
            <m:oMath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27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D62E2" w:rsidRPr="00A32310" w:rsidRDefault="001D62E2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(greater than 3) sq unit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7A58E2" w:rsidRPr="001904DA" w:rsidRDefault="005B5740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which of the following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area of the regions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y=mx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equal to 9/2?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A58E2" w:rsidRPr="001904DA" w:rsidRDefault="005B5740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-4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A58E2" w:rsidRPr="001904DA" w:rsidRDefault="005B5740" w:rsidP="005B574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-2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A58E2" w:rsidRPr="001904DA" w:rsidRDefault="005B5740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A58E2" w:rsidRPr="001904DA" w:rsidRDefault="005B5740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2647F1" w:rsidP="002647F1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A(k)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be 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-3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y=kx+2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2647F1" w:rsidP="000819B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 xml:space="preserve">The range of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A(k)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is </w:t>
            </w:r>
            <m:oMath>
              <m:d>
                <m:dPr>
                  <m:begChr m:val="[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10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lang w:val="en-US" w:eastAsia="en-US"/>
                            </w:rPr>
                            <m:t>5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="Calibri"/>
                      <w:lang w:val="en-US" w:eastAsia="en-US"/>
                    </w:rPr>
                    <m:t>,∞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9E58D4" w:rsidP="000819B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range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A(k)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d>
                <m:dPr>
                  <m:begChr m:val="[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20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lang w:val="en-US" w:eastAsia="en-US"/>
                            </w:rPr>
                            <m:t>5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 w:cs="Calibri"/>
                          <w:lang w:val="en-US" w:eastAsia="en-US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="Calibri"/>
                      <w:lang w:val="en-US" w:eastAsia="en-US"/>
                    </w:rPr>
                    <m:t>,∞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9E58D4" w:rsidP="009E58D4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 xml:space="preserve">If function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k→A(k)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is defined for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k∈</m:t>
              </m:r>
              <m:d>
                <m:dPr>
                  <m:begChr m:val="[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-2,∞</m:t>
                  </m:r>
                </m:e>
              </m:d>
            </m:oMath>
            <w:r w:rsidR="000819B4" w:rsidRPr="001904DA">
              <w:rPr>
                <w:rFonts w:ascii="Cambria Math" w:hAnsi="Cambria Math" w:cs="Calibri"/>
                <w:lang w:val="en-US" w:eastAsia="en-US"/>
              </w:rPr>
              <w:t>,</w:t>
            </w:r>
            <w:r w:rsidRPr="001904DA">
              <w:rPr>
                <w:rFonts w:ascii="Cambria Math" w:hAnsi="Cambria Math" w:cs="Calibri"/>
                <w:lang w:val="en-US" w:eastAsia="en-US"/>
              </w:rPr>
              <w:t xml:space="preserve"> then </w:t>
            </w:r>
            <m:oMath>
              <m:r>
                <w:rPr>
                  <w:rFonts w:ascii="Cambria Math" w:hAnsi="Cambria Math" w:cs="Calibri"/>
                  <w:lang w:val="en-US" w:eastAsia="en-US"/>
                </w:rPr>
                <m:t>A(k)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is many-one function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9E58D4" w:rsidP="009E58D4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k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which area is minimum is 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C5DB7" w:rsidRPr="00A32310" w:rsidRDefault="001C5DB7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value (s) of </w:t>
            </w:r>
            <m:oMath>
              <m:r>
                <w:rPr>
                  <w:rFonts w:ascii="Cambria Math" w:hAnsi="Cambria Math"/>
                </w:rPr>
                <m:t>`a'</m:t>
              </m:r>
            </m:oMath>
            <w:r>
              <w:rPr>
                <w:rFonts w:ascii="Cambria Math" w:hAnsi="Cambria Math"/>
              </w:rPr>
              <w:t xml:space="preserve"> for which the area of the triangle included between the axes and any tangent to the curve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is constant is/are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C5DB7" w:rsidRPr="00A32310" w:rsidRDefault="001C5DB7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C5DB7" w:rsidRPr="00A32310" w:rsidRDefault="001C5DB7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C5DB7" w:rsidRPr="00A32310" w:rsidRDefault="001C5DB7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C5DB7" w:rsidRPr="00A32310" w:rsidRDefault="001C5DB7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E1792F" w:rsidP="00965BF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parabolas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divide the square region bounded by the lines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x=4, y=4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co-ordinate ax</w:t>
            </w:r>
            <w:r w:rsidR="00965BF0" w:rsidRPr="001904DA">
              <w:rPr>
                <w:rFonts w:ascii="Cambria Math" w:hAnsi="Cambria Math"/>
                <w:lang w:val="en-US" w:eastAsia="en-US"/>
              </w:rPr>
              <w:t>e</w:t>
            </w:r>
            <w:r w:rsidRPr="001904DA">
              <w:rPr>
                <w:rFonts w:ascii="Cambria Math" w:hAnsi="Cambria Math"/>
                <w:lang w:val="en-US" w:eastAsia="en-US"/>
              </w:rPr>
              <w:t>s</w:t>
            </w:r>
            <w:r w:rsidR="00965BF0" w:rsidRPr="001904DA">
              <w:rPr>
                <w:rFonts w:ascii="Cambria Math" w:hAnsi="Cambria Math"/>
                <w:lang w:val="en-US" w:eastAsia="en-US"/>
              </w:rPr>
              <w:t>.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 the </w:t>
            </w:r>
            <w:r w:rsidR="00965BF0" w:rsidRPr="001904DA">
              <w:rPr>
                <w:rFonts w:ascii="Cambria Math" w:hAnsi="Cambria Math"/>
                <w:lang w:val="en-US" w:eastAsia="en-US"/>
              </w:rPr>
              <w:t xml:space="preserve">areas of these </w:t>
            </w:r>
            <w:r w:rsidRPr="001904DA">
              <w:rPr>
                <w:rFonts w:ascii="Cambria Math" w:hAnsi="Cambria Math"/>
                <w:lang w:val="en-US" w:eastAsia="en-US"/>
              </w:rPr>
              <w:t>parts numbered from top to bottom, respectively,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E1792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≡1:1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965BF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≡1:2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E1792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≡1:1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E1792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: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=1:2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F8012E" w:rsidP="00F8012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x=a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</m:func>
            </m:oMath>
            <w:r w:rsidR="009A25BC" w:rsidRPr="001904DA">
              <w:rPr>
                <w:rFonts w:ascii="Cambria Math" w:hAnsi="Cambria Math"/>
                <w:lang w:val="en-US" w:eastAsia="en-US"/>
              </w:rPr>
              <w:t xml:space="preserve"> and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y=a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12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sup>
                </m:sSup>
                <m:nary>
                  <m:naryPr>
                    <m:limLoc m:val="undOvr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0</m:t>
                    </m:r>
                  </m:sub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den>
                    </m:f>
                  </m:sup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t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t dt</m:t>
                            </m:r>
                          </m:e>
                        </m:func>
                      </m:e>
                    </m:func>
                  </m:e>
                </m:nary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9A25B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12a</m:t>
                </m:r>
                <m:nary>
                  <m:naryPr>
                    <m:limLoc m:val="undOvr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0</m:t>
                    </m:r>
                  </m:sub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den>
                    </m:f>
                  </m:sup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t</m:t>
                        </m:r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4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t dt</m:t>
                            </m:r>
                          </m:e>
                        </m:func>
                      </m:e>
                    </m:func>
                  </m:e>
                </m:nary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9A25B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2</m:t>
                </m:r>
                <m:nary>
                  <m:naryPr>
                    <m:limLoc m:val="undOvr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-a</m:t>
                    </m:r>
                  </m:sub>
                  <m: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3/2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Calibri"/>
                    <w:lang w:val="en-US" w:eastAsia="en-US"/>
                  </w:rPr>
                  <m:t>dx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C75BCC" w:rsidRPr="001904DA" w:rsidRDefault="009A25BC" w:rsidP="009A25B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4</m:t>
                </m:r>
                <m:nary>
                  <m:naryPr>
                    <m:limLoc m:val="undOvr"/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3/2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Calibri"/>
                    <w:lang w:val="en-US" w:eastAsia="en-US"/>
                  </w:rPr>
                  <m:t>dx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F8012E" w:rsidP="00965BF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y=a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1/2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+bx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passes through the point (1,</w:t>
            </w:r>
            <w:r w:rsidR="00965BF0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2) and lies above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0≤x≤9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area enclosed by the curve,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</w:t>
            </w:r>
            <w:r w:rsidR="00965BF0" w:rsidRPr="001904DA">
              <w:rPr>
                <w:rFonts w:ascii="Cambria Math" w:hAnsi="Cambria Math"/>
                <w:lang w:val="en-US" w:eastAsia="en-US"/>
              </w:rPr>
              <w:t>s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8 sq. units</w:t>
            </w:r>
            <w:r w:rsidR="00965BF0" w:rsidRPr="001904DA">
              <w:rPr>
                <w:rFonts w:ascii="Cambria Math" w:hAnsi="Cambria Math"/>
                <w:lang w:val="en-US" w:eastAsia="en-US"/>
              </w:rPr>
              <w:t>.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b=1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a=3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b=-1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E1792F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Which of the following have the same bounded area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x,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where </m:t>
                        </m:r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0≤x≤10π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|sin</m:t>
                            </m:r>
                            <m:ctrl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 xml:space="preserve"> 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x|,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where </m:t>
                        </m:r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0≤x≤20π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|sin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x|,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x,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where </m:t>
                        </m:r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0≤x≤10π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C75BCC" w:rsidRPr="001904DA" w:rsidRDefault="00F8012E" w:rsidP="00F8012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 w:cs="Calibri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x,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lang w:val="en-US" w:eastAsia="en-US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x,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lang w:val="en-US" w:eastAsia="en-US"/>
                          </w:rPr>
                          <m:t xml:space="preserve">where </m:t>
                        </m:r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0≤x≤10π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9245DB" w:rsidP="009245D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area bounded by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 i∈N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=0,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=32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9245D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alibri"/>
                    <w:lang w:val="en-US" w:eastAsia="en-US"/>
                  </w:rPr>
                  <m:t>=128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9245D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=256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n→∞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i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32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n→∞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i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3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lang w:val="en-US" w:eastAsia="en-US"/>
                              </w:rPr>
                              <m:t>16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func>
              </m:oMath>
            </m:oMathPara>
          </w:p>
        </w:tc>
      </w:tr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5000" w:type="pct"/>
              <w:gridSpan w:val="4"/>
              <w:tcMar>
                <w:left w:w="0" w:type="dxa"/>
                <w:right w:w="0" w:type="dxa"/>
              </w:tcMar>
            </w:tcPr>
            <w:p w:rsidR="00F11D93" w:rsidRPr="00611E2C" w:rsidRDefault="00F11D93" w:rsidP="00E52851">
              <w:pPr>
                <w:autoSpaceDE w:val="0"/>
                <w:autoSpaceDN w:val="0"/>
                <w:adjustRightInd w:val="0"/>
                <w:contextualSpacing/>
                <w:jc w:val="center"/>
                <w:rPr>
                  <w:rFonts w:ascii="Cambria Math" w:hAnsi="Cambria Math" w:cs="Calibri"/>
                </w:rPr>
              </w:pPr>
              <w:r>
                <w:rPr>
                  <w:rFonts w:ascii="Cambria Math" w:hAnsi="Cambria Math" w:cs="Calibri"/>
                  <w:b/>
                  <w:bCs/>
                </w:rPr>
                <w:t>Assertion - Reasoning Type</w:t>
              </w:r>
            </w:p>
          </w:tc>
        </w:tr>
        <w:tr w:rsidR="00F11D93" w:rsidRPr="00453EAC" w:rsidTr="00CF4B70">
          <w:tc>
            <w:tcPr>
              <w:tcW w:w="5000" w:type="pct"/>
              <w:gridSpan w:val="4"/>
              <w:tcMar>
                <w:left w:w="0" w:type="dxa"/>
                <w:right w:w="0" w:type="dxa"/>
              </w:tcMar>
            </w:tcPr>
            <w:p w:rsidR="00F11D93" w:rsidRPr="00611E2C" w:rsidRDefault="00F11D93" w:rsidP="00E52851">
              <w:pPr>
                <w:autoSpaceDE w:val="0"/>
                <w:autoSpaceDN w:val="0"/>
                <w:adjustRightInd w:val="0"/>
                <w:jc w:val="both"/>
                <w:rPr>
                  <w:rFonts w:ascii="Cambria Math" w:hAnsi="Cambria Math" w:cs="Calibri"/>
                </w:rPr>
              </w:pPr>
              <w:r w:rsidRPr="00BB0B74">
                <w:rPr>
                  <w:rFonts w:ascii="Cambria Math" w:hAnsi="Cambria Math"/>
                </w:rPr>
                <w:t>This section contain(s) 0 questions numbered 55 to 54. Each question contains</w:t>
              </w:r>
              <w:r w:rsidRPr="00BB0B74">
                <w:rPr>
                  <w:rFonts w:ascii="Cambria Math" w:hAnsi="Cambria Math"/>
                  <w:b/>
                  <w:bCs/>
                  <w:caps/>
                </w:rPr>
                <w:t xml:space="preserve"> </w:t>
              </w:r>
              <w:r w:rsidRPr="00BB0B74">
                <w:rPr>
                  <w:rFonts w:ascii="Cambria Math" w:hAnsi="Cambria Math"/>
                  <w:caps/>
                </w:rPr>
                <w:t>statement 1</w:t>
              </w:r>
              <w:r w:rsidRPr="00BB0B74">
                <w:rPr>
                  <w:rFonts w:ascii="Cambria Math" w:hAnsi="Cambria Math"/>
                </w:rPr>
                <w:t xml:space="preserve">(Assertion) and </w:t>
              </w:r>
              <w:r w:rsidRPr="00BB0B74">
                <w:rPr>
                  <w:rFonts w:ascii="Cambria Math" w:hAnsi="Cambria Math"/>
                  <w:caps/>
                </w:rPr>
                <w:t>statement 2</w:t>
              </w:r>
              <w:r w:rsidRPr="00BB0B74">
                <w:rPr>
                  <w:rFonts w:ascii="Cambria Math" w:hAnsi="Cambria Math"/>
                </w:rPr>
                <w:t xml:space="preserve">(Reason). Each question has the 4 choices (a), (b), (c) and (d) out of which </w:t>
              </w:r>
              <w:r w:rsidRPr="00BB0B74">
                <w:rPr>
                  <w:rFonts w:ascii="Cambria Math" w:hAnsi="Cambria Math"/>
                  <w:b/>
                  <w:bCs/>
                  <w:caps/>
                </w:rPr>
                <w:t>only one</w:t>
              </w:r>
              <w:r w:rsidRPr="00BB0B74">
                <w:rPr>
                  <w:rFonts w:ascii="Cambria Math" w:hAnsi="Cambria Math"/>
                </w:rPr>
                <w:t xml:space="preserve"> is correct.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 w:cs="Calibri"/>
                </w:rPr>
              </w:pPr>
              <w:r w:rsidRPr="00BB0B74">
                <w:rPr>
                  <w:rFonts w:ascii="Cambria Math" w:hAnsi="Cambria Math"/>
                </w:rPr>
                <w:t xml:space="preserve">Statement 1 is True, Statement 2 is True; Statement 2 </w:t>
              </w:r>
              <w:r w:rsidRPr="00BB0B74">
                <w:rPr>
                  <w:rFonts w:ascii="Cambria Math" w:hAnsi="Cambria Math"/>
                  <w:b/>
                  <w:bCs/>
                </w:rPr>
                <w:t>is</w:t>
              </w:r>
              <w:r w:rsidRPr="00BB0B74">
                <w:rPr>
                  <w:rFonts w:ascii="Cambria Math" w:hAnsi="Cambria Math"/>
                </w:rPr>
                <w:t xml:space="preserve"> correct explanation for Statement 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b)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 w:cs="Calibri"/>
                </w:rPr>
                <w:t xml:space="preserve">Statement 1 is True, Statement 2 is True; Statement 2 </w:t>
              </w:r>
              <w:r w:rsidRPr="00BB0B74">
                <w:rPr>
                  <w:rFonts w:ascii="Cambria Math" w:hAnsi="Cambria Math" w:cs="Calibri"/>
                  <w:b/>
                  <w:bCs/>
                </w:rPr>
                <w:t xml:space="preserve">is not </w:t>
              </w:r>
              <w:r w:rsidRPr="00BB0B74">
                <w:rPr>
                  <w:rFonts w:ascii="Cambria Math" w:hAnsi="Cambria Math" w:cs="Calibri"/>
                </w:rPr>
                <w:t>correct explanation for Statement 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 w:cs="Calibri"/>
                </w:rPr>
                <w:t>Statement 1 is True, Statement 2 is False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d)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/>
                </w:rPr>
                <w:t>Statement 1 is False, Statement 2 is True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702D5" w:rsidRPr="000D6799" w:rsidRDefault="009702D5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Let </w:t>
              </w:r>
              <m:oMath>
                <m:r>
                  <w:rPr>
                    <w:rFonts w:ascii="Cambria Math" w:hAnsi="Cambria Math"/>
                  </w:rPr>
                  <m:t>f</m:t>
                </m:r>
              </m:oMath>
              <w:r>
                <w:rPr>
                  <w:rFonts w:ascii="Cambria Math" w:hAnsi="Cambria Math"/>
                </w:rPr>
                <w:t xml:space="preserve"> be a real values function satisfying </w:t>
              </w: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-f(y)</m:t>
                </m:r>
              </m:oMath>
              <w:r>
                <w:rPr>
                  <w:rFonts w:ascii="Cambria Math" w:hAnsi="Cambria Math"/>
                </w:rPr>
                <w:t xml:space="preserve"> </w:t>
              </w:r>
              <w:proofErr w:type="gramStart"/>
              <w:r>
                <w:rPr>
                  <w:rFonts w:ascii="Cambria Math" w:hAnsi="Cambria Math"/>
                </w:rPr>
                <w:t xml:space="preserve">and </w:t>
              </w:r>
              <m:oMath>
                <w:proofErr w:type="gramEnd"/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f(1+x)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=3</m:t>
                    </m:r>
                  </m:e>
                </m:func>
              </m:oMath>
              <w:r w:rsidRPr="001033F5">
                <w:rPr>
                  <w:rFonts w:ascii="Cambria Math" w:hAnsi="Cambria Math"/>
                </w:rPr>
                <w:t>.</w:t>
              </w:r>
              <w:r>
                <w:rPr>
                  <w:rFonts w:ascii="Cambria Math" w:hAnsi="Cambria Math"/>
                </w:rPr>
                <w:t xml:space="preserve"> Then, the area bounded by the curve </w:t>
              </w:r>
              <m:oMath>
                <m:r>
                  <w:rPr>
                    <w:rFonts w:ascii="Cambria Math" w:hAnsi="Cambria Math"/>
                  </w:rPr>
                  <m:t>y=f(x)</m:t>
                </m:r>
              </m:oMath>
              <w:r>
                <w:rPr>
                  <w:rFonts w:ascii="Cambria Math" w:hAnsi="Cambria Math"/>
                </w:rPr>
                <w:t xml:space="preserve">, the </w:t>
              </w:r>
              <m:oMath>
                <m:r>
                  <w:rPr>
                    <w:rFonts w:ascii="Cambria Math" w:hAnsi="Cambria Math"/>
                  </w:rPr>
                  <m:t>y</m:t>
                </m:r>
              </m:oMath>
              <w:r>
                <w:rPr>
                  <w:rFonts w:ascii="Cambria Math" w:hAnsi="Cambria Math"/>
                </w:rPr>
                <w:t xml:space="preserve">-axis and the line </w:t>
              </w:r>
              <m:oMath>
                <m:r>
                  <w:rPr>
                    <w:rFonts w:ascii="Cambria Math" w:hAnsi="Cambria Math"/>
                  </w:rPr>
                  <m:t>y=3</m:t>
                </m:r>
              </m:oMath>
              <w:r>
                <w:rPr>
                  <w:rFonts w:ascii="Cambria Math" w:hAnsi="Cambria Math"/>
                </w:rPr>
                <w:t xml:space="preserve"> is </w:t>
              </w:r>
              <m:oMath>
                <m:r>
                  <w:rPr>
                    <w:rFonts w:ascii="Cambria Math" w:hAnsi="Cambria Math"/>
                  </w:rPr>
                  <m:t>3e</m:t>
                </m:r>
              </m:oMath>
              <w:r>
                <w:rPr>
                  <w:rFonts w:ascii="Cambria Math" w:hAnsi="Cambria Math"/>
                </w:rPr>
                <w:t xml:space="preserve"> sq unit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702D5" w:rsidRPr="000D6799" w:rsidRDefault="009702D5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function </w:t>
              </w:r>
              <m:oMath>
                <m:r>
                  <w:rPr>
                    <w:rFonts w:ascii="Cambria Math" w:hAnsi="Cambria Math"/>
                  </w:rPr>
                  <m:t>f(x)</m:t>
                </m:r>
              </m:oMath>
              <w:r>
                <w:rPr>
                  <w:rFonts w:ascii="Cambria Math" w:hAnsi="Cambria Math"/>
                </w:rPr>
                <w:t xml:space="preserve"> is concave down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C776A8" w:rsidRPr="000D6799" w:rsidRDefault="00C776A8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area bounded by the curves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+2x-3</m:t>
                </m:r>
              </m:oMath>
              <w:r>
                <w:rPr>
                  <w:rFonts w:ascii="Cambria Math" w:hAnsi="Cambria Math"/>
                </w:rPr>
                <w:t xml:space="preserve"> and the line </w:t>
              </w:r>
              <m:oMath>
                <m:r>
                  <w:rPr>
                    <w:rFonts w:ascii="Cambria Math" w:hAnsi="Cambria Math"/>
                  </w:rPr>
                  <m:t>y=λx+1</m:t>
                </m:r>
              </m:oMath>
              <w:r>
                <w:rPr>
                  <w:rFonts w:ascii="Cambria Math" w:hAnsi="Cambria Math"/>
                </w:rPr>
                <w:t xml:space="preserve"> is least, if </w:t>
              </w:r>
              <m:oMath>
                <m:r>
                  <w:rPr>
                    <w:rFonts w:ascii="Cambria Math" w:hAnsi="Cambria Math"/>
                  </w:rPr>
                  <m:t>λ=2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C776A8" w:rsidRPr="000D6799" w:rsidRDefault="00C776A8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area bounded by the curve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+2x-3</m:t>
                </m:r>
              </m:oMath>
              <w:r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y=λx+1</m:t>
                </m:r>
              </m:oMath>
              <w:r w:rsidRPr="001033F5">
                <w:rPr>
                  <w:rFonts w:ascii="Cambria Math" w:hAnsi="Cambria Math"/>
                </w:rPr>
                <w:t xml:space="preserve"> is </w:t>
              </w:r>
              <m:oMath>
                <m:r>
                  <w:rPr>
                    <w:rFonts w:ascii="Cambria Math" w:hAnsi="Cambria Math"/>
                  </w:rPr>
                  <m:t>{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λ-2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16)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3/2</m:t>
                    </m:r>
                  </m:sup>
                </m:sSup>
                <m:r>
                  <w:rPr>
                    <w:rFonts w:ascii="Cambria Math" w:hAnsi="Cambria Math"/>
                  </w:rPr>
                  <m:t>}</m:t>
                </m:r>
              </m:oMath>
              <w:r>
                <w:rPr>
                  <w:rFonts w:ascii="Cambria Math" w:hAnsi="Cambria Math"/>
                </w:rPr>
                <w:t xml:space="preserve"> sq unit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9245DB" w:rsidP="009245DB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f(x)</m:t>
                </m:r>
              </m:oMath>
              <w:r w:rsidRPr="001904DA">
                <w:rPr>
                  <w:rFonts w:ascii="Cambria Math" w:hAnsi="Cambria Math"/>
                </w:rPr>
                <w:t xml:space="preserve"> is a polynomial of degree 3 passing through origin having local extrema at </w:t>
              </w:r>
              <m:oMath>
                <m:r>
                  <w:rPr>
                    <w:rFonts w:ascii="Cambria Math" w:hAnsi="Cambria Math"/>
                  </w:rPr>
                  <m:t>x=±2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8A2D0C" w:rsidP="008A2D0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Ratio of areas in which </w:t>
              </w:r>
              <m:oMath>
                <m:r>
                  <w:rPr>
                    <w:rFonts w:ascii="Cambria Math" w:hAnsi="Cambria Math"/>
                  </w:rPr>
                  <m:t>f(x)</m:t>
                </m:r>
              </m:oMath>
              <w:r w:rsidRPr="001904DA">
                <w:rPr>
                  <w:rFonts w:ascii="Cambria Math" w:hAnsi="Cambria Math"/>
                </w:rPr>
                <w:t xml:space="preserve"> cuts the circle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=36</m:t>
                </m:r>
              </m:oMath>
              <w:r w:rsidRPr="001904DA">
                <w:rPr>
                  <w:rFonts w:ascii="Cambria Math" w:hAnsi="Cambria Math"/>
                </w:rPr>
                <w:t xml:space="preserve"> is 1:1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8A2D0C" w:rsidP="008A2D0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Both </w:t>
              </w:r>
              <m:oMath>
                <m:r>
                  <w:rPr>
                    <w:rFonts w:ascii="Cambria Math" w:hAnsi="Cambria Math"/>
                  </w:rPr>
                  <m:t>y=f(x)</m:t>
                </m:r>
              </m:oMath>
              <w:r w:rsidRPr="001904DA">
                <w:rPr>
                  <w:rFonts w:ascii="Cambria Math" w:hAnsi="Cambria Math"/>
                </w:rPr>
                <w:t xml:space="preserve"> and the circle are symmetric about origin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D17E27" w:rsidRPr="000D6799" w:rsidRDefault="00D17E27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Area enclosed by the curve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sup>
                </m:sSup>
              </m:oMath>
              <w:r>
                <w:rPr>
                  <w:rFonts w:ascii="Cambria Math" w:hAnsi="Cambria Math"/>
                </w:rPr>
                <w:t xml:space="preserve"> between the lines </w:t>
              </w:r>
              <m:oMath>
                <m:r>
                  <w:rPr>
                    <w:rFonts w:ascii="Cambria Math" w:hAnsi="Cambria Math"/>
                  </w:rPr>
                  <m:t>x=a, x=b</m:t>
                </m:r>
              </m:oMath>
              <w:r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x</m:t>
                </m:r>
              </m:oMath>
              <w:r>
                <w:rPr>
                  <w:rFonts w:ascii="Cambria Math" w:hAnsi="Cambria Math"/>
                </w:rPr>
                <w:t xml:space="preserve">-axis is </w:t>
              </w:r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sup>
                    </m:sSup>
                  </m:e>
                </m:nary>
                <m:r>
                  <w:rPr>
                    <w:rFonts w:ascii="Cambria Math" w:hAnsi="Cambria Math"/>
                  </w:rPr>
                  <m:t>dx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D17E27" w:rsidRPr="000D6799" w:rsidRDefault="00D17E27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sup>
                </m:sSup>
              </m:oMath>
              <w:r>
                <w:rPr>
                  <w:rFonts w:ascii="Cambria Math" w:hAnsi="Cambria Math"/>
                </w:rPr>
                <w:t xml:space="preserve"> is an increasing function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Consider two regions</w:t>
              </w:r>
            </w:p>
            <w:p w:rsidR="00BE3247" w:rsidRPr="001904DA" w:rsidRDefault="009C719D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</m:oMath>
              <w:r w:rsidR="00BE3247" w:rsidRPr="001904DA">
                <w:rPr>
                  <w:rFonts w:ascii="Cambria Math" w:hAnsi="Cambria Math"/>
                </w:rPr>
                <w:t xml:space="preserve"> Point </w:t>
              </w:r>
              <m:oMath>
                <m:r>
                  <w:rPr>
                    <w:rFonts w:ascii="Cambria Math" w:hAnsi="Cambria Math"/>
                  </w:rPr>
                  <m:t>P</m:t>
                </m:r>
              </m:oMath>
              <w:r w:rsidR="00BE3247" w:rsidRPr="001904DA">
                <w:rPr>
                  <w:rFonts w:ascii="Cambria Math" w:hAnsi="Cambria Math"/>
                </w:rPr>
                <w:t xml:space="preserve"> is nearer to (1, 0) than to </w:t>
              </w:r>
              <m:oMath>
                <m:r>
                  <w:rPr>
                    <w:rFonts w:ascii="Cambria Math" w:hAnsi="Cambria Math"/>
                  </w:rPr>
                  <m:t>x=-1</m:t>
                </m:r>
              </m:oMath>
            </w:p>
            <w:p w:rsidR="00BE3247" w:rsidRPr="001904DA" w:rsidRDefault="009C719D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</m:oMath>
              <w:r w:rsidR="00BE3247" w:rsidRPr="001904DA">
                <w:rPr>
                  <w:rFonts w:ascii="Cambria Math" w:hAnsi="Cambria Math"/>
                </w:rPr>
                <w:t xml:space="preserve"> Point </w:t>
              </w:r>
              <m:oMath>
                <m:r>
                  <w:rPr>
                    <w:rFonts w:ascii="Cambria Math" w:hAnsi="Cambria Math"/>
                  </w:rPr>
                  <m:t>P</m:t>
                </m:r>
              </m:oMath>
              <w:r w:rsidR="00BE3247" w:rsidRPr="001904DA">
                <w:rPr>
                  <w:rFonts w:ascii="Cambria Math" w:hAnsi="Cambria Math"/>
                </w:rPr>
                <w:t xml:space="preserve"> is nearer to (0, 0) than to </w:t>
              </w:r>
              <w:r w:rsidR="0066022A" w:rsidRPr="001904DA">
                <w:rPr>
                  <w:rFonts w:ascii="Cambria Math" w:hAnsi="Cambria Math"/>
                </w:rPr>
                <w:t>(8, 0)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of the region common to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  <w:r w:rsidRPr="001904DA">
                <w:rPr>
                  <w:rFonts w:ascii="Cambria Math" w:hAnsi="Cambria Math"/>
                </w:rPr>
                <w:t xml:space="preserve"> is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  <w:r w:rsidRPr="001904DA">
                <w:rPr>
                  <w:rFonts w:ascii="Cambria Math" w:hAnsi="Cambria Math"/>
                </w:rPr>
                <w:t xml:space="preserve"> sq. units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bounded by </w:t>
              </w:r>
              <m:oMath>
                <m:r>
                  <w:rPr>
                    <w:rFonts w:ascii="Cambria Math" w:hAnsi="Cambria Math"/>
                  </w:rPr>
                  <m:t>x=4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rad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y=4</m:t>
                </m:r>
              </m:oMath>
              <w:r w:rsidRPr="001904DA">
                <w:rPr>
                  <w:rFonts w:ascii="Cambria Math" w:hAnsi="Cambria Math"/>
                </w:rPr>
                <w:t xml:space="preserve"> is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  <w:r w:rsidRPr="001904DA">
                <w:rPr>
                  <w:rFonts w:ascii="Cambria Math" w:hAnsi="Cambria Math"/>
                </w:rPr>
                <w:t xml:space="preserve"> sq. units 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E439C8" w:rsidRPr="000D6799" w:rsidRDefault="00E439C8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  <m:r>
                  <w:rPr>
                    <w:rFonts w:ascii="Cambria Math" w:hAnsi="Cambria Math"/>
                  </w:rPr>
                  <m:t>(x-3)</m:t>
                </m:r>
              </m:oMath>
              <w:r>
                <w:rPr>
                  <w:rFonts w:ascii="Cambria Math" w:hAnsi="Cambria Math"/>
                </w:rPr>
                <w:t xml:space="preserve">, then area enclosed by </w:t>
              </w:r>
              <m:oMath>
                <m:r>
                  <w:rPr>
                    <w:rFonts w:ascii="Cambria Math" w:hAnsi="Cambria Math"/>
                  </w:rPr>
                  <m:t>|f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|</m:t>
                </m:r>
              </m:oMath>
              <w:r>
                <w:rPr>
                  <w:rFonts w:ascii="Cambria Math" w:hAnsi="Cambria Math"/>
                </w:rPr>
                <w:t xml:space="preserve"> between the lines </w:t>
              </w:r>
              <m:oMath>
                <m:r>
                  <w:rPr>
                    <w:rFonts w:ascii="Cambria Math" w:hAnsi="Cambria Math"/>
                  </w:rPr>
                  <m:t>x=2.2, x=2.8</m:t>
                </m:r>
              </m:oMath>
              <w:r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x</m:t>
                </m:r>
              </m:oMath>
              <w:r>
                <w:rPr>
                  <w:rFonts w:ascii="Cambria Math" w:hAnsi="Cambria Math"/>
                </w:rPr>
                <w:t xml:space="preserve">-axis is equal to </w:t>
              </w:r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2.2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2.8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(x-3)</m:t>
                    </m:r>
                  </m:e>
                </m:nary>
                <m:r>
                  <w:rPr>
                    <w:rFonts w:ascii="Cambria Math" w:hAnsi="Cambria Math"/>
                  </w:rPr>
                  <m:t>dx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E439C8" w:rsidRPr="000D6799" w:rsidRDefault="00E439C8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x-2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x-3</m:t>
                      </m:r>
                    </m:e>
                  </m:d>
                  <m:r>
                    <w:rPr>
                      <w:rFonts w:ascii="Cambria Math" w:hAnsi="Cambria Math"/>
                    </w:rPr>
                    <m:t>≤0,∀ x∈[2.2, 2.8]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9245DB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enclosed between the parabolas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-2y+4x+5=0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+2x-y+2=0</m:t>
                </m:r>
              </m:oMath>
              <w:r w:rsidRPr="001904DA">
                <w:rPr>
                  <w:rFonts w:ascii="Cambria Math" w:hAnsi="Cambria Math"/>
                </w:rPr>
                <w:t xml:space="preserve"> is same as that of bounded by curves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=-4x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=y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Shifting of origin to point </w:t>
              </w:r>
              <m:oMath>
                <m:r>
                  <w:rPr>
                    <w:rFonts w:ascii="Cambria Math" w:hAnsi="Cambria Math"/>
                  </w:rPr>
                  <m:t>(h, k)</m:t>
                </m:r>
              </m:oMath>
              <w:r w:rsidRPr="001904DA">
                <w:rPr>
                  <w:rFonts w:ascii="Cambria Math" w:hAnsi="Cambria Math"/>
                </w:rPr>
                <w:t xml:space="preserve"> does not change the bounded area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560905" w:rsidRPr="000D6799" w:rsidRDefault="00560905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area bounded by the curves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</m:oMath>
              <w:r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y=kx+2</m:t>
                </m:r>
              </m:oMath>
              <w:r>
                <w:rPr>
                  <w:rFonts w:ascii="Cambria Math" w:hAnsi="Cambria Math"/>
                </w:rPr>
                <w:t xml:space="preserve"> is least if </w:t>
              </w:r>
              <m:oMath>
                <m:r>
                  <w:rPr>
                    <w:rFonts w:ascii="Cambria Math" w:hAnsi="Cambria Math"/>
                  </w:rPr>
                  <m:t>k=0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560905" w:rsidRPr="000D6799" w:rsidRDefault="00560905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area bounded by the curves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</m:oMath>
              <w:r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y=-kx+2</m:t>
                </m:r>
              </m:oMath>
              <w:r>
                <w:rPr>
                  <w:rFonts w:ascii="Cambria Math" w:hAnsi="Cambria Math"/>
                </w:rPr>
                <w:t xml:space="preserve"> is </w:t>
              </w:r>
              <m:oMath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+20</m:t>
                    </m:r>
                  </m:e>
                </m:rad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53567" w:rsidRPr="000D6799" w:rsidRDefault="00753567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Area enclosed by the curve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  <w:r>
                <w:rPr>
                  <w:rFonts w:ascii="Cambria Math" w:hAnsi="Cambria Math"/>
                </w:rPr>
                <w:t xml:space="preserve"> is 8 unit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53567" w:rsidRPr="000D6799" w:rsidRDefault="00753567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  <w:r>
                <w:rPr>
                  <w:rFonts w:ascii="Cambria Math" w:hAnsi="Cambria Math"/>
                </w:rPr>
                <w:t xml:space="preserve"> represents on square of side length </w:t>
              </w:r>
              <m:oMath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8</m:t>
                    </m:r>
                  </m:e>
                </m:rad>
              </m:oMath>
              <w:r>
                <w:rPr>
                  <w:rFonts w:ascii="Cambria Math" w:hAnsi="Cambria Math"/>
                </w:rPr>
                <w:t xml:space="preserve"> unit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3E3FD9" w:rsidRPr="000D6799" w:rsidRDefault="003E3FD9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area of the function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>
                <w:rPr>
                  <w:rFonts w:ascii="Cambria Math" w:hAnsi="Cambria Math"/>
                </w:rPr>
                <w:t xml:space="preserve"> from 0 to </w:t>
              </w:r>
              <m:oMath>
                <m:r>
                  <w:rPr>
                    <w:rFonts w:ascii="Cambria Math" w:hAnsi="Cambria Math"/>
                  </w:rPr>
                  <m:t>π</m:t>
                </m:r>
              </m:oMath>
              <w:r>
                <w:rPr>
                  <w:rFonts w:ascii="Cambria Math" w:hAnsi="Cambria Math"/>
                </w:rPr>
                <w:t xml:space="preserve"> will be more than that of curve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>
                <w:rPr>
                  <w:rFonts w:ascii="Cambria Math" w:hAnsi="Cambria Math"/>
                </w:rPr>
                <w:t xml:space="preserve"> from 0 to </w:t>
              </w:r>
              <m:oMath>
                <m:r>
                  <w:rPr>
                    <w:rFonts w:ascii="Cambria Math" w:hAnsi="Cambria Math"/>
                  </w:rPr>
                  <m:t>π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3E3FD9" w:rsidRPr="000D6799" w:rsidRDefault="003E3FD9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&lt;t</m:t>
                </m:r>
              </m:oMath>
              <w:r>
                <w:rPr>
                  <w:rFonts w:ascii="Cambria Math" w:hAnsi="Cambria Math"/>
                </w:rPr>
                <w:t xml:space="preserve">, if </w:t>
              </w:r>
              <m:oMath>
                <m:r>
                  <w:rPr>
                    <w:rFonts w:ascii="Cambria Math" w:hAnsi="Cambria Math"/>
                  </w:rPr>
                  <m:t>0&lt;t&lt;1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9245DB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8A2D0C" w:rsidP="008A2D0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bounded by parabola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-4x+3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y=0</m:t>
                </m:r>
              </m:oMath>
              <w:r w:rsidRPr="001904DA">
                <w:rPr>
                  <w:rFonts w:ascii="Cambria Math" w:hAnsi="Cambria Math"/>
                </w:rPr>
                <w:t xml:space="preserve"> is 4/3 sq. units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8A2D0C" w:rsidP="008A2D0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bounded by curve </w:t>
              </w:r>
              <m:oMath>
                <m:r>
                  <w:rPr>
                    <w:rFonts w:ascii="Cambria Math" w:hAnsi="Cambria Math"/>
                  </w:rPr>
                  <m:t>y=f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y=0</m:t>
                </m:r>
              </m:oMath>
              <w:r w:rsidRPr="001904DA">
                <w:rPr>
                  <w:rFonts w:ascii="Cambria Math" w:hAnsi="Cambria Math"/>
                </w:rPr>
                <w:t xml:space="preserve"> between ordinates </w:t>
              </w:r>
              <m:oMath>
                <m:r>
                  <w:rPr>
                    <w:rFonts w:ascii="Cambria Math" w:hAnsi="Cambria Math"/>
                  </w:rPr>
                  <m:t>x=a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x=b</m:t>
                </m:r>
              </m:oMath>
              <w:r w:rsidRPr="001904DA">
                <w:rPr>
                  <w:rFonts w:ascii="Cambria Math" w:hAnsi="Cambria Math"/>
                </w:rPr>
                <w:t xml:space="preserve"> (where </w:t>
              </w:r>
              <m:oMath>
                <m:r>
                  <w:rPr>
                    <w:rFonts w:ascii="Cambria Math" w:hAnsi="Cambria Math"/>
                  </w:rPr>
                  <m:t>b&gt;a</m:t>
                </m:r>
              </m:oMath>
              <w:r w:rsidRPr="001904DA">
                <w:rPr>
                  <w:rFonts w:ascii="Cambria Math" w:hAnsi="Cambria Math"/>
                </w:rPr>
                <w:t xml:space="preserve">) is </w:t>
              </w:r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9245DB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9245DB" w:rsidP="009245D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bounded by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, y=0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x=0</m:t>
                </m:r>
              </m:oMath>
              <w:r w:rsidRPr="001904DA">
                <w:rPr>
                  <w:rFonts w:ascii="Cambria Math" w:hAnsi="Cambria Math"/>
                </w:rPr>
                <w:t xml:space="preserve"> is 1 sq. units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9245DB" w:rsidP="009245D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bounded by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,x=0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y=0</m:t>
                </m:r>
              </m:oMath>
              <w:r w:rsidRPr="001904DA">
                <w:rPr>
                  <w:rFonts w:ascii="Cambria Math" w:hAnsi="Cambria Math"/>
                </w:rPr>
                <w:t xml:space="preserve"> is 1 sq. units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9245DB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bounded by </w:t>
              </w:r>
              <m:oMath>
                <m:r>
                  <w:rPr>
                    <w:rFonts w:ascii="Cambria Math" w:hAnsi="Cambria Math"/>
                  </w:rPr>
                  <m:t>2≥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.{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|x+y|}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Pr="001904DA">
                <w:rPr>
                  <w:rFonts w:ascii="Cambria Math" w:hAnsi="Cambria Math"/>
                </w:rPr>
                <w:t xml:space="preserve"> is 8 sq. units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Area of the square of side length 4 is 16 sq. units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1E4FDC" w:rsidRPr="000D6799" w:rsidRDefault="001E4FDC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area of the ellipse </w:t>
              </w:r>
              <m:oMath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=6</m:t>
                </m:r>
              </m:oMath>
              <w:r>
                <w:rPr>
                  <w:rFonts w:ascii="Cambria Math" w:hAnsi="Cambria Math"/>
                </w:rPr>
                <w:t xml:space="preserve"> will be more than the area bounded by </w:t>
              </w: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+3|y|≤6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1E4FDC" w:rsidRPr="000D6799" w:rsidRDefault="001E4FDC" w:rsidP="00514217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length of major axis of the ellipse </w:t>
              </w:r>
              <m:oMath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=6</m:t>
                </m:r>
              </m:oMath>
              <w:r>
                <w:rPr>
                  <w:rFonts w:ascii="Cambria Math" w:hAnsi="Cambria Math"/>
                </w:rPr>
                <w:t xml:space="preserve"> is less than the distance between the points of </w:t>
              </w: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+3|y|≤6</m:t>
                </m:r>
              </m:oMath>
              <w:r>
                <w:rPr>
                  <w:rFonts w:ascii="Cambria Math" w:hAnsi="Cambria Math"/>
                </w:rPr>
                <w:t xml:space="preserve"> on </w:t>
              </w:r>
              <m:oMath>
                <m:r>
                  <w:rPr>
                    <w:rFonts w:ascii="Cambria Math" w:hAnsi="Cambria Math"/>
                  </w:rPr>
                  <m:t>x</m:t>
                </m:r>
              </m:oMath>
              <w:r>
                <w:rPr>
                  <w:rFonts w:ascii="Cambria Math" w:hAnsi="Cambria Math"/>
                </w:rPr>
                <w:t>-axis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69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9245DB" w:rsidRPr="001904DA" w:rsidRDefault="009245DB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9245DB" w:rsidRPr="001904DA" w:rsidRDefault="00BE3247" w:rsidP="00BE3247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of the region bounded by the curve </w:t>
              </w:r>
              <m:oMath>
                <m:r>
                  <w:rPr>
                    <w:rFonts w:ascii="Cambria Math" w:hAnsi="Cambria Math"/>
                  </w:rPr>
                  <m:t>2y=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x, y=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sup>
                    </m:sSup>
                  </m:e>
                </m:func>
              </m:oMath>
              <w:r w:rsidRPr="001904DA">
                <w:rPr>
                  <w:rFonts w:ascii="Cambria Math" w:hAnsi="Cambria Math"/>
                </w:rPr>
                <w:t xml:space="preserve"> and the pair of lines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x+y-1</m:t>
                    </m:r>
                  </m:e>
                </m:d>
                <m:r>
                  <w:rPr>
                    <w:rFonts w:ascii="Cambria Math" w:hAnsi="Cambria Math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x+y-3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  <w:r w:rsidRPr="001904DA">
                <w:rPr>
                  <w:rFonts w:ascii="Cambria Math" w:hAnsi="Cambria Math"/>
                </w:rPr>
                <w:t xml:space="preserve"> is </w:t>
              </w:r>
              <m:oMath>
                <m:r>
                  <w:rPr>
                    <w:rFonts w:ascii="Cambria Math" w:hAnsi="Cambria Math"/>
                  </w:rPr>
                  <m:t>2k</m:t>
                </m:r>
              </m:oMath>
              <w:r w:rsidRPr="001904DA">
                <w:rPr>
                  <w:rFonts w:ascii="Cambria Math" w:hAnsi="Cambria Math"/>
                </w:rPr>
                <w:t xml:space="preserve"> sq. units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9245DB" w:rsidRPr="001904DA" w:rsidRDefault="00BE3247" w:rsidP="00337A9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of the region bounded by the curves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, y=x</m:t>
                </m:r>
              </m:oMath>
              <w:r w:rsidRPr="001904DA">
                <w:rPr>
                  <w:rFonts w:ascii="Cambria Math" w:hAnsi="Cambria Math"/>
                </w:rPr>
                <w:t xml:space="preserve"> and the pair of lines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+2xy-4x-4y+3=0</m:t>
                </m:r>
              </m:oMath>
              <w:r w:rsidRPr="001904DA">
                <w:rPr>
                  <w:rFonts w:ascii="Cambria Math" w:hAnsi="Cambria Math"/>
                </w:rPr>
                <w:t xml:space="preserve"> is </w:t>
              </w:r>
              <m:oMath>
                <m:r>
                  <w:rPr>
                    <w:rFonts w:ascii="Cambria Math" w:hAnsi="Cambria Math"/>
                  </w:rPr>
                  <m:t>k</m:t>
                </m:r>
              </m:oMath>
              <w:r w:rsidRPr="001904DA">
                <w:rPr>
                  <w:rFonts w:ascii="Cambria Math" w:hAnsi="Cambria Math"/>
                </w:rPr>
                <w:t xml:space="preserve"> units</w:t>
              </w:r>
            </w:p>
          </w:tc>
        </w:tr>
      </w:tbl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0"/>
          <w:gridCol w:w="396"/>
          <w:gridCol w:w="2106"/>
          <w:gridCol w:w="368"/>
          <w:gridCol w:w="2133"/>
          <w:gridCol w:w="383"/>
          <w:gridCol w:w="1156"/>
          <w:gridCol w:w="1156"/>
          <w:gridCol w:w="1156"/>
          <w:gridCol w:w="1153"/>
        </w:tblGrid>
        <w:tr w:rsidR="0005281D" w:rsidRPr="00453EAC" w:rsidTr="0056761A">
          <w:tc>
            <w:tcPr>
              <w:tcW w:w="5000" w:type="pct"/>
              <w:gridSpan w:val="10"/>
              <w:tcMar>
                <w:left w:w="0" w:type="dxa"/>
                <w:right w:w="0" w:type="dxa"/>
              </w:tcMar>
            </w:tcPr>
            <w:p w:rsidR="0005281D" w:rsidRPr="00611E2C" w:rsidRDefault="0005281D" w:rsidP="00673272">
              <w:pPr>
                <w:autoSpaceDE w:val="0"/>
                <w:autoSpaceDN w:val="0"/>
                <w:adjustRightInd w:val="0"/>
                <w:jc w:val="center"/>
                <w:rPr>
                  <w:rFonts w:ascii="Cambria Math" w:hAnsi="Cambria Math" w:cs="Calibri"/>
                </w:rPr>
              </w:pPr>
              <w:r>
                <w:rPr>
                  <w:rFonts w:ascii="Cambria Math" w:hAnsi="Cambria Math"/>
                  <w:b/>
                  <w:bCs/>
                </w:rPr>
                <w:t>Matrix-Match Type</w:t>
              </w:r>
            </w:p>
          </w:tc>
        </w:tr>
        <w:tr w:rsidR="0005281D" w:rsidRPr="00453EAC" w:rsidTr="0056761A">
          <w:tc>
            <w:tcPr>
              <w:tcW w:w="5000" w:type="pct"/>
              <w:gridSpan w:val="10"/>
              <w:tcMar>
                <w:left w:w="0" w:type="dxa"/>
                <w:right w:w="0" w:type="dxa"/>
              </w:tcMar>
            </w:tcPr>
            <w:p w:rsidR="0005281D" w:rsidRPr="00611E2C" w:rsidRDefault="0005281D" w:rsidP="00673272">
              <w:pPr>
                <w:autoSpaceDE w:val="0"/>
                <w:autoSpaceDN w:val="0"/>
                <w:adjustRightInd w:val="0"/>
                <w:jc w:val="both"/>
                <w:rPr>
                  <w:rFonts w:ascii="Cambria Math" w:hAnsi="Cambria Math" w:cs="Calibri"/>
                </w:rPr>
              </w:pPr>
              <w:r w:rsidRPr="00742BFD">
                <w:rPr>
                  <w:rFonts w:ascii="Cambria Math" w:hAnsi="Cambria Math"/>
                </w:rPr>
                <w:t xml:space="preserve">This section contain(s) 0 question(s). Each question contains Statements given in 2 columns which have to be matched. Statements (A, B, C, D) in </w:t>
              </w:r>
              <w:r w:rsidRPr="00742BFD">
                <w:rPr>
                  <w:rFonts w:ascii="Cambria Math" w:hAnsi="Cambria Math"/>
                  <w:b/>
                  <w:bCs/>
                </w:rPr>
                <w:t>columns I</w:t>
              </w:r>
              <w:r w:rsidRPr="00742BFD">
                <w:rPr>
                  <w:rFonts w:ascii="Cambria Math" w:hAnsi="Cambria Math"/>
                </w:rPr>
                <w:t xml:space="preserve"> have to be matched with Statements (p, q, r, s) in </w:t>
              </w:r>
              <w:r w:rsidRPr="00742BFD">
                <w:rPr>
                  <w:rFonts w:ascii="Cambria Math" w:hAnsi="Cambria Math"/>
                  <w:b/>
                  <w:bCs/>
                </w:rPr>
                <w:t>columns II</w:t>
              </w:r>
              <w:r w:rsidRPr="00742BFD">
                <w:rPr>
                  <w:rFonts w:ascii="Cambria Math" w:hAnsi="Cambria Math"/>
                </w:rPr>
                <w:t>.</w:t>
              </w: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70.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809CE" w:rsidRPr="001904DA" w:rsidRDefault="002809CE" w:rsidP="002809CE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0E638B" w:rsidP="000E638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enclosed by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  <w:r w:rsidRPr="001904DA">
                <w:rPr>
                  <w:rFonts w:ascii="Cambria Math" w:hAnsi="Cambria Math"/>
                </w:rPr>
                <w:t xml:space="preserve"> for </w:t>
              </w:r>
              <m:oMath>
                <m:r>
                  <w:rPr>
                    <w:rFonts w:ascii="Cambria Math" w:hAnsi="Cambria Math"/>
                  </w:rPr>
                  <m:t>1≤x≤4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0E638B" w:rsidP="002809CE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1904DA">
                <w:rPr>
                  <w:rFonts w:ascii="Cambria Math" w:hAnsi="Cambria Math"/>
                </w:rPr>
                <w:t>8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0E638B" w:rsidP="000E638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enclosed by </w:t>
              </w: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0E638B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6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0E638B" w:rsidP="000E638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enclosed by </w:t>
              </w: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0E638B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4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0E638B" w:rsidP="000E638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enclosed by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num>
                  <m:den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d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=2, -5≤x≤5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0E638B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12 sq. units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71.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809CE" w:rsidRPr="001904DA" w:rsidRDefault="002809CE" w:rsidP="002809CE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9A492B" w:rsidP="009A492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enclosed by </w:t>
              </w:r>
              <m:oMath>
                <m:r>
                  <w:rPr>
                    <w:rFonts w:ascii="Cambria Math" w:hAnsi="Cambria Math"/>
                  </w:rPr>
                  <m:t>y=[x]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y={x}</m:t>
                </m:r>
              </m:oMath>
              <w:r w:rsidRPr="001904DA">
                <w:rPr>
                  <w:rFonts w:ascii="Cambria Math" w:hAnsi="Cambria Math"/>
                </w:rPr>
                <w:t xml:space="preserve"> where </w:t>
              </w:r>
              <m:oMath>
                <m:r>
                  <w:rPr>
                    <w:rFonts w:ascii="Cambria Math" w:hAnsi="Cambria Math"/>
                  </w:rPr>
                  <m:t>[∙]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{∙}</m:t>
                </m:r>
              </m:oMath>
              <w:r w:rsidRPr="001904DA">
                <w:rPr>
                  <w:rFonts w:ascii="Cambria Math" w:hAnsi="Cambria Math"/>
                </w:rPr>
                <w:t xml:space="preserve"> represent greatest integer and fractional part functions, respectively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9A492B" w:rsidP="002809CE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1904DA">
                <w:rPr>
                  <w:rFonts w:ascii="Cambria Math" w:hAnsi="Cambria Math"/>
                </w:rPr>
                <w:t>32/5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9A492B" w:rsidP="009A492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bounded by the curves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=2x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9A492B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1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9A492B" w:rsidP="009A492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smaller area included between the curves </w:t>
              </w: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rad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|y|</m:t>
                    </m:r>
                  </m:e>
                </m:rad>
                <m:r>
                  <w:rPr>
                    <w:rFonts w:ascii="Cambria Math" w:hAnsi="Cambria Math"/>
                  </w:rPr>
                  <m:t>=1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9A492B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4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9A492B" w:rsidP="009A492B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Area bounded by the curves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+2</m:t>
                    </m:r>
                  </m:e>
                </m:d>
              </m:oMath>
              <w:r w:rsidRPr="001904DA">
                <w:rPr>
                  <w:rFonts w:ascii="Cambria Math" w:hAnsi="Cambria Math"/>
                </w:rPr>
                <w:t xml:space="preserve"> (where [.] denotes the greatest integer function), </w:t>
              </w:r>
              <m:oMath>
                <m:r>
                  <w:rPr>
                    <w:rFonts w:ascii="Cambria Math" w:hAnsi="Cambria Math"/>
                  </w:rPr>
                  <m:t>y=x-1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x=0</m:t>
                </m:r>
              </m:oMath>
              <w:r w:rsidRPr="001904DA">
                <w:rPr>
                  <w:rFonts w:ascii="Cambria Math" w:hAnsi="Cambria Math"/>
                </w:rPr>
                <w:t xml:space="preserve"> above the </w:t>
              </w:r>
              <m:oMath>
                <m:r>
                  <w:rPr>
                    <w:rFonts w:ascii="Cambria Math" w:hAnsi="Cambria Math"/>
                  </w:rPr>
                  <m:t>x</m:t>
                </m:r>
              </m:oMath>
              <w:r w:rsidRPr="001904DA">
                <w:rPr>
                  <w:rFonts w:ascii="Cambria Math" w:hAnsi="Cambria Math"/>
                </w:rPr>
                <w:t>-axis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9A492B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2/3 sq. units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72.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809CE" w:rsidRPr="001904DA" w:rsidRDefault="002809CE" w:rsidP="002809CE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2809CE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bounded by the curve </w:t>
              </w:r>
              <m:oMath>
                <m:r>
                  <w:rPr>
                    <w:rFonts w:ascii="Cambria Math" w:hAnsi="Cambria Math"/>
                  </w:rPr>
                  <m:t>y=x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, x</m:t>
                </m:r>
              </m:oMath>
              <w:r w:rsidRPr="001904DA">
                <w:rPr>
                  <w:rFonts w:ascii="Cambria Math" w:hAnsi="Cambria Math"/>
                </w:rPr>
                <w:t xml:space="preserve">-axis and the ordinates </w:t>
              </w:r>
              <m:oMath>
                <m:r>
                  <w:rPr>
                    <w:rFonts w:ascii="Cambria Math" w:hAnsi="Cambria Math"/>
                  </w:rPr>
                  <m:t>x=1, x=-1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2809CE" w:rsidP="002809CE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1904DA">
                <w:rPr>
                  <w:rFonts w:ascii="Cambria Math" w:hAnsi="Cambria Math"/>
                </w:rPr>
                <w:t>10/3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2809CE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of the region lying between the lines </w:t>
              </w:r>
              <m:oMath>
                <m:r>
                  <w:rPr>
                    <w:rFonts w:ascii="Cambria Math" w:hAnsi="Cambria Math"/>
                  </w:rPr>
                  <m:t>x-y+2=0, x=0</m:t>
                </m:r>
              </m:oMath>
              <w:r w:rsidRPr="001904DA">
                <w:rPr>
                  <w:rFonts w:ascii="Cambria Math" w:hAnsi="Cambria Math"/>
                </w:rPr>
                <w:t xml:space="preserve"> and the curve </w:t>
              </w:r>
              <m:oMath>
                <m:r>
                  <w:rPr>
                    <w:rFonts w:ascii="Cambria Math" w:hAnsi="Cambria Math"/>
                  </w:rPr>
                  <m:t>x=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rad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2809CE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64/3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2809CE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enclosed between the curves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=x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y=|x|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840C94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>2/3 sq. units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809CE" w:rsidRPr="001904DA" w:rsidRDefault="00840C94" w:rsidP="00840C94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The area bounded by parabola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=x, </m:t>
                </m:r>
              </m:oMath>
              <w:r w:rsidRPr="001904DA">
                <w:rPr>
                  <w:rFonts w:ascii="Cambria Math" w:hAnsi="Cambria Math"/>
                </w:rPr>
                <w:t xml:space="preserve">straight line </w:t>
              </w:r>
              <m:oMath>
                <m:r>
                  <w:rPr>
                    <w:rFonts w:ascii="Cambria Math" w:hAnsi="Cambria Math"/>
                  </w:rPr>
                  <m:t>y=4</m:t>
                </m:r>
              </m:oMath>
              <w:r w:rsidRPr="001904DA">
                <w:rPr>
                  <w:rFonts w:ascii="Cambria Math" w:hAnsi="Cambria Math"/>
                </w:rPr>
                <w:t xml:space="preserve"> and </w:t>
              </w:r>
              <m:oMath>
                <m:r>
                  <w:rPr>
                    <w:rFonts w:ascii="Cambria Math" w:hAnsi="Cambria Math"/>
                  </w:rPr>
                  <m:t>y</m:t>
                </m:r>
              </m:oMath>
              <w:r w:rsidRPr="001904DA">
                <w:rPr>
                  <w:rFonts w:ascii="Cambria Math" w:hAnsi="Cambria Math"/>
                </w:rPr>
                <w:t>-axis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809CE" w:rsidRPr="001904DA" w:rsidRDefault="00840C94" w:rsidP="002809CE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1904DA">
                <w:rPr>
                  <w:rFonts w:ascii="Cambria Math" w:hAnsi="Cambria Math"/>
                </w:rPr>
                <w:t xml:space="preserve">1/6 </w:t>
              </w:r>
              <w:r w:rsidR="00513034" w:rsidRPr="001904DA">
                <w:rPr>
                  <w:rFonts w:ascii="Cambria Math" w:hAnsi="Cambria Math"/>
                </w:rPr>
                <w:t>s</w:t>
              </w:r>
              <w:r w:rsidRPr="001904DA">
                <w:rPr>
                  <w:rFonts w:ascii="Cambria Math" w:hAnsi="Cambria Math"/>
                </w:rPr>
                <w:t>q. units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550301" w:rsidRPr="00453EAC" w:rsidTr="00550301">
          <w:trPr>
            <w:trHeight w:val="684"/>
          </w:trPr>
          <w:tc>
            <w:tcPr>
              <w:tcW w:w="5000" w:type="pct"/>
              <w:gridSpan w:val="9"/>
              <w:tcMar>
                <w:left w:w="0" w:type="dxa"/>
                <w:right w:w="0" w:type="dxa"/>
              </w:tcMar>
            </w:tcPr>
            <w:p w:rsidR="00550301" w:rsidRDefault="00076DB8" w:rsidP="00FB0ED2">
              <w:pPr>
                <w:autoSpaceDE w:val="0"/>
                <w:autoSpaceDN w:val="0"/>
                <w:adjustRightInd w:val="0"/>
                <w:jc w:val="center"/>
                <w:rPr>
                  <w:rFonts w:ascii="Cambria Math" w:hAnsi="Cambria Math" w:cs="Calibri"/>
                  <w:b/>
                  <w:bCs/>
                </w:rPr>
              </w:pPr>
              <w:r>
                <w:rPr>
                  <w:rFonts w:ascii="Cambria Math" w:hAnsi="Cambria Math" w:cs="Calibri"/>
                  <w:b/>
                  <w:bCs/>
                </w:rPr>
                <w:lastRenderedPageBreak/>
                <w:t xml:space="preserve">Linked Comprehension </w:t>
              </w:r>
              <w:r w:rsidR="00550301" w:rsidRPr="00F95041">
                <w:rPr>
                  <w:rFonts w:ascii="Cambria Math" w:hAnsi="Cambria Math" w:cs="Calibri"/>
                  <w:b/>
                  <w:bCs/>
                </w:rPr>
                <w:t>Type</w:t>
              </w:r>
            </w:p>
            <w:p w:rsidR="00FB0ED2" w:rsidRDefault="00076DB8" w:rsidP="00FB0ED2">
              <w:pPr>
                <w:autoSpaceDE w:val="0"/>
                <w:autoSpaceDN w:val="0"/>
                <w:adjustRightInd w:val="0"/>
                <w:contextualSpacing/>
                <w:rPr>
                  <w:rFonts w:ascii="Cambria Math" w:hAnsi="Cambria Math"/>
                </w:rPr>
              </w:pPr>
              <w:r w:rsidRPr="00742BFD">
                <w:rPr>
                  <w:rFonts w:ascii="Cambria Math" w:hAnsi="Cambria Math"/>
                </w:rPr>
                <w:t xml:space="preserve">This section contain(s) 13 paragraph(s)</w:t>
              </w:r>
              <w:r w:rsidRPr="00742BFD">
                <w:rPr>
                  <w:rFonts w:ascii="Cambria Math" w:hAnsi="Cambria Math"/>
                </w:rPr>
                <w:t xml:space="preserve"> and based upon each paragraph, multiple choice questions have to be answered. Each question has atleast 4 choices (a), (b), (c) and (d) out of which </w:t>
              </w:r>
              <w:r w:rsidRPr="00742BFD">
                <w:rPr>
                  <w:rFonts w:ascii="Cambria Math" w:hAnsi="Cambria Math"/>
                  <w:b/>
                  <w:bCs/>
                  <w:caps/>
                </w:rPr>
                <w:t>only one</w:t>
              </w:r>
              <w:r w:rsidRPr="00742BFD">
                <w:rPr>
                  <w:rFonts w:ascii="Cambria Math" w:hAnsi="Cambria Math"/>
                </w:rPr>
                <w:t xml:space="preserve"> is correct.</w:t>
              </w:r>
            </w:p>
            <w:p w:rsidR="00076DB8" w:rsidRPr="00611E2C" w:rsidRDefault="00076DB8" w:rsidP="00CC18C7">
              <w:pPr>
                <w:autoSpaceDE w:val="0"/>
                <w:autoSpaceDN w:val="0"/>
                <w:adjustRightInd w:val="0"/>
                <w:contextualSpacing/>
                <w:rPr>
                  <w:rFonts w:ascii="Cambria Math" w:hAnsi="Cambria Math"/>
                </w:rPr>
              </w:pPr>
              <w:r w:rsidRPr="00742BFD">
                <w:rPr>
                  <w:rFonts w:ascii="Cambria Math" w:hAnsi="Cambria Math"/>
                  <w:b/>
                  <w:bCs/>
                </w:rPr>
                <w:t xml:space="preserve">Paragraph for Question Nos. 73 </w:t>
              </w:r>
              <w:r>
                <w:rPr>
                  <w:rFonts w:ascii="Cambria Math" w:hAnsi="Cambria Math"/>
                  <w:b/>
                  <w:bCs/>
                </w:rPr>
                <w:t> to 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-73</w:t>
              </w:r>
            </w:p>
          </w:tc>
        </w:tr>
        <w:tr w:rsidR="00CE0798" w:rsidRPr="00453EAC" w:rsidTr="00EC723F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CE0798" w:rsidRPr="0032338A" w:rsidRDefault="0032338A" w:rsidP="00611E2C">
              <w:pPr>
                <w:spacing w:after="0"/>
                <w:contextualSpacing/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
                  <w:p w:rsidR="005F550C" w:rsidRDefault="00E170E0" w:rsidP="005F550C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3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+2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be a function, </w:t>
                    </w:r>
                    <m:oMath>
                      <m:r>
                        <w:rPr>
                          <w:rFonts w:ascii="Cambria Math" w:hAnsi="Cambria Math"/>
                        </w:rPr>
                        <m:t>∀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∈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oMath>
                  </w:p>
                  <w:p w:rsidR="00FE08F1" w:rsidRPr="00611E2C" w:rsidRDefault="00F30D11" w:rsidP="005F550C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</w:rPr>
                    </w:pPr>
                    <w:r w:rsidRPr="00F30D11">
                      <w:rPr>
                        <w:rFonts w:ascii="Cambria Math" w:eastAsiaTheme="minorEastAsia" w:hAnsi="Cambria Math"/>
                      </w:rPr>
                      <w:t>On the basis of above information, ans</w:t>
                    </w:r>
                    <w:r>
                      <w:rPr>
                        <w:rFonts w:ascii="Cambria Math" w:eastAsiaTheme="minorEastAsia" w:hAnsi="Cambria Math"/>
                      </w:rPr>
                      <w:t>w</w:t>
                    </w:r>
                    <w:r w:rsidRPr="00F30D11">
                      <w:rPr>
                        <w:rFonts w:ascii="Cambria Math" w:eastAsiaTheme="minorEastAsia" w:hAnsi="Cambria Math"/>
                      </w:rPr>
                      <w:t>er the following que</w:t>
                    </w:r>
                    <w:r>
                      <w:rPr>
                        <w:rFonts w:ascii="Cambria Math" w:eastAsiaTheme="minorEastAsia" w:hAnsi="Cambria Math"/>
                      </w:rPr>
                      <w:t>stions</w:t>
                    </w:r>
                    <w:r w:rsidR="00E170E0" w:rsidRPr="00D34216">
                      <w:rPr>
                        <w:rFonts w:ascii="Cambria Math" w:hAnsi="Cambria Math"/>
                      </w:rPr>
                      <w:t xml:space="preserve">                  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F550C" w:rsidRPr="00A32310" w:rsidRDefault="00E170E0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area bounded by </w:t>
            </w:r>
            <m:oMath>
              <m:r>
                <w:rPr>
                  <w:rFonts w:ascii="Cambria Math" w:hAnsi="Cambria Math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oMath>
            <w:r>
              <w:rPr>
                <w:rFonts w:ascii="Cambria Math" w:hAnsi="Cambria Math"/>
              </w:rPr>
              <w:t xml:space="preserve">, the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rPr>
                <w:rFonts w:ascii="Cambria Math" w:hAnsi="Cambria Math"/>
              </w:rPr>
              <w:t xml:space="preserve">-axis and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>
              <w:rPr>
                <w:rFonts w:ascii="Cambria Math" w:hAnsi="Cambria Math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550C" w:rsidRPr="00A32310" w:rsidRDefault="00E170E0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3</m:t>
                  </m:r>
                </m:den>
              </m:f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550C" w:rsidRPr="00A32310" w:rsidRDefault="00E170E0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>
              <w:rPr>
                <w:rFonts w:ascii="Cambria Math" w:hAnsi="Cambria Math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550C" w:rsidRPr="00A32310" w:rsidRDefault="00E170E0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3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5</m:t>
                  </m:r>
                </m:den>
              </m:f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550C" w:rsidRPr="00A32310" w:rsidRDefault="00E170E0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  <w:r>
              <w:rPr>
                <w:rFonts w:ascii="Cambria Math" w:hAnsi="Cambria Math"/>
              </w:rPr>
              <w:t xml:space="preserve"> sq unit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74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- 74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164AB" w:rsidRDefault="0093698A" w:rsidP="008164AB">
                    <w:pPr>
                      <w:spacing w:after="0"/>
                      <w:contextualSpacing/>
                      <w:spacing w:line="276" w:lineRule="auto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Let there are two functions defined by </w:t>
                    </w:r>
                    <m:oMath>
                      <m: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func>
                    </m:oMath>
                    <w:r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{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}</m:t>
                          </m:r>
                        </m:e>
                      </m:func>
                    </m:oMath>
                    <w:r>
                      <w:rPr>
                        <w:rFonts w:ascii="Cambria Math" w:hAnsi="Cambria Math"/>
                      </w:rPr>
                      <w:t xml:space="preserve">. Now, the roots of he equation </w:t>
                    </w:r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=0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</w:t>
                    </w:r>
                    <m:oMath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 xml:space="preserve">,∀ </m:t>
                      </m:r>
                      <m:r>
                        <w:rPr>
                          <w:rFonts w:ascii="Cambria Math" w:hAnsi="Cambria Math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∈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oMath>
                  </w:p>
                  <w:p w:rsidR="00FE08F1" w:rsidRPr="00611E2C" w:rsidRDefault="00583F02" w:rsidP="008164AB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</w:rPr>
                    </w:pPr>
                    <w:r w:rsidRPr="00583F02">
                      <w:rPr>
                        <w:rFonts w:ascii="Cambria Math" w:eastAsiaTheme="minorEastAsia" w:hAnsi="Cambria Math"/>
                      </w:rPr>
                      <w:t>On the basis of above information, ans</w:t>
                    </w:r>
                    <w:r>
                      <w:rPr>
                        <w:rFonts w:ascii="Cambria Math" w:eastAsiaTheme="minorEastAsia" w:hAnsi="Cambria Math"/>
                      </w:rPr>
                      <w:t>w</w:t>
                    </w:r>
                    <w:r w:rsidRPr="00583F02">
                      <w:rPr>
                        <w:rFonts w:ascii="Cambria Math" w:eastAsiaTheme="minorEastAsia" w:hAnsi="Cambria Math"/>
                      </w:rPr>
                      <w:t>er the following questions :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164AB" w:rsidRPr="00A32310" w:rsidRDefault="0093698A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area bounded by </w:t>
            </w:r>
            <m:oMath>
              <m:r>
                <w:rPr>
                  <w:rFonts w:ascii="Cambria Math" w:hAnsi="Cambria Math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oMath>
            <w:r>
              <w:rPr>
                <w:rFonts w:ascii="Cambria Math" w:hAnsi="Cambria Math"/>
              </w:rPr>
              <w:t xml:space="preserve"> in </w:t>
            </w:r>
            <m:oMath>
              <m:r>
                <w:rPr>
                  <w:rFonts w:ascii="Cambria Math" w:hAnsi="Cambria Math"/>
                </w:rPr>
                <m:t>[-1,1]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rPr>
                <w:rFonts w:ascii="Cambria Math" w:hAnsi="Cambria Math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164AB" w:rsidRPr="00A32310" w:rsidRDefault="0093698A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5</m:t>
                  </m:r>
                </m:den>
              </m:f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164AB" w:rsidRPr="00A32310" w:rsidRDefault="0093698A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>
              <w:rPr>
                <w:rFonts w:ascii="Cambria Math" w:hAnsi="Cambria Math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164AB" w:rsidRPr="00A32310" w:rsidRDefault="0093698A" w:rsidP="0051421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3</m:t>
                  </m:r>
                </m:den>
              </m:f>
            </m:oMath>
            <w:r>
              <w:rPr>
                <w:rFonts w:ascii="Cambria Math" w:hAnsi="Cambria Math" w:cs="Calibri"/>
              </w:rPr>
              <w:t xml:space="preserve"> sq unit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164AB" w:rsidRPr="00A32310" w:rsidRDefault="0093698A" w:rsidP="00514217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>
              <w:rPr>
                <w:rFonts w:ascii="Cambria Math" w:hAnsi="Cambria Math"/>
              </w:rPr>
              <w:t xml:space="preserve"> sq unit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75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- 75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BE3247" w:rsidRPr="001904DA" w:rsidRDefault="00D15DAF" w:rsidP="00635128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Let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r</m:t>
                          </m:r>
                        </m:sub>
                      </m:sSub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be the area of the region bounded between the curves </w:t>
                    </w:r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=(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-kr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)x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(where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k&gt;0, r∈N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) and the line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y=mx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(where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m≠0</m:t>
                      </m:r>
                    </m:oMath>
                    <w:r w:rsidR="00635128"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),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k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m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are some constants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E3247" w:rsidRPr="001904DA" w:rsidRDefault="009C719D" w:rsidP="00D15DA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,…</m:t>
              </m:r>
            </m:oMath>
            <w:r w:rsidR="00D15DAF" w:rsidRPr="001904DA">
              <w:rPr>
                <w:rFonts w:ascii="Cambria Math" w:hAnsi="Cambria Math"/>
                <w:lang w:val="en-US" w:eastAsia="en-US"/>
              </w:rPr>
              <w:t xml:space="preserve"> are in G.P. with common ratio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D15DA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-k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D15DA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-2k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75BCC" w:rsidRPr="001904DA" w:rsidRDefault="009C719D" w:rsidP="00D15DA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-4k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C75BCC" w:rsidRPr="001904DA" w:rsidRDefault="00D15DAF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76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- 76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If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y=f(x)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is a monotonic function in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(a, b)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>, then the area bounded by the ordinates at</w:t>
                    </w:r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x=a, x=b, y=f(x)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y=f(c)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(where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c∈(a, b)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) is minimum when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oMath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b/>
                        <w:lang w:val="en-US" w:eastAsia="en-US"/>
                      </w:rPr>
                      <w:t>Proof</w:t>
                    </w: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: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A=</m:t>
                      </m:r>
                      <m:nary>
                        <m:naryPr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sup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c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d>
                        </m:e>
                      </m:nary>
                      <m:r>
                        <w:rPr>
                          <w:rFonts w:ascii="Cambria Math" w:hAnsi="Cambria Math"/>
                          <w:lang w:val="en-US" w:eastAsia="en-US"/>
                        </w:rPr>
                        <m:t>dx+</m:t>
                      </m:r>
                      <m:nary>
                        <m:naryPr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b</m:t>
                          </m:r>
                        </m:sup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c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dx</m:t>
                          </m:r>
                        </m:e>
                      </m:nary>
                    </m:oMath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=f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c-a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dx+</m:t>
                            </m:r>
                          </m:e>
                        </m:nary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b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dx-f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(b-c)</m:t>
                            </m:r>
                          </m:e>
                        </m:nary>
                      </m:oMath>
                    </m:oMathPara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⇒A=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2c-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a+b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b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dx-</m:t>
                            </m:r>
                          </m:e>
                        </m:nary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</m:t>
                            </m:r>
                          </m:e>
                        </m:nary>
                      </m:oMath>
                    </m:oMathPara>
                  </w:p>
                  <w:p w:rsidR="00A15C10" w:rsidRPr="001904DA" w:rsidRDefault="00A15C10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noProof/>
                        <w:color w:val="FF0000"/>
                        <w:lang w:val="en-US" w:eastAsia="en-US"/>
                      </w:rPr>
                      <w:drawing>
                        <wp:inline distT="0" distB="0" distL="0" distR="0">
                          <wp:extent cx="2581275" cy="2320666"/>
                          <wp:effectExtent l="19050" t="0" r="9525" b="3434"/>
                          <wp:docPr id="1" name="Picture 23" descr="Z:\Data Typing Files\Sujata\Cengage Physics\3-5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3" descr="Z:\Data Typing Files\Sujata\Cengage Physics\3-5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IMM8P512P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581275" cy="232066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Differentiating w.r.t.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oMath>
                    <w:r w:rsidR="00635128" w:rsidRPr="001904DA">
                      <w:rPr>
                        <w:rFonts w:ascii="Cambria Math" w:hAnsi="Cambria Math"/>
                        <w:lang w:val="en-US" w:eastAsia="en-US"/>
                      </w:rPr>
                      <w:t>,</w:t>
                    </w:r>
                  </w:p>
                  <w:p w:rsidR="006A66EA" w:rsidRPr="001904DA" w:rsidRDefault="009C719D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dc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2c-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a+b</m:t>
                                </m:r>
                              </m:e>
                            </m:d>
                          </m:e>
                        </m:d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+2f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+0-f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-0</m:t>
                            </m:r>
                          </m:e>
                        </m:d>
                      </m:oMath>
                    </m:oMathPara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For maximum and minima </w:t>
                    </w:r>
                    <m:oMath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dc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=0</m:t>
                      </m:r>
                    </m:oMath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⇒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2c-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a+b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=0 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as</m:t>
                        </m:r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(c)≠0)</m:t>
                        </m:r>
                      </m:oMath>
                    </m:oMathPara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Hence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oMath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Also for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c&lt;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,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dc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&lt;0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for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c&gt;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,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dc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&gt;0</m:t>
                      </m:r>
                    </m:oMath>
                  </w:p>
                  <w:p w:rsidR="006A66EA" w:rsidRPr="001904DA" w:rsidRDefault="006A66EA" w:rsidP="00D15DA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Hence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is minimum when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c=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A66EA" w:rsidRPr="001904DA" w:rsidRDefault="006A66EA" w:rsidP="00622AD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straight lines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x=0, x=2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is minimum,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A66EA" w:rsidRPr="001904DA" w:rsidRDefault="006A66E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A66EA" w:rsidRPr="001904DA" w:rsidRDefault="006A66E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A66EA" w:rsidRPr="001904DA" w:rsidRDefault="006A66EA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w:r w:rsidRPr="001904DA">
              <w:rPr>
                <w:rFonts w:ascii="Cambria Math" w:hAnsi="Cambria Math" w:cs="Calibri"/>
                <w:lang w:val="en-US" w:eastAsia="en-US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A66EA" w:rsidRPr="001904DA" w:rsidRDefault="006A66EA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2/3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77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- 77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6A66EA" w:rsidRPr="001904DA" w:rsidRDefault="006A66EA" w:rsidP="00622AD5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Consider the areas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…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bounded by the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-axis and half-waves of the curve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y=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-x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oMath>
                    <w:r w:rsidR="00F14370" w:rsidRPr="001904DA">
                      <w:rPr>
                        <w:rFonts w:ascii="Cambria Math" w:hAnsi="Cambria Math"/>
                        <w:lang w:val="en-US" w:eastAsia="en-US"/>
                      </w:rPr>
                      <w:t>,</w:t>
                    </w: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x≥0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A66EA" w:rsidRPr="001904DA" w:rsidRDefault="006A66EA" w:rsidP="00622AD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value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A66EA" w:rsidRPr="001904DA" w:rsidRDefault="009C719D" w:rsidP="00622AD5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sup>
                    </m:sSup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A66EA" w:rsidRPr="001904DA" w:rsidRDefault="009C719D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-π</m:t>
                        </m:r>
                      </m:sup>
                    </m:sSup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A66EA" w:rsidRPr="001904DA" w:rsidRDefault="009C719D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-π</m:t>
                        </m:r>
                      </m:sup>
                    </m:sSup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A66EA" w:rsidRPr="001904DA" w:rsidRDefault="009C719D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lang w:val="en-US" w:eastAsia="en-US"/>
                          </w:rPr>
                          <m:t>π</m:t>
                        </m:r>
                      </m:sup>
                    </m:sSup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-1</m:t>
                    </m:r>
                  </m:e>
                </m:d>
                <m:r>
                  <w:rPr>
                    <w:rFonts w:ascii="Cambria Math" w:hAnsi="Cambria Math" w:cs="Calibri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lang w:val="en-US" w:eastAsia="en-US"/>
                  </w:rPr>
                  <m:t>sq.units</m:t>
                </m:r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78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- 78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85D1E" w:rsidRPr="001904DA" w:rsidRDefault="00885D1E" w:rsidP="00A02928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Two curves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≡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y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2/3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1/3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=0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≡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y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2/3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2/3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=12</m:t>
                      </m:r>
                    </m:oMath>
                    <w:r w:rsidR="00F14370" w:rsidRPr="001904DA">
                      <w:rPr>
                        <w:rFonts w:ascii="Cambria Math" w:hAnsi="Cambria Math"/>
                        <w:lang w:val="en-US" w:eastAsia="en-US"/>
                      </w:rPr>
                      <w:t>,</w:t>
                    </w: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satisfying the relation</w:t>
                    </w:r>
                  </w:p>
                  <w:p w:rsidR="00885D1E" w:rsidRPr="001904DA" w:rsidRDefault="00885D1E" w:rsidP="00A02928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x+y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x+y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=4xy(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)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85D1E" w:rsidRPr="001904DA" w:rsidRDefault="00885D1E" w:rsidP="00A0292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A0292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2π-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1356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2π+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π+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6</m:t>
                  </m:r>
                </m:e>
              </m:rad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3</m:t>
                  </m:r>
                </m:e>
              </m:rad>
              <m:r>
                <w:rPr>
                  <w:rFonts w:ascii="Cambria Math" w:hAnsi="Cambria Math" w:cs="Calibri"/>
                  <w:lang w:val="en-US" w:eastAsia="en-US"/>
                </w:rPr>
                <m:t>-π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79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- 79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85D1E" w:rsidRPr="001904DA" w:rsidRDefault="00885D1E" w:rsidP="00135632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Consider the two curves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:y=1+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:y=1+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(x-α)</m:t>
                          </m:r>
                        </m:e>
                      </m:func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for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α≡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0,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, 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x∈[0, π]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. Also the area of the figure bounded by the curves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b>
                      </m:sSub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x=0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is same as that of the figure bounded of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, y=1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x=π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85D1E" w:rsidRPr="001904DA" w:rsidRDefault="00885D1E" w:rsidP="001356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α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9C719D" w:rsidP="001356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9C719D" w:rsidP="001356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9C719D" w:rsidP="001356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  <w:lang w:val="en-US" w:eastAsia="en-US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9C719D" w:rsidP="001356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</m:den>
                </m:f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80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- 80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85D1E" w:rsidRPr="001904DA" w:rsidRDefault="00885D1E" w:rsidP="00135632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Consider the function defined implicitly by the equation </w:t>
                    </w:r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 y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sin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-1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</m:func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-1+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 w:eastAsia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sin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-1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</m:func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=0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(where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[x]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denotes the greatest integer function)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85D1E" w:rsidRPr="001904DA" w:rsidRDefault="00885D1E" w:rsidP="001356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bounded by the curve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1356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 xml:space="preserve">π+1 </m:t>
              </m:r>
            </m:oMath>
            <w:r w:rsidRPr="001904DA">
              <w:rPr>
                <w:rFonts w:ascii="Cambria Math" w:hAnsi="Cambria Math" w:cs="Calibri"/>
                <w:lang w:val="en-US" w:eastAsia="en-US"/>
              </w:rPr>
              <w:t>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1356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π-1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9C719D" w:rsidP="00135632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 w:cs="Calibri"/>
                  <w:lang w:val="en-US" w:eastAsia="en-US"/>
                </w:rPr>
                <m:t>+1</m:t>
              </m:r>
            </m:oMath>
            <w:r w:rsidR="00885D1E"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9C719D" w:rsidP="00135632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-1</m:t>
              </m:r>
            </m:oMath>
            <w:r w:rsidR="00885D1E"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81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- 81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85D1E" w:rsidRPr="001904DA" w:rsidRDefault="00885D1E" w:rsidP="007D3BFF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>Computing area with parametrically represented boundaries:</w:t>
                    </w:r>
                  </w:p>
                  <w:p w:rsidR="00885D1E" w:rsidRPr="001904DA" w:rsidRDefault="00885D1E" w:rsidP="002809CE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If the boundary of a figure is represented by parametric equation, i.e.,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x=x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 w:eastAsia="en-US"/>
                        </w:rPr>
                        <m:t>, y=y(t)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>, then the area of the figure is evaluated by one of the three formulas</w:t>
                    </w:r>
                  </w:p>
                  <w:p w:rsidR="00885D1E" w:rsidRPr="001904DA" w:rsidRDefault="00885D1E" w:rsidP="002809CE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S=-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α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β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y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d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'</m:t>
                                </m:r>
                              </m:sup>
                            </m:s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dt,</m:t>
                            </m:r>
                          </m:e>
                        </m:nary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 xml:space="preserve"> S=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α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β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d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(t)dt</m:t>
                            </m:r>
                          </m:e>
                        </m:nary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,</m:t>
                        </m:r>
                      </m:oMath>
                    </m:oMathPara>
                  </w:p>
                  <w:p w:rsidR="00885D1E" w:rsidRPr="001904DA" w:rsidRDefault="00885D1E" w:rsidP="002809CE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S=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 xml:space="preserve"> </m:t>
                        </m:r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α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β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(x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-yx')</m:t>
                            </m:r>
                          </m:e>
                        </m:nary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dt,</m:t>
                        </m:r>
                      </m:oMath>
                    </m:oMathPara>
                  </w:p>
                  <w:p w:rsidR="00885D1E" w:rsidRPr="001904DA" w:rsidRDefault="00885D1E" w:rsidP="002809CE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  <w:lang w:val="en-US" w:eastAsia="en-US"/>
                      </w:rPr>
                    </w:pPr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Where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α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β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are the values of the parameter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oMath>
                    <w:r w:rsidRPr="001904DA">
                      <w:rPr>
                        <w:rFonts w:ascii="Cambria Math" w:hAnsi="Cambria Math"/>
                        <w:lang w:val="en-US" w:eastAsia="en-US"/>
                      </w:rPr>
                      <w:t xml:space="preserve"> corresponding respectively to the beginning and the end of the traversal of the curve corresponding to increasing </w:t>
                    </w:r>
                    <m:oMath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85D1E" w:rsidRPr="001904DA" w:rsidRDefault="00885D1E" w:rsidP="002809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bounded by an arc of cycloid </w:t>
            </w:r>
            <m:oMath>
              <m:r>
                <w:rPr>
                  <w:rFonts w:ascii="Cambria Math" w:hAnsi="Cambria Math"/>
                  <w:lang w:val="en-US" w:eastAsia="en-US"/>
                </w:rPr>
                <m:t>x=a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t-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t</m:t>
                      </m:r>
                    </m:e>
                  </m:func>
                </m:e>
              </m:d>
              <m:r>
                <w:rPr>
                  <w:rFonts w:ascii="Cambria Math" w:hAnsi="Cambria Math"/>
                  <w:lang w:val="en-US" w:eastAsia="en-US"/>
                </w:rPr>
                <m:t>, y=a(1-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2809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6π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3π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85D1E" w:rsidRPr="001904DA" w:rsidRDefault="00885D1E" w:rsidP="007D3BFF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  <w:lang w:val="en-US" w:eastAsia="en-US"/>
              </w:rPr>
            </w:pPr>
            <m:oMath>
              <m:r>
                <w:rPr>
                  <w:rFonts w:ascii="Cambria Math" w:hAnsi="Cambria Math" w:cs="Calibri"/>
                  <w:lang w:val="en-US" w:eastAsia="en-US"/>
                </w:rPr>
                <m:t>4π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 w:cs="Calibri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 w:cs="Calibri"/>
                <w:lang w:val="en-US" w:eastAsia="en-US"/>
              </w:rPr>
              <w:t xml:space="preserve"> sq. units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85D1E" w:rsidRPr="001904DA" w:rsidRDefault="00885D1E" w:rsidP="007D3BFF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None of these</w:t>
            </w:r>
          </w:p>
        </w:tc>
      </w:tr>
      <w:p w:rsidR="00F11D93" w:rsidRDefault="00F11D93" w:rsidP="00E52851">
        <w:pPr>              </w:pPr>
      </w:p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Integer Answer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5B5740" w:rsidP="007527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</w:t>
            </w:r>
            <w:r w:rsidR="007527C8" w:rsidRPr="001904DA">
              <w:rPr>
                <w:rFonts w:ascii="Cambria Math" w:hAnsi="Cambria Math"/>
                <w:lang w:val="en-US" w:eastAsia="en-US"/>
              </w:rPr>
              <w:t>‘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(a&gt;0)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value of parameter for each of which the area of the figure bounded by the straight line,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-ax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parabola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+2ax+3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greatest, then the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S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sum of possible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which the area of the figure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2x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straight lines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x=π/6, x=c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abscissa axis is equal to 1/2,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π/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S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E909D6" w:rsidP="00E909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C:y=x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9-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lang w:val="en-US" w:eastAsia="en-US"/>
                </w:rPr>
                <m:t xml:space="preserve"> (x≥0)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7527C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the area enclosed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circle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above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is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then 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the 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tangents to it drawn from the origin is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3A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E909D6" w:rsidP="00E909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S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be the 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(0≤x≤π)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be 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0≤x≤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 w:eastAsia="en-US"/>
                </w:rPr>
                <m:t>, y=a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0≤x≤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(where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a∈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>)</w:t>
            </w:r>
          </w:p>
          <w:p w:rsidR="00E909D6" w:rsidRPr="001904DA" w:rsidRDefault="00E909D6" w:rsidP="00E909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(3a)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such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S:T=1: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bounded by the relation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=5, x, y&gt;0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is (where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[∙]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represents greatest integer function)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the area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1/3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 xml:space="preserve"> (x-1)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is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28A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5B5740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S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sum of cubes of possible value of ‘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’ for which the area of the figure bounded by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y=8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5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straight lines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abscissa axis is equal to 16/3,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[S]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[∙]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denotes the greatest integer function,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E909D6" w:rsidP="00E909D6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be a curve passing through </w:t>
            </w:r>
            <m:oMath>
              <m:r>
                <w:rPr>
                  <w:rFonts w:ascii="Cambria Math" w:hAnsi="Cambria Math"/>
                  <w:lang w:val="en-US" w:eastAsia="en-US"/>
                </w:rPr>
                <m:t>M(2, 2)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such that the slope of the tangent at any point to the curve is reciprocal of the ordinate of the point. If the area bounded by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the value of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3A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5B574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Consider two curve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:y=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:y=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In</m:t>
              </m:r>
              <m:r>
                <w:rPr>
                  <w:rFonts w:ascii="Cambria Math" w:hAnsi="Cambria Math"/>
                  <w:lang w:val="en-US" w:eastAsia="en-US"/>
                </w:rPr>
                <m:t xml:space="preserve"> 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on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plane. Let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denotes the region surrou</w:t>
            </w:r>
            <w:r w:rsidR="005B5740" w:rsidRPr="001904DA">
              <w:rPr>
                <w:rFonts w:ascii="Cambria Math" w:hAnsi="Cambria Math"/>
                <w:lang w:val="en-US" w:eastAsia="en-US"/>
              </w:rPr>
              <w:t xml:space="preserve">nded by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 denotes the region surrounded by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 and 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x=a</m:t>
              </m:r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. 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, then the sum of logarithm of possible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="005B5740"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the area of the region </w:t>
            </w:r>
            <m:oMath>
              <m:r>
                <w:rPr>
                  <w:rFonts w:ascii="Cambria Math" w:hAnsi="Cambria Math"/>
                  <w:lang w:val="en-US" w:eastAsia="en-US"/>
                </w:rPr>
                <m:t>{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x, 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:0≤y≤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+1, 0≤y≤x+1, 0≤x≤2}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3A-17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x-3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(in sq. units):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E909D6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enclosed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=12+ax+-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coordinates axes</w:t>
            </w:r>
            <w:r w:rsidR="00A44C00" w:rsidRPr="001904DA">
              <w:rPr>
                <w:rFonts w:ascii="Cambria Math" w:hAnsi="Cambria Math"/>
                <w:lang w:val="en-US" w:eastAsia="en-US"/>
              </w:rPr>
              <w:t xml:space="preserve"> and the ordinates at </w:t>
            </w:r>
            <m:oMath>
              <m:r>
                <w:rPr>
                  <w:rFonts w:ascii="Cambria Math" w:hAnsi="Cambria Math"/>
                  <w:lang w:val="en-US" w:eastAsia="en-US"/>
                </w:rPr>
                <m:t>x=3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&gt;0</m:t>
                  </m:r>
                </m:e>
              </m:d>
            </m:oMath>
            <w:r w:rsidR="00A44C00" w:rsidRPr="001904DA">
              <w:rPr>
                <w:rFonts w:ascii="Cambria Math" w:hAnsi="Cambria Math"/>
                <w:lang w:val="en-US" w:eastAsia="en-US"/>
              </w:rPr>
              <w:t xml:space="preserve"> is 45 square units. If </w:t>
            </w:r>
            <m:oMath>
              <m:r>
                <w:rPr>
                  <w:rFonts w:ascii="Cambria Math" w:hAnsi="Cambria Math"/>
                  <w:lang w:val="en-US" w:eastAsia="en-US"/>
                </w:rPr>
                <m:t>m</m:t>
              </m:r>
            </m:oMath>
            <w:r w:rsidR="00A44C00"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n</m:t>
              </m:r>
            </m:oMath>
            <w:r w:rsidR="00A44C00" w:rsidRPr="001904DA">
              <w:rPr>
                <w:rFonts w:ascii="Cambria Math" w:hAnsi="Cambria Math"/>
                <w:lang w:val="en-US" w:eastAsia="en-US"/>
              </w:rPr>
              <w:t xml:space="preserve"> are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A44C00" w:rsidRPr="001904DA">
              <w:rPr>
                <w:rFonts w:ascii="Cambria Math" w:hAnsi="Cambria Math"/>
                <w:lang w:val="en-US" w:eastAsia="en-US"/>
              </w:rPr>
              <w:t xml:space="preserve">-axis intercepts of the graph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y=f(x)</m:t>
              </m:r>
            </m:oMath>
            <w:r w:rsidR="00A44C00" w:rsidRPr="001904DA">
              <w:rPr>
                <w:rFonts w:ascii="Cambria Math" w:hAnsi="Cambria Math"/>
                <w:lang w:val="en-US" w:eastAsia="en-US"/>
              </w:rPr>
              <w:t xml:space="preserve">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(m+n+a)</m:t>
              </m:r>
            </m:oMath>
            <w:r w:rsidR="00A44C00"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The value ‘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’ </w:t>
            </w:r>
            <m:oMath>
              <m:r>
                <w:rPr>
                  <w:rFonts w:ascii="Cambria Math" w:hAnsi="Cambria Math"/>
                  <w:lang w:val="en-US" w:eastAsia="en-US"/>
                </w:rPr>
                <m:t>(a&gt;0)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which 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, y=0, x=a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x=2a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has the least value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75BCC" w:rsidRPr="001904DA" w:rsidRDefault="00A44C00" w:rsidP="00A44C0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If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the area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then the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π/A</m:t>
              </m:r>
            </m:oMath>
          </w:p>
        </w:tc>
      </w:tr>
    </w:tbl>
    <w:p w:rsidR="005B5493" w:rsidRDefault="005B5493">
      <w:r>
        <w:br w:type="page"/>
      </w:r>
    </w:p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720"/>
          <w:docGrid w:linePitch="360"/>
        </w:sectPr>
      </w:pPr>
    </w:p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611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06:12:00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345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8.APPLICATION OF INTEGRALS 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11340"/>
      </w:tblGrid>
      <w:tr w:rsidR="00182D78" w:rsidRPr="00453EAC" w:rsidTr="00182D78">
        <w:tc>
          <w:tcPr>
            <w:tcW w:w="5000" w:type="pct"/>
            <w:shd w:val="clear" w:color="auto" w:fill="000000" w:themeFill="text1"/>
            <w:tcMar>
              <w:left w:w="0" w:type="dxa"/>
              <w:right w:w="0" w:type="dxa"/>
            </w:tcMar>
          </w:tcPr>
          <w:p w:rsidR="00182D78" w:rsidRPr="0076457D" w:rsidRDefault="00182D78" w:rsidP="00182D78">
            <w:pPr>
              <w:contextualSpacing/>
              <w:jc w:val="center"/>
              <w:rPr>
                <w:rFonts w:asciiTheme="majorHAnsi" w:eastAsiaTheme="minorEastAsia" w:hAnsiTheme="majorHAnsi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:  ANSWER KEY :</w:t>
            </w:r>
          </w:p>
        </w:tc>
      </w:tr>
    </w:tbl>
    <w:p w:rsidR="00182D78" w:rsidRDefault="00182D78" w:rsidP="0029137C">
      <w:pPr>
        <w:contextualSpacing/>
        <w:rPr>
          <w:rFonts w:asciiTheme="majorHAnsi" w:hAnsiTheme="majorHAnsi"/>
        </w:rPr>
        <w:sectPr w:rsidR="00182D78" w:rsidSect="00182D78"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32"/>
        <w:gridCol w:w="5181"/>
      </w:tblGrid>
      <w:tr w:rsidR="0004477C" w:rsidRPr="00453EAC" w:rsidTr="00604489">
        <w:tc>
          <w:tcPr>
            <w:tcW w:w="5000" w:type="pct"/>
            <w:gridSpan w:val="5"/>
            <w:tcMar>
              <w:left w:w="0" w:type="dxa"/>
              <w:right w:w="0" w:type="dxa"/>
            </w:tcMar>
          </w:tcPr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</w:p>
        </w:tc>
      </w:tr>
    </w:tbl>
    <w:p w:rsidR="005B5493" w:rsidRDefault="005B5493">
      <w:r>
        <w:br w:type="page"/>
      </w:r>
    </w:p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611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06:12:00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345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8.APPLICATION OF INTEGRALS 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11340"/>
      </w:tblGrid>
      <w:tr w:rsidR="00182D78" w:rsidRPr="00453EAC" w:rsidTr="00182D78">
        <w:tc>
          <w:tcPr>
            <w:tcW w:w="5000" w:type="pct"/>
            <w:shd w:val="clear" w:color="auto" w:fill="000000" w:themeFill="text1"/>
            <w:tcMar>
              <w:left w:w="0" w:type="dxa"/>
              <w:right w:w="0" w:type="dxa"/>
            </w:tcMar>
          </w:tcPr>
          <w:p w:rsidR="00182D78" w:rsidRPr="0076457D" w:rsidRDefault="00182D78" w:rsidP="00182D78">
            <w:pPr>
              <w:contextualSpacing/>
              <w:jc w:val="center"/>
              <w:rPr>
                <w:rFonts w:asciiTheme="majorHAnsi" w:eastAsiaTheme="minorEastAsia" w:hAnsiTheme="majorHAnsi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: HINTS AND SOLUTIONS :</w:t>
            </w:r>
          </w:p>
        </w:tc>
      </w:tr>
    </w:tbl>
    <w:p w:rsidR="00182D78" w:rsidRDefault="00182D78" w:rsidP="0029137C">
      <w:pPr>
        <w:contextualSpacing/>
        <w:rPr>
          <w:rFonts w:asciiTheme="majorHAnsi" w:hAnsiTheme="majorHAnsi"/>
        </w:rPr>
        <w:sectPr w:rsidR="00182D78" w:rsidSect="00182D78"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32"/>
        <w:gridCol w:w="5181"/>
      </w:tblGrid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1904DA" w:rsidRDefault="00A15C10" w:rsidP="007D3BFF">
            <w:pPr>
              <w:spacing w:line="276" w:lineRule="auto"/>
              <w:contextualSpacing/>
              <w:rPr>
                <w:rFonts w:ascii="Cambria Math" w:hAnsi="Cambria Math"/>
                <w:color w:val="FF0000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1971675" cy="1699720"/>
                  <wp:effectExtent l="19050" t="0" r="9525" b="0"/>
                  <wp:docPr id="4" name="Picture 24" descr="Z:\Data Typing Files\Sujata\Cengage Physics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Z:\Data Typing Files\Sujata\Cengage Physics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69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699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9F0711" w:rsidRPr="001904DA">
              <w:rPr>
                <w:rFonts w:ascii="Cambria Math" w:hAnsi="Cambria Math"/>
                <w:color w:val="FF0000"/>
                <w:lang w:val="en-US" w:eastAsia="en-US"/>
              </w:rPr>
              <w:t xml:space="preserve"> </w:t>
            </w:r>
          </w:p>
          <w:p w:rsidR="002C59D8" w:rsidRPr="001904DA" w:rsidRDefault="002C59D8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The dotted area is</w:t>
            </w:r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dx=</m:t>
                    </m:r>
                  </m:e>
                </m:nary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area bounded by circle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=1-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lined area</w:t>
            </w:r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of circle </w:t>
            </w:r>
            <m:oMath>
              <m:r>
                <w:rPr>
                  <w:rFonts w:ascii="Cambria Math" w:hAnsi="Cambria Math"/>
                  <w:lang w:val="en-US" w:eastAsia="en-US"/>
                </w:rPr>
                <m:t>–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bounded by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=1-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=π-4.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3π-8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212BA" w:rsidRPr="001904DA" w:rsidRDefault="00B212BA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The two curves are</w:t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⇒x=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(1)</w:t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a-x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=a-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(2)</w:t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(1) is symmetrical about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and have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as the asymptote</w:t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(2) is symmetrical about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tangent at origin as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and the asymptote </w:t>
            </w:r>
            <m:oMath>
              <m:r>
                <w:rPr>
                  <w:rFonts w:ascii="Cambria Math" w:hAnsi="Cambria Math"/>
                  <w:lang w:val="en-US" w:eastAsia="en-US"/>
                </w:rPr>
                <m:t>x=a</m:t>
              </m:r>
            </m:oMath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two curves intersect at the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P(a/2,a)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Q(a/2,-a)</m:t>
              </m:r>
            </m:oMath>
          </w:p>
          <w:p w:rsidR="005833A1" w:rsidRPr="001904DA" w:rsidRDefault="005833A1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228850" cy="2497656"/>
                  <wp:effectExtent l="19050" t="0" r="0" b="0"/>
                  <wp:docPr id="46" name="Picture 43" descr="Z:\Data Typing Files\Sujata\Cengage Physics\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Z:\Data Typing Files\Sujata\Cengage Physics\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3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2497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</w:t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-a+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3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3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dy</m:t>
                  </m:r>
                </m:e>
              </m:nary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(integrating along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-axis)</w:t>
            </w:r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-ay+2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-1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p>
                </m:sSubSup>
              </m:oMath>
            </m:oMathPara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  <w:p w:rsidR="00B212BA" w:rsidRPr="001904DA" w:rsidRDefault="00B212BA" w:rsidP="0031651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π-2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833A1" w:rsidRPr="001904DA" w:rsidRDefault="005833A1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486025" cy="2204996"/>
                  <wp:effectExtent l="19050" t="0" r="9525" b="0"/>
                  <wp:docPr id="21" name="Picture 41" descr="Z:\Data Typing Files\Sujata\Cengage Physics\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Z:\Data Typing Files\Sujata\Cengage Physics\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4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204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e>
                </m:nary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Clearly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can be any real number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t=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θ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⇒x=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  <w:lang w:val="en-US" w:eastAsia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  <w:lang w:val="en-US" w:eastAsia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θ</m:t>
                      </m:r>
                    </m:e>
                  </m:func>
                </m:den>
              </m:f>
            </m:oMath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⇒x=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2θ</m:t>
                  </m:r>
                </m:e>
              </m:func>
            </m:oMath>
            <w:r w:rsidR="000B1C7C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and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2θ</m:t>
                    </m:r>
                  </m:e>
                </m:func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=1</m:t>
                </m:r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Thus, 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=π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76ACF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x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(a-x)</m:t>
                </m:r>
              </m:oMath>
            </m:oMathPara>
          </w:p>
          <w:p w:rsidR="00276ACF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276ACF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given curve is symmetrical about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and meets it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(a, 0)</m:t>
              </m:r>
            </m:oMath>
          </w:p>
          <w:p w:rsidR="00276ACF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x=0,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i.e.,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is an asymptote (tangent at infinitly)</w:t>
            </w:r>
          </w:p>
          <w:p w:rsidR="00276ACF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x dy=2</m:t>
                  </m:r>
                </m:e>
              </m:nary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nary>
              <m:r>
                <w:rPr>
                  <w:rFonts w:ascii="Cambria Math" w:hAnsi="Cambria Math"/>
                  <w:lang w:val="en-US" w:eastAsia="en-US"/>
                </w:rPr>
                <m:t>dx</m:t>
              </m:r>
            </m:oMath>
          </w:p>
          <w:p w:rsidR="00276ACF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-1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∞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=π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  <w:p w:rsidR="00567B76" w:rsidRPr="001904DA" w:rsidRDefault="005833A1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1619250" cy="3389127"/>
                  <wp:effectExtent l="19050" t="0" r="0" b="0"/>
                  <wp:docPr id="8" name="Picture 28" descr="Z:\Data Typing Files\Sujata\Cengage Physics\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Z:\Data Typing Files\Sujata\Cengage Physics\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0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389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curves are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Solving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x=0,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 xml:space="preserve"> 1⇒x=1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x=e</m:t>
              </m:r>
            </m:oMath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Also,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1&lt;x&lt;e, 0&lt;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x&lt;1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&gt;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x&gt;e,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x&lt;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e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func>
            </m:oMath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&gt;0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all </w:t>
            </w:r>
            <m:oMath>
              <m:r>
                <w:rPr>
                  <w:rFonts w:ascii="Cambria Math" w:hAnsi="Cambria Math"/>
                  <w:lang w:val="en-US" w:eastAsia="en-US"/>
                </w:rPr>
                <m:t>x&gt;0</m:t>
              </m:r>
            </m:oMath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and when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x→0,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→∞</m:t>
              </m:r>
            </m:oMath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From these information, we can plot the graph of the functions</w:t>
            </w:r>
          </w:p>
          <w:p w:rsidR="005833A1" w:rsidRPr="001904DA" w:rsidRDefault="005833A1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751151" cy="2053810"/>
                  <wp:effectExtent l="0" t="0" r="0" b="0"/>
                  <wp:docPr id="52" name="Picture 71" descr="Z:\Data Typing Files\Sujata\Cengage Physics\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Z:\Data Typing Files\Sujata\Cengage Physics\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1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882" cy="2057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0860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Then the 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 w:eastAsia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  <m:t>e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</m:fun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B212BA" w:rsidRPr="001904DA" w:rsidRDefault="00B212BA" w:rsidP="00201F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xdx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e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B212BA" w:rsidP="00201F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e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x-x</m:t>
                            </m:r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log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</m:ctrlP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e</m:t>
                                        </m:r>
                                      </m:sub>
                                    </m:sSub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fun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e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xdx</m:t>
                    </m:r>
                  </m:e>
                </m:nary>
              </m:oMath>
            </m:oMathPara>
          </w:p>
          <w:p w:rsidR="00B212BA" w:rsidRPr="001904DA" w:rsidRDefault="00B212BA" w:rsidP="00201F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=1-e+2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e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x-x</m:t>
                          </m:r>
                        </m:e>
                      </m:func>
                    </m:e>
                  </m:d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sup>
              </m:sSubSup>
              <m:r>
                <w:rPr>
                  <w:rFonts w:ascii="Cambria Math" w:hAnsi="Cambria Math"/>
                  <w:lang w:val="en-US" w:eastAsia="en-US"/>
                </w:rPr>
                <m:t>=3-e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a-x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⇒y=±x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a-x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den>
                    </m:f>
                  </m:e>
                </m:rad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tracing: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y=x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a-x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den>
                  </m:f>
                </m:e>
              </m:rad>
            </m:oMath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We must have </w:t>
            </w:r>
            <m:oMath>
              <m:r>
                <w:rPr>
                  <w:rFonts w:ascii="Cambria Math" w:hAnsi="Cambria Math"/>
                  <w:lang w:val="en-US" w:eastAsia="en-US"/>
                </w:rPr>
                <m:t>x≤a</m:t>
              </m:r>
            </m:oMath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0&lt;x≤a, y&gt;0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x&lt;0, y&lt;0</m:t>
              </m:r>
            </m:oMath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 </w:t>
            </w:r>
            <m:oMath>
              <m:r>
                <w:rPr>
                  <w:rFonts w:ascii="Cambria Math" w:hAnsi="Cambria Math"/>
                  <w:lang w:val="en-US" w:eastAsia="en-US"/>
                </w:rPr>
                <m:t>y=0 ⇒x=0, a</m:t>
              </m:r>
            </m:oMath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is symmetrical about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</w:t>
            </w:r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x→-∞, y→-∞</m:t>
              </m:r>
            </m:oMath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lastRenderedPageBreak/>
              <w:t xml:space="preserve">Also, it can be verified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has only one point of maxima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0&lt;x&lt;a</m:t>
              </m:r>
            </m:oMath>
          </w:p>
          <w:p w:rsidR="005833A1" w:rsidRPr="001904DA" w:rsidRDefault="005833A1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143125" cy="1492724"/>
                  <wp:effectExtent l="19050" t="0" r="9525" b="0"/>
                  <wp:docPr id="20" name="Picture 40" descr="Z:\Data Typing Files\Sujata\Cengage Physics\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Z:\Data Typing Files\Sujata\Cengage Physics\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6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4927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nary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a-x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den>
                  </m:f>
                </m:e>
              </m:rad>
              <m:r>
                <w:rPr>
                  <w:rFonts w:ascii="Cambria Math" w:hAnsi="Cambria Math"/>
                  <w:lang w:val="en-US" w:eastAsia="en-US"/>
                </w:rPr>
                <m:t>dx</m:t>
              </m:r>
            </m:oMath>
          </w:p>
          <w:p w:rsidR="00B212BA" w:rsidRPr="001904DA" w:rsidRDefault="009C719D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a-x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=t⇒1-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⇒x=a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t(-2at)dt</m:t>
                </m:r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)dt</m:t>
                    </m:r>
                  </m:e>
                </m:nary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5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5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212BA" w:rsidRPr="001904DA" w:rsidRDefault="009C719D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</m:sSup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x≥0⇒y-x=±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 </w:t>
            </w:r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⇒y=x+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(1)</w:t>
            </w:r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y=x-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     (2)</w:t>
            </w:r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Function (1) is an increasing function</w:t>
            </w:r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Function (2) meets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-axis, 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or </w:t>
            </w:r>
            <m:oMath>
              <m:r>
                <w:rPr>
                  <w:rFonts w:ascii="Cambria Math" w:hAnsi="Cambria Math"/>
                  <w:lang w:val="en-US" w:eastAsia="en-US"/>
                </w:rPr>
                <m:t>x=0, 1</m:t>
              </m:r>
            </m:oMath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Also,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0&lt;x&lt;1, 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&gt;0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x&gt;1, 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&lt;0</m:t>
              </m:r>
            </m:oMath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x→∞, 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→-∞</m:t>
              </m:r>
            </m:oMath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From these information, we can plot the graph as below:</w:t>
            </w:r>
          </w:p>
          <w:p w:rsidR="005833A1" w:rsidRPr="001904DA" w:rsidRDefault="005833A1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362200" cy="2592363"/>
                  <wp:effectExtent l="19050" t="0" r="0" b="0"/>
                  <wp:docPr id="51" name="Picture 70" descr="Z:\Data Typing Files\Sujata\Cengage Physics\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Z:\Data Typing Files\Sujata\Cengage Physics\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3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5923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</w:t>
            </w:r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e>
                        </m:d>
                      </m:e>
                    </m:d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3/2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B212BA" w:rsidP="0073169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5/2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5/2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tracing: </w:t>
            </w:r>
            <m:oMath>
              <m:r>
                <w:rPr>
                  <w:rFonts w:ascii="Cambria Math" w:hAnsi="Cambria Math"/>
                  <w:lang w:val="en-US" w:eastAsia="en-US"/>
                </w:rPr>
                <m:t>y=x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Clearly, </w:t>
            </w:r>
            <m:oMath>
              <m:r>
                <w:rPr>
                  <w:rFonts w:ascii="Cambria Math" w:hAnsi="Cambria Math"/>
                  <w:lang w:val="en-US" w:eastAsia="en-US"/>
                </w:rPr>
                <m:t>x&gt;0</m:t>
              </m:r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0&lt;x&lt;1, x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x&lt;0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and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x&gt;1, x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x&gt;0</m:t>
                  </m:r>
                </m:e>
              </m:func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=0 ⇒x=1</m:t>
              </m:r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Further,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=0 ⇒1+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x=0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⇒x=1/e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which is a point of minima</w:t>
            </w:r>
          </w:p>
          <w:p w:rsidR="00A15C10" w:rsidRPr="001904DA" w:rsidRDefault="00A15C10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600325" cy="2187095"/>
                  <wp:effectExtent l="19050" t="0" r="9525" b="0"/>
                  <wp:docPr id="5" name="Picture 25" descr="Z:\Data Typing Files\Sujata\Cengage Physics\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Z:\Data Typing Files\Sujata\Cengage Physics\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2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2187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</w:t>
            </w:r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2x-2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 dx</m:t>
                        </m:r>
                      </m:e>
                    </m:func>
                  </m:e>
                </m:nary>
              </m:oMath>
            </m:oMathPara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</m:oMath>
            </m:oMathPara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lim</m:t>
                            </m:r>
                          </m:e>
                          <m:li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x→0</m:t>
                            </m:r>
                          </m:lim>
                        </m:limLow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func>
              </m:oMath>
            </m:oMathPara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π-x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</m:oMath>
            </m:oMathPara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=2-f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π-x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=2-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(π-x)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=2-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x,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, π</m:t>
                  </m:r>
                </m:e>
              </m:d>
            </m:oMath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w:lastRenderedPageBreak/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2π-x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=2-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(2π-x)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π,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</m:e>
              </m:d>
            </m:oMath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2π-x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="00AC6564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, 2π</m:t>
                  </m:r>
                </m:e>
              </m:d>
            </m:oMath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x, x∈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0,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x, x∈</m:t>
                              </m:r>
                              <m:d>
                                <m:dPr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 w:eastAsia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lang w:val="en-US" w:eastAsia="en-US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, π</m:t>
                                  </m:r>
                                </m:e>
                              </m:d>
                            </m:e>
                          </m:func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x, x∈</m:t>
                                    </m:r>
                                    <m:d>
                                      <m:dPr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π,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  <m:t>3π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</m:func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x, x∈</m:t>
                                    </m:r>
                                    <m:d>
                                      <m:dPr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  <m:t>3π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, 2π</m:t>
                                        </m:r>
                                      </m:e>
                                    </m:d>
                                  </m:e>
                                </m:func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  <w:p w:rsidR="008C1C78" w:rsidRPr="001904DA" w:rsidRDefault="008C1C78" w:rsidP="002246F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6312" w:dyaOrig="533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4.5pt;height:165.5pt" o:ole="">
                  <v:imagedata r:id="IMM8S197S0" o:title=""/>
                </v:shape>
                <o:OLEObject Type="Embed" ProgID="ChemDraw.Document.6.0" ShapeID="_x0000_i1025" DrawAspect="Content" ObjectID="_1473067717" r:id="OMM8S197S0"/>
              </w:object>
            </w:r>
          </w:p>
          <w:p w:rsidR="00B212BA" w:rsidRPr="001904DA" w:rsidRDefault="00B212BA" w:rsidP="002246F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π/2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π/2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sup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(2-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 w:eastAsia="en-US"/>
                        </w:rPr>
                        <m:t>)dx</m:t>
                      </m:r>
                    </m:e>
                  </m:nary>
                </m:e>
              </m:nary>
              <m:r>
                <w:rPr>
                  <w:rFonts w:ascii="Cambria Math" w:hAnsi="Cambria Math"/>
                  <w:lang w:val="en-US" w:eastAsia="en-US"/>
                </w:rPr>
                <m:t>+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3π/2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dx+</m:t>
                  </m:r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3π/2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2π</m:t>
                      </m:r>
                    </m:sup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(-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 w:eastAsia="en-US"/>
                        </w:rPr>
                        <m:t>)</m:t>
                      </m:r>
                    </m:e>
                  </m:nary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=1+2×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-1+2.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-1+1=2π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 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Solving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="00FF5816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we get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lang w:val="en-US" w:eastAsia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x=3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</m:oMath>
            </m:oMathPara>
          </w:p>
          <w:p w:rsidR="005833A1" w:rsidRPr="001904DA" w:rsidRDefault="005833A1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419350" cy="2942767"/>
                  <wp:effectExtent l="19050" t="0" r="0" b="0"/>
                  <wp:docPr id="11" name="Picture 31" descr="Z:\Data Typing Files\Sujata\Cengage Physics\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Z:\Data Typing Files\Sujata\Cengage Physics\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3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9427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π/6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-3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)dx</m:t>
                  </m:r>
                </m:e>
              </m:nary>
            </m:oMath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log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bSup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​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π/6</m:t>
                            </m:r>
                          </m:sup>
                        </m:sSubSup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=1-3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In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2+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In 3 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33A1" w:rsidRPr="001904DA" w:rsidRDefault="005833A1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667000" cy="2678349"/>
                  <wp:effectExtent l="19050" t="0" r="0" b="0"/>
                  <wp:docPr id="57" name="Picture 77" descr="Z:\Data Typing Files\Sujata\Cengage Physics\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Z:\Data Typing Files\Sujata\Cengage Physics\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8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6783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From </w:t>
            </w:r>
            <w:r w:rsidR="00210493" w:rsidRPr="001904DA">
              <w:rPr>
                <w:rFonts w:ascii="Cambria Math" w:hAnsi="Cambria Math"/>
                <w:lang w:val="en-US" w:eastAsia="en-US"/>
              </w:rPr>
              <w:t>f</w:t>
            </w:r>
            <w:r w:rsidRPr="001904DA">
              <w:rPr>
                <w:rFonts w:ascii="Cambria Math" w:hAnsi="Cambria Math"/>
                <w:lang w:val="en-US" w:eastAsia="en-US"/>
              </w:rPr>
              <w:t>ig</w:t>
            </w:r>
            <w:r w:rsidR="00210493" w:rsidRPr="001904DA">
              <w:rPr>
                <w:rFonts w:ascii="Cambria Math" w:hAnsi="Cambria Math"/>
                <w:lang w:val="en-US" w:eastAsia="en-US"/>
              </w:rPr>
              <w:t>ure</w:t>
            </w:r>
          </w:p>
          <w:p w:rsidR="00B212BA" w:rsidRPr="001904DA" w:rsidRDefault="00B212BA" w:rsidP="00D14A0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1-x</m:t>
                                </m:r>
                              </m:e>
                            </m:rad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dx+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1/2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(1-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1-x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)dx</m:t>
                    </m:r>
                  </m:e>
                </m:nary>
              </m:oMath>
            </m:oMathPara>
          </w:p>
          <w:p w:rsidR="00B212BA" w:rsidRPr="001904DA" w:rsidRDefault="00B212BA" w:rsidP="00D14A0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1-x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1-x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1/2</m:t>
                    </m:r>
                  </m:sup>
                </m:sSubSup>
              </m:oMath>
            </m:oMathPara>
          </w:p>
          <w:p w:rsidR="00B212BA" w:rsidRPr="001904DA" w:rsidRDefault="00B212BA" w:rsidP="00D14A0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2×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3×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  <w:p w:rsidR="00B212BA" w:rsidRPr="001904DA" w:rsidRDefault="00B212BA" w:rsidP="00E1339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3/2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3/2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B212BA" w:rsidRPr="001904DA" w:rsidRDefault="00B212BA" w:rsidP="00E1339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B212BA" w:rsidRPr="001904DA" w:rsidRDefault="00B212BA" w:rsidP="00E1339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67B76" w:rsidRPr="001904DA" w:rsidRDefault="00A15C10" w:rsidP="007D3BFF">
            <w:pPr>
              <w:spacing w:line="276" w:lineRule="auto"/>
              <w:contextualSpacing/>
              <w:rPr>
                <w:rFonts w:ascii="Cambria Math" w:hAnsi="Cambria Math"/>
                <w:color w:val="FF0000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105025" cy="1684020"/>
                  <wp:effectExtent l="19050" t="0" r="9525" b="0"/>
                  <wp:docPr id="3" name="Picture 23" descr="Z:\Data Typing Files\Sujata\Cengage Physics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Z:\Data Typing Files\Sujata\Cengage Physics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0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684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9F0711" w:rsidRPr="001904DA">
              <w:rPr>
                <w:rFonts w:ascii="Cambria Math" w:hAnsi="Cambria Math"/>
                <w:color w:val="FF0000"/>
                <w:lang w:val="en-US" w:eastAsia="en-US"/>
              </w:rPr>
              <w:t xml:space="preserve"> </w:t>
            </w:r>
          </w:p>
          <w:p w:rsidR="009F0711" w:rsidRPr="001904DA" w:rsidRDefault="009F0711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 = shaded region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)dy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(integrating along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-axis)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-(y-1)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e>
                </m:nary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r>
                <w:rPr>
                  <w:rFonts w:ascii="Cambria Math" w:hAnsi="Cambria Math"/>
                  <w:lang w:val="en-US" w:eastAsia="en-US"/>
                </w:rPr>
                <m:t>5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-y=0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and   (1)</w:t>
            </w:r>
          </w:p>
          <w:p w:rsidR="00A15C10" w:rsidRPr="001904DA" w:rsidRDefault="00A15C10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476500" cy="2302914"/>
                  <wp:effectExtent l="19050" t="0" r="0" b="0"/>
                  <wp:docPr id="24" name="Picture 24" descr="Z:\Data Typing Files\Sujata\Cengage Physics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Z:\Data Typing Files\Sujata\Cengage Physics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4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2302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-y+9=0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(</w:t>
            </w:r>
            <w:r w:rsidR="00D9782A" w:rsidRPr="001904DA">
              <w:rPr>
                <w:rFonts w:ascii="Cambria Math" w:hAnsi="Cambria Math"/>
                <w:lang w:val="en-US" w:eastAsia="en-US"/>
              </w:rPr>
              <w:t>2</w:t>
            </w:r>
            <w:r w:rsidRPr="001904DA">
              <w:rPr>
                <w:rFonts w:ascii="Cambria Math" w:hAnsi="Cambria Math"/>
                <w:lang w:val="en-US" w:eastAsia="en-US"/>
              </w:rPr>
              <w:t>)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Eliminating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we get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+9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=9⇒x=-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 xml:space="preserve">,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required area</w:t>
            </w:r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rad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+9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-5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rad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(9-3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</m:t>
                </m:r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9x-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rad>
                  </m:sup>
                </m:sSubSup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9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-3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  <w:p w:rsidR="009F0711" w:rsidRPr="001904DA" w:rsidRDefault="009F0711" w:rsidP="009F071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=12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9C719D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max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(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 xml:space="preserve">,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)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≤1⇒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≤1</m:t>
              </m:r>
            </m:oMath>
            <w:r w:rsidR="00F35FF1" w:rsidRPr="001904DA">
              <w:rPr>
                <w:rFonts w:ascii="Cambria Math" w:hAnsi="Cambria Math"/>
                <w:lang w:val="en-US" w:eastAsia="en-US"/>
              </w:rPr>
              <w:t>,</w:t>
            </w:r>
            <w:r w:rsidR="00B212BA"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≤1</m:t>
              </m:r>
            </m:oMath>
          </w:p>
          <w:p w:rsidR="00B212BA" w:rsidRPr="001904DA" w:rsidRDefault="00B212BA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Which represent square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x=±1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y=±1</m:t>
              </m:r>
            </m:oMath>
          </w:p>
          <w:p w:rsidR="005833A1" w:rsidRPr="001904DA" w:rsidRDefault="005833A1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362200" cy="2058677"/>
                  <wp:effectExtent l="19050" t="0" r="0" b="0"/>
                  <wp:docPr id="50" name="Picture 69" descr="Z:\Data Typing Files\Sujata\Cengage Physics\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Z:\Data Typing Files\Sujata\Cengage Physics\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7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0586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lastRenderedPageBreak/>
              <w:t>Required area is lined area</w:t>
            </w:r>
          </w:p>
          <w:p w:rsidR="00B212BA" w:rsidRPr="001904DA" w:rsidRDefault="00B212BA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Now, shaded area is</w:t>
            </w:r>
          </w:p>
          <w:p w:rsidR="00B212BA" w:rsidRPr="001904DA" w:rsidRDefault="00B212BA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1/2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2x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dx=2</m:t>
                    </m:r>
                  </m:e>
                </m:nary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In</m:t>
                        </m:r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 xml:space="preserve"> 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1/2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</m:oMath>
            </m:oMathPara>
          </w:p>
          <w:p w:rsidR="00B212BA" w:rsidRPr="001904DA" w:rsidRDefault="00B212BA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1-0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In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  <w:p w:rsidR="00F35FF1" w:rsidRPr="001904DA" w:rsidRDefault="00F35FF1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=1-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In 2 sq.units</m:t>
                </m:r>
              </m:oMath>
            </m:oMathPara>
          </w:p>
          <w:p w:rsidR="00B212BA" w:rsidRPr="001904DA" w:rsidRDefault="00B212BA" w:rsidP="007A17D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Horizontal lined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=4-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In</m:t>
                  </m:r>
                  <m:r>
                    <w:rPr>
                      <w:rFonts w:ascii="Cambria Math" w:hAnsi="Cambria Math"/>
                      <w:lang w:val="en-US" w:eastAsia="en-US"/>
                    </w:rPr>
                    <m:t xml:space="preserve"> 2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=3+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In</m:t>
              </m:r>
              <m:r>
                <w:rPr>
                  <w:rFonts w:ascii="Cambria Math" w:hAnsi="Cambria Math"/>
                  <w:lang w:val="en-US" w:eastAsia="en-US"/>
                </w:rPr>
                <m:t xml:space="preserve"> 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-2x+2=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,</m:t>
                </m:r>
              </m:oMath>
            </m:oMathPara>
          </w:p>
          <w:p w:rsidR="00B212BA" w:rsidRPr="001904DA" w:rsidRDefault="009C719D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=x-2,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x=1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 xml:space="preserve">=-1,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x=4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Tangent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(1, 1/2)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r>
                <w:rPr>
                  <w:rFonts w:ascii="Cambria Math" w:hAnsi="Cambria Math"/>
                  <w:lang w:val="en-US" w:eastAsia="en-US"/>
                </w:rPr>
                <m:t>y-1/2=-1(x-1)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or </w:t>
            </w:r>
            <m:oMath>
              <m:r>
                <w:rPr>
                  <w:rFonts w:ascii="Cambria Math" w:hAnsi="Cambria Math"/>
                  <w:lang w:val="en-US" w:eastAsia="en-US"/>
                </w:rPr>
                <m:t>2x+2y-3=0</m:t>
              </m:r>
            </m:oMath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Tangent at (4, 2) is </w:t>
            </w:r>
            <m:oMath>
              <m:r>
                <w:rPr>
                  <w:rFonts w:ascii="Cambria Math" w:hAnsi="Cambria Math"/>
                  <w:lang w:val="en-US" w:eastAsia="en-US"/>
                </w:rPr>
                <m:t>y-2=2(x-4)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or </w:t>
            </w:r>
            <m:oMath>
              <m:r>
                <w:rPr>
                  <w:rFonts w:ascii="Cambria Math" w:hAnsi="Cambria Math"/>
                  <w:lang w:val="en-US" w:eastAsia="en-US"/>
                </w:rPr>
                <m:t>2x-y-6=0</m:t>
              </m:r>
            </m:oMath>
          </w:p>
          <w:p w:rsidR="005833A1" w:rsidRPr="001904DA" w:rsidRDefault="005833A1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647950" cy="2122481"/>
                  <wp:effectExtent l="19050" t="0" r="0" b="0"/>
                  <wp:docPr id="15" name="Picture 35" descr="Z:\Data Typing Files\Sujata\Cengage Physics\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Z:\Data Typing Files\Sujata\Cengage Physics\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1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2122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A=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5/2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-2x+2-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3-2x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d>
                </m:e>
              </m:nary>
              <m:r>
                <w:rPr>
                  <w:rFonts w:ascii="Cambria Math" w:hAnsi="Cambria Math"/>
                  <w:lang w:val="en-US" w:eastAsia="en-US"/>
                </w:rPr>
                <m:t>dx+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5/2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n-US" w:eastAsia="en-US"/>
                        </w:rPr>
                        <m:t>-2x+2-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2x-6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-2x+2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5/2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3-2x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</m:t>
                        </m:r>
                      </m:e>
                    </m:nary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5/2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(2x-6)dx</m:t>
                        </m:r>
                      </m:e>
                    </m:nary>
                  </m:e>
                </m:nary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6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+2x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3x-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5/2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-6x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5/2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bSup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-15+6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16-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-6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39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-6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212BA" w:rsidRPr="001904DA" w:rsidRDefault="009C719D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+ax+1</m:t>
              </m:r>
            </m:oMath>
            <w:r w:rsidR="00B212BA" w:rsidRPr="001904DA">
              <w:rPr>
                <w:rFonts w:ascii="Cambria Math" w:hAnsi="Cambria Math"/>
                <w:lang w:val="en-US" w:eastAsia="en-US"/>
              </w:rPr>
              <w:t xml:space="preserve"> is clearly positive for all real values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="00B212BA" w:rsidRPr="001904DA">
              <w:rPr>
                <w:rFonts w:ascii="Cambria Math" w:hAnsi="Cambria Math"/>
                <w:lang w:val="en-US" w:eastAsia="en-US"/>
              </w:rPr>
              <w:t>. Area under consideration</w:t>
            </w:r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+ax+1)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</m:t>
                </m:r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+1</m:t>
                </m:r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(2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+3a+6)</m:t>
                </m:r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16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+6-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16</m:t>
                        </m:r>
                      </m:den>
                    </m:f>
                  </m:e>
                </m:d>
              </m:oMath>
            </m:oMathPara>
          </w:p>
          <w:p w:rsidR="00B212BA" w:rsidRPr="001904DA" w:rsidRDefault="00B212BA" w:rsidP="00AC656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39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8</m:t>
                      </m:r>
                    </m:den>
                  </m:f>
                </m:e>
              </m:d>
            </m:oMath>
            <w:r w:rsidR="00AC6564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which is clearly minimum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a=-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</w:p>
        </w:tc>
      </w:tr>
    </w:tbl>
    <w:p w:rsidR="00E025DA" w:rsidRDefault="00E025DA" w:rsidP="0029137C">
      <w:pPr>
        <w:spacing w:after="0"/>
        <w:contextualSpacing/>
        <w:rPr>
          <w:rFonts w:asciiTheme="majorHAnsi" w:hAnsiTheme="majorHAnsi"/>
        </w:rPr>
        <w:sectPr w:rsidR="00E025DA" w:rsidSect="0004477C"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31"/>
        <w:gridCol w:w="10036"/>
      </w:tblGrid>
      <w:tr w:rsidR="0004477C" w:rsidRPr="00453EAC" w:rsidTr="00604489">
        <w:tc>
          <w:tcPr>
            <w:tcW w:w="214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spacing w:after="0"/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</w:t>
            </w:r>
          </w:p>
        </w:tc>
        <w:tc>
          <w:tcPr>
            <w:tcW w:w="9786" w:type="pct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212BA" w:rsidRPr="001904DA" w:rsidRDefault="00B212BA" w:rsidP="00AF652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lang w:val="en-US" w:eastAsia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|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|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x,       0≤x&lt;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 xml:space="preserve">π-x,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≤x&lt;π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x-π, π≤x&lt;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3π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 xml:space="preserve">2π-x,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3π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≤x&lt;2π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-1</m:t>
                                </m:r>
                              </m:sup>
                            </m:sSup>
                          </m:fName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func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,  0≤x&lt;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den>
                          </m:f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π-x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≤x&lt;π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mPr>
                            <m:m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x-π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, π≤x&lt;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3π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mr>
                            <m:m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2π-x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3π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≤x&lt;2π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shown shaded in </w:t>
            </w:r>
            <w:r w:rsidR="00577321" w:rsidRPr="001904DA">
              <w:rPr>
                <w:rFonts w:ascii="Cambria Math" w:hAnsi="Cambria Math"/>
                <w:lang w:val="en-US" w:eastAsia="en-US"/>
              </w:rPr>
              <w:t>f</w:t>
            </w:r>
            <w:r w:rsidRPr="001904DA">
              <w:rPr>
                <w:rFonts w:ascii="Cambria Math" w:hAnsi="Cambria Math"/>
                <w:lang w:val="en-US" w:eastAsia="en-US"/>
              </w:rPr>
              <w:t>ig</w:t>
            </w:r>
            <w:r w:rsidR="00577321" w:rsidRPr="001904DA">
              <w:rPr>
                <w:rFonts w:ascii="Cambria Math" w:hAnsi="Cambria Math"/>
                <w:lang w:val="en-US" w:eastAsia="en-US"/>
              </w:rPr>
              <w:t>ure</w:t>
            </w:r>
          </w:p>
          <w:p w:rsidR="005833A1" w:rsidRPr="001904DA" w:rsidRDefault="005833A1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3069203" cy="1646918"/>
                  <wp:effectExtent l="0" t="0" r="0" b="0"/>
                  <wp:docPr id="84" name="Picture 84" descr="Z:\Data Typing Files\Sujata\Cengage Physics\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Z:\Data Typing Files\Sujata\Cengage Physics\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0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380" cy="1652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⇒4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dx+4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π/2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-x)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</m:t>
                </m:r>
              </m:oMath>
            </m:oMathPara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π-3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</w:tbl>
    <w:p w:rsidR="00E025DA" w:rsidRDefault="00E025DA" w:rsidP="0029137C">
      <w:pPr>
        <w:spacing w:after="0"/>
        <w:contextualSpacing/>
        <w:rPr>
          <w:rFonts w:asciiTheme="majorHAnsi" w:hAnsiTheme="majorHAnsi"/>
        </w:rPr>
        <w:sectPr w:rsidR="00E025DA" w:rsidSect="0004477C">
          <w:type w:val="continuous"/>
          <w:pgSz w:w="11907" w:h="16839" w:code="9"/>
          <w:pgMar w:top="720" w:right="720" w:bottom="720" w:left="720" w:header="720" w:footer="113" w:gutter="0"/>
          <w:cols w:num="1" w:sep="1" w:space="113"/>
          <w:docGrid w:linePitch="360"/>
        </w:sect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56"/>
        <w:gridCol w:w="4721"/>
      </w:tblGrid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curve is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(x+a)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>, which is a cubic polynomial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Since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(x+a)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has repeated root </w:t>
            </w:r>
            <m:oMath>
              <m:r>
                <w:rPr>
                  <w:rFonts w:ascii="Cambria Math" w:hAnsi="Cambria Math"/>
                  <w:lang w:val="en-US" w:eastAsia="en-US"/>
                </w:rPr>
                <m:t>x=0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it touches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at (0, 0) and intersects at </w:t>
            </w:r>
            <m:oMath>
              <m:r>
                <w:rPr>
                  <w:rFonts w:ascii="Cambria Math" w:hAnsi="Cambria Math"/>
                  <w:lang w:val="en-US" w:eastAsia="en-US"/>
                </w:rPr>
                <m:t>(-a, 0)</m:t>
              </m:r>
            </m:oMath>
          </w:p>
          <w:p w:rsidR="005833A1" w:rsidRPr="001904DA" w:rsidRDefault="005833A1" w:rsidP="00AE2A3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476500" cy="1377119"/>
                  <wp:effectExtent l="19050" t="0" r="0" b="0"/>
                  <wp:docPr id="13" name="Picture 33" descr="Z:\Data Typing Files\Sujata\Cengage Physics\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Z:\Data Typing Files\Sujata\Cengage Physics\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6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3771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AE2A3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-a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ydx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-a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x+a</m:t>
                              </m:r>
                            </m:e>
                          </m:d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</m:nary>
              <m:r>
                <w:rPr>
                  <w:rFonts w:ascii="Cambria Math" w:hAnsi="Cambria Math"/>
                  <w:lang w:val="en-US" w:eastAsia="en-US"/>
                </w:rPr>
                <m:t>dx=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/12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67B76" w:rsidRPr="001904DA" w:rsidRDefault="00750CB8" w:rsidP="00750C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+1</m:t>
                    </m:r>
                  </m:den>
                </m:f>
              </m:oMath>
            </m:oMathPara>
          </w:p>
          <w:p w:rsidR="00750CB8" w:rsidRPr="001904DA" w:rsidRDefault="00750CB8" w:rsidP="00750C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maximum when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. Also, graph is symmetrical about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x=1</m:t>
              </m:r>
            </m:oMath>
          </w:p>
          <w:p w:rsidR="00A15C10" w:rsidRPr="001904DA" w:rsidRDefault="00A15C10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695575" cy="1086429"/>
                  <wp:effectExtent l="19050" t="0" r="9525" b="0"/>
                  <wp:docPr id="7" name="Picture 27" descr="Z:\Data Typing Files\Sujata\Cengage Physics\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Z:\Data Typing Files\Sujata\Cengage Physics\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7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1086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0CB8" w:rsidRPr="001904DA" w:rsidRDefault="00276ACF" w:rsidP="00276AC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lastRenderedPageBreak/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x-1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+1</m:t>
                      </m:r>
                    </m:den>
                  </m:f>
                </m:e>
              </m:nary>
              <m:r>
                <w:rPr>
                  <w:rFonts w:ascii="Cambria Math" w:hAnsi="Cambria Math"/>
                  <w:lang w:val="en-US" w:eastAsia="en-US"/>
                </w:rPr>
                <m:t>dx=2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tan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-1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x-1</m:t>
                              </m:r>
                            </m:e>
                          </m:d>
                        </m:e>
                      </m:func>
                    </m:e>
                  </m:d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∞</m:t>
                  </m:r>
                </m:sup>
              </m:sSubSup>
              <m:r>
                <w:rPr>
                  <w:rFonts w:ascii="Cambria Math" w:hAnsi="Cambria Math"/>
                  <w:lang w:val="en-US" w:eastAsia="en-US"/>
                </w:rPr>
                <m:t>=π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212BA" w:rsidRPr="001904DA" w:rsidRDefault="00B212BA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(4-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(1)</w:t>
            </w:r>
          </w:p>
          <w:p w:rsidR="00B212BA" w:rsidRPr="001904DA" w:rsidRDefault="00B212BA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⇒y=±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rad>
              </m:oMath>
            </m:oMathPara>
          </w:p>
          <w:p w:rsidR="00B212BA" w:rsidRPr="001904DA" w:rsidRDefault="00B212BA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⇒y=±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rad>
              </m:oMath>
            </m:oMathPara>
          </w:p>
          <w:p w:rsidR="005833A1" w:rsidRPr="001904DA" w:rsidRDefault="005833A1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562225" cy="1880431"/>
                  <wp:effectExtent l="19050" t="0" r="9525" b="5519"/>
                  <wp:docPr id="22" name="Picture 42" descr="Z:\Data Typing Files\Sujata\Cengage Physics\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Z:\Data Typing Files\Sujata\Cengage Physics\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9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880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=4×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 xml:space="preserve">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4-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ra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B212BA" w:rsidRPr="001904DA" w:rsidRDefault="00B212BA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4-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=t⇒-2x dx=dt</m:t>
              </m:r>
            </m:oMath>
          </w:p>
          <w:p w:rsidR="00B212BA" w:rsidRPr="001904DA" w:rsidRDefault="00B212BA" w:rsidP="00F779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 xml:space="preserve"> dt=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3/2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den>
                            </m:f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×[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64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-0]</m:t>
                </m:r>
              </m:oMath>
            </m:oMathPara>
          </w:p>
          <w:p w:rsidR="00B212BA" w:rsidRPr="001904DA" w:rsidRDefault="00B212BA" w:rsidP="003A33E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33A1" w:rsidRPr="001904DA" w:rsidRDefault="005833A1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590800" cy="2505154"/>
                  <wp:effectExtent l="19050" t="0" r="0" b="0"/>
                  <wp:docPr id="17" name="Picture 37" descr="Z:\Data Typing Files\Sujata\Cengage Physics\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Z:\Data Typing Files\Sujata\Cengage Physics\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9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2505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9C719D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-2x-3=0</m:t>
                </m:r>
              </m:oMath>
            </m:oMathPara>
          </w:p>
          <w:p w:rsidR="00B212BA" w:rsidRPr="001904DA" w:rsidRDefault="00B212BA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</m:oMath>
            </m:oMathPara>
          </w:p>
          <w:p w:rsidR="00B212BA" w:rsidRPr="001904DA" w:rsidRDefault="00B212BA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-(-x+1)dx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x-2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x+1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9C719D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x-1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-1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</m:sSubSup>
              </m:oMath>
            </m:oMathPara>
          </w:p>
          <w:p w:rsidR="00B212BA" w:rsidRPr="001904DA" w:rsidRDefault="009C719D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x-1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-x</m:t>
                            </m:r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</m:oMath>
            </m:oMathPara>
          </w:p>
          <w:p w:rsidR="00B212BA" w:rsidRPr="001904DA" w:rsidRDefault="00B212BA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3-2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  <w:p w:rsidR="00B212BA" w:rsidRPr="001904DA" w:rsidRDefault="00B212BA" w:rsidP="00EF681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-1+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-1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7B76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lang w:val="en-US" w:eastAsia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x+e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,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 xml:space="preserve"> 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lang w:val="en-US" w:eastAsia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y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⇒y=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-x</m:t>
                    </m:r>
                  </m:sup>
                </m:sSup>
              </m:oMath>
            </m:oMathPara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(x+e)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shift the graph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, e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units left hand side</w:t>
            </w:r>
          </w:p>
          <w:p w:rsidR="00A15C10" w:rsidRPr="001904DA" w:rsidRDefault="00A15C10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600325" cy="2080260"/>
                  <wp:effectExtent l="19050" t="0" r="9525" b="0"/>
                  <wp:docPr id="6" name="Picture 26" descr="Z:\Data Typing Files\Sujata\Cengage Physics\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Z:\Data Typing Files\Sujata\Cengage Physics\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5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2080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1-e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  <w:lang w:val="en-US" w:eastAsia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x+e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 w:eastAsia="en-US"/>
                        </w:rPr>
                        <m:t>dx+</m:t>
                      </m:r>
                    </m:e>
                  </m:func>
                </m:e>
              </m:nary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-x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val="en-US" w:eastAsia="en-US"/>
                </w:rPr>
                <m:t>dx</m:t>
              </m:r>
            </m:oMath>
          </w:p>
          <w:p w:rsidR="002C59D8" w:rsidRPr="001904DA" w:rsidRDefault="002C59D8" w:rsidP="002C59D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e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x+e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1-e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1-e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x+e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-x</m:t>
                                </m:r>
                              </m:sup>
                            </m:sSup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∞</m:t>
                        </m:r>
                      </m:sup>
                    </m:sSubSup>
                  </m:e>
                </m:nary>
              </m:oMath>
            </m:oMathPara>
          </w:p>
          <w:p w:rsidR="00750CB8" w:rsidRPr="001904DA" w:rsidRDefault="00750CB8" w:rsidP="00750C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1-e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x+e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-∞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p>
                    </m:sSup>
                  </m:e>
                </m:nary>
              </m:oMath>
            </m:oMathPara>
          </w:p>
          <w:p w:rsidR="00750CB8" w:rsidRPr="001904DA" w:rsidRDefault="00750CB8" w:rsidP="00750C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x-e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x+e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1-e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-0+1</m:t>
                </m:r>
              </m:oMath>
            </m:oMathPara>
          </w:p>
          <w:p w:rsidR="00750CB8" w:rsidRPr="001904DA" w:rsidRDefault="00750CB8" w:rsidP="00750CB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=1-e+e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e+1=2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33A1" w:rsidRPr="001904DA" w:rsidRDefault="005833A1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638425" cy="2453844"/>
                  <wp:effectExtent l="19050" t="0" r="9525" b="0"/>
                  <wp:docPr id="19" name="Picture 39" descr="Z:\Data Typing Files\Sujata\Cengage Physics\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Z:\Data Typing Files\Sujata\Cengage Physics\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2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425" cy="2453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In</m:t>
                    </m:r>
                    <m:r>
                      <w:rPr>
                        <w:rFonts w:ascii="Cambria Math" w:hAnsi="Cambria Math"/>
                        <w:lang w:val="en-US" w:eastAsia="en-US"/>
                      </w:rPr>
                      <m:t xml:space="preserve"> x dx</m:t>
                    </m:r>
                  </m:e>
                </m:nary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bSup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2-1</m:t>
                    </m:r>
                  </m:e>
                </m:func>
              </m:oMath>
            </m:oMathPara>
          </w:p>
          <w:p w:rsidR="00B212BA" w:rsidRPr="001904DA" w:rsidRDefault="00B212BA" w:rsidP="00D07BCA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 xml:space="preserve">⇒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=4-2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 xml:space="preserve">2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 xml:space="preserve">In </m:t>
                  </m:r>
                  <m:r>
                    <w:rPr>
                      <w:rFonts w:ascii="Cambria Math" w:hAnsi="Cambria Math"/>
                      <w:lang w:val="en-US" w:eastAsia="en-US"/>
                    </w:rPr>
                    <m:t>2-1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 xml:space="preserve">=6-4 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In</m:t>
              </m:r>
              <m:r>
                <w:rPr>
                  <w:rFonts w:ascii="Cambria Math" w:hAnsi="Cambria Math"/>
                  <w:lang w:val="en-US" w:eastAsia="en-US"/>
                </w:rPr>
                <m:t xml:space="preserve"> 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212BA" w:rsidRPr="001904DA" w:rsidRDefault="009C719D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x</m:t>
                </m:r>
              </m:oMath>
            </m:oMathPara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y∈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1, 4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</m:rad>
                </m:e>
              </m:d>
              <m:r>
                <w:rPr>
                  <w:rFonts w:ascii="Cambria Math" w:hAnsi="Cambria Math"/>
                  <w:lang w:val="en-US" w:eastAsia="en-US"/>
                </w:rPr>
                <m:t>=1⇒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=4x</m:t>
              </m:r>
            </m:oMath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Similarly,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1, 4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rad>
                </m:e>
              </m:d>
              <m:r>
                <w:rPr>
                  <w:rFonts w:ascii="Cambria Math" w:hAnsi="Cambria Math"/>
                  <w:lang w:val="en-US" w:eastAsia="en-US"/>
                </w:rPr>
                <m:t>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</m:t>
              </m:r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rad>
                </m:e>
              </m:d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would transform into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=4y</m:t>
              </m:r>
            </m:oMath>
          </w:p>
          <w:p w:rsidR="005833A1" w:rsidRPr="001904DA" w:rsidRDefault="005833A1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257425" cy="1638010"/>
                  <wp:effectExtent l="19050" t="0" r="9525" b="290"/>
                  <wp:docPr id="55" name="Picture 75" descr="Z:\Data Typing Files\Sujata\Cengage Physics\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Z:\Data Typing Files\Sujata\Cengage Physics\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3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63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The required area is being shaded</w:t>
            </w:r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dx+</m:t>
                    </m:r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</m:t>
                        </m:r>
                      </m:e>
                    </m:nary>
                  </m:e>
                </m:nary>
              </m:oMath>
            </m:oMathPara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833A1" w:rsidRPr="001904DA" w:rsidRDefault="005833A1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752725" cy="2129061"/>
                  <wp:effectExtent l="19050" t="0" r="9525" b="4539"/>
                  <wp:docPr id="14" name="Picture 34" descr="Z:\Data Typing Files\Sujata\Cengage Physics\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Z:\Data Typing Files\Sujata\Cengage Physics\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4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1290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9C719D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=1+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37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24</m:t>
                    </m:r>
                  </m:den>
                </m:f>
              </m:oMath>
            </m:oMathPara>
          </w:p>
          <w:p w:rsidR="00B212BA" w:rsidRPr="001904DA" w:rsidRDefault="009C719D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bSup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8-2-4+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8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</m:den>
                </m:f>
              </m:oMath>
            </m:oMathPara>
          </w:p>
          <w:p w:rsidR="00B212BA" w:rsidRPr="001904DA" w:rsidRDefault="00B212BA" w:rsidP="001A5F5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88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35FF1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The points in the required region satisfy</w:t>
            </w:r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4≤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≤2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</m:d>
                </m:e>
              </m: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 (1)</w:t>
            </w:r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Since the curve (1) is symmetrical about both the axes, the required area is 4 times the area of the region in the first quadrant. Therefore, it is sufficient to sketch the region and to find the area in the first quadrant</w:t>
            </w:r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In the first quadrant, the curve (1) consist of two curves</w:t>
            </w:r>
          </w:p>
          <w:p w:rsidR="00B212BA" w:rsidRPr="001904DA" w:rsidRDefault="009C719D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≥4</m:t>
              </m:r>
            </m:oMath>
            <w:r w:rsidR="00F35FF1" w:rsidRPr="001904DA">
              <w:rPr>
                <w:rFonts w:ascii="Cambria Math" w:hAnsi="Cambria Math"/>
                <w:lang w:val="en-US" w:eastAsia="en-US"/>
              </w:rPr>
              <w:t xml:space="preserve">, and  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sub>
                  </m:sSub>
                </m:e>
              </m:d>
            </m:oMath>
          </w:p>
          <w:p w:rsidR="00B212BA" w:rsidRPr="001904DA" w:rsidRDefault="009C719D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-2x-2y≥0</m:t>
              </m:r>
            </m:oMath>
            <w:r w:rsidR="00F35FF1" w:rsidRPr="001904DA">
              <w:rPr>
                <w:rFonts w:ascii="Cambria Math" w:hAnsi="Cambria Math"/>
                <w:lang w:val="en-US" w:eastAsia="en-US"/>
              </w:rPr>
              <w:t xml:space="preserve">  </w:t>
            </w:r>
            <m:oMath>
              <m:r>
                <w:rPr>
                  <w:rFonts w:ascii="Cambria Math" w:hAnsi="Cambria Math"/>
                  <w:lang w:val="en-US" w:eastAsia="en-US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lang w:val="en-US" w:eastAsia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</w:p>
          <w:p w:rsidR="005833A1" w:rsidRPr="001904DA" w:rsidRDefault="005833A1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926080" cy="1307869"/>
                  <wp:effectExtent l="0" t="0" r="0" b="0"/>
                  <wp:docPr id="72" name="Picture 72" descr="Z:\Data Typing Files\Sujata\Cengage Physics\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Z:\Data Typing Files\Sujata\Cengage Physics\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2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598" cy="13143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Required area = 4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ABCDA</m:t>
              </m:r>
            </m:oMath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(area of semi-circle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) </w:t>
            </w:r>
            <m:oMath>
              <m:r>
                <w:rPr>
                  <w:rFonts w:ascii="Cambria Math" w:hAnsi="Cambria Math"/>
                  <w:lang w:val="en-US" w:eastAsia="en-US"/>
                </w:rPr>
                <m:t>–(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area of sector </w:t>
            </w:r>
            <m:oMath>
              <m:r>
                <w:rPr>
                  <w:rFonts w:ascii="Cambria Math" w:hAnsi="Cambria Math"/>
                  <w:lang w:val="en-US" w:eastAsia="en-US"/>
                </w:rPr>
                <m:t>ADCA)</m:t>
              </m:r>
            </m:oMath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(area of semi-circle </w:t>
            </w:r>
            <m:oMath>
              <m:r>
                <w:rPr>
                  <w:rFonts w:ascii="Cambria Math" w:hAnsi="Cambria Math"/>
                  <w:lang w:val="en-US" w:eastAsia="en-US"/>
                </w:rPr>
                <m:t>ABCA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) </w:t>
            </w:r>
            <m:oMath>
              <m:r>
                <w:rPr>
                  <w:rFonts w:ascii="Cambria Math" w:hAnsi="Cambria Math"/>
                  <w:lang w:val="en-US" w:eastAsia="en-US"/>
                </w:rPr>
                <m:t>–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(area of sector </w:t>
            </w:r>
            <m:oMath>
              <m:r>
                <w:rPr>
                  <w:rFonts w:ascii="Cambria Math" w:hAnsi="Cambria Math"/>
                  <w:lang w:val="en-US" w:eastAsia="en-US"/>
                </w:rPr>
                <m:t>OADCO-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of triangle </w:t>
            </w:r>
            <m:oMath>
              <m:r>
                <w:rPr>
                  <w:rFonts w:ascii="Cambria Math" w:hAnsi="Cambria Math"/>
                  <w:lang w:val="en-US" w:eastAsia="en-US"/>
                </w:rPr>
                <m:t>OAC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)</w:t>
            </w:r>
          </w:p>
          <w:p w:rsidR="00B212BA" w:rsidRPr="001904DA" w:rsidRDefault="00B212BA" w:rsidP="00E304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=4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π-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π-2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 w:eastAsia="en-US"/>
                </w:rPr>
                <m:t>=8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5727F" w:rsidRDefault="00017590" w:rsidP="00C52FFC">
            <w:pPr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points of intersection of given curves and line are </w:t>
            </w:r>
          </w:p>
          <w:p w:rsidR="0005727F" w:rsidRPr="00CA60FE" w:rsidRDefault="00017590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  <w:p w:rsidR="007D6130" w:rsidRPr="007D6130" w:rsidRDefault="007D6130" w:rsidP="00C52FFC">
            <w:pPr>
              <w:contextualSpacing/>
              <w:rPr>
                <w:rFonts w:ascii="Cambria Math" w:eastAsiaTheme="minorEastAsia" w:hAnsi="Cambria Math"/>
              </w:rPr>
            </w:pPr>
            <w:r w:rsidRPr="007D6130">
              <w:rPr>
                <w:rFonts w:ascii="Cambria Math" w:eastAsiaTheme="minorEastAsia" w:hAnsi="Cambria Math"/>
                <w:color w:val="FF0000"/>
              </w:rPr>
              <w:drawing>
                <wp:inline distT="0" distB="0" distL="0" distR="0">
                  <wp:extent cx="2186305" cy="1224280"/>
                  <wp:effectExtent l="19050" t="0" r="4445" b="0"/>
                  <wp:docPr id="26" name="Picture 25" descr="D:\Common Folder\Data Typing Files\Sujata\scan\21. Aplication of integrals\sol 1.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Common Folder\Data Typing Files\Sujata\scan\21. Aplication of integrals\sol 1.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6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305" cy="122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727F" w:rsidRDefault="00017590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Required area=2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sup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(x-1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oMath>
            </m:oMathPara>
          </w:p>
          <w:p w:rsidR="0005727F" w:rsidRDefault="00017590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=2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(x-1)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sup>
                </m:sSubSup>
              </m:oMath>
            </m:oMathPara>
          </w:p>
          <w:p w:rsidR="0005727F" w:rsidRPr="00AA5D17" w:rsidRDefault="00017590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=2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(-1/2)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-0</m:t>
                        </m:r>
                      </m:e>
                    </m:d>
                  </m:e>
                </m:d>
              </m:oMath>
            </m:oMathPara>
          </w:p>
          <w:p w:rsidR="0005727F" w:rsidRPr="00CA60FE" w:rsidRDefault="00017590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sq unit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33A1" w:rsidRPr="001904DA" w:rsidRDefault="005833A1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857500" cy="2640200"/>
                  <wp:effectExtent l="19050" t="0" r="0" b="0"/>
                  <wp:docPr id="10" name="Picture 30" descr="Z:\Data Typing Files\Sujata\Cengage Physics\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Z:\Data Typing Files\Sujata\Cengage Physics\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5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64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Integrating along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-axis, we get</w:t>
            </w:r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cose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lang w:val="en-US" w:eastAsia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x-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sec</m:t>
                            </m: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)dx</m:t>
                    </m:r>
                  </m:e>
                </m:nary>
              </m:oMath>
            </m:oMathPara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Integrating along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-axis, we get</w:t>
            </w:r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π/4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y-1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)dy</m:t>
                    </m:r>
                  </m:e>
                </m:nary>
              </m:oMath>
            </m:oMathPara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sec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y+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tan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y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-y</m:t>
                            </m:r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π/4</m:t>
                    </m:r>
                  </m:sup>
                </m:sSubSup>
              </m:oMath>
            </m:oMathPara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3+2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e>
                        </m:ra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tracing : </w:t>
            </w:r>
            <m:oMath>
              <m:r>
                <w:rPr>
                  <w:rFonts w:ascii="Cambria Math" w:hAnsi="Cambria Math"/>
                  <w:lang w:val="en-US" w:eastAsia="en-US"/>
                </w:rPr>
                <m:t>y=x+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</w:p>
          <w:p w:rsidR="00B212BA" w:rsidRPr="001904DA" w:rsidRDefault="009C719D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x≥0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 xml:space="preserve"> ∀x</m:t>
                </m:r>
              </m:oMath>
            </m:oMathPara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x=0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x=nπ, n∈Z</m:t>
              </m:r>
            </m:oMath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x=nπ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 points of inflection, where curve changes its concavity</w:t>
            </w:r>
          </w:p>
          <w:p w:rsidR="00B212BA" w:rsidRPr="001904DA" w:rsidRDefault="00B212BA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0, π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x&gt;0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⇒x+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x&gt;x</m:t>
                  </m:r>
                </m:e>
              </m:func>
            </m:oMath>
            <w:r w:rsidR="00577321" w:rsidRPr="001904DA">
              <w:rPr>
                <w:rFonts w:ascii="Cambria Math" w:hAnsi="Cambria Math"/>
                <w:lang w:val="en-US" w:eastAsia="en-US"/>
              </w:rPr>
              <w:t>,</w:t>
            </w:r>
          </w:p>
          <w:p w:rsidR="00B212BA" w:rsidRPr="001904DA" w:rsidRDefault="00B212BA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And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π, 2π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x&lt;0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⇒x+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x&lt;x</m:t>
                  </m:r>
                </m:e>
              </m:func>
            </m:oMath>
          </w:p>
          <w:p w:rsidR="00B212BA" w:rsidRPr="001904DA" w:rsidRDefault="00B212BA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From these information, we can plot the graph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y=f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its inverse</w:t>
            </w:r>
          </w:p>
          <w:p w:rsidR="005833A1" w:rsidRPr="001904DA" w:rsidRDefault="005833A1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600325" cy="1886510"/>
                  <wp:effectExtent l="19050" t="0" r="9525" b="0"/>
                  <wp:docPr id="54" name="Picture 74" descr="Z:\Data Typing Files\Sujata\Cengage Physics\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Z:\Data Typing Files\Sujata\Cengage Physics\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2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1886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=4A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where</w:t>
            </w:r>
          </w:p>
          <w:p w:rsidR="00B212BA" w:rsidRPr="001904DA" w:rsidRDefault="00B212BA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xdx</m:t>
                    </m:r>
                  </m:e>
                </m:nary>
              </m:oMath>
            </m:oMathPara>
          </w:p>
          <w:p w:rsidR="00B212BA" w:rsidRPr="001904DA" w:rsidRDefault="00B212BA" w:rsidP="006D4BC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dx=2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square 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4-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, y=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func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Intersect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x=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</m:oMath>
          </w:p>
          <w:p w:rsidR="005833A1" w:rsidRPr="001904DA" w:rsidRDefault="005833A1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867025" cy="1686485"/>
                  <wp:effectExtent l="19050" t="0" r="9525" b="0"/>
                  <wp:docPr id="18" name="Picture 38" descr="Z:\Data Typing Files\Sujata\Cengage Physics\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Z:\Data Typing Files\Sujata\Cengage Physics\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5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1686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to the left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is </w:t>
            </w:r>
            <m:oMath>
              <m:r>
                <w:rPr>
                  <w:rFonts w:ascii="Cambria Math" w:hAnsi="Cambria Math"/>
                  <w:lang w:val="en-US" w:eastAsia="en-US"/>
                </w:rPr>
                <m:t>π</m:t>
              </m:r>
            </m:oMath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to the right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</w:t>
            </w:r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e>
                        </m:ra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e>
                                </m:rad>
                              </m:den>
                            </m:f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4-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-1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π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e>
                                </m:rad>
                              </m:den>
                            </m:f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rad>
                  </m:sup>
                </m:sSubSup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1+2×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(0-1)</m:t>
                </m:r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den>
                </m:f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2π+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-8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2π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  <w:p w:rsidR="00B212BA" w:rsidRPr="001904DA" w:rsidRDefault="00B212BA" w:rsidP="00ED741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ratio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2π+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-8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curve is </w:t>
            </w:r>
            <m:oMath>
              <m:r>
                <w:rPr>
                  <w:rFonts w:ascii="Cambria Math" w:hAnsi="Cambria Math"/>
                  <w:lang w:val="en-US" w:eastAsia="en-US"/>
                </w:rPr>
                <m:t>y=2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(2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-1)</m:t>
              </m:r>
            </m:oMath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curve is symmetrical about the axis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</m:t>
              </m:r>
            </m:oMath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Also, it is a polynomial of 4 degree having roots 0, 0, </w:t>
            </w:r>
            <m:oMath>
              <m:r>
                <w:rPr>
                  <w:rFonts w:ascii="Cambria Math" w:hAnsi="Cambria Math"/>
                  <w:lang w:val="en-US" w:eastAsia="en-US"/>
                </w:rPr>
                <m:t>±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  <w:lang w:val="en-US" w:eastAsia="en-US"/>
                </w:rPr>
                <m:t>. x=0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repeated root. Hence, graph touches at (0, 0)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curve intersects the axes at </w:t>
            </w:r>
            <m:oMath>
              <m:r>
                <w:rPr>
                  <w:rFonts w:ascii="Cambria Math" w:hAnsi="Cambria Math"/>
                  <w:lang w:val="en-US" w:eastAsia="en-US"/>
                </w:rPr>
                <m:t>O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0, 0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 A(-1/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 xml:space="preserve">,0) 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r>
                <w:rPr>
                  <w:rFonts w:ascii="Cambria Math" w:hAnsi="Cambria Math"/>
                  <w:lang w:val="en-US" w:eastAsia="en-US"/>
                </w:rPr>
                <m:t>B(1/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, 0)</m:t>
              </m:r>
            </m:oMath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Thus, the graph of the curve is show in </w:t>
            </w:r>
            <w:r w:rsidR="00AA17C2" w:rsidRPr="001904DA">
              <w:rPr>
                <w:rFonts w:ascii="Cambria Math" w:hAnsi="Cambria Math"/>
                <w:lang w:val="en-US" w:eastAsia="en-US"/>
              </w:rPr>
              <w:t>figure</w:t>
            </w:r>
          </w:p>
          <w:p w:rsidR="005833A1" w:rsidRPr="001904DA" w:rsidRDefault="005833A1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895600" cy="1249899"/>
                  <wp:effectExtent l="19050" t="0" r="0" b="0"/>
                  <wp:docPr id="12" name="Picture 32" descr="Z:\Data Typing Files\Sujata\Cengage Physics\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Z:\Data Typing Files\Sujata\Cengage Physics\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68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1249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Here, </w:t>
            </w:r>
            <m:oMath>
              <m:r>
                <w:rPr>
                  <w:rFonts w:ascii="Cambria Math" w:hAnsi="Cambria Math"/>
                  <w:lang w:val="en-US" w:eastAsia="en-US"/>
                </w:rPr>
                <m:t>y≤0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as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varies from </w:t>
            </w:r>
            <m:oMath>
              <m:r>
                <w:rPr>
                  <w:rFonts w:ascii="Cambria Math" w:hAnsi="Cambria Math"/>
                  <w:lang w:val="en-US" w:eastAsia="en-US"/>
                </w:rPr>
                <m:t>x=-1/2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to </w:t>
            </w:r>
            <m:oMath>
              <m:r>
                <w:rPr>
                  <w:rFonts w:ascii="Cambria Math" w:hAnsi="Cambria Math"/>
                  <w:lang w:val="en-US" w:eastAsia="en-US"/>
                </w:rPr>
                <m:t>x=1/2</m:t>
              </m:r>
            </m:oMath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required area</w:t>
            </w:r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OCDO</m:t>
              </m:r>
            </m:oMath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nary>
                      <m:naryPr>
                        <m:limLoc m:val="undOvr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1/2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ydx</m:t>
                        </m:r>
                      </m:e>
                    </m:nary>
                  </m:e>
                </m:d>
              </m:oMath>
            </m:oMathPara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1/2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</m:t>
                        </m:r>
                      </m:e>
                    </m:nary>
                  </m:e>
                </m:d>
              </m:oMath>
            </m:oMathPara>
          </w:p>
          <w:p w:rsidR="00B212BA" w:rsidRPr="001904DA" w:rsidRDefault="00B212BA" w:rsidP="00035F6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=7/120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212BA" w:rsidRPr="001904DA" w:rsidRDefault="00B212BA" w:rsidP="00D9506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f(x)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dx=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+1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</m:oMath>
          </w:p>
          <w:p w:rsidR="00B212BA" w:rsidRPr="001904DA" w:rsidRDefault="00B212BA" w:rsidP="00D9506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+1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1+1</m:t>
                    </m:r>
                  </m:e>
                </m:rad>
              </m:oMath>
            </m:oMathPara>
          </w:p>
          <w:p w:rsidR="00B212BA" w:rsidRPr="001904DA" w:rsidRDefault="00B212BA" w:rsidP="00D9506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+1</m:t>
                            </m:r>
                          </m:e>
                        </m:rad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sup>
                </m:sSubSup>
              </m:oMath>
            </m:oMathPara>
          </w:p>
          <w:p w:rsidR="00B212BA" w:rsidRPr="001904DA" w:rsidRDefault="00B212BA" w:rsidP="00D9506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+1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+1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+1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41858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Required area=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π/4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func>
                              </m:num>
                              <m:den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func>
                              </m:den>
                            </m:f>
                          </m:e>
                        </m:ra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1-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func>
                              </m:num>
                              <m:den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func>
                              </m:den>
                            </m:f>
                          </m:e>
                        </m:rad>
                      </m:e>
                    </m:d>
                  </m:e>
                </m:nary>
                <m:r>
                  <w:rPr>
                    <w:rFonts w:ascii="Cambria Math" w:hAnsi="Cambria Math"/>
                  </w:rPr>
                  <m:t>dx</m:t>
                </m:r>
              </m:oMath>
            </m:oMathPara>
          </w:p>
          <w:p w:rsidR="00041858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&gt;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&gt;0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  <w:p w:rsidR="00041858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π/4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fName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den>
                                </m:f>
                              </m:num>
                              <m:den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den>
                                </m:f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</m:e>
                        </m:rad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fName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den>
                                </m:f>
                              </m:num>
                              <m:den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</m:den>
                                </m:f>
                              </m:den>
                            </m:f>
                          </m:e>
                        </m:rad>
                      </m:e>
                    </m:d>
                  </m:e>
                </m:nary>
                <m:r>
                  <w:rPr>
                    <w:rFonts w:ascii="Cambria Math" w:hAnsi="Cambria Math"/>
                  </w:rPr>
                  <m:t>dx</m:t>
                </m:r>
              </m:oMath>
            </m:oMathPara>
          </w:p>
          <w:p w:rsidR="00041858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π/4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func>
                          </m:e>
                        </m:func>
                      </m:num>
                      <m:den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tan 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dx=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π/4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num>
                      <m:den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tan 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oMath>
            </m:oMathPara>
          </w:p>
          <w:p w:rsidR="00041858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put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=t⟹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dx=dt</m:t>
                </m:r>
              </m:oMath>
            </m:oMathPara>
          </w:p>
          <w:p w:rsidR="00041858" w:rsidRPr="0069207C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Required area=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  <m:r>
                          <w:rPr>
                            <w:rFonts w:ascii="Cambria Math" w:hAnsi="Cambria Math"/>
                          </w:rPr>
                          <m:t>t  dt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nary>
              </m:oMath>
            </m:oMathPara>
          </w:p>
          <w:p w:rsidR="00041858" w:rsidRPr="0069207C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  <m:r>
                          <w:rPr>
                            <w:rFonts w:ascii="Cambria Math" w:hAnsi="Cambria Math"/>
                          </w:rPr>
                          <m:t xml:space="preserve">t  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  <w:p w:rsidR="00041858" w:rsidRPr="0069207C" w:rsidRDefault="00041858" w:rsidP="00C52FFC">
            <w:pPr>
              <w:contextualSpacing/>
              <w:rPr>
                <w:rFonts w:ascii="Cambria Math" w:eastAsiaTheme="minorEastAsia" w:hAnsi="Cambria Math"/>
                <w:i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e>
                    </m:fun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212BA" w:rsidRPr="001904DA" w:rsidRDefault="009C719D" w:rsidP="00C8526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π/4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=β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β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 xml:space="preserve"> β</m:t>
                </m:r>
              </m:oMath>
            </m:oMathPara>
          </w:p>
          <w:p w:rsidR="00B212BA" w:rsidRPr="001904DA" w:rsidRDefault="00B212BA" w:rsidP="00C8526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Differentiating both sides w.r.t. </w:t>
            </w:r>
            <m:oMath>
              <m:r>
                <w:rPr>
                  <w:rFonts w:ascii="Cambria Math" w:hAnsi="Cambria Math"/>
                  <w:lang w:val="en-US" w:eastAsia="en-US"/>
                </w:rPr>
                <m:t>β</m:t>
              </m:r>
            </m:oMath>
            <w:r w:rsidR="00577321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we get</w:t>
            </w:r>
          </w:p>
          <w:p w:rsidR="00B212BA" w:rsidRPr="001904DA" w:rsidRDefault="00B212BA" w:rsidP="00C8526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=β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e>
                </m:rad>
              </m:oMath>
            </m:oMathPara>
          </w:p>
          <w:p w:rsidR="00B212BA" w:rsidRPr="001904DA" w:rsidRDefault="00B212BA" w:rsidP="00C8526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=-β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β</m:t>
                    </m:r>
                  </m:e>
                </m:func>
              </m:oMath>
            </m:oMathPara>
          </w:p>
          <w:p w:rsidR="00B212BA" w:rsidRPr="001904DA" w:rsidRDefault="00B212BA" w:rsidP="00C8526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parabola is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y-2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=x-1</m:t>
              </m:r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y-2</m:t>
                        </m:r>
                      </m:e>
                    </m:d>
                  </m:den>
                </m:f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y=3, x=2</m:t>
              </m:r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2(3-2)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Tangent at (2, 3) is </w:t>
            </w:r>
            <m:oMath>
              <m:r>
                <w:rPr>
                  <w:rFonts w:ascii="Cambria Math" w:hAnsi="Cambria Math"/>
                  <w:lang w:val="en-US" w:eastAsia="en-US"/>
                </w:rPr>
                <m:t>y-3=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x-2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⇒x-2y+4=0</m:t>
              </m:r>
            </m:oMath>
          </w:p>
          <w:p w:rsidR="005833A1" w:rsidRPr="001904DA" w:rsidRDefault="005833A1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615979" cy="1436837"/>
                  <wp:effectExtent l="0" t="0" r="0" b="0"/>
                  <wp:docPr id="48" name="Picture 45" descr="Z:\Data Typing Files\Sujata\Cengage Physics\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Z:\Data Typing Files\Sujata\Cengage Physics\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4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047" cy="1441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required area</w:t>
            </w:r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y-2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+1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dy-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(2y-4)dy</m:t>
                    </m:r>
                  </m:e>
                </m:nary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y-2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+y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-4y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bSup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+3+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9-12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 xml:space="preserve">=9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833A1" w:rsidRPr="001904DA" w:rsidRDefault="005833A1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544417" cy="1821927"/>
                  <wp:effectExtent l="0" t="0" r="0" b="0"/>
                  <wp:docPr id="49" name="Picture 68" descr="Z:\Data Typing Files\Sujata\Cengage Physics\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Z:\Data Typing Files\Sujata\Cengage Physics\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66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123" cy="18281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First consider </w:t>
            </w:r>
            <m:oMath>
              <m:r>
                <w:rPr>
                  <w:rFonts w:ascii="Cambria Math" w:hAnsi="Cambria Math"/>
                  <w:lang w:val="en-US" w:eastAsia="en-US"/>
                </w:rPr>
                <m:t>y=3-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3-x</m:t>
                  </m:r>
                </m:e>
              </m:d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lastRenderedPageBreak/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x&lt;3;y=3-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3-x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=x</m:t>
              </m:r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x≥3;y=3-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x-3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=6-x</m:t>
              </m:r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Consider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|x+1|</m:t>
                  </m:r>
                </m:den>
              </m:f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x&lt;-1;y=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-1-x</m:t>
                  </m:r>
                </m:den>
              </m:f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y=-6</m:t>
                </m:r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x&gt;-1;y=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x+1</m:t>
                  </m:r>
                </m:den>
              </m:f>
            </m:oMath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</w:t>
            </w:r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6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x+1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dx+</m:t>
                        </m:r>
                      </m:e>
                    </m:nary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6-x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6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x+1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</m:t>
                        </m:r>
                      </m:e>
                    </m:nary>
                  </m:e>
                </m:d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6x-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6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log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x+1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sup>
                    </m:sSubSup>
                  </m:e>
                </m:d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+4-6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-6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In 2 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33A1" w:rsidRPr="001904DA" w:rsidRDefault="005833A1" w:rsidP="000876C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590800" cy="2872409"/>
                  <wp:effectExtent l="19050" t="0" r="0" b="0"/>
                  <wp:docPr id="16" name="Picture 36" descr="Z:\Data Typing Files\Sujata\Cengage Physics\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Z:\Data Typing Files\Sujata\Cengage Physics\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9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2872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0876C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+2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dx+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(2x-1)dx</m:t>
                    </m:r>
                  </m:e>
                </m:nary>
              </m:oMath>
            </m:oMathPara>
          </w:p>
          <w:p w:rsidR="00B212BA" w:rsidRPr="001904DA" w:rsidRDefault="00B212BA" w:rsidP="000876C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+2x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bSup>
              </m:oMath>
            </m:oMathPara>
          </w:p>
          <w:p w:rsidR="00B212BA" w:rsidRPr="001904DA" w:rsidRDefault="00B212BA" w:rsidP="00ED55D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67B76" w:rsidRPr="001904DA" w:rsidRDefault="00276ACF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+x+1=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⇒y-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This is a parabola with vertex 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den>
                  </m:f>
                </m:e>
              </m: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the curve is concave upwards</w:t>
            </w:r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+x+1⇒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=2x+1⇒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(1,3)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=3</m:t>
                </m:r>
              </m:oMath>
            </m:oMathPara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Equation of the tangent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A(1, 3)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</w:t>
            </w:r>
            <m:oMath>
              <m:r>
                <w:rPr>
                  <w:rFonts w:ascii="Cambria Math" w:hAnsi="Cambria Math"/>
                  <w:lang w:val="en-US" w:eastAsia="en-US"/>
                </w:rPr>
                <m:t>y=3x</m:t>
              </m:r>
            </m:oMath>
          </w:p>
          <w:p w:rsidR="005833A1" w:rsidRPr="001904DA" w:rsidRDefault="005833A1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1847850" cy="2918251"/>
                  <wp:effectExtent l="19050" t="0" r="0" b="0"/>
                  <wp:docPr id="9" name="Picture 29" descr="Z:\Data Typing Files\Sujata\Cengage Physics\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Z:\Data Typing Files\Sujata\Cengage Physics\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1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2918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(shaded) area =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ABDMN-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ONA</m:t>
              </m:r>
            </m:oMath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Now,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ABDMN=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-1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+x+1)dx</m:t>
                  </m:r>
                </m:e>
              </m:nary>
            </m:oMath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+1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nary>
              </m:oMath>
            </m:oMathPara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lastRenderedPageBreak/>
              <w:t xml:space="preserve">Area of </w:t>
            </w:r>
            <m:oMath>
              <m:r>
                <w:rPr>
                  <w:rFonts w:ascii="Cambria Math" w:hAnsi="Cambria Math"/>
                  <w:lang w:val="en-US" w:eastAsia="en-US"/>
                </w:rPr>
                <m:t>ONA=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×1×3=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</m:oMath>
          </w:p>
          <w:p w:rsidR="00283BB4" w:rsidRPr="001904DA" w:rsidRDefault="00283BB4" w:rsidP="00283BB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16-9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</m:oMath>
            <w:r w:rsidR="00D9782A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343B2" w:rsidRDefault="002724CB" w:rsidP="00C52FFC">
            <w:pPr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points of intersection of given curves are (0,0) and </w:t>
            </w:r>
          </w:p>
          <w:p w:rsidR="002343B2" w:rsidRPr="00282C99" w:rsidRDefault="00AA5BAC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e>
                </m:d>
              </m:oMath>
            </m:oMathPara>
          </w:p>
          <w:p w:rsidR="00A0243A" w:rsidRPr="00A0243A" w:rsidRDefault="00A0243A" w:rsidP="00C52FFC">
            <w:pPr>
              <w:contextualSpacing/>
              <w:rPr>
                <w:rFonts w:ascii="Cambria Math" w:eastAsiaTheme="minorEastAsia" w:hAnsi="Cambria Math"/>
              </w:rPr>
            </w:pPr>
            <w:r w:rsidRPr="00A0243A">
              <w:rPr>
                <w:rFonts w:ascii="Cambria Math" w:eastAsiaTheme="minorEastAsia" w:hAnsi="Cambria Math"/>
                <w:color w:val="FF0000"/>
              </w:rPr>
              <w:drawing>
                <wp:inline distT="0" distB="0" distL="0" distR="0">
                  <wp:extent cx="1534795" cy="1271905"/>
                  <wp:effectExtent l="19050" t="0" r="8255" b="0"/>
                  <wp:docPr id="59" name="Picture 12" descr="Z:\Data Typing Files\Sujata\scan\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Z:\Data Typing Files\Sujata\scan\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5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4795" cy="1271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343B2" w:rsidRPr="00282C99" w:rsidRDefault="002724CB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∴ 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Required area </m:t>
                </m:r>
                <m:r>
                  <w:rPr>
                    <w:rFonts w:ascii="Cambria Math" w:eastAsiaTheme="minorEastAsia" w:hAnsi="Cambria Math"/>
                  </w:rPr>
                  <m:t>OABCO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area of </m:t>
                </m:r>
                <m:r>
                  <w:rPr>
                    <w:rFonts w:ascii="Cambria Math" w:eastAsiaTheme="minorEastAsia" w:hAnsi="Cambria Math"/>
                  </w:rPr>
                  <m:t>OCBDO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area of </m:t>
                </m:r>
                <m:r>
                  <w:rPr>
                    <w:rFonts w:ascii="Cambria Math" w:eastAsiaTheme="minorEastAsia" w:hAnsi="Cambria Math"/>
                  </w:rPr>
                  <m:t>OABDO</m:t>
                </m:r>
              </m:oMath>
            </m:oMathPara>
          </w:p>
          <w:p w:rsidR="002343B2" w:rsidRPr="009538E2" w:rsidRDefault="002724CB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 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1/a</m:t>
                    </m:r>
                  </m:sup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on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</m:t>
                                </m:r>
                              </m:den>
                            </m:f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dx=1</m:t>
                    </m:r>
                  </m:e>
                </m:nary>
                <m:r>
                  <w:rPr>
                    <w:rFonts w:ascii="Cambria Math" w:eastAsiaTheme="minorEastAsia" w:hAnsi="Cambria Math"/>
                  </w:rPr>
                  <m:t xml:space="preserve">   [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given]</m:t>
                </m:r>
              </m:oMath>
            </m:oMathPara>
          </w:p>
          <w:p w:rsidR="002343B2" w:rsidRDefault="002724CB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 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on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3/2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ax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1/a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=1</m:t>
                </m:r>
              </m:oMath>
            </m:oMathPara>
          </w:p>
          <w:p w:rsidR="002343B2" w:rsidRPr="009538E2" w:rsidRDefault="002724CB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=1</m:t>
                </m:r>
              </m:oMath>
            </m:oMathPara>
          </w:p>
          <w:p w:rsidR="002343B2" w:rsidRPr="009538E2" w:rsidRDefault="002724CB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 xml:space="preserve"> 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</w:rPr>
                  <m:t>⟹</m:t>
                </m:r>
                <m:r>
                  <w:rPr>
                    <w:rFonts w:ascii="Cambria Math" w:eastAsiaTheme="minorEastAsia" w:hAnsi="Cambria Math"/>
                  </w:rPr>
                  <m:t>a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as </m:t>
                    </m:r>
                    <m:r>
                      <w:rPr>
                        <w:rFonts w:ascii="Cambria Math" w:eastAsiaTheme="minorEastAsia" w:hAnsi="Cambria Math"/>
                      </w:rPr>
                      <m:t>a&gt;0</m:t>
                    </m:r>
                  </m:e>
                </m:d>
              </m:oMath>
            </m:oMathPara>
          </w:p>
          <w:p w:rsidR="002343B2" w:rsidRPr="009538E2" w:rsidRDefault="002724CB" w:rsidP="00C52FFC">
            <w:pPr>
              <w:contextualSpacing/>
              <w:rPr>
                <w:rFonts w:ascii="Cambria Math" w:eastAsiaTheme="minorEastAsia" w:hAnsi="Cambria Math"/>
              </w:rPr>
            </w:pP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75BCC" w:rsidRPr="001904DA" w:rsidRDefault="00383051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</w:t>
            </w:r>
            <m:oMath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b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f(x)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dx=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b-1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(3b+4)</m:t>
                  </m:r>
                </m:e>
              </m:func>
            </m:oMath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Differentiating both sides w.r.t. </w:t>
            </w:r>
            <m:oMath>
              <m:r>
                <w:rPr>
                  <w:rFonts w:ascii="Cambria Math" w:hAnsi="Cambria Math"/>
                  <w:lang w:val="en-US" w:eastAsia="en-US"/>
                </w:rPr>
                <m:t>b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we get</w:t>
            </w:r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3b+4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3b+4</m:t>
                        </m:r>
                      </m:e>
                    </m:d>
                  </m:e>
                </m:func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(3x+4)</m:t>
                    </m:r>
                  </m:e>
                </m:func>
                <m:r>
                  <w:rPr>
                    <w:rFonts w:ascii="Cambria Math" w:hAnsi="Cambria Math"/>
                  </w:rPr>
                  <m:t>+3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(3x+4)</m:t>
                    </m:r>
                  </m:e>
                </m:func>
              </m:oMath>
            </m:oMathPara>
          </w:p>
        </w:tc>
      </w:tr>
    </w:tbl>
    <w:p w:rsidR="00E025DA" w:rsidRDefault="00E025DA" w:rsidP="0029137C">
      <w:pPr>
        <w:spacing w:after="0"/>
        <w:contextualSpacing/>
        <w:rPr>
          <w:rFonts w:asciiTheme="majorHAnsi" w:hAnsiTheme="majorHAnsi"/>
        </w:rPr>
        <w:sectPr w:rsidR="00E025DA" w:rsidSect="0004477C"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31"/>
        <w:gridCol w:w="10036"/>
      </w:tblGrid>
      <w:tr w:rsidR="0004477C" w:rsidRPr="00453EAC" w:rsidTr="00604489">
        <w:tc>
          <w:tcPr>
            <w:tcW w:w="214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spacing w:after="0"/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</w:t>
            </w:r>
          </w:p>
        </w:tc>
        <w:tc>
          <w:tcPr>
            <w:tcW w:w="9786" w:type="pct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Curve tracing: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y=x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sup>
              </m:sSup>
            </m:oMath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=0 ⇒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+x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=0⇒x=-1</m:t>
              </m:r>
            </m:oMath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Also, at </w:t>
            </w:r>
            <m:oMath>
              <m:r>
                <w:rPr>
                  <w:rFonts w:ascii="Cambria Math" w:hAnsi="Cambria Math"/>
                  <w:lang w:val="en-US" w:eastAsia="en-US"/>
                </w:rPr>
                <m:t>x=-1,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changes sign from </w:t>
            </w:r>
            <m:oMath>
              <m:r>
                <w:rPr>
                  <w:rFonts w:ascii="Cambria Math" w:hAnsi="Cambria Math"/>
                  <w:lang w:val="en-US" w:eastAsia="en-US"/>
                </w:rPr>
                <m:t>–</m:t>
              </m:r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ve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to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 w:eastAsia="en-US"/>
                </w:rPr>
                <m:t>+ve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x=-1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a point of minima</w:t>
            </w:r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x→∞, y→∞</m:t>
              </m:r>
            </m:oMath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lang w:val="en-US" w:eastAsia="en-US"/>
                        </w:rPr>
                        <m:t>x→∞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sup>
                  </m:sSup>
                </m:e>
              </m:func>
              <m:r>
                <w:rPr>
                  <w:rFonts w:ascii="Cambria Math" w:hAnsi="Cambria Math"/>
                  <w:lang w:val="en-US" w:eastAsia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lang w:val="en-US" w:eastAsia="en-US"/>
                        </w:rPr>
                        <m:t>x→∞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-x</m:t>
                          </m:r>
                        </m:sup>
                      </m:sSup>
                    </m:den>
                  </m:f>
                </m:e>
              </m:func>
              <m:r>
                <w:rPr>
                  <w:rFonts w:ascii="Cambria Math" w:hAnsi="Cambria Math"/>
                  <w:lang w:val="en-US" w:eastAsia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lang w:val="en-US" w:eastAsia="en-US"/>
                        </w:rPr>
                        <m:t>x→∞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-x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=0</m:t>
                  </m:r>
                </m:e>
              </m:func>
            </m:oMath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lastRenderedPageBreak/>
              <w:t xml:space="preserve">With similar types of arguments, we can draw the graph of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y=x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</m:oMath>
          </w:p>
          <w:p w:rsidR="005833A1" w:rsidRPr="001904DA" w:rsidRDefault="005833A1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3028950" cy="1886887"/>
                  <wp:effectExtent l="19050" t="0" r="0" b="0"/>
                  <wp:docPr id="47" name="Picture 44" descr="Z:\Data Typing Files\Sujata\Cengage Physics\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Z:\Data Typing Files\Sujata\Cengage Physics\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88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950" cy="1886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</w:t>
            </w:r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212BA" w:rsidRPr="001904DA" w:rsidRDefault="00B212BA" w:rsidP="00E23D8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</m:e>
                </m:nary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-x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-x</m:t>
                                </m:r>
                              </m:sup>
                            </m:sSup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-x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</m:t>
                        </m:r>
                      </m:e>
                    </m:nary>
                  </m:e>
                </m:d>
              </m:oMath>
            </m:oMathPara>
          </w:p>
          <w:p w:rsidR="00B212BA" w:rsidRPr="001904DA" w:rsidRDefault="00B212BA" w:rsidP="008F55D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=e-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e-1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</w:tbl>
    <w:p w:rsidR="00E025DA" w:rsidRDefault="00E025DA" w:rsidP="0029137C">
      <w:pPr>
        <w:spacing w:after="0"/>
        <w:contextualSpacing/>
        <w:rPr>
          <w:rFonts w:asciiTheme="majorHAnsi" w:hAnsiTheme="majorHAnsi"/>
        </w:rPr>
        <w:sectPr w:rsidR="00E025DA" w:rsidSect="0004477C">
          <w:type w:val="continuous"/>
          <w:pgSz w:w="11907" w:h="16839" w:code="9"/>
          <w:pgMar w:top="720" w:right="720" w:bottom="720" w:left="720" w:header="720" w:footer="113" w:gutter="0"/>
          <w:cols w:num="1" w:sep="1" w:space="113"/>
          <w:docGrid w:linePitch="360"/>
        </w:sect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56"/>
        <w:gridCol w:w="4721"/>
      </w:tblGrid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B7250" w:rsidRPr="00017BEE" w:rsidRDefault="00DB6392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Required area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OABO</m:t>
                </m:r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9</m:t>
                    </m:r>
                  </m:sup>
                  <m:e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dx-</m:t>
                    </m:r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oMath>
            </m:oMathPara>
          </w:p>
          <w:p w:rsidR="00AB7250" w:rsidRDefault="00DB6392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3/2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-3x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sup>
                </m:sSubSup>
              </m:oMath>
            </m:oMathPara>
          </w:p>
          <w:p w:rsidR="007F4B09" w:rsidRPr="007F4B09" w:rsidRDefault="007F4B09" w:rsidP="00C52FFC">
            <w:pPr>
              <w:contextualSpacing/>
              <w:rPr>
                <w:rFonts w:ascii="Cambria Math" w:eastAsiaTheme="minorEastAsia" w:hAnsi="Cambria Math"/>
              </w:rPr>
            </w:pPr>
            <w:r w:rsidRPr="007F4B09">
              <w:rPr>
                <w:rFonts w:ascii="Cambria Math" w:eastAsiaTheme="minorEastAsia" w:hAnsi="Cambria Math"/>
                <w:color w:val="FF0000"/>
              </w:rPr>
              <w:drawing>
                <wp:inline distT="0" distB="0" distL="0" distR="0">
                  <wp:extent cx="1590040" cy="1264285"/>
                  <wp:effectExtent l="19050" t="0" r="0" b="0"/>
                  <wp:docPr id="33" name="Picture 32" descr="D:\Common Folder\Data Typing Files\Sujata\scan\21. Aplication of integrals\sol 1.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Common Folder\Data Typing Files\Sujata\scan\21. Aplication of integrals\sol 1.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73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040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7250" w:rsidRDefault="00DB6392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∙27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81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-27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9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-9</m:t>
                        </m:r>
                      </m:e>
                    </m:d>
                  </m:e>
                </m:d>
              </m:oMath>
            </m:oMathPara>
          </w:p>
          <w:p w:rsidR="00AB7250" w:rsidRPr="00E92B29" w:rsidRDefault="00DB6392" w:rsidP="00C52FFC">
            <w:pPr>
              <w:contextualSpacing/>
              <w:rPr>
                <w:rFonts w:ascii="Cambria Math" w:eastAsiaTheme="minorEastAsia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 xml:space="preserve">=9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sq 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required area will be equal to the area enclosed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, 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-axis between the abscissa</w:t>
            </w:r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At </w:t>
            </w:r>
            <m:oMath>
              <m:r>
                <w:rPr>
                  <w:rFonts w:ascii="Cambria Math" w:hAnsi="Cambria Math"/>
                  <w:lang w:val="en-US" w:eastAsia="en-US"/>
                </w:rPr>
                <m:t>y=-2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y=6</m:t>
              </m:r>
            </m:oMath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A=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6-f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dx+</m:t>
                  </m:r>
                </m:e>
              </m:nary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-1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 w:eastAsia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-2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B212BA" w:rsidRPr="001904DA" w:rsidRDefault="00B212BA" w:rsidP="005A376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-3x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dx+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+3x+4)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  <w:p w:rsidR="00B212BA" w:rsidRPr="001904DA" w:rsidRDefault="005833A1" w:rsidP="005A376E">
            <w:pPr>
              <w:spacing w:line="276" w:lineRule="auto"/>
              <w:contextualSpacing/>
              <w:rPr>
                <w:rFonts w:ascii="Cambria Math" w:hAnsi="Cambria Math"/>
                <w:color w:val="FF0000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1876425" cy="2684158"/>
                  <wp:effectExtent l="19050" t="0" r="9525" b="0"/>
                  <wp:docPr id="53" name="Picture 73" descr="Z:\Data Typing Files\Sujata\Cengage Physics\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Z:\Data Typing Files\Sujata\Cengage Physics\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76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684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A=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2a</m:t>
                  </m:r>
                </m:sup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3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2a-x</m:t>
                          </m:r>
                        </m:den>
                      </m:f>
                    </m:e>
                  </m:ra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5833A1" w:rsidRPr="001904DA" w:rsidRDefault="005833A1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lastRenderedPageBreak/>
              <w:drawing>
                <wp:inline distT="0" distB="0" distL="0" distR="0">
                  <wp:extent cx="2009775" cy="1685215"/>
                  <wp:effectExtent l="19050" t="0" r="9525" b="0"/>
                  <wp:docPr id="56" name="Picture 76" descr="Z:\Data Typing Files\Sujata\Cengage Physics\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Z:\Data Typing Files\Sujata\Cengage Physics\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91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685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Put </w:t>
            </w:r>
            <m:oMath>
              <m:r>
                <w:rPr>
                  <w:rFonts w:ascii="Cambria Math" w:hAnsi="Cambria Math"/>
                  <w:lang w:val="en-US" w:eastAsia="en-US"/>
                </w:rPr>
                <m:t>x=2a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θ</m:t>
                  </m:r>
                </m:e>
              </m:func>
            </m:oMath>
          </w:p>
          <w:p w:rsidR="00210493" w:rsidRPr="001904DA" w:rsidRDefault="00210493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⇒dx=2a2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dθ</m:t>
                </m:r>
              </m:oMath>
            </m:oMathPara>
          </w:p>
          <w:p w:rsidR="00B212BA" w:rsidRPr="001904DA" w:rsidRDefault="00B212BA" w:rsidP="009011D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1-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2θ</m:t>
                                    </m:r>
                                  </m:e>
                                </m:func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dθ</m:t>
                    </m:r>
                  </m:e>
                </m:nary>
              </m:oMath>
            </m:oMathPara>
          </w:p>
          <w:p w:rsidR="00B212BA" w:rsidRPr="001904DA" w:rsidRDefault="00B212BA" w:rsidP="00D14A0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>)dθ</m:t>
                    </m:r>
                  </m:e>
                </m:nary>
              </m:oMath>
            </m:oMathPara>
          </w:p>
          <w:p w:rsidR="00B212BA" w:rsidRPr="001904DA" w:rsidRDefault="00B212BA" w:rsidP="00D14A0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4θ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dθ</m:t>
                    </m:r>
                  </m:e>
                </m:nary>
              </m:oMath>
            </m:oMathPara>
          </w:p>
          <w:p w:rsidR="00B212BA" w:rsidRPr="001904DA" w:rsidRDefault="00B212BA" w:rsidP="00D14A0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3π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(b,c,d)</w:t>
            </w:r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Required area </w:t>
            </w:r>
            <m:oMath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</m:t>
                  </m:r>
                  <m:r>
                    <w:rPr>
                      <w:rFonts w:ascii="Cambria Math" w:hAnsi="Cambria Math"/>
                    </w:rPr>
                    <m:t xml:space="preserve"> x dx</m:t>
                  </m:r>
                </m:e>
              </m:nary>
            </m:oMath>
          </w:p>
          <w:p w:rsidR="001D62E2" w:rsidRPr="00EE4729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E4729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1311910" cy="1033780"/>
                  <wp:effectExtent l="19050" t="0" r="2540" b="0"/>
                  <wp:docPr id="44" name="Picture 44" descr="\\SERVER\Common Folder\Data Typing Files\Sujata\AIEEE Maths all structures\29 II sol 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\\SERVER\Common Folder\Data Typing Files\Sujata\AIEEE Maths all structures\29 II sol 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33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1910" cy="1033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x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In</m:t>
                        </m:r>
                        <m:r>
                          <w:rPr>
                            <w:rFonts w:ascii="Cambria Math" w:hAnsi="Cambria Math"/>
                          </w:rPr>
                          <m:t xml:space="preserve"> x-x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bSup>
              </m:oMath>
            </m:oMathPara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=(3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</m:t>
                </m:r>
                <m:r>
                  <w:rPr>
                    <w:rFonts w:ascii="Cambria Math" w:hAnsi="Cambria Math"/>
                  </w:rPr>
                  <m:t xml:space="preserve"> 3-2)</m:t>
                </m:r>
              </m:oMath>
            </m:oMathPara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27-2</m:t>
              </m:r>
            </m:oMath>
            <w:r>
              <w:rPr>
                <w:rFonts w:ascii="Cambria Math" w:hAnsi="Cambria Math"/>
              </w:rPr>
              <w:t xml:space="preserve"> sq unit (b is correct)</w:t>
            </w:r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</m:t>
                </m:r>
                <m:r>
                  <w:rPr>
                    <w:rFonts w:ascii="Cambria Math" w:hAnsi="Cambria Math"/>
                  </w:rPr>
                  <m:t xml:space="preserve"> 27-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(27/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oMath>
            <w:r>
              <w:rPr>
                <w:rFonts w:ascii="Cambria Math" w:hAnsi="Cambria Math"/>
              </w:rPr>
              <w:t xml:space="preserve"> sq unit (c is correct)</w:t>
            </w:r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Also,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27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</w:rPr>
                <m:t>&gt;3</m:t>
              </m:r>
            </m:oMath>
          </w:p>
          <w:p w:rsidR="001D62E2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</m:t>
                </m:r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&gt;3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</m:t>
                </m:r>
                <m:r>
                  <w:rPr>
                    <w:rFonts w:ascii="Cambria Math" w:hAnsi="Cambria Math"/>
                  </w:rPr>
                  <m:t xml:space="preserve"> e</m:t>
                </m:r>
              </m:oMath>
            </m:oMathPara>
          </w:p>
          <w:p w:rsidR="001D62E2" w:rsidRPr="00E352AE" w:rsidRDefault="001D62E2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27&gt;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</m:oMath>
            <w:r>
              <w:rPr>
                <w:rFonts w:ascii="Cambria Math" w:hAnsi="Cambria Math"/>
              </w:rPr>
              <w:t>, which is false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7A58E2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two curves meet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mx=x-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=x(1-m)</m:t>
              </m:r>
            </m:oMath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∴x=0, 1-m</m:t>
                </m:r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1-m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(x-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-mx)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</m:t>
                </m:r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1-m</m:t>
                            </m:r>
                          </m:e>
                        </m:d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1-m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if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m&lt;1</m:t>
                </m:r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=27</m:t>
                </m:r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⇒m=-2</m:t>
                </m:r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But if </w:t>
            </w:r>
            <m:oMath>
              <m:r>
                <w:rPr>
                  <w:rFonts w:ascii="Cambria Math" w:hAnsi="Cambria Math"/>
                </w:rPr>
                <m:t>m&gt;1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1-m</m:t>
              </m:r>
            </m:oMath>
            <w:r w:rsidRPr="001904DA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–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ve</m:t>
              </m:r>
            </m:oMath>
            <w:r w:rsidRPr="001904DA">
              <w:rPr>
                <w:rFonts w:ascii="Cambria Math" w:hAnsi="Cambria Math"/>
              </w:rPr>
              <w:t>, then</w:t>
            </w:r>
          </w:p>
          <w:p w:rsidR="00383051" w:rsidRPr="001904DA" w:rsidRDefault="009C719D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1-m</m:t>
                            </m:r>
                          </m:e>
                        </m:d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1-m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1-m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=-27</m:t>
                </m:r>
              </m:oMath>
            </m:oMathPara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⇒m=4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8C1C78" w:rsidRPr="001904DA" w:rsidRDefault="00456C55" w:rsidP="00267C3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6379" w:dyaOrig="6052">
                <v:shape id="_x0000_i1026" type="#_x0000_t75" style="width:151pt;height:2in" o:ole="">
                  <v:imagedata r:id="IMM8S209S0" o:title=""/>
                </v:shape>
                <o:OLEObject Type="Embed" ProgID="ChemDraw.Document.6.0" ShapeID="_x0000_i1026" DrawAspect="Content" ObjectID="_1473067718" r:id="OMM8S209S0"/>
              </w:object>
            </w:r>
          </w:p>
          <w:p w:rsidR="00267C31" w:rsidRPr="001904DA" w:rsidRDefault="00267C31" w:rsidP="00267C3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y=kx+2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passes through fixed point (0, 2) for different value of </w:t>
            </w:r>
            <m:oMath>
              <m:r>
                <w:rPr>
                  <w:rFonts w:ascii="Cambria Math" w:hAnsi="Cambria Math"/>
                  <w:lang w:val="en-US" w:eastAsia="en-US"/>
                </w:rPr>
                <m:t>k</m:t>
              </m:r>
            </m:oMath>
          </w:p>
          <w:p w:rsidR="00267C31" w:rsidRPr="001904DA" w:rsidRDefault="00267C31" w:rsidP="00267C3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Also, it is obvious that minimum </w:t>
            </w:r>
            <m:oMath>
              <m:r>
                <w:rPr>
                  <w:rFonts w:ascii="Cambria Math" w:hAnsi="Cambria Math"/>
                  <w:lang w:val="en-US" w:eastAsia="en-US"/>
                </w:rPr>
                <m:t>A(k)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occurs when </w:t>
            </w:r>
            <m:oMath>
              <m:r>
                <w:rPr>
                  <w:rFonts w:ascii="Cambria Math" w:hAnsi="Cambria Math"/>
                  <w:lang w:val="en-US" w:eastAsia="en-US"/>
                </w:rPr>
                <m:t>k=0,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as when line is rotated from this position about point (0, 2) the increased part of area is more than the decreased part of area</w:t>
            </w:r>
          </w:p>
          <w:p w:rsidR="00267C31" w:rsidRPr="001904DA" w:rsidRDefault="00267C31" w:rsidP="00267C3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Minimum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5</m:t>
                      </m:r>
                    </m:e>
                  </m:rad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(2-(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-3))dx</m:t>
                  </m:r>
                </m:e>
              </m:nary>
            </m:oMath>
          </w:p>
          <w:p w:rsidR="00C26894" w:rsidRPr="001904DA" w:rsidRDefault="00C26894" w:rsidP="00C2689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e>
                    </m:rad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(5-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)dx</m:t>
                    </m:r>
                  </m:e>
                </m:nary>
              </m:oMath>
            </m:oMathPara>
          </w:p>
          <w:p w:rsidR="00C26894" w:rsidRPr="001904DA" w:rsidRDefault="00C26894" w:rsidP="00C2689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e>
                    </m:rad>
                  </m:sup>
                </m:sSubSup>
              </m:oMath>
            </m:oMathPara>
          </w:p>
          <w:p w:rsidR="00C26894" w:rsidRPr="001904DA" w:rsidRDefault="00C26894" w:rsidP="00C2689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5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5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  <w:p w:rsidR="00C26894" w:rsidRPr="001904DA" w:rsidRDefault="00C26894" w:rsidP="00C2689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20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 curve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  …(i)</w:t>
            </w:r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(λ,1)</m:t>
              </m:r>
            </m:oMath>
            <w:r>
              <w:rPr>
                <w:rFonts w:ascii="Cambria Math" w:hAnsi="Cambria Math"/>
              </w:rPr>
              <w:t xml:space="preserve"> is a point on the given curve</w:t>
            </w:r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Now, differentiating Eq. 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 xml:space="preserve">)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w.r.t</m:t>
              </m:r>
              <m:r>
                <w:rPr>
                  <w:rFonts w:ascii="Cambria Math" w:hAnsi="Cambria Math"/>
                </w:rPr>
                <m:t>.x</m:t>
              </m:r>
            </m:oMath>
            <w:r>
              <w:rPr>
                <w:rFonts w:ascii="Cambria Math" w:hAnsi="Cambria Math"/>
              </w:rPr>
              <w:t>, we get</w:t>
            </w:r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a-1</m:t>
                    </m:r>
                  </m:sup>
                </m:sSup>
                <m:r>
                  <w:rPr>
                    <w:rFonts w:ascii="Cambria Math" w:hAnsi="Cambria Math"/>
                  </w:rPr>
                  <m:t>y+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a-1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y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</m:oMath>
            </m:oMathPara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λ,1</m:t>
                  </m:r>
                </m:e>
              </m:d>
              <m:r>
                <w:rPr>
                  <w:rFonts w:ascii="Cambria Math" w:hAnsi="Cambria Math"/>
                </w:rPr>
                <m:t xml:space="preserve">  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dx</m:t>
                  </m:r>
                </m:den>
              </m:f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</m:oMath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Equation of tangent at </w:t>
            </w:r>
            <m:oMath>
              <m:r>
                <w:rPr>
                  <w:rFonts w:ascii="Cambria Math" w:hAnsi="Cambria Math"/>
                </w:rPr>
                <m:t>(λ,1)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y-1=-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</m:den>
              </m:f>
              <m:r>
                <w:rPr>
                  <w:rFonts w:ascii="Cambria Math" w:hAnsi="Cambria Math"/>
                </w:rPr>
                <m:t>(x-λ)</m:t>
              </m:r>
            </m:oMath>
            <w:r>
              <w:rPr>
                <w:rFonts w:ascii="Cambria Math" w:hAnsi="Cambria Math"/>
              </w:rPr>
              <w:t>,</w:t>
            </w:r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r>
                <w:rPr>
                  <w:rFonts w:ascii="Cambria Math" w:hAnsi="Cambria Math"/>
                </w:rPr>
                <m:t>x=0</m:t>
              </m:r>
            </m:oMath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y=1+a</m:t>
                </m:r>
              </m:oMath>
            </m:oMathPara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y=0</m:t>
                </m:r>
              </m:oMath>
            </m:oMathPara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+λ=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λ(1+a)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Area, </w:t>
            </w:r>
            <m:oMath>
              <m:r>
                <w:rPr>
                  <w:rFonts w:ascii="Cambria Math" w:hAnsi="Cambria Math"/>
                </w:rPr>
                <m:t>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×(1+a)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(1+a)λ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oMath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</w:rPr>
                    <m:t>da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λ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a∙2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1+a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1+a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oMath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maxima or minima, put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dA</m:t>
                  </m:r>
                </m:num>
                <m:den>
                  <m:r>
                    <w:rPr>
                      <w:rFonts w:ascii="Cambria Math" w:hAnsi="Cambria Math"/>
                    </w:rPr>
                    <m:t>da</m:t>
                  </m:r>
                </m:den>
              </m:f>
              <m:r>
                <w:rPr>
                  <w:rFonts w:ascii="Cambria Math" w:hAnsi="Cambria Math"/>
                </w:rPr>
                <m:t>=0</m:t>
              </m:r>
            </m:oMath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2a-1-a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1+a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1C5DB7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1C5DB7" w:rsidRPr="00A32310" w:rsidRDefault="001C5DB7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a=1, a=-1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C75BCC" w:rsidRPr="001904DA" w:rsidRDefault="009C719D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=4x</m:t>
              </m:r>
            </m:oMath>
            <w:r w:rsidR="00097181"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-4y</m:t>
              </m:r>
            </m:oMath>
            <w:r w:rsidR="00097181" w:rsidRPr="001904DA">
              <w:rPr>
                <w:rFonts w:ascii="Cambria Math" w:hAnsi="Cambria Math"/>
                <w:lang w:val="en-US" w:eastAsia="en-US"/>
              </w:rPr>
              <w:t xml:space="preserve"> meet at </w:t>
            </w:r>
            <m:oMath>
              <m:r>
                <w:rPr>
                  <w:rFonts w:ascii="Cambria Math" w:hAnsi="Cambria Math"/>
                  <w:lang w:val="en-US" w:eastAsia="en-US"/>
                </w:rPr>
                <m:t>O(0, 0)</m:t>
              </m:r>
            </m:oMath>
            <w:r w:rsidR="00097181"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A(4, 4)</m:t>
              </m:r>
            </m:oMath>
          </w:p>
          <w:p w:rsidR="00AC57E2" w:rsidRPr="001904DA" w:rsidRDefault="00456C55" w:rsidP="0009718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4836" w:dyaOrig="4481">
                <v:shape id="_x0000_i1027" type="#_x0000_t75" style="width:137pt;height:129.5pt" o:ole="">
                  <v:imagedata r:id="IMM8S207S0" o:title=""/>
                </v:shape>
                <o:OLEObject Type="Embed" ProgID="ChemDraw.Document.6.0" ShapeID="_x0000_i1027" DrawAspect="Content" ObjectID="_1473067719" r:id="OMM8S207S0"/>
              </w:object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den>
                  </m:f>
                </m:e>
              </m:nary>
              <m:r>
                <w:rPr>
                  <w:rFonts w:ascii="Cambria Math" w:hAnsi="Cambria Math"/>
                  <w:lang w:val="en-US" w:eastAsia="en-US"/>
                </w:rPr>
                <m:t>dx=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sSubSup>
                <m:sSub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3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12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64-0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</w:p>
          <w:p w:rsidR="00097181" w:rsidRPr="001904DA" w:rsidRDefault="009C719D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dx-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8-0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=4×4-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=16-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=1:1:1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C75BCC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Eliminating </w:t>
            </w:r>
            <m:oMath>
              <m:r>
                <w:rPr>
                  <w:rFonts w:ascii="Cambria Math" w:hAnsi="Cambria Math"/>
                  <w:lang w:val="en-US" w:eastAsia="en-US"/>
                </w:rPr>
                <m:t>t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we have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den>
                  </m:f>
                </m:sup>
              </m:sSup>
              <m:r>
                <w:rPr>
                  <w:rFonts w:ascii="Cambria Math" w:hAnsi="Cambria Math"/>
                  <w:lang w:val="en-US" w:eastAsia="en-US"/>
                </w:rPr>
                <m:t>⇒y=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2/3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2/3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3/2</m:t>
                  </m:r>
                </m:sup>
              </m:sSup>
            </m:oMath>
          </w:p>
          <w:p w:rsidR="005833A1" w:rsidRPr="001904DA" w:rsidRDefault="005833A1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076450" cy="2076450"/>
                  <wp:effectExtent l="19050" t="0" r="0" b="0"/>
                  <wp:docPr id="81" name="Picture 81" descr="Z:\Data Typing Files\Sujata\Cengage Physics\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Z:\Data Typing Files\Sujata\Cengage Physics\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5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From diagram,</w:t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-a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3/2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dx=4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2/3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3/2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A=4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 dx</m:t>
                    </m:r>
                  </m:e>
                </m:nary>
              </m:oMath>
            </m:oMathPara>
          </w:p>
          <w:p w:rsidR="00B94926" w:rsidRPr="001904DA" w:rsidRDefault="00B94926" w:rsidP="0088712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π/2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</m:func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dt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Since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y=a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1/2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+bx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passes through the point (1, 2)</w:t>
            </w:r>
          </w:p>
          <w:p w:rsidR="00C75BCC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m:oMath>
              <m:r>
                <w:rPr>
                  <w:rFonts w:ascii="Cambria Math" w:hAnsi="Cambria Math"/>
                  <w:lang w:val="en-US" w:eastAsia="en-US"/>
                </w:rPr>
                <m:t>∴2=a+b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(1)</w:t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By observation the curve also passes through (0, 0)</w:t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Therefore, the area enclosed by the curve,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given by</w:t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1/2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+bx</m:t>
                        </m:r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dx=8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2a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×8+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×16=8</m:t>
                </m:r>
              </m:oMath>
            </m:oMathPara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2a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+b=1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(2)</w:t>
            </w:r>
          </w:p>
          <w:p w:rsidR="00B94926" w:rsidRPr="001904DA" w:rsidRDefault="00B94926" w:rsidP="00B94926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Solving (1) and (2), we get </w:t>
            </w:r>
            <m:oMath>
              <m:r>
                <w:rPr>
                  <w:rFonts w:ascii="Cambria Math" w:hAnsi="Cambria Math"/>
                  <w:lang w:val="en-US" w:eastAsia="en-US"/>
                </w:rPr>
                <m:t>a=3, b=-1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5833A1" w:rsidRPr="001904DA" w:rsidRDefault="005833A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238375" cy="1343025"/>
                  <wp:effectExtent l="19050" t="0" r="9525" b="0"/>
                  <wp:docPr id="78" name="Picture 78" descr="Z:\Data Typing Files\Sujata\Cengage Physics\3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Z:\Data Typing Files\Sujata\Cengage Physics\3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8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343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We know that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2 sq. units</w:t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Then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4 sq</w:t>
            </w:r>
            <w:r w:rsidR="00343EDE" w:rsidRPr="001904DA">
              <w:rPr>
                <w:rFonts w:ascii="Cambria Math" w:hAnsi="Cambria Math"/>
                <w:lang w:val="en-US" w:eastAsia="en-US"/>
              </w:rPr>
              <w:t>.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units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2π]</m:t>
              </m:r>
            </m:oMath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Then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10π]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the area bounded is 20 sq. units</w:t>
            </w:r>
          </w:p>
          <w:p w:rsidR="005833A1" w:rsidRPr="001904DA" w:rsidRDefault="005833A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143125" cy="1293059"/>
                  <wp:effectExtent l="19050" t="0" r="9525" b="0"/>
                  <wp:docPr id="79" name="Picture 79" descr="Z:\Data Typing Files\Sujata\Cengage Physics\3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Z:\Data Typing Files\Sujata\Cengage Physics\3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8S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3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y=|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|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2π]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4 sq. units</w:t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Then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20π]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the area bounded is 40 sq. units</w:t>
            </w:r>
          </w:p>
          <w:p w:rsidR="005833A1" w:rsidRPr="001904DA" w:rsidRDefault="005833A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371725" cy="1427755"/>
                  <wp:effectExtent l="19050" t="0" r="9525" b="0"/>
                  <wp:docPr id="80" name="Picture 80" descr="Z:\Data Typing Files\Sujata\Cengage Physics\3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Z:\Data Typing Files\Sujata\Cengage Physics\3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08S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427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2π]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4 sq. units</w:t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Then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10π]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the area bounded is 20 sq. units</w:t>
            </w:r>
          </w:p>
          <w:p w:rsidR="00097181" w:rsidRPr="001904DA" w:rsidRDefault="00097181" w:rsidP="0009718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Similarly,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 </w:t>
            </w:r>
            <m:oMath>
              <m:r>
                <w:rPr>
                  <w:rFonts w:ascii="Cambria Math" w:hAnsi="Cambria Math"/>
                  <w:lang w:val="en-US" w:eastAsia="en-US"/>
                </w:rPr>
                <m:t>x∈[0, 10π]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20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C75BCC" w:rsidRPr="001904DA" w:rsidRDefault="009C719D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 xml:space="preserve">=32,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 xml:space="preserve">=48,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=16</m:t>
                </m:r>
              </m:oMath>
            </m:oMathPara>
          </w:p>
          <w:p w:rsidR="001D3767" w:rsidRPr="001904DA" w:rsidRDefault="009C719D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=48+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×16=72,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=8</m:t>
                </m:r>
              </m:oMath>
            </m:oMathPara>
          </w:p>
          <w:p w:rsidR="00AC57E2" w:rsidRPr="001904DA" w:rsidRDefault="00A15C10" w:rsidP="001D376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6110" w:dyaOrig="3324">
                <v:shape id="_x0000_i1028" type="#_x0000_t75" style="width:173pt;height:93.5pt" o:ole="">
                  <v:imagedata r:id="IMM8S210S0" o:title=""/>
                </v:shape>
                <o:OLEObject Type="Embed" ProgID="ChemDraw.Document.6.0" ShapeID="_x0000_i1028" DrawAspect="Content" ObjectID="_1473067720" r:id="OMM8S210S0"/>
              </w:object>
            </w:r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 the three loops from </w:t>
            </w:r>
            <m:oMath>
              <m:r>
                <w:rPr>
                  <w:rFonts w:ascii="Cambria Math" w:hAnsi="Cambria Math"/>
                  <w:lang w:val="en-US" w:eastAsia="en-US"/>
                </w:rPr>
                <m:t>i=1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to </w:t>
            </w:r>
            <m:oMath>
              <m:r>
                <w:rPr>
                  <w:rFonts w:ascii="Cambria Math" w:hAnsi="Cambria Math"/>
                  <w:lang w:val="en-US" w:eastAsia="en-US"/>
                </w:rPr>
                <m:t>i=3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 alike</w:t>
            </w:r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 area of </w:t>
            </w:r>
            <m:oMath>
              <m:r>
                <w:rPr>
                  <w:rFonts w:ascii="Cambria Math" w:hAnsi="Cambria Math"/>
                  <w:lang w:val="en-US" w:eastAsia="en-US"/>
                </w:rPr>
                <m:t>i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th loop (square)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diagonal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</w:p>
          <w:p w:rsidR="001D3767" w:rsidRPr="001904DA" w:rsidRDefault="009C719D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</m:oMath>
            </m:oMathPara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i+1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i+1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</m:oMath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So the areas form a G.P. series</w:t>
            </w:r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So, the sum of the G.P. upto infinite terms</w:t>
            </w:r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1-r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den>
                </m:f>
              </m:oMath>
            </m:oMathPara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  <w:p w:rsidR="001D3767" w:rsidRPr="001904DA" w:rsidRDefault="001D3767" w:rsidP="001D3767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square 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Given,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y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-f(y)</m:t>
              </m:r>
            </m:oMath>
            <w:r>
              <w:rPr>
                <w:rFonts w:ascii="Cambria Math" w:hAnsi="Cambria Math"/>
              </w:rPr>
              <w:t xml:space="preserve"> …(i)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On putting </w:t>
            </w:r>
            <m:oMath>
              <m:r>
                <w:rPr>
                  <w:rFonts w:ascii="Cambria Math" w:hAnsi="Cambria Math"/>
                </w:rPr>
                <m:t>x=y</m:t>
              </m:r>
            </m:oMath>
            <w:r>
              <w:rPr>
                <w:rFonts w:ascii="Cambria Math" w:hAnsi="Cambria Math"/>
              </w:rPr>
              <w:t>, then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h→0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x+h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-f(x)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den>
                    </m:f>
                  </m:e>
                </m:func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h→0</m:t>
                  </m:r>
                </m:lim>
              </m:limLow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den>
                      </m:f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oMath>
            <w:r>
              <w:rPr>
                <w:rFonts w:ascii="Cambria Math" w:hAnsi="Cambria Math"/>
              </w:rPr>
              <w:t xml:space="preserve">   [from Eq. 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>)]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</w:rPr>
                      <m:t>h→0</m:t>
                    </m:r>
                  </m:lim>
                </m:limLow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x∙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den>
                </m:f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∵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lim</m:t>
                            </m: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>x→0</m:t>
                            </m:r>
                          </m:lim>
                        </m:limLow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f(1+x)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=3</m:t>
                        </m:r>
                      </m:e>
                    </m:func>
                  </m:e>
                </m:d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In</m:t>
                </m:r>
                <m:r>
                  <w:rPr>
                    <w:rFonts w:ascii="Cambria Math" w:hAnsi="Cambria Math"/>
                  </w:rPr>
                  <m:t xml:space="preserve"> x+c</m:t>
                </m:r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Put </w:t>
            </w:r>
            <m:oMath>
              <m:r>
                <w:rPr>
                  <w:rFonts w:ascii="Cambria Math" w:hAnsi="Cambria Math"/>
                </w:rPr>
                <m:t>x=1</m:t>
              </m:r>
            </m:oMath>
            <w:r>
              <w:rPr>
                <w:rFonts w:ascii="Cambria Math" w:hAnsi="Cambria Math"/>
              </w:rPr>
              <w:t>, then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=0+c=0</m:t>
                </m:r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 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=3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x=y</m:t>
              </m:r>
            </m:oMath>
            <w:r>
              <w:rPr>
                <w:rFonts w:ascii="Cambria Math" w:hAnsi="Cambria Math"/>
              </w:rPr>
              <w:t xml:space="preserve">   (say)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y/3</m:t>
                    </m:r>
                  </m:sup>
                </m:sSup>
              </m:oMath>
            </m:oMathPara>
          </w:p>
          <w:p w:rsidR="009702D5" w:rsidRPr="00EE4729" w:rsidRDefault="009702D5" w:rsidP="00514217">
            <w:pPr>
              <w:rPr>
                <w:rFonts w:ascii="Cambria Math" w:hAnsi="Cambria Math"/>
              </w:rPr>
            </w:pPr>
            <w:r w:rsidRPr="00EE4729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1292952" cy="1018898"/>
                  <wp:effectExtent l="19050" t="0" r="2448" b="0"/>
                  <wp:docPr id="45" name="Picture 45" descr="\\SERVER\Common Folder\Data Typing Files\Sujata\AIEEE Maths all structures\29 II sol 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\\SERVER\Common Folder\Data Typing Files\Sujata\AIEEE Maths all structures\29 II sol 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27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2053" cy="1018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>
              <w:rPr>
                <w:rFonts w:ascii="Cambria Math" w:hAnsi="Cambria Math"/>
              </w:rPr>
              <w:t xml:space="preserve"> Required area </w:t>
            </w:r>
            <m:oMath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  <m:e>
                  <m:r>
                    <w:rPr>
                      <w:rFonts w:ascii="Cambria Math" w:hAnsi="Cambria Math"/>
                    </w:rPr>
                    <m:t>x dy</m:t>
                  </m:r>
                </m:e>
              </m:nary>
            </m:oMath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y/3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dy=3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y/3</m:t>
                                </m:r>
                              </m:sup>
                            </m:sSup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</w:rPr>
                          <m:t>-∞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bSup>
                  </m:e>
                </m:nary>
              </m:oMath>
            </m:oMathPara>
          </w:p>
          <w:p w:rsidR="009702D5" w:rsidRDefault="009702D5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=3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e-0</m:t>
                  </m:r>
                </m:e>
              </m:d>
              <m:r>
                <w:rPr>
                  <w:rFonts w:ascii="Cambria Math" w:hAnsi="Cambria Math"/>
                </w:rPr>
                <m:t>=3e</m:t>
              </m:r>
            </m:oMath>
            <w:r>
              <w:rPr>
                <w:rFonts w:ascii="Cambria Math" w:hAnsi="Cambria Math"/>
              </w:rPr>
              <w:t xml:space="preserve"> sq unit</w:t>
            </w:r>
          </w:p>
          <w:p w:rsidR="009702D5" w:rsidRDefault="009702D5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9702D5" w:rsidRPr="000C01BC" w:rsidRDefault="009702D5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⇒f(x)</m:t>
              </m:r>
            </m:oMath>
            <w:r>
              <w:rPr>
                <w:rFonts w:ascii="Cambria Math" w:hAnsi="Cambria Math"/>
              </w:rPr>
              <w:t xml:space="preserve"> is concave down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The given curves are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+2x-3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hAnsi="Cambria Math"/>
              </w:rPr>
              <w:t xml:space="preserve">   …(i)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y=λx+1</m:t>
              </m:r>
            </m:oMath>
            <w:r>
              <w:rPr>
                <w:rFonts w:ascii="Cambria Math" w:hAnsi="Cambria Math"/>
              </w:rPr>
              <w:t xml:space="preserve">   …(ii)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Solving </w:t>
            </w:r>
            <w:proofErr w:type="spellStart"/>
            <w:r>
              <w:rPr>
                <w:rFonts w:ascii="Cambria Math" w:hAnsi="Cambria Math"/>
              </w:rPr>
              <w:t>Eqs</w:t>
            </w:r>
            <w:proofErr w:type="spellEnd"/>
            <w:r>
              <w:rPr>
                <w:rFonts w:ascii="Cambria Math" w:hAnsi="Cambria Math"/>
              </w:rPr>
              <w:t>. 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>) and (ii), we get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2-λ</m:t>
                    </m:r>
                  </m:e>
                </m:d>
                <m:r>
                  <w:rPr>
                    <w:rFonts w:ascii="Cambria Math" w:hAnsi="Cambria Math"/>
                  </w:rPr>
                  <m:t>x-4=0</m:t>
                </m:r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α,β</m:t>
              </m:r>
            </m:oMath>
            <w:r>
              <w:rPr>
                <w:rFonts w:ascii="Cambria Math" w:hAnsi="Cambria Math"/>
              </w:rPr>
              <w:t xml:space="preserve"> are the roots of the quadratic, then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α+β</m:t>
                </m:r>
                <m:r>
                  <w:rPr>
                    <w:rFonts w:ascii="Cambria Math" w:hAnsi="Cambria Math"/>
                  </w:rPr>
                  <m:t xml:space="preserve">=λ-2,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αβ</m:t>
                </m:r>
                <m:r>
                  <w:rPr>
                    <w:rFonts w:ascii="Cambria Math" w:hAnsi="Cambria Math"/>
                  </w:rPr>
                  <m:t>=-4</m:t>
                </m:r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hence, required area</w:t>
            </w:r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λx+1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+2x-3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e>
                    </m:nary>
                  </m:e>
                </m:d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4x+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λ-2</m:t>
                                </m:r>
                              </m:e>
                            </m:d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sup>
                    </m:sSubSup>
                  </m:e>
                </m:d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β-α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λ-2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</m:d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β-α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βα</m:t>
                    </m:r>
                  </m:e>
                </m:rad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λ-2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β+α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{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α+β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}-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d>
                  </m:e>
                </m:d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λ-2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+16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3/2</m:t>
                    </m:r>
                  </m:sup>
                </m:sSup>
              </m:oMath>
            </m:oMathPara>
          </w:p>
          <w:p w:rsidR="00C776A8" w:rsidRDefault="00C776A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least value of </w:t>
            </w:r>
            <m:oMath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d>
              <m:r>
                <w:rPr>
                  <w:rFonts w:ascii="Cambria Math" w:hAnsi="Cambria Math"/>
                </w:rPr>
                <m:t>,λ-2=0</m:t>
              </m:r>
            </m:oMath>
          </w:p>
          <w:p w:rsidR="00C776A8" w:rsidRPr="00CF535F" w:rsidRDefault="00C776A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λ=2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245DB" w:rsidRPr="001904DA" w:rsidRDefault="00047B9E" w:rsidP="00047B9E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Statement 2 is correct as </w:t>
            </w:r>
            <m:oMath>
              <m:r>
                <w:rPr>
                  <w:rFonts w:ascii="Cambria Math" w:hAnsi="Cambria Math"/>
                </w:rPr>
                <m:t>y=f(x)</m:t>
              </m:r>
            </m:oMath>
            <w:r w:rsidRPr="001904DA">
              <w:rPr>
                <w:rFonts w:ascii="Cambria Math" w:hAnsi="Cambria Math"/>
              </w:rPr>
              <w:t xml:space="preserve"> is odd and hence statement 1 is correc</w:t>
            </w:r>
            <w:r w:rsidR="00887123" w:rsidRPr="001904DA">
              <w:rPr>
                <w:rFonts w:ascii="Cambria Math" w:hAnsi="Cambria Math"/>
              </w:rPr>
              <w:t>t</w:t>
            </w:r>
          </w:p>
          <w:p w:rsidR="00047B9E" w:rsidRPr="001904DA" w:rsidRDefault="00AC57E2" w:rsidP="00047B9E">
            <w:pPr>
              <w:rPr>
                <w:rFonts w:ascii="Cambria Math" w:hAnsi="Cambria Math"/>
                <w:color w:val="FF0000"/>
              </w:rPr>
            </w:pPr>
            <w:r w:rsidRPr="001904DA">
              <w:rPr>
                <w:rFonts w:ascii="Cambria Math" w:hAnsi="Cambria Math"/>
              </w:rPr>
              <w:object w:dxaOrig="5638" w:dyaOrig="5570">
                <v:shape id="_x0000_i1029" type="#_x0000_t75" style="width:158.5pt;height:158.5pt" o:ole="">
                  <v:imagedata r:id="IMM8S214S0" o:title=""/>
                </v:shape>
                <o:OLEObject Type="Embed" ProgID="ChemDraw.Document.6.0" ShapeID="_x0000_i1029" DrawAspect="Content" ObjectID="_1473067721" r:id="OMM8S214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17E27" w:rsidRDefault="00D17E27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sup>
              </m:sSup>
            </m:oMath>
          </w:p>
          <w:p w:rsidR="00D17E27" w:rsidRDefault="00D17E27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</w:rPr>
                  <m:t>∙3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D17E27" w:rsidRDefault="00D17E27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⇒y</m:t>
              </m:r>
            </m:oMath>
            <w:r>
              <w:rPr>
                <w:rFonts w:ascii="Cambria Math" w:hAnsi="Cambria Math"/>
              </w:rPr>
              <w:t xml:space="preserve"> is an increasing function</w:t>
            </w:r>
          </w:p>
          <w:p w:rsidR="00D17E27" w:rsidRPr="000D6799" w:rsidRDefault="00D17E27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area bounded by the curve </w:t>
            </w:r>
            <m:oMath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sup>
              </m:sSup>
            </m:oMath>
            <w:r>
              <w:rPr>
                <w:rFonts w:ascii="Cambria Math" w:hAnsi="Cambria Math"/>
              </w:rPr>
              <w:t xml:space="preserve"> between the lines </w:t>
            </w:r>
            <m:oMath>
              <m:r>
                <w:rPr>
                  <w:rFonts w:ascii="Cambria Math" w:hAnsi="Cambria Math"/>
                </w:rPr>
                <m:t>x=a, x=b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rPr>
                <w:rFonts w:ascii="Cambria Math" w:hAnsi="Cambria Math"/>
              </w:rPr>
              <w:t xml:space="preserve">-axis </w:t>
            </w:r>
            <m:oMath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/>
                    </w:rPr>
                    <m:t>dx</m:t>
                  </m:r>
                </m:e>
              </m:nary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9245DB" w:rsidRPr="001904DA" w:rsidRDefault="009C719D" w:rsidP="00B64457">
            <w:pPr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:</m:t>
              </m:r>
            </m:oMath>
            <w:r w:rsidR="00B64457" w:rsidRPr="001904DA">
              <w:rPr>
                <w:rFonts w:ascii="Cambria Math" w:hAnsi="Cambria Math"/>
              </w:rPr>
              <w:t xml:space="preserve"> points </w:t>
            </w:r>
            <m:oMath>
              <m:r>
                <w:rPr>
                  <w:rFonts w:ascii="Cambria Math" w:hAnsi="Cambria Math"/>
                </w:rPr>
                <m:t>P(x, y)</m:t>
              </m:r>
            </m:oMath>
            <w:r w:rsidR="00B64457" w:rsidRPr="001904DA">
              <w:rPr>
                <w:rFonts w:ascii="Cambria Math" w:hAnsi="Cambria Math"/>
              </w:rPr>
              <w:t xml:space="preserve"> is nearer to (1, 0) than to </w:t>
            </w:r>
            <m:oMath>
              <m:r>
                <w:rPr>
                  <w:rFonts w:ascii="Cambria Math" w:hAnsi="Cambria Math"/>
                </w:rPr>
                <m:t>x=-1</m:t>
              </m:r>
            </m:oMath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&lt;|x+1|</m:t>
                </m:r>
              </m:oMath>
            </m:oMathPara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&lt;4x</m:t>
                </m:r>
              </m:oMath>
            </m:oMathPara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lies inside parabola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=4x</m:t>
              </m:r>
            </m:oMath>
          </w:p>
          <w:p w:rsidR="00B64457" w:rsidRPr="001904DA" w:rsidRDefault="009C719D" w:rsidP="00B64457">
            <w:pPr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:</m:t>
              </m:r>
            </m:oMath>
            <w:r w:rsidR="00B64457" w:rsidRPr="001904DA">
              <w:rPr>
                <w:rFonts w:ascii="Cambria Math" w:hAnsi="Cambria Math"/>
              </w:rPr>
              <w:t xml:space="preserve"> Point </w:t>
            </w:r>
            <m:oMath>
              <m:r>
                <w:rPr>
                  <w:rFonts w:ascii="Cambria Math" w:hAnsi="Cambria Math"/>
                </w:rPr>
                <m:t>P(x, y)</m:t>
              </m:r>
            </m:oMath>
            <w:r w:rsidR="00B64457" w:rsidRPr="001904DA">
              <w:rPr>
                <w:rFonts w:ascii="Cambria Math" w:hAnsi="Cambria Math"/>
              </w:rPr>
              <w:t xml:space="preserve"> is nearer to (0, 0) than to </w:t>
            </w:r>
            <m:oMath>
              <m:r>
                <w:rPr>
                  <w:rFonts w:ascii="Cambria Math" w:hAnsi="Cambria Math"/>
                </w:rPr>
                <m:t>(8, 0)</m:t>
              </m:r>
            </m:oMath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&lt;|x-8|</m:t>
                </m:r>
              </m:oMath>
            </m:oMathPara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-16x+64</m:t>
                </m:r>
              </m:oMath>
            </m:oMathPara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⇒x&lt;4</m:t>
                </m:r>
              </m:oMath>
            </m:oMathPara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Point </w:t>
            </w:r>
            <m:oMath>
              <m:r>
                <w:rPr>
                  <w:rFonts w:ascii="Cambria Math" w:hAnsi="Cambria Math"/>
                  <w:lang w:val="en-US" w:eastAsia="en-US"/>
                </w:rPr>
                <m:t>P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towards left side of line </w:t>
            </w:r>
            <m:oMath>
              <m:r>
                <w:rPr>
                  <w:rFonts w:ascii="Cambria Math" w:hAnsi="Cambria Math"/>
                  <w:lang w:val="en-US" w:eastAsia="en-US"/>
                </w:rPr>
                <m:t>x=4</m:t>
              </m:r>
            </m:oMath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 area of common region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  <w:r w:rsidR="00887123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is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=4x</m:t>
              </m:r>
            </m:oMath>
          </w:p>
          <w:p w:rsidR="005833A1" w:rsidRPr="001904DA" w:rsidRDefault="005833A1" w:rsidP="00B64457">
            <w:pPr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415806" cy="2751790"/>
                  <wp:effectExtent l="19050" t="0" r="3544" b="0"/>
                  <wp:docPr id="64" name="Picture 86" descr="Z:\Data Typing Files\Sujata\Cengage Physics\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Z:\Data Typing Files\Sujata\Cengage Physics\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15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843" cy="27518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833A1" w:rsidRPr="001904DA" w:rsidRDefault="005833A1" w:rsidP="00B64457">
            <w:pPr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lang w:val="en-US" w:eastAsia="en-US"/>
              </w:rPr>
              <w:drawing>
                <wp:inline distT="0" distB="0" distL="0" distR="0">
                  <wp:extent cx="2412631" cy="2398633"/>
                  <wp:effectExtent l="19050" t="0" r="6719" b="0"/>
                  <wp:docPr id="65" name="Picture 87" descr="Z:\Data Typing Files\Sujata\Cengage Physics\6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Z:\Data Typing Files\Sujata\Cengage Physics\6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15S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812" cy="2403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This area is twice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y=4</m:t>
              </m:r>
            </m:oMath>
          </w:p>
          <w:p w:rsidR="00B64457" w:rsidRPr="001904DA" w:rsidRDefault="00B64457" w:rsidP="00B64457">
            <w:pPr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Now, the area bounded by </w:t>
            </w:r>
            <m:oMath>
              <m:r>
                <w:rPr>
                  <w:rFonts w:ascii="Cambria Math" w:hAnsi="Cambria Math"/>
                  <w:lang w:val="en-US" w:eastAsia="en-US"/>
                </w:rPr>
                <m:t>x=4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y=4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</w:t>
            </w:r>
          </w:p>
          <w:p w:rsidR="00B64457" w:rsidRPr="001904DA" w:rsidRDefault="00B64457" w:rsidP="00B64457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dx=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16-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sq.units</m:t>
                </m:r>
              </m:oMath>
            </m:oMathPara>
          </w:p>
          <w:p w:rsidR="00B64457" w:rsidRPr="001904DA" w:rsidRDefault="00B64457" w:rsidP="00B64457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Hence, the area bounded by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1904DA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Pr="001904DA">
              <w:rPr>
                <w:rFonts w:ascii="Cambria Math" w:hAnsi="Cambria Math"/>
              </w:rPr>
              <w:t xml:space="preserve"> sq. units</w:t>
            </w:r>
          </w:p>
          <w:p w:rsidR="00B64457" w:rsidRPr="001904DA" w:rsidRDefault="00B64457" w:rsidP="00B64457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>Thus, statement 1 is false but statement 2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E439C8" w:rsidRDefault="00E439C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It is clear from the figure for </w:t>
            </w:r>
            <m:oMath>
              <m:r>
                <w:rPr>
                  <w:rFonts w:ascii="Cambria Math" w:hAnsi="Cambria Math"/>
                </w:rPr>
                <m:t>x∈[2.2, 2.8]</m:t>
              </m:r>
            </m:oMath>
          </w:p>
          <w:p w:rsidR="00E439C8" w:rsidRDefault="00E439C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  <m:r>
                  <w:rPr>
                    <w:rFonts w:ascii="Cambria Math" w:hAnsi="Cambria Math"/>
                  </w:rPr>
                  <m:t>(x-3)≤0</m:t>
                </m:r>
              </m:oMath>
            </m:oMathPara>
          </w:p>
          <w:p w:rsidR="00E439C8" w:rsidRDefault="00E439C8" w:rsidP="00514217">
            <w:pPr>
              <w:rPr>
                <w:rFonts w:ascii="Cambria Math" w:hAnsi="Cambria Math"/>
              </w:rPr>
            </w:pPr>
            <w:r w:rsidRPr="00EE4729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1614170" cy="1224280"/>
                  <wp:effectExtent l="19050" t="0" r="5080" b="0"/>
                  <wp:docPr id="48" name="Picture 48" descr="\\SERVER\Common Folder\Data Typing Files\Sujata\AIEEE Maths all structures\29 II sol 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\\SERVER\Common Folder\Data Typing Files\Sujata\AIEEE Maths all structures\29 II sol 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04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170" cy="122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39C8" w:rsidRDefault="00E439C8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Required area </w:t>
            </w:r>
            <m:oMath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2.2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2.8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dx</m:t>
                      </m:r>
                    </m:e>
                  </m:nary>
                </m:e>
              </m:d>
            </m:oMath>
          </w:p>
          <w:p w:rsidR="00E439C8" w:rsidRPr="00685F9B" w:rsidRDefault="00E439C8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2.2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2.8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x-2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dx</m:t>
                        </m:r>
                      </m:e>
                    </m:nary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245DB" w:rsidRPr="001904DA" w:rsidRDefault="00047B9E" w:rsidP="00FB5A15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Given </w:t>
            </w:r>
            <w:r w:rsidR="00FB5A15" w:rsidRPr="001904DA">
              <w:rPr>
                <w:rFonts w:ascii="Cambria Math" w:hAnsi="Cambria Math"/>
              </w:rPr>
              <w:t xml:space="preserve">curves are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-2y+4x+5=0</m:t>
              </m:r>
            </m:oMath>
            <w:r w:rsidR="00FB5A15" w:rsidRPr="001904DA">
              <w:rPr>
                <w:rFonts w:ascii="Cambria Math" w:hAnsi="Cambria Math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+2x-y+2=0</m:t>
              </m:r>
            </m:oMath>
          </w:p>
          <w:p w:rsidR="00FB5A15" w:rsidRPr="001904DA" w:rsidRDefault="00887123" w:rsidP="00FB5A15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>o</w:t>
            </w:r>
            <w:r w:rsidR="00FB5A15" w:rsidRPr="001904DA">
              <w:rPr>
                <w:rFonts w:ascii="Cambria Math" w:hAnsi="Cambria Math"/>
              </w:rPr>
              <w:t xml:space="preserve">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=-4(x+1)</m:t>
              </m:r>
            </m:oMath>
            <w:r w:rsidR="00FB5A15" w:rsidRPr="001904DA">
              <w:rPr>
                <w:rFonts w:ascii="Cambria Math" w:hAnsi="Cambria Math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=y-1</m:t>
              </m:r>
            </m:oMath>
          </w:p>
          <w:p w:rsidR="00FB5A15" w:rsidRPr="001904DA" w:rsidRDefault="00FB5A15" w:rsidP="00FB5A15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Shifting origin to </w:t>
            </w:r>
            <m:oMath>
              <m:r>
                <w:rPr>
                  <w:rFonts w:ascii="Cambria Math" w:hAnsi="Cambria Math"/>
                </w:rPr>
                <m:t>(-1, 1)</m:t>
              </m:r>
            </m:oMath>
            <w:r w:rsidRPr="001904DA">
              <w:rPr>
                <w:rFonts w:ascii="Cambria Math" w:hAnsi="Cambria Math"/>
              </w:rPr>
              <w:t xml:space="preserve">, equation of given curves change to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=-4X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=Y</m:t>
              </m:r>
            </m:oMath>
          </w:p>
          <w:p w:rsidR="00FB5A15" w:rsidRPr="001904DA" w:rsidRDefault="00FB5A15" w:rsidP="00FB5A15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>Hence, statement 1 is true and statement 2 is correct explanation of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E3FD9" w:rsidRDefault="003E3FD9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0&lt;t&lt;1</m:t>
              </m:r>
            </m:oMath>
          </w:p>
          <w:p w:rsidR="003E3FD9" w:rsidRDefault="003E3FD9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3E3FD9" w:rsidRDefault="003E3FD9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x&lt;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func>
              </m:oMath>
            </m:oMathPara>
          </w:p>
          <w:p w:rsidR="003E3FD9" w:rsidRDefault="003E3FD9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 dx&lt;</m:t>
                        </m:r>
                      </m:e>
                    </m:func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 dx</m:t>
                        </m:r>
                      </m:e>
                    </m:func>
                  </m:e>
                </m:nary>
              </m:oMath>
            </m:oMathPara>
          </w:p>
          <w:p w:rsidR="003E3FD9" w:rsidRPr="00F72802" w:rsidRDefault="003E3FD9" w:rsidP="00514217">
            <w:pPr>
              <w:rPr>
                <w:rFonts w:ascii="Cambria Math" w:hAnsi="Cambria Math"/>
                <w:color w:val="FF0000"/>
              </w:rPr>
            </w:pPr>
            <w:r w:rsidRPr="0087351E">
              <w:object w:dxaOrig="3816" w:dyaOrig="29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9.5pt;height:85.5pt" o:ole="">
                  <v:imagedata r:id="IMM8S137S0" o:title=""/>
                </v:shape>
                <o:OLEObject Type="Embed" ProgID="ChemDraw.Document.6.0" ShapeID="_x0000_i1025" DrawAspect="Content" ObjectID="_1443872684" r:id="OMM8S137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245DB" w:rsidRPr="001904DA" w:rsidRDefault="00047B9E" w:rsidP="00047B9E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Area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=</m:t>
                      </m:r>
                      <m:nary>
                        <m:naryPr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-4x+3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e>
                      </m:nary>
                      <m:r>
                        <w:rPr>
                          <w:rFonts w:ascii="Cambria Math" w:hAnsi="Cambria Math"/>
                        </w:rPr>
                        <m:t>=-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+3x</m:t>
                          </m:r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oMath>
          </w:p>
          <w:p w:rsidR="00047B9E" w:rsidRPr="001904DA" w:rsidRDefault="00047B9E" w:rsidP="00047B9E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Pr="001904DA">
              <w:rPr>
                <w:rFonts w:ascii="Cambria Math" w:hAnsi="Cambria Math"/>
              </w:rPr>
              <w:t xml:space="preserve"> sq. units</w:t>
            </w:r>
          </w:p>
          <w:p w:rsidR="00047B9E" w:rsidRPr="001904DA" w:rsidRDefault="00047B9E" w:rsidP="00047B9E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1904DA">
              <w:rPr>
                <w:rFonts w:ascii="Cambria Math" w:hAnsi="Cambria Math"/>
              </w:rPr>
              <w:t xml:space="preserve"> Statement 1 is true</w:t>
            </w:r>
          </w:p>
          <w:p w:rsidR="00047B9E" w:rsidRPr="001904DA" w:rsidRDefault="00047B9E" w:rsidP="00047B9E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>Obviously, statement 2 is true, but does not explain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245DB" w:rsidRPr="001904DA" w:rsidRDefault="00047B9E" w:rsidP="00047B9E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</m:oMath>
            <w:r w:rsidRPr="001904DA">
              <w:rPr>
                <w:rFonts w:ascii="Cambria Math" w:hAnsi="Cambria Math"/>
              </w:rPr>
              <w:t xml:space="preserve"> are inverse to each other</w:t>
            </w:r>
          </w:p>
          <w:p w:rsidR="00047B9E" w:rsidRPr="001904DA" w:rsidRDefault="005833A1" w:rsidP="00047B9E">
            <w:pPr>
              <w:rPr>
                <w:rFonts w:ascii="Cambria Math" w:hAnsi="Cambria Math"/>
                <w:color w:val="FF0000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771775" cy="2474799"/>
                  <wp:effectExtent l="19050" t="0" r="9525" b="0"/>
                  <wp:docPr id="82" name="Picture 82" descr="Z:\Data Typing Files\Sujata\Cengage Physics\1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Z:\Data Typing Files\Sujata\Cengage Physics\1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17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24747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245DB" w:rsidRPr="001904DA" w:rsidRDefault="00DA22DB" w:rsidP="00DA22DB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2≥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e>
                        </m:d>
                      </m:e>
                    </m:d>
                  </m:e>
                </m:func>
              </m:oMath>
            </m:oMathPara>
          </w:p>
          <w:p w:rsidR="00DA22DB" w:rsidRPr="001904DA" w:rsidRDefault="00DA22DB" w:rsidP="00DA22DB">
            <w:pPr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x-y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≤2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x+y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≤2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>, which form</w:t>
            </w:r>
            <w:r w:rsidR="00887123" w:rsidRPr="001904DA">
              <w:rPr>
                <w:rFonts w:ascii="Cambria Math" w:hAnsi="Cambria Math"/>
                <w:lang w:val="en-US" w:eastAsia="en-US"/>
              </w:rPr>
              <w:t>s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a square of diagonal length 4 units</w:t>
            </w:r>
          </w:p>
          <w:p w:rsidR="005833A1" w:rsidRPr="001904DA" w:rsidRDefault="005833A1" w:rsidP="00DA22DB">
            <w:pPr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734782" cy="2389715"/>
                  <wp:effectExtent l="19050" t="0" r="8418" b="0"/>
                  <wp:docPr id="62" name="Picture 88" descr="Z:\Data Typing Files\Sujata\Cengage Physics\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Z:\Data Typing Files\Sujata\Cengage Physics\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12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469" cy="23894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22DB" w:rsidRPr="001904DA" w:rsidRDefault="00DA22DB" w:rsidP="00DA22DB">
            <w:pPr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The area of the region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×4×4=8</m:t>
              </m:r>
            </m:oMath>
            <w:r w:rsidR="00887123" w:rsidRPr="001904DA">
              <w:rPr>
                <w:rFonts w:ascii="Cambria Math" w:hAnsi="Cambria Math"/>
                <w:lang w:val="en-US" w:eastAsia="en-US"/>
              </w:rPr>
              <w:t xml:space="preserve"> </w:t>
            </w:r>
            <w:r w:rsidRPr="001904DA">
              <w:rPr>
                <w:rFonts w:ascii="Cambria Math" w:hAnsi="Cambria Math"/>
                <w:lang w:val="en-US" w:eastAsia="en-US"/>
              </w:rPr>
              <w:t>sq. units</w:t>
            </w:r>
          </w:p>
          <w:p w:rsidR="00DA22DB" w:rsidRPr="001904DA" w:rsidRDefault="00DA22DB" w:rsidP="00DA22DB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This is equal to the area of the square of side length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1E4FDC" w:rsidRDefault="001E4FDC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Area of ellipse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=1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  <w:p w:rsidR="001E4FDC" w:rsidRDefault="001E4FDC" w:rsidP="00514217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=3.14×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  <m:r>
                <w:rPr>
                  <w:rFonts w:ascii="Cambria Math" w:hAnsi="Cambria Math"/>
                </w:rPr>
                <m:t>=7.8</m:t>
              </m:r>
            </m:oMath>
            <w:r>
              <w:rPr>
                <w:rFonts w:ascii="Cambria Math" w:hAnsi="Cambria Math"/>
              </w:rPr>
              <w:t xml:space="preserve"> (approx.) sq unit, the area bounded by </w:t>
            </w:r>
            <m:oMath>
              <m:r>
                <w:rPr>
                  <w:rFonts w:ascii="Cambria Math" w:hAnsi="Cambria Math"/>
                </w:rPr>
                <m:t>2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+3|y|≤6</m:t>
              </m:r>
            </m:oMath>
            <w:r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4×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×3×2</m:t>
              </m:r>
            </m:oMath>
          </w:p>
          <w:p w:rsidR="001E4FDC" w:rsidRDefault="001E4FDC" w:rsidP="00514217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12 sq unit</m:t>
                </m:r>
              </m:oMath>
            </m:oMathPara>
          </w:p>
          <w:p w:rsidR="001E4FDC" w:rsidRDefault="001E4FDC" w:rsidP="00514217">
            <w:pPr>
              <w:rPr>
                <w:rFonts w:ascii="Cambria Math" w:hAnsi="Cambria Math"/>
              </w:rPr>
            </w:pPr>
            <w:r w:rsidRPr="00EE4729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1351390" cy="1184136"/>
                  <wp:effectExtent l="19050" t="0" r="1160" b="0"/>
                  <wp:docPr id="49" name="Picture 49" descr="\\SERVER\Common Folder\Data Typing Files\Sujata\AIEEE Maths all structures\29 II sol 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\\SERVER\Common Folder\Data Typing Files\Sujata\AIEEE Maths all structures\29 II sol 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36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770" cy="1186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E4FDC" w:rsidRPr="001435F5" w:rsidRDefault="001E4FDC" w:rsidP="00514217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length of major axis </w:t>
            </w:r>
            <m:oMath>
              <m:r>
                <w:rPr>
                  <w:rFonts w:ascii="Cambria Math" w:hAnsi="Cambria Math"/>
                </w:rPr>
                <m:t>=2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  <m:r>
                <w:rPr>
                  <w:rFonts w:ascii="Cambria Math" w:hAnsi="Cambria Math"/>
                </w:rPr>
                <m:t>&lt;3+3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833A1" w:rsidRPr="001904DA" w:rsidRDefault="005833A1" w:rsidP="00FB5A15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862373" cy="2565303"/>
                  <wp:effectExtent l="19050" t="0" r="0" b="0"/>
                  <wp:docPr id="85" name="Picture 85" descr="Z:\Data Typing Files\Sujata\Cengage Physics\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Z:\Data Typing Files\Sujata\Cengage Physics\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16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920" cy="25684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5A15" w:rsidRPr="001904DA" w:rsidRDefault="00FB5A15" w:rsidP="00FB5A15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2x</m:t>
                  </m:r>
                </m:sup>
              </m:sSup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2y=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</w:rPr>
              <w:t xml:space="preserve"> are inverse of each other</w:t>
            </w:r>
          </w:p>
          <w:p w:rsidR="00FB5A15" w:rsidRPr="001904DA" w:rsidRDefault="00FB5A15" w:rsidP="00FB5A15">
            <w:pPr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The shaded area is given as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1904DA">
              <w:rPr>
                <w:rFonts w:ascii="Cambria Math" w:hAnsi="Cambria Math"/>
              </w:rPr>
              <w:t xml:space="preserve"> sq. units</w:t>
            </w:r>
          </w:p>
          <w:p w:rsidR="00FB5A15" w:rsidRPr="001904DA" w:rsidRDefault="00FB5A15" w:rsidP="00FB5A15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required area is </w:t>
            </w:r>
            <m:oMath>
              <m:r>
                <w:rPr>
                  <w:rFonts w:ascii="Cambria Math" w:hAnsi="Cambria Math"/>
                  <w:lang w:val="en-US" w:eastAsia="en-US"/>
                </w:rPr>
                <m:t>2k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809CE" w:rsidRPr="001904DA" w:rsidRDefault="00913356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a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="00E741CB" w:rsidRPr="001904DA">
              <w:rPr>
                <w:rFonts w:ascii="Cambria Math" w:hAnsi="Cambria Math"/>
              </w:rPr>
              <w:t>,</w:t>
            </w:r>
            <w:r w:rsidR="00A14BDD" w:rsidRPr="001904DA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>1≤x≤4</m:t>
              </m:r>
            </m:oMath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=±[y]</m:t>
                </m:r>
              </m:oMath>
            </m:oMathPara>
          </w:p>
          <w:p w:rsidR="00A14BDD" w:rsidRPr="001904DA" w:rsidRDefault="005833A1" w:rsidP="00A14BDD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 w:rsidRPr="001904DA">
              <w:rPr>
                <w:rFonts w:ascii="Cambria Math" w:hAnsi="Cambria Math"/>
              </w:rPr>
              <w:object w:dxaOrig="5304" w:dyaOrig="6909">
                <v:shape id="_x0000_i1031" type="#_x0000_t75" style="width:137pt;height:172.5pt" o:ole="">
                  <v:imagedata r:id="IMM8Z237Z0" o:title=""/>
                </v:shape>
                <o:OLEObject Type="Embed" ProgID="ChemDraw.Document.6.0" ShapeID="_x0000_i1031" DrawAspect="Content" ObjectID="_1473067723" r:id="OMM8Z237Z0"/>
              </w:object>
            </w:r>
            <w:r w:rsidR="00A14BDD" w:rsidRPr="001904DA">
              <w:rPr>
                <w:rFonts w:ascii="Cambria Math" w:hAnsi="Cambria Math"/>
                <w:color w:val="FF0000"/>
              </w:rPr>
              <w:t xml:space="preserve"> </w:t>
            </w:r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b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The graph is symmetrical about both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1904DA">
              <w:rPr>
                <w:rFonts w:ascii="Cambria Math" w:hAnsi="Cambria Math"/>
              </w:rPr>
              <w:t xml:space="preserve">-axis and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1904DA">
              <w:rPr>
                <w:rFonts w:ascii="Cambria Math" w:hAnsi="Cambria Math"/>
              </w:rPr>
              <w:t>-axis</w:t>
            </w:r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x, y&gt;0;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 xml:space="preserve">=2,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1904DA">
              <w:rPr>
                <w:rFonts w:ascii="Cambria Math" w:hAnsi="Cambria Math"/>
              </w:rPr>
              <w:t xml:space="preserve"> 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[y]=0</m:t>
              </m:r>
            </m:oMath>
          </w:p>
          <w:p w:rsidR="008F4FC6" w:rsidRPr="001904DA" w:rsidRDefault="005833A1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7044" w:dyaOrig="7253">
                <v:shape id="_x0000_i1032" type="#_x0000_t75" style="width:158.5pt;height:165.5pt" o:ole="">
                  <v:imagedata r:id="IMM8Z237Z1" o:title=""/>
                </v:shape>
                <o:OLEObject Type="Embed" ProgID="ChemDraw.Document.6.0" ShapeID="_x0000_i1032" DrawAspect="Content" ObjectID="_1473067724" r:id="OMM8Z237Z1"/>
              </w:object>
            </w:r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c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The graph is symmetrical about both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1904DA">
              <w:rPr>
                <w:rFonts w:ascii="Cambria Math" w:hAnsi="Cambria Math"/>
              </w:rPr>
              <w:t xml:space="preserve">-axis and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1904DA">
              <w:rPr>
                <w:rFonts w:ascii="Cambria Math" w:hAnsi="Cambria Math"/>
              </w:rPr>
              <w:t>-axis</w:t>
            </w:r>
          </w:p>
          <w:p w:rsidR="00E741CB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x, y&gt;0;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=2⇒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Pr="001904DA">
              <w:rPr>
                <w:rFonts w:ascii="Cambria Math" w:hAnsi="Cambria Math"/>
              </w:rPr>
              <w:t xml:space="preserve"> 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5833A1" w:rsidRPr="001904DA" w:rsidRDefault="005833A1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7044" w:dyaOrig="7252">
                <v:shape id="_x0000_i1033" type="#_x0000_t75" style="width:158.5pt;height:165.5pt" o:ole="">
                  <v:imagedata r:id="IMM8Z237Z2" o:title=""/>
                </v:shape>
                <o:OLEObject Type="Embed" ProgID="ChemDraw.Document.6.0" ShapeID="_x0000_i1033" DrawAspect="Content" ObjectID="_1473067725" r:id="OMM8Z237Z2"/>
              </w:object>
            </w:r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d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</m:d>
                </m:num>
                <m:den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d>
                    </m:e>
                  </m:d>
                </m:den>
              </m:f>
              <m:r>
                <w:rPr>
                  <w:rFonts w:ascii="Cambria Math" w:hAnsi="Cambria Math"/>
                </w:rPr>
                <m:t>=2</m:t>
              </m:r>
            </m:oMath>
            <w:r w:rsidR="00E741CB" w:rsidRPr="001904DA">
              <w:rPr>
                <w:rFonts w:ascii="Cambria Math" w:hAnsi="Cambria Math"/>
              </w:rPr>
              <w:t>,</w:t>
            </w:r>
            <w:r w:rsidRPr="001904DA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>-5≤x≤5</m:t>
              </m:r>
            </m:oMath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>The graph is symmetrical about both the axes</w:t>
            </w:r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 xml:space="preserve">x, y&gt;0,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≠0</m:t>
              </m:r>
            </m:oMath>
          </w:p>
          <w:p w:rsidR="00A14BDD" w:rsidRPr="001904DA" w:rsidRDefault="00A14BDD" w:rsidP="00A14BD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1904DA">
              <w:rPr>
                <w:rFonts w:ascii="Cambria Math" w:hAnsi="Cambria Math"/>
              </w:rPr>
              <w:t xml:space="preserve"> or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=4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A14BDD" w:rsidRPr="001904DA" w:rsidRDefault="005833A1" w:rsidP="00A14BDD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 w:rsidRPr="001904DA">
              <w:rPr>
                <w:rFonts w:ascii="Cambria Math" w:hAnsi="Cambria Math"/>
              </w:rPr>
              <w:object w:dxaOrig="6787" w:dyaOrig="5710">
                <v:shape id="_x0000_i1034" type="#_x0000_t75" style="width:165.5pt;height:2in" o:ole="">
                  <v:imagedata r:id="IMM8Z237Z3" o:title=""/>
                </v:shape>
                <o:OLEObject Type="Embed" ProgID="ChemDraw.Document.6.0" ShapeID="_x0000_i1034" DrawAspect="Content" ObjectID="_1473067726" r:id="OMM8Z237Z3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809C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a</w:t>
            </w:r>
            <w:r w:rsidRPr="001904DA">
              <w:rPr>
                <w:rFonts w:ascii="Cambria Math" w:hAnsi="Cambria Math"/>
              </w:rPr>
              <w:t xml:space="preserve">. Area </w:t>
            </w:r>
            <m:oMath>
              <m:r>
                <w:rPr>
                  <w:rFonts w:ascii="Cambria Math" w:hAnsi="Cambria Math"/>
                </w:rPr>
                <m:t>=2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1.1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1904DA">
              <w:rPr>
                <w:rFonts w:ascii="Cambria Math" w:hAnsi="Cambria Math"/>
              </w:rPr>
              <w:t xml:space="preserve"> sq. Units</w:t>
            </w:r>
          </w:p>
          <w:p w:rsidR="005833A1" w:rsidRPr="001904DA" w:rsidRDefault="005833A1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4751" w:dyaOrig="3770">
                <v:shape id="_x0000_i1030" type="#_x0000_t75" style="width:158.5pt;height:122.5pt" o:ole="">
                  <v:imagedata r:id="IMM8Z238Z0" o:title=""/>
                </v:shape>
                <o:OLEObject Type="Embed" ProgID="ChemDraw.Document.6.0" ShapeID="_x0000_i1030" DrawAspect="Content" ObjectID="_1473067722" r:id="OMM8Z238Z0"/>
              </w:object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b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=2x</m:t>
              </m:r>
            </m:oMath>
            <w:r w:rsidRPr="001904DA">
              <w:rPr>
                <w:rFonts w:ascii="Cambria Math" w:hAnsi="Cambria Math"/>
              </w:rPr>
              <w:t xml:space="preserve">, both the curve are symmetric about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1904DA">
              <w:rPr>
                <w:rFonts w:ascii="Cambria Math" w:hAnsi="Cambria Math"/>
              </w:rPr>
              <w:t>-axis</w:t>
            </w:r>
          </w:p>
          <w:p w:rsidR="005833A1" w:rsidRPr="001904DA" w:rsidRDefault="005833A1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1820382" cy="3765281"/>
                  <wp:effectExtent l="19050" t="0" r="8418" b="6619"/>
                  <wp:docPr id="109" name="Picture 109" descr="Z:\Data Typing Files\Sujata\Cengage Physics\2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Z:\Data Typing Files\Sujata\Cengage Physics\2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8Z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0340" cy="3765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⇒x=0, 4</m:t>
                </m:r>
              </m:oMath>
            </m:oMathPara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The required area </w:t>
            </w:r>
            <m:oMath>
              <m:r>
                <w:rPr>
                  <w:rFonts w:ascii="Cambria Math" w:hAnsi="Cambria Math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  <m:e>
                  <m:r>
                    <w:rPr>
                      <w:rFonts w:ascii="Cambria Math" w:hAnsi="Cambria Math"/>
                    </w:rPr>
                    <m:t>(2x-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3/2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  <m:r>
                <w:rPr>
                  <w:rFonts w:ascii="Cambria Math" w:hAnsi="Cambria Math"/>
                </w:rPr>
                <m:t>dx=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32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  <w:r w:rsidRPr="001904DA">
              <w:rPr>
                <w:rFonts w:ascii="Cambria Math" w:hAnsi="Cambria Math"/>
              </w:rPr>
              <w:t xml:space="preserve"> sq. </w:t>
            </w:r>
            <w:r w:rsidR="00477DCA" w:rsidRPr="001904DA">
              <w:rPr>
                <w:rFonts w:ascii="Cambria Math" w:hAnsi="Cambria Math"/>
              </w:rPr>
              <w:t>u</w:t>
            </w:r>
            <w:r w:rsidRPr="001904DA">
              <w:rPr>
                <w:rFonts w:ascii="Cambria Math" w:hAnsi="Cambria Math"/>
              </w:rPr>
              <w:t>nits</w:t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c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rad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|y|</m:t>
                  </m:r>
                </m:e>
              </m:rad>
              <m:r>
                <w:rPr>
                  <w:rFonts w:ascii="Cambria Math" w:hAnsi="Cambria Math"/>
                </w:rPr>
                <m:t>=1</m:t>
              </m:r>
            </m:oMath>
          </w:p>
          <w:p w:rsidR="005833A1" w:rsidRPr="001904DA" w:rsidRDefault="005833A1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383908" cy="2148001"/>
                  <wp:effectExtent l="19050" t="0" r="0" b="0"/>
                  <wp:docPr id="99" name="Picture 108" descr="Z:\Data Typing Files\Sujata\Cengage Physics\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Z:\Data Typing Files\Sujata\Cengage Physics\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8Z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588" cy="21477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The curve is symmetrical about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1904DA">
              <w:rPr>
                <w:rFonts w:ascii="Cambria Math" w:hAnsi="Cambria Math"/>
              </w:rPr>
              <w:t>-axis</w:t>
            </w:r>
          </w:p>
          <w:p w:rsidR="00BE132E" w:rsidRPr="001904DA" w:rsidRDefault="009C719D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|y|</m:t>
                  </m:r>
                </m:e>
              </m:rad>
              <m:r>
                <w:rPr>
                  <w:rFonts w:ascii="Cambria Math" w:hAnsi="Cambria Math"/>
                </w:rPr>
                <m:t>=1-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rad>
            </m:oMath>
            <w:r w:rsidR="00BE132E" w:rsidRPr="001904DA">
              <w:rPr>
                <w:rFonts w:ascii="Cambria Math" w:hAnsi="Cambria Math"/>
              </w:rPr>
              <w:t xml:space="preserve"> and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rad>
              <m:r>
                <w:rPr>
                  <w:rFonts w:ascii="Cambria Math" w:hAnsi="Cambria Math"/>
                </w:rPr>
                <m:t>=1-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|y|</m:t>
                  </m:r>
                </m:e>
              </m:rad>
            </m:oMath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 </m:t>
              </m:r>
            </m:oMath>
            <w:r w:rsidRPr="001904DA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 xml:space="preserve">x&gt;0, y&gt;0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rad>
              <m:r>
                <w:rPr>
                  <w:rFonts w:ascii="Cambria Math" w:hAnsi="Cambria Math"/>
                </w:rPr>
                <m:t>=1-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rad>
            </m:oMath>
          </w:p>
          <w:p w:rsidR="00BE132E" w:rsidRPr="001904DA" w:rsidRDefault="009C719D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rad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</m:den>
                </m:f>
              </m:oMath>
            </m:oMathPara>
          </w:p>
          <w:p w:rsidR="00BE132E" w:rsidRPr="001904DA" w:rsidRDefault="009C719D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e>
                </m:rad>
              </m:oMath>
            </m:oMathPara>
          </w:p>
          <w:p w:rsidR="00BE132E" w:rsidRPr="001904DA" w:rsidRDefault="009C719D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</w:rPr>
                    <m:t>dx</m:t>
                  </m:r>
                </m:den>
              </m:f>
              <m:r>
                <w:rPr>
                  <w:rFonts w:ascii="Cambria Math" w:hAnsi="Cambria Math"/>
                </w:rPr>
                <m:t>&lt;0</m:t>
              </m:r>
            </m:oMath>
            <w:r w:rsidR="00BE132E" w:rsidRPr="001904DA">
              <w:rPr>
                <w:rFonts w:ascii="Cambria Math" w:hAnsi="Cambria Math"/>
              </w:rPr>
              <w:t>, function is decreasing, the required area</w:t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oMath>
            </m:oMathPara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=4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oMath>
            </m:oMathPara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=4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3/2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</m:oMath>
            </m:oMathPara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Pr="001904DA">
              <w:rPr>
                <w:rFonts w:ascii="Cambria Math" w:hAnsi="Cambria Math"/>
              </w:rPr>
              <w:t xml:space="preserve"> sq. </w:t>
            </w:r>
            <w:r w:rsidR="00477DCA" w:rsidRPr="001904DA">
              <w:rPr>
                <w:rFonts w:ascii="Cambria Math" w:hAnsi="Cambria Math"/>
              </w:rPr>
              <w:t>u</w:t>
            </w:r>
            <w:r w:rsidRPr="001904DA">
              <w:rPr>
                <w:rFonts w:ascii="Cambria Math" w:hAnsi="Cambria Math"/>
              </w:rPr>
              <w:t>nits</w:t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d</w:t>
            </w:r>
            <w:r w:rsidRPr="001904DA">
              <w:rPr>
                <w:rFonts w:ascii="Cambria Math" w:hAnsi="Cambria Math"/>
              </w:rPr>
              <w:t xml:space="preserve">. If </w:t>
            </w:r>
            <m:oMath>
              <m:r>
                <w:rPr>
                  <w:rFonts w:ascii="Cambria Math" w:hAnsi="Cambria Math"/>
                </w:rPr>
                <m:t>-8&lt;x&lt;8,</m:t>
              </m:r>
            </m:oMath>
            <w:r w:rsidRPr="001904DA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y=2</m:t>
              </m:r>
            </m:oMath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-8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, -8</m:t>
                  </m:r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8, 8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e>
              </m:d>
            </m:oMath>
            <w:r w:rsidRPr="001904DA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>y=3</m:t>
              </m:r>
            </m:oMath>
            <w:r w:rsidRPr="001904DA">
              <w:rPr>
                <w:rFonts w:ascii="Cambria Math" w:hAnsi="Cambria Math"/>
              </w:rPr>
              <w:t>, and so on</w:t>
            </w:r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Intersection of </w:t>
            </w:r>
            <m:oMath>
              <m:r>
                <w:rPr>
                  <w:rFonts w:ascii="Cambria Math" w:hAnsi="Cambria Math"/>
                </w:rPr>
                <m:t>y=x-1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y=2</m:t>
              </m:r>
            </m:oMath>
            <w:r w:rsidRPr="001904DA">
              <w:rPr>
                <w:rFonts w:ascii="Cambria Math" w:hAnsi="Cambria Math"/>
              </w:rPr>
              <w:t xml:space="preserve">. We get </w:t>
            </w:r>
            <m:oMath>
              <m:r>
                <w:rPr>
                  <w:rFonts w:ascii="Cambria Math" w:hAnsi="Cambria Math"/>
                </w:rPr>
                <m:t>x=3∈(-8, 8)</m:t>
              </m:r>
            </m:oMath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Intersection of </w:t>
            </w:r>
            <m:oMath>
              <m:r>
                <w:rPr>
                  <w:rFonts w:ascii="Cambria Math" w:hAnsi="Cambria Math"/>
                </w:rPr>
                <m:t>y=x-1</m:t>
              </m:r>
            </m:oMath>
            <w:r w:rsidRPr="001904DA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y=3</m:t>
              </m:r>
            </m:oMath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We get </w:t>
            </w:r>
            <m:oMath>
              <m:r>
                <w:rPr>
                  <w:rFonts w:ascii="Cambria Math" w:hAnsi="Cambria Math"/>
                </w:rPr>
                <m:t>x=4∉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-8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, -8</m:t>
                  </m:r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8, 8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e>
              </m:d>
            </m:oMath>
          </w:p>
          <w:p w:rsidR="00BE132E" w:rsidRPr="001904DA" w:rsidRDefault="00BE132E" w:rsidP="00BE132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Similarly, </w:t>
            </w:r>
            <m:oMath>
              <m:r>
                <w:rPr>
                  <w:rFonts w:ascii="Cambria Math" w:hAnsi="Cambria Math"/>
                </w:rPr>
                <m:t>y=x-1</m:t>
              </m:r>
            </m:oMath>
            <w:r w:rsidRPr="001904DA">
              <w:rPr>
                <w:rFonts w:ascii="Cambria Math" w:hAnsi="Cambria Math"/>
              </w:rPr>
              <w:t xml:space="preserve"> will not intersect </w:t>
            </w:r>
            <m:oMath>
              <m:r>
                <w:rPr>
                  <w:rFonts w:ascii="Cambria Math" w:hAnsi="Cambria Math"/>
                </w:rPr>
                <m:t>y=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64</m:t>
                      </m:r>
                    </m:den>
                  </m:f>
                  <m:r>
                    <w:rPr>
                      <w:rFonts w:ascii="Cambria Math" w:hAnsi="Cambria Math"/>
                    </w:rPr>
                    <m:t>+2</m:t>
                  </m:r>
                </m:e>
              </m:d>
            </m:oMath>
            <w:r w:rsidRPr="001904DA">
              <w:rPr>
                <w:rFonts w:ascii="Cambria Math" w:hAnsi="Cambria Math"/>
              </w:rPr>
              <w:t xml:space="preserve"> at any other integral, except in the interval </w:t>
            </w:r>
            <m:oMath>
              <m:r>
                <w:rPr>
                  <w:rFonts w:ascii="Cambria Math" w:hAnsi="Cambria Math"/>
                </w:rPr>
                <m:t>x∈(-8, 8)</m:t>
              </m:r>
            </m:oMath>
          </w:p>
          <w:p w:rsidR="00913356" w:rsidRPr="001904DA" w:rsidRDefault="00913356" w:rsidP="00913356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The required area (shaded region) </w:t>
            </w:r>
            <m:oMath>
              <m:r>
                <w:rPr>
                  <w:rFonts w:ascii="Cambria Math" w:hAnsi="Cambria Math"/>
                </w:rPr>
                <m:t>=2×3-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×2×2</m:t>
              </m:r>
            </m:oMath>
          </w:p>
          <w:p w:rsidR="00913356" w:rsidRPr="001904DA" w:rsidRDefault="00913356" w:rsidP="00913356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=4</m:t>
              </m:r>
            </m:oMath>
            <w:r w:rsidRPr="001904DA">
              <w:rPr>
                <w:rFonts w:ascii="Cambria Math" w:hAnsi="Cambria Math"/>
              </w:rPr>
              <w:t xml:space="preserve"> sq. units</w:t>
            </w:r>
          </w:p>
          <w:p w:rsidR="00913356" w:rsidRPr="001904DA" w:rsidRDefault="00456C55" w:rsidP="00477DCA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383908" cy="1628768"/>
                  <wp:effectExtent l="19050" t="0" r="0" b="0"/>
                  <wp:docPr id="2" name="Picture 23" descr="C:\Users\Whalesoft\Desktop\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Whalesoft\Desktop\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8Z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525" cy="1629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809CE" w:rsidRPr="001904DA" w:rsidRDefault="00365D41" w:rsidP="002809C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a</w:t>
            </w:r>
            <w:r w:rsidRPr="001904DA">
              <w:rPr>
                <w:rFonts w:ascii="Cambria Math" w:hAnsi="Cambria Math"/>
              </w:rPr>
              <w:t>.</w:t>
            </w:r>
            <w:r w:rsidR="005833A1" w:rsidRPr="001904DA">
              <w:rPr>
                <w:rFonts w:ascii="Cambria Math" w:hAnsi="Cambria Math"/>
                <w:noProof/>
                <w:color w:val="FF0000"/>
              </w:rPr>
              <w:t xml:space="preserve"> </w:t>
            </w:r>
            <w:r w:rsidR="005833A1"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224420" cy="1688319"/>
                  <wp:effectExtent l="19050" t="0" r="4430" b="0"/>
                  <wp:docPr id="95" name="Picture 95" descr="Z:\Data Typing Files\Sujata\Cengage Physics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Z:\Data Typing Files\Sujata\Cengage Physics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9Z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0016" cy="16925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2CF8" w:rsidRPr="001904DA" w:rsidRDefault="00572CF8" w:rsidP="00572CF8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Required area </w:t>
            </w:r>
            <m:oMath>
              <m:r>
                <w:rPr>
                  <w:rFonts w:ascii="Cambria Math" w:hAnsi="Cambria Math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</w:rPr>
                    <m:t>x|x|</m:t>
                  </m:r>
                </m:e>
              </m:nary>
              <m:r>
                <w:rPr>
                  <w:rFonts w:ascii="Cambria Math" w:hAnsi="Cambria Math"/>
                </w:rPr>
                <m:t>dx</m:t>
              </m:r>
            </m:oMath>
          </w:p>
          <w:p w:rsidR="00572CF8" w:rsidRPr="001904DA" w:rsidRDefault="00572CF8" w:rsidP="00572CF8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572CF8" w:rsidRPr="001904DA" w:rsidRDefault="00477DCA" w:rsidP="00572CF8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 w:rsidRPr="001904DA">
              <w:rPr>
                <w:rFonts w:ascii="Cambria Math" w:hAnsi="Cambria Math"/>
              </w:rPr>
              <w:t>b.</w:t>
            </w:r>
            <w:r w:rsidRPr="001904DA">
              <w:rPr>
                <w:rFonts w:ascii="Cambria Math" w:hAnsi="Cambria Math"/>
                <w:color w:val="FF0000"/>
              </w:rPr>
              <w:t xml:space="preserve"> </w:t>
            </w:r>
            <w:r w:rsidR="005833A1"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330745" cy="2165831"/>
                  <wp:effectExtent l="19050" t="0" r="0" b="0"/>
                  <wp:docPr id="96" name="Picture 96" descr="Z:\Data Typing Files\Sujata\Cengage Physics\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Z:\Data Typing Files\Sujata\Cengage Physics\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9Z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975" cy="21697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2CF8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dx=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+2x-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nary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=2+4-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sq.units</m:t>
                </m:r>
              </m:oMath>
            </m:oMathPara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c</w:t>
            </w:r>
            <w:r w:rsidRPr="001904DA">
              <w:rPr>
                <w:rFonts w:ascii="Cambria Math" w:hAnsi="Cambria Math"/>
              </w:rPr>
              <w:t xml:space="preserve">. Reqd. </w:t>
            </w:r>
            <w:r w:rsidR="00477DCA" w:rsidRPr="001904DA">
              <w:rPr>
                <w:rFonts w:ascii="Cambria Math" w:hAnsi="Cambria Math"/>
              </w:rPr>
              <w:t>a</w:t>
            </w:r>
            <w:r w:rsidRPr="001904DA">
              <w:rPr>
                <w:rFonts w:ascii="Cambria Math" w:hAnsi="Cambria Math"/>
              </w:rPr>
              <w:t xml:space="preserve">rea </w:t>
            </w:r>
            <m:oMath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</w:rPr>
                    <m:t>(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rad>
                  <m:r>
                    <w:rPr>
                      <w:rFonts w:ascii="Cambria Math" w:hAnsi="Cambria Math"/>
                    </w:rPr>
                    <m:t>-x)dx</m:t>
                  </m:r>
                </m:e>
              </m:nary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3/2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3/2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</m:sSubSup>
            </m:oMath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3/2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sq.units</m:t>
                </m:r>
              </m:oMath>
            </m:oMathPara>
          </w:p>
          <w:p w:rsidR="005833A1" w:rsidRPr="001904DA" w:rsidRDefault="005833A1" w:rsidP="00365D41">
            <w:pPr>
              <w:spacing w:line="276" w:lineRule="auto"/>
              <w:contextualSpacing/>
              <w:rPr>
                <w:rFonts w:ascii="Cambria Math" w:hAnsi="Cambria Math"/>
                <w:b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220610" cy="1655750"/>
                  <wp:effectExtent l="19050" t="0" r="8240" b="0"/>
                  <wp:docPr id="97" name="Picture 97" descr="Z:\Data Typing Files\Sujata\Cengage Physics\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Z:\Data Typing Files\Sujata\Cengage Physics\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9Z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154" cy="1655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b/>
              </w:rPr>
              <w:t>d</w:t>
            </w:r>
            <w:r w:rsidRPr="001904DA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y=4</m:t>
              </m:r>
            </m:oMath>
            <w:r w:rsidRPr="001904DA">
              <w:rPr>
                <w:rFonts w:ascii="Cambria Math" w:hAnsi="Cambria Math"/>
              </w:rPr>
              <w:t xml:space="preserve"> meets the parabola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=x</m:t>
              </m:r>
            </m:oMath>
            <w:r w:rsidRPr="001904DA">
              <w:rPr>
                <w:rFonts w:ascii="Cambria Math" w:hAnsi="Cambria Math"/>
              </w:rPr>
              <w:t xml:space="preserve"> at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1904DA">
              <w:rPr>
                <w:rFonts w:ascii="Cambria Math" w:hAnsi="Cambria Math"/>
              </w:rPr>
              <w:t xml:space="preserve"> is (16, 4)</w:t>
            </w:r>
          </w:p>
          <w:p w:rsidR="005833A1" w:rsidRPr="001904DA" w:rsidRDefault="005833A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220610" cy="1672591"/>
                  <wp:effectExtent l="19050" t="0" r="8240" b="3809"/>
                  <wp:docPr id="98" name="Picture 98" descr="Z:\Data Typing Files\Sujata\Cengage Physics\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Z:\Data Typing Files\Sujata\Cengage Physics\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Z239Z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103" cy="1672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Required area = Area of rectangle </w:t>
            </w:r>
            <m:oMath>
              <m:r>
                <w:rPr>
                  <w:rFonts w:ascii="Cambria Math" w:hAnsi="Cambria Math"/>
                </w:rPr>
                <m:t>OMAC-</m:t>
              </m:r>
            </m:oMath>
            <w:r w:rsidRPr="001904DA">
              <w:rPr>
                <w:rFonts w:ascii="Cambria Math" w:hAnsi="Cambria Math"/>
              </w:rPr>
              <w:t xml:space="preserve"> Area </w:t>
            </w:r>
            <m:oMath>
              <m:r>
                <w:rPr>
                  <w:rFonts w:ascii="Cambria Math" w:hAnsi="Cambria Math"/>
                </w:rPr>
                <m:t>OMA</m:t>
              </m:r>
            </m:oMath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=4×16-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16</m:t>
                    </m:r>
                  </m:sup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dx=64</m:t>
                    </m:r>
                  </m:e>
                </m:nary>
                <m: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3/2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3/2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16</m:t>
                    </m:r>
                  </m:sup>
                </m:sSubSup>
              </m:oMath>
            </m:oMathPara>
          </w:p>
          <w:p w:rsidR="00365D41" w:rsidRPr="001904DA" w:rsidRDefault="00365D41" w:rsidP="00365D41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m:oMathPara>
              <m:oMath>
                <m:r>
                  <w:rPr>
                    <w:rFonts w:ascii="Cambria Math" w:hAnsi="Cambria Math"/>
                  </w:rPr>
                  <m:t>=64-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=64-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F550C" w:rsidRDefault="00E170E0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3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  <w:p w:rsidR="005F550C" w:rsidRDefault="00E170E0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>
              <w:rPr>
                <w:rFonts w:ascii="Cambria Math" w:hAnsi="Cambria Math"/>
              </w:rPr>
              <w:t xml:space="preserve"> Required area </w:t>
            </w:r>
            <m:oMath>
              <m:r>
                <w:rPr>
                  <w:rFonts w:ascii="Cambria Math" w:hAnsi="Cambria Math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dx</m:t>
                  </m:r>
                </m:e>
              </m:nary>
            </m:oMath>
          </w:p>
          <w:p w:rsidR="005F550C" w:rsidRPr="00EE4729" w:rsidRDefault="00E170E0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E4729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1400052" cy="1234270"/>
                  <wp:effectExtent l="19050" t="0" r="0" b="0"/>
                  <wp:docPr id="50" name="Picture 50" descr="\\SERVER\Common Folder\Data Typing Files\Sujata\AIEEE Maths all structures\29 II sol 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\\SERVER\Common Folder\Data Typing Files\Sujata\AIEEE Maths all structures\29 II sol 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60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703" cy="1233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F550C" w:rsidRDefault="00E170E0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oMath>
            </m:oMathPara>
          </w:p>
          <w:p w:rsidR="005F550C" w:rsidRPr="00064A0B" w:rsidRDefault="00E170E0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sq unit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164AB" w:rsidRDefault="0093698A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∵</m:t>
              </m:r>
            </m:oMath>
            <w:r>
              <w:rPr>
                <w:rFonts w:ascii="Cambria Math" w:hAnsi="Cambria Math"/>
              </w:rPr>
              <w:t xml:space="preserve">  Graph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oMath>
          </w:p>
          <w:p w:rsidR="008164AB" w:rsidRDefault="0093698A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EE4729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1606716" cy="965102"/>
                  <wp:effectExtent l="19050" t="0" r="0" b="0"/>
                  <wp:docPr id="54" name="Picture 54" descr="\\SERVER\Common Folder\Data Typing Files\Sujata\AIEEE Maths all structures\29 II sol 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\\SERVER\Common Folder\Data Typing Files\Sujata\AIEEE Maths all structures\29 II sol 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158S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286" cy="965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4AB" w:rsidRDefault="0093698A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graph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oMath>
          </w:p>
          <w:p w:rsidR="008164AB" w:rsidRDefault="0093698A" w:rsidP="00514217">
            <w:pPr>
              <w:spacing w:line="276" w:lineRule="auto"/>
              <w:contextualSpacing/>
            </w:pPr>
            <w:r w:rsidRPr="0087351E">
              <w:object w:dxaOrig="3893" w:dyaOrig="364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3.5pt;height:96.75pt" o:ole="">
                  <v:imagedata r:id="IMM8S158S0" o:title=""/>
                </v:shape>
                <o:OLEObject Type="Embed" ProgID="ChemDraw.Document.6.0" ShapeID="_x0000_i1025" DrawAspect="Content" ObjectID="_1471171953" r:id="OMM8S158S0"/>
              </w:object>
            </w:r>
          </w:p>
          <w:p w:rsidR="008164AB" w:rsidRDefault="0093698A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Required area </w:t>
            </w:r>
            <m:oMath>
              <m:r>
                <w:rPr>
                  <w:rFonts w:ascii="Cambria Math" w:hAnsi="Cambria Math"/>
                </w:rPr>
                <m:t>=2×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×1×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8164AB" w:rsidRPr="005330FE" w:rsidRDefault="0093698A" w:rsidP="0051421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sq unit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75BCC" w:rsidRPr="001904DA" w:rsidRDefault="00145280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Solving the two equations,</w:t>
            </w:r>
          </w:p>
          <w:p w:rsidR="00145280" w:rsidRPr="001904DA" w:rsidRDefault="009C719D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-kr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)x</m:t>
                </m:r>
              </m:oMath>
            </m:oMathPara>
          </w:p>
          <w:p w:rsidR="00145280" w:rsidRPr="001904DA" w:rsidRDefault="009C719D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-kr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,</m:t>
                </m:r>
              </m:oMath>
            </m:oMathPara>
          </w:p>
          <w:p w:rsidR="005833A1" w:rsidRPr="001904DA" w:rsidRDefault="005833A1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266950" cy="1546870"/>
                  <wp:effectExtent l="19050" t="0" r="0" b="0"/>
                  <wp:docPr id="63" name="Picture 89" descr="Z:\Data Typing Files\Sujata\Cengage Physics\1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Z:\Data Typing Files\Sujata\Cengage Physics\1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21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410" cy="1547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b>
                  </m:sSub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kr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2</m:t>
                              </m:r>
                            </m:den>
                          </m:f>
                        </m:sup>
                      </m:sSup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rad>
                      <m:r>
                        <w:rPr>
                          <w:rFonts w:ascii="Cambria Math" w:hAnsi="Cambria Math"/>
                          <w:lang w:val="en-US" w:eastAsia="en-US"/>
                        </w:rPr>
                        <m:t>-mx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-kr/2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3/2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-m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 xml:space="preserve">-kr/2 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-3kr/2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-2kr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-2kr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r+1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r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-2k(r+1)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-2kr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-2k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constant</w:t>
            </w:r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So, the sequence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,…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in G.P.</w:t>
            </w:r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Sum of </w:t>
            </w:r>
            <m:oMath>
              <m:r>
                <w:rPr>
                  <w:rFonts w:ascii="Cambria Math" w:hAnsi="Cambria Math"/>
                  <w:lang w:val="en-US" w:eastAsia="en-US"/>
                </w:rPr>
                <m:t>n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terms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-2k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-2nk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-2k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-1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-2nk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2k</m:t>
                      </m:r>
                    </m:sup>
                  </m:sSup>
                </m:den>
              </m:f>
            </m:oMath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Sum of infinite terms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-2k</m:t>
                      </m:r>
                    </m:sup>
                  </m:sSup>
                </m:den>
              </m:f>
            </m:oMath>
          </w:p>
          <w:p w:rsidR="00145280" w:rsidRPr="001904DA" w:rsidRDefault="00145280" w:rsidP="00145280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-2k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2k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2k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2k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-1)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6A66EA" w:rsidRPr="001904DA" w:rsidRDefault="002D4F3B" w:rsidP="002D4F3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+a</m:t>
                </m:r>
              </m:oMath>
            </m:oMathPara>
          </w:p>
          <w:p w:rsidR="002D4F3B" w:rsidRPr="001904DA" w:rsidRDefault="009C719D" w:rsidP="002D4F3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-2x=x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x-2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&lt;0</m:t>
              </m:r>
            </m:oMath>
            <w:r w:rsidR="002D4F3B" w:rsidRPr="001904DA">
              <w:rPr>
                <w:rFonts w:ascii="Cambria Math" w:hAnsi="Cambria Math"/>
                <w:lang w:val="en-US" w:eastAsia="en-US"/>
              </w:rPr>
              <w:t xml:space="preserve"> (note that </w:t>
            </w:r>
            <m:oMath>
              <m:r>
                <w:rPr>
                  <w:rFonts w:ascii="Cambria Math" w:hAnsi="Cambria Math"/>
                  <w:lang w:val="en-US" w:eastAsia="en-US"/>
                </w:rPr>
                <m:t>f(x)</m:t>
              </m:r>
            </m:oMath>
            <w:r w:rsidR="002D4F3B" w:rsidRPr="001904DA">
              <w:rPr>
                <w:rFonts w:ascii="Cambria Math" w:hAnsi="Cambria Math"/>
                <w:lang w:val="en-US" w:eastAsia="en-US"/>
              </w:rPr>
              <w:t xml:space="preserve"> is monotonic in (0, 2))</w:t>
            </w:r>
          </w:p>
          <w:p w:rsidR="002D4F3B" w:rsidRPr="001904DA" w:rsidRDefault="002D4F3B" w:rsidP="002D4F3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 for the minimum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must cross the </w:t>
            </w:r>
            <m:oMath>
              <m:r>
                <w:rPr>
                  <w:rFonts w:ascii="Cambria Math" w:hAnsi="Cambria Math"/>
                  <w:lang w:val="en-US" w:eastAsia="en-US"/>
                </w:rPr>
                <m:t>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-axis at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0+2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=1</m:t>
              </m:r>
            </m:oMath>
          </w:p>
          <w:p w:rsidR="002D4F3B" w:rsidRPr="001904DA" w:rsidRDefault="002D4F3B" w:rsidP="002D4F3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-1+a=0</m:t>
              </m:r>
            </m:oMath>
          </w:p>
          <w:p w:rsidR="002D4F3B" w:rsidRPr="001904DA" w:rsidRDefault="002D4F3B" w:rsidP="002D4F3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A66EA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Since </w:t>
            </w:r>
            <m:oMath>
              <m:r>
                <w:rPr>
                  <w:rFonts w:ascii="Cambria Math" w:hAnsi="Cambria Math"/>
                  <w:lang w:val="en-US" w:eastAsia="en-US"/>
                </w:rPr>
                <m:t>-1≤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x≤1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bounded by the curves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</m:oMath>
          </w:p>
          <w:p w:rsidR="005833A1" w:rsidRPr="001904DA" w:rsidRDefault="005833A1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539955" cy="1812898"/>
                  <wp:effectExtent l="0" t="0" r="0" b="0"/>
                  <wp:docPr id="60" name="Picture 90" descr="Z:\Data Typing Files\Sujata\Cengage Physics\6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Z:\Data Typing Files\Sujata\Cengage Physics\6-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29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283" cy="18188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85258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Also,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intersects the positive semi-axis </w:t>
            </w:r>
            <m:oMath>
              <m:r>
                <w:rPr>
                  <w:rFonts w:ascii="Cambria Math" w:hAnsi="Cambria Math"/>
                  <w:lang w:val="en-US" w:eastAsia="en-US"/>
                </w:rPr>
                <m:t>OX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at the points where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x=0</m:t>
                  </m:r>
                </m:e>
              </m:func>
            </m:oMath>
            <w:r w:rsidR="00040B29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where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=nπ, n∈Z</m:t>
              </m:r>
            </m:oMath>
          </w:p>
          <w:p w:rsidR="00985258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Also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 w:eastAsia="en-US"/>
                </w:rPr>
                <m:t>=|y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coordinate in the half-wave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</m:oMath>
            <w:r w:rsidRPr="001904DA">
              <w:rPr>
                <w:rFonts w:ascii="Cambria Math" w:hAnsi="Cambria Math"/>
                <w:lang w:val="en-US" w:eastAsia="en-US"/>
              </w:rPr>
              <w:t>|</w:t>
            </w:r>
          </w:p>
          <w:p w:rsidR="00985258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-x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and in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 nπ≤x≤(n+1)π</m:t>
              </m:r>
            </m:oMath>
          </w:p>
          <w:p w:rsidR="00985258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n</m:t>
                    </m:r>
                  </m:sup>
                </m:sSup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nπ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(n+1)π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sup>
                    </m:sSup>
                  </m:e>
                </m:nary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xdx</m:t>
                    </m:r>
                  </m:e>
                </m:func>
              </m:oMath>
            </m:oMathPara>
          </w:p>
          <w:p w:rsidR="00985258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n+1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-x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</m:func>
                              </m:e>
                            </m:func>
                          </m:e>
                        </m:d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nπ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(n+1)π</m:t>
                    </m:r>
                  </m:sup>
                </m:sSubSup>
              </m:oMath>
            </m:oMathPara>
          </w:p>
          <w:p w:rsidR="00985258" w:rsidRPr="001904DA" w:rsidRDefault="00985258" w:rsidP="00985258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n+1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n+1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n+1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nπ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</m:t>
                        </m:r>
                      </m:sup>
                    </m:sSup>
                  </m:e>
                </m:d>
              </m:oMath>
            </m:oMathPara>
          </w:p>
          <w:p w:rsidR="00985258" w:rsidRPr="001904DA" w:rsidRDefault="00755DC4" w:rsidP="00755DC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-nπ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(1+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755DC4" w:rsidRPr="001904DA" w:rsidRDefault="00755DC4" w:rsidP="00755DC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n+1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en-US"/>
                        </w:rPr>
                        <m:t>n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-π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)</m:t>
              </m:r>
            </m:oMath>
          </w:p>
          <w:p w:rsidR="00755DC4" w:rsidRPr="001904DA" w:rsidRDefault="00755DC4" w:rsidP="00755DC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∴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the sequence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,…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forms an infinite G.P. with common ratio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-π</m:t>
                  </m:r>
                </m:sup>
              </m:sSup>
            </m:oMath>
          </w:p>
          <w:p w:rsidR="00755DC4" w:rsidRPr="001904DA" w:rsidRDefault="00755DC4" w:rsidP="00755DC4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n=0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n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(1+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-π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85D1E" w:rsidRPr="001904DA" w:rsidRDefault="00885D1E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</w:t>
            </w:r>
          </w:p>
          <w:p w:rsidR="00885D1E" w:rsidRPr="001904DA" w:rsidRDefault="009C719D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x-y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x+y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x+y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x-y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=4xy(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x+y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x-y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x+y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p>
              </m:oMath>
            </m:oMathPara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x+y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x+y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⇒f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, 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</m:sSup>
              </m:oMath>
            </m:oMathPara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Now equations of given curves are</w:t>
            </w:r>
          </w:p>
          <w:p w:rsidR="00885D1E" w:rsidRPr="001904DA" w:rsidRDefault="009C719D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+x=0</m:t>
              </m:r>
            </m:oMath>
            <w:r w:rsidR="00885D1E" w:rsidRPr="001904DA">
              <w:rPr>
                <w:rFonts w:ascii="Cambria Math" w:hAnsi="Cambria Math"/>
                <w:lang w:val="en-US" w:eastAsia="en-US"/>
              </w:rPr>
              <w:t xml:space="preserve">        (1)</w:t>
            </w:r>
          </w:p>
          <w:p w:rsidR="00885D1E" w:rsidRPr="001904DA" w:rsidRDefault="009C719D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=12</m:t>
              </m:r>
            </m:oMath>
            <w:r w:rsidR="00885D1E" w:rsidRPr="001904DA">
              <w:rPr>
                <w:rFonts w:ascii="Cambria Math" w:hAnsi="Cambria Math"/>
                <w:lang w:val="en-US" w:eastAsia="en-US"/>
              </w:rPr>
              <w:t xml:space="preserve">   (2)</w:t>
            </w:r>
          </w:p>
          <w:p w:rsidR="005833A1" w:rsidRPr="001904DA" w:rsidRDefault="005833A1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554029" cy="2643140"/>
                  <wp:effectExtent l="19050" t="0" r="0" b="0"/>
                  <wp:docPr id="61" name="Picture 91" descr="Z:\Data Typing Files\Sujata\Cengage Physics\9-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Z:\Data Typing Files\Sujata\Cengage Physics\9-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26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194" cy="2646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Solving equations (1) and (2), we get </w:t>
            </w:r>
            <m:oMath>
              <m:r>
                <w:rPr>
                  <w:rFonts w:ascii="Cambria Math" w:hAnsi="Cambria Math"/>
                  <w:lang w:val="en-US" w:eastAsia="en-US"/>
                </w:rPr>
                <m:t>x=-3, y=±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</m:oMath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The area bounded by curves</w:t>
            </w:r>
          </w:p>
          <w:p w:rsidR="00885D1E" w:rsidRPr="001904DA" w:rsidRDefault="00885D1E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e>
                            </m:rad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-3</m:t>
                            </m:r>
                          </m:sup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12-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</m:t>
                            </m:r>
                          </m:e>
                        </m:nary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-3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0</m:t>
                            </m:r>
                          </m:sup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-x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dx</m:t>
                            </m:r>
                          </m:e>
                        </m:nary>
                      </m:e>
                    </m:d>
                  </m:e>
                </m:d>
              </m:oMath>
            </m:oMathPara>
          </w:p>
          <w:p w:rsidR="00885D1E" w:rsidRPr="001904DA" w:rsidRDefault="009C719D" w:rsidP="00885D1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e>
                    </m:rad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-3</m:t>
                    </m:r>
                  </m:sup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12-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dx=2</m:t>
                    </m:r>
                  </m:e>
                </m:nary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-π/2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-π/3</m:t>
                    </m:r>
                  </m:sup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θdθ</m:t>
                        </m:r>
                      </m:e>
                    </m:func>
                  </m:e>
                </m:nary>
              </m:oMath>
            </m:oMathPara>
          </w:p>
          <w:p w:rsidR="00885D1E" w:rsidRPr="001904DA" w:rsidRDefault="0067035B" w:rsidP="0067035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-π/2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-π/3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2θ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dθ</m:t>
                        </m:r>
                      </m:e>
                    </m:nary>
                  </m:e>
                </m:d>
              </m:oMath>
            </m:oMathPara>
          </w:p>
          <w:p w:rsidR="0067035B" w:rsidRPr="001904DA" w:rsidRDefault="0067035B" w:rsidP="0067035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θ+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θ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-π/2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-π/3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=12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67035B" w:rsidRPr="001904DA" w:rsidRDefault="0067035B" w:rsidP="0067035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=12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=2π-3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</m:oMath>
            </m:oMathPara>
          </w:p>
          <w:p w:rsidR="00CE3B12" w:rsidRPr="001904DA" w:rsidRDefault="009C719D" w:rsidP="0067035B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-3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dx=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bSup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-x</m:t>
                                        </m:r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3/2</m:t>
                                    </m:r>
                                  </m:sup>
                                </m:sSup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-3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0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-3/2</m:t>
                        </m:r>
                      </m:den>
                    </m:f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[0-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3/2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]</m:t>
                </m:r>
              </m:oMath>
            </m:oMathPara>
          </w:p>
          <w:p w:rsidR="00CE3B12" w:rsidRPr="001904DA" w:rsidRDefault="00CE3B12" w:rsidP="00CE3B1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e>
                </m:rad>
              </m:oMath>
            </m:oMathPara>
          </w:p>
          <w:p w:rsidR="00CE3B12" w:rsidRPr="001904DA" w:rsidRDefault="00CE3B12" w:rsidP="00CE3B1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A=2π-3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+4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  <m:r>
                <w:rPr>
                  <w:rFonts w:ascii="Cambria Math" w:hAnsi="Cambria Math"/>
                  <w:lang w:val="en-US" w:eastAsia="en-US"/>
                </w:rPr>
                <m:t>=2π+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e>
              </m:rad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833A1" w:rsidRPr="001904DA" w:rsidRDefault="005833A1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873006" cy="1979420"/>
                  <wp:effectExtent l="19050" t="0" r="3544" b="0"/>
                  <wp:docPr id="94" name="Picture 94" descr="Z:\Data Typing Files\Sujata\Cengage Physics\12-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Z:\Data Typing Files\Sujata\Cengage Physics\12-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32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9038" cy="1976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FA2" w:rsidRPr="001904DA" w:rsidRDefault="00553FA2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x-α</m:t>
                        </m:r>
                      </m:e>
                    </m:d>
                  </m:e>
                </m:func>
              </m:oMath>
            </m:oMathPara>
          </w:p>
          <w:p w:rsidR="00553FA2" w:rsidRPr="001904DA" w:rsidRDefault="00553FA2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x=α-x⇒x=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α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553FA2" w:rsidRPr="001904DA" w:rsidRDefault="00553FA2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α/2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</m:t>
                              </m:r>
                            </m:e>
                          </m:func>
                        </m:e>
                      </m:d>
                      <m:r>
                        <w:rPr>
                          <w:rFonts w:ascii="Cambria Math" w:hAnsi="Cambria Math"/>
                          <w:lang w:val="en-US" w:eastAsia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x-α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</w:p>
          <w:p w:rsidR="00553FA2" w:rsidRPr="001904DA" w:rsidRDefault="00553FA2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=-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+α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x-α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553FA2" w:rsidRPr="001904DA" w:rsidRDefault="00553FA2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x-a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α/2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x-α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sub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+α</m:t>
                    </m:r>
                  </m:sup>
                </m:sSubSup>
              </m:oMath>
            </m:oMathPara>
          </w:p>
          <w:p w:rsidR="008C558F" w:rsidRPr="001904DA" w:rsidRDefault="008C558F" w:rsidP="00553FA2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α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0-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-α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:rsidR="008C558F" w:rsidRPr="001904DA" w:rsidRDefault="008C558F" w:rsidP="008C558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π-α</m:t>
                            </m:r>
                          </m:e>
                        </m:d>
                      </m:e>
                    </m:func>
                  </m:e>
                </m:func>
              </m:oMath>
            </m:oMathPara>
          </w:p>
          <w:p w:rsidR="008C558F" w:rsidRPr="001904DA" w:rsidRDefault="008C558F" w:rsidP="008C558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α=1-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α</m:t>
                        </m:r>
                      </m:e>
                    </m:func>
                  </m:e>
                </m:func>
              </m:oMath>
            </m:oMathPara>
          </w:p>
          <w:p w:rsidR="008C558F" w:rsidRPr="001904DA" w:rsidRDefault="008C558F" w:rsidP="008C558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Hence, </w:t>
            </w:r>
            <m:oMath>
              <m:r>
                <w:rPr>
                  <w:rFonts w:ascii="Cambria Math" w:hAnsi="Cambria Math"/>
                  <w:lang w:val="en-US" w:eastAsia="en-US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=1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⇒α=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85D1E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-1≤x&lt;0</m:t>
              </m:r>
            </m:oMath>
          </w:p>
          <w:p w:rsidR="0023379D" w:rsidRPr="001904DA" w:rsidRDefault="009C71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y-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-1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</m:func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=2-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e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lang w:val="en-US" w:eastAsia="en-US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-1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</m:func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e</m:t>
                            </m:r>
                          </m:e>
                          <m:sup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-1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</m:func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-1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p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-1</m:t>
                                    </m:r>
                                  </m:sup>
                                </m:sSup>
                              </m:fNam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num>
                                  <m:den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2</m:t>
                                        </m:r>
                                      </m:e>
                                    </m:rad>
                                  </m:den>
                                </m:f>
                              </m:e>
                            </m:func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p>
                    </m:sSubSup>
                  </m:e>
                </m:d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1+2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d>
                  </m:e>
                </m:d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+1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 xml:space="preserve"> sq.units</m:t>
                </m:r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For </w:t>
            </w:r>
            <m:oMath>
              <m:r>
                <w:rPr>
                  <w:rFonts w:ascii="Cambria Math" w:hAnsi="Cambria Math"/>
                  <w:lang w:val="en-US" w:eastAsia="en-US"/>
                </w:rPr>
                <m:t>0≤x&lt;1, y=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val="en-US" w:eastAsia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func>
              <m:r>
                <w:rPr>
                  <w:rFonts w:ascii="Cambria Math" w:hAnsi="Cambria Math"/>
                  <w:lang w:val="en-US" w:eastAsia="en-US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 w:eastAsia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rad>
            </m:oMath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rad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p>
                    </m:sSubSup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den>
                            </m:f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-1</m:t>
                                    </m:r>
                                  </m:sup>
                                </m:sSup>
                              </m:fNam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1</m:t>
                                    </m:r>
                                  </m:den>
                                </m:f>
                              </m:e>
                            </m:func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sup>
                    </m:sSubSup>
                  </m:e>
                </m:d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=0+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lang w:val="en-US" w:eastAsia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(1)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  <w:p w:rsidR="0023379D" w:rsidRPr="001904DA" w:rsidRDefault="0023379D" w:rsidP="0023379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Total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lang w:val="en-US" w:eastAsia="en-US"/>
                    </w:rPr>
                    <m:t>+1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=π+1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85D1E" w:rsidRPr="001904DA" w:rsidRDefault="00357E3C" w:rsidP="00357E3C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S=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2π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dt</m:t>
                        </m:r>
                      </m:e>
                    </m:nary>
                  </m:e>
                </m:d>
              </m:oMath>
            </m:oMathPara>
          </w:p>
          <w:p w:rsidR="00357E3C" w:rsidRPr="001904DA" w:rsidRDefault="00357E3C" w:rsidP="00357E3C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2π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cos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dt</m:t>
                        </m:r>
                      </m:e>
                    </m:nary>
                  </m:e>
                </m:d>
              </m:oMath>
            </m:oMathPara>
          </w:p>
          <w:p w:rsidR="00357E3C" w:rsidRPr="001904DA" w:rsidRDefault="00357E3C" w:rsidP="00357E3C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2π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1+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2t</m:t>
                                        </m:r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lang w:val="en-US" w:eastAsia="en-US"/>
                      </w:rPr>
                      <m:t>dt</m:t>
                    </m:r>
                  </m:e>
                </m:d>
              </m:oMath>
            </m:oMathPara>
          </w:p>
          <w:p w:rsidR="00357E3C" w:rsidRPr="001904DA" w:rsidRDefault="00357E3C" w:rsidP="00357E3C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nary>
                      <m:naryPr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2π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(3-4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t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2t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)dt</m:t>
                        </m:r>
                      </m:e>
                    </m:nary>
                  </m:e>
                </m:d>
              </m:oMath>
            </m:oMathPara>
          </w:p>
          <w:p w:rsidR="00357E3C" w:rsidRPr="001904DA" w:rsidRDefault="00357E3C" w:rsidP="00357E3C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bSup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3t-4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2t</m:t>
                                </m:r>
                              </m:e>
                            </m:func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2π</m:t>
                        </m:r>
                      </m:sup>
                    </m:sSubSup>
                  </m:e>
                </m:d>
              </m:oMath>
            </m:oMathPara>
          </w:p>
          <w:p w:rsidR="00357E3C" w:rsidRPr="001904DA" w:rsidRDefault="00357E3C" w:rsidP="00357E3C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-3π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lang w:val="en-US" w:eastAsia="en-US"/>
                </w:rPr>
                <m:t>=3π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C75BCC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-ax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(</w:t>
            </w:r>
            <w:r w:rsidR="00087643" w:rsidRPr="001904DA">
              <w:rPr>
                <w:rFonts w:ascii="Cambria Math" w:hAnsi="Cambria Math"/>
                <w:lang w:val="en-US" w:eastAsia="en-US"/>
              </w:rPr>
              <w:t>1</w:t>
            </w:r>
            <w:r w:rsidRPr="001904DA">
              <w:rPr>
                <w:rFonts w:ascii="Cambria Math" w:hAnsi="Cambria Math"/>
                <w:lang w:val="en-US" w:eastAsia="en-US"/>
              </w:rPr>
              <w:t>)</w:t>
            </w:r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+2ax+3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sup>
                  </m:sSup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 (</w:t>
            </w:r>
            <w:r w:rsidR="00087643" w:rsidRPr="001904DA">
              <w:rPr>
                <w:rFonts w:ascii="Cambria Math" w:hAnsi="Cambria Math"/>
                <w:lang w:val="en-US" w:eastAsia="en-US"/>
              </w:rPr>
              <w:t>2</w:t>
            </w:r>
            <w:r w:rsidRPr="001904DA">
              <w:rPr>
                <w:rFonts w:ascii="Cambria Math" w:hAnsi="Cambria Math"/>
                <w:lang w:val="en-US" w:eastAsia="en-US"/>
              </w:rPr>
              <w:t>)</w:t>
            </w:r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Point of intersection of (1) and (2)</w:t>
            </w:r>
          </w:p>
          <w:p w:rsidR="00BE6873" w:rsidRPr="001904DA" w:rsidRDefault="009C719D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-ax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+2ax+3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</m:sSup>
                  </m:den>
                </m:f>
              </m:oMath>
            </m:oMathPara>
          </w:p>
          <w:p w:rsidR="00BE6873" w:rsidRPr="001904DA" w:rsidRDefault="009C719D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x+a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x+2a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x=-a, -2a</m:t>
                </m:r>
              </m:oMath>
            </m:oMathPara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Req.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-2a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-a</m:t>
                  </m:r>
                </m:sup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-ax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4</m:t>
                                  </m:r>
                                </m:sup>
                              </m:sSup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  <w:lang w:val="en-US" w:eastAsia="en-US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+2ax+3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 w:eastAsia="en-US"/>
                                    </w:rPr>
                                    <m:t>4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d>
                </m:e>
              </m:nary>
            </m:oMath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6(1+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)</m:t>
                    </m:r>
                  </m:den>
                </m:f>
              </m:oMath>
            </m:oMathPara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f(a)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max is</w:t>
            </w:r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Then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3+3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-4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</m:oMath>
            </m:oMathPara>
          </w:p>
          <w:p w:rsidR="00BE6873" w:rsidRPr="001904DA" w:rsidRDefault="009C719D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3B0ED6" w:rsidRPr="001904DA" w:rsidRDefault="003B0ED6" w:rsidP="007F1FC3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5868" w:dyaOrig="3792">
                <v:shape id="_x0000_i1043" type="#_x0000_t75" style="width:180pt;height:122.5pt" o:ole="">
                  <v:imagedata r:id="IMM8S246S0" o:title=""/>
                </v:shape>
                <o:OLEObject Type="Embed" ProgID="ChemDraw.Document.6.0" ShapeID="_x0000_i1043" DrawAspect="Content" ObjectID="_1473067735" r:id="OMM8S246S0"/>
              </w:object>
            </w:r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OABC=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π/2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 xml:space="preserve"> dx=1</m:t>
                  </m:r>
                </m:e>
              </m:nary>
            </m:oMath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OAD=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π/6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2x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 xml:space="preserve"> dx=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4</m:t>
                      </m:r>
                    </m:den>
                  </m:f>
                </m:e>
              </m:nary>
            </m:oMath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∵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 w:eastAsia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 w:eastAsia="en-US"/>
                    </w:rPr>
                    <m:t>2x</m:t>
                  </m:r>
                </m:e>
              </m:func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symmetric about origin</w:t>
            </w:r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 </w:t>
            </w:r>
            <m:oMath>
              <m:r>
                <w:rPr>
                  <w:rFonts w:ascii="Cambria Math" w:hAnsi="Cambria Math"/>
                  <w:lang w:val="en-US" w:eastAsia="en-US"/>
                </w:rPr>
                <m:t>c=-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</m:oMath>
            <w:r w:rsidR="00087643" w:rsidRPr="001904DA">
              <w:rPr>
                <w:rFonts w:ascii="Cambria Math" w:hAnsi="Cambria Math"/>
                <w:lang w:val="en-US" w:eastAsia="en-US"/>
              </w:rPr>
              <w:t>,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 because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OAD=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OEF</m:t>
              </m:r>
            </m:oMath>
          </w:p>
          <w:p w:rsidR="007F1FC3" w:rsidRPr="001904DA" w:rsidRDefault="009C719D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6</m:t>
                        </m:r>
                      </m:den>
                    </m:f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2x</m:t>
                        </m:r>
                      </m:e>
                    </m:func>
                    <m:r>
                      <w:rPr>
                        <w:rFonts w:ascii="Cambria Math" w:hAnsi="Cambria Math"/>
                        <w:lang w:val="en-US" w:eastAsia="en-US"/>
                      </w:rPr>
                      <m:t xml:space="preserve"> dx=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nary>
              </m:oMath>
            </m:oMathPara>
          </w:p>
          <w:p w:rsidR="007F1FC3" w:rsidRPr="001904DA" w:rsidRDefault="009C719D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2c=-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2c</m:t>
                    </m:r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(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not possible</m:t>
                </m:r>
                <m:r>
                  <w:rPr>
                    <w:rFonts w:ascii="Cambria Math" w:hAnsi="Cambria Math"/>
                    <w:lang w:val="en-US" w:eastAsia="en-US"/>
                  </w:rPr>
                  <m:t>)</m:t>
                </m:r>
              </m:oMath>
            </m:oMathPara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c=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 </w:t>
            </w:r>
            <m:oMath>
              <m:r>
                <w:rPr>
                  <w:rFonts w:ascii="Cambria Math" w:hAnsi="Cambria Math"/>
                  <w:lang w:val="en-US" w:eastAsia="en-US"/>
                </w:rPr>
                <m:t>c=-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6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(9)</w:t>
            </w:r>
          </w:p>
          <w:p w:rsidR="00C75BCC" w:rsidRPr="001904DA" w:rsidRDefault="007C127D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Required area</w:t>
            </w:r>
          </w:p>
          <w:p w:rsidR="007C127D" w:rsidRPr="001904DA" w:rsidRDefault="007C127D" w:rsidP="007C127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A=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9-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</m:e>
                  </m:rad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e>
              </m:nary>
            </m:oMath>
            <w:r w:rsidR="00E43E21" w:rsidRPr="001904DA">
              <w:rPr>
                <w:rFonts w:ascii="Cambria Math" w:hAnsi="Cambria Math"/>
                <w:lang w:val="en-US" w:eastAsia="en-US"/>
              </w:rPr>
              <w:t xml:space="preserve">;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Put </w:t>
            </w:r>
            <m:oMath>
              <m:r>
                <w:rPr>
                  <w:rFonts w:ascii="Cambria Math" w:hAnsi="Cambria Math"/>
                  <w:lang w:val="en-US" w:eastAsia="en-US"/>
                </w:rPr>
                <m:t>9-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⇒-2x dx=2t dt</m:t>
              </m:r>
            </m:oMath>
          </w:p>
          <w:p w:rsidR="007C127D" w:rsidRPr="001904DA" w:rsidRDefault="007C127D" w:rsidP="007C127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∴A=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 w:eastAsia="en-US"/>
                      </w:rPr>
                      <m:t>dt=9</m:t>
                    </m:r>
                  </m:e>
                </m:nary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C75BCC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= area of one quadrant of the circle </w:t>
            </w:r>
            <m:oMath>
              <m:r>
                <w:rPr>
                  <w:rFonts w:ascii="Cambria Math" w:hAnsi="Cambria Math"/>
                  <w:lang w:val="en-US" w:eastAsia="en-US"/>
                </w:rPr>
                <m:t>=π/2</m:t>
              </m:r>
            </m:oMath>
          </w:p>
          <w:p w:rsidR="001C23BE" w:rsidRPr="001904DA" w:rsidRDefault="005833A1" w:rsidP="001C23BE">
            <w:pPr>
              <w:spacing w:line="276" w:lineRule="auto"/>
              <w:contextualSpacing/>
              <w:rPr>
                <w:rFonts w:ascii="Cambria Math" w:hAnsi="Cambria Math"/>
                <w:color w:val="FF0000"/>
                <w:lang w:val="en-US" w:eastAsia="en-US"/>
              </w:rPr>
            </w:pPr>
            <w:r w:rsidRPr="001904DA">
              <w:rPr>
                <w:rFonts w:ascii="Cambria Math" w:hAnsi="Cambria Math"/>
              </w:rPr>
              <w:object w:dxaOrig="4737" w:dyaOrig="4171">
                <v:shape id="_x0000_i1039" type="#_x0000_t75" style="width:137pt;height:115pt" o:ole="">
                  <v:imagedata r:id="IMM8S250S0" o:title=""/>
                </v:shape>
                <o:OLEObject Type="Embed" ProgID="ChemDraw.Document.6.0" ShapeID="_x0000_i1039" DrawAspect="Content" ObjectID="_1473067731" r:id="OMM8S250S0"/>
              </w:object>
            </w:r>
            <w:r w:rsidR="001C23BE" w:rsidRPr="001904DA">
              <w:rPr>
                <w:rFonts w:ascii="Cambria Math" w:hAnsi="Cambria Math"/>
                <w:color w:val="FF0000"/>
                <w:lang w:val="en-US" w:eastAsia="en-US"/>
              </w:rPr>
              <w:t xml:space="preserve"> 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C75BCC" w:rsidRPr="001904DA" w:rsidRDefault="00711107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w:r w:rsidR="001C23BE" w:rsidRPr="001904DA">
              <w:rPr>
                <w:rFonts w:ascii="Cambria Math" w:hAnsi="Cambria Math"/>
                <w:lang w:val="en-US" w:eastAsia="en-US"/>
              </w:rPr>
              <w:t xml:space="preserve">the point of the curve is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(x,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+1)</m:t>
              </m:r>
            </m:oMath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Now, the slope of tangent at this point is </w:t>
            </w:r>
            <m:oMath>
              <m:r>
                <w:rPr>
                  <w:rFonts w:ascii="Cambria Math" w:hAnsi="Cambria Math"/>
                  <w:lang w:val="en-US" w:eastAsia="en-US"/>
                </w:rPr>
                <m:t>2x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, which is equal to the slope of the line joining </w:t>
            </w:r>
            <m:oMath>
              <m:r>
                <w:rPr>
                  <w:rFonts w:ascii="Cambria Math" w:hAnsi="Cambria Math"/>
                  <w:lang w:val="en-US" w:eastAsia="en-US"/>
                </w:rPr>
                <m:t xml:space="preserve">(x,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+1)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(0, 0)</w:t>
            </w:r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r>
                <w:rPr>
                  <w:rFonts w:ascii="Cambria Math" w:hAnsi="Cambria Math"/>
                  <w:lang w:val="en-US" w:eastAsia="en-US"/>
                </w:rPr>
                <m:t>2x=(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+1)/x</m:t>
              </m:r>
              <m:r>
                <w:rPr>
                  <w:rFonts w:ascii="Cambria Math" w:hAnsi="Cambria Math"/>
                </w:rPr>
                <m:t>⇒2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</m:t>
              </m:r>
            </m:oMath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 ⇒x=±1</m:t>
                </m:r>
              </m:oMath>
            </m:oMathPara>
          </w:p>
          <w:p w:rsidR="00EA6931" w:rsidRPr="001904DA" w:rsidRDefault="005833A1" w:rsidP="001C23B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4313" w:dyaOrig="4534">
                <v:shape id="_x0000_i1038" type="#_x0000_t75" style="width:129.5pt;height:136.5pt" o:ole="">
                  <v:imagedata r:id="IMM8S249S0" o:title=""/>
                </v:shape>
                <o:OLEObject Type="Embed" ProgID="ChemDraw.Document.6.0" ShapeID="_x0000_i1038" DrawAspect="Content" ObjectID="_1473067730" r:id="OMM8S249S0"/>
              </w:object>
            </w:r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Hence equation of tangent is </w:t>
            </w:r>
            <m:oMath>
              <m:r>
                <w:rPr>
                  <w:rFonts w:ascii="Cambria Math" w:hAnsi="Cambria Math"/>
                </w:rPr>
                <m:t>y=±2x</m:t>
              </m:r>
            </m:oMath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Now area </w:t>
            </w:r>
            <m:oMath>
              <m:r>
                <w:rPr>
                  <w:rFonts w:ascii="Cambria Math" w:hAnsi="Cambria Math"/>
                </w:rPr>
                <m:t>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+1-2x)</m:t>
                  </m:r>
                </m:e>
              </m:nary>
              <m:r>
                <w:rPr>
                  <w:rFonts w:ascii="Cambria Math" w:hAnsi="Cambria Math"/>
                </w:rPr>
                <m:t>dx</m:t>
              </m:r>
            </m:oMath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</m:t>
                </m:r>
              </m:oMath>
            </m:oMathPara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x-1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=2/3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C75BCC" w:rsidRPr="001904DA" w:rsidRDefault="00250C1D" w:rsidP="00250C1D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We have </w:t>
            </w:r>
            <m:oMath>
              <m:r>
                <w:rPr>
                  <w:rFonts w:ascii="Cambria Math" w:hAnsi="Cambria Math"/>
                  <w:lang w:val="en-US" w:eastAsia="en-US"/>
                </w:rPr>
                <m:t>S=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π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dx=2</m:t>
                  </m:r>
                </m:e>
              </m:nary>
            </m:oMath>
            <w:r w:rsidR="00E43E21" w:rsidRPr="001904DA">
              <w:rPr>
                <w:rFonts w:ascii="Cambria Math" w:hAnsi="Cambria Math"/>
                <w:lang w:val="en-US" w:eastAsia="en-US"/>
              </w:rPr>
              <w:t xml:space="preserve">, </w:t>
            </w:r>
            <w:r w:rsidRPr="001904DA">
              <w:rPr>
                <w:rFonts w:ascii="Cambria Math" w:hAnsi="Cambria Math"/>
                <w:lang w:val="en-US" w:eastAsia="en-US"/>
              </w:rPr>
              <w:t xml:space="preserve">so </w:t>
            </w:r>
            <m:oMath>
              <m:r>
                <w:rPr>
                  <w:rFonts w:ascii="Cambria Math" w:hAnsi="Cambria Math"/>
                  <w:lang w:val="en-US" w:eastAsia="en-US"/>
                </w:rPr>
                <m:t>T=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,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where </w:t>
            </w:r>
            <m:oMath>
              <m:r>
                <w:rPr>
                  <w:rFonts w:ascii="Cambria Math" w:hAnsi="Cambria Math"/>
                  <w:lang w:val="en-US" w:eastAsia="en-US"/>
                </w:rPr>
                <m:t>a&gt;0</m:t>
              </m:r>
            </m:oMath>
          </w:p>
          <w:p w:rsidR="00250C1D" w:rsidRPr="001904DA" w:rsidRDefault="00250C1D" w:rsidP="000C149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 </w:t>
            </w:r>
            <m:oMath>
              <m:r>
                <w:rPr>
                  <w:rFonts w:ascii="Cambria Math" w:hAnsi="Cambria Math"/>
                  <w:lang w:val="en-US" w:eastAsia="en-US"/>
                </w:rPr>
                <m:t>T=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  <w:lang w:val="en-US" w:eastAsia="en-US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-1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</m:func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eastAsia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  <w:lang w:val="en-US" w:eastAsia="en-US"/>
                    </w:rPr>
                    <m:t>dx+</m:t>
                  </m:r>
                  <m:nary>
                    <m:naryPr>
                      <m:limLoc m:val="subSup"/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naryPr>
                    <m: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tan</m:t>
                              </m:r>
                              <m:ctrlP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-1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a</m:t>
                          </m:r>
                        </m:e>
                      </m:func>
                    </m:sub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π/2</m:t>
                      </m:r>
                    </m:sup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 w:eastAsia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  <w:lang w:val="en-US" w:eastAsia="en-US"/>
                        </w:rPr>
                        <m:t>dx=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3</m:t>
                          </m:r>
                        </m:den>
                      </m:f>
                    </m:e>
                  </m:nary>
                </m:e>
              </m:nary>
            </m:oMath>
          </w:p>
          <w:p w:rsidR="00D03F7F" w:rsidRPr="001904DA" w:rsidRDefault="00D03F7F" w:rsidP="000C1491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7399" w:dyaOrig="3480">
                <v:shape id="_x0000_i1035" type="#_x0000_t75" style="width:187pt;height:86.5pt" o:ole="">
                  <v:imagedata r:id="IMM8S240S0" o:title=""/>
                </v:shape>
                <o:OLEObject Type="Embed" ProgID="ChemDraw.Document.6.0" ShapeID="_x0000_i1035" DrawAspect="Content" ObjectID="_1473067727" r:id="OMM8S240S0"/>
              </w:object>
            </w:r>
          </w:p>
          <w:p w:rsidR="000C1491" w:rsidRPr="001904DA" w:rsidRDefault="000C1491" w:rsidP="000C149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i.e</m:t>
                </m:r>
                <m:r>
                  <w:rPr>
                    <w:rFonts w:ascii="Cambria Math" w:hAnsi="Cambria Math"/>
                    <w:lang w:val="en-US" w:eastAsia="en-US"/>
                  </w:rPr>
                  <m:t>., 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-1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+1+a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dPr>
                                  <m:e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eastAsia="en-US"/>
                                          </w:rPr>
                                        </m:ctrlPr>
                                      </m:funcPr>
                                      <m:fNam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 w:eastAsia="en-US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  <m:t>tan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</m:ctrlP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 w:eastAsia="en-US"/>
                                              </w:rPr>
                                              <m:t>-1</m:t>
                                            </m:r>
                                          </m:sup>
                                        </m:sSup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eastAsia="en-US"/>
                                          </w:rPr>
                                          <m:t>a</m:t>
                                        </m:r>
                                      </m:e>
                                    </m:func>
                                  </m:e>
                                </m:d>
                              </m:e>
                            </m:func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,</m:t>
                </m:r>
              </m:oMath>
            </m:oMathPara>
          </w:p>
          <w:p w:rsidR="000C1491" w:rsidRPr="001904DA" w:rsidRDefault="000C1491" w:rsidP="000C149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i.e.,</m:t>
                </m:r>
                <m:r>
                  <w:rPr>
                    <w:rFonts w:ascii="Cambria Math" w:hAnsi="Cambria Math"/>
                    <w:lang w:val="en-US" w:eastAsia="en-US"/>
                  </w:rPr>
                  <m:t xml:space="preserve"> 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+1+a-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</m:oMath>
            </m:oMathPara>
          </w:p>
          <w:p w:rsidR="000C1491" w:rsidRPr="001904DA" w:rsidRDefault="000C1491" w:rsidP="000C1491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a+1</m:t>
                    </m:r>
                  </m:e>
                </m:d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⇒a+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rad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0C1491" w:rsidRPr="001904DA" w:rsidRDefault="000C1491" w:rsidP="000C149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</w:rPr>
              <w:t xml:space="preserve">Hence </w:t>
            </w:r>
            <m:oMath>
              <m:r>
                <w:rPr>
                  <w:rFonts w:ascii="Cambria Math" w:hAnsi="Cambria Math"/>
                </w:rPr>
                <m:t>3a=4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C75BCC" w:rsidRPr="001904DA" w:rsidRDefault="009C719D" w:rsidP="000B1D4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2x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=0</m:t>
                </m:r>
                <m:r>
                  <w:rPr>
                    <w:rFonts w:ascii="Cambria Math" w:hAnsi="Cambria Math"/>
                  </w:rPr>
                  <m:t>⇒2x∈[0, 1)⇒x</m:t>
                </m:r>
              </m:oMath>
            </m:oMathPara>
          </w:p>
          <w:p w:rsidR="000B1D4C" w:rsidRPr="001904DA" w:rsidRDefault="000B1D4C" w:rsidP="000B1D4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∈[0, 1/2)</m:t>
                </m:r>
                <m:r>
                  <w:rPr>
                    <w:rFonts w:ascii="Cambria Math" w:hAnsi="Cambria Math"/>
                  </w:rPr>
                  <m:t>⇒[y]=5 ⇒y∈[5, 6)</m:t>
                </m:r>
              </m:oMath>
            </m:oMathPara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Similarly we can consider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d>
              <m:r>
                <w:rPr>
                  <w:rFonts w:ascii="Cambria Math" w:hAnsi="Cambria Math"/>
                </w:rPr>
                <m:t>=1, 2, 3, 4</m:t>
              </m:r>
            </m:oMath>
            <w:r w:rsidRPr="001904DA">
              <w:rPr>
                <w:rFonts w:ascii="Cambria Math" w:hAnsi="Cambria Math"/>
              </w:rPr>
              <w:t xml:space="preserve"> and 5</w:t>
            </w:r>
          </w:p>
          <w:p w:rsidR="00EA6931" w:rsidRPr="001904DA" w:rsidRDefault="00EA6931" w:rsidP="007F1FC3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3096" w:dyaOrig="4137">
                <v:shape id="_x0000_i1040" type="#_x0000_t75" style="width:115pt;height:151pt" o:ole="">
                  <v:imagedata r:id="IMM8S243S0" o:title=""/>
                </v:shape>
                <o:OLEObject Type="Embed" ProgID="ChemDraw.Document.6.0" ShapeID="_x0000_i1040" DrawAspect="Content" ObjectID="_1473067732" r:id="OMM8S243S0"/>
              </w:object>
            </w:r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</w:rPr>
              <w:t>From the graph, area is 3 sq. units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(9)</w:t>
            </w:r>
          </w:p>
          <w:p w:rsidR="00C75BCC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Graph of </w:t>
            </w:r>
            <m:oMath>
              <m:r>
                <w:rPr>
                  <w:rFonts w:ascii="Cambria Math" w:hAnsi="Cambria Math"/>
                  <w:lang w:val="en-US" w:eastAsia="en-US"/>
                </w:rPr>
                <m:t>f(x)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is as</w:t>
            </w:r>
          </w:p>
          <w:p w:rsidR="00D03F7F" w:rsidRPr="001904DA" w:rsidRDefault="005833A1" w:rsidP="00F53955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6386" w:dyaOrig="5323">
                <v:shape id="_x0000_i1037" type="#_x0000_t75" style="width:151.5pt;height:129.5pt" o:ole="">
                  <v:imagedata r:id="IMM8S254S0" o:title=""/>
                </v:shape>
                <o:OLEObject Type="Embed" ProgID="ChemDraw.Document.6.0" ShapeID="_x0000_i1037" DrawAspect="Content" ObjectID="_1473067729" r:id="OMM8S254S0"/>
              </w:object>
            </w:r>
          </w:p>
          <w:p w:rsidR="00F53955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A=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begChr m:val=""/>
                        <m:endChr m:val="]"/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nary>
                          <m:naryPr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4/3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eastAsia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lang w:val="en-US" w:eastAsia="en-US"/>
                                      </w:rPr>
                                      <m:t>1/3</m:t>
                                    </m:r>
                                  </m:sup>
                                </m:sSup>
                              </m:e>
                            </m:d>
                          </m:e>
                        </m:nary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dx=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7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3/7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4/3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</m:oMath>
            </m:oMathPara>
          </w:p>
          <w:p w:rsidR="00F53955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7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=3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4-7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28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28</m:t>
                    </m:r>
                  </m:den>
                </m:f>
              </m:oMath>
            </m:oMathPara>
          </w:p>
          <w:p w:rsidR="00F53955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⇒28A=9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3B0ED6" w:rsidRPr="001904DA" w:rsidRDefault="005833A1" w:rsidP="007D3BFF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5575" w:dyaOrig="4080">
                <v:shape id="_x0000_i1045" type="#_x0000_t75" style="width:2in;height:108pt" o:ole="">
                  <v:imagedata r:id="IMM8S242S0" o:title=""/>
                </v:shape>
                <o:OLEObject Type="Embed" ProgID="ChemDraw.Document.6.0" ShapeID="_x0000_i1045" DrawAspect="Content" ObjectID="_1473067737" r:id="OMM8S242S0"/>
              </w:object>
            </w:r>
          </w:p>
          <w:p w:rsidR="00BE6873" w:rsidRPr="001904DA" w:rsidRDefault="00BE6873" w:rsidP="007D3BF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than </w:t>
            </w:r>
            <m:oMath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ydx=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 w:eastAsia="en-US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 w:eastAsia="en-US"/>
                        </w:rPr>
                        <m:t>3</m:t>
                      </m:r>
                    </m:den>
                  </m:f>
                </m:e>
              </m:nary>
            </m:oMath>
          </w:p>
          <w:p w:rsidR="00BE6873" w:rsidRPr="001904DA" w:rsidRDefault="00BE6873" w:rsidP="007D3BFF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(8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)dx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c=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8-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17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 xml:space="preserve">1/3 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c&gt;0</m:t>
                    </m:r>
                  </m:e>
                </m:d>
              </m:oMath>
            </m:oMathPara>
          </w:p>
          <w:p w:rsidR="00BE6873" w:rsidRPr="001904DA" w:rsidRDefault="00BE6873" w:rsidP="00BE687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OFE=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c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(8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5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)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dx=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 xml:space="preserve">   (c&gt;0)</m:t>
              </m:r>
            </m:oMath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So </w:t>
            </w:r>
            <m:oMath>
              <m:r>
                <w:rPr>
                  <w:rFonts w:ascii="Cambria Math" w:hAnsi="Cambria Math"/>
                  <w:lang w:val="en-US" w:eastAsia="en-US"/>
                </w:rPr>
                <m:t>c=-1</m:t>
              </m:r>
            </m:oMath>
          </w:p>
          <w:p w:rsidR="00383051" w:rsidRPr="001904DA" w:rsidRDefault="00383051" w:rsidP="00383051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r>
                <w:rPr>
                  <w:rFonts w:ascii="Cambria Math" w:hAnsi="Cambria Math"/>
                  <w:lang w:val="en-US" w:eastAsia="en-US"/>
                </w:rPr>
                <m:t>c=-1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8-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17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1/3</m:t>
                  </m:r>
                </m:sup>
              </m:sSup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D03F7F" w:rsidRPr="001904DA" w:rsidRDefault="005833A1" w:rsidP="003452E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4577" w:dyaOrig="5100">
                <v:shape id="_x0000_i1036" type="#_x0000_t75" style="width:122.5pt;height:136.5pt" o:ole="">
                  <v:imagedata r:id="IMM8S251S0" o:title=""/>
                </v:shape>
                <o:OLEObject Type="Embed" ProgID="ChemDraw.Document.6.0" ShapeID="_x0000_i1036" DrawAspect="Content" ObjectID="_1473067728" r:id="OMM8S251S0"/>
              </w:object>
            </w:r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r>
                <w:rPr>
                  <w:rFonts w:ascii="Cambria Math" w:hAnsi="Cambria Math"/>
                  <w:lang w:val="en-US" w:eastAsia="en-US"/>
                </w:rPr>
                <m:t>P(x, y)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be any point on the curve </w:t>
            </w:r>
            <m:oMath>
              <m:r>
                <w:rPr>
                  <w:rFonts w:ascii="Cambria Math" w:hAnsi="Cambria Math"/>
                  <w:lang w:val="en-US" w:eastAsia="en-US"/>
                </w:rPr>
                <m:t>C</m:t>
              </m:r>
            </m:oMath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Now,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dy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y</m:t>
                  </m:r>
                </m:den>
              </m:f>
            </m:oMath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⇒ydy=dx⇒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=x+k</m:t>
                </m:r>
              </m:oMath>
            </m:oMathPara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Since the curve passes through </w:t>
            </w:r>
            <m:oMath>
              <m:r>
                <w:rPr>
                  <w:rFonts w:ascii="Cambria Math" w:hAnsi="Cambria Math"/>
                </w:rPr>
                <m:t>M(2, 2)</m:t>
              </m:r>
            </m:oMath>
            <w:r w:rsidRPr="001904DA">
              <w:rPr>
                <w:rFonts w:ascii="Cambria Math" w:hAnsi="Cambria Math"/>
              </w:rPr>
              <w:t xml:space="preserve">, so </w:t>
            </w:r>
            <m:oMath>
              <m:r>
                <w:rPr>
                  <w:rFonts w:ascii="Cambria Math" w:hAnsi="Cambria Math"/>
                </w:rPr>
                <m:t>k=0</m:t>
              </m:r>
            </m:oMath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=2x</m:t>
                </m:r>
              </m:oMath>
            </m:oMathPara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t xml:space="preserve">Hence required area </w:t>
            </w:r>
            <m:oMath>
              <m:r>
                <w:rPr>
                  <w:rFonts w:ascii="Cambria Math" w:hAnsi="Cambria Math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rad>
                  <m:r>
                    <w:rPr>
                      <w:rFonts w:ascii="Cambria Math" w:hAnsi="Cambria Math"/>
                    </w:rPr>
                    <m:t xml:space="preserve"> dx</m:t>
                  </m:r>
                </m:e>
              </m:nary>
            </m:oMath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3/2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bSup>
              </m:oMath>
            </m:oMathPara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3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  <w:lang w:val="en-US" w:eastAsia="en-US"/>
                  </w:rPr>
                  <m:t>×2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e>
                </m:rad>
              </m:oMath>
            </m:oMathPara>
          </w:p>
          <w:p w:rsidR="003452EE" w:rsidRPr="001904DA" w:rsidRDefault="003452EE" w:rsidP="003452E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16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den>
              </m:f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(square unit)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C75BCC" w:rsidRPr="001904DA" w:rsidRDefault="00D45109" w:rsidP="00D4510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Given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b>
              </m:sSub>
            </m:oMath>
          </w:p>
          <w:p w:rsidR="00D45109" w:rsidRPr="001904DA" w:rsidRDefault="009C719D" w:rsidP="00D4510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dx=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den>
                            </m:f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</m:oMath>
            </m:oMathPara>
          </w:p>
          <w:p w:rsidR="00D45109" w:rsidRPr="001904DA" w:rsidRDefault="009C719D" w:rsidP="00D4510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-1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log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x-1</m:t>
                                </m:r>
                              </m:e>
                            </m:func>
                          </m:e>
                        </m:d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log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x-1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c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p>
                </m:sSubSup>
              </m:oMath>
            </m:oMathPara>
          </w:p>
          <w:p w:rsidR="005833A1" w:rsidRPr="001904DA" w:rsidRDefault="005833A1" w:rsidP="00D4510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noProof/>
                <w:color w:val="FF0000"/>
                <w:lang w:val="en-US" w:eastAsia="en-US"/>
              </w:rPr>
              <w:drawing>
                <wp:inline distT="0" distB="0" distL="0" distR="0">
                  <wp:extent cx="2575294" cy="1931044"/>
                  <wp:effectExtent l="19050" t="0" r="0" b="0"/>
                  <wp:docPr id="385" name="Picture 385" descr="Z:\Data Typing Files\Sujata\Cengage Physics\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 descr="Z:\Data Typing Files\Sujata\Cengage Physics\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M8S248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765" cy="1930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5109" w:rsidRPr="001904DA" w:rsidRDefault="00D45109" w:rsidP="00D4510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∴0=a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en-US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D45109" w:rsidRPr="001904DA" w:rsidRDefault="00D45109" w:rsidP="00D45109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∴a=1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01036F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Draw the given region point of intersection of </w:t>
            </w: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+1</m:t>
              </m:r>
            </m:oMath>
          </w:p>
          <w:p w:rsidR="0001036F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y=x+1</m:t>
                </m:r>
              </m:oMath>
            </m:oMathPara>
          </w:p>
          <w:p w:rsidR="0001036F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x+1=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 w:eastAsia="en-US"/>
                  </w:rPr>
                  <m:t>+1</m:t>
                </m:r>
              </m:oMath>
            </m:oMathPara>
          </w:p>
          <w:p w:rsidR="0001036F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x=0, 1</m:t>
                </m:r>
              </m:oMath>
            </m:oMathPara>
          </w:p>
          <w:p w:rsidR="0001036F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5484" w:dyaOrig="5239">
                <v:shape id="_x0000_i1042" type="#_x0000_t75" style="width:158.5pt;height:151pt" o:ole="">
                  <v:imagedata r:id="IMM8S255S0" o:title=""/>
                </v:shape>
                <o:OLEObject Type="Embed" ProgID="ChemDraw.Document.6.0" ShapeID="_x0000_i1042" DrawAspect="Content" ObjectID="_1473067734" r:id="OMM8S255S0"/>
              </w:object>
            </w:r>
          </w:p>
          <w:p w:rsidR="0001036F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OABCDE=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+1)dx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+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(x+1)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dx</m:t>
              </m:r>
            </m:oMath>
          </w:p>
          <w:p w:rsidR="00C75BCC" w:rsidRPr="001904DA" w:rsidRDefault="0001036F" w:rsidP="0001036F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23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 w:eastAsia="en-US"/>
                  </w:rPr>
                  <m:t>sq.units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C75BCC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=2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 w:eastAsia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 w:eastAsia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 w:eastAsia="en-US"/>
                                </w:rPr>
                                <m:t>x-3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-US" w:eastAsia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-x</m:t>
                      </m:r>
                    </m:e>
                  </m:d>
                  <m:r>
                    <w:rPr>
                      <w:rFonts w:ascii="Cambria Math" w:hAnsi="Cambria Math"/>
                      <w:lang w:val="en-US" w:eastAsia="en-US"/>
                    </w:rPr>
                    <m:t xml:space="preserve"> dx=8</m:t>
                  </m:r>
                </m:e>
              </m:nary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sq. units</w:t>
            </w:r>
          </w:p>
          <w:p w:rsidR="007F1FC3" w:rsidRPr="001904DA" w:rsidRDefault="005833A1" w:rsidP="007F1FC3">
            <w:pPr>
              <w:spacing w:line="276" w:lineRule="auto"/>
              <w:contextualSpacing/>
              <w:rPr>
                <w:rFonts w:ascii="Cambria Math" w:hAnsi="Cambria Math"/>
                <w:color w:val="FF0000"/>
                <w:lang w:val="en-US" w:eastAsia="en-US"/>
              </w:rPr>
            </w:pPr>
            <w:r w:rsidRPr="001904DA">
              <w:rPr>
                <w:rFonts w:ascii="Cambria Math" w:hAnsi="Cambria Math"/>
              </w:rPr>
              <w:object w:dxaOrig="3916" w:dyaOrig="4157">
                <v:shape id="_x0000_i1041" type="#_x0000_t75" style="width:129.5pt;height:137pt" o:ole="">
                  <v:imagedata r:id="IMM8S245S0" o:title=""/>
                </v:shape>
                <o:OLEObject Type="Embed" ProgID="ChemDraw.Document.6.0" ShapeID="_x0000_i1041" DrawAspect="Content" ObjectID="_1473067733" r:id="OMM8S245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C75BCC" w:rsidRPr="001904DA" w:rsidRDefault="009C719D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 w:eastAsia="en-US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  <m:e>
                  <m:r>
                    <w:rPr>
                      <w:rFonts w:ascii="Cambria Math" w:hAnsi="Cambria Math"/>
                      <w:lang w:val="en-US" w:eastAsia="en-US"/>
                    </w:rPr>
                    <m:t>(-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 w:eastAsia="en-US"/>
                    </w:rPr>
                    <m:t>+ax+12)</m:t>
                  </m:r>
                </m:e>
              </m:nary>
              <m:r>
                <w:rPr>
                  <w:rFonts w:ascii="Cambria Math" w:hAnsi="Cambria Math"/>
                  <w:lang w:val="en-US" w:eastAsia="en-US"/>
                </w:rPr>
                <m:t>dx=45</m:t>
              </m:r>
            </m:oMath>
            <w:r w:rsidR="00F53955" w:rsidRPr="001904DA">
              <w:rPr>
                <w:rFonts w:ascii="Cambria Math" w:hAnsi="Cambria Math"/>
                <w:lang w:val="en-US" w:eastAsia="en-US"/>
              </w:rPr>
              <w:t xml:space="preserve"> gives </w:t>
            </w:r>
            <m:oMath>
              <m:r>
                <w:rPr>
                  <w:rFonts w:ascii="Cambria Math" w:hAnsi="Cambria Math"/>
                  <w:lang w:val="en-US" w:eastAsia="en-US"/>
                </w:rPr>
                <m:t>a=4</m:t>
              </m:r>
            </m:oMath>
          </w:p>
          <w:p w:rsidR="00F53955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r>
                <w:rPr>
                  <w:rFonts w:ascii="Cambria Math" w:hAnsi="Cambria Math"/>
                  <w:lang w:val="en-US" w:eastAsia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=12+4x-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2+x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(6-x)</m:t>
              </m:r>
            </m:oMath>
          </w:p>
          <w:p w:rsidR="00F53955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Hence </w:t>
            </w:r>
            <m:oMath>
              <m:r>
                <w:rPr>
                  <w:rFonts w:ascii="Cambria Math" w:hAnsi="Cambria Math"/>
                  <w:lang w:val="en-US" w:eastAsia="en-US"/>
                </w:rPr>
                <m:t>m=-2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and </w:t>
            </w:r>
            <m:oMath>
              <m:r>
                <w:rPr>
                  <w:rFonts w:ascii="Cambria Math" w:hAnsi="Cambria Math"/>
                  <w:lang w:val="en-US" w:eastAsia="en-US"/>
                </w:rPr>
                <m:t>n=6</m:t>
              </m:r>
            </m:oMath>
          </w:p>
          <w:p w:rsidR="00F53955" w:rsidRPr="001904DA" w:rsidRDefault="00F53955" w:rsidP="00F53955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m+n+a=6-1+4=8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C75BCC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2a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6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 w:eastAsia="en-US"/>
                      </w:rPr>
                      <m:t>dx</m:t>
                    </m:r>
                  </m:e>
                </m:nary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sSub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 w:eastAsia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 w:eastAsia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x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 w:eastAsia="en-US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lang w:val="en-US" w:eastAsia="en-US"/>
                      </w:rPr>
                      <m:t>2a</m:t>
                    </m:r>
                  </m:sup>
                </m:sSubSup>
              </m:oMath>
            </m:oMathPara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2a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 w:eastAsia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 w:eastAsia="en-US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12</m:t>
                        </m:r>
                      </m:den>
                    </m:f>
                    <m:r>
                      <w:rPr>
                        <w:rFonts w:ascii="Cambria Math" w:hAnsi="Cambria Math"/>
                        <w:lang w:val="en-US" w:eastAsia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  <w:lang w:val="en-US" w:eastAsia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2a</m:t>
                    </m:r>
                  </m:den>
                </m:f>
              </m:oMath>
            </m:oMathPara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Let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 w:eastAsia="en-US"/>
                    </w:rPr>
                    <m:t>a</m:t>
                  </m:r>
                </m:e>
              </m:d>
              <m:r>
                <w:rPr>
                  <w:rFonts w:ascii="Cambria Math" w:hAnsi="Cambria Math"/>
                  <w:lang w:val="en-US" w:eastAsia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2a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lang w:val="en-US" w:eastAsia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 w:eastAsia="en-US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eastAsia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eastAsia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eastAsia="en-US"/>
                </w:rPr>
                <m:t>=0</m:t>
              </m:r>
            </m:oMath>
          </w:p>
          <w:p w:rsidR="001C23BE" w:rsidRPr="001904DA" w:rsidRDefault="001C23BE" w:rsidP="001C23BE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</w:rPr>
                <m:t>⇒a=1</m:t>
              </m:r>
            </m:oMath>
            <w:r w:rsidRPr="001904DA">
              <w:rPr>
                <w:rFonts w:ascii="Cambria Math" w:hAnsi="Cambria Math"/>
              </w:rPr>
              <w:t xml:space="preserve"> which is point of minima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C75BCC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y=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en-US" w:eastAsia="en-US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 w:eastAsia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 w:eastAsia="en-US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n-US" w:eastAsia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lang w:val="en-US" w:eastAsia="en-US"/>
                </w:rPr>
                <m:t>-x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 (1)</w:t>
            </w:r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y=0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in (2) </w:t>
            </w:r>
            <m:oMath>
              <m:r>
                <w:rPr>
                  <w:rFonts w:ascii="Cambria Math" w:hAnsi="Cambria Math"/>
                  <w:lang w:val="en-US" w:eastAsia="en-US"/>
                </w:rPr>
                <m:t>x=0, 1, -1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 (2)</w:t>
            </w:r>
          </w:p>
          <w:p w:rsidR="003B0ED6" w:rsidRPr="001904DA" w:rsidRDefault="005833A1" w:rsidP="007F1FC3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1904DA">
              <w:rPr>
                <w:rFonts w:ascii="Cambria Math" w:hAnsi="Cambria Math"/>
              </w:rPr>
              <w:object w:dxaOrig="6192" w:dyaOrig="4927">
                <v:shape id="_x0000_i1044" type="#_x0000_t75" style="width:158.5pt;height:129.5pt" o:ole="">
                  <v:imagedata r:id="IMM8S247S0" o:title=""/>
                </v:shape>
                <o:OLEObject Type="Embed" ProgID="ChemDraw.Document.6.0" ShapeID="_x0000_i1044" DrawAspect="Content" ObjectID="_1473067736" r:id="OMM8S247S0"/>
              </w:object>
            </w:r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 xml:space="preserve">Required area </w:t>
            </w: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of region </w:t>
            </w:r>
            <m:oMath>
              <m:r>
                <w:rPr>
                  <w:rFonts w:ascii="Cambria Math" w:hAnsi="Cambria Math"/>
                  <w:lang w:val="en-US" w:eastAsia="en-US"/>
                </w:rPr>
                <m:t>BCAGOHB</m:t>
              </m:r>
            </m:oMath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>
              <m:r>
                <w:rPr>
                  <w:rFonts w:ascii="Cambria Math" w:hAnsi="Cambria Math"/>
                  <w:lang w:val="en-US" w:eastAsia="en-US"/>
                </w:rPr>
                <m:t>=</m:t>
              </m:r>
            </m:oMath>
            <w:r w:rsidRPr="001904DA">
              <w:rPr>
                <w:rFonts w:ascii="Cambria Math" w:hAnsi="Cambria Math"/>
                <w:lang w:val="en-US" w:eastAsia="en-US"/>
              </w:rPr>
              <w:t xml:space="preserve"> Area of semi-circle </w:t>
            </w:r>
            <m:oMath>
              <m:r>
                <w:rPr>
                  <w:rFonts w:ascii="Cambria Math" w:hAnsi="Cambria Math"/>
                  <w:lang w:val="en-US" w:eastAsia="en-US"/>
                </w:rPr>
                <m:t>BCAOB</m:t>
              </m:r>
            </m:oMath>
          </w:p>
          <w:p w:rsidR="007F1FC3" w:rsidRPr="001904DA" w:rsidRDefault="007F1FC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m:oMathPara>
              <m:oMath>
                <m:r>
                  <w:rPr>
                    <w:rFonts w:ascii="Cambria Math" w:hAnsi="Cambria Math"/>
                    <w:lang w:val="en-US" w:eastAsia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 w:eastAsia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 w:eastAsia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lang w:val="en-US" w:eastAsia="en-US"/>
                      </w:rPr>
                      <m:t>2</m:t>
                    </m:r>
                  </m:den>
                </m:f>
              </m:oMath>
            </m:oMathPara>
          </w:p>
          <w:p w:rsidR="007F1FC3" w:rsidRPr="001904DA" w:rsidRDefault="00087643" w:rsidP="007F1FC3">
            <w:pPr>
              <w:spacing w:line="276" w:lineRule="auto"/>
              <w:contextualSpacing/>
              <w:rPr>
                <w:rFonts w:ascii="Cambria Math" w:hAnsi="Cambria Math"/>
                <w:lang w:val="en-US" w:eastAsia="en-US"/>
              </w:rPr>
            </w:pPr>
            <w:r w:rsidRPr="001904DA">
              <w:rPr>
                <w:rFonts w:ascii="Cambria Math" w:hAnsi="Cambria Math"/>
                <w:lang w:val="en-US" w:eastAsia="en-US"/>
              </w:rPr>
              <w:t>(</w:t>
            </w:r>
            <m:oMath>
              <m:r>
                <w:rPr>
                  <w:rFonts w:ascii="Cambria Math" w:hAnsi="Cambria Math"/>
                  <w:lang w:val="en-US" w:eastAsia="en-US"/>
                </w:rPr>
                <m:t>∵</m:t>
              </m:r>
            </m:oMath>
            <w:r w:rsidR="007F1FC3" w:rsidRPr="001904DA">
              <w:rPr>
                <w:rFonts w:ascii="Cambria Math" w:hAnsi="Cambria Math"/>
                <w:lang w:val="en-US" w:eastAsia="en-US"/>
              </w:rPr>
              <w:t xml:space="preserve"> area of </w:t>
            </w:r>
            <m:oMath>
              <m:r>
                <w:rPr>
                  <w:rFonts w:ascii="Cambria Math" w:hAnsi="Cambria Math"/>
                  <w:lang w:val="en-US" w:eastAsia="en-US"/>
                </w:rPr>
                <m:t>BHOEB=</m:t>
              </m:r>
            </m:oMath>
            <w:r w:rsidR="007F1FC3" w:rsidRPr="001904DA">
              <w:rPr>
                <w:rFonts w:ascii="Cambria Math" w:hAnsi="Cambria Math"/>
                <w:lang w:val="en-US" w:eastAsia="en-US"/>
              </w:rPr>
              <w:t xml:space="preserve"> area of </w:t>
            </w:r>
            <m:oMath>
              <m:r>
                <w:rPr>
                  <w:rFonts w:ascii="Cambria Math" w:hAnsi="Cambria Math"/>
                  <w:lang w:val="en-US" w:eastAsia="en-US"/>
                </w:rPr>
                <m:t>OFAGO</m:t>
              </m:r>
            </m:oMath>
            <w:r w:rsidR="007F1FC3" w:rsidRPr="001904DA">
              <w:rPr>
                <w:rFonts w:ascii="Cambria Math" w:hAnsi="Cambria Math"/>
                <w:lang w:val="en-US" w:eastAsia="en-US"/>
              </w:rPr>
              <w:t>)</w:t>
            </w:r>
          </w:p>
        </w:tc>
      </w:tr>
    </w:tbl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p w:rsidR="00FC79CD" w:rsidRPr="00453EAC" w:rsidRDefault="00FC79CD">
      <w:pPr>
        <w:rPr>
          <w:rFonts w:asciiTheme="majorHAnsi" w:hAnsiTheme="majorHAnsi"/>
        </w:rPr>
      </w:pPr>
    </w:p>
    <w:sectPr w:rsidR="00FC79CD" w:rsidRPr="00453EAC" w:rsidSect="00987F8F">
      <w:type w:val="continuous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C1C43" w:rsidRDefault="006C1C43" w:rsidP="008D7BD9">
      <w:pPr>
        <w:spacing w:after="0" w:line="240" w:lineRule="auto"/>
      </w:pPr>
      <w:r>
        <w:separator/>
      </w:r>
    </w:p>
  </w:endnote>
  <w:endnote w:type="continuationSeparator" w:id="1">
    <w:p w:rsidR="006C1C43" w:rsidRDefault="006C1C43" w:rsidP="008D7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1937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E46F9" w:rsidRDefault="005E46F9" w:rsidP="005E46F9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rPr>
            <w:b/>
          </w:rPr>
          <w:t>|</w:t>
        </w:r>
        <w:r w:rsidRPr="005E46F9">
          <w:t xml:space="preserve"> </w:t>
        </w:r>
        <w:fldSimple w:instr=" PAGE   \* MERGEFORMAT ">
          <w:r w:rsidR="00F36010" w:rsidRPr="00F36010">
            <w:rPr>
              <w:b/>
              <w:noProof/>
            </w:rPr>
            <w:t>4</w:t>
          </w:r>
        </w:fldSimple>
        <w:r>
          <w:rPr>
            <w:b/>
          </w:rPr>
          <w:t xml:space="preserve"> </w:t>
        </w:r>
      </w:p>
    </w:sdtContent>
  </w:sdt>
  <w:p w:rsidR="00066C96" w:rsidRDefault="006C1C4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C1C43" w:rsidRDefault="006C1C43" w:rsidP="008D7BD9">
      <w:pPr>
        <w:spacing w:after="0" w:line="240" w:lineRule="auto"/>
      </w:pPr>
      <w:r>
        <w:separator/>
      </w:r>
    </w:p>
  </w:footnote>
  <w:footnote w:type="continuationSeparator" w:id="1">
    <w:p w:rsidR="006C1C43" w:rsidRDefault="006C1C43" w:rsidP="008D7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3226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5" o:spid="_x0000_s9246" type="#_x0000_t136" style="position:absolute;margin-left:0;margin-top:0;width:691.2pt;height:92.1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485E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6" o:spid="_x0000_s9247" type="#_x0000_t136" style="position:absolute;margin-left:0;margin-top:0;width:723.85pt;height:92.1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3226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4" o:spid="_x0000_s9245" type="#_x0000_t136" style="position:absolute;margin-left:0;margin-top:0;width:691.2pt;height:92.15pt;rotation:315;z-index:-251660288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5A7"/>
    <w:multiLevelType w:val="hybridMultilevel"/>
    <w:tmpl w:val="6812148E"/>
    <w:lvl w:ilvl="0" w:tplc="A6E2DADC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6626"/>
    <o:shapelayout v:ext="edit">
      <o:idmap v:ext="edit" data="9"/>
    </o:shapelayout>
  </w:hdrShapeDefaults>
  <w:footnotePr>
    <w:footnote w:id="0"/>
    <w:footnote w:id="1"/>
  </w:footnotePr>
  <w:endnotePr>
    <w:endnote w:id="0"/>
    <w:endnote w:id="1"/>
  </w:endnotePr>
  <w:compat/>
  <w:rsids>
    <w:rsidRoot w:val="00CC19AB"/>
    <w:rsid w:val="00023BCA"/>
    <w:rsid w:val="000429EA"/>
    <w:rsid w:val="0004477C"/>
    <w:rsid w:val="000457C3"/>
    <w:rsid w:val="000557D7"/>
    <w:rsid w:val="00080C21"/>
    <w:rsid w:val="00084AB0"/>
    <w:rsid w:val="000A51DA"/>
    <w:rsid w:val="000F0D6F"/>
    <w:rsid w:val="000F1862"/>
    <w:rsid w:val="0012720F"/>
    <w:rsid w:val="00152B64"/>
    <w:rsid w:val="00193226"/>
    <w:rsid w:val="001C64EE"/>
    <w:rsid w:val="001D7D4A"/>
    <w:rsid w:val="00214DB4"/>
    <w:rsid w:val="00222697"/>
    <w:rsid w:val="00281A31"/>
    <w:rsid w:val="00282216"/>
    <w:rsid w:val="0029137C"/>
    <w:rsid w:val="00292DFC"/>
    <w:rsid w:val="002C6A12"/>
    <w:rsid w:val="002E38CE"/>
    <w:rsid w:val="002F0644"/>
    <w:rsid w:val="003202A8"/>
    <w:rsid w:val="00336468"/>
    <w:rsid w:val="003670F2"/>
    <w:rsid w:val="00375A62"/>
    <w:rsid w:val="003E28FD"/>
    <w:rsid w:val="00406E9E"/>
    <w:rsid w:val="00411EA2"/>
    <w:rsid w:val="00426BC8"/>
    <w:rsid w:val="00436F1A"/>
    <w:rsid w:val="00451283"/>
    <w:rsid w:val="00453EAC"/>
    <w:rsid w:val="00460110"/>
    <w:rsid w:val="00460268"/>
    <w:rsid w:val="00475BDC"/>
    <w:rsid w:val="004B485E"/>
    <w:rsid w:val="004E4599"/>
    <w:rsid w:val="00533998"/>
    <w:rsid w:val="00563A44"/>
    <w:rsid w:val="00576412"/>
    <w:rsid w:val="00594A78"/>
    <w:rsid w:val="005A0F32"/>
    <w:rsid w:val="005A3437"/>
    <w:rsid w:val="005A549E"/>
    <w:rsid w:val="005B4D34"/>
    <w:rsid w:val="005C338F"/>
    <w:rsid w:val="005D5593"/>
    <w:rsid w:val="005E46F9"/>
    <w:rsid w:val="00603D6D"/>
    <w:rsid w:val="00604489"/>
    <w:rsid w:val="0061114C"/>
    <w:rsid w:val="00635C10"/>
    <w:rsid w:val="00645E33"/>
    <w:rsid w:val="00661EC7"/>
    <w:rsid w:val="006908CD"/>
    <w:rsid w:val="006C1C43"/>
    <w:rsid w:val="006C6038"/>
    <w:rsid w:val="006C754E"/>
    <w:rsid w:val="0073368B"/>
    <w:rsid w:val="007846DB"/>
    <w:rsid w:val="00797367"/>
    <w:rsid w:val="007B2AC7"/>
    <w:rsid w:val="00800918"/>
    <w:rsid w:val="00807107"/>
    <w:rsid w:val="00832258"/>
    <w:rsid w:val="008371BE"/>
    <w:rsid w:val="00841754"/>
    <w:rsid w:val="00847CD8"/>
    <w:rsid w:val="008619A3"/>
    <w:rsid w:val="00872176"/>
    <w:rsid w:val="008771F0"/>
    <w:rsid w:val="00884137"/>
    <w:rsid w:val="008B73C6"/>
    <w:rsid w:val="008C3FC6"/>
    <w:rsid w:val="008C74CC"/>
    <w:rsid w:val="008D7BD9"/>
    <w:rsid w:val="008E28A2"/>
    <w:rsid w:val="008E542D"/>
    <w:rsid w:val="00937EC9"/>
    <w:rsid w:val="0097315D"/>
    <w:rsid w:val="00984102"/>
    <w:rsid w:val="00987F8F"/>
    <w:rsid w:val="009C6B50"/>
    <w:rsid w:val="009D682D"/>
    <w:rsid w:val="009D6C69"/>
    <w:rsid w:val="009F6410"/>
    <w:rsid w:val="009F74B8"/>
    <w:rsid w:val="00A0234C"/>
    <w:rsid w:val="00A17F00"/>
    <w:rsid w:val="00A43340"/>
    <w:rsid w:val="00A71DF6"/>
    <w:rsid w:val="00A8567B"/>
    <w:rsid w:val="00AC06FA"/>
    <w:rsid w:val="00AE0184"/>
    <w:rsid w:val="00AE52A2"/>
    <w:rsid w:val="00AF395A"/>
    <w:rsid w:val="00B0115F"/>
    <w:rsid w:val="00B10361"/>
    <w:rsid w:val="00B5206B"/>
    <w:rsid w:val="00BA374F"/>
    <w:rsid w:val="00BA712D"/>
    <w:rsid w:val="00BD47F9"/>
    <w:rsid w:val="00BE18E8"/>
    <w:rsid w:val="00C25672"/>
    <w:rsid w:val="00C72323"/>
    <w:rsid w:val="00C73293"/>
    <w:rsid w:val="00C827B9"/>
    <w:rsid w:val="00C90A56"/>
    <w:rsid w:val="00C91F70"/>
    <w:rsid w:val="00C95942"/>
    <w:rsid w:val="00CB3509"/>
    <w:rsid w:val="00CC19AB"/>
    <w:rsid w:val="00D45C69"/>
    <w:rsid w:val="00D72DAA"/>
    <w:rsid w:val="00DC420D"/>
    <w:rsid w:val="00DD2F5E"/>
    <w:rsid w:val="00DD3890"/>
    <w:rsid w:val="00DE60FC"/>
    <w:rsid w:val="00DE6C7A"/>
    <w:rsid w:val="00DF379D"/>
    <w:rsid w:val="00E13139"/>
    <w:rsid w:val="00E15395"/>
    <w:rsid w:val="00E20E69"/>
    <w:rsid w:val="00EC4019"/>
    <w:rsid w:val="00ED04F0"/>
    <w:rsid w:val="00F12F9F"/>
    <w:rsid w:val="00F20F6E"/>
    <w:rsid w:val="00F24253"/>
    <w:rsid w:val="00F36010"/>
    <w:rsid w:val="00F53E1B"/>
    <w:rsid w:val="00F65E36"/>
    <w:rsid w:val="00F7377D"/>
    <w:rsid w:val="00F9598C"/>
    <w:rsid w:val="00F97142"/>
    <w:rsid w:val="00FA5B94"/>
    <w:rsid w:val="00FB09A6"/>
    <w:rsid w:val="00FC486E"/>
    <w:rsid w:val="00FC59B0"/>
    <w:rsid w:val="00FC79CD"/>
  </w:rsids>
  <m:mathPr>
    <m:mathFont m:val="Cambria Math"/>
    <m:brkBin m:val="before"/>
    <m:brkBinSub m:val="--"/>
    <m:smallFrac/>
    <m:dispDef/>
    <m:lMargin m:val="0"/>
    <m:rMargin m:val="0"/>
    <m:defJc m:val="left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9AB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19AB"/>
    <w:rPr>
      <w:rFonts w:ascii="Tahoma" w:hAnsi="Tahoma" w:cs="Tahoma"/>
      <w:sz w:val="16"/>
      <w:szCs w:val="16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1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87217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D7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BD9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8D7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7BD9"/>
    <w:rPr>
      <w:szCs w:val="22"/>
      <w:lang w:bidi="ar-SA"/>
    </w:rPr>
  </w:style>
  <w:style w:type="table" w:styleId="TableGrid">
    <w:name w:val="Table Grid"/>
    <w:basedOn w:val="TableNormal"/>
    <w:uiPriority w:val="59"/>
    <w:rsid w:val="008D7BD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
	<Relationship Id="rId3" Type="http://schemas.openxmlformats.org/officeDocument/2006/relationships/styles" Target="styles.xml"/>
	<Relationship Id="rId7" Type="http://schemas.openxmlformats.org/officeDocument/2006/relationships/endnotes" Target="endnotes.xml"/>
	<Relationship Id="rId2" Type="http://schemas.openxmlformats.org/officeDocument/2006/relationships/customXml" Target="../customXml/item2.xml"/>
	<Relationship Id="rId1" Type="http://schemas.openxmlformats.org/officeDocument/2006/relationships/customXml" Target="../customXml/item1.xml"/>
	<Relationship Id="rId6" Type="http://schemas.openxmlformats.org/officeDocument/2006/relationships/footnotes" Target="footnotes.xml"/>
	<Relationship Id="rId5" Type="http://schemas.openxmlformats.org/officeDocument/2006/relationships/webSettings" Target="webSettings.xml"/>
	<Relationship Id="rId23" Type="http://schemas.openxmlformats.org/officeDocument/2006/relationships/theme" Target="theme/theme1.xml"/>
	<Relationship Id="rId16" Type="http://schemas.openxmlformats.org/officeDocument/2006/relationships/header" Target="header1.xml"/>
	<Relationship Id="rId17" Type="http://schemas.openxmlformats.org/officeDocument/2006/relationships/header" Target="header2.xml"/>
	<Relationship Id="rId18" Type="http://schemas.openxmlformats.org/officeDocument/2006/relationships/footer" Target="footer1.xml"/>
	<Relationship Id="rId20" Type="http://schemas.openxmlformats.org/officeDocument/2006/relationships/header" Target="header3.xml"/>
	<Relationship Id="rId4" Type="http://schemas.openxmlformats.org/officeDocument/2006/relationships/settings" Target="settings.xml"/>
	<Relationship Id="rId22" Type="http://schemas.openxmlformats.org/officeDocument/2006/relationships/fontTable" Target="fontTable.xml"/>
	<Relationship Id="rId" Type="http://schemas.openxmlformats.org/officeDocument/2006/relationships/numbering" Target="numbering.xml"/><Relationship Id="IMM8S169S0" Type="http://schemas.openxmlformats.org/officeDocument/2006/relationships/image" Target="media/IMM8S169S0.jpeg"/><Relationship Id="IMM8S193S0" Type="http://schemas.openxmlformats.org/officeDocument/2006/relationships/image" Target="media/IMM8S193S0.jpeg"/><Relationship Id="IMM8S184S0" Type="http://schemas.openxmlformats.org/officeDocument/2006/relationships/image" Target="media/IMM8S184S0.jpeg"/><Relationship Id="IMM8S200S0" Type="http://schemas.openxmlformats.org/officeDocument/2006/relationships/image" Target="media/IMM8S200S0.jpeg"/><Relationship Id="IMM8S181S0" Type="http://schemas.openxmlformats.org/officeDocument/2006/relationships/image" Target="media/IMM8S181S0.jpeg"/><Relationship Id="IMM8S196S0" Type="http://schemas.openxmlformats.org/officeDocument/2006/relationships/image" Target="media/IMM8S196S0.jpeg"/><Relationship Id="IMM8S203S0" Type="http://schemas.openxmlformats.org/officeDocument/2006/relationships/image" Target="media/IMM8S203S0.jpeg"/><Relationship Id="IMM8S182S0" Type="http://schemas.openxmlformats.org/officeDocument/2006/relationships/image" Target="media/IMM8S182S0.jpeg"/><Relationship Id="IMM8S197S0" Type="http://schemas.openxmlformats.org/officeDocument/2006/relationships/image" Target="media/IMM8S197S0.emf"/><Relationship Id="IMM8S183S0" Type="http://schemas.openxmlformats.org/officeDocument/2006/relationships/image" Target="media/IMM8S183S0.jpeg"/><Relationship Id="IMM8S198S0" Type="http://schemas.openxmlformats.org/officeDocument/2006/relationships/image" Target="media/IMM8S198S0.jpeg"/><Relationship Id="IMM8S170S0" Type="http://schemas.openxmlformats.org/officeDocument/2006/relationships/image" Target="media/IMM8S170S0.jpeg"/><Relationship Id="IMM8S204S0" Type="http://schemas.openxmlformats.org/officeDocument/2006/relationships/image" Target="media/IMM8S204S0.jpeg"/><Relationship Id="IMM8S177S0" Type="http://schemas.openxmlformats.org/officeDocument/2006/relationships/image" Target="media/IMM8S177S0.jpeg"/><Relationship Id="IMM8S171S0" Type="http://schemas.openxmlformats.org/officeDocument/2006/relationships/image" Target="media/IMM8S171S0.jpeg"/><Relationship Id="IMM8S190S0" Type="http://schemas.openxmlformats.org/officeDocument/2006/relationships/image" Target="media/IMM8S190S0.jpeg"/><Relationship Id="IMM8S186S0" Type="http://schemas.openxmlformats.org/officeDocument/2006/relationships/image" Target="media/IMM8S186S0.jpeg"/><Relationship Id="IMM8S187S0" Type="http://schemas.openxmlformats.org/officeDocument/2006/relationships/image" Target="media/IMM8S187S0.jpeg"/><Relationship Id="IMM8S179S0" Type="http://schemas.openxmlformats.org/officeDocument/2006/relationships/image" Target="media/IMM8S179S0.jpeg"/><Relationship Id="IMM8S189S0" Type="http://schemas.openxmlformats.org/officeDocument/2006/relationships/image" Target="media/IMM8S189S0.jpeg"/><Relationship Id="IMM8S185S0" Type="http://schemas.openxmlformats.org/officeDocument/2006/relationships/image" Target="media/IMM8S185S0.jpeg"/><Relationship Id="IMM8S172S0" Type="http://schemas.openxmlformats.org/officeDocument/2006/relationships/image" Target="media/IMM8S172S0.jpeg"/><Relationship Id="IMM8S173S0" Type="http://schemas.openxmlformats.org/officeDocument/2006/relationships/image" Target="media/IMM8S173S0.jpeg"/><Relationship Id="IMM8S174S0" Type="http://schemas.openxmlformats.org/officeDocument/2006/relationships/image" Target="media/IMM8S174S0.jpeg"/><Relationship Id="IMM8S202S0" Type="http://schemas.openxmlformats.org/officeDocument/2006/relationships/image" Target="media/IMM8S202S0.jpeg"/><Relationship Id="IMM8S6S0" Type="http://schemas.openxmlformats.org/officeDocument/2006/relationships/image" Target="media/IMM8S6S0.jpeg"/><Relationship Id="IMM8S195S0" Type="http://schemas.openxmlformats.org/officeDocument/2006/relationships/image" Target="media/IMM8S195S0.jpeg"/><Relationship Id="IMM8S192S0" Type="http://schemas.openxmlformats.org/officeDocument/2006/relationships/image" Target="media/IMM8S192S0.jpeg"/><Relationship Id="IMM8S175S0" Type="http://schemas.openxmlformats.org/officeDocument/2006/relationships/image" Target="media/IMM8S175S0.jpeg"/><Relationship Id="IMM8S168S0" Type="http://schemas.openxmlformats.org/officeDocument/2006/relationships/image" Target="media/IMM8S168S0.jpeg"/><Relationship Id="IMM8S194S0" Type="http://schemas.openxmlformats.org/officeDocument/2006/relationships/image" Target="media/IMM8S194S0.jpeg"/><Relationship Id="IMM8S166S0" Type="http://schemas.openxmlformats.org/officeDocument/2006/relationships/image" Target="media/IMM8S166S0.jpeg"/><Relationship Id="IMM8S199S0" Type="http://schemas.openxmlformats.org/officeDocument/2006/relationships/image" Target="media/IMM8S199S0.jpeg"/><Relationship Id="IMM8S201S0" Type="http://schemas.openxmlformats.org/officeDocument/2006/relationships/image" Target="media/IMM8S201S0.jpeg"/><Relationship Id="IMM8S15S0" Type="http://schemas.openxmlformats.org/officeDocument/2006/relationships/image" Target="media/IMM8S15S0.jpeg"/><Relationship Id="IMM8S188S0" Type="http://schemas.openxmlformats.org/officeDocument/2006/relationships/image" Target="media/IMM8S188S0.jpeg"/><Relationship Id="IMM8S73S0" Type="http://schemas.openxmlformats.org/officeDocument/2006/relationships/image" Target="media/IMM8S73S0.jpeg"/><Relationship Id="IMM8S176S0" Type="http://schemas.openxmlformats.org/officeDocument/2006/relationships/image" Target="media/IMM8S176S0.jpeg"/><Relationship Id="IMM8S191S0" Type="http://schemas.openxmlformats.org/officeDocument/2006/relationships/image" Target="media/IMM8S191S0.jpeg"/><Relationship Id="IMM8S133S0" Type="http://schemas.openxmlformats.org/officeDocument/2006/relationships/image" Target="media/IMM8S133S0.jpeg"/><Relationship Id="IMM8S209S0" Type="http://schemas.openxmlformats.org/officeDocument/2006/relationships/image" Target="media/IMM8S209S0.emf"/><Relationship Id="IMM8S207S0" Type="http://schemas.openxmlformats.org/officeDocument/2006/relationships/image" Target="media/IMM8S207S0.emf"/><Relationship Id="IMM8S205S0" Type="http://schemas.openxmlformats.org/officeDocument/2006/relationships/image" Target="media/IMM8S205S0.jpeg"/><Relationship Id="IMM8S208S0" Type="http://schemas.openxmlformats.org/officeDocument/2006/relationships/image" Target="media/IMM8S208S0.jpeg"/><Relationship Id="IMM8S208S1" Type="http://schemas.openxmlformats.org/officeDocument/2006/relationships/image" Target="media/IMM8S208S1.jpeg"/><Relationship Id="IMM8S208S2" Type="http://schemas.openxmlformats.org/officeDocument/2006/relationships/image" Target="media/IMM8S208S2.jpeg"/><Relationship Id="IMM8S210S0" Type="http://schemas.openxmlformats.org/officeDocument/2006/relationships/image" Target="media/IMM8S210S0.emf"/><Relationship Id="IMM8S127S0" Type="http://schemas.openxmlformats.org/officeDocument/2006/relationships/image" Target="media/IMM8S127S0.jpeg"/><Relationship Id="IMM8S214S0" Type="http://schemas.openxmlformats.org/officeDocument/2006/relationships/image" Target="media/IMM8S214S0.emf"/><Relationship Id="IMM8S215S0" Type="http://schemas.openxmlformats.org/officeDocument/2006/relationships/image" Target="media/IMM8S215S0.jpeg"/><Relationship Id="IMM8S215S1" Type="http://schemas.openxmlformats.org/officeDocument/2006/relationships/image" Target="media/IMM8S215S1.jpeg"/><Relationship Id="IMM8S104S0" Type="http://schemas.openxmlformats.org/officeDocument/2006/relationships/image" Target="media/IMM8S104S0.jpeg"/><Relationship Id="IMM8S137S0" Type="http://schemas.openxmlformats.org/officeDocument/2006/relationships/image" Target="media/IMM8S137S0.emf"/><Relationship Id="IMM8S217S0" Type="http://schemas.openxmlformats.org/officeDocument/2006/relationships/image" Target="media/IMM8S217S0.jpeg"/><Relationship Id="IMM8S212S0" Type="http://schemas.openxmlformats.org/officeDocument/2006/relationships/image" Target="media/IMM8S212S0.jpeg"/><Relationship Id="IMM8S136S0" Type="http://schemas.openxmlformats.org/officeDocument/2006/relationships/image" Target="media/IMM8S136S0.jpeg"/><Relationship Id="IMM8S216S0" Type="http://schemas.openxmlformats.org/officeDocument/2006/relationships/image" Target="media/IMM8S216S0.jpeg"/><Relationship Id="IMM8Z237Z0" Type="http://schemas.openxmlformats.org/officeDocument/2006/relationships/image" Target="media/IMM8Z237Z0.emf"/><Relationship Id="IMM8Z237Z1" Type="http://schemas.openxmlformats.org/officeDocument/2006/relationships/image" Target="media/IMM8Z237Z1.emf"/><Relationship Id="IMM8Z237Z2" Type="http://schemas.openxmlformats.org/officeDocument/2006/relationships/image" Target="media/IMM8Z237Z2.emf"/><Relationship Id="IMM8Z237Z3" Type="http://schemas.openxmlformats.org/officeDocument/2006/relationships/image" Target="media/IMM8Z237Z3.emf"/><Relationship Id="IMM8Z238Z0" Type="http://schemas.openxmlformats.org/officeDocument/2006/relationships/image" Target="media/IMM8Z238Z0.emf"/><Relationship Id="IMM8Z238Z1" Type="http://schemas.openxmlformats.org/officeDocument/2006/relationships/image" Target="media/IMM8Z238Z1.jpeg"/><Relationship Id="IMM8Z238Z2" Type="http://schemas.openxmlformats.org/officeDocument/2006/relationships/image" Target="media/IMM8Z238Z2.jpeg"/><Relationship Id="IMM8Z238Z3" Type="http://schemas.openxmlformats.org/officeDocument/2006/relationships/image" Target="media/IMM8Z238Z3.jpeg"/><Relationship Id="IMM8Z239Z0" Type="http://schemas.openxmlformats.org/officeDocument/2006/relationships/image" Target="media/IMM8Z239Z0.jpeg"/><Relationship Id="IMM8Z239Z1" Type="http://schemas.openxmlformats.org/officeDocument/2006/relationships/image" Target="media/IMM8Z239Z1.jpeg"/><Relationship Id="IMM8Z239Z2" Type="http://schemas.openxmlformats.org/officeDocument/2006/relationships/image" Target="media/IMM8Z239Z2.jpeg"/><Relationship Id="IMM8Z239Z3" Type="http://schemas.openxmlformats.org/officeDocument/2006/relationships/image" Target="media/IMM8Z239Z3.jpeg"/><Relationship Id="IMM8S160S0" Type="http://schemas.openxmlformats.org/officeDocument/2006/relationships/image" Target="media/IMM8S160S0.jpeg"/><Relationship Id="IMM8S158S0" Type="http://schemas.openxmlformats.org/officeDocument/2006/relationships/image" Target="media/IMM8S158S0.emf"/><Relationship Id="IMM8S158S1" Type="http://schemas.openxmlformats.org/officeDocument/2006/relationships/image" Target="media/IMM8S158S1.emf"/><Relationship Id="IMM8S221S0" Type="http://schemas.openxmlformats.org/officeDocument/2006/relationships/image" Target="media/IMM8S221S0.jpeg"/><Relationship Id="IMM8P512P0" Type="http://schemas.openxmlformats.org/officeDocument/2006/relationships/image" Target="media/IMM8P512P0.jpeg"/><Relationship Id="IMM8S229S0" Type="http://schemas.openxmlformats.org/officeDocument/2006/relationships/image" Target="media/IMM8S229S0.jpeg"/><Relationship Id="IMM8S226S0" Type="http://schemas.openxmlformats.org/officeDocument/2006/relationships/image" Target="media/IMM8S226S0.jpeg"/><Relationship Id="IMM8S232S0" Type="http://schemas.openxmlformats.org/officeDocument/2006/relationships/image" Target="media/IMM8S232S0.jpeg"/><Relationship Id="IMM8S246S0" Type="http://schemas.openxmlformats.org/officeDocument/2006/relationships/image" Target="media/IMM8S246S0.emf"/><Relationship Id="IMM8S250S0" Type="http://schemas.openxmlformats.org/officeDocument/2006/relationships/image" Target="media/IMM8S250S0.emf"/><Relationship Id="IMM8S249S0" Type="http://schemas.openxmlformats.org/officeDocument/2006/relationships/image" Target="media/IMM8S249S0.emf"/><Relationship Id="IMM8S240S0" Type="http://schemas.openxmlformats.org/officeDocument/2006/relationships/image" Target="media/IMM8S240S0.emf"/><Relationship Id="IMM8S243S0" Type="http://schemas.openxmlformats.org/officeDocument/2006/relationships/image" Target="media/IMM8S243S0.emf"/><Relationship Id="IMM8S254S0" Type="http://schemas.openxmlformats.org/officeDocument/2006/relationships/image" Target="media/IMM8S254S0.emf"/><Relationship Id="IMM8S242S0" Type="http://schemas.openxmlformats.org/officeDocument/2006/relationships/image" Target="media/IMM8S242S0.emf"/><Relationship Id="IMM8S251S0" Type="http://schemas.openxmlformats.org/officeDocument/2006/relationships/image" Target="media/IMM8S251S0.emf"/><Relationship Id="IMM8S248S0" Type="http://schemas.openxmlformats.org/officeDocument/2006/relationships/image" Target="media/IMM8S248S0.jpeg"/><Relationship Id="IMM8S255S0" Type="http://schemas.openxmlformats.org/officeDocument/2006/relationships/image" Target="media/IMM8S255S0.emf"/><Relationship Id="IMM8S245S0" Type="http://schemas.openxmlformats.org/officeDocument/2006/relationships/image" Target="media/IMM8S245S0.emf"/><Relationship Id="IMM8S247S0" Type="http://schemas.openxmlformats.org/officeDocument/2006/relationships/image" Target="media/IMM8S247S0.emf"/><Relationship Id="OMM8S197S0" Type="http://schemas.openxmlformats.org/officeDocument/2006/relationships/oleObject" Target="embeddings/OMM8S197S0.bin"/><Relationship Id="OMM8S209S0" Type="http://schemas.openxmlformats.org/officeDocument/2006/relationships/oleObject" Target="embeddings/OMM8S209S0.bin"/><Relationship Id="OMM8S207S0" Type="http://schemas.openxmlformats.org/officeDocument/2006/relationships/oleObject" Target="embeddings/OMM8S207S0.bin"/><Relationship Id="OMM8S210S0" Type="http://schemas.openxmlformats.org/officeDocument/2006/relationships/oleObject" Target="embeddings/OMM8S210S0.bin"/><Relationship Id="OMM8S214S0" Type="http://schemas.openxmlformats.org/officeDocument/2006/relationships/oleObject" Target="embeddings/OMM8S214S0.bin"/><Relationship Id="OMM8S137S0" Type="http://schemas.openxmlformats.org/officeDocument/2006/relationships/oleObject" Target="embeddings/OMM8S137S0.bin"/><Relationship Id="OMM8Z237Z0" Type="http://schemas.openxmlformats.org/officeDocument/2006/relationships/oleObject" Target="embeddings/OMM8Z237Z0.bin"/><Relationship Id="OMM8Z237Z1" Type="http://schemas.openxmlformats.org/officeDocument/2006/relationships/oleObject" Target="embeddings/OMM8Z237Z1.bin"/><Relationship Id="OMM8Z237Z2" Type="http://schemas.openxmlformats.org/officeDocument/2006/relationships/oleObject" Target="embeddings/OMM8Z237Z2.bin"/><Relationship Id="OMM8Z237Z3" Type="http://schemas.openxmlformats.org/officeDocument/2006/relationships/oleObject" Target="embeddings/OMM8Z237Z3.bin"/><Relationship Id="OMM8Z238Z0" Type="http://schemas.openxmlformats.org/officeDocument/2006/relationships/oleObject" Target="embeddings/OMM8Z238Z0.bin"/><Relationship Id="OMM8S158S0" Type="http://schemas.openxmlformats.org/officeDocument/2006/relationships/oleObject" Target="embeddings/IMM8S158S0.bin"/><Relationship Id="OMM8S246S0" Type="http://schemas.openxmlformats.org/officeDocument/2006/relationships/oleObject" Target="embeddings/OMM8S246S0.bin"/><Relationship Id="OMM8S250S0" Type="http://schemas.openxmlformats.org/officeDocument/2006/relationships/oleObject" Target="embeddings/OMM8S250S0.bin"/><Relationship Id="OMM8S249S0" Type="http://schemas.openxmlformats.org/officeDocument/2006/relationships/oleObject" Target="embeddings/OMM8S249S0.bin"/><Relationship Id="OMM8S240S0" Type="http://schemas.openxmlformats.org/officeDocument/2006/relationships/oleObject" Target="embeddings/OMM8S240S0.bin"/><Relationship Id="OMM8S243S0" Type="http://schemas.openxmlformats.org/officeDocument/2006/relationships/oleObject" Target="embeddings/OMM8S243S0.bin"/><Relationship Id="OMM8S254S0" Type="http://schemas.openxmlformats.org/officeDocument/2006/relationships/oleObject" Target="embeddings/OMM8S254S0.bin"/><Relationship Id="OMM8S242S0" Type="http://schemas.openxmlformats.org/officeDocument/2006/relationships/oleObject" Target="embeddings/OMM8S242S0.bin"/><Relationship Id="OMM8S251S0" Type="http://schemas.openxmlformats.org/officeDocument/2006/relationships/oleObject" Target="embeddings/OMM8S251S0.bin"/><Relationship Id="OMM8S255S0" Type="http://schemas.openxmlformats.org/officeDocument/2006/relationships/oleObject" Target="embeddings/OMM8S255S0.bin"/><Relationship Id="OMM8S245S0" Type="http://schemas.openxmlformats.org/officeDocument/2006/relationships/oleObject" Target="embeddings/OMM8S245S0.bin"/><Relationship Id="OMM8S247S0" Type="http://schemas.openxmlformats.org/officeDocument/2006/relationships/oleObject" Target="embeddings/OMM8S247S0.bin"/><Relationship Id="PrintLogoId" Type="http://schemas.openxmlformats.org/officeDocument/2006/relationships/image" Target="media/PrintLogoId.jpe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rikrishn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B3359-FB1A-4A47-A616-9FA7D3FA30BC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9391A13A-FB33-4F4F-AAA1-AC91726A1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Chem4Word.dotx</Template>
  <TotalTime>904</TotalTime>
  <Pages>5</Pages>
  <Words>1329</Words>
  <Characters>7577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8889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Shrikrishna</dc:creator>
  <cp:lastModifiedBy>Shrikrishna</cp:lastModifiedBy>
  <cp:revision>5</cp:revision>
  <dcterms:created xsi:type="dcterms:W3CDTF">2010-10-06T14:02:00Z</dcterms:created>
  <dcterms:modified xsi:type="dcterms:W3CDTF">2010-12-26T18:05:00Z</dcterms:modified>
</cp:coreProperties>
</file>