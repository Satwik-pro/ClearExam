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gif" ContentType="image/gif"/>
  <Default Extension="bmp" ContentType="image/bmp"/>
  <Default Extension="wmf" ContentType="image/wmf"/>
  <Default Extension="jpeg" ContentType="image/jpeg"/>
  <Default Extension="emf" ContentType="image/emf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02A8" w:rsidRPr="005F787C" w:rsidRDefault="00C72323" w:rsidP="004715BD">
      <w:pPr>
        <w:spacing w:line="240" w:lineRule="auto"/>
        <w:contextualSpacing/>
        <w:jc w:val="center"/>
        <w:rPr>
          <w:rFonts w:asciiTheme="majorHAnsi" w:hAnsiTheme="majorHAnsi"/>
          <w:b/>
          <w:bCs/>
          <w:sz w:val="48"/>
        </w:rPr>
      </w:pPr>
      <w:r>
        <w:rPr>
          <w:rFonts w:asciiTheme="majorHAnsi" w:hAnsiTheme="majorHAnsi"/>
          <w:b/>
          <w:bCs/>
          <w:noProof/>
          <w:sz w:val="48"/>
          <w:lang w:bidi="mr-I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1066800" cy="800100"/>
            <wp:effectExtent l="19050" t="0" r="0" b="0"/>
            <wp:wrapNone/>
            <wp:docPr id="1" name="Picture 0" descr="PrintLogoI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tLogoId.jpeg"/>
                    <pic:cNvPicPr/>
                  </pic:nvPicPr>
                  <pic:blipFill>
                    <a:blip r:embed="PrintLogoId" cstate="print"/>
                    <a:stretch>
                      <a:fillRect/>
                    </a:stretch>
                  </pic:blipFill>
                  <pic:spPr>
                    <a:xfrm flipH="0" flipV="0">
                      <a:off x="0" y="0"/>
                      <a:ext cx="10668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6A12">
        <w:rPr>
          <w:rFonts w:asciiTheme="majorHAnsi" w:hAnsiTheme="majorHAnsi"/>
          <w:b/>
          <w:bCs/>
          <w:noProof/>
          <w:sz w:val="48"/>
          <w:lang w:bidi="mr-IN"/>
        </w:rPr>
        <w:t>ACTIVE SITE TUTORIALS</w:t>
      </w:r>
    </w:p>
    PrintTestHeading
    <w:p w:rsidR="003202A8" w:rsidRPr="005F787C" w:rsidRDefault="003202A8" w:rsidP="004715BD">
      <w:pPr>
        <w:spacing w:line="240" w:lineRule="auto"/>
        <w:contextualSpacing/>
        <w:jc w:val="center"/>
        <w:rPr>
          <w:rFonts w:asciiTheme="majorHAnsi" w:hAnsiTheme="majorHAnsi"/>
        </w:rPr>
      </w:pPr>
      <w:r w:rsidRPr="005F787C">
        <w:rPr>
          <w:rFonts w:asciiTheme="majorHAnsi" w:hAnsiTheme="majorHAnsi"/>
          <w:b/>
          <w:bCs/>
          <w:noProof/>
          <w:sz w:val="36"/>
          <w:lang w:bidi="mr-IN"/>
        </w:rPr>
        <w:t/>
      </w:r>
    </w:p>
    PrintTestHeading
    <!--Date, Test ID, -->
    <w:p w:rsidR="0098326E" w:rsidRPr="0098326E" w:rsidRDefault="006B1F77" w:rsidP="0098326E">
      <w:pPr>
        <w:spacing w:line="240" w:lineRule="auto"/>
        <w:contextualSpacing/>
        <w:rPr>
          <w:rFonts w:asciiTheme="majorHAnsi" w:hAnsiTheme="majorHAnsi"/>
        </w:rPr>
      </w:pPr>
      <w:r w:rsidRPr="003202A8">
        <w:rPr>
          <w:rFonts w:asciiTheme="majorHAnsi" w:hAnsiTheme="majorHAnsi"/>
          <w:b/>
          <w:bCs/>
        </w:rPr>
        <w:t>Date</w:t>
      </w:r>
      <w:r>
        <w:rPr>
          <w:rFonts w:asciiTheme="majorHAnsi" w:hAnsiTheme="majorHAnsi"/>
          <w:b/>
          <w:bCs/>
        </w:rPr>
        <w:tab/>
      </w:r>
      <w:r w:rsidRPr="003202A8">
        <w:rPr>
          <w:rFonts w:asciiTheme="majorHAnsi" w:hAnsiTheme="majorHAnsi"/>
          <w:b/>
          <w:bCs/>
        </w:rPr>
        <w:t>:</w:t>
      </w:r>
      <w:r>
        <w:rPr>
          <w:rFonts w:asciiTheme="majorHAnsi" w:hAnsiTheme="majorHAnsi"/>
          <w:b/>
          <w:bCs/>
        </w:rPr>
        <w:t xml:space="preserve"> </w:t>
      </w:r>
      <w:r>
        <w:rPr>
          <w:rFonts w:asciiTheme="majorHAnsi" w:hAnsiTheme="majorHAnsi"/>
        </w:rPr>
        <w:t>07-09-2019</w:t>
      </w:r>
      <w:r>
        <w:rPr>
          <w:rFonts w:asciiTheme="majorHAnsi" w:hAnsiTheme="majorHAnsi"/>
        </w:rPr>
        <w:tab/>
        <w:t xml:space="preserve"> </w:t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  <w:b/>
          <w:bCs/>
        </w:rPr>
        <w:t>TEST ID: 588</w:t>
      </w:r>
    </w:p>
    <!--Time, Subject, -->
    <w:p w:rsidR="0098326E" w:rsidRDefault="006B1F77" w:rsidP="0098326E">
      <w:pPr>
        <w:spacing w:line="240" w:lineRule="auto"/>
        <w:contextualSpacing/>
        <w:rPr>
          <w:rFonts w:asciiTheme="majorHAnsi" w:hAnsiTheme="majorHAnsi"/>
          <w:b/>
          <w:bCs/>
        </w:rPr>
      </w:pPr>
      <w:r>
        <w:rPr>
          <w:rFonts w:asciiTheme="majorHAnsi" w:hAnsiTheme="majorHAnsi"/>
          <w:b/>
          <w:bCs/>
        </w:rPr>
        <w:t>Time</w:t>
      </w:r>
      <w:r>
        <w:rPr>
          <w:rFonts w:asciiTheme="majorHAnsi" w:hAnsiTheme="majorHAnsi"/>
          <w:b/>
          <w:bCs/>
        </w:rPr>
        <w:tab/>
        <w:t xml:space="preserve">: </w:t>
      </w:r>
      <w:r>
        <w:rPr>
          <w:rFonts w:asciiTheme="majorHAnsi" w:hAnsiTheme="majorHAnsi"/>
        </w:rPr>
        <w:t>34:15:00</w:t>
      </w:r>
      <w:r w:rsidR="00C1349C">
        <w:rPr>
          <w:rFonts w:asciiTheme="majorHAnsi" w:hAnsiTheme="majorHAnsi"/>
          <w:b/>
          <w:bCs/>
        </w:rPr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  <w:t>MATHEMATICS</w:t>
      </w:r>
    </w:p>
    <!--Marks, -->
    <w:p w:rsidR="0098326E" w:rsidRDefault="006B1F77" w:rsidP="0098326E">
      <w:pPr>
        <w:spacing w:line="240" w:lineRule="auto"/>
        <w:contextualSpacing/>
        <w:rPr>
          <w:rFonts w:asciiTheme="majorHAnsi" w:hAnsiTheme="majorHAnsi"/>
        </w:rPr>
      </w:pPr>
      <w:r>
        <w:rPr>
          <w:rFonts w:asciiTheme="majorHAnsi" w:hAnsiTheme="majorHAnsi"/>
          <w:b/>
          <w:bCs/>
        </w:rPr>
        <w:t>Marks</w:t>
      </w:r>
      <w:r>
        <w:rPr>
          <w:rFonts w:asciiTheme="majorHAnsi" w:hAnsiTheme="majorHAnsi"/>
          <w:b/>
          <w:bCs/>
        </w:rPr>
        <w:tab/>
        <w:t xml:space="preserve">: </w:t>
      </w:r>
      <w:r>
        <w:rPr>
          <w:rFonts w:asciiTheme="majorHAnsi" w:hAnsiTheme="majorHAnsi"/>
        </w:rPr>
        <w:t>2063</w:t>
      </w:r>
    </w:p>
    <!--Chapter-->
    PrintChapters
    <w:p w:rsidR="00CD53D6" w:rsidRPr="005F787C" w:rsidRDefault="005D5593" w:rsidP="004715BD">
      <w:pPr>
        <w:spacing w:line="240" w:lineRule="auto"/>
        <w:contextualSpacing/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 3.TRIGONOMETRIC FUNCTIONS</w:t>
      </w:r>
    </w:p>
    PrintChapters
    <!--Line-->
    <w:p w:rsidR="006B1F77" w:rsidRDefault="004C1F03" w:rsidP="006B1F77">
      <w:pPr>
        <w:spacing w:line="240" w:lineRule="auto"/>
        <w:rPr>
          <w:rFonts w:asciiTheme="majorHAnsi" w:hAnsiTheme="majorHAnsi"/>
        </w:rPr>
      </w:pPr>
      <w:r w:rsidRPr="004C1F03">
        <w:rPr>
          <w:rFonts w:asciiTheme="majorHAnsi" w:hAnsiTheme="majorHAnsi"/>
          <w:noProof/>
          <w:lang w:bidi="mr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-7.4pt;margin-top:13.75pt;width:526.7pt;height:0;z-index:251658240;mso-position-horizontal-relative:text;mso-position-vertical-relative:text" o:connectortype="straight" strokeweight="1.25pt"/>
        </w:pict>
      </w:r>
    </w:p>
    <w:p w:rsidR="00D22BB4" w:rsidRPr="00E36859" w:rsidRDefault="006C1C43" w:rsidP="004715BD">
      <w:pPr>
        <w:spacing w:line="240" w:lineRule="auto"/>
        <w:rPr>
          <w:rFonts w:asciiTheme="majorHAnsi" w:hAnsiTheme="majorHAnsi"/>
          <w:b/>
          <w:bCs/>
        </w:rPr>
        <w:sectPr w:rsidR="00D22BB4" w:rsidRPr="00E36859" w:rsidSect="00D22BB4">
          <w:headerReference w:type="even" r:id="rId16"/>
          <w:headerReference w:type="default" r:id="rId17"/>
          <w:footerReference w:type="default" r:id="rId18"/>
          <w:headerReference w:type="first" r:id="rId20"/>
          <w:type w:val="continuous"/>
          <w:pgSz w:w="11907" w:h="16839" w:code="9"/>
          <w:pgMar w:top="720" w:right="720" w:bottom="720" w:left="720" w:header="720" w:footer="113" w:gutter="0"/>
          <w:cols w:sep="1" w:space="113"/>
          <w:docGrid w:linePitch="360"/>
        </w:sectPr>
      </w:pPr>
    </w:p>
    <w:tbl>
      <w:tblPr>
        <w:tblW w:w="5000" w:type="pct"/>
        <w:tblLayout w:type="fixed"/>
        <w:tblLook w:val="04A0"/>
      </w:tblPr>
      <w:tblGrid>
        <w:gridCol w:w="425"/>
        <w:gridCol w:w="270"/>
        <w:gridCol w:w="2202"/>
        <w:gridCol w:w="270"/>
        <w:gridCol w:w="2202"/>
        <w:gridCol w:w="270"/>
        <w:gridCol w:w="2202"/>
        <w:gridCol w:w="270"/>
        <w:gridCol w:w="2202"/>
      </w:tblGrid>
      <w:p w:rsidR="00F95041" w:rsidRPr="00F95041" w:rsidRDefault="00F95041" w:rsidP="00F95041">
        <w:pPr>
          <w:autoSpaceDE w:val="0"/>
          <w:autoSpaceDN w:val="0"/>
          <w:adjustRightInd w:val="0"/>
          <w:jc w:val="center"/>
          <w:rPr>
            <w:rFonts w:ascii="Cambria Math" w:hAnsi="Cambria Math" w:cs="Calibri"/>
            <w:b/>
            <w:bCs/>
          </w:rPr>
        </w:pPr>
        <w:r w:rsidRPr="00F95041">
          <w:rPr>
            <w:rFonts w:ascii="Cambria Math" w:hAnsi="Cambria Math" w:cs="Calibri"/>
            <w:b/>
          </w:rPr>
          <w:t>Single Correct Answer Type</w:t>
        </w:r>
        <w:bCs/>
      </w:p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E24848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If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x+y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then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E24848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x+y=0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E24848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x=2y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E24848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x=y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E24848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2x=y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515218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The number of values of </w:t>
            </w:r>
            <m:oMath>
              <m:r>
                <w:rPr>
                  <w:rFonts w:ascii="Cambria Math" w:hAnsi="Cambria Math"/>
                </w:rPr>
                <m:t xml:space="preserve">y </m:t>
              </m:r>
            </m:oMath>
            <w:r w:rsidR="0049646A" w:rsidRPr="00B25038">
              <w:rPr>
                <w:rFonts w:ascii="Cambria Math" w:hAnsi="Cambria Math"/>
              </w:rPr>
              <w:t>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-2π, 2π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satisfying the equation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func>
                </m:e>
              </m:d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515218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515218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515218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515218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6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9E233F" w:rsidP="006B0C02">
            <w:pPr>
              <w:spacing w:after="0"/>
              <w:contextualSpacing/>
              <w:tabs>
                <w:tab w:val="left" w:pos="1440"/>
              </w:tabs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</w:t>
            </w:r>
            <m:oMath>
              <m:r>
                <w:rPr>
                  <w:rFonts w:ascii="Cambria Math" w:hAnsi="Cambria Math"/>
                </w:rPr>
                <m:t>∆ABC,</m:t>
              </m:r>
            </m:oMath>
            <w:r w:rsidRPr="00DB5034">
              <w:rPr>
                <w:rFonts w:ascii="Cambria Math" w:hAnsi="Cambria Math"/>
              </w:rPr>
              <w:t xml:space="preserve"> the median </w:t>
            </w:r>
            <m:oMath>
              <m:r>
                <w:rPr>
                  <w:rFonts w:ascii="Cambria Math" w:hAnsi="Cambria Math"/>
                </w:rPr>
                <m:t>AD</m:t>
              </m:r>
            </m:oMath>
            <w:r w:rsidRPr="00DB5034">
              <w:rPr>
                <w:rFonts w:ascii="Cambria Math" w:hAnsi="Cambria Math"/>
              </w:rPr>
              <w:t xml:space="preserve"> divides </w:t>
            </w:r>
            <m:oMath>
              <m:r>
                <w:rPr>
                  <w:rFonts w:ascii="Cambria Math" w:hAnsi="Cambria Math"/>
                </w:rPr>
                <m:t>∠BAC</m:t>
              </m:r>
            </m:oMath>
            <w:r w:rsidRPr="00DB5034">
              <w:rPr>
                <w:rFonts w:ascii="Cambria Math" w:hAnsi="Cambria Math"/>
              </w:rPr>
              <w:t xml:space="preserve"> such that </w:t>
            </w:r>
            <m:oMath>
              <m:r>
                <w:rPr>
                  <w:rFonts w:ascii="Cambria Math" w:hAnsi="Cambria Math"/>
                </w:rPr>
                <m:t>∠BAD:∠CAD=2:1.</m:t>
              </m:r>
            </m:oMath>
            <w:r w:rsidR="00F42000" w:rsidRPr="00DB5034">
              <w:rPr>
                <w:rFonts w:ascii="Cambria Math" w:hAnsi="Cambria Math"/>
              </w:rPr>
              <w:t xml:space="preserve"> </w:t>
            </w:r>
            <w:r w:rsidRPr="00DB5034">
              <w:rPr>
                <w:rFonts w:ascii="Cambria Math" w:hAnsi="Cambria Math"/>
              </w:rPr>
              <w:t xml:space="preserve">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(A/3) 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9E233F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7160C9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θ-1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=1-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θ-1</m:t>
                      </m:r>
                    </m:e>
                  </m:func>
                </m:den>
              </m:f>
            </m:oMath>
            <w:r w:rsidRPr="00B25038">
              <w:rPr>
                <w:rFonts w:ascii="Cambria Math" w:hAnsi="Cambria Math"/>
              </w:rPr>
              <w:t xml:space="preserve"> has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7160C9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 root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7160C9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One root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7160C9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Two roots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7160C9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Infinite roots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B848D2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6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6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</m:oMath>
            <w:r w:rsidRPr="00A33FF1">
              <w:rPr>
                <w:rFonts w:ascii="Cambria Math" w:hAnsi="Cambria Math"/>
              </w:rPr>
              <w:t xml:space="preserve"> then range of </w:t>
            </w:r>
            <m:oMath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,1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,1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B848D2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735087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number of solutions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3x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3x</m:t>
                  </m:r>
                </m:e>
              </m:func>
              <m:r>
                <w:rPr>
                  <w:rFonts w:ascii="Cambria Math" w:hAnsi="Cambria Math"/>
                </w:rPr>
                <m:t>, 0≤x≤2π,</m:t>
              </m:r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735087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7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735087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735087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735087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6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EA1F0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y=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 xml:space="preserve"> </m:t>
              </m:r>
            </m:oMath>
            <w:r w:rsidRPr="00A33FF1">
              <w:rPr>
                <w:rFonts w:ascii="Cambria Math" w:hAnsi="Cambria Math"/>
              </w:rPr>
              <w:t>where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A-B=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</m:oMath>
            <w:r w:rsidRPr="00A33FF1">
              <w:rPr>
                <w:rFonts w:ascii="Cambria Math" w:hAnsi="Cambria Math"/>
              </w:rPr>
              <w:t xml:space="preserve"> then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y+1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y+1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</m:oMath>
            <w:r w:rsidRPr="00A33FF1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B428FF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9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B428FF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B428FF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27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B428FF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81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9D6F0A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>ABC,</m:t>
              </m:r>
            </m:oMath>
            <w:r w:rsidRPr="00A33FF1">
              <w:rPr>
                <w:rFonts w:ascii="Cambria Math" w:hAnsi="Cambria Math"/>
              </w:rPr>
              <w:t xml:space="preserve"> 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  <w:r w:rsidR="00EA1F01" w:rsidRPr="00A33FF1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</m:oMath>
            <w:r w:rsidR="00EA1F01" w:rsidRPr="00A33FF1">
              <w:rPr>
                <w:rFonts w:ascii="Cambria Math" w:hAnsi="Cambria Math"/>
              </w:rPr>
              <w:t>, then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9D6F0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9D6F0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9D6F0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9D6F0A" w:rsidP="002178ED">
            <w:pPr>
              <w:spacing w:after="0"/>
              <w:contextualSpacing/>
              <w:tabs>
                <w:tab w:val="left" w:pos="1071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5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315448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range of </w:t>
            </w:r>
            <m:oMath>
              <m:r>
                <w:rPr>
                  <w:rFonts w:ascii="Cambria Math" w:hAnsi="Cambria Math"/>
                </w:rPr>
                <m:t>y</m:t>
              </m:r>
            </m:oMath>
            <w:r w:rsidRPr="00B25038">
              <w:rPr>
                <w:rFonts w:ascii="Cambria Math" w:hAnsi="Cambria Math"/>
              </w:rPr>
              <w:t xml:space="preserve"> such that the equation in </w:t>
            </w:r>
            <m:oMath>
              <m:r>
                <w:rPr>
                  <w:rFonts w:ascii="Cambria Math" w:hAnsi="Cambria Math"/>
                </w:rPr>
                <m:t>x, y+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has a real solution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-2, 2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C04D60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 xml:space="preserve">,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-1, 1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F18F4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-1/2, 1/2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880AD5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fun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θ+ϕ</m:t>
                  </m:r>
                </m:e>
              </m:d>
              <m:r>
                <w:rPr>
                  <w:rFonts w:ascii="Cambria Math" w:hAnsi="Cambria Math"/>
                </w:rPr>
                <m:t>+4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θ+ϕ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  <m:r>
                <w:rPr>
                  <w:rFonts w:ascii="Cambria Math" w:hAnsi="Cambria Math"/>
                </w:rPr>
                <m:t>+2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</m:oMath>
            <w:r w:rsidR="002D4ED3"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A33FF1" w:rsidRDefault="00E35F69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Independent of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Pr="00A33FF1">
              <w:rPr>
                <w:rFonts w:ascii="Cambria Math" w:hAnsi="Cambria Math"/>
              </w:rPr>
              <w:t xml:space="preserve"> only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A33FF1" w:rsidRDefault="00E35F69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Independent of </w:t>
            </w:r>
            <m:oMath>
              <m:r>
                <w:rPr>
                  <w:rFonts w:ascii="Cambria Math" w:hAnsi="Cambria Math"/>
                </w:rPr>
                <m:t>ϕ</m:t>
              </m:r>
            </m:oMath>
            <w:r w:rsidRPr="00A33FF1">
              <w:rPr>
                <w:rFonts w:ascii="Cambria Math" w:hAnsi="Cambria Math"/>
              </w:rPr>
              <w:t xml:space="preserve"> only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A33FF1" w:rsidRDefault="00E35F69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Independent of both </w:t>
            </w:r>
            <m:oMath>
              <m:r>
                <w:rPr>
                  <w:rFonts w:ascii="Cambria Math" w:hAnsi="Cambria Math"/>
                </w:rPr>
                <m:t xml:space="preserve">θ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ϕ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A33FF1" w:rsidRDefault="00E35F69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Dependent on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="002D4ED3" w:rsidRPr="00A33FF1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ϕ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EA1F0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 xml:space="preserve">, …,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oMath>
            <w:r w:rsidR="00DF335F" w:rsidRPr="00A33FF1">
              <w:rPr>
                <w:rFonts w:ascii="Cambria Math" w:hAnsi="Cambria Math"/>
                <w:i/>
              </w:rPr>
              <w:t xml:space="preserve"> </w:t>
            </w:r>
            <w:r w:rsidR="00DF335F" w:rsidRPr="00A33FF1">
              <w:rPr>
                <w:rFonts w:ascii="Cambria Math" w:hAnsi="Cambria Math"/>
              </w:rPr>
              <w:t xml:space="preserve">are in A.P. whose common difference is </w:t>
            </w:r>
            <m:oMath>
              <m:r>
                <w:rPr>
                  <w:rFonts w:ascii="Cambria Math" w:hAnsi="Cambria Math"/>
                </w:rPr>
                <m:t>α,</m:t>
              </m:r>
            </m:oMath>
            <w:r w:rsidR="00DF335F" w:rsidRPr="00A33FF1">
              <w:rPr>
                <w:rFonts w:ascii="Cambria Math" w:hAnsi="Cambria Math"/>
              </w:rPr>
              <w:t xml:space="preserve"> then 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</w:rPr>
                    <m:t>+…+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n-1</m:t>
                          </m:r>
                        </m:sub>
                      </m:sSub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</m:e>
                  </m:func>
                </m:e>
              </m:d>
            </m:oMath>
            <w:r w:rsidR="00DF335F"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n-1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α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func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nα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func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n-1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α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func>
                <m:r>
                  <w:rPr>
                    <w:rFonts w:ascii="Cambria Math" w:hAnsi="Cambria Math"/>
                  </w:rPr>
                  <m:t>α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077B8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Pr="00A33FF1">
              <w:rPr>
                <w:rFonts w:ascii="Cambria Math" w:hAnsi="Cambria Math"/>
              </w:rPr>
              <w:t xml:space="preserve">, then 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12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10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8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6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-2 </m:t>
              </m:r>
            </m:oMath>
            <w:r w:rsidR="002758A1" w:rsidRPr="00A33FF1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2758A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2758A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077B8A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2758A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52325B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>ABC, ∠A=30°, BC=2+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rad>
              <m:r>
                <w:rPr>
                  <w:rFonts w:ascii="Cambria Math" w:hAnsi="Cambria Math"/>
                </w:rPr>
                <m:t>,</m:t>
              </m:r>
            </m:oMath>
            <w:r w:rsidRPr="00DB5034">
              <w:rPr>
                <w:rFonts w:ascii="Cambria Math" w:hAnsi="Cambria Math"/>
              </w:rPr>
              <w:t xml:space="preserve"> then the distance of the vertex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from the orthocenter of the triangle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52325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</m:e>
                </m:d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6058E7" w:rsidP="006B0C02">
            <w:pPr>
              <w:spacing w:after="0"/>
              <w:contextualSpacing/>
              <w:tabs>
                <w:tab w:val="left" w:pos="3226"/>
              </w:tabs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>ABC,</m:t>
              </m:r>
            </m:oMath>
            <w:r w:rsidRPr="00DB5034">
              <w:rPr>
                <w:rFonts w:ascii="Cambria Math" w:hAnsi="Cambria Math"/>
              </w:rPr>
              <w:t xml:space="preserve"> median</w:t>
            </w:r>
            <w:r w:rsidR="00AD2DE8" w:rsidRPr="00DB5034">
              <w:rPr>
                <w:rFonts w:ascii="Cambria Math" w:hAnsi="Cambria Math"/>
              </w:rPr>
              <w:t>s</w:t>
            </w:r>
            <w:r w:rsidRPr="00DB5034">
              <w:rPr>
                <w:rFonts w:ascii="Cambria Math" w:hAnsi="Cambria Math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 xml:space="preserve">AD </m:t>
              </m:r>
            </m:oMath>
            <w:r w:rsidR="00AD2DE8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CE</m:t>
              </m:r>
            </m:oMath>
            <w:r w:rsidRPr="00DB5034">
              <w:rPr>
                <w:rFonts w:ascii="Cambria Math" w:hAnsi="Cambria Math"/>
              </w:rPr>
              <w:t xml:space="preserve"> are drawn.  If </w:t>
            </w:r>
            <m:oMath>
              <m:r>
                <w:rPr>
                  <w:rFonts w:ascii="Cambria Math" w:hAnsi="Cambria Math"/>
                </w:rPr>
                <m:t xml:space="preserve">AD=5, ∠DAC=π/8 </m:t>
              </m:r>
            </m:oMath>
            <w:r w:rsidR="00AD2DE8" w:rsidRPr="00DB5034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∠ACE=π/4,</m:t>
              </m:r>
            </m:oMath>
            <w:r w:rsidRPr="00DB5034">
              <w:rPr>
                <w:rFonts w:ascii="Cambria Math" w:hAnsi="Cambria Math"/>
              </w:rPr>
              <w:t xml:space="preserve"> then the area of the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18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077B8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θ=π/4n,</m:t>
              </m:r>
            </m:oMath>
            <w:r w:rsidRPr="00A33FF1">
              <w:rPr>
                <w:rFonts w:ascii="Cambria Math" w:hAnsi="Cambria Math"/>
              </w:rPr>
              <w:t xml:space="preserve"> then the value of </w:t>
            </w:r>
            <m:oMath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2θ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…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2n-2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θ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2n-1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 θ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is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077B8A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415789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415789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415789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sup>
              </m:sSup>
              <m:r>
                <w:rPr>
                  <w:rFonts w:ascii="Cambria Math" w:hAnsi="Cambria Math"/>
                </w:rPr>
                <m:t>+4a=0</m:t>
              </m:r>
            </m:oMath>
            <w:r w:rsidR="00453FAC" w:rsidRPr="00B25038">
              <w:rPr>
                <w:rFonts w:ascii="Cambria Math" w:hAnsi="Cambria Math"/>
              </w:rPr>
              <w:t xml:space="preserve"> will have exactly four different solutions in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</m:oMath>
            <w:r w:rsidR="00453FAC" w:rsidRPr="00B25038">
              <w:rPr>
                <w:rFonts w:ascii="Cambria Math" w:hAnsi="Cambria Math"/>
              </w:rPr>
              <w:t xml:space="preserve"> if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453FAC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a∈R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453FAC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 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453FAC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-1-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4e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,∞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453FAC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323D48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numerical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20°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80°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50°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323D48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05436B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</w:t>
            </w:r>
            <m:oMath>
              <m:r>
                <w:rPr>
                  <w:rFonts w:ascii="Cambria Math" w:hAnsi="Cambria Math"/>
                </w:rPr>
                <m:t xml:space="preserve">∆ABC, </m:t>
              </m:r>
            </m:oMath>
            <w:r w:rsidR="00653DBA" w:rsidRPr="00DB5034">
              <w:rPr>
                <w:rFonts w:ascii="Cambria Math" w:hAnsi="Cambria Math"/>
              </w:rPr>
              <w:t>let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R=</m:t>
              </m:r>
            </m:oMath>
            <w:r w:rsidRPr="00DB5034">
              <w:rPr>
                <w:rFonts w:ascii="Cambria Math" w:hAnsi="Cambria Math"/>
              </w:rPr>
              <w:t xml:space="preserve"> circumradius, </w:t>
            </w:r>
            <m:oMath>
              <m:r>
                <w:rPr>
                  <w:rFonts w:ascii="Cambria Math" w:hAnsi="Cambria Math"/>
                </w:rPr>
                <m:t>r=</m:t>
              </m:r>
            </m:oMath>
            <w:r w:rsidRPr="00DB5034">
              <w:rPr>
                <w:rFonts w:ascii="Cambria Math" w:hAnsi="Cambria Math"/>
              </w:rPr>
              <w:t xml:space="preserve"> inradius, if </w:t>
            </w:r>
            <m:oMath>
              <m:r>
                <w:rPr>
                  <w:rFonts w:ascii="Cambria Math" w:hAnsi="Cambria Math"/>
                </w:rPr>
                <m:t>r</m:t>
              </m:r>
            </m:oMath>
            <w:r w:rsidRPr="00DB5034">
              <w:rPr>
                <w:rFonts w:ascii="Cambria Math" w:hAnsi="Cambria Math"/>
              </w:rPr>
              <w:t xml:space="preserve"> is the distance between the circumcentre and the incentre, then ratio </w:t>
            </w:r>
            <m:oMath>
              <m:r>
                <w:rPr>
                  <w:rFonts w:ascii="Cambria Math" w:hAnsi="Cambria Math"/>
                </w:rPr>
                <m:t>R/r</m:t>
              </m:r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8F1562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If </m:t>
              </m:r>
              <m:r>
                <w:rPr>
                  <w:rFonts w:ascii="Cambria Math" w:hAnsi="Cambria Math"/>
                </w:rPr>
                <m:t>A+B+C=3π/2,</m:t>
              </m:r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 xml:space="preserve">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2B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2C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Pr="00A33FF1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A33FF1" w:rsidRDefault="008F1562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1-4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A33FF1" w:rsidRDefault="008F1562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A33FF1" w:rsidRDefault="008F1562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A33FF1" w:rsidRDefault="008F1562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1-4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F5413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>ABC,</m:t>
              </m:r>
            </m:oMath>
            <w:r w:rsidRPr="00DB5034">
              <w:rPr>
                <w:rFonts w:ascii="Cambria Math" w:hAnsi="Cambria Math"/>
              </w:rPr>
              <w:t xml:space="preserve"> line joining circumcentre and incentre is parallel to side </w:t>
            </w:r>
            <m:oMath>
              <m:r>
                <w:rPr>
                  <w:rFonts w:ascii="Cambria Math" w:hAnsi="Cambria Math"/>
                </w:rPr>
                <m:t>AC,</m:t>
              </m:r>
            </m:oMath>
            <w:r w:rsidRPr="00DB5034">
              <w:rPr>
                <w:rFonts w:ascii="Cambria Math" w:hAnsi="Cambria Math"/>
              </w:rPr>
              <w:t xml:space="preserve">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F54139" w:rsidP="006B0C02">
            <w:pPr>
              <w:spacing w:after="0"/>
              <w:contextualSpacing/>
              <w:rPr>
                <w:rFonts w:ascii="Cambria Math" w:hAnsi="Cambria Math"/>
                <w:oMath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F54139" w:rsidP="006B0C02">
            <w:pPr>
              <w:spacing w:after="0"/>
              <w:contextualSpacing/>
              <w:rPr>
                <w:rFonts w:ascii="Cambria Math" w:hAnsi="Cambria Math"/>
                <w:oMath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F54139" w:rsidP="006B0C02">
            <w:pPr>
              <w:spacing w:after="0"/>
              <w:contextualSpacing/>
              <w:rPr>
                <w:rFonts w:ascii="Cambria Math" w:hAnsi="Cambria Math"/>
                <w:oMath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F54139" w:rsidP="006B0C02">
            <w:pPr>
              <w:spacing w:after="0"/>
              <w:contextualSpacing/>
              <w:rPr>
                <w:rFonts w:ascii="Cambria Math" w:hAnsi="Cambria Math"/>
                <w:oMath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691ABD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roots of the equation </w:t>
            </w:r>
            <m:oMath>
              <m:r>
                <w:rPr>
                  <w:rFonts w:ascii="Cambria Math" w:hAnsi="Cambria Math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-2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rad>
              <m:r>
                <w:rPr>
                  <w:rFonts w:ascii="Cambria Math" w:hAnsi="Cambria Math"/>
                </w:rPr>
                <m:t xml:space="preserve"> x+1=0</m:t>
              </m:r>
            </m:oMath>
            <w:r w:rsidRPr="00A33FF1">
              <w:rPr>
                <w:rFonts w:ascii="Cambria Math" w:hAnsi="Cambria Math"/>
              </w:rPr>
              <w:t xml:space="preserve"> 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36°</m:t>
                    </m:r>
                  </m:e>
                </m:func>
                <m:r>
                  <w:rPr>
                    <w:rFonts w:ascii="Cambria Math" w:hAnsi="Cambria Math"/>
                  </w:rPr>
                  <m:t>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18°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18°</m:t>
                    </m:r>
                  </m:e>
                </m:func>
                <m:r>
                  <w:rPr>
                    <w:rFonts w:ascii="Cambria Math" w:hAnsi="Cambria Math"/>
                  </w:rPr>
                  <m:t>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36°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36°</m:t>
                    </m:r>
                  </m:e>
                </m:func>
                <m:r>
                  <w:rPr>
                    <w:rFonts w:ascii="Cambria Math" w:hAnsi="Cambria Math"/>
                  </w:rPr>
                  <m:t>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18°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18°</m:t>
                    </m:r>
                  </m:e>
                </m:func>
                <m:r>
                  <w:rPr>
                    <w:rFonts w:ascii="Cambria Math" w:hAnsi="Cambria Math"/>
                  </w:rPr>
                  <m:t>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36°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1500D1" w:rsidRPr="00A33FF1" w:rsidRDefault="009D3859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0&lt;x&lt;π/4,</m:t>
              </m:r>
            </m:oMath>
            <w:r w:rsidRPr="00A33FF1">
              <w:rPr>
                <w:rFonts w:ascii="Cambria Math" w:hAnsi="Cambria Math"/>
              </w:rPr>
              <w:t xml:space="preserve"> then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2x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2x</m:t>
                      </m:r>
                    </m:e>
                  </m:func>
                </m:e>
              </m:d>
            </m:oMath>
            <w:r w:rsidRPr="00A33FF1">
              <w:rPr>
                <w:rFonts w:ascii="Cambria Math" w:hAnsi="Cambria Math"/>
              </w:rPr>
              <w:t xml:space="preserve"> equals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-x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9F4279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A quadratic equation whose roots are </w:t>
            </w:r>
            <m:oMath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cosec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θ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can be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-5x+2=0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-3x+6=0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-5x+5=0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9F4279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E23C75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6°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42°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66°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78°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is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E23C75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2D4ED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1/2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2D4ED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1/4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E23C7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1/8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1+x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1-x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,</m:t>
              </m:r>
            </m:oMath>
            <w:r w:rsidRPr="00E50692">
              <w:rPr>
                <w:rFonts w:ascii="Cambria Math" w:hAnsi="Cambria Math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 xml:space="preserve"> .f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x+2</m:t>
                    </m:r>
                  </m:e>
                </m:d>
                <m:r>
                  <w:rPr>
                    <w:rFonts w:ascii="Cambria Math" w:hAnsi="Cambria Math"/>
                  </w:rPr>
                  <m:t>-2f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x+1</m:t>
                    </m:r>
                  </m:e>
                </m:d>
                <m:r>
                  <w:rPr>
                    <w:rFonts w:ascii="Cambria Math" w:hAnsi="Cambria Math"/>
                  </w:rPr>
                  <m:t>+f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+f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x+1</m:t>
                    </m:r>
                  </m:e>
                </m:d>
                <m:r>
                  <w:rPr>
                    <w:rFonts w:ascii="Cambria Math" w:hAnsi="Cambria Math"/>
                  </w:rPr>
                  <m:t>=f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+x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F1678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 xml:space="preserve">ABC, </m:t>
              </m:r>
            </m:oMath>
            <w:r w:rsidRPr="00DB5034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7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</m:oMath>
            <w:r w:rsidRPr="00DB5034">
              <w:rPr>
                <w:rFonts w:ascii="Cambria Math" w:hAnsi="Cambria Math"/>
              </w:rPr>
              <w:t xml:space="preserve"> then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</m:t>
                  </m:r>
                </m:num>
                <m:den>
                  <m:r>
                    <w:rPr>
                      <w:rFonts w:ascii="Cambria Math" w:hAnsi="Cambria Math"/>
                    </w:rPr>
                    <m:t>r</m:t>
                  </m:r>
                </m:den>
              </m:f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102C3C" w:rsidRPr="00A33FF1" w:rsidRDefault="00102C3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Pr="00A33FF1">
              <w:rPr>
                <w:rFonts w:ascii="Cambria Math" w:hAnsi="Cambria Math"/>
              </w:rPr>
              <w:t xml:space="preserve"> be a positive integer such that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2n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2n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.</m:t>
              </m:r>
            </m:oMath>
            <w:r w:rsidR="002D4ED3" w:rsidRPr="00A33FF1">
              <w:rPr>
                <w:rFonts w:ascii="Cambria Math" w:hAnsi="Cambria Math"/>
              </w:rPr>
              <w:t xml:space="preserve"> T</w:t>
            </w:r>
            <w:r w:rsidRPr="00A33FF1">
              <w:rPr>
                <w:rFonts w:ascii="Cambria Math" w:hAnsi="Cambria Math"/>
              </w:rPr>
              <w:t>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02C3C" w:rsidRPr="00A33FF1" w:rsidRDefault="00165246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6≤n≤8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02C3C" w:rsidRPr="00A33FF1" w:rsidRDefault="00165246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4&lt;n≤8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02C3C" w:rsidRPr="00A33FF1" w:rsidRDefault="00165246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4≤n≤8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02C3C" w:rsidRPr="00A33FF1" w:rsidRDefault="00165246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4&lt;n&lt;8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FA220A" w:rsidP="000B4D3D">
            <w:pPr>
              <w:spacing w:after="0"/>
              <w:contextualSpacing/>
              <w:tabs>
                <w:tab w:val="left" w:pos="1855"/>
              </w:tabs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A-B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Pr="00B25038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sec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A+B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=2/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r>
                <w:rPr>
                  <w:rFonts w:ascii="Cambria Math" w:hAnsi="Cambria Math"/>
                </w:rPr>
                <m:t xml:space="preserve">, </m:t>
              </m:r>
            </m:oMath>
            <w:r w:rsidR="00A13771" w:rsidRPr="00B25038">
              <w:rPr>
                <w:rFonts w:ascii="Cambria Math" w:hAnsi="Cambria Math"/>
              </w:rPr>
              <w:t xml:space="preserve">then the smallest positive values of </w:t>
            </w:r>
            <m:oMath>
              <m:r>
                <w:rPr>
                  <w:rFonts w:ascii="Cambria Math" w:hAnsi="Cambria Math"/>
                </w:rPr>
                <m:t xml:space="preserve">A </m:t>
              </m:r>
            </m:oMath>
            <w:r w:rsidRPr="00B25038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B,</m:t>
              </m:r>
            </m:oMath>
            <w:r w:rsidR="00A13771" w:rsidRPr="00B25038">
              <w:rPr>
                <w:rFonts w:ascii="Cambria Math" w:hAnsi="Cambria Math"/>
              </w:rPr>
              <w:t xml:space="preserve"> respectively, 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24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19π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19π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24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31π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24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24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31π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24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AB224A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One root of 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x-x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 lies in the interval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,0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,π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π,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D7098B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 xml:space="preserve">α </m:t>
              </m:r>
            </m:oMath>
            <w:r w:rsidR="00FA220A" w:rsidRPr="00B25038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β</m:t>
              </m:r>
            </m:oMath>
            <w:r w:rsidRPr="00B25038">
              <w:rPr>
                <w:rFonts w:ascii="Cambria Math" w:hAnsi="Cambria Math"/>
                <w:iCs/>
              </w:rPr>
              <w:t xml:space="preserve"> be any two positive values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B25038">
              <w:rPr>
                <w:rFonts w:ascii="Cambria Math" w:hAnsi="Cambria Math"/>
                <w:iCs/>
              </w:rPr>
              <w:t xml:space="preserve"> for which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,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</m:oMath>
            <w:r w:rsidR="00FA220A" w:rsidRPr="00B25038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1-3</m:t>
              </m:r>
              <m:func>
                <m:func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  <w:iCs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ctrlPr>
                    <w:rPr>
                      <w:rFonts w:ascii="Cambria Math" w:hAnsi="Cambria Math"/>
                      <w:i/>
                    </w:rPr>
                  </m:ctrlP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="00FA220A" w:rsidRPr="00B25038">
              <w:rPr>
                <w:rFonts w:ascii="Cambria Math" w:hAnsi="Cambria Math"/>
              </w:rPr>
              <w:t xml:space="preserve">are in G.P. </w:t>
            </w:r>
            <w:r w:rsidRPr="00B25038">
              <w:rPr>
                <w:rFonts w:ascii="Cambria Math" w:hAnsi="Cambria Math"/>
              </w:rPr>
              <w:t xml:space="preserve">The minimum value of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α-β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D7098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1146C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∆ABC,</m:t>
              </m:r>
            </m:oMath>
            <w:r w:rsidRPr="00DB5034">
              <w:rPr>
                <w:rFonts w:ascii="Cambria Math" w:hAnsi="Cambria Math"/>
              </w:rPr>
              <w:t xml:space="preserve"> if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c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c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</m:t>
                  </m:r>
                </m:num>
                <m:den>
                  <m:r>
                    <w:rPr>
                      <w:rFonts w:ascii="Cambria Math" w:hAnsi="Cambria Math"/>
                    </w:rPr>
                    <m:t>ab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ac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bc</m:t>
                  </m:r>
                </m:den>
              </m:f>
              <m:r>
                <w:rPr>
                  <w:rFonts w:ascii="Cambria Math" w:hAnsi="Cambria Math"/>
                </w:rPr>
                <m:t xml:space="preserve">, </m:t>
              </m:r>
            </m:oMath>
            <w:r w:rsidRPr="00DB5034">
              <w:rPr>
                <w:rFonts w:ascii="Cambria Math" w:hAnsi="Cambria Math"/>
              </w:rPr>
              <w:t>then the value of angle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08796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120°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08796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90°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08796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60°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08796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30°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57DE3" w:rsidRPr="00B25038" w:rsidRDefault="00057DE3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most general value for which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=-1,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</m:oMath>
            <w:r w:rsidR="006B4A11" w:rsidRPr="00B25038">
              <w:rPr>
                <w:rFonts w:ascii="Cambria Math" w:hAnsi="Cambria Math"/>
              </w:rPr>
              <w:t xml:space="preserve"> is</w:t>
            </w:r>
            <w:r w:rsidR="00FB087C" w:rsidRPr="00B25038">
              <w:rPr>
                <w:rFonts w:ascii="Cambria Math" w:hAnsi="Cambria Math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n∈Z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057DE3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057DE3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057DE3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057DE3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2D4ED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rad>
            </m:oMath>
            <w:r w:rsidRPr="00A33FF1">
              <w:rPr>
                <w:rFonts w:ascii="Cambria Math" w:hAnsi="Cambria Math"/>
              </w:rPr>
              <w:t xml:space="preserve"> where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n∈N,≥2,</m:t>
              </m:r>
            </m:oMath>
            <w:r w:rsidRPr="00A33FF1">
              <w:rPr>
                <w:rFonts w:ascii="Cambria Math" w:hAnsi="Cambria Math"/>
              </w:rPr>
              <w:t xml:space="preserve">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sec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</m:oMath>
            <w:r w:rsidR="007041C5" w:rsidRPr="00A33FF1">
              <w:rPr>
                <w:rFonts w:ascii="Cambria Math" w:hAnsi="Cambria Math"/>
              </w:rPr>
              <w:t xml:space="preserve"> is always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7041C5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A rational number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7041C5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An irrational number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7041C5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A positive integer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7041C5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A negative integer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D20BC6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Let </m:t>
              </m:r>
              <m:r>
                <w:rPr>
                  <w:rFonts w:ascii="Cambria Math" w:hAnsi="Cambria Math"/>
                </w:rPr>
                <m:t>x=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1°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>then the value of the expression</w:t>
            </w:r>
          </w:p>
          <w:p w:rsidR="00D20BC6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.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.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.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+…+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44°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.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45°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is equal to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D20BC6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D20BC6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1/x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/x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D20BC6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x/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EA1F0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y+z-x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z+x-y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x+y-z</m:t>
                      </m:r>
                    </m:e>
                  </m:d>
                </m:e>
              </m:func>
            </m:oMath>
            <w:r w:rsidR="00A54FB7" w:rsidRPr="00A33FF1">
              <w:rPr>
                <w:rFonts w:ascii="Cambria Math" w:hAnsi="Cambria Math"/>
                <w:i/>
              </w:rPr>
              <w:t xml:space="preserve"> </w:t>
            </w:r>
            <w:r w:rsidR="00A54FB7" w:rsidRPr="00A33FF1">
              <w:rPr>
                <w:rFonts w:ascii="Cambria Math" w:hAnsi="Cambria Math"/>
              </w:rPr>
              <w:t xml:space="preserve">are in A.P.,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y,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func>
            </m:oMath>
            <w:r w:rsidR="00A54FB7" w:rsidRPr="00A33FF1">
              <w:rPr>
                <w:rFonts w:ascii="Cambria Math" w:hAnsi="Cambria Math"/>
              </w:rPr>
              <w:t xml:space="preserve"> are in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A54FB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A.P.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A54FB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G</w:t>
            </w:r>
            <w:r w:rsidR="00993338" w:rsidRPr="00A33FF1">
              <w:rPr>
                <w:rFonts w:ascii="Cambria Math" w:hAnsi="Cambria Math"/>
              </w:rPr>
              <w:t>.</w:t>
            </w:r>
            <w:r w:rsidRPr="00A33FF1">
              <w:rPr>
                <w:rFonts w:ascii="Cambria Math" w:hAnsi="Cambria Math"/>
              </w:rPr>
              <w:t>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A54FB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H.P.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A54FB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is equal to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8F5207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If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+1,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then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equals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2D4ED3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C2505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C2505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C2505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955547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AD</m:t>
              </m:r>
            </m:oMath>
            <w:r w:rsidRPr="00DB5034">
              <w:rPr>
                <w:rFonts w:ascii="Cambria Math" w:hAnsi="Cambria Math"/>
              </w:rPr>
              <w:t xml:space="preserve"> be a median of the </w:t>
            </w:r>
            <m:oMath>
              <m:r>
                <w:rPr>
                  <w:rFonts w:ascii="Cambria Math" w:hAnsi="Cambria Math"/>
                </w:rPr>
                <m:t>∆ABC.</m:t>
              </m:r>
            </m:oMath>
            <w:r w:rsidRPr="00DB5034">
              <w:rPr>
                <w:rFonts w:ascii="Cambria Math" w:hAnsi="Cambria Math"/>
              </w:rPr>
              <w:t xml:space="preserve">  If </w:t>
            </w:r>
            <m:oMath>
              <m:r>
                <w:rPr>
                  <w:rFonts w:ascii="Cambria Math" w:hAnsi="Cambria Math"/>
                </w:rPr>
                <m:t xml:space="preserve">AE </m:t>
              </m:r>
            </m:oMath>
            <w:r w:rsidR="007B6470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AF</m:t>
              </m:r>
            </m:oMath>
            <w:r w:rsidRPr="00DB5034">
              <w:rPr>
                <w:rFonts w:ascii="Cambria Math" w:hAnsi="Cambria Math"/>
              </w:rPr>
              <w:t xml:space="preserve"> are medians of the triangle </w:t>
            </w:r>
            <m:oMath>
              <m:r>
                <w:rPr>
                  <w:rFonts w:ascii="Cambria Math" w:hAnsi="Cambria Math"/>
                </w:rPr>
                <m:t xml:space="preserve">ABD </m:t>
              </m:r>
            </m:oMath>
            <w:r w:rsidR="007B6470" w:rsidRPr="00DB5034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ADC,</m:t>
              </m:r>
            </m:oMath>
            <w:r w:rsidRPr="00DB5034">
              <w:rPr>
                <w:rFonts w:ascii="Cambria Math" w:hAnsi="Cambria Math"/>
              </w:rPr>
              <w:t xml:space="preserve"> respectively, and </w:t>
            </w:r>
            <m:oMath>
              <m:r>
                <w:rPr>
                  <w:rFonts w:ascii="Cambria Math" w:hAnsi="Cambria Math"/>
                </w:rPr>
                <m:t>AD=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 AE=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 AF=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="007B6470" w:rsidRPr="00DB5034">
              <w:rPr>
                <w:rFonts w:ascii="Cambria Math" w:hAnsi="Cambria Math"/>
              </w:rPr>
              <w:t>,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/8</m:t>
              </m:r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-2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-2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-2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C74F5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 number </w:t>
            </w:r>
            <m:oMath>
              <m:r>
                <w:rPr>
                  <w:rFonts w:ascii="Cambria Math" w:hAnsi="Cambria Math"/>
                </w:rPr>
                <m:t>N=6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31</m:t>
                  </m:r>
                </m:e>
              </m:func>
            </m:oMath>
            <w:r w:rsidRPr="00E50692">
              <w:rPr>
                <w:rFonts w:ascii="Cambria Math" w:hAnsi="Cambria Math"/>
              </w:rPr>
              <w:t xml:space="preserve"> lies between two successive integers whose sum is equal to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7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9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10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5E4E69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Let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</m:oMath>
            <w:r w:rsidRPr="00A33FF1">
              <w:rPr>
                <w:rFonts w:ascii="Cambria Math" w:hAnsi="Cambria Math"/>
              </w:rPr>
              <w:t xml:space="preserve"> be a regular hexagon inscribed in a circle of unit radius.  Then the product of the lengths of the line segments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 w:rsidRPr="00A33FF1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5E4E69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3/4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5E4E69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5E4E69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5E4E69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r>
                  <w:rPr>
                    <w:rFonts w:ascii="Cambria Math" w:hAnsi="Cambria Math"/>
                  </w:rPr>
                  <m:t>/2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general values of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Pr="00B25038">
              <w:rPr>
                <w:rFonts w:ascii="Cambria Math" w:hAnsi="Cambria Math"/>
              </w:rPr>
              <w:t xml:space="preserve"> satisfying the equation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θ-3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θ-2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 is </w:t>
            </w:r>
            <m:oMath>
              <m:r>
                <w:rPr>
                  <w:rFonts w:ascii="Cambria Math" w:hAnsi="Cambria Math"/>
                </w:rPr>
                <m:t>(n∈Z)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π/6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π/2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5π/6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7π/6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250F0" w:rsidRPr="00DB5034" w:rsidRDefault="00D10B16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If the lengths of the sides of triangle are 3, 5 and 7, then the largest angle of the triangle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E62ED7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="00BA4A52" w:rsidRPr="00DB5034">
              <w:rPr>
                <w:rFonts w:ascii="Cambria Math" w:hAnsi="Cambria Math"/>
              </w:rPr>
              <w:t xml:space="preserve"> are the roots of the equation </w:t>
            </w:r>
            <m:oMath>
              <m:r>
                <w:rPr>
                  <w:rFonts w:ascii="Cambria Math" w:hAnsi="Cambria Math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-bx-c=0,</m:t>
              </m:r>
            </m:oMath>
            <w:r w:rsidRPr="00DB5034">
              <w:rPr>
                <w:rFonts w:ascii="Cambria Math" w:hAnsi="Cambria Math"/>
              </w:rPr>
              <w:t xml:space="preserve"> where </w:t>
            </w:r>
            <m:oMath>
              <m:r>
                <w:rPr>
                  <w:rFonts w:ascii="Cambria Math" w:hAnsi="Cambria Math"/>
                </w:rPr>
                <m:t xml:space="preserve">a, b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</m:t>
              </m:r>
            </m:oMath>
            <w:r w:rsidR="00BA4A52" w:rsidRPr="00DB5034">
              <w:rPr>
                <w:rFonts w:ascii="Cambria Math" w:hAnsi="Cambria Math"/>
              </w:rPr>
              <w:t xml:space="preserve"> are the sides of a triangle </w:t>
            </w:r>
            <m:oMath>
              <m:r>
                <w:rPr>
                  <w:rFonts w:ascii="Cambria Math" w:hAnsi="Cambria Math"/>
                </w:rPr>
                <m:t>ABC,</m:t>
              </m:r>
            </m:oMath>
            <w:r w:rsidR="00BA4A52" w:rsidRPr="00DB5034">
              <w:rPr>
                <w:rFonts w:ascii="Cambria Math" w:hAnsi="Cambria Math"/>
              </w:rPr>
              <w:t xml:space="preserve">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</m:oMath>
            <w:r w:rsidR="00BA4A52"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304325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2a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304325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304325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2a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304325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3a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71750B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5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 xml:space="preserve">=4,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then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w:rPr>
                      <w:rFonts w:ascii="Cambria Math" w:hAnsi="Cambria Math"/>
                    </w:rPr>
                    <m:t>+2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71750B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71750B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71750B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1/6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71750B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6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A454DD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α+β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=0,</m:t>
              </m:r>
            </m:oMath>
            <w:r w:rsidRPr="00A33FF1">
              <w:rPr>
                <w:rFonts w:ascii="Cambria Math" w:hAnsi="Cambria Math"/>
              </w:rPr>
              <w:t xml:space="preserve">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α+2β</m:t>
                      </m:r>
                    </m:e>
                  </m:d>
                </m:e>
              </m:func>
            </m:oMath>
            <w:r w:rsidRPr="00A33FF1">
              <w:rPr>
                <w:rFonts w:ascii="Cambria Math" w:hAnsi="Cambria Math"/>
              </w:rPr>
              <w:t xml:space="preserve"> can be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A454DD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B25038" w:rsidRDefault="009D65A8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general solution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6x</m:t>
                  </m:r>
                </m:e>
              </m:func>
              <m:r>
                <w:rPr>
                  <w:rFonts w:ascii="Cambria Math" w:hAnsi="Cambria Math"/>
                </w:rPr>
                <m:t xml:space="preserve">=-1 </m:t>
              </m:r>
            </m:oMath>
            <w:r w:rsidR="002E3E0C" w:rsidRPr="00B25038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B25038" w:rsidRDefault="004E3C14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2n+1</m:t>
                    </m:r>
                  </m:e>
                </m:d>
                <m:r>
                  <w:rPr>
                    <w:rFonts w:ascii="Cambria Math" w:hAnsi="Cambria Math"/>
                  </w:rPr>
                  <m:t>π, 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B25038" w:rsidRDefault="004E3C14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x=2nπ, n∈Z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B25038" w:rsidRDefault="004E3C14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x=nπ, 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B25038" w:rsidRDefault="004E3C1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59012D" w:rsidP="000B4D3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If </m:t>
              </m:r>
              <m:r>
                <w:rPr>
                  <w:rFonts w:ascii="Cambria Math" w:hAnsi="Cambria Math"/>
                </w:rPr>
                <m:t>a, b∈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</m:oMath>
            <w:r w:rsidRPr="00B25038">
              <w:rPr>
                <w:rFonts w:ascii="Cambria Math" w:hAnsi="Cambria Math"/>
                <w:i/>
              </w:rPr>
              <w:t xml:space="preserve"> </w:t>
            </w:r>
            <w:r w:rsidRPr="00B25038">
              <w:rPr>
                <w:rFonts w:ascii="Cambria Math" w:hAnsi="Cambria Math"/>
              </w:rPr>
              <w:t xml:space="preserve">and the equation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+4+3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ax+b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-2x=0</m:t>
              </m:r>
            </m:oMath>
            <w:r w:rsidRPr="00B25038">
              <w:rPr>
                <w:rFonts w:ascii="Cambria Math" w:hAnsi="Cambria Math"/>
              </w:rPr>
              <w:t xml:space="preserve"> has at least one solution, then the value of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a+b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can be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9C3176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0C0B65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total number of ordered pairs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 y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satisfying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w:rPr>
                  <w:rFonts w:ascii="Cambria Math" w:hAnsi="Cambria Math"/>
                </w:rPr>
                <m:t>=4,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Pr="00B25038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0C0B65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0C0B65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0C0B65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0C0B65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6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D42C66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 xml:space="preserve">ABC, ∠A=π/2, </m:t>
              </m:r>
            </m:oMath>
            <w:r w:rsidRPr="00DB5034">
              <w:rPr>
                <w:rFonts w:ascii="Cambria Math" w:hAnsi="Cambria Math"/>
              </w:rPr>
              <w:t xml:space="preserve">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C/2</m:t>
                      </m:r>
                    </m:e>
                  </m:d>
                </m:e>
              </m:func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a-c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2b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a-b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2c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a-c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a-b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9501AC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If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 xml:space="preserve">+1=0, </m:t>
              </m:r>
            </m:oMath>
            <w:r w:rsidR="009E12D4" w:rsidRPr="00A33FF1">
              <w:rPr>
                <w:rFonts w:ascii="Cambria Math" w:hAnsi="Cambria Math"/>
              </w:rPr>
              <w:t>then the value of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/2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/2</m:t>
                      </m:r>
                    </m:e>
                  </m:d>
                </m:e>
              </m:func>
            </m:oMath>
            <w:r w:rsidRPr="00A33FF1">
              <w:rPr>
                <w:rFonts w:ascii="Cambria Math" w:hAnsi="Cambria Math"/>
              </w:rPr>
              <w:t xml:space="preserve"> is always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9E12D4" w:rsidP="002178ED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9501A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9501A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9E12D4" w:rsidP="002178ED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-2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3A4B05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>ABC,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=6 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 xml:space="preserve">=2, </m:t>
              </m:r>
            </m:oMath>
            <w:r w:rsidRPr="00A33FF1">
              <w:rPr>
                <w:rFonts w:ascii="Cambria Math" w:hAnsi="Cambria Math"/>
              </w:rPr>
              <w:t xml:space="preserve">then the values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A,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3A4B0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1, 2, 3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3A4B0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3, 2/3, 7/3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3A4B0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4,1/2, 3/2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3A4B05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2C017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the median of </w:t>
            </w:r>
            <m:oMath>
              <m:r>
                <w:rPr>
                  <w:rFonts w:ascii="Cambria Math" w:hAnsi="Cambria Math"/>
                </w:rPr>
                <m:t>∆ABC</m:t>
              </m:r>
            </m:oMath>
            <w:r w:rsidRPr="00DB5034">
              <w:rPr>
                <w:rFonts w:ascii="Cambria Math" w:hAnsi="Cambria Math"/>
              </w:rPr>
              <w:t xml:space="preserve"> through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is perpendicular to </w:t>
            </w:r>
            <m:oMath>
              <m:r>
                <w:rPr>
                  <w:rFonts w:ascii="Cambria Math" w:hAnsi="Cambria Math"/>
                </w:rPr>
                <m:t>AB,</m:t>
              </m:r>
            </m:oMath>
            <w:r w:rsidRPr="00DB5034">
              <w:rPr>
                <w:rFonts w:ascii="Cambria Math" w:hAnsi="Cambria Math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B56166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A+2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B56166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B25038" w:rsidRDefault="00D47E11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  <w:r w:rsidRPr="00B25038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</m:oMath>
            <w:r w:rsidRPr="00B25038">
              <w:rPr>
                <w:rFonts w:ascii="Cambria Math" w:hAnsi="Cambria Math"/>
              </w:rPr>
              <w:t xml:space="preserve"> then the general value of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θ </m:t>
              </m:r>
            </m:oMath>
            <w:r w:rsidRPr="00B25038">
              <w:rPr>
                <w:rFonts w:ascii="Cambria Math" w:hAnsi="Cambria Math"/>
              </w:rPr>
              <w:t xml:space="preserve">is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n∈Z</m:t>
                  </m:r>
                </m:e>
              </m:d>
            </m:oMath>
            <w:r w:rsidR="00CD7B1E" w:rsidRPr="00B25038">
              <w:rPr>
                <w:rFonts w:ascii="Cambria Math" w:hAnsi="Cambria Math"/>
                <w:i/>
              </w:rPr>
              <w:t xml:space="preserve"> </w:t>
            </w:r>
            <w:r w:rsidR="00CD7B1E" w:rsidRPr="00B25038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CD7B1E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C0301" w:rsidRPr="00B25038" w:rsidRDefault="00CD7B1E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C0301" w:rsidRPr="00B25038" w:rsidRDefault="00CD7B1E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C0301" w:rsidRPr="00B25038" w:rsidRDefault="00CD7B1E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jc w:val="both"/>
              <w:rPr>
                <w:rFonts w:ascii="Cambria Math" w:hAnsi="Cambria Math"/>
                <w:i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10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 xml:space="preserve">x≠y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then </m:t>
              </m:r>
              <m:r>
                <w:rPr>
                  <w:rFonts w:ascii="Cambria Math" w:hAnsi="Cambria Math"/>
                </w:rPr>
                <m:t>x+y=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65/8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37/6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247B48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'O'</m:t>
              </m:r>
            </m:oMath>
            <w:r w:rsidRPr="00DB5034">
              <w:rPr>
                <w:rFonts w:ascii="Cambria Math" w:hAnsi="Cambria Math"/>
              </w:rPr>
              <w:t xml:space="preserve"> is the circumcentre of </w:t>
            </w:r>
            <m:oMath>
              <m:r>
                <w:rPr>
                  <w:rFonts w:ascii="Cambria Math" w:hAnsi="Cambria Math"/>
                </w:rPr>
                <m:t xml:space="preserve">∆ABC </m:t>
              </m:r>
            </m:oMath>
            <w:r w:rsidR="007B6470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 w:rsidR="007B6470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DB5034">
              <w:rPr>
                <w:rFonts w:ascii="Cambria Math" w:hAnsi="Cambria Math"/>
              </w:rPr>
              <w:t xml:space="preserve"> are the radii of the circumcircles of triangles </w:t>
            </w:r>
            <m:oMath>
              <m:r>
                <w:rPr>
                  <w:rFonts w:ascii="Cambria Math" w:hAnsi="Cambria Math"/>
                </w:rPr>
                <m:t xml:space="preserve">OBC, OCA </m:t>
              </m:r>
            </m:oMath>
            <w:r w:rsidR="007B6470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OAB,</m:t>
              </m:r>
            </m:oMath>
            <w:r w:rsidRPr="00DB5034">
              <w:rPr>
                <w:rFonts w:ascii="Cambria Math" w:hAnsi="Cambria Math"/>
              </w:rPr>
              <w:t xml:space="preserve"> respectively, then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den>
              </m:f>
            </m:oMath>
            <w:r w:rsidRPr="00DB5034">
              <w:rPr>
                <w:rFonts w:ascii="Cambria Math" w:hAnsi="Cambria Math"/>
              </w:rPr>
              <w:t xml:space="preserve"> has the value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abc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abc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4∆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B80F8C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an acute angled triangle </w:t>
            </w:r>
            <m:oMath>
              <m:r>
                <w:rPr>
                  <w:rFonts w:ascii="Cambria Math" w:hAnsi="Cambria Math"/>
                </w:rPr>
                <m:t>ABC, r+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 w:rsidR="00F42000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∠B&gt;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</m:oMath>
            <w:r w:rsidRPr="00DB5034">
              <w:rPr>
                <w:rFonts w:ascii="Cambria Math" w:hAnsi="Cambria Math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DB5034" w:rsidRDefault="00D847E5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b+2c&lt;2a&lt;2b+2c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DB5034" w:rsidRDefault="00DA42C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b+4c&lt;4a&lt;2b+4c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DB5034" w:rsidRDefault="00DA42C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b+4c&lt;4a&lt;4b+4c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DB5034" w:rsidRDefault="00DA42C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b+3c&lt;3a&lt;3b+3c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C13CDC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 radii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DB5034">
              <w:rPr>
                <w:rFonts w:ascii="Cambria Math" w:hAnsi="Cambria Math"/>
              </w:rPr>
              <w:t xml:space="preserve"> of the escribed circles of the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DB5034">
              <w:rPr>
                <w:rFonts w:ascii="Cambria Math" w:hAnsi="Cambria Math"/>
              </w:rPr>
              <w:t xml:space="preserve"> are in H.P.  If the area of the triangle is 24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 w:rsidRPr="00DB5034">
              <w:rPr>
                <w:rFonts w:ascii="Cambria Math" w:hAnsi="Cambria Math"/>
              </w:rPr>
              <w:t xml:space="preserve"> and its perimeter is 24 cm, then the length of its largest side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7B6470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10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7B6470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9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7B6470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8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C13CDC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FE35EE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>ABC,</m:t>
              </m:r>
            </m:oMath>
            <w:r w:rsidRPr="00DB5034">
              <w:rPr>
                <w:rFonts w:ascii="Cambria Math" w:hAnsi="Cambria Math"/>
              </w:rPr>
              <w:t xml:space="preserve"> base </w:t>
            </w:r>
            <m:oMath>
              <m:r>
                <w:rPr>
                  <w:rFonts w:ascii="Cambria Math" w:hAnsi="Cambria Math"/>
                </w:rPr>
                <m:t>BC</m:t>
              </m:r>
            </m:oMath>
            <w:r w:rsidRPr="00DB5034">
              <w:rPr>
                <w:rFonts w:ascii="Cambria Math" w:hAnsi="Cambria Math"/>
              </w:rPr>
              <w:t xml:space="preserve"> and area of triangle </w:t>
            </w:r>
            <m:oMath>
              <m:r>
                <w:rPr>
                  <w:rFonts w:ascii="Cambria Math" w:hAnsi="Cambria Math"/>
                </w:rPr>
                <m:t>∆</m:t>
              </m:r>
            </m:oMath>
            <w:r w:rsidRPr="00DB5034">
              <w:rPr>
                <w:rFonts w:ascii="Cambria Math" w:hAnsi="Cambria Math"/>
              </w:rPr>
              <w:t xml:space="preserve"> are fixed.  Locus of the centroid of 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DB5034">
              <w:rPr>
                <w:rFonts w:ascii="Cambria Math" w:hAnsi="Cambria Math"/>
              </w:rPr>
              <w:t xml:space="preserve"> is a straight line that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DB5034" w:rsidRDefault="00FE35EE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Parallel to side </w:t>
            </w:r>
            <m:oMath>
              <m:r>
                <w:rPr>
                  <w:rFonts w:ascii="Cambria Math" w:hAnsi="Cambria Math"/>
                </w:rPr>
                <m:t>BC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DB5034" w:rsidRDefault="00FE35EE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Right bisector of side </w:t>
            </w:r>
            <m:oMath>
              <m:r>
                <w:rPr>
                  <w:rFonts w:ascii="Cambria Math" w:hAnsi="Cambria Math"/>
                </w:rPr>
                <m:t>BC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DB5034" w:rsidRDefault="00FE35EE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Right angle of </w:t>
            </w:r>
            <m:oMath>
              <m:r>
                <w:rPr>
                  <w:rFonts w:ascii="Cambria Math" w:hAnsi="Cambria Math"/>
                </w:rPr>
                <m:t>BC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DB5034" w:rsidRDefault="00FE35EE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Inclined at an angle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∆</m:t>
                              </m:r>
                            </m:e>
                          </m:rad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BC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to side </w:t>
            </w:r>
            <m:oMath>
              <m:r>
                <w:rPr>
                  <w:rFonts w:ascii="Cambria Math" w:hAnsi="Cambria Math"/>
                </w:rPr>
                <m:t>BC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B25038" w:rsidRDefault="0067582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Which of the following is not the general solution of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2x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+1=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3.2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?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67582B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nπ, 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π, 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π, 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67582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85323A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If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x+y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x-y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a+b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a-b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then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is equal to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85323A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ab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85323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802A45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If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 xml:space="preserve">are two distinct roots of the equation </w:t>
            </w:r>
            <m:oMath>
              <m:r>
                <w:rPr>
                  <w:rFonts w:ascii="Cambria Math" w:hAnsi="Cambria Math"/>
                </w:rPr>
                <m:t>a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+b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=c,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then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F4E2F" w:rsidRPr="00A33FF1" w:rsidRDefault="001500D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 xml:space="preserve">θ=m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and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e>
                  </m:func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θ=n,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then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F4E2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=4mn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F4E2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=4mn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F4E2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F4E2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=4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mn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6D20D6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="00A512E8" w:rsidRPr="00DB5034">
              <w:rPr>
                <w:rFonts w:ascii="Cambria Math" w:hAnsi="Cambria Math"/>
              </w:rPr>
              <w:t>, 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P, Q, R</m:t>
              </m:r>
            </m:oMath>
            <w:r w:rsidRPr="00DB5034">
              <w:rPr>
                <w:rFonts w:ascii="Cambria Math" w:hAnsi="Cambria Math"/>
              </w:rPr>
              <w:t xml:space="preserve"> divides sides </w:t>
            </w:r>
            <m:oMath>
              <m:r>
                <w:rPr>
                  <w:rFonts w:ascii="Cambria Math" w:hAnsi="Cambria Math"/>
                </w:rPr>
                <m:t xml:space="preserve">BC, AC </m:t>
              </m:r>
            </m:oMath>
            <w:r w:rsidR="00A512E8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AB,</m:t>
              </m:r>
            </m:oMath>
            <w:r w:rsidRPr="00DB5034">
              <w:rPr>
                <w:rFonts w:ascii="Cambria Math" w:hAnsi="Cambria Math"/>
              </w:rPr>
              <w:t xml:space="preserve"> respectively, in the ratio </w:t>
            </w:r>
            <m:oMath>
              <m:r>
                <w:rPr>
                  <w:rFonts w:ascii="Cambria Math" w:hAnsi="Cambria Math"/>
                </w:rPr>
                <m:t>k:1</m:t>
              </m:r>
            </m:oMath>
            <w:r w:rsidR="00A512E8" w:rsidRPr="00DB5034">
              <w:rPr>
                <w:rFonts w:ascii="Cambria Math" w:hAnsi="Cambria Math"/>
              </w:rPr>
              <w:t xml:space="preserve"> (in order). </w:t>
            </w:r>
            <w:r w:rsidRPr="00DB5034">
              <w:rPr>
                <w:rFonts w:ascii="Cambria Math" w:hAnsi="Cambria Math"/>
              </w:rPr>
              <w:t xml:space="preserve">If the ratio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area </m:t>
                      </m:r>
                      <m:r>
                        <w:rPr>
                          <w:rFonts w:ascii="Cambria Math" w:hAnsi="Cambria Math"/>
                        </w:rPr>
                        <m:t>PQR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area </m:t>
                      </m:r>
                      <m:r>
                        <w:rPr>
                          <w:rFonts w:ascii="Cambria Math" w:hAnsi="Cambria Math"/>
                        </w:rPr>
                        <m:t>ABC</m:t>
                      </m:r>
                    </m:den>
                  </m:f>
                </m:e>
              </m:d>
            </m:oMath>
            <w:r w:rsidR="00A512E8" w:rsidRPr="00DB5034">
              <w:rPr>
                <w:rFonts w:ascii="Cambria Math" w:hAnsi="Cambria Math"/>
              </w:rPr>
              <w:t xml:space="preserve">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oMath>
            <w:r w:rsidR="00A512E8" w:rsidRPr="00DB5034">
              <w:rPr>
                <w:rFonts w:ascii="Cambria Math" w:hAnsi="Cambria Math"/>
              </w:rPr>
              <w:t xml:space="preserve">, then </w:t>
            </w:r>
            <m:oMath>
              <m:r>
                <w:rPr>
                  <w:rFonts w:ascii="Cambria Math" w:hAnsi="Cambria Math"/>
                </w:rPr>
                <m:t xml:space="preserve">k </m:t>
              </m:r>
            </m:oMath>
            <w:r w:rsidR="00A512E8" w:rsidRPr="00DB5034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512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1/3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512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512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6D20D6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F67331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If </m:t>
              </m:r>
              <m:r>
                <w:rPr>
                  <w:rFonts w:ascii="Cambria Math" w:hAnsi="Cambria Math"/>
                </w:rPr>
                <m:t>x∈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then 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4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2x</m:t>
                      </m:r>
                    </m:e>
                  </m:func>
                </m:e>
              </m:rad>
            </m:oMath>
            <w:r w:rsidRPr="00A33FF1">
              <w:rPr>
                <w:rFonts w:ascii="Cambria Math" w:hAnsi="Cambria Math"/>
              </w:rPr>
              <w:t xml:space="preserve"> is always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F6733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F6733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F6733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-2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F6733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7229CB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 area of the circle and the area of a regular polygon of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Pr="00DB5034">
              <w:rPr>
                <w:rFonts w:ascii="Cambria Math" w:hAnsi="Cambria Math"/>
              </w:rPr>
              <w:t xml:space="preserve"> sides and of perimeter equal to that of the circle are in the ratio of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C04D60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6θ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4θ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r>
                <w:rPr>
                  <w:rFonts w:ascii="Cambria Math" w:hAnsi="Cambria Math"/>
                </w:rPr>
                <m:t>=0,</m:t>
              </m:r>
            </m:oMath>
            <w:r w:rsidRPr="00B25038">
              <w:rPr>
                <w:rFonts w:ascii="Cambria Math" w:hAnsi="Cambria Math"/>
              </w:rPr>
              <w:t xml:space="preserve"> then </w:t>
            </w:r>
            <m:oMath>
              <m:r>
                <w:rPr>
                  <w:rFonts w:ascii="Cambria Math" w:hAnsi="Cambria Math"/>
                </w:rPr>
                <m:t xml:space="preserve">θ </m:t>
              </m:r>
            </m:oMath>
            <w:r w:rsidRPr="00B25038">
              <w:rPr>
                <w:rFonts w:ascii="Cambria Math" w:hAnsi="Cambria Math"/>
              </w:rPr>
              <w:t>is equal to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n∈Z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B1F23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B1F23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or 2</m:t>
                </m:r>
                <m:r>
                  <w:rPr>
                    <w:rFonts w:ascii="Cambria Math" w:hAnsi="Cambria Math"/>
                  </w:rPr>
                  <m:t>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0B1F23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2629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18</m:t>
                  </m:r>
                </m:e>
              </m:func>
            </m:oMath>
            <w:r w:rsidR="00AF6AA9" w:rsidRPr="00E50692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D92629" w:rsidRPr="00E50692" w:rsidRDefault="00AF6AA9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A rational number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D92629" w:rsidRPr="00E50692" w:rsidRDefault="00AF6AA9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An irrational number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D92629" w:rsidRPr="00E50692" w:rsidRDefault="00AF6AA9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A prime number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S=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x∈N :2+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fName>
                    <m:e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x+1</m:t>
                          </m:r>
                        </m:e>
                      </m:rad>
                    </m:e>
                  </m:func>
                  <m:r>
                    <w:rPr>
                      <w:rFonts w:ascii="Cambria Math" w:hAnsi="Cambria Math"/>
                    </w:rPr>
                    <m:t>&gt;1-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1/2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sub>
                      </m:sSub>
                    </m:fName>
                    <m:e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4-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rad>
                    </m:e>
                  </m:func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Pr="00E50692">
              <w:rPr>
                <w:rFonts w:ascii="Cambria Math" w:hAnsi="Cambria Math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S=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S=Z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S=N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49646A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cosec </m:t>
                  </m:r>
                  <m:r>
                    <w:rPr>
                      <w:rFonts w:ascii="Cambria Math" w:hAnsi="Cambria Math"/>
                    </w:rPr>
                    <m:t>θ</m:t>
                  </m:r>
                </m:e>
              </m:d>
              <m:r>
                <w:rPr>
                  <w:rFonts w:ascii="Cambria Math" w:hAnsi="Cambria Math"/>
                </w:rPr>
                <m:t>≥1</m:t>
              </m:r>
            </m:oMath>
            <w:r w:rsidRPr="00B25038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θ≠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 n∈I</m:t>
              </m:r>
            </m:oMath>
            <w:r w:rsidRPr="00B25038">
              <w:rPr>
                <w:rFonts w:ascii="Cambria Math" w:hAnsi="Cambria Math"/>
              </w:rPr>
              <w:t>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≥1/2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≥1/4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≤1/2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≤1/4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36677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=0,</m:t>
              </m:r>
            </m:oMath>
            <w:r w:rsidR="00BA36BE" w:rsidRPr="00B25038">
              <w:rPr>
                <w:rFonts w:ascii="Cambria Math" w:hAnsi="Cambria Math"/>
                <w:i/>
              </w:rPr>
              <w:t xml:space="preserve"> </w:t>
            </w:r>
            <w:r w:rsidR="00BA36BE" w:rsidRPr="00B25038">
              <w:rPr>
                <w:rFonts w:ascii="Cambria Math" w:hAnsi="Cambria Math"/>
              </w:rPr>
              <w:t xml:space="preserve">then the number of values of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="00BA36BE" w:rsidRPr="00B25038">
              <w:rPr>
                <w:rFonts w:ascii="Cambria Math" w:hAnsi="Cambria Math"/>
              </w:rPr>
              <w:t xml:space="preserve"> in the interval </w:t>
            </w:r>
            <m:oMath>
              <m:r>
                <w:rPr>
                  <w:rFonts w:ascii="Cambria Math" w:hAnsi="Cambria Math"/>
                </w:rPr>
                <m:t>(-π/2, π/2)</m:t>
              </m:r>
            </m:oMath>
            <w:r w:rsidR="00BA36BE" w:rsidRPr="00B25038">
              <w:rPr>
                <w:rFonts w:ascii="Cambria Math" w:hAnsi="Cambria Math"/>
              </w:rPr>
              <w:t xml:space="preserve"> 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BA36BE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BA36BE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BA36BE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BA36BE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A655C8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Sum of all the solutions in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4π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of 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+1=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den>
                      </m:f>
                    </m:e>
                  </m:d>
                </m:e>
              </m:func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A655C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3π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A655C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A655C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7π/2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A655C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4π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B1656C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If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9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 xml:space="preserve">, x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18</m:t>
                      </m:r>
                    </m:den>
                  </m:f>
                </m:e>
              </m:func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 xml:space="preserve">are in A.P.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9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 xml:space="preserve">, y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7π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18</m:t>
                      </m:r>
                    </m:den>
                  </m:f>
                </m:e>
              </m:func>
            </m:oMath>
            <w:r w:rsidRPr="00A33FF1">
              <w:rPr>
                <w:rFonts w:ascii="Cambria Math" w:hAnsi="Cambria Math"/>
              </w:rPr>
              <w:t xml:space="preserve"> are also in A.P.,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E6058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2x=y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E6058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x&gt;2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E6058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x=y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E6058F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665" w:rsidRPr="00B25038" w:rsidRDefault="000018E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general solution of 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-3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3x=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-3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3x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is </w:t>
            </w:r>
            <m:oMath>
              <m:r>
                <w:rPr>
                  <w:rFonts w:ascii="Cambria Math" w:hAnsi="Cambria Math"/>
                </w:rPr>
                <m:t>(n∈Z)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665" w:rsidRPr="00B25038" w:rsidRDefault="000018E0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665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665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665" w:rsidRPr="00B25038" w:rsidRDefault="000018E0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A2576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If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  <m:r>
                  <w:rPr>
                    <w:rFonts w:ascii="Cambria Math" w:hAnsi="Cambria Math"/>
                  </w:rPr>
                  <m:t>B=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A+C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A-C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then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are in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A2576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A.P.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A2576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G</w:t>
            </w:r>
            <w:r w:rsidR="00601711" w:rsidRPr="00A33FF1">
              <w:rPr>
                <w:rFonts w:ascii="Cambria Math" w:hAnsi="Cambria Math"/>
              </w:rPr>
              <w:t>.</w:t>
            </w:r>
            <w:r w:rsidRPr="00A33FF1">
              <w:rPr>
                <w:rFonts w:ascii="Cambria Math" w:hAnsi="Cambria Math"/>
              </w:rPr>
              <w:t>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A2576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H.P.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A2576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B25038" w:rsidRDefault="00460D99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=2</m:t>
              </m:r>
            </m:oMath>
            <w:r w:rsidRPr="00B25038">
              <w:rPr>
                <w:rFonts w:ascii="Cambria Math" w:hAnsi="Cambria Math"/>
              </w:rPr>
              <w:t xml:space="preserve"> has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B25038" w:rsidRDefault="00460D99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Only one solution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B25038" w:rsidRDefault="00460D99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Two solutions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B25038" w:rsidRDefault="00460D99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 solution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B25038" w:rsidRDefault="00460D99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Infinite number of solutions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665" w:rsidRPr="00B25038" w:rsidRDefault="00B15665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general solution of the trigonometric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x=1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is given by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B15665" w:rsidRPr="00B25038" w:rsidRDefault="00B15665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x=2nπ, n=0, ±1, ±2,…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B15665" w:rsidRPr="00B25038" w:rsidRDefault="00B15665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x=2nπ+π/2;n=0, ±, ±2,…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B15665" w:rsidRPr="00B25038" w:rsidRDefault="00B15665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x=nπ+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n=0, ±1, ±2,…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B15665" w:rsidRPr="00B25038" w:rsidRDefault="00B15665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115AB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number of values of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Pr="00B25038">
              <w:rPr>
                <w:rFonts w:ascii="Cambria Math" w:hAnsi="Cambria Math"/>
              </w:rPr>
              <w:t xml:space="preserve"> which satisfy 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3θ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θ-2</m:t>
                  </m:r>
                </m:e>
              </m:func>
              <m:r>
                <w:rPr>
                  <w:rFonts w:ascii="Cambria Math" w:hAnsi="Cambria Math"/>
                </w:rPr>
                <m:t>, ∀ θ∈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="005F18F4" w:rsidRPr="00B25038">
              <w:rPr>
                <w:rFonts w:ascii="Cambria Math" w:hAnsi="Cambria Math"/>
              </w:rPr>
              <w:t xml:space="preserve"> </w:t>
            </w:r>
            <w:r w:rsidRPr="00B25038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115AB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115AB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115AB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7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115AB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0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2C5FF6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=1,</m:t>
              </m:r>
            </m:oMath>
            <w:r w:rsidRPr="00DB5034">
              <w:rPr>
                <w:rFonts w:ascii="Cambria Math" w:hAnsi="Cambria Math"/>
              </w:rPr>
              <w:t xml:space="preserve"> then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DB5034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F12C85" w:rsidRPr="00DB5034" w:rsidRDefault="00F921C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Isosceles </w:t>
            </w:r>
            <w:r w:rsidR="00F678CC" w:rsidRPr="00DB5034">
              <w:rPr>
                <w:rFonts w:ascii="Cambria Math" w:hAnsi="Cambria Math"/>
              </w:rPr>
              <w:t>and right angled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F12C85" w:rsidRPr="00DB5034" w:rsidRDefault="00F678CC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Equilateral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F12C85" w:rsidRPr="00DB5034" w:rsidRDefault="00F678CC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Isosceles whose equal angles are greater than </w:t>
            </w:r>
            <m:oMath>
              <m:r>
                <w:rPr>
                  <w:rFonts w:ascii="Cambria Math" w:hAnsi="Cambria Math"/>
                </w:rPr>
                <m:t>π/4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F12C85" w:rsidRPr="00DB5034" w:rsidRDefault="00F678CC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None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103C08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If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3θ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θ</m:t>
              </m:r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>is an acute angle, then</w:t>
            </w:r>
            <w:r w:rsidRPr="00A33FF1">
              <w:rPr>
                <w:rFonts w:ascii="Cambria Math" w:hAnsi="Cambria Math"/>
                <w:i/>
              </w:rPr>
              <w:t xml:space="preserve">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>equals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FB4487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6E4DD2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number of solutions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cosec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θ+2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cosec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θ=8, 0≤θ≤π/2</m:t>
              </m:r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6E4DD2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6E4DD2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6E4DD2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6E4DD2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BC030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Which of the following is correct?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1°</m:t>
                    </m:r>
                  </m:e>
                </m:func>
                <m:r>
                  <w:rPr>
                    <w:rFonts w:ascii="Cambria Math" w:hAnsi="Cambria Math"/>
                  </w:rPr>
                  <m:t>&gt;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C0301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1°</m:t>
                    </m:r>
                  </m:e>
                </m:func>
                <m:r>
                  <w:rPr>
                    <w:rFonts w:ascii="Cambria Math" w:hAnsi="Cambria Math"/>
                  </w:rPr>
                  <m:t>&lt;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C0301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1°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C0301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1°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180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137BC3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One of the general solutions of </w:t>
            </w:r>
            <m:oMath>
              <m:r>
                <w:rPr>
                  <w:rFonts w:ascii="Cambria Math" w:hAnsi="Cambria Math"/>
                </w:rPr>
                <m:t>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4θ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3θ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6E4237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3n±1</m:t>
                    </m:r>
                  </m:e>
                </m:d>
                <m:r>
                  <w:rPr>
                    <w:rFonts w:ascii="Cambria Math" w:hAnsi="Cambria Math"/>
                  </w:rPr>
                  <m:t>π/12,∀ 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6E4237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4n±1</m:t>
                    </m:r>
                  </m:e>
                </m:d>
                <m:r>
                  <w:rPr>
                    <w:rFonts w:ascii="Cambria Math" w:hAnsi="Cambria Math"/>
                  </w:rPr>
                  <m:t>π/9,∀ n∈Z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6E4237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3n±1</m:t>
                    </m:r>
                  </m:e>
                </m:d>
                <m:r>
                  <w:rPr>
                    <w:rFonts w:ascii="Cambria Math" w:hAnsi="Cambria Math"/>
                  </w:rPr>
                  <m:t>π/9,∀ 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6E4237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3n±1</m:t>
                    </m:r>
                  </m:e>
                </m:d>
                <m:r>
                  <w:rPr>
                    <w:rFonts w:ascii="Cambria Math" w:hAnsi="Cambria Math"/>
                  </w:rPr>
                  <m:t>π/3,∀ n∈Z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C354CD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 side of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DB5034">
              <w:rPr>
                <w:rFonts w:ascii="Cambria Math" w:hAnsi="Cambria Math"/>
              </w:rPr>
              <w:t xml:space="preserve"> are in A.P. (order being </w:t>
            </w:r>
            <m:oMath>
              <m:r>
                <w:rPr>
                  <w:rFonts w:ascii="Cambria Math" w:hAnsi="Cambria Math"/>
                </w:rPr>
                <m:t>a, b, c</m:t>
              </m:r>
            </m:oMath>
            <w:r w:rsidRPr="00DB5034">
              <w:rPr>
                <w:rFonts w:ascii="Cambria Math" w:hAnsi="Cambria Math"/>
              </w:rPr>
              <w:t xml:space="preserve">) and satisfy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2!</m:t>
                  </m:r>
                </m:num>
                <m:den>
                  <m:r>
                    <w:rPr>
                      <w:rFonts w:ascii="Cambria Math" w:hAnsi="Cambria Math"/>
                    </w:rPr>
                    <m:t>1!9!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2!</m:t>
                  </m:r>
                </m:num>
                <m:den>
                  <m:r>
                    <w:rPr>
                      <w:rFonts w:ascii="Cambria Math" w:hAnsi="Cambria Math"/>
                    </w:rPr>
                    <m:t>3!7!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5!5!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8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a</m:t>
                      </m:r>
                    </m:sup>
                  </m:sSup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2b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! </m:t>
                  </m:r>
                </m:den>
              </m:f>
              <m:r>
                <w:rPr>
                  <w:rFonts w:ascii="Cambria Math" w:hAnsi="Cambria Math"/>
                </w:rPr>
                <m:t xml:space="preserve">, </m:t>
              </m:r>
            </m:oMath>
            <w:r w:rsidRPr="00DB5034">
              <w:rPr>
                <w:rFonts w:ascii="Cambria Math" w:hAnsi="Cambria Math"/>
              </w:rPr>
              <w:t xml:space="preserve"> then 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D26D25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If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=π</m:t>
              </m:r>
            </m:oMath>
            <w:r w:rsidR="002D4ED3" w:rsidRPr="00A33FF1">
              <w:rPr>
                <w:rFonts w:ascii="Cambria Math" w:hAnsi="Cambria Math"/>
              </w:rPr>
              <w:t>,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>+b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>+c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D26D2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a+b+c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D26D2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2abc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D26D2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4abc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E62ED7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If in a triangle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hAnsi="Cambria Math"/>
                </w:rPr>
                <m:t xml:space="preserve">=2, </m:t>
              </m:r>
            </m:oMath>
            <w:r w:rsidRPr="00DB5034">
              <w:rPr>
                <w:rFonts w:ascii="Cambria Math" w:hAnsi="Cambria Math"/>
              </w:rPr>
              <w:t>then the triangle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B020A2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Right angled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B020A2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Isosceles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B020A2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Equilateral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B020A2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84284B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A33FF1">
              <w:rPr>
                <w:rFonts w:ascii="Cambria Math" w:hAnsi="Cambria Math"/>
              </w:rPr>
              <w:t xml:space="preserve"> if angle </w:t>
            </w:r>
            <m:oMath>
              <m:r>
                <w:rPr>
                  <w:rFonts w:ascii="Cambria Math" w:hAnsi="Cambria Math"/>
                </w:rPr>
                <m:t>C</m:t>
              </m:r>
            </m:oMath>
            <w:r w:rsidRPr="00A33FF1">
              <w:rPr>
                <w:rFonts w:ascii="Cambria Math" w:hAnsi="Cambria Math"/>
              </w:rPr>
              <w:t xml:space="preserve"> is </w:t>
            </w:r>
            <m:oMath>
              <m:r>
                <w:rPr>
                  <w:rFonts w:ascii="Cambria Math" w:hAnsi="Cambria Math"/>
                </w:rPr>
                <m:t>90°</m:t>
              </m:r>
            </m:oMath>
            <w:r w:rsidRPr="00A33FF1">
              <w:rPr>
                <w:rFonts w:ascii="Cambria Math" w:hAnsi="Cambria Math"/>
              </w:rPr>
              <w:t xml:space="preserve"> and area of triangle is 30 sq. units, then the minimum possible value of the hypotenuse </w:t>
            </w:r>
            <m:oMath>
              <m:r>
                <w:rPr>
                  <w:rFonts w:ascii="Cambria Math" w:hAnsi="Cambria Math"/>
                </w:rPr>
                <m:t>c</m:t>
              </m:r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4284B" w:rsidRPr="00A33FF1" w:rsidRDefault="0084284B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30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4284B" w:rsidRPr="00A33FF1" w:rsidRDefault="0084284B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60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4284B" w:rsidRPr="00A33FF1" w:rsidRDefault="0084284B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120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4284B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30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250F0" w:rsidRPr="00DB5034" w:rsidRDefault="00D10B16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DB5034">
              <w:rPr>
                <w:rFonts w:ascii="Cambria Math" w:hAnsi="Cambria Math"/>
              </w:rPr>
              <w:t xml:space="preserve">, angle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is greater than angle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DB5034">
              <w:rPr>
                <w:rFonts w:ascii="Cambria Math" w:hAnsi="Cambria Math"/>
              </w:rPr>
              <w:t xml:space="preserve">. If the measures of angles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DB5034">
              <w:rPr>
                <w:rFonts w:ascii="Cambria Math" w:hAnsi="Cambria Math"/>
              </w:rPr>
              <w:t xml:space="preserve"> satisfy the equation </w:t>
            </w:r>
            <m:oMath>
              <m:r>
                <w:rPr>
                  <w:rFonts w:ascii="Cambria Math" w:hAnsi="Cambria Math"/>
                </w:rPr>
                <m:t>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x-4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x-k=0,</m:t>
                  </m:r>
                </m:e>
              </m:func>
              <m:r>
                <w:rPr>
                  <w:rFonts w:ascii="Cambria Math" w:hAnsi="Cambria Math"/>
                </w:rPr>
                <m:t>0&lt;k&lt;1</m:t>
              </m:r>
            </m:oMath>
            <w:r w:rsidRPr="00DB5034">
              <w:rPr>
                <w:rFonts w:ascii="Cambria Math" w:hAnsi="Cambria Math"/>
              </w:rPr>
              <w:t xml:space="preserve">, then the measure of angle </w:t>
            </w:r>
            <m:oMath>
              <m:r>
                <w:rPr>
                  <w:rFonts w:ascii="Cambria Math" w:hAnsi="Cambria Math"/>
                </w:rPr>
                <m:t>C</m:t>
              </m:r>
            </m:oMath>
            <w:r w:rsidRPr="00DB5034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AA6D1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range of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Pr="00A33FF1">
              <w:rPr>
                <w:rFonts w:ascii="Cambria Math" w:hAnsi="Cambria Math"/>
              </w:rPr>
              <w:t xml:space="preserve"> for which the inequality </w:t>
            </w:r>
            <m:oMath>
              <m:r>
                <w:rPr>
                  <w:rFonts w:ascii="Cambria Math" w:hAnsi="Cambria Math"/>
                </w:rPr>
                <m:t>k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-k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x+1</m:t>
                  </m:r>
                </m:e>
              </m:func>
              <m:r>
                <w:rPr>
                  <w:rFonts w:ascii="Cambria Math" w:hAnsi="Cambria Math"/>
                </w:rPr>
                <m:t>≥0 ∀x∈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-∞,∞</m:t>
                  </m:r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AA6D13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k&lt;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≤k≤4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AA6D13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k&gt;4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≤k≤5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E65E8B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The number of solution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="00C07CD3" w:rsidRPr="00B25038">
              <w:rPr>
                <w:rFonts w:ascii="Cambria Math" w:hAnsi="Cambria Math"/>
              </w:rPr>
              <w:t xml:space="preserve"> in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  <m:r>
                <w:rPr>
                  <w:rFonts w:ascii="Cambria Math" w:hAnsi="Cambria Math"/>
                </w:rPr>
                <m:t>≤x≤3π</m:t>
              </m:r>
            </m:oMath>
            <w:r w:rsidR="005575E1"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5575E1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5575E1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5575E1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5575E1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6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093EC4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In any triangle </w:t>
            </w:r>
            <m:oMath>
              <m:r>
                <w:rPr>
                  <w:rFonts w:ascii="Cambria Math" w:hAnsi="Cambria Math"/>
                </w:rPr>
                <m:t>ABC,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 always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093EC4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093EC4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093EC4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093EC4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EA1F0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Let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  <m:r>
                <w:rPr>
                  <w:rFonts w:ascii="Cambria Math" w:hAnsi="Cambria Math"/>
                </w:rPr>
                <m:t>=2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nx</m:t>
                  </m:r>
                </m:e>
              </m:func>
              <m:r>
                <w:rPr>
                  <w:rFonts w:ascii="Cambria Math" w:hAnsi="Cambria Math"/>
                </w:rPr>
                <m:t xml:space="preserve">∀n∈N,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then </m:t>
              </m:r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  <m:r>
                <w:rPr>
                  <w:rFonts w:ascii="Cambria Math" w:hAnsi="Cambria Math"/>
                </w:rPr>
                <m:t xml:space="preserve"> 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n+1</m:t>
                  </m:r>
                </m:e>
              </m:d>
              <m:r>
                <w:rPr>
                  <w:rFonts w:ascii="Cambria Math" w:hAnsi="Cambria Math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oMath>
            <w:r w:rsidR="00A42F97" w:rsidRPr="00A33FF1">
              <w:rPr>
                <w:rFonts w:ascii="Cambria Math" w:hAnsi="Cambria Math"/>
                <w:i/>
              </w:rPr>
              <w:t xml:space="preserve"> </w:t>
            </w:r>
            <w:r w:rsidR="00A42F97" w:rsidRPr="00A33FF1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A42F97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n+3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A42F97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n+2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A42F97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n+1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A42F97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n+2</m:t>
                    </m:r>
                  </m:e>
                </m:d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F90757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If 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x-2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cosec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=0</m:t>
              </m:r>
            </m:oMath>
            <w:r w:rsidRPr="00A33FF1">
              <w:rPr>
                <w:rFonts w:ascii="Cambria Math" w:hAnsi="Cambria Math"/>
              </w:rPr>
              <w:t xml:space="preserve"> has at least one solution, then the sum of all possible integral values of </w:t>
            </w:r>
            <m:oMath>
              <m:r>
                <w:rPr>
                  <w:rFonts w:ascii="Cambria Math" w:hAnsi="Cambria Math"/>
                </w:rPr>
                <m:t>'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F9075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F9075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F9075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F9075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0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x=0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e>
                </m:nary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r 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 xml:space="preserve">∀x∈R,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then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766BB0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n=5,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=1/2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766BB0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n=5,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=1/4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766BB0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n=5,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=1/8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766BB0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n=5,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=1/4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F63C1A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 xml:space="preserve">ABC, </m:t>
              </m:r>
            </m:oMath>
            <w:r w:rsidRPr="00DB5034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A/2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=5/6</m:t>
              </m:r>
            </m:oMath>
            <w:r w:rsidR="00AD2DE8" w:rsidRPr="00DB5034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B/2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=20/37, </m:t>
              </m:r>
            </m:oMath>
            <w:r w:rsidRPr="00DB5034">
              <w:rPr>
                <w:rFonts w:ascii="Cambria Math" w:hAnsi="Cambria Math"/>
              </w:rPr>
              <w:t xml:space="preserve">the sides </w:t>
            </w:r>
            <m:oMath>
              <m:r>
                <w:rPr>
                  <w:rFonts w:ascii="Cambria Math" w:hAnsi="Cambria Math"/>
                </w:rPr>
                <m:t xml:space="preserve">a, b </m:t>
              </m:r>
            </m:oMath>
            <w:r w:rsidR="00AD2DE8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</m:t>
              </m:r>
            </m:oMath>
            <w:r w:rsidRPr="00DB5034">
              <w:rPr>
                <w:rFonts w:ascii="Cambria Math" w:hAnsi="Cambria Math"/>
              </w:rPr>
              <w:t xml:space="preserve"> are in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F63C1A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A.P.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F63C1A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GP.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F63C1A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H.P.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F63C1A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8D72C9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cosec</m:t>
              </m:r>
              <m:r>
                <w:rPr>
                  <w:rFonts w:ascii="Cambria Math" w:hAnsi="Cambria Math"/>
                </w:rPr>
                <m:t xml:space="preserve"> x=2,</m:t>
              </m:r>
            </m:oMath>
            <w:r w:rsidRPr="00A33FF1">
              <w:rPr>
                <w:rFonts w:ascii="Cambria Math" w:hAnsi="Cambria Math"/>
              </w:rPr>
              <w:t xml:space="preserve">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+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cose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  <m:r>
                <w:rPr>
                  <w:rFonts w:ascii="Cambria Math" w:hAnsi="Cambria Math"/>
                </w:rPr>
                <m:t>x</m:t>
              </m:r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8D72C9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n-1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n-2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665" w:rsidRPr="00B25038" w:rsidRDefault="00B15665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equation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x=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=</m:t>
                  </m:r>
                </m:e>
              </m:func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;0&lt;x≤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  <w:r w:rsidRPr="00B25038">
              <w:rPr>
                <w:rFonts w:ascii="Cambria Math" w:hAnsi="Cambria Math"/>
              </w:rPr>
              <w:t xml:space="preserve"> has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B15665" w:rsidRPr="00B25038" w:rsidRDefault="00B15665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 real  solution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B15665" w:rsidRPr="00B25038" w:rsidRDefault="00B15665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One real solution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B15665" w:rsidRPr="00B25038" w:rsidRDefault="00B15665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More than one solution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B15665" w:rsidRPr="00B25038" w:rsidRDefault="00B15665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1146C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If 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∆ABC,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  <m:r>
                    <w:rPr>
                      <w:rFonts w:ascii="Cambria Math" w:hAnsi="Cambria Math"/>
                    </w:rPr>
                    <m:t>-1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</m:oMath>
            <w:r w:rsidRPr="00DB5034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  <m:r>
                <w:rPr>
                  <w:rFonts w:ascii="Cambria Math" w:hAnsi="Cambria Math"/>
                </w:rPr>
                <m:t xml:space="preserve">, </m:t>
              </m:r>
            </m:oMath>
            <w:r w:rsidRPr="00DB5034">
              <w:rPr>
                <w:rFonts w:ascii="Cambria Math" w:hAnsi="Cambria Math"/>
              </w:rPr>
              <w:t>then the triangle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DB5034" w:rsidRDefault="00D573AD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Equilateral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BC0301" w:rsidRPr="00DB5034" w:rsidRDefault="00D573AD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Isosceles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BC0301" w:rsidRPr="00DB5034" w:rsidRDefault="00D573AD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Right angled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BC0301" w:rsidRPr="00DB5034" w:rsidRDefault="00D573AD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Righ</w:t>
            </w:r>
            <w:r w:rsidR="001146C9" w:rsidRPr="00DB5034">
              <w:rPr>
                <w:rFonts w:ascii="Cambria Math" w:hAnsi="Cambria Math"/>
              </w:rPr>
              <w:t>t</w:t>
            </w:r>
            <w:r w:rsidRPr="00DB5034">
              <w:rPr>
                <w:rFonts w:ascii="Cambria Math" w:hAnsi="Cambria Math"/>
              </w:rPr>
              <w:t>-angled isosceles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3B3D11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 xml:space="preserve">ABC, ∠A=60°,∠B=40°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∠C=80°.</m:t>
              </m:r>
            </m:oMath>
            <w:r w:rsidRPr="00DB5034">
              <w:rPr>
                <w:rFonts w:ascii="Cambria Math" w:hAnsi="Cambria Math"/>
              </w:rPr>
              <w:t xml:space="preserve">  If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 w:rsidRPr="00DB5034">
              <w:rPr>
                <w:rFonts w:ascii="Cambria Math" w:hAnsi="Cambria Math"/>
              </w:rPr>
              <w:t xml:space="preserve"> is the centre of the circumcircle of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DB5034">
              <w:rPr>
                <w:rFonts w:ascii="Cambria Math" w:hAnsi="Cambria Math"/>
              </w:rPr>
              <w:t xml:space="preserve"> with radius unity, then the radius of the circumcircle of triangle </w:t>
            </w:r>
            <m:oMath>
              <m:r>
                <w:rPr>
                  <w:rFonts w:ascii="Cambria Math" w:hAnsi="Cambria Math"/>
                </w:rPr>
                <m:t>BPC</m:t>
              </m:r>
            </m:oMath>
            <w:r w:rsidRPr="00DB5034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3B3D11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1F0626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3B3D11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1F0626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r>
                  <w:rPr>
                    <w:rFonts w:ascii="Cambria Math" w:hAnsi="Cambria Math"/>
                  </w:rPr>
                  <m:t>/2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717CEE" w:rsidRPr="00FD4ABB" w:rsidRDefault="00717CEE" w:rsidP="00E85B4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 number of solutions of the pair of equations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2θ=0</m:t>
                      </m:r>
                    </m:e>
                  </m:func>
                </m:e>
              </m:func>
            </m:oMath>
            <w:r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θ-3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θ=0</m:t>
                      </m:r>
                    </m:e>
                  </m:func>
                </m:e>
              </m:func>
            </m:oMath>
            <w:r>
              <w:rPr>
                <w:rFonts w:ascii="Cambria Math" w:hAnsi="Cambria Math"/>
              </w:rPr>
              <w:t xml:space="preserve"> in the interval </w:t>
            </w:r>
            <m:oMath>
              <m:r>
                <w:rPr>
                  <w:rFonts w:ascii="Cambria Math" w:hAnsi="Cambria Math"/>
                </w:rPr>
                <m:t>[0, 2π]</m:t>
              </m:r>
            </m:oMath>
            <w:r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717CEE" w:rsidRPr="00FD4ABB" w:rsidRDefault="00717CEE" w:rsidP="00E85B4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>
              <w:rPr>
                <w:rFonts w:ascii="Cambria Math" w:hAnsi="Cambria Math" w:cs="Calibri"/>
              </w:rPr>
              <w:t>Zero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717CEE" w:rsidRPr="00FD4ABB" w:rsidRDefault="00717CEE" w:rsidP="00E85B48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One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717CEE" w:rsidRPr="00FD4ABB" w:rsidRDefault="00717CEE" w:rsidP="00E85B4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>
              <w:rPr>
                <w:rFonts w:ascii="Cambria Math" w:hAnsi="Cambria Math" w:cs="Calibri"/>
              </w:rPr>
              <w:t>Two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717CEE" w:rsidRPr="00FD4ABB" w:rsidRDefault="00717CEE" w:rsidP="00E85B48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Four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 value of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24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96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192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12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func>
                </m:den>
              </m:f>
            </m:oMath>
            <w:r w:rsidRPr="00E50692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1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102ACF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Number of solutions 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∙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πθ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="00C86C70" w:rsidRPr="00B25038">
              <w:rPr>
                <w:rFonts w:ascii="Cambria Math" w:hAnsi="Cambria Math"/>
              </w:rPr>
              <w:t xml:space="preserve"> has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C86C7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C86C7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C86C7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C86C7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Infinite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A0370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1+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+… ∞</m:t>
              </m:r>
            </m:oMath>
            <w:r w:rsidRPr="00A33FF1">
              <w:rPr>
                <w:rFonts w:ascii="Cambria Math" w:hAnsi="Cambria Math"/>
              </w:rPr>
              <w:t xml:space="preserve"> is equal to </w:t>
            </w:r>
            <m:oMath>
              <m:r>
                <w:rPr>
                  <w:rFonts w:ascii="Cambria Math" w:hAnsi="Cambria Math"/>
                </w:rPr>
                <m:t>4+2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r>
                <w:rPr>
                  <w:rFonts w:ascii="Cambria Math" w:hAnsi="Cambria Math"/>
                </w:rPr>
                <m:t>, 0&lt;x&lt;π,</m:t>
              </m:r>
            </m:oMath>
            <w:r w:rsidRPr="00A33FF1">
              <w:rPr>
                <w:rFonts w:ascii="Cambria Math" w:hAnsi="Cambria Math"/>
              </w:rPr>
              <w:t xml:space="preserve"> then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A33FF1">
              <w:rPr>
                <w:rFonts w:ascii="Cambria Math" w:hAnsi="Cambria Math"/>
              </w:rPr>
              <w:t xml:space="preserve"> is equal to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363CBA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If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 xml:space="preserve">then 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373E57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18°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18°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18°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373E57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18°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F4E2F" w:rsidRPr="00A33FF1" w:rsidRDefault="001500D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 xml:space="preserve">, </m:t>
              </m:r>
            </m:oMath>
            <w:r w:rsidRPr="00A33FF1">
              <w:rPr>
                <w:rFonts w:ascii="Cambria Math" w:hAnsi="Cambria Math"/>
              </w:rPr>
              <w:t>then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F4E2F" w:rsidRPr="00A33FF1" w:rsidRDefault="001500D1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</m:oMath>
            <w:r w:rsidRPr="00A33FF1">
              <w:rPr>
                <w:rFonts w:ascii="Cambria Math" w:hAnsi="Cambria Math"/>
              </w:rPr>
              <w:t xml:space="preserve"> but not</w:t>
            </w:r>
            <w:r w:rsidR="004E243B" w:rsidRPr="00A33FF1">
              <w:rPr>
                <w:rFonts w:ascii="Cambria Math" w:hAnsi="Cambria Math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1500D1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Pr="00A33FF1">
              <w:rPr>
                <w:rFonts w:ascii="Cambria Math" w:hAnsi="Cambria Math"/>
              </w:rPr>
              <w:t>or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</m:oMath>
            <w:r w:rsidR="001500D1" w:rsidRPr="00A33FF1">
              <w:rPr>
                <w:rFonts w:ascii="Cambria Math" w:hAnsi="Cambria Math"/>
              </w:rPr>
              <w:t xml:space="preserve"> but not</w:t>
            </w:r>
            <m:oMath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1500D1" w:rsidRPr="00A33FF1" w:rsidRDefault="001500D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C07CD3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Let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θ∈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4π</m:t>
                  </m:r>
                </m:e>
              </m:d>
            </m:oMath>
            <w:r w:rsidR="005A4162" w:rsidRPr="00B25038">
              <w:rPr>
                <w:rFonts w:ascii="Cambria Math" w:hAnsi="Cambria Math"/>
                <w:i/>
              </w:rPr>
              <w:t xml:space="preserve"> </w:t>
            </w:r>
            <w:r w:rsidR="005A4162" w:rsidRPr="00B25038">
              <w:rPr>
                <w:rFonts w:ascii="Cambria Math" w:hAnsi="Cambria Math"/>
              </w:rPr>
              <w:t xml:space="preserve">satisfy the equation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θ+2</m:t>
                      </m:r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θ+3</m:t>
                      </m:r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θ+4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=6.</m:t>
              </m:r>
            </m:oMath>
            <w:r w:rsidRPr="00B25038">
              <w:rPr>
                <w:rFonts w:ascii="Cambria Math" w:hAnsi="Cambria Math"/>
              </w:rPr>
              <w:t xml:space="preserve"> </w:t>
            </w:r>
            <w:r w:rsidR="005A4162" w:rsidRPr="00B25038">
              <w:rPr>
                <w:rFonts w:ascii="Cambria Math" w:hAnsi="Cambria Math"/>
              </w:rPr>
              <w:t xml:space="preserve">If the sum of all the values of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="005A4162" w:rsidRPr="00B25038">
              <w:rPr>
                <w:rFonts w:ascii="Cambria Math" w:hAnsi="Cambria Math"/>
              </w:rPr>
              <w:t xml:space="preserve"> is of the form </w:t>
            </w:r>
            <m:oMath>
              <m:r>
                <w:rPr>
                  <w:rFonts w:ascii="Cambria Math" w:hAnsi="Cambria Math"/>
                </w:rPr>
                <m:t>kπ,</m:t>
              </m:r>
            </m:oMath>
            <w:r w:rsidR="005A4162" w:rsidRPr="00B25038">
              <w:rPr>
                <w:rFonts w:ascii="Cambria Math" w:hAnsi="Cambria Math"/>
              </w:rPr>
              <w:t xml:space="preserve"> then the value of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="005A4162"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5A4162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6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5A4162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5A4162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5A4162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B25038" w:rsidRDefault="00EE0E06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sum of all the solutions of 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+θ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-θ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, θ∈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6π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EE0E06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15π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EE0E06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30π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100π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EE0E06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E24848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If </m:t>
              </m:r>
              <m:r>
                <w:rPr>
                  <w:rFonts w:ascii="Cambria Math" w:hAnsi="Cambria Math"/>
                </w:rPr>
                <m:t>a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x+b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x+θ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+b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x-θ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=d,</m:t>
              </m:r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 xml:space="preserve">then the minimum value of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d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d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E24848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A03BAE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a≤3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+5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x-π/6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≤b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for all </m:t>
              </m:r>
              <m:r>
                <w:rPr>
                  <w:rFonts w:ascii="Cambria Math" w:hAnsi="Cambria Math"/>
                </w:rPr>
                <m:t xml:space="preserve">x,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then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a,b</m:t>
                  </m:r>
                </m:e>
              </m:d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19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 xml:space="preserve">, 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19</m:t>
                        </m:r>
                      </m:e>
                    </m:rad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-17, 17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21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 xml:space="preserve">, 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21</m:t>
                        </m:r>
                      </m:e>
                    </m:rad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40650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5D4EF4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 xml:space="preserve">ABC, a=5, b=3 </m:t>
              </m:r>
            </m:oMath>
            <w:r w:rsidR="00674862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c=7,</m:t>
              </m:r>
            </m:oMath>
            <w:r w:rsidRPr="00DB5034">
              <w:rPr>
                <w:rFonts w:ascii="Cambria Math" w:hAnsi="Cambria Math"/>
              </w:rPr>
              <w:t xml:space="preserve"> the value of </w:t>
            </w:r>
            <m:oMath>
              <m:r>
                <w:rPr>
                  <w:rFonts w:ascii="Cambria Math" w:hAnsi="Cambria Math"/>
                </w:rPr>
                <m:t>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C+7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674862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674862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10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674862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7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674862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3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C2505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70°</m:t>
                  </m:r>
                </m:e>
              </m:func>
              <m:r>
                <w:rPr>
                  <w:rFonts w:ascii="Cambria Math" w:hAnsi="Cambria Math"/>
                </w:rPr>
                <m:t>+4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70°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C25057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44367D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The number of solution of 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4x</m:t>
                  </m:r>
                </m:e>
              </m:func>
              <m:r>
                <w:rPr>
                  <w:rFonts w:ascii="Cambria Math" w:hAnsi="Cambria Math"/>
                </w:rPr>
                <m:t xml:space="preserve">=1 </m:t>
              </m:r>
            </m:oMath>
            <w:r w:rsidR="00C04D60" w:rsidRPr="00B25038"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>0&lt;x&lt;π</m:t>
              </m:r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44367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44367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44367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44367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8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3111B4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 piece of paper is in the shape of a square of side 1 m long.  It is cut at the four corners to make a regular polygon of eight sides (octagon).  The area of the polygon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3111B4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0F7BC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A15D6D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in triangle </w:t>
            </w:r>
            <m:oMath>
              <m:r>
                <w:rPr>
                  <w:rFonts w:ascii="Cambria Math" w:hAnsi="Cambria Math"/>
                </w:rPr>
                <m:t xml:space="preserve">ABC, ∠B=90°, </m:t>
              </m:r>
            </m:oMath>
            <w:r w:rsidR="00674862" w:rsidRPr="00DB5034">
              <w:rPr>
                <w:rFonts w:ascii="Cambria Math" w:hAnsi="Cambria Math"/>
              </w:rPr>
              <w:t xml:space="preserve">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A/2</m:t>
                      </m:r>
                    </m:e>
                  </m:d>
                </m:e>
              </m:func>
            </m:oMath>
            <w:r w:rsidR="00674862" w:rsidRPr="00DB5034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b-c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b+c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b+c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b-c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2bc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b-c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15D6D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B25038" w:rsidRDefault="00C6248A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are in G.P.,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θ </m:t>
              </m:r>
            </m:oMath>
            <w:r w:rsidRPr="00B25038">
              <w:rPr>
                <w:rFonts w:ascii="Cambria Math" w:hAnsi="Cambria Math"/>
              </w:rPr>
              <w:t xml:space="preserve">is equal to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n∈Z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58543B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58543B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58543B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58543B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x + y=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6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y</m:t>
                      </m:r>
                    </m:sup>
                  </m:sSup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</w:rPr>
                    <m:t>x-1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y+1</m:t>
                  </m:r>
                </m:sup>
              </m:sSup>
              <m:r>
                <w:rPr>
                  <w:rFonts w:ascii="Cambria Math" w:hAnsi="Cambria Math"/>
                </w:rPr>
                <m:t xml:space="preserve">, </m:t>
              </m:r>
            </m:oMath>
            <w:r w:rsidRPr="00E50692">
              <w:rPr>
                <w:rFonts w:ascii="Cambria Math" w:hAnsi="Cambria Math"/>
              </w:rPr>
              <w:t xml:space="preserve">then the value of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/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x-y</m:t>
                  </m:r>
                </m:e>
              </m:d>
            </m:oMath>
            <w:r w:rsidRPr="00E50692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log⁡</m:t>
                </m:r>
                <m:r>
                  <w:rPr>
                    <w:rFonts w:ascii="Cambria Math" w:hAnsi="Cambria Math"/>
                  </w:rPr>
                  <m:t xml:space="preserve">(3/2) 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1500D1" w:rsidRPr="00A33FF1" w:rsidRDefault="0033526A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3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func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r>
                <w:rPr>
                  <w:rFonts w:ascii="Cambria Math" w:hAnsi="Cambria Math"/>
                </w:rPr>
                <m:t>+6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func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+4(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6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func>
              <m:r>
                <w:rPr>
                  <w:rFonts w:ascii="Cambria Math" w:hAnsi="Cambria Math"/>
                </w:rPr>
                <m:t>)</m:t>
              </m:r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1500D1" w:rsidRPr="00A33FF1" w:rsidRDefault="002D3F56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1500D1" w:rsidRPr="00A33FF1" w:rsidRDefault="002D3F56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1500D1" w:rsidRPr="00A33FF1" w:rsidRDefault="002D3F56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1500D1" w:rsidRPr="00A33FF1" w:rsidRDefault="002D3F56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14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7B30D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sec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cosec </m:t>
              </m:r>
              <m:r>
                <w:rPr>
                  <w:rFonts w:ascii="Cambria Math" w:hAnsi="Cambria Math"/>
                </w:rPr>
                <m:t>α</m:t>
              </m:r>
            </m:oMath>
            <w:r w:rsidRPr="00A33FF1">
              <w:rPr>
                <w:rFonts w:ascii="Cambria Math" w:hAnsi="Cambria Math"/>
              </w:rPr>
              <w:t xml:space="preserve"> are the roots of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-px+q+0,</m:t>
              </m:r>
            </m:oMath>
            <w:r w:rsidRPr="00A33FF1">
              <w:rPr>
                <w:rFonts w:ascii="Cambria Math" w:hAnsi="Cambria Math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=q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q-2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=q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q+2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=2q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7B30D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010C2A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If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25°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25°</m:t>
                  </m:r>
                </m:e>
              </m:func>
              <m:r>
                <w:rPr>
                  <w:rFonts w:ascii="Cambria Math" w:hAnsi="Cambria Math"/>
                </w:rPr>
                <m:t>=p</m:t>
              </m:r>
            </m:oMath>
            <w:r w:rsidR="002D4ED3" w:rsidRPr="00A33FF1">
              <w:rPr>
                <w:rFonts w:ascii="Cambria Math" w:hAnsi="Cambria Math"/>
              </w:rPr>
              <w:t>,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50°</m:t>
                  </m:r>
                </m:e>
              </m:func>
            </m:oMath>
            <w:r w:rsidR="002D4ED3"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010C2A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010C2A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p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010C2A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-p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9E12D4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x-y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x-z</m:t>
                      </m:r>
                    </m:e>
                  </m:d>
                </m:e>
              </m:func>
            </m:oMath>
            <w:r w:rsidRPr="00A33FF1">
              <w:rPr>
                <w:rFonts w:ascii="Cambria Math" w:hAnsi="Cambria Math"/>
              </w:rPr>
              <w:t>, then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 equal to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where </m:t>
                  </m:r>
                  <m:r>
                    <w:rPr>
                      <w:rFonts w:ascii="Cambria Math" w:hAnsi="Cambria Math"/>
                    </w:rPr>
                    <m:t>x≠±π/4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func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60941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func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60941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func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06094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506DC6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The total number of solutions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2x</m:t>
                      </m:r>
                    </m:e>
                  </m:func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oMath>
            <w:r w:rsidR="00366774" w:rsidRPr="00B25038">
              <w:rPr>
                <w:rFonts w:ascii="Cambria Math" w:hAnsi="Cambria Math"/>
              </w:rPr>
              <w:t xml:space="preserve">in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506DC6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506DC6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506DC6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506DC6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1B4A6F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If </m:t>
              </m:r>
              <m:r>
                <w:rPr>
                  <w:rFonts w:ascii="Cambria Math" w:hAnsi="Cambria Math"/>
                </w:rPr>
                <m:t>θ</m:t>
              </m:r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 xml:space="preserve">is eliminated from the equations </w:t>
            </w:r>
            <m:oMath>
              <m:r>
                <w:rPr>
                  <w:rFonts w:ascii="Cambria Math" w:hAnsi="Cambria Math"/>
                </w:rPr>
                <m:t>x=a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θ-α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y=b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θ-β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then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2xy</m:t>
                  </m:r>
                </m:num>
                <m:den>
                  <m:r>
                    <w:rPr>
                      <w:rFonts w:ascii="Cambria Math" w:hAnsi="Cambria Math"/>
                    </w:rPr>
                    <m:t>ab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α-β</m:t>
                      </m:r>
                    </m:e>
                  </m:d>
                </m:e>
              </m:func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α-β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cosec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α-β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-β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α-β</m:t>
                        </m:r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EA1F0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If</w:t>
            </w:r>
            <w:r w:rsidR="002D4ED3" w:rsidRPr="00A33FF1">
              <w:rPr>
                <w:rFonts w:ascii="Cambria Math" w:hAnsi="Cambria Math"/>
              </w:rPr>
              <w:t xml:space="preserve">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>=2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then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C63481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C63481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C63481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 value of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 + 2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func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log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e>
                          </m:fun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 w:rsidRPr="00E50692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1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2974A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Given that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1+x</m:t>
                      </m:r>
                    </m:e>
                  </m:rad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=1+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1-x</m:t>
                  </m:r>
                </m:e>
              </m:rad>
              <m:r>
                <w:rPr>
                  <w:rFonts w:ascii="Cambria Math" w:hAnsi="Cambria Math"/>
                </w:rPr>
                <m:t>.</m:t>
              </m:r>
            </m:oMath>
            <w:r w:rsidRPr="00A33FF1">
              <w:rPr>
                <w:rFonts w:ascii="Cambria Math" w:hAnsi="Cambria Math"/>
              </w:rPr>
              <w:t xml:space="preserve"> 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4y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2974AA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4x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2974AA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2x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2974AA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2974A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953BF5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If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sin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</m:func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sin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</m:func>
                        </m:e>
                      </m:rad>
                    </m:e>
                  </m:d>
                </m:e>
              </m:d>
              <m:r>
                <w:rPr>
                  <w:rFonts w:ascii="Cambria Math" w:hAnsi="Cambria Math"/>
                </w:rPr>
                <m:t>≤k,</m:t>
              </m:r>
            </m:oMath>
            <w:r w:rsidRPr="00A33FF1">
              <w:rPr>
                <w:rFonts w:ascii="Cambria Math" w:hAnsi="Cambria Math"/>
              </w:rPr>
              <w:t xml:space="preserve"> then the value of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a +b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en>
                      </m:f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func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</m:oMath>
            <w:r w:rsidR="00FA1B07" w:rsidRPr="00E50692">
              <w:rPr>
                <w:rFonts w:ascii="Cambria Math" w:hAnsi="Cambria Math"/>
              </w:rPr>
              <w:t xml:space="preserve"> </w:t>
            </w:r>
            <w:r w:rsidRPr="00E50692">
              <w:rPr>
                <w:rFonts w:ascii="Cambria Math" w:hAnsi="Cambria Math"/>
              </w:rPr>
              <w:t xml:space="preserve">then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a</m:t>
                  </m:r>
                </m:den>
              </m:f>
            </m:oMath>
            <w:r w:rsidRPr="00E50692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7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2B24BA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A variable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DB5034">
              <w:rPr>
                <w:rFonts w:ascii="Cambria Math" w:hAnsi="Cambria Math"/>
              </w:rPr>
              <w:t xml:space="preserve"> is circumscribed about a fixed circle of unit radius.  Side </w:t>
            </w:r>
            <m:oMath>
              <m:r>
                <w:rPr>
                  <w:rFonts w:ascii="Cambria Math" w:hAnsi="Cambria Math"/>
                </w:rPr>
                <m:t>BC</m:t>
              </m:r>
            </m:oMath>
            <w:r w:rsidRPr="00DB5034">
              <w:rPr>
                <w:rFonts w:ascii="Cambria Math" w:hAnsi="Cambria Math"/>
              </w:rPr>
              <w:t xml:space="preserve"> always touches the circle at </w:t>
            </w:r>
            <m:oMath>
              <m:r>
                <w:rPr>
                  <w:rFonts w:ascii="Cambria Math" w:hAnsi="Cambria Math"/>
                </w:rPr>
                <m:t>D</m:t>
              </m:r>
            </m:oMath>
            <w:r w:rsidRPr="00DB5034">
              <w:rPr>
                <w:rFonts w:ascii="Cambria Math" w:hAnsi="Cambria Math"/>
              </w:rPr>
              <w:t xml:space="preserve"> and has fixed direction.  If </w:t>
            </w:r>
            <m:oMath>
              <m:r>
                <w:rPr>
                  <w:rFonts w:ascii="Cambria Math" w:hAnsi="Cambria Math"/>
                </w:rPr>
                <m:t xml:space="preserve">B </m:t>
              </m:r>
            </m:oMath>
            <w:r w:rsidR="007B6470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</m:t>
              </m:r>
            </m:oMath>
            <w:r w:rsidRPr="00DB5034">
              <w:rPr>
                <w:rFonts w:ascii="Cambria Math" w:hAnsi="Cambria Math"/>
              </w:rPr>
              <w:t xml:space="preserve"> vary in such a way</w:t>
            </w:r>
            <w:r w:rsidR="00340E5F" w:rsidRPr="00DB5034">
              <w:rPr>
                <w:rFonts w:ascii="Cambria Math" w:hAnsi="Cambria Math"/>
              </w:rPr>
              <w:t xml:space="preserve"> that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BD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CD</m:t>
                  </m:r>
                </m:e>
              </m:d>
              <m:r>
                <w:rPr>
                  <w:rFonts w:ascii="Cambria Math" w:hAnsi="Cambria Math"/>
                </w:rPr>
                <m:t>=2,</m:t>
              </m:r>
            </m:oMath>
            <w:r w:rsidR="00340E5F" w:rsidRPr="00DB5034">
              <w:rPr>
                <w:rFonts w:ascii="Cambria Math" w:hAnsi="Cambria Math"/>
              </w:rPr>
              <w:t xml:space="preserve"> then locus of vertex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="00340E5F" w:rsidRPr="00DB5034">
              <w:rPr>
                <w:rFonts w:ascii="Cambria Math" w:hAnsi="Cambria Math"/>
              </w:rPr>
              <w:t xml:space="preserve"> will be a straight line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DB5034" w:rsidRDefault="00340E5F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Parallel to side </w:t>
            </w:r>
            <m:oMath>
              <m:r>
                <w:rPr>
                  <w:rFonts w:ascii="Cambria Math" w:hAnsi="Cambria Math"/>
                </w:rPr>
                <m:t>BC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DB5034" w:rsidRDefault="00340E5F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Perpendicular to side </w:t>
            </w:r>
            <m:oMath>
              <m:r>
                <w:rPr>
                  <w:rFonts w:ascii="Cambria Math" w:hAnsi="Cambria Math"/>
                </w:rPr>
                <m:t>BC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DB5034" w:rsidRDefault="00340E5F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Making an angle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π/6</m:t>
                  </m:r>
                </m:e>
              </m:d>
            </m:oMath>
            <w:r w:rsidRPr="00DB5034">
              <w:rPr>
                <w:rFonts w:ascii="Cambria Math" w:hAnsi="Cambria Math"/>
              </w:rPr>
              <w:t xml:space="preserve"> with </w:t>
            </w:r>
            <m:oMath>
              <m:r>
                <w:rPr>
                  <w:rFonts w:ascii="Cambria Math" w:hAnsi="Cambria Math"/>
                </w:rPr>
                <m:t>BC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DB5034" w:rsidRDefault="00340E5F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Making an angle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2/3</m:t>
                      </m:r>
                    </m:e>
                  </m:d>
                </m:e>
              </m:func>
            </m:oMath>
            <w:r w:rsidRPr="00DB5034">
              <w:rPr>
                <w:rFonts w:ascii="Cambria Math" w:hAnsi="Cambria Math"/>
              </w:rPr>
              <w:t xml:space="preserve"> with </w:t>
            </w:r>
            <m:oMath>
              <m:r>
                <w:rPr>
                  <w:rFonts w:ascii="Cambria Math" w:hAnsi="Cambria Math"/>
                </w:rPr>
                <m:t>BC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EA1F0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α+β=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5π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 xml:space="preserve">, </m:t>
              </m:r>
            </m:oMath>
            <w:r w:rsidR="00DD19CB" w:rsidRPr="00A33FF1">
              <w:rPr>
                <w:rFonts w:ascii="Cambria Math" w:hAnsi="Cambria Math"/>
              </w:rPr>
              <w:t xml:space="preserve">then the value </w:t>
            </w:r>
            <m:oMath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d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d>
            </m:oMath>
            <w:r w:rsidR="00DD19CB"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DD19CB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DD19CB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DD19CB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957F27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in </w:t>
            </w:r>
            <m:oMath>
              <m:r>
                <w:rPr>
                  <w:rFonts w:ascii="Cambria Math" w:hAnsi="Cambria Math"/>
                </w:rPr>
                <m:t xml:space="preserve">∆ABC, b=3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cm, </m:t>
              </m:r>
              <m:r>
                <w:rPr>
                  <w:rFonts w:ascii="Cambria Math" w:hAnsi="Cambria Math"/>
                </w:rPr>
                <m:t>c=4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cm</m:t>
              </m:r>
            </m:oMath>
            <w:r w:rsidRPr="00DB5034">
              <w:rPr>
                <w:rFonts w:ascii="Cambria Math" w:hAnsi="Cambria Math"/>
              </w:rPr>
              <w:t xml:space="preserve"> and the length of the perpendicular from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to the side </w:t>
            </w:r>
            <m:oMath>
              <m:r>
                <w:rPr>
                  <w:rFonts w:ascii="Cambria Math" w:hAnsi="Cambria Math"/>
                </w:rPr>
                <m:t>BC</m:t>
              </m:r>
            </m:oMath>
            <w:r w:rsidRPr="00DB5034">
              <w:rPr>
                <w:rFonts w:ascii="Cambria Math" w:hAnsi="Cambria Math"/>
              </w:rPr>
              <w:t xml:space="preserve"> is 2 cm, then the number of solutions of the triangle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216A3" w:rsidP="006B0C02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216A3" w:rsidP="006B0C02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216A3" w:rsidP="006B0C02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216A3" w:rsidP="006B0C02">
            <w:pPr>
              <w:spacing w:after="0"/>
              <w:contextualSpacing/>
              <w:tabs>
                <w:tab w:val="left" w:pos="1071"/>
              </w:tabs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2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EA1F0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 xml:space="preserve">=a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>=b,</m:t>
              </m:r>
            </m:oMath>
            <w:r w:rsidRPr="00A33FF1">
              <w:rPr>
                <w:rFonts w:ascii="Cambria Math" w:hAnsi="Cambria Math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≥4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≤4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≥3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≤2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171C0" w:rsidRPr="00DB5034" w:rsidRDefault="00AD2D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In in triangle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ABC, 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/>
                <m:sup/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func>
                </m:e>
              </m:nary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6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/>
                <m:sup/>
                <m:e>
                  <m:r>
                    <w:rPr>
                      <w:rFonts w:ascii="Cambria Math" w:hAnsi="Cambria Math"/>
                    </w:rPr>
                    <m:t>I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nary>
              <m:r>
                <w:rPr>
                  <w:rFonts w:ascii="Cambria Math" w:hAnsi="Cambria Math"/>
                </w:rPr>
                <m:t xml:space="preserve">=9 </m:t>
              </m:r>
            </m:oMath>
            <w:r w:rsidRPr="00DB5034">
              <w:rPr>
                <w:rFonts w:ascii="Cambria Math" w:hAnsi="Cambria Math"/>
              </w:rPr>
              <w:t>(where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 xml:space="preserve">are ex-centres </w:t>
            </w:r>
          </w:p>
          <w:p w:rsidR="00F12C85" w:rsidRPr="00DB5034" w:rsidRDefault="00AD2D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I </m:t>
              </m:r>
            </m:oMath>
            <w:r w:rsidRPr="00DB5034">
              <w:rPr>
                <w:rFonts w:ascii="Cambria Math" w:hAnsi="Cambria Math"/>
              </w:rPr>
              <w:t>is in-centre, then circumradius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R </m:t>
              </m:r>
            </m:oMath>
            <w:r w:rsidRPr="00DB5034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&gt;5</m:t>
              </m:r>
            </m:oMath>
            <w:r w:rsidR="004D6865" w:rsidRPr="00E50692">
              <w:rPr>
                <w:rFonts w:ascii="Cambria Math" w:hAnsi="Cambria Math"/>
              </w:rPr>
              <w:t xml:space="preserve"> imlies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 ∞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 1/5</m:t>
                    </m:r>
                  </m:e>
                </m:d>
                <m:r>
                  <w:rPr>
                    <w:rFonts w:ascii="Cambria Math" w:hAnsi="Cambria Math"/>
                  </w:rPr>
                  <m:t>∪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5, ∞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 ∞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1, 2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D7098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number of values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B25038">
              <w:rPr>
                <w:rFonts w:ascii="Cambria Math" w:hAnsi="Cambria Math"/>
              </w:rPr>
              <w:t xml:space="preserve"> for which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4x</m:t>
                  </m:r>
                </m:e>
              </m:func>
              <m:r>
                <w:rPr>
                  <w:rFonts w:ascii="Cambria Math" w:hAnsi="Cambria Math"/>
                </w:rPr>
                <m:t>=2</m:t>
              </m:r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D7098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D7098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D7098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D7098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Infinite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-33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+27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is equal to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9B5A0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9B5A0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9B5A0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9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 value of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E50692">
              <w:rPr>
                <w:rFonts w:ascii="Cambria Math" w:hAnsi="Cambria Math"/>
              </w:rPr>
              <w:t xml:space="preserve"> for which the equation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1/25</m:t>
                      </m:r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bx+28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5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12-4x-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</m:func>
            </m:oMath>
            <w:r w:rsidRPr="00E50692">
              <w:rPr>
                <w:rFonts w:ascii="Cambria Math" w:hAnsi="Cambria Math"/>
              </w:rPr>
              <w:t xml:space="preserve"> has coincident roots if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b=-12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b=4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b=4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b=-12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b=-4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b=12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number of distinct real roots of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 in the interval </w:t>
            </w:r>
            <m:oMath>
              <m:r>
                <w:rPr>
                  <w:rFonts w:ascii="Cambria Math" w:hAnsi="Cambria Math"/>
                </w:rPr>
                <m:t>–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≤x≤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3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 value of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5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func>
                </m:sup>
              </m:sSup>
            </m:oMath>
            <w:r w:rsidRPr="00E50692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 number of real values of the parameter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Pr="00E50692">
              <w:rPr>
                <w:rFonts w:ascii="Cambria Math" w:hAnsi="Cambria Math"/>
              </w:rPr>
              <w:t xml:space="preserve"> for which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16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16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16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="004306D8" w:rsidRPr="00E50692">
              <w:rPr>
                <w:rFonts w:ascii="Cambria Math" w:hAnsi="Cambria Math"/>
              </w:rPr>
              <w:t xml:space="preserve"> with real coefficients will have exactly one solution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tabs>
                <w:tab w:val="left" w:pos="1071"/>
              </w:tabs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F968BD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If the hypotenuse of a right-angled triangle is four times the length of the perpendicular drawn from the opposite vertex to it, then the difference of the two acute angles will be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F968BD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60°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F968BD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15°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F968BD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75°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F968BD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30°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a, b, c</m:t>
              </m:r>
            </m:oMath>
            <w:r w:rsidRPr="00E50692">
              <w:rPr>
                <w:rFonts w:ascii="Cambria Math" w:hAnsi="Cambria Math"/>
              </w:rPr>
              <w:t xml:space="preserve"> are distinct positive numbers different from 1 such that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 xml:space="preserve">=0, </m:t>
              </m:r>
            </m:oMath>
            <w:r w:rsidRPr="00E50692">
              <w:rPr>
                <w:rFonts w:ascii="Cambria Math" w:hAnsi="Cambria Math"/>
              </w:rPr>
              <w:t xml:space="preserve">then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E50692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FF29D2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general solution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3α</m:t>
                  </m:r>
                </m:e>
              </m:func>
              <m:r>
                <w:rPr>
                  <w:rFonts w:ascii="Cambria Math" w:hAnsi="Cambria Math"/>
                </w:rPr>
                <m:t>=4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x+α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x-α</m:t>
                      </m:r>
                    </m:e>
                  </m:d>
                </m:e>
              </m:func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FF29D2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nπ±π/4, ∀ 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AD3026" w:rsidRPr="00B25038" w:rsidRDefault="00AD3026" w:rsidP="000B4D3D">
            <w:pPr>
              <w:spacing w:after="0"/>
              <w:contextualSpacing/>
              <w:rPr>
                <w:rFonts w:ascii="Cambria Math" w:eastAsia="Calibri" w:hAnsi="Cambria Math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nπ±π/3, ∀ 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AD3026" w:rsidRPr="00B25038" w:rsidRDefault="00AD3026" w:rsidP="000B4D3D">
            <w:pPr>
              <w:spacing w:after="0"/>
              <w:contextualSpacing/>
              <w:rPr>
                <w:rFonts w:ascii="Cambria Math" w:eastAsia="Calibri" w:hAnsi="Cambria Math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nπ±π/9, ∀ 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AD3026" w:rsidRPr="00B25038" w:rsidRDefault="00AD3026" w:rsidP="000B4D3D">
            <w:pPr>
              <w:spacing w:after="0"/>
              <w:contextualSpacing/>
              <w:rPr>
                <w:rFonts w:ascii="Cambria Math" w:eastAsia="Calibri" w:hAnsi="Cambria Math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nπ±π/12, ∀ n∈Z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B25038" w:rsidRDefault="00C55BFA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>If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sec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-1=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  <m:r>
                    <w:rPr>
                      <w:rFonts w:ascii="Cambria Math" w:hAnsi="Cambria Math"/>
                    </w:rPr>
                    <m:t>-1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 xml:space="preserve">, </m:t>
              </m:r>
            </m:oMath>
            <w:r w:rsidRPr="00B25038">
              <w:rPr>
                <w:rFonts w:ascii="Cambria Math" w:hAnsi="Cambria Math"/>
              </w:rPr>
              <w:t xml:space="preserve">then </w:t>
            </w:r>
            <m:oMath>
              <m:r>
                <w:rPr>
                  <w:rFonts w:ascii="Cambria Math" w:hAnsi="Cambria Math"/>
                </w:rPr>
                <m:t xml:space="preserve">θ </m:t>
              </m:r>
            </m:oMath>
            <w:r w:rsidRPr="00B25038">
              <w:rPr>
                <w:rFonts w:ascii="Cambria Math" w:hAnsi="Cambria Math"/>
              </w:rPr>
              <w:t xml:space="preserve">is equal to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 ∈Z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2n-1</m:t>
                    </m:r>
                  </m:e>
                </m:d>
                <m:r>
                  <w:rPr>
                    <w:rFonts w:ascii="Cambria Math" w:hAnsi="Cambria Math"/>
                  </w:rPr>
                  <m:t>π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4A65E3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4A65E3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4A65E3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Which of the following is not the solution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&gt;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?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1, 2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366774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2x-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7π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=-2,</m:t>
              </m:r>
            </m:oMath>
            <w:r w:rsidRPr="00B25038">
              <w:rPr>
                <w:rFonts w:ascii="Cambria Math" w:hAnsi="Cambria Math"/>
              </w:rPr>
              <w:t xml:space="preserve">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</m:t>
              </m:r>
            </m:oMath>
            <w:r w:rsidR="0064788E" w:rsidRPr="00B25038">
              <w:rPr>
                <w:rFonts w:ascii="Cambria Math" w:hAnsi="Cambria Math"/>
                <w:i/>
              </w:rPr>
              <w:t xml:space="preserve"> </w:t>
            </w:r>
            <w:r w:rsidR="0064788E" w:rsidRPr="00B25038">
              <w:rPr>
                <w:rFonts w:ascii="Cambria Math" w:hAnsi="Cambria Math"/>
              </w:rPr>
              <w:t xml:space="preserve">is equal to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k∈Z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6k+1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6k-1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2k+1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64788E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 minimum value of the expression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0.01</m:t>
                  </m:r>
                </m:e>
              </m:func>
              <m:r>
                <w:rPr>
                  <w:rFonts w:ascii="Cambria Math" w:hAnsi="Cambria Math"/>
                </w:rPr>
                <m:t xml:space="preserve">, </m:t>
              </m:r>
            </m:oMath>
            <w:r w:rsidRPr="00E50692">
              <w:rPr>
                <w:rFonts w:ascii="Cambria Math" w:hAnsi="Cambria Math"/>
              </w:rPr>
              <w:t xml:space="preserve">where </w:t>
            </w:r>
            <m:oMath>
              <m:r>
                <w:rPr>
                  <w:rFonts w:ascii="Cambria Math" w:hAnsi="Cambria Math"/>
                </w:rPr>
                <m:t>x&gt;1,</m:t>
              </m:r>
            </m:oMath>
            <w:r w:rsidRPr="00E50692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0.1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1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E62ED7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In any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∆ABC, </m:t>
              </m:r>
            </m:oMath>
            <w:r w:rsidRPr="00DB5034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>are in A.P.,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a, b, c </m:t>
              </m:r>
            </m:oMath>
            <w:r w:rsidRPr="00DB5034">
              <w:rPr>
                <w:rFonts w:ascii="Cambria Math" w:hAnsi="Cambria Math"/>
              </w:rPr>
              <w:t>are in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41454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A.P.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41454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G.P.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41454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H.P.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41454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B7C08" w:rsidRPr="00DB5034" w:rsidRDefault="001043E0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</w:t>
            </w:r>
            <m:oMath>
              <m:r>
                <w:rPr>
                  <w:rFonts w:ascii="Cambria Math" w:hAnsi="Cambria Math"/>
                </w:rPr>
                <m:t>∆ABC, ∠B=π/3.</m:t>
              </m:r>
            </m:oMath>
            <w:r w:rsidRPr="00DB5034">
              <w:rPr>
                <w:rFonts w:ascii="Cambria Math" w:hAnsi="Cambria Math"/>
              </w:rPr>
              <w:t xml:space="preserve">  The range of values of </w:t>
            </w:r>
            <m:oMath>
              <m:r>
                <w:rPr>
                  <w:rFonts w:ascii="Cambria Math" w:hAnsi="Cambria Math"/>
                </w:rPr>
                <m:t>x,</m:t>
              </m:r>
            </m:oMath>
            <w:r w:rsidRPr="00DB5034">
              <w:rPr>
                <w:rFonts w:ascii="Cambria Math" w:hAnsi="Cambria Math"/>
              </w:rPr>
              <w:t xml:space="preserve"> where </w:t>
            </w:r>
            <m:oMath>
              <m:r>
                <w:rPr>
                  <w:rFonts w:ascii="Cambria Math" w:hAnsi="Cambria Math"/>
                </w:rPr>
                <m:t>x=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 xml:space="preserve">, </m:t>
              </m:r>
            </m:oMath>
            <w:r w:rsidRPr="00DB5034">
              <w:rPr>
                <w:rFonts w:ascii="Cambria Math" w:hAnsi="Cambria Math"/>
              </w:rPr>
              <w:t>is the interval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20BC6" w:rsidRPr="00DB5034" w:rsidRDefault="0061238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point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 w:rsidRPr="00DB5034">
              <w:rPr>
                <w:rFonts w:ascii="Cambria Math" w:hAnsi="Cambria Math"/>
              </w:rPr>
              <w:t xml:space="preserve"> lies on sides of a right-angled triangle </w:t>
            </w:r>
            <m:oMath>
              <m:r>
                <w:rPr>
                  <w:rFonts w:ascii="Cambria Math" w:hAnsi="Cambria Math"/>
                </w:rPr>
                <m:t>ABC,</m:t>
              </m:r>
            </m:oMath>
            <w:r w:rsidRPr="00DB5034">
              <w:rPr>
                <w:rFonts w:ascii="Cambria Math" w:hAnsi="Cambria Math"/>
              </w:rPr>
              <w:t xml:space="preserve"> then </w:t>
            </w:r>
            <m:oMath>
              <m:r>
                <w:rPr>
                  <w:rFonts w:ascii="Cambria Math" w:hAnsi="Cambria Math"/>
                </w:rPr>
                <m:t>PA+PB+PC</m:t>
              </m:r>
            </m:oMath>
            <w:r w:rsidRPr="00DB5034">
              <w:rPr>
                <w:rFonts w:ascii="Cambria Math" w:hAnsi="Cambria Math"/>
              </w:rPr>
              <w:t xml:space="preserve"> is minimum when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 w:rsidRPr="00DB5034">
              <w:rPr>
                <w:rFonts w:ascii="Cambria Math" w:hAnsi="Cambria Math"/>
              </w:rPr>
              <w:t xml:space="preserve"> is the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F12C85" w:rsidRPr="00DB5034" w:rsidRDefault="0061238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Orthocenter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F12C85" w:rsidRPr="00DB5034" w:rsidRDefault="0061238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Circumcentre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F12C85" w:rsidRPr="00DB5034" w:rsidRDefault="0061238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Mid-point of the smallest side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F12C85" w:rsidRPr="00DB5034" w:rsidRDefault="0061238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F15A2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>ABC,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  <w:r w:rsidRPr="00A33FF1">
              <w:rPr>
                <w:rFonts w:ascii="Cambria Math" w:hAnsi="Cambria Math"/>
              </w:rPr>
              <w:t xml:space="preserve"> are in H.P., then 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×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F15A2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F15A2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F15A2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F15A2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4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3C1180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one side of a triangle is double the other, and the angles on opposite sides differ by </w:t>
            </w:r>
            <m:oMath>
              <m:r>
                <w:rPr>
                  <w:rFonts w:ascii="Cambria Math" w:hAnsi="Cambria Math"/>
                </w:rPr>
                <m:t>60°,</m:t>
              </m:r>
            </m:oMath>
            <w:r w:rsidRPr="00DB5034">
              <w:rPr>
                <w:rFonts w:ascii="Cambria Math" w:hAnsi="Cambria Math"/>
              </w:rPr>
              <w:t xml:space="preserve"> then the triangle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3C1180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Equilateral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3C1180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Obtuse angled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3C1180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Right angled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3C1180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Acute angled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9E12D4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+k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Pr="00A33FF1">
              <w:rPr>
                <w:rFonts w:ascii="Cambria Math" w:hAnsi="Cambria Math"/>
              </w:rPr>
              <w:t xml:space="preserve"> holds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∀x∈R,</m:t>
              </m:r>
            </m:oMath>
            <w:r w:rsidR="00857FCA" w:rsidRPr="00A33FF1">
              <w:rPr>
                <w:rFonts w:ascii="Cambria Math" w:hAnsi="Cambria Math"/>
                <w:i/>
              </w:rPr>
              <w:t xml:space="preserve"> </w:t>
            </w:r>
            <w:r w:rsidR="00857FCA" w:rsidRPr="00A33FF1">
              <w:rPr>
                <w:rFonts w:ascii="Cambria Math" w:hAnsi="Cambria Math"/>
              </w:rPr>
              <w:t xml:space="preserve">then the value of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="00857FCA" w:rsidRPr="00A33FF1">
              <w:rPr>
                <w:rFonts w:ascii="Cambria Math" w:hAnsi="Cambria Math"/>
              </w:rPr>
              <w:t xml:space="preserve"> equals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857FC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857FC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9E12D4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857FC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3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917564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The total number of solutions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Pr="00B25038">
              <w:rPr>
                <w:rFonts w:ascii="Cambria Math" w:hAnsi="Cambria Math"/>
              </w:rPr>
              <w:t>(where {.}  denotes the fractional part) 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91756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91756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6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91756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8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91756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23690E" w:rsidP="000B4D3D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-x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-y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-x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d>
                </m:e>
              </m:func>
            </m:oMath>
            <w:r w:rsidRPr="00B25038">
              <w:rPr>
                <w:rFonts w:ascii="Cambria Math" w:hAnsi="Cambria Math"/>
              </w:rPr>
              <w:t xml:space="preserve"> is zero if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23690E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23690E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y=0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23690E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x=y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23690E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nπ+y-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n∈Z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761FF4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If </m:t>
              </m:r>
              <m:r>
                <w:rPr>
                  <w:rFonts w:ascii="Cambria Math" w:hAnsi="Cambria Math"/>
                </w:rPr>
                <m:t xml:space="preserve">θ=3α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 xml:space="preserve">The value of the expression </w:t>
            </w:r>
            <m:oMath>
              <m:r>
                <w:rPr>
                  <w:rFonts w:ascii="Cambria Math" w:hAnsi="Cambria Math"/>
                </w:rPr>
                <m:t xml:space="preserve">a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cosec </m:t>
              </m:r>
              <m:r>
                <w:rPr>
                  <w:rFonts w:ascii="Cambria Math" w:hAnsi="Cambria Math"/>
                </w:rPr>
                <m:t>α-b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sec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is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761FF4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761FF4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a+b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761FF4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A054F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  <m:r>
                <w:rPr>
                  <w:rFonts w:ascii="Cambria Math" w:hAnsi="Cambria Math"/>
                </w:rPr>
                <m:t>=5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+3, </m:t>
              </m:r>
            </m:oMath>
            <w:r w:rsidRPr="00A33FF1">
              <w:rPr>
                <w:rFonts w:ascii="Cambria Math" w:hAnsi="Cambria Math"/>
              </w:rPr>
              <w:t xml:space="preserve">then range of </w:t>
            </w:r>
            <m:oMath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-5, 11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-3, 9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-2, 10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-4, 10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754D71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Consider the system of linear equations in </w:t>
            </w:r>
            <m:oMath>
              <m:r>
                <w:rPr>
                  <w:rFonts w:ascii="Cambria Math" w:hAnsi="Cambria Math"/>
                </w:rPr>
                <m:t xml:space="preserve">x,y </m:t>
              </m:r>
            </m:oMath>
            <w:r w:rsidR="00C70306" w:rsidRPr="00B25038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z:</m:t>
              </m:r>
            </m:oMath>
          </w:p>
          <w:p w:rsidR="00754D71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x-y+z=0</m:t>
                </m:r>
              </m:oMath>
            </m:oMathPara>
          </w:p>
          <w:p w:rsidR="00754D71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 xml:space="preserve">x+4y+3z=0 </m:t>
                </m:r>
              </m:oMath>
            </m:oMathPara>
          </w:p>
          <w:p w:rsidR="00754D71" w:rsidRPr="00B25038" w:rsidRDefault="00754D71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2x+7y+7z=0</m:t>
                </m:r>
              </m:oMath>
            </m:oMathPara>
          </w:p>
          <w:p w:rsidR="00754D71" w:rsidRPr="00B25038" w:rsidRDefault="00754D71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Then which of the following can be the values of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Pr="00B25038">
              <w:rPr>
                <w:rFonts w:ascii="Cambria Math" w:hAnsi="Cambria Math"/>
              </w:rPr>
              <w:t xml:space="preserve"> for which the system has a non-trivial solution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6E4237" w:rsidRPr="00B25038" w:rsidRDefault="0026140E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π/6, ∀ 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6E4237" w:rsidRPr="00B25038" w:rsidRDefault="0026140E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π/3, ∀ n∈Z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6E4237" w:rsidRPr="00B25038" w:rsidRDefault="0026140E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π/9, ∀ 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6E4237" w:rsidRPr="00B25038" w:rsidRDefault="0026140E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FB55BE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in </w:t>
            </w:r>
            <m:oMath>
              <m:r>
                <w:rPr>
                  <w:rFonts w:ascii="Cambria Math" w:hAnsi="Cambria Math"/>
                </w:rPr>
                <m:t>∆ABC, AC</m:t>
              </m:r>
            </m:oMath>
            <w:r w:rsidRPr="00DB5034">
              <w:rPr>
                <w:rFonts w:ascii="Cambria Math" w:hAnsi="Cambria Math"/>
              </w:rPr>
              <w:t xml:space="preserve"> is double of </w:t>
            </w:r>
            <m:oMath>
              <m:r>
                <w:rPr>
                  <w:rFonts w:ascii="Cambria Math" w:hAnsi="Cambria Math"/>
                </w:rPr>
                <m:t>AB,</m:t>
              </m:r>
            </m:oMath>
            <w:r w:rsidRPr="00DB5034">
              <w:rPr>
                <w:rFonts w:ascii="Cambria Math" w:hAnsi="Cambria Math"/>
              </w:rPr>
              <w:t xml:space="preserve"> then 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B-C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FB55BE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FB55BE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662B" w:rsidRPr="00A33FF1" w:rsidRDefault="00B1662B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least value of </w:t>
            </w:r>
            <m:oMath>
              <m:r>
                <w:rPr>
                  <w:rFonts w:ascii="Cambria Math" w:hAnsi="Cambria Math"/>
                </w:rPr>
                <m:t>6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  <m:r>
                <w:rPr>
                  <w:rFonts w:ascii="Cambria Math" w:hAnsi="Cambria Math"/>
                </w:rPr>
                <m:t>+54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  <m:r>
                <w:rPr>
                  <w:rFonts w:ascii="Cambria Math" w:hAnsi="Cambria Math"/>
                </w:rPr>
                <m:t xml:space="preserve">+18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is </m:t>
              </m:r>
            </m:oMath>
          </w:p>
          <w:p w:rsidR="00F12C85" w:rsidRPr="00A33FF1" w:rsidRDefault="00B1662B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  <w:b/>
              </w:rPr>
              <w:t>I:</w:t>
            </w:r>
            <w:r w:rsidRPr="00A33FF1">
              <w:rPr>
                <w:rFonts w:ascii="Cambria Math" w:hAnsi="Cambria Math"/>
              </w:rPr>
              <w:t xml:space="preserve"> 54 when A.M. </w:t>
            </w:r>
            <m:oMath>
              <m:r>
                <w:rPr>
                  <w:rFonts w:ascii="Cambria Math" w:hAnsi="Cambria Math"/>
                </w:rPr>
                <m:t>≥</m:t>
              </m:r>
            </m:oMath>
            <w:r w:rsidRPr="00A33FF1">
              <w:rPr>
                <w:rFonts w:ascii="Cambria Math" w:hAnsi="Cambria Math"/>
              </w:rPr>
              <w:t xml:space="preserve"> G.M. is applicable for </w:t>
            </w:r>
            <m:oMath>
              <m:r>
                <w:rPr>
                  <w:rFonts w:ascii="Cambria Math" w:hAnsi="Cambria Math"/>
                </w:rPr>
                <m:t>6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  <m:r>
                <w:rPr>
                  <w:rFonts w:ascii="Cambria Math" w:hAnsi="Cambria Math"/>
                </w:rPr>
                <m:t>, 54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  <m:r>
                <w:rPr>
                  <w:rFonts w:ascii="Cambria Math" w:hAnsi="Cambria Math"/>
                </w:rPr>
                <m:t>, 18</m:t>
              </m:r>
            </m:oMath>
          </w:p>
          <w:p w:rsidR="00B1662B" w:rsidRPr="00A33FF1" w:rsidRDefault="00B1662B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  <w:b/>
              </w:rPr>
              <w:t>II:</w:t>
            </w:r>
            <w:r w:rsidRPr="00A33FF1">
              <w:rPr>
                <w:rFonts w:ascii="Cambria Math" w:hAnsi="Cambria Math"/>
              </w:rPr>
              <w:t xml:space="preserve"> 54 when A.M. </w:t>
            </w:r>
            <m:oMath>
              <m:r>
                <w:rPr>
                  <w:rFonts w:ascii="Cambria Math" w:hAnsi="Cambria Math"/>
                </w:rPr>
                <m:t>≥</m:t>
              </m:r>
            </m:oMath>
            <w:r w:rsidRPr="00A33FF1">
              <w:rPr>
                <w:rFonts w:ascii="Cambria Math" w:hAnsi="Cambria Math"/>
              </w:rPr>
              <w:t xml:space="preserve"> G.M. is applicable for </w:t>
            </w:r>
            <m:oMath>
              <m:r>
                <w:rPr>
                  <w:rFonts w:ascii="Cambria Math" w:hAnsi="Cambria Math"/>
                </w:rPr>
                <m:t>6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  <m:r>
                <w:rPr>
                  <w:rFonts w:ascii="Cambria Math" w:hAnsi="Cambria Math"/>
                </w:rPr>
                <m:t>, 54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and </w:t>
            </w:r>
            <w:r w:rsidR="00917FCE" w:rsidRPr="00A33FF1">
              <w:rPr>
                <w:rFonts w:ascii="Cambria Math" w:hAnsi="Cambria Math"/>
              </w:rPr>
              <w:t>18 added further</w:t>
            </w:r>
          </w:p>
          <w:p w:rsidR="002B7C08" w:rsidRPr="00A33FF1" w:rsidRDefault="002B7C08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  <w:b/>
              </w:rPr>
              <w:t>III:</w:t>
            </w:r>
            <w:r w:rsidRPr="00A33FF1">
              <w:rPr>
                <w:rFonts w:ascii="Cambria Math" w:hAnsi="Cambria Math"/>
              </w:rPr>
              <w:t xml:space="preserve"> 78 when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A33FF1" w:rsidRDefault="00223E1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I is correct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A33FF1" w:rsidRDefault="00223E1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I and II are correct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A33FF1" w:rsidRDefault="00223E1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III is correct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A33FF1" w:rsidRDefault="00223E1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 above is correct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7E6619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If </m:t>
              </m:r>
              <m:r>
                <w:rPr>
                  <w:rFonts w:ascii="Cambria Math" w:hAnsi="Cambria Math"/>
                </w:rPr>
                <m:t>u=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rad>
              <m:r>
                <w:rPr>
                  <w:rFonts w:ascii="Cambria Math" w:hAnsi="Cambria Math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rad>
              <m:r>
                <w:rPr>
                  <w:rFonts w:ascii="Cambria Math" w:hAnsi="Cambria Math"/>
                </w:rPr>
                <m:t>,</m:t>
              </m:r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 xml:space="preserve">then the difference between the maximum and minimum values of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 w:rsidRPr="00A33FF1">
              <w:rPr>
                <w:rFonts w:ascii="Cambria Math" w:hAnsi="Cambria Math"/>
              </w:rPr>
              <w:t xml:space="preserve"> is given by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7E6619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7E6619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382665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With usual notations, in triangle </w:t>
            </w:r>
            <m:oMath>
              <m:r>
                <w:rPr>
                  <w:rFonts w:ascii="Cambria Math" w:hAnsi="Cambria Math"/>
                </w:rPr>
                <m:t>ABC, a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B-C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+b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C-A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+c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A-B</m:t>
                      </m:r>
                    </m:e>
                  </m:d>
                </m:e>
              </m:func>
            </m:oMath>
            <w:r w:rsidR="00BC6439"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abc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abc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 abc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abc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B25038" w:rsidRDefault="006B4A11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>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-2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=0,</m:t>
              </m:r>
            </m:oMath>
            <w:r w:rsidRPr="00B25038">
              <w:rPr>
                <w:rFonts w:ascii="Cambria Math" w:hAnsi="Cambria Math"/>
              </w:rPr>
              <w:t xml:space="preserve">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θ </m:t>
              </m:r>
            </m:oMath>
            <w:r w:rsidRPr="00B25038">
              <w:rPr>
                <w:rFonts w:ascii="Cambria Math" w:hAnsi="Cambria Math"/>
              </w:rPr>
              <w:t>is equal to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n∈Z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7A423D" w:rsidRPr="00B25038" w:rsidRDefault="007A423D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7A423D" w:rsidRPr="00B25038" w:rsidRDefault="007A423D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7A423D" w:rsidRPr="00B25038" w:rsidRDefault="007A423D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7A423D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S=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x∈R :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0.6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0.216</m:t>
                          </m:r>
                        </m:e>
                      </m:func>
                    </m:e>
                  </m:d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b>
                      </m:sSub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5-2x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 xml:space="preserve"> ≤0</m:t>
                  </m:r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Pr="00E50692">
              <w:rPr>
                <w:rFonts w:ascii="Cambria Math" w:hAnsi="Cambria Math"/>
              </w:rPr>
              <w:t xml:space="preserve"> then </w:t>
            </w:r>
            <m:oMath>
              <m:r>
                <w:rPr>
                  <w:rFonts w:ascii="Cambria Math" w:hAnsi="Cambria Math"/>
                </w:rPr>
                <m:t>S</m:t>
              </m:r>
            </m:oMath>
            <w:r w:rsidRPr="00E50692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2.5, ∞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2, 2.5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2, 2.5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0, 2.5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890C54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>ABC, ∠A=π/3</m:t>
              </m:r>
            </m:oMath>
            <w:r w:rsidRPr="00DB5034">
              <w:rPr>
                <w:rFonts w:ascii="Cambria Math" w:hAnsi="Cambria Math"/>
              </w:rPr>
              <w:t xml:space="preserve"> and its incircle is of unit radius.  If the radius of the circle touching the sides </w:t>
            </w:r>
            <m:oMath>
              <m:r>
                <w:rPr>
                  <w:rFonts w:ascii="Cambria Math" w:hAnsi="Cambria Math"/>
                </w:rPr>
                <m:t>AB, AC</m:t>
              </m:r>
            </m:oMath>
            <w:r w:rsidRPr="00DB5034">
              <w:rPr>
                <w:rFonts w:ascii="Cambria Math" w:hAnsi="Cambria Math"/>
              </w:rPr>
              <w:t xml:space="preserve"> internally and incircle externally is </w:t>
            </w:r>
            <m:oMath>
              <m:r>
                <w:rPr>
                  <w:rFonts w:ascii="Cambria Math" w:hAnsi="Cambria Math"/>
                </w:rPr>
                <m:t>x,</m:t>
              </m:r>
            </m:oMath>
            <w:r w:rsidRPr="00DB5034">
              <w:rPr>
                <w:rFonts w:ascii="Cambria Math" w:hAnsi="Cambria Math"/>
              </w:rPr>
              <w:t xml:space="preserve"> then the value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DB5034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890C54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890C54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1/4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890C54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1/3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890C54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BD2BB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x-2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x+a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 will have at least one solution if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BD2BBB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1&lt;a≤4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984C7C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a≥2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984C7C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a≤3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984C7C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E62ED7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∆ABC,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a+b+c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b+c-a</m:t>
                  </m:r>
                </m:e>
              </m:d>
              <m:r>
                <w:rPr>
                  <w:rFonts w:ascii="Cambria Math" w:hAnsi="Cambria Math"/>
                </w:rPr>
                <m:t>=kbc</m:t>
              </m:r>
            </m:oMath>
            <w:r w:rsidRPr="00DB5034">
              <w:rPr>
                <w:rFonts w:ascii="Cambria Math" w:hAnsi="Cambria Math"/>
              </w:rPr>
              <w:t xml:space="preserve"> if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F402E1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k&lt;0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F402E1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k&gt;0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F402E1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0&lt;k&lt;4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F402E1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k&gt;4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44794D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distance between the two parallel lines is 1 unit.  A point </w:t>
            </w:r>
            <m:oMath>
              <m:r>
                <w:rPr>
                  <w:rFonts w:ascii="Cambria Math" w:hAnsi="Cambria Math"/>
                </w:rPr>
                <m:t>'A'</m:t>
              </m:r>
            </m:oMath>
            <w:r w:rsidRPr="00A33FF1">
              <w:rPr>
                <w:rFonts w:ascii="Cambria Math" w:hAnsi="Cambria Math"/>
              </w:rPr>
              <w:t xml:space="preserve"> is chosen to lie between the lines at a distance </w:t>
            </w:r>
            <m:oMath>
              <m:r>
                <w:rPr>
                  <w:rFonts w:ascii="Cambria Math" w:hAnsi="Cambria Math"/>
                </w:rPr>
                <m:t>'d'</m:t>
              </m:r>
            </m:oMath>
            <w:r w:rsidR="009E12D4" w:rsidRPr="00A33FF1">
              <w:rPr>
                <w:rFonts w:ascii="Cambria Math" w:hAnsi="Cambria Math"/>
              </w:rPr>
              <w:t xml:space="preserve"> from one of them. </w:t>
            </w:r>
            <w:r w:rsidRPr="00A33FF1">
              <w:rPr>
                <w:rFonts w:ascii="Cambria Math" w:hAnsi="Cambria Math"/>
              </w:rPr>
              <w:t xml:space="preserve">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A33FF1">
              <w:rPr>
                <w:rFonts w:ascii="Cambria Math" w:hAnsi="Cambria Math"/>
              </w:rPr>
              <w:t xml:space="preserve"> is equilateral with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A33FF1">
              <w:rPr>
                <w:rFonts w:ascii="Cambria Math" w:hAnsi="Cambria Math"/>
              </w:rPr>
              <w:t xml:space="preserve"> on one line and </w:t>
            </w:r>
            <m:oMath>
              <m:r>
                <w:rPr>
                  <w:rFonts w:ascii="Cambria Math" w:hAnsi="Cambria Math"/>
                </w:rPr>
                <m:t>C</m:t>
              </m:r>
            </m:oMath>
            <w:r w:rsidRPr="00A33FF1">
              <w:rPr>
                <w:rFonts w:ascii="Cambria Math" w:hAnsi="Cambria Math"/>
              </w:rPr>
              <w:t xml:space="preserve"> on the other parallel line.  The length of the side of the equilateral triangle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+d+1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44794D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-d+1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44794D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-d+1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-d+1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B7C08" w:rsidRPr="00B25038" w:rsidRDefault="006B4A11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, 1,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Pr="00B25038">
              <w:rPr>
                <w:rFonts w:ascii="Cambria Math" w:hAnsi="Cambria Math"/>
              </w:rPr>
              <w:t xml:space="preserve">are in G.P., then </w:t>
            </w:r>
            <m:oMath>
              <m:r>
                <w:rPr>
                  <w:rFonts w:ascii="Cambria Math" w:hAnsi="Cambria Math"/>
                </w:rPr>
                <m:t xml:space="preserve">θ </m:t>
              </m:r>
            </m:oMath>
            <w:r w:rsidRPr="00B25038">
              <w:rPr>
                <w:rFonts w:ascii="Cambria Math" w:hAnsi="Cambria Math"/>
              </w:rPr>
              <w:t xml:space="preserve">is equal to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n∈Z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0D7987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0D7987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n-1</m:t>
                    </m:r>
                  </m:sup>
                </m:sSup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0D7987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7F6F1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B25038" w:rsidRDefault="00F34989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Number of solutions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5x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3x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=0 </m:t>
              </m:r>
            </m:oMath>
            <w:r w:rsidR="00FB16B6" w:rsidRPr="00B25038">
              <w:rPr>
                <w:rFonts w:ascii="Cambria Math" w:hAnsi="Cambria Math"/>
              </w:rPr>
              <w:t>for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0≤x≤π </m:t>
              </m:r>
            </m:oMath>
            <w:r w:rsidR="00FB16B6" w:rsidRPr="00B25038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5445A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5445A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5445A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5445A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C823FC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H</m:t>
              </m:r>
            </m:oMath>
            <w:r w:rsidRPr="00DB5034">
              <w:rPr>
                <w:rFonts w:ascii="Cambria Math" w:hAnsi="Cambria Math"/>
              </w:rPr>
              <w:t xml:space="preserve"> is the orthocenter of a acute-angled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DB5034">
              <w:rPr>
                <w:rFonts w:ascii="Cambria Math" w:hAnsi="Cambria Math"/>
              </w:rPr>
              <w:t xml:space="preserve"> whose circumcircle is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=16,</m:t>
              </m:r>
            </m:oMath>
            <w:r w:rsidRPr="00DB5034">
              <w:rPr>
                <w:rFonts w:ascii="Cambria Math" w:hAnsi="Cambria Math"/>
              </w:rPr>
              <w:t xml:space="preserve"> then circumdiameter of the trangle </w:t>
            </w:r>
            <m:oMath>
              <m:r>
                <w:rPr>
                  <w:rFonts w:ascii="Cambria Math" w:hAnsi="Cambria Math"/>
                </w:rPr>
                <m:t>HBC</m:t>
              </m:r>
            </m:oMath>
            <w:r w:rsidRPr="00DB5034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D2D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D2D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D2D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D2D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8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 solution set of the inequality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-16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≤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4x-11</m:t>
                      </m:r>
                    </m:e>
                  </m:d>
                </m:e>
              </m:func>
            </m:oMath>
            <w:r w:rsidRPr="00E50692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4, ∞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4, 5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11/4, ∞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11/4, 5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Solution set of the inequality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x+2</m:t>
                      </m:r>
                    </m:e>
                  </m:d>
                </m:e>
              </m:fun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x+4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1/3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x+2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&lt;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1/2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</m:rad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</m:func>
            </m:oMath>
            <w:r w:rsidR="00FA1B07" w:rsidRPr="00E50692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-2, -1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-2, 3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-1, 3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3, ∞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 xml:space="preserve">=27, </m:t>
              </m:r>
            </m:oMath>
            <w:r w:rsidRPr="00E50692">
              <w:rPr>
                <w:rFonts w:ascii="Cambria Math" w:hAnsi="Cambria Math"/>
              </w:rPr>
              <w:t xml:space="preserve">then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E50692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8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16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BB1376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The number of solutions of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=3+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 xml:space="preserve"> </m:t>
              </m:r>
            </m:oMath>
            <w:r w:rsidR="0049646A" w:rsidRPr="00B25038">
              <w:rPr>
                <w:rFonts w:ascii="Cambria Math" w:hAnsi="Cambria Math"/>
              </w:rPr>
              <w:t xml:space="preserve">(where [.]  denotes the greatest integer function), </w:t>
            </w:r>
            <m:oMath>
              <m:r>
                <w:rPr>
                  <w:rFonts w:ascii="Cambria Math" w:hAnsi="Cambria Math"/>
                </w:rPr>
                <m:t>x∈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0,2π</m:t>
                  </m:r>
                </m:e>
              </m:d>
              <m:r>
                <w:rPr>
                  <w:rFonts w:ascii="Cambria Math" w:hAnsi="Cambria Math"/>
                </w:rPr>
                <m:t xml:space="preserve">, </m:t>
              </m:r>
            </m:oMath>
            <w:r w:rsidRPr="00B25038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BB1376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BB1376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BB1376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Infinite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BB1376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1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B25038" w:rsidRDefault="006B4A11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7θ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5θ</m:t>
                  </m:r>
                </m:e>
              </m:func>
              <m:r>
                <w:rPr>
                  <w:rFonts w:ascii="Cambria Math" w:hAnsi="Cambria Math"/>
                </w:rPr>
                <m:t>=0,</m:t>
              </m:r>
            </m:oMath>
            <w:r w:rsidRPr="00B25038">
              <w:rPr>
                <w:rFonts w:ascii="Cambria Math" w:hAnsi="Cambria Math"/>
              </w:rPr>
              <w:t xml:space="preserve"> then </w:t>
            </w:r>
            <m:oMath>
              <m:r>
                <w:rPr>
                  <w:rFonts w:ascii="Cambria Math" w:hAnsi="Cambria Math"/>
                </w:rPr>
                <m:t xml:space="preserve">θ </m:t>
              </m:r>
            </m:oMath>
            <w:r w:rsidRPr="00B25038">
              <w:rPr>
                <w:rFonts w:ascii="Cambria Math" w:hAnsi="Cambria Math"/>
              </w:rPr>
              <w:t>is equal to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n∈Z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7A721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7A721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7A721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nπ/4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7A721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nπ/8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4C3E4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If </m:t>
                </m:r>
                <m:r>
                  <w:rPr>
                    <w:rFonts w:ascii="Cambria Math" w:hAnsi="Cambria Math"/>
                  </w:rPr>
                  <m:t>x 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π, 2π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and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rad>
                    <m:r>
                      <w:rPr>
                        <w:rFonts w:ascii="Cambria Math" w:hAnsi="Cambria Math"/>
                      </w:rPr>
                      <m:t>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rad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rad>
                    <m:r>
                      <w:rPr>
                        <w:rFonts w:ascii="Cambria Math" w:hAnsi="Cambria Math"/>
                      </w:rPr>
                      <m:t>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then </m:t>
                </m:r>
                <m:r>
                  <w:rPr>
                    <w:rFonts w:ascii="Cambria Math" w:hAnsi="Cambria Math"/>
                  </w:rPr>
                  <m:t xml:space="preserve">a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is equal to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AF760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5F28CF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,</m:t>
              </m:r>
            </m:oMath>
            <w:r w:rsidRPr="00DB5034">
              <w:rPr>
                <w:rFonts w:ascii="Cambria Math" w:hAnsi="Cambria Math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37A9C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A=90°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37A9C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B=90°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37A9C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C=90°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FE204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7A29E4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In an equilateral triangle, the inradius, circumradius and one of the ex-radii are in the ratio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7A29E4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2:3:5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7A29E4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1:2:3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7A29E4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1:3:7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7A29E4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3:7:9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BE6F3E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10°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10°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50°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50°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323D48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3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F1678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∆ABC,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a+b+c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abc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2R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Rr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250F0" w:rsidRPr="00DB5034" w:rsidRDefault="00D10B16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>ABC, 2ac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A-B+C</m:t>
                          </m:r>
                        </m:e>
                      </m:d>
                    </m:e>
                  </m:d>
                </m:e>
              </m:func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D67B49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If </m:t>
              </m:r>
              <m:r>
                <w:rPr>
                  <w:rFonts w:ascii="Cambria Math" w:hAnsi="Cambria Math"/>
                </w:rPr>
                <m:t>a+b=3-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4θ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a-b=4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then </m:t>
              </m:r>
              <m:r>
                <w:rPr>
                  <w:rFonts w:ascii="Cambria Math" w:hAnsi="Cambria Math"/>
                </w:rPr>
                <m:t>ab</m:t>
              </m:r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>is always less than or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D67B49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 set of all values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E50692">
              <w:rPr>
                <w:rFonts w:ascii="Cambria Math" w:hAnsi="Cambria Math"/>
              </w:rPr>
              <w:t xml:space="preserve"> satisfying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</m:fNam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1-x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func>
                </m:sup>
              </m:sSup>
              <m:r>
                <w:rPr>
                  <w:rFonts w:ascii="Cambria Math" w:hAnsi="Cambria Math"/>
                </w:rPr>
                <m:t>=9</m:t>
              </m:r>
            </m:oMath>
            <w:r w:rsidRPr="00E50692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A subset of </w:t>
            </w:r>
            <m:oMath>
              <m:r>
                <w:rPr>
                  <w:rFonts w:ascii="Cambria Math" w:hAnsi="Cambria Math"/>
                </w:rPr>
                <m:t>R</m:t>
              </m:r>
            </m:oMath>
            <w:r w:rsidRPr="00E50692">
              <w:rPr>
                <w:rFonts w:ascii="Cambria Math" w:hAnsi="Cambria Math"/>
              </w:rPr>
              <w:t xml:space="preserve"> containing </w:t>
            </w:r>
            <m:oMath>
              <m:r>
                <w:rPr>
                  <w:rFonts w:ascii="Cambria Math" w:hAnsi="Cambria Math"/>
                </w:rPr>
                <m:t>N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A subset of </w:t>
            </w:r>
            <m:oMath>
              <m:r>
                <w:rPr>
                  <w:rFonts w:ascii="Cambria Math" w:hAnsi="Cambria Math"/>
                </w:rPr>
                <m:t>R</m:t>
              </m:r>
            </m:oMath>
            <w:r w:rsidRPr="00E50692">
              <w:rPr>
                <w:rFonts w:ascii="Cambria Math" w:hAnsi="Cambria Math"/>
              </w:rPr>
              <w:t xml:space="preserve"> containing </w:t>
            </w:r>
            <m:oMath>
              <m:r>
                <w:rPr>
                  <w:rFonts w:ascii="Cambria Math" w:hAnsi="Cambria Math"/>
                </w:rPr>
                <m:t>Z</m:t>
              </m:r>
            </m:oMath>
            <w:r w:rsidRPr="00E50692">
              <w:rPr>
                <w:rFonts w:ascii="Cambria Math" w:hAnsi="Cambria Math"/>
              </w:rPr>
              <w:t xml:space="preserve"> (set of all integers)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Is a finite set containing at least two elements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A finite set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5D3A83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If in triangle </w:t>
            </w:r>
            <m:oMath>
              <m:r>
                <w:rPr>
                  <w:rFonts w:ascii="Cambria Math" w:hAnsi="Cambria Math"/>
                </w:rPr>
                <m:t>ABC,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=1/4</m:t>
              </m:r>
            </m:oMath>
            <w:r w:rsidR="00EA1F01" w:rsidRPr="00A33FF1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</m:oMath>
            <w:r w:rsidRPr="00A33FF1">
              <w:rPr>
                <w:rFonts w:ascii="Cambria Math" w:hAnsi="Cambria Math"/>
              </w:rPr>
              <w:t xml:space="preserve"> then </w:t>
            </w:r>
            <w:r w:rsidR="000F438B" w:rsidRPr="00A33FF1">
              <w:rPr>
                <w:rFonts w:ascii="Cambria Math" w:hAnsi="Cambria Math"/>
              </w:rPr>
              <w:t xml:space="preserve">the </w:t>
            </w:r>
            <w:r w:rsidRPr="00A33FF1">
              <w:rPr>
                <w:rFonts w:ascii="Cambria Math" w:hAnsi="Cambria Math"/>
              </w:rPr>
              <w:t>triangle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5D3A8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Right angled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5D3A8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Equilateral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5D3A8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Isosceles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5D3A8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ED046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 xml:space="preserve">, </m:t>
              </m:r>
            </m:oMath>
            <w:r w:rsidRPr="00A33FF1">
              <w:rPr>
                <w:rFonts w:ascii="Cambria Math" w:hAnsi="Cambria Math"/>
              </w:rPr>
              <w:t>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ED046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&lt;1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ED046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ED046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2&gt;f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&gt;1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ED046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f(x)≥2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05334C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 w:rsidRPr="00DB5034">
              <w:rPr>
                <w:rFonts w:ascii="Cambria Math" w:hAnsi="Cambria Math"/>
              </w:rPr>
              <w:t xml:space="preserve"> is a point on the altitude </w:t>
            </w:r>
            <m:oMath>
              <m:r>
                <w:rPr>
                  <w:rFonts w:ascii="Cambria Math" w:hAnsi="Cambria Math"/>
                </w:rPr>
                <m:t>AD</m:t>
              </m:r>
            </m:oMath>
            <w:r w:rsidRPr="00DB5034">
              <w:rPr>
                <w:rFonts w:ascii="Cambria Math" w:hAnsi="Cambria Math"/>
              </w:rPr>
              <w:t xml:space="preserve"> of the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DB5034">
              <w:rPr>
                <w:rFonts w:ascii="Cambria Math" w:hAnsi="Cambria Math"/>
              </w:rPr>
              <w:t xml:space="preserve"> such that </w:t>
            </w:r>
            <m:oMath>
              <m:r>
                <w:rPr>
                  <w:rFonts w:ascii="Cambria Math" w:hAnsi="Cambria Math"/>
                </w:rPr>
                <m:t xml:space="preserve">∠CBP=B/3, </m:t>
              </m:r>
            </m:oMath>
            <w:r w:rsidR="008A04C2" w:rsidRPr="00DB5034">
              <w:rPr>
                <w:rFonts w:ascii="Cambria Math" w:hAnsi="Cambria Math"/>
              </w:rPr>
              <w:t>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AP</m:t>
              </m:r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7E2A1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7E2A1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7E2A1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7E2A1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E32868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7π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="002D4ED3" w:rsidRPr="00A33FF1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E32868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E32868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E32868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E32868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58729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If </m:t>
                </m:r>
                <m:r>
                  <w:rPr>
                    <w:rFonts w:ascii="Cambria Math" w:hAnsi="Cambria Math"/>
                  </w:rPr>
                  <m:t>0&lt;α&lt;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then </m:t>
                </m:r>
                <m:r>
                  <w:rPr>
                    <w:rFonts w:ascii="Cambria Math" w:hAnsi="Cambria Math"/>
                  </w:rPr>
                  <m:t>α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cosec 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is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587295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Less than </w:t>
            </w:r>
            <m:oMath>
              <m:r>
                <w:rPr>
                  <w:rFonts w:ascii="Cambria Math" w:hAnsi="Cambria Math"/>
                </w:rPr>
                <m:t>π/6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587295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Greater than </w:t>
            </w:r>
            <m:oMath>
              <m:r>
                <w:rPr>
                  <w:rFonts w:ascii="Cambria Math" w:hAnsi="Cambria Math"/>
                </w:rPr>
                <m:t>π/6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587295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Less than </w:t>
            </w:r>
            <m:oMath>
              <m:r>
                <w:rPr>
                  <w:rFonts w:ascii="Cambria Math" w:hAnsi="Cambria Math"/>
                </w:rPr>
                <m:t>π/3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587295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Greater than </w:t>
            </w:r>
            <m:oMath>
              <m:r>
                <w:rPr>
                  <w:rFonts w:ascii="Cambria Math" w:hAnsi="Cambria Math"/>
                </w:rPr>
                <m:t>π/3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6941C3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If </m:t>
                </m:r>
                <m:r>
                  <w:rPr>
                    <w:rFonts w:ascii="Cambria Math" w:hAnsi="Cambria Math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then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is  equal to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941C3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1+x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941C3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1-x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941C3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941C3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1/x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B15EE2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 xml:space="preserve">ABC, </m:t>
              </m:r>
            </m:oMath>
            <w:r w:rsidR="00F16789" w:rsidRPr="00DB5034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a:b:c=7:8:9</m:t>
              </m:r>
            </m:oMath>
            <w:r w:rsidR="00F16789" w:rsidRPr="00DB5034">
              <w:rPr>
                <w:rFonts w:ascii="Cambria Math" w:hAnsi="Cambria Math"/>
              </w:rPr>
              <w:t xml:space="preserve">,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: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2739F1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031E09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general solution of 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100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100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031E09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,n∈I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031E09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,n∈I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031E09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,n∈I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031E09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,n∈I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B22815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If </m:t>
              </m:r>
              <m:r>
                <w:rPr>
                  <w:rFonts w:ascii="Cambria Math" w:hAnsi="Cambria Math"/>
                </w:rPr>
                <m:t>A, B, C</m:t>
              </m:r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 xml:space="preserve">are acute positive angles such that </w:t>
            </w:r>
            <m:oMath>
              <m:r>
                <w:rPr>
                  <w:rFonts w:ascii="Cambria Math" w:hAnsi="Cambria Math"/>
                </w:rPr>
                <m:t xml:space="preserve">A+B+C=π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 xml:space="preserve">=k, </m:t>
              </m:r>
            </m:oMath>
            <w:r w:rsidRPr="00A33FF1">
              <w:rPr>
                <w:rFonts w:ascii="Cambria Math" w:hAnsi="Cambria Math"/>
              </w:rPr>
              <w:t>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B2281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K≤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B2281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K≥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B2281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K&lt;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B2281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K&gt;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a, b, c</m:t>
              </m:r>
            </m:oMath>
            <w:r w:rsidRPr="00E50692">
              <w:rPr>
                <w:rFonts w:ascii="Cambria Math" w:hAnsi="Cambria Math"/>
              </w:rPr>
              <w:t xml:space="preserve"> are consecutive positive integers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1+ac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=2K,</m:t>
              </m:r>
            </m:oMath>
            <w:r w:rsidRPr="00E50692">
              <w:rPr>
                <w:rFonts w:ascii="Cambria Math" w:hAnsi="Cambria Math"/>
              </w:rPr>
              <w:t xml:space="preserve"> then the value of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Pr="00E50692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1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B25038" w:rsidRDefault="00357BB7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General solution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x-5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x-6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B25038" w:rsidRDefault="00357BB7" w:rsidP="000B4D3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x=nπ-π/4, n∈Z </m:t>
              </m:r>
            </m:oMath>
            <w:r w:rsidR="00C6248A" w:rsidRPr="00B25038">
              <w:rPr>
                <w:rFonts w:ascii="Cambria Math" w:hAnsi="Cambria Math"/>
              </w:rPr>
              <w:t>only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B25038" w:rsidRDefault="00357BB7" w:rsidP="000B4D3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nπ+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func>
              <m:r>
                <w:rPr>
                  <w:rFonts w:ascii="Cambria Math" w:hAnsi="Cambria Math"/>
                </w:rPr>
                <m:t>, n∈Z</m:t>
              </m:r>
            </m:oMath>
            <w:r w:rsidR="00C6248A" w:rsidRPr="00B25038">
              <w:rPr>
                <w:rFonts w:ascii="Cambria Math" w:hAnsi="Cambria Math"/>
              </w:rPr>
              <w:t xml:space="preserve"> only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B25038" w:rsidRDefault="00357BB7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Both (a) and (b)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B25038" w:rsidRDefault="00357BB7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 set of all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E50692">
              <w:rPr>
                <w:rFonts w:ascii="Cambria Math" w:hAnsi="Cambria Math"/>
              </w:rPr>
              <w:t xml:space="preserve"> satisfying the equation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fNam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func>
                  <m:r>
                    <w:rPr>
                      <w:rFonts w:ascii="Cambria Math" w:hAnsi="Cambria Math"/>
                    </w:rPr>
                    <m:t xml:space="preserve"> 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log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fun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-10</m:t>
                  </m:r>
                </m:sup>
              </m:sSup>
              <m:r>
                <w:rPr>
                  <w:rFonts w:ascii="Cambria Math" w:hAnsi="Cambria Math"/>
                </w:rPr>
                <m:t>=1/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 w:rsidRPr="00E50692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1, 9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 9, 1/81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 4, 1/81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9, 1/81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CC782B" w:rsidRPr="00FD4ABB" w:rsidRDefault="00E96F47" w:rsidP="00E85B48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Given both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∅</m:t>
              </m:r>
            </m:oMath>
            <w:r>
              <w:rPr>
                <w:rFonts w:ascii="Cambria Math" w:hAnsi="Cambria Math"/>
              </w:rPr>
              <w:t xml:space="preserve"> are the acute angles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,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∅</m:t>
                      </m:r>
                      <m: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</m:e>
                  </m:func>
                </m:e>
              </m:func>
            </m:oMath>
            <w:r>
              <w:rPr>
                <w:rFonts w:ascii="Cambria Math" w:hAnsi="Cambria Math"/>
              </w:rPr>
              <w:t xml:space="preserve">, then the value of </w:t>
            </w:r>
            <m:oMath>
              <m:r>
                <w:rPr>
                  <w:rFonts w:ascii="Cambria Math" w:hAnsi="Cambria Math"/>
                </w:rPr>
                <m:t>θ</m:t>
              </m:r>
              <m:r>
                <w:rPr>
                  <w:rFonts w:ascii="Cambria Math" w:hAnsi="Cambria Math"/>
                </w:rPr>
                <m:t>+∅</m:t>
              </m:r>
            </m:oMath>
            <w:r>
              <w:rPr>
                <w:rFonts w:ascii="Cambria Math" w:hAnsi="Cambria Math"/>
              </w:rPr>
              <w:t xml:space="preserve"> belongs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C782B" w:rsidRPr="00FD4ABB" w:rsidRDefault="00E96F47" w:rsidP="00E85B48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 w:cs="Calibri"/>
                      </w:rPr>
                      <m:t xml:space="preserve">, </m:t>
                    </m:r>
                    <m:d>
                      <m:dPr>
                        <m:begChr m:val=""/>
                        <m:endChr m:val="]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Calibri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 w:cs="Calibri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C782B" w:rsidRPr="00FD4ABB" w:rsidRDefault="00E96F47" w:rsidP="00E85B48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 xml:space="preserve">,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C782B" w:rsidRPr="00FD4ABB" w:rsidRDefault="00E96F47" w:rsidP="00E85B48">
            <w:pPr>
              <w:spacing w:after="0"/>
              <w:contextualSpacing/>
              <w:autoSpaceDE w:val="0"/>
              <w:autoSpaceDN w:val="0"/>
              <w:adjustRightInd w:val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  <m:r>
                          <w:rPr>
                            <w:rFonts w:ascii="Cambria Math" w:hAnsi="Cambria Math" w:cs="Calibri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 w:cs="Calibri"/>
                      </w:rPr>
                      <m:t xml:space="preserve">, </m:t>
                    </m:r>
                    <m:d>
                      <m:dPr>
                        <m:begChr m:val=""/>
                        <m:endChr m:val="]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Calibri"/>
                              </w:rPr>
                              <m:t>5</m:t>
                            </m:r>
                            <m:r>
                              <w:rPr>
                                <w:rFonts w:ascii="Cambria Math" w:hAnsi="Cambria Math" w:cs="Calibri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 w:cs="Calibri"/>
                              </w:rPr>
                              <m:t>6</m:t>
                            </m:r>
                          </m:den>
                        </m:f>
                      </m:e>
                    </m:d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CC782B" w:rsidRPr="00FD4ABB" w:rsidRDefault="00E96F47" w:rsidP="00E85B48">
            <w:pPr>
              <w:spacing w:after="0"/>
              <w:contextualSpacing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</w:rPr>
                          <m:t>5</m:t>
                        </m:r>
                        <m:r>
                          <w:rPr>
                            <w:rFonts w:ascii="Cambria Math" w:hAnsi="Cambria Math" w:cs="Calibri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</w:rPr>
                          <m:t>6</m:t>
                        </m:r>
                      </m:den>
                    </m:f>
                    <m:r>
                      <w:rPr>
                        <w:rFonts w:ascii="Cambria Math" w:hAnsi="Cambria Math" w:cs="Calibri"/>
                      </w:rPr>
                      <m:t xml:space="preserve">, </m:t>
                    </m:r>
                    <m:d>
                      <m:dPr>
                        <m:begChr m:val=""/>
                        <m:endChr m:val="]"/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</w:rPr>
                          <m:t>π</m:t>
                        </m:r>
                      </m:e>
                    </m:d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2D4ED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x-y</m:t>
                          </m:r>
                        </m:e>
                      </m:d>
                    </m:e>
                  </m:func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x+y</m:t>
                          </m:r>
                        </m:e>
                      </m:d>
                    </m:e>
                  </m:func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z+t</m:t>
                          </m:r>
                        </m:e>
                      </m:d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z-t</m:t>
                          </m:r>
                        </m:e>
                      </m:d>
                    </m:e>
                  </m:func>
                </m:den>
              </m:f>
              <m:r>
                <w:rPr>
                  <w:rFonts w:ascii="Cambria Math" w:hAnsi="Cambria Math"/>
                </w:rPr>
                <m:t xml:space="preserve">=0, </m:t>
              </m:r>
            </m:oMath>
            <w:r w:rsidR="00CC310C" w:rsidRPr="00A33FF1">
              <w:rPr>
                <w:rFonts w:ascii="Cambria Math" w:hAnsi="Cambria Math"/>
              </w:rPr>
              <w:t xml:space="preserve">then 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func>
            </m:oMath>
            <w:r w:rsidR="00CC310C"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CC310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EA1F01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CC310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EA1F01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-2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BD131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Given that </w:t>
            </w:r>
            <m:oMath>
              <m:r>
                <w:rPr>
                  <w:rFonts w:ascii="Cambria Math" w:hAnsi="Cambria Math"/>
                </w:rPr>
                <m:t>a, b, c</m:t>
              </m:r>
            </m:oMath>
            <w:r w:rsidRPr="00A33FF1">
              <w:rPr>
                <w:rFonts w:ascii="Cambria Math" w:hAnsi="Cambria Math"/>
              </w:rPr>
              <w:t xml:space="preserve"> are the sides of a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A33FF1">
              <w:rPr>
                <w:rFonts w:ascii="Cambria Math" w:hAnsi="Cambria Math"/>
              </w:rPr>
              <w:t xml:space="preserve"> which is right angled at </w:t>
            </w:r>
            <m:oMath>
              <m:r>
                <w:rPr>
                  <w:rFonts w:ascii="Cambria Math" w:hAnsi="Cambria Math"/>
                </w:rPr>
                <m:t>C,</m:t>
              </m:r>
            </m:oMath>
            <w:r w:rsidRPr="00A33FF1">
              <w:rPr>
                <w:rFonts w:ascii="Cambria Math" w:hAnsi="Cambria Math"/>
              </w:rPr>
              <w:t xml:space="preserve"> then the minimum value of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BD131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BD131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BD131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6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BD131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8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B25038" w:rsidRDefault="00CA7E1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The number of solutions of</w:t>
            </w:r>
            <w:r w:rsidR="00FB16B6" w:rsidRPr="00B25038">
              <w:rPr>
                <w:rFonts w:ascii="Cambria Math" w:hAnsi="Cambria Math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12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x-7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x+4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=9</m:t>
              </m:r>
            </m:oMath>
            <w:r w:rsidR="00FB16B6"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CA7E1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CA7E1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CA7E1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Infinite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CA7E1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FA220A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θ-15°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θ+15°</m:t>
                      </m:r>
                    </m:e>
                  </m:d>
                </m:e>
              </m:func>
            </m:oMath>
            <w:r w:rsidRPr="00B25038">
              <w:rPr>
                <w:rFonts w:ascii="Cambria Math" w:hAnsi="Cambria Math"/>
              </w:rPr>
              <w:t>,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θ </m:t>
              </m:r>
            </m:oMath>
            <w:r w:rsidRPr="00B25038">
              <w:rPr>
                <w:rFonts w:ascii="Cambria Math" w:hAnsi="Cambria Math"/>
              </w:rPr>
              <w:t>is equal to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n∈Z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5D563F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5D563F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5D563F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FA220A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</w:t>
            </w:r>
            <w:r w:rsidR="005D563F" w:rsidRPr="00B25038">
              <w:rPr>
                <w:rFonts w:ascii="Cambria Math" w:hAnsi="Cambria Math"/>
              </w:rPr>
              <w:t>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AF1D7E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3π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 xml:space="preserve">&lt;α&lt;π, </m:t>
              </m:r>
            </m:oMath>
            <w:r w:rsidRPr="00A33FF1">
              <w:rPr>
                <w:rFonts w:ascii="Cambria Math" w:hAnsi="Cambria Math"/>
              </w:rPr>
              <w:t xml:space="preserve">then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i/>
                    </w:rPr>
                  </m:ctrlPr>
                </m:deg>
                <m:e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</m:func>
                    </m:den>
                  </m:f>
                  <m:ctrlPr>
                    <w:rPr>
                      <w:rFonts w:ascii="Cambria Math" w:hAnsi="Cambria Math"/>
                      <w:i/>
                    </w:rPr>
                  </m:ctrlPr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oMath>
            <w:r w:rsidRPr="00A33FF1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91ABD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91ABD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91ABD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91ABD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2D4ED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7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Pr="00A33FF1">
              <w:rPr>
                <w:rFonts w:ascii="Cambria Math" w:hAnsi="Cambria Math"/>
              </w:rPr>
              <w:t>where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x∈A,</m:t>
              </m:r>
            </m:oMath>
            <w:r w:rsidRPr="00A33FF1">
              <w:rPr>
                <w:rFonts w:ascii="Cambria Math" w:hAnsi="Cambria Math"/>
              </w:rPr>
              <w:t xml:space="preserve">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Pr="00A33FF1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E32868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370F4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9°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27°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63°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81°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is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370F4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370F4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370F4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370F4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6A1AF8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pπ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qπ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den>
                      </m:f>
                    </m:e>
                  </m:d>
                </m:e>
              </m:func>
            </m:oMath>
            <w:r w:rsidR="00C04D60" w:rsidRPr="00B25038">
              <w:rPr>
                <w:rFonts w:ascii="Cambria Math" w:hAnsi="Cambria Math"/>
              </w:rPr>
              <w:t xml:space="preserve"> if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n∈Z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33544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p+q=0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33544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p+q=2n+1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33544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p+q=2n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33544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p+q=2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2n+1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1500D1" w:rsidRPr="00A33FF1" w:rsidRDefault="005F47C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θ(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3θ</m:t>
                          </m:r>
                        </m:e>
                      </m:func>
                    </m:e>
                  </m:func>
                  <m:r>
                    <w:rPr>
                      <w:rFonts w:ascii="Cambria Math" w:hAnsi="Cambria Math"/>
                    </w:rPr>
                    <m:t>)</m:t>
                  </m:r>
                </m:e>
              </m:func>
              <m:r>
                <w:rPr>
                  <w:rFonts w:ascii="Cambria Math" w:hAnsi="Cambria Math"/>
                </w:rPr>
                <m:t>.</m:t>
              </m:r>
            </m:oMath>
            <w:r w:rsidRPr="00A33FF1">
              <w:rPr>
                <w:rFonts w:ascii="Cambria Math" w:hAnsi="Cambria Math"/>
              </w:rPr>
              <w:t xml:space="preserve"> Then </w:t>
            </w:r>
            <m:oMath>
              <m:r>
                <w:rPr>
                  <w:rFonts w:ascii="Cambria Math" w:hAnsi="Cambria Math"/>
                </w:rPr>
                <m:t>f(θ)</m:t>
              </m:r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5F47CA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≥0</m:t>
              </m:r>
            </m:oMath>
            <w:r w:rsidRPr="00A33FF1">
              <w:rPr>
                <w:rFonts w:ascii="Cambria Math" w:hAnsi="Cambria Math"/>
              </w:rPr>
              <w:t xml:space="preserve"> only when </w:t>
            </w:r>
            <m:oMath>
              <m:r>
                <w:rPr>
                  <w:rFonts w:ascii="Cambria Math" w:hAnsi="Cambria Math"/>
                </w:rPr>
                <m:t>θ≥0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5F47CA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≤0</m:t>
              </m:r>
            </m:oMath>
            <w:r w:rsidRPr="00A33FF1">
              <w:rPr>
                <w:rFonts w:ascii="Cambria Math" w:hAnsi="Cambria Math"/>
              </w:rPr>
              <w:t xml:space="preserve"> for all real </w:t>
            </w:r>
            <m:oMath>
              <m:r>
                <w:rPr>
                  <w:rFonts w:ascii="Cambria Math" w:hAnsi="Cambria Math"/>
                </w:rPr>
                <m:t>θ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5F47CA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≥0</m:t>
              </m:r>
            </m:oMath>
            <w:r w:rsidRPr="00A33FF1">
              <w:rPr>
                <w:rFonts w:ascii="Cambria Math" w:hAnsi="Cambria Math"/>
              </w:rPr>
              <w:t xml:space="preserve"> for all real </w:t>
            </w:r>
            <m:oMath>
              <m:r>
                <w:rPr>
                  <w:rFonts w:ascii="Cambria Math" w:hAnsi="Cambria Math"/>
                </w:rPr>
                <m:t>θ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5F47CA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≤0</m:t>
              </m:r>
            </m:oMath>
            <w:r w:rsidRPr="00A33FF1">
              <w:rPr>
                <w:rFonts w:ascii="Cambria Math" w:hAnsi="Cambria Math"/>
              </w:rPr>
              <w:t xml:space="preserve"> only when </w:t>
            </w:r>
            <m:oMath>
              <m:r>
                <w:rPr>
                  <w:rFonts w:ascii="Cambria Math" w:hAnsi="Cambria Math"/>
                </w:rPr>
                <m:t>θ≤0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17295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complete solution of </w:t>
            </w:r>
            <m:oMath>
              <m:r>
                <w:rPr>
                  <w:rFonts w:ascii="Cambria Math" w:hAnsi="Cambria Math"/>
                </w:rPr>
                <m:t>7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x-3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="005A4162" w:rsidRPr="00B25038">
              <w:rPr>
                <w:rFonts w:ascii="Cambria Math" w:hAnsi="Cambria Math"/>
              </w:rPr>
              <w:t xml:space="preserve"> is given by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6E4237" w:rsidRPr="00B25038" w:rsidRDefault="005A4162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n∈Z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6E4237" w:rsidRPr="00B25038" w:rsidRDefault="005A4162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n∈Z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6E4237" w:rsidRPr="00B25038" w:rsidRDefault="005A4162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n∈Z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6E4237" w:rsidRPr="00B25038" w:rsidRDefault="005A4162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, kπ+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k, n∈Z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 x-1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=x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5-1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then</m:t>
              </m:r>
              <m:r>
                <w:rPr>
                  <w:rFonts w:ascii="Cambria Math" w:hAnsi="Cambria Math"/>
                </w:rPr>
                <m:t xml:space="preserve"> x=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1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674862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∆ABC</m:t>
              </m:r>
            </m:oMath>
            <w:r w:rsidRPr="00DB5034">
              <w:rPr>
                <w:rFonts w:ascii="Cambria Math" w:hAnsi="Cambria Math"/>
              </w:rPr>
              <w:t>, if</w:t>
            </w:r>
            <w:r w:rsidR="00B52DC1" w:rsidRPr="00DB5034">
              <w:rPr>
                <w:rFonts w:ascii="Cambria Math" w:hAnsi="Cambria Math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</m:oMath>
            <w:r w:rsidR="00B52DC1" w:rsidRPr="00DB5034">
              <w:rPr>
                <w:rFonts w:ascii="Cambria Math" w:hAnsi="Cambria Math"/>
              </w:rPr>
              <w:t xml:space="preserve"> </w:t>
            </w:r>
            <w:r w:rsidRPr="00DB5034">
              <w:rPr>
                <w:rFonts w:ascii="Cambria Math" w:hAnsi="Cambria Math"/>
              </w:rPr>
              <w:t xml:space="preserve">then value of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func>
                </m:den>
              </m:f>
            </m:oMath>
            <w:r w:rsidR="00B52DC1" w:rsidRPr="00DB5034">
              <w:rPr>
                <w:rFonts w:ascii="Cambria Math" w:hAnsi="Cambria Math"/>
              </w:rPr>
              <w:t xml:space="preserve"> </w:t>
            </w:r>
            <w:r w:rsidRPr="00DB5034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52DC1" w:rsidRPr="00DB5034" w:rsidRDefault="009C4598" w:rsidP="006B0C02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 value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E50692">
              <w:rPr>
                <w:rFonts w:ascii="Cambria Math" w:hAnsi="Cambria Math"/>
              </w:rPr>
              <w:t xml:space="preserve"> satisfying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e>
                <m:sup>
                  <m:r>
                    <w:rPr>
                      <w:rFonts w:ascii="Cambria Math" w:hAnsi="Cambria Math"/>
                    </w:rPr>
                    <m:t>-4+2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radPr>
                            <m:deg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eg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5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>
                          </m:rad>
                          <m:ctrlPr>
                            <w:rPr>
                              <w:rFonts w:ascii="Cambria Math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=1/9</m:t>
              </m:r>
            </m:oMath>
            <w:r w:rsidRPr="00E50692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30234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α, β, γ, δ</m:t>
              </m:r>
            </m:oMath>
            <w:r w:rsidRPr="00A33FF1">
              <w:rPr>
                <w:rFonts w:ascii="Cambria Math" w:hAnsi="Cambria Math"/>
              </w:rPr>
              <w:t xml:space="preserve"> are the smallest positive angles in ascending order of magnitude which have their sines equal to the positive quantity </w:t>
            </w:r>
            <m:oMath>
              <m:r>
                <w:rPr>
                  <w:rFonts w:ascii="Cambria Math" w:hAnsi="Cambria Math"/>
                </w:rPr>
                <m:t>k,</m:t>
              </m:r>
            </m:oMath>
            <w:r w:rsidRPr="00A33FF1">
              <w:rPr>
                <w:rFonts w:ascii="Cambria Math" w:hAnsi="Cambria Math"/>
              </w:rPr>
              <w:t xml:space="preserve"> then the value of </w:t>
            </w:r>
            <m:oMath>
              <m:r>
                <w:rPr>
                  <w:rFonts w:ascii="Cambria Math" w:hAnsi="Cambria Math"/>
                </w:rPr>
                <m:t>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β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γ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δ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30234A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1-k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30234A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1+k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1+k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30234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ab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4</m:t>
                      </m:r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9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9</m:t>
                      </m:r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4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83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,</m:t>
              </m:r>
            </m:oMath>
            <w:r w:rsidRPr="00E50692">
              <w:rPr>
                <w:rFonts w:ascii="Cambria Math" w:hAnsi="Cambria Math"/>
              </w:rPr>
              <w:t xml:space="preserve"> then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E50692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10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30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C45DE0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>ABC,</m:t>
              </m:r>
            </m:oMath>
            <w:r w:rsidRPr="00DB5034">
              <w:rPr>
                <w:rFonts w:ascii="Cambria Math" w:hAnsi="Cambria Math"/>
              </w:rPr>
              <w:t xml:space="preserve"> internal angle bisector </w:t>
            </w:r>
            <m:oMath>
              <m:r>
                <w:rPr>
                  <w:rFonts w:ascii="Cambria Math" w:hAnsi="Cambria Math"/>
                </w:rPr>
                <m:t>∠A</m:t>
              </m:r>
            </m:oMath>
            <w:r w:rsidRPr="00DB5034">
              <w:rPr>
                <w:rFonts w:ascii="Cambria Math" w:hAnsi="Cambria Math"/>
              </w:rPr>
              <w:t xml:space="preserve"> makes an angle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Pr="00DB5034">
              <w:rPr>
                <w:rFonts w:ascii="Cambria Math" w:hAnsi="Cambria Math"/>
              </w:rPr>
              <w:t xml:space="preserve"> with side </w:t>
            </w:r>
            <m:oMath>
              <m:r>
                <w:rPr>
                  <w:rFonts w:ascii="Cambria Math" w:hAnsi="Cambria Math"/>
                </w:rPr>
                <m:t>BC.</m:t>
              </m:r>
            </m:oMath>
            <w:r w:rsidRPr="00DB5034">
              <w:rPr>
                <w:rFonts w:ascii="Cambria Math" w:hAnsi="Cambria Math"/>
              </w:rPr>
              <w:t xml:space="preserve">  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B-C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-C</m:t>
                            </m:r>
                          </m:e>
                        </m:d>
                      </m:e>
                    </m:func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B-C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-C</m:t>
                        </m:r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4F503B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If both the distinct roots of the equation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 xml:space="preserve">+b=0 </m:t>
              </m:r>
            </m:oMath>
            <w:r w:rsidR="0049646A" w:rsidRPr="00B25038">
              <w:rPr>
                <w:rFonts w:ascii="Cambria Math" w:hAnsi="Cambria Math"/>
              </w:rPr>
              <w:t>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0,π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are real, then the values of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B25038">
              <w:rPr>
                <w:rFonts w:ascii="Cambria Math" w:hAnsi="Cambria Math"/>
              </w:rPr>
              <w:t xml:space="preserve"> 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-2, 0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-2, 0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-2, 0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472E52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1500D1" w:rsidRPr="00A33FF1" w:rsidRDefault="004668D6" w:rsidP="002178ED">
            <w:pPr>
              <w:spacing w:after="0"/>
              <w:contextualSpacing/>
              <w:spacing w:before="240"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maximum value of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func>
                </m:e>
              </m:d>
              <m:r>
                <w:rPr>
                  <w:rFonts w:ascii="Cambria Math" w:hAnsi="Cambria Math"/>
                </w:rPr>
                <m:t>…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</m:e>
                  </m:func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Pr="00A33FF1">
              <w:rPr>
                <w:rFonts w:ascii="Cambria Math" w:hAnsi="Cambria Math"/>
              </w:rPr>
              <w:t xml:space="preserve">unser the restrictions </w:t>
            </w:r>
            <m:oMath>
              <m:r>
                <w:rPr>
                  <w:rFonts w:ascii="Cambria Math" w:hAnsi="Cambria Math"/>
                </w:rPr>
                <m:t>0≤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,…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≤π/2</m:t>
              </m:r>
            </m:oMath>
            <w:r w:rsidRPr="00A33FF1">
              <w:rPr>
                <w:rFonts w:ascii="Cambria Math" w:hAnsi="Cambria Math"/>
              </w:rPr>
              <w:t xml:space="preserve"> and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func>
                </m:e>
              </m:d>
              <m:r>
                <w:rPr>
                  <w:rFonts w:ascii="Cambria Math" w:hAnsi="Cambria Math"/>
                </w:rPr>
                <m:t>…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</m:e>
                  </m:func>
                </m:e>
              </m:d>
              <m:r>
                <w:rPr>
                  <w:rFonts w:ascii="Cambria Math" w:hAnsi="Cambria Math"/>
                </w:rPr>
                <m:t>=1</m:t>
              </m:r>
            </m:oMath>
            <w:r w:rsidRPr="00A33FF1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4668D6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1/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n/2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4668D6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1/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4668D6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1/2</w:t>
            </w:r>
            <m:oMath>
              <m:r>
                <w:rPr>
                  <w:rFonts w:ascii="Cambria Math" w:hAnsi="Cambria Math"/>
                </w:rPr>
                <m:t>n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1500D1" w:rsidRPr="00A33FF1" w:rsidRDefault="004668D6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rad>
              <m:r>
                <w:rPr>
                  <w:rFonts w:ascii="Cambria Math" w:hAnsi="Cambria Math"/>
                </w:rPr>
                <m:t>-0.5=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rad>
                </m:e>
              </m:func>
              <m:r>
                <w:rPr>
                  <w:rFonts w:ascii="Cambria Math" w:hAnsi="Cambria Math"/>
                </w:rPr>
                <m:t>,</m:t>
              </m:r>
            </m:oMath>
            <w:r w:rsidRPr="00E50692">
              <w:rPr>
                <w:rFonts w:ascii="Cambria Math" w:hAnsi="Cambria Math"/>
              </w:rPr>
              <w:t xml:space="preserve"> then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E50692">
              <w:rPr>
                <w:rFonts w:ascii="Cambria Math" w:hAnsi="Cambria Math"/>
              </w:rPr>
              <w:t xml:space="preserve"> equals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Odd integer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Prime number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Composite number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Irrational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 value of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49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7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func>
                    </m:e>
                  </m:d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4</m:t>
                      </m:r>
                    </m:e>
                  </m:func>
                </m:sup>
              </m:sSup>
            </m:oMath>
            <w:r w:rsidRPr="00E50692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27/2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25/2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625/16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3E150A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If </m:t>
              </m:r>
              <m:r>
                <w:rPr>
                  <w:rFonts w:ascii="Cambria Math" w:hAnsi="Cambria Math"/>
                </w:rPr>
                <m:t>A</m:t>
              </m:r>
            </m:oMath>
            <w:r w:rsidR="00EA1F01" w:rsidRPr="00A33FF1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</m:t>
              </m:r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 xml:space="preserve">are acute positive angles satisfying the equations </w:t>
            </w:r>
            <m:oMath>
              <m:r>
                <w:rPr>
                  <w:rFonts w:ascii="Cambria Math" w:hAnsi="Cambria Math"/>
                </w:rPr>
                <m:t>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A+2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="00EA1F01" w:rsidRPr="00A33FF1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2A-2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2B</m:t>
                  </m:r>
                </m:e>
              </m:func>
              <m:r>
                <w:rPr>
                  <w:rFonts w:ascii="Cambria Math" w:hAnsi="Cambria Math"/>
                </w:rPr>
                <m:t>=0,</m:t>
              </m:r>
            </m:oMath>
            <w:r w:rsidR="00EA1F01" w:rsidRPr="00A33FF1">
              <w:rPr>
                <w:rFonts w:ascii="Cambria Math" w:hAnsi="Cambria Math"/>
              </w:rPr>
              <w:t xml:space="preserve"> then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A+2 B</m:t>
              </m:r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3E150A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the equation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sup>
                  <m:r>
                    <w:rPr>
                      <w:rFonts w:ascii="Cambria Math" w:hAnsi="Cambria Math"/>
                    </w:rPr>
                    <m:t>y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y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</m:oMath>
            <w:r w:rsidRPr="00E50692">
              <w:rPr>
                <w:rFonts w:ascii="Cambria Math" w:hAnsi="Cambria Math"/>
              </w:rPr>
              <w:t xml:space="preserve"> is solved for </w:t>
            </w:r>
            <m:oMath>
              <m:r>
                <w:rPr>
                  <w:rFonts w:ascii="Cambria Math" w:hAnsi="Cambria Math"/>
                </w:rPr>
                <m:t>y</m:t>
              </m:r>
            </m:oMath>
            <w:r w:rsidRPr="00E50692">
              <w:rPr>
                <w:rFonts w:ascii="Cambria Math" w:hAnsi="Cambria Math"/>
              </w:rPr>
              <w:t xml:space="preserve"> in terms of </w:t>
            </w:r>
            <m:oMath>
              <m:r>
                <w:rPr>
                  <w:rFonts w:ascii="Cambria Math" w:hAnsi="Cambria Math"/>
                </w:rPr>
                <m:t xml:space="preserve">x, </m:t>
              </m:r>
            </m:oMath>
            <w:r w:rsidRPr="00E50692">
              <w:rPr>
                <w:rFonts w:ascii="Cambria Math" w:hAnsi="Cambria Math"/>
              </w:rPr>
              <w:t xml:space="preserve">where </w:t>
            </w:r>
            <m:oMath>
              <m:r>
                <w:rPr>
                  <w:rFonts w:ascii="Cambria Math" w:hAnsi="Cambria Math"/>
                </w:rPr>
                <m:t>x&lt;0,</m:t>
              </m:r>
            </m:oMath>
            <w:r w:rsidRPr="00E50692">
              <w:rPr>
                <w:rFonts w:ascii="Cambria Math" w:hAnsi="Cambria Math"/>
              </w:rPr>
              <w:t xml:space="preserve"> then the sum of the solutions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B46EC4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If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x=n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, n∈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+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 xml:space="preserve">then the maximum value of </w:t>
            </w:r>
            <m:oMath>
              <m:r>
                <w:rPr>
                  <w:rFonts w:ascii="Cambria Math" w:hAnsi="Cambria Math"/>
                </w:rPr>
                <m:t>se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x-y</m:t>
                  </m:r>
                </m:e>
              </m:d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n+1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2n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46EC4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n+1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46EC4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n+1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46EC4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n+1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4n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36C36" w:rsidRPr="00DB5034" w:rsidRDefault="00636C36" w:rsidP="00636C36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the given figure, </w:t>
            </w:r>
            <m:oMath>
              <m:r>
                <w:rPr>
                  <w:rFonts w:ascii="Cambria Math" w:hAnsi="Cambria Math"/>
                </w:rPr>
                <m:t>AB</m:t>
              </m:r>
            </m:oMath>
            <w:r w:rsidRPr="00DB5034">
              <w:rPr>
                <w:rFonts w:ascii="Cambria Math" w:hAnsi="Cambria Math"/>
              </w:rPr>
              <w:t xml:space="preserve"> is the diameter of the circle, centered at </w:t>
            </w:r>
            <m:oMath>
              <m:r>
                <w:rPr>
                  <w:rFonts w:ascii="Cambria Math" w:hAnsi="Cambria Math"/>
                </w:rPr>
                <m:t>'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.</m:t>
              </m:r>
            </m:oMath>
            <w:r w:rsidRPr="00DB5034">
              <w:rPr>
                <w:rFonts w:ascii="Cambria Math" w:hAnsi="Cambria Math"/>
              </w:rPr>
              <w:t xml:space="preserve">  If </w:t>
            </w:r>
            <m:oMath>
              <m:r>
                <w:rPr>
                  <w:rFonts w:ascii="Cambria Math" w:hAnsi="Cambria Math"/>
                </w:rPr>
                <m:t xml:space="preserve">∠COA=60°, AB=2r, AC=d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CD=l,</m:t>
              </m:r>
            </m:oMath>
            <w:r w:rsidRPr="00DB5034">
              <w:rPr>
                <w:rFonts w:ascii="Cambria Math" w:hAnsi="Cambria Math"/>
              </w:rPr>
              <w:t xml:space="preserve"> then </w:t>
            </w:r>
            <m:oMath>
              <m:r>
                <w:rPr>
                  <w:rFonts w:ascii="Cambria Math" w:hAnsi="Cambria Math"/>
                </w:rPr>
                <m:t>l</m:t>
              </m:r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  <w:p w:rsidR="00611B53" w:rsidRPr="00DB5034" w:rsidRDefault="00636C36" w:rsidP="00636C36">
            <w:pPr>
              <w:spacing w:after="0"/>
              <w:contextualSpacing/>
              <w:rPr>
                <w:rFonts w:ascii="Cambria Math" w:hAnsi="Cambria Math"/>
                <w:i/>
                <w:color w:val="FF0000"/>
              </w:rPr>
            </w:pPr>
            <w:r w:rsidRPr="00DB5034">
              <w:rPr>
                <w:rFonts w:ascii="Cambria Math" w:hAnsi="Cambria Math"/>
              </w:rPr>
              <w:object w:dxaOrig="3216" w:dyaOrig="232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8pt;height:79.5pt" o:ole="">
                  <v:imagedata r:id="IM3Q976Q0" o:title=""/>
                </v:shape>
                <o:OLEObject Type="Embed" ProgID="ChemDraw.Document.6.0" ShapeID="_x0000_i1025" DrawAspect="Content" ObjectID="_1541599636" r:id="OM3Q976Q0"/>
              </w:objec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48346C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d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48346C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d/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48346C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3d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227BFA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r>
                  <w:rPr>
                    <w:rFonts w:ascii="Cambria Math" w:hAnsi="Cambria Math"/>
                  </w:rPr>
                  <m:t>d/2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797CCB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 xml:space="preserve">ABC, </m:t>
              </m:r>
            </m:oMath>
            <w:r w:rsidR="007B6470" w:rsidRPr="00DB5034">
              <w:rPr>
                <w:rFonts w:ascii="Cambria Math" w:hAnsi="Cambria Math"/>
              </w:rPr>
              <w:t>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A-B=120° </m:t>
              </m:r>
            </m:oMath>
            <w:r w:rsidR="007B6470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R=8r</m:t>
              </m:r>
            </m:oMath>
            <w:r w:rsidRPr="00DB5034">
              <w:rPr>
                <w:rFonts w:ascii="Cambria Math" w:hAnsi="Cambria Math"/>
              </w:rPr>
              <w:t xml:space="preserve"> where </w:t>
            </w:r>
            <m:oMath>
              <m:r>
                <w:rPr>
                  <w:rFonts w:ascii="Cambria Math" w:hAnsi="Cambria Math"/>
                </w:rPr>
                <m:t xml:space="preserve">R </m:t>
              </m:r>
            </m:oMath>
            <w:r w:rsidR="007B6470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r</m:t>
              </m:r>
            </m:oMath>
            <w:r w:rsidRPr="00DB5034">
              <w:rPr>
                <w:rFonts w:ascii="Cambria Math" w:hAnsi="Cambria Math"/>
              </w:rPr>
              <w:t xml:space="preserve"> have their usual meaning,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 equals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F920E5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3/4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F920E5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2/3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F920E5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5/6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F920E5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7/8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9646A" w:rsidRPr="00B25038" w:rsidRDefault="0097605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solution of </w:t>
            </w:r>
            <m:oMath>
              <m:r>
                <w:rPr>
                  <w:rFonts w:ascii="Cambria Math" w:hAnsi="Cambria Math"/>
                </w:rPr>
                <m:t>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cosec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x+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x-6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D225E0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D225E0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D225E0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D225E0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9A0BA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in a </w:t>
            </w:r>
            <m:oMath>
              <m:r>
                <w:rPr>
                  <w:rFonts w:ascii="Cambria Math" w:hAnsi="Cambria Math"/>
                </w:rPr>
                <m:t>∆ABC,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3B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3C</m:t>
                  </m:r>
                </m:e>
              </m:func>
              <m:r>
                <w:rPr>
                  <w:rFonts w:ascii="Cambria Math" w:hAnsi="Cambria Math"/>
                </w:rPr>
                <m:t xml:space="preserve">=1, </m:t>
              </m:r>
            </m:oMath>
            <w:r w:rsidR="00277116" w:rsidRPr="00DB5034">
              <w:rPr>
                <w:rFonts w:ascii="Cambria Math" w:hAnsi="Cambria Math"/>
              </w:rPr>
              <w:t>then one angle must be exactly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277116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90°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277116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45°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277116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120°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277116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996C7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greatest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996C73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996C7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996C7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996C7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3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A203D1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>ABC,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="00AD2DE8" w:rsidRPr="00DB5034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8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  <m:r>
                <w:rPr>
                  <w:rFonts w:ascii="Cambria Math" w:hAnsi="Cambria Math"/>
                </w:rPr>
                <m:t>.</m:t>
              </m:r>
            </m:oMath>
            <w:r w:rsidRPr="00DB5034">
              <w:rPr>
                <w:rFonts w:ascii="Cambria Math" w:hAnsi="Cambria Math"/>
              </w:rPr>
              <w:t xml:space="preserve">  Then the number of triangles satisfying these conditions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D2D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D2D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D2D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D2D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3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21.4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a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0.00214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b</m:t>
                  </m:r>
                </m:sup>
              </m:sSup>
              <m:r>
                <w:rPr>
                  <w:rFonts w:ascii="Cambria Math" w:hAnsi="Cambria Math"/>
                </w:rPr>
                <m:t>=100,</m:t>
              </m:r>
            </m:oMath>
            <w:r w:rsidRPr="00E50692">
              <w:rPr>
                <w:rFonts w:ascii="Cambria Math" w:hAnsi="Cambria Math"/>
              </w:rPr>
              <w:t xml:space="preserve"> then the value of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</m:oMath>
            <w:r w:rsidRPr="00E50692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4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9F4057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Complete the set of values of </w:t>
            </w:r>
            <m:oMath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  <w:r w:rsidR="0049646A" w:rsidRPr="00B25038">
              <w:rPr>
                <w:rFonts w:ascii="Cambria Math" w:hAnsi="Cambria Math"/>
              </w:rPr>
              <w:t xml:space="preserve">in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π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satisfying the equation </w:t>
            </w:r>
            <m:oMath>
              <m:r>
                <w:rPr>
                  <w:rFonts w:ascii="Cambria Math" w:hAnsi="Cambria Math"/>
                </w:rPr>
                <m:t>1+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3x</m:t>
                      </m:r>
                    </m:e>
                  </m:func>
                </m:e>
              </m:func>
              <m:r>
                <w:rPr>
                  <w:rFonts w:ascii="Cambria Math" w:hAnsi="Cambria Math"/>
                </w:rPr>
                <m:t>≥0</m:t>
              </m:r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0,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∪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,π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E9795D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numerical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+8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8π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func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132B1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-5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132B1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-5/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132B1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5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132B1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5/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B25038" w:rsidRDefault="00C6248A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 xml:space="preserve">0≤x≤2π, </m:t>
              </m:r>
            </m:oMath>
            <w:r w:rsidR="008D1B9C" w:rsidRPr="00B25038">
              <w:rPr>
                <w:rFonts w:ascii="Cambria Math" w:hAnsi="Cambria Math"/>
              </w:rPr>
              <w:t xml:space="preserve">then the number of solutions of </w:t>
            </w:r>
            <m:oMath>
              <m: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-2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 xml:space="preserve">=8 </m:t>
              </m:r>
            </m:oMath>
            <w:r w:rsidR="008D1B9C" w:rsidRPr="00B25038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8D1B9C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8D1B9C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8D1B9C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8D1B9C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F1678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 xml:space="preserve">ABC,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=2002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, </m:t>
              </m:r>
            </m:oMath>
            <w:r w:rsidRPr="00DB5034">
              <w:rPr>
                <w:rFonts w:ascii="Cambria Math" w:hAnsi="Cambria Math"/>
              </w:rPr>
              <w:t>then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2001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2001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2001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2001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38603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sec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  <m:r>
                <w:rPr>
                  <w:rFonts w:ascii="Cambria Math" w:hAnsi="Cambria Math"/>
                </w:rPr>
                <m:t xml:space="preserve">, </m:t>
              </m:r>
            </m:oMath>
            <w:r w:rsidRPr="00A33FF1">
              <w:rPr>
                <w:rFonts w:ascii="Cambria Math" w:hAnsi="Cambria Math"/>
              </w:rPr>
              <w:t xml:space="preserve">then one of the values of </w:t>
            </w:r>
            <m:oMath>
              <m:r>
                <w:rPr>
                  <w:rFonts w:ascii="Cambria Math" w:hAnsi="Cambria Math"/>
                </w:rPr>
                <m:t>θ+ϕ</m:t>
              </m:r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38603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38603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π/4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38603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π/3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38603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="00EA1F01" w:rsidRPr="00A33FF1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B37B64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If </m:t>
              </m:r>
              <m:r>
                <w:rPr>
                  <w:rFonts w:ascii="Cambria Math" w:hAnsi="Cambria Math"/>
                </w:rPr>
                <m:t>A=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45°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45°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B=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44°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44°</m:t>
                  </m:r>
                </m:e>
              </m:func>
              <m:r>
                <w:rPr>
                  <w:rFonts w:ascii="Cambria Math" w:hAnsi="Cambria Math"/>
                </w:rPr>
                <m:t xml:space="preserve">, </m:t>
              </m:r>
            </m:oMath>
            <w:r w:rsidRPr="00A33FF1">
              <w:rPr>
                <w:rFonts w:ascii="Cambria Math" w:hAnsi="Cambria Math"/>
              </w:rPr>
              <w:t>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B37B64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A&gt;B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B37B64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A&lt;B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B37B64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A=B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B37B64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6E2CB4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the inequality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+a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&gt;1+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hold</w:t>
            </w:r>
            <w:r w:rsidR="00F52DD2" w:rsidRPr="00A33FF1">
              <w:rPr>
                <w:rFonts w:ascii="Cambria Math" w:hAnsi="Cambria Math"/>
              </w:rPr>
              <w:t>s</w:t>
            </w:r>
            <w:r w:rsidRPr="00A33FF1">
              <w:rPr>
                <w:rFonts w:ascii="Cambria Math" w:hAnsi="Cambria Math"/>
              </w:rPr>
              <w:t xml:space="preserve"> for any </w:t>
            </w:r>
            <m:oMath>
              <m:r>
                <w:rPr>
                  <w:rFonts w:ascii="Cambria Math" w:hAnsi="Cambria Math"/>
                </w:rPr>
                <m:t>x∈R</m:t>
              </m:r>
            </m:oMath>
            <w:r w:rsidRPr="00A33FF1">
              <w:rPr>
                <w:rFonts w:ascii="Cambria Math" w:hAnsi="Cambria Math"/>
              </w:rPr>
              <w:t xml:space="preserve"> then the largest negative integral value of</w:t>
            </w:r>
            <w:r w:rsidR="00F52DD2" w:rsidRPr="00A33FF1">
              <w:rPr>
                <w:rFonts w:ascii="Cambria Math" w:hAnsi="Cambria Math"/>
              </w:rPr>
              <w:t xml:space="preserve"> </w:t>
            </w:r>
            <w:r w:rsidRPr="00A33FF1">
              <w:rPr>
                <w:rFonts w:ascii="Cambria Math" w:hAnsi="Cambria Math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'a'</m:t>
              </m:r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9E12D4" w:rsidP="002178ED">
            <w:pPr>
              <w:spacing w:after="0"/>
              <w:contextualSpacing/>
              <w:rPr>
                <w:rFonts w:ascii="Cambria Math" w:hAnsi="Cambria Math"/>
                <w:oMath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9E12D4" w:rsidP="002178ED">
            <w:pPr>
              <w:spacing w:after="0"/>
              <w:contextualSpacing/>
              <w:rPr>
                <w:rFonts w:ascii="Cambria Math" w:hAnsi="Cambria Math"/>
                <w:oMath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9E12D4" w:rsidP="002178ED">
            <w:pPr>
              <w:spacing w:after="0"/>
              <w:contextualSpacing/>
              <w:rPr>
                <w:rFonts w:ascii="Cambria Math" w:hAnsi="Cambria Math"/>
                <w:oMath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9E12D4" w:rsidP="002178ED">
            <w:pPr>
              <w:spacing w:after="0"/>
              <w:contextualSpacing/>
              <w:rPr>
                <w:rFonts w:ascii="Cambria Math" w:hAnsi="Cambria Math"/>
                <w:oMath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EA1F0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If</w:t>
            </w:r>
            <w:r w:rsidR="002D4ED3" w:rsidRPr="00A33FF1">
              <w:rPr>
                <w:rFonts w:ascii="Cambria Math" w:hAnsi="Cambria Math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2x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2x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a+x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∀x∈R~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nπ+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,n∈N</m:t>
              </m:r>
            </m:oMath>
            <w:r w:rsidRPr="00A33FF1">
              <w:rPr>
                <w:rFonts w:ascii="Cambria Math" w:hAnsi="Cambria Math"/>
              </w:rPr>
              <w:t>,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a </m:t>
              </m:r>
            </m:oMath>
            <w:r w:rsidRPr="00A33FF1">
              <w:rPr>
                <w:rFonts w:ascii="Cambria Math" w:hAnsi="Cambria Math"/>
              </w:rPr>
              <w:t>can be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7008F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2D36F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A, B, C</m:t>
              </m:r>
            </m:oMath>
            <w:r w:rsidRPr="00A33FF1">
              <w:rPr>
                <w:rFonts w:ascii="Cambria Math" w:hAnsi="Cambria Math"/>
              </w:rPr>
              <w:t xml:space="preserve"> are angles of a triangle, then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cosec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A33FF1" w:rsidRDefault="002D36F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Independent of </w:t>
            </w:r>
            <m:oMath>
              <m:r>
                <w:rPr>
                  <w:rFonts w:ascii="Cambria Math" w:hAnsi="Cambria Math"/>
                </w:rPr>
                <m:t>A, B, C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A33FF1" w:rsidRDefault="002D36F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Function of </w:t>
            </w:r>
            <m:oMath>
              <m:r>
                <w:rPr>
                  <w:rFonts w:ascii="Cambria Math" w:hAnsi="Cambria Math"/>
                </w:rPr>
                <m:t>A, B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A33FF1" w:rsidRDefault="002D36F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Function of </w:t>
            </w:r>
            <m:oMath>
              <m:r>
                <w:rPr>
                  <w:rFonts w:ascii="Cambria Math" w:hAnsi="Cambria Math"/>
                </w:rPr>
                <m:t>C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A33FF1" w:rsidRDefault="002D36F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D02431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If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α+2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func>
              <m:r>
                <w:rPr>
                  <w:rFonts w:ascii="Cambria Math" w:hAnsi="Cambria Math"/>
                </w:rPr>
                <m:t>=1,</m:t>
              </m:r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 xml:space="preserve">then 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D0243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D0243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D0243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D0243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756AA3" w:rsidP="006B0C02">
            <w:pPr>
              <w:spacing w:after="0"/>
              <w:contextualSpacing/>
              <w:tabs>
                <w:tab w:val="left" w:pos="1855"/>
              </w:tabs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 ratio of the area of a regular polygon of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Pr="00DB5034">
              <w:rPr>
                <w:rFonts w:ascii="Cambria Math" w:hAnsi="Cambria Math"/>
              </w:rPr>
              <w:t xml:space="preserve"> sides inscribed in a circle to that of the polygon of same number of sides circumscribing the same circle is </w:t>
            </w:r>
            <m:oMath>
              <m:r>
                <w:rPr>
                  <w:rFonts w:ascii="Cambria Math" w:hAnsi="Cambria Math"/>
                </w:rPr>
                <m:t>3:4.</m:t>
              </m:r>
            </m:oMath>
            <w:r w:rsidRPr="00DB5034">
              <w:rPr>
                <w:rFonts w:ascii="Cambria Math" w:hAnsi="Cambria Math"/>
              </w:rPr>
              <w:t xml:space="preserve"> Then the value of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Pr="00DB5034">
              <w:rPr>
                <w:rFonts w:ascii="Cambria Math" w:hAnsi="Cambria Math"/>
              </w:rPr>
              <w:t xml:space="preserve"> is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512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6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512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512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8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512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12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464EB0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Which of the following is true for </w:t>
            </w:r>
            <m:oMath>
              <m:r>
                <w:rPr>
                  <w:rFonts w:ascii="Cambria Math" w:hAnsi="Cambria Math"/>
                </w:rPr>
                <m:t>z=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3+2i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/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1-2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="00C07CD3" w:rsidRPr="00B25038">
              <w:rPr>
                <w:rFonts w:ascii="Cambria Math" w:hAnsi="Cambria Math"/>
              </w:rPr>
              <w:t xml:space="preserve"> where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i=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ra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6E4237" w:rsidRPr="00B25038" w:rsidRDefault="00C07CD3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 xml:space="preserve">z </m:t>
              </m:r>
            </m:oMath>
            <w:r w:rsidRPr="00B25038">
              <w:rPr>
                <w:rFonts w:ascii="Cambria Math" w:hAnsi="Cambria Math"/>
              </w:rPr>
              <w:t>is purely real for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θ=nπ±π/3, n∈Z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6E4237" w:rsidRPr="00B25038" w:rsidRDefault="00464EB0" w:rsidP="000B4D3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z </m:t>
              </m:r>
            </m:oMath>
            <w:r w:rsidR="00C07CD3" w:rsidRPr="00B25038">
              <w:rPr>
                <w:rFonts w:ascii="Cambria Math" w:hAnsi="Cambria Math"/>
              </w:rPr>
              <w:t>is purely imaginary for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θ=nπ±π/2, n∈Z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6E4237" w:rsidRPr="00B25038" w:rsidRDefault="00464EB0" w:rsidP="000B4D3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z </m:t>
              </m:r>
            </m:oMath>
            <w:r w:rsidR="00C07CD3" w:rsidRPr="00B25038">
              <w:rPr>
                <w:rFonts w:ascii="Cambria Math" w:hAnsi="Cambria Math"/>
              </w:rPr>
              <w:t>is purely real for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θ=nπ, n∈Z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6E4237" w:rsidRPr="00B25038" w:rsidRDefault="00464EB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720DCA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any triangle, the minimum value of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/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512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512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9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512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27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720DCA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293911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+α=0</m:t>
              </m:r>
            </m:oMath>
            <w:r w:rsidRPr="00B25038">
              <w:rPr>
                <w:rFonts w:ascii="Cambria Math" w:hAnsi="Cambria Math"/>
              </w:rPr>
              <w:t xml:space="preserve"> is solvable for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293911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-5/2≤α≤1/2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293911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-3≤α≤1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293911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-3/2≤α≤1/2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293911" w:rsidP="000B4D3D">
            <w:pPr>
              <w:spacing w:after="0"/>
              <w:contextualSpacing/>
              <w:tabs>
                <w:tab w:val="left" w:pos="1071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-1≤α≤1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AF1D7E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a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c</m:t>
                  </m:r>
                </m:den>
              </m:f>
              <m:r>
                <w:rPr>
                  <w:rFonts w:ascii="Cambria Math" w:hAnsi="Cambria Math"/>
                </w:rPr>
                <m:t>=k,</m:t>
              </m:r>
            </m:oMath>
            <w:r w:rsidRPr="00A33FF1">
              <w:rPr>
                <w:rFonts w:ascii="Cambria Math" w:hAnsi="Cambria Math"/>
              </w:rPr>
              <w:t xml:space="preserve">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bc+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ck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ak</m:t>
                  </m:r>
                </m:num>
                <m:den>
                  <m:r>
                    <w:rPr>
                      <w:rFonts w:ascii="Cambria Math" w:hAnsi="Cambria Math"/>
                    </w:rPr>
                    <m:t>1+bk</m:t>
                  </m:r>
                </m:den>
              </m:f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2D36F1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k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k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0A36BD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If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then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is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A33FF1" w:rsidRDefault="000A36BD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 number of roots of 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</w:rPr>
                          </m:ctrlPr>
                        </m:radPr>
                        <m:deg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eg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rad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3x</m:t>
                      </m:r>
                    </m:sub>
                  </m:sSub>
                </m:fName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rad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E50692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0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AF1D7E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x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y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θ-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2π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den>
                          </m:f>
                        </m:e>
                      </m:d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z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θ+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2π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den>
                          </m:f>
                        </m:e>
                      </m:d>
                    </m:e>
                  </m:func>
                </m:den>
              </m:f>
              <m:r>
                <w:rPr>
                  <w:rFonts w:ascii="Cambria Math" w:hAnsi="Cambria Math"/>
                </w:rPr>
                <m:t xml:space="preserve">, </m:t>
              </m:r>
            </m:oMath>
            <w:r w:rsidRPr="00A33FF1">
              <w:rPr>
                <w:rFonts w:ascii="Cambria Math" w:hAnsi="Cambria Math"/>
              </w:rPr>
              <w:t>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x+y+z</m:t>
              </m:r>
            </m:oMath>
            <w:r w:rsidR="00702559" w:rsidRPr="00A33FF1">
              <w:rPr>
                <w:rFonts w:ascii="Cambria Math" w:hAnsi="Cambria Math"/>
                <w:i/>
              </w:rPr>
              <w:t xml:space="preserve"> </w:t>
            </w:r>
            <w:r w:rsidR="00702559"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E63CE4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E63CE4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AF1D7E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E63CE4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5E5DF8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The general value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B25038">
              <w:rPr>
                <w:rFonts w:ascii="Cambria Math" w:hAnsi="Cambria Math"/>
              </w:rPr>
              <w:t xml:space="preserve"> satisfying the equation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+2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+4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cosec </m:t>
              </m:r>
              <m:r>
                <w:rPr>
                  <w:rFonts w:ascii="Cambria Math" w:hAnsi="Cambria Math"/>
                </w:rPr>
                <m:t>x+8=0</m:t>
              </m:r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5E5D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>,n∈Z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5E5D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>,n∈Z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5E5D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>,n∈Z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5D1577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>,n∈Z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010C2A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If </m:t>
                </m:r>
                <m:r>
                  <w:rPr>
                    <w:rFonts w:ascii="Cambria Math" w:hAnsi="Cambria Math"/>
                  </w:rPr>
                  <m:t xml:space="preserve">x, y, z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are in A.P, then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is equal to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E62ED7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∆ABC,</m:t>
              </m:r>
            </m:oMath>
            <w:r w:rsidR="00F16789" w:rsidRPr="00DB5034">
              <w:rPr>
                <w:rFonts w:ascii="Cambria Math" w:hAnsi="Cambria Math"/>
              </w:rPr>
              <w:t xml:space="preserve"> 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A=30°, b=2, c=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r>
                <w:rPr>
                  <w:rFonts w:ascii="Cambria Math" w:hAnsi="Cambria Math"/>
                </w:rPr>
                <m:t xml:space="preserve">+1, </m:t>
              </m:r>
            </m:oMath>
            <w:r w:rsidRPr="00DB5034">
              <w:rPr>
                <w:rFonts w:ascii="Cambria Math" w:hAnsi="Cambria Math"/>
              </w:rPr>
              <w:t>then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C-B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E07BEE" w:rsidRPr="00DB5034" w:rsidRDefault="00E07BEE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15°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E07BEE" w:rsidRPr="00DB5034" w:rsidRDefault="00E07BEE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30°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E07BEE" w:rsidRPr="00DB5034" w:rsidRDefault="00E07BEE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45°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E07BEE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162742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>ABC,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 are in A.P,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F12C85" w:rsidRPr="00DB5034" w:rsidRDefault="00162742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The altitudes are in H.P.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F12C85" w:rsidRPr="00DB5034" w:rsidRDefault="00162742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The altitudes are in A.P.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F12C85" w:rsidRPr="00DB5034" w:rsidRDefault="00162742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The altitudes are in G.P.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F12C85" w:rsidRPr="00DB5034" w:rsidRDefault="00162742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A1530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value of the expression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1°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2°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3°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+…+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89°</m:t>
                          </m:r>
                        </m:e>
                      </m:func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1°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2°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+…+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44°</m:t>
                          </m:r>
                        </m:e>
                      </m:func>
                    </m:e>
                  </m:d>
                  <m:r>
                    <w:rPr>
                      <w:rFonts w:ascii="Cambria Math" w:hAnsi="Cambria Math"/>
                    </w:rPr>
                    <m:t>+1</m:t>
                  </m:r>
                </m:den>
              </m:f>
            </m:oMath>
            <w:r w:rsidRPr="00A33FF1">
              <w:rPr>
                <w:rFonts w:ascii="Cambria Math" w:hAnsi="Cambria Math"/>
              </w:rPr>
              <w:t xml:space="preserve"> equals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A15303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1/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A15303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A1530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Product of roots of the equation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sub>
                      </m:sSub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8/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</m:func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log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8</m:t>
                                  </m: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fun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=3</m:t>
              </m:r>
            </m:oMath>
            <w:r w:rsidRPr="00E50692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1/3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1/4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1500D1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4xy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x+y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func>
            </m:oMath>
            <w:r w:rsidR="00C52F2F" w:rsidRPr="00A33FF1">
              <w:rPr>
                <w:rFonts w:ascii="Cambria Math" w:hAnsi="Cambria Math"/>
              </w:rPr>
              <w:t xml:space="preserve"> is true if and only if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C52F2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x+y≠0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C52F2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x=y, x≠0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C52F2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x=y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C52F2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x≠0,y≠0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tabs>
                <w:tab w:val="left" w:pos="1440"/>
              </w:tabs>
              <w:rPr>
                <w:rFonts w:ascii="Cambria Math" w:hAnsi="Cambria Math"/>
                <w:i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and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E50692">
              <w:rPr>
                <w:rFonts w:ascii="Cambria Math" w:hAnsi="Cambria Math"/>
              </w:rPr>
              <w:t xml:space="preserve"> are the roots of the equation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 .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with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&gt;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</m:oMath>
            <w:r w:rsidRPr="00E50692">
              <w:rPr>
                <w:rFonts w:ascii="Cambria Math" w:hAnsi="Cambria Math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bSup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B25038" w:rsidRDefault="006B4A11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pθ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qθ</m:t>
                  </m:r>
                </m:e>
              </m:func>
              <m:r>
                <w:rPr>
                  <w:rFonts w:ascii="Cambria Math" w:hAnsi="Cambria Math"/>
                </w:rPr>
                <m:t xml:space="preserve">=0, </m:t>
              </m:r>
            </m:oMath>
            <w:r w:rsidR="001D77E2" w:rsidRPr="00B25038">
              <w:rPr>
                <w:rFonts w:ascii="Cambria Math" w:hAnsi="Cambria Math"/>
              </w:rPr>
              <w:t xml:space="preserve">then the different values of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="001D77E2" w:rsidRPr="00B25038">
              <w:rPr>
                <w:rFonts w:ascii="Cambria Math" w:hAnsi="Cambria Math"/>
              </w:rPr>
              <w:t xml:space="preserve"> are in A.P. where the common difference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p+q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p-q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6A1AF8" w:rsidP="000B4D3D">
            <w:pPr>
              <w:spacing w:after="0"/>
              <w:contextualSpacing/>
              <w:rPr>
                <w:rFonts w:ascii="Cambria Math" w:hAnsi="Cambria Math"/>
                <w:b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p+q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p±q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3C25F7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If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=1,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then ∆</m:t>
                </m:r>
                <m:r>
                  <w:rPr>
                    <w:rFonts w:ascii="Cambria Math" w:hAnsi="Cambria Math"/>
                  </w:rPr>
                  <m:t xml:space="preserve">ABC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is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3C25F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Equilateral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3C25F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Isosceles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3C25F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Right angled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3C25F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B25038" w:rsidRDefault="00576CD7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total number of solution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="00C55BFA" w:rsidRPr="00B25038">
              <w:rPr>
                <w:rFonts w:ascii="Cambria Math" w:hAnsi="Cambria Math"/>
              </w:rPr>
              <w:t xml:space="preserve"> 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  <w:r w:rsidR="00C55BFA" w:rsidRPr="00B25038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576CD7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576CD7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576CD7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6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576CD7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D42730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If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=b/a,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then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a+b</m:t>
                      </m:r>
                    </m:e>
                  </m:d>
                  <m:r>
                    <w:rPr>
                      <w:rFonts w:ascii="Cambria Math" w:hAnsi="Cambria Math"/>
                    </w:rPr>
                    <m:t>/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a-b</m:t>
                      </m:r>
                    </m:e>
                  </m:d>
                </m:e>
              </m:rad>
              <m:r>
                <w:rPr>
                  <w:rFonts w:ascii="Cambria Math" w:hAnsi="Cambria Math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a-b</m:t>
                      </m:r>
                    </m:e>
                  </m:d>
                  <m:r>
                    <w:rPr>
                      <w:rFonts w:ascii="Cambria Math" w:hAnsi="Cambria Math"/>
                    </w:rPr>
                    <m:t>/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a+b</m:t>
                      </m:r>
                    </m:e>
                  </m:d>
                </m:e>
              </m:rad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D42730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/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D42730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/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D42730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/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D42730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/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03601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Number of ordered pair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a, b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for each of which the equality </w:t>
            </w:r>
            <m:oMath>
              <m:r>
                <w:rPr>
                  <w:rFonts w:ascii="Cambria Math" w:hAnsi="Cambria Math"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x-1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ax+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</m:func>
              <m:r>
                <w:rPr>
                  <w:rFonts w:ascii="Cambria Math" w:hAnsi="Cambria Math"/>
                </w:rPr>
                <m:t>-1</m:t>
              </m:r>
            </m:oMath>
            <w:r w:rsidRPr="00B25038">
              <w:rPr>
                <w:rFonts w:ascii="Cambria Math" w:hAnsi="Cambria Math"/>
              </w:rPr>
              <w:t xml:space="preserve"> holds true for all </w:t>
            </w:r>
            <m:oMath>
              <m:r>
                <w:rPr>
                  <w:rFonts w:ascii="Cambria Math" w:hAnsi="Cambria Math"/>
                </w:rPr>
                <m:t>x∈R</m:t>
              </m:r>
            </m:oMath>
            <w:r w:rsidRPr="00B25038">
              <w:rPr>
                <w:rFonts w:ascii="Cambria Math" w:hAnsi="Cambria Math"/>
              </w:rPr>
              <w:t xml:space="preserve"> 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03601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03601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03601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03601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0066B2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We are given </w:t>
            </w:r>
            <m:oMath>
              <m:r>
                <w:rPr>
                  <w:rFonts w:ascii="Cambria Math" w:hAnsi="Cambria Math"/>
                </w:rPr>
                <m:t xml:space="preserve">b, c </m:t>
              </m:r>
            </m:oMath>
            <w:r w:rsidR="00AD2DE8" w:rsidRPr="00DB5034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 such that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DB5034">
              <w:rPr>
                <w:rFonts w:ascii="Cambria Math" w:hAnsi="Cambria Math"/>
              </w:rPr>
              <w:t xml:space="preserve"> is acute and </w:t>
            </w:r>
            <m:oMath>
              <m:r>
                <w:rPr>
                  <w:rFonts w:ascii="Cambria Math" w:hAnsi="Cambria Math"/>
                </w:rPr>
                <m:t>b&lt;c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.</m:t>
              </m:r>
            </m:oMath>
            <w:r w:rsidRPr="00DB5034">
              <w:rPr>
                <w:rFonts w:ascii="Cambria Math" w:hAnsi="Cambria Math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DB5034" w:rsidRDefault="000066B2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 triangle is possible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DB5034" w:rsidRDefault="000066B2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One triangle is possible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DB5034" w:rsidRDefault="000066B2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Two triangles are possible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DB5034" w:rsidRDefault="000066B2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 right-angled triangle is possible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6F3C6B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 xml:space="preserve">ABC, a=5, b=4 </m:t>
              </m:r>
            </m:oMath>
            <w:r w:rsidR="00AD2DE8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c=3.  G</m:t>
              </m:r>
            </m:oMath>
            <w:r w:rsidRPr="00DB5034">
              <w:rPr>
                <w:rFonts w:ascii="Cambria Math" w:hAnsi="Cambria Math"/>
              </w:rPr>
              <w:t xml:space="preserve"> is</w:t>
            </w:r>
            <w:r w:rsidR="00AD2DE8" w:rsidRPr="00DB5034">
              <w:rPr>
                <w:rFonts w:ascii="Cambria Math" w:hAnsi="Cambria Math"/>
              </w:rPr>
              <w:t xml:space="preserve"> the centroid of the triangle. </w:t>
            </w:r>
            <w:r w:rsidRPr="00DB5034">
              <w:rPr>
                <w:rFonts w:ascii="Cambria Math" w:hAnsi="Cambria Math"/>
              </w:rPr>
              <w:t xml:space="preserve">Circumradius of triangle </w:t>
            </w:r>
            <m:oMath>
              <m:r>
                <w:rPr>
                  <w:rFonts w:ascii="Cambria Math" w:hAnsi="Cambria Math"/>
                </w:rPr>
                <m:t>GAB</m:t>
              </m:r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6F3C6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13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FE347A" w:rsidP="006B0C02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any triangle </w:t>
            </w:r>
            <m:oMath>
              <m:r>
                <w:rPr>
                  <w:rFonts w:ascii="Cambria Math" w:hAnsi="Cambria Math"/>
                </w:rPr>
                <m:t>ABC,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oMath>
            <w:r w:rsidR="00A512E8" w:rsidRPr="00DB5034">
              <w:rPr>
                <w:rFonts w:ascii="Cambria Math" w:hAnsi="Cambria Math"/>
              </w:rPr>
              <w:t xml:space="preserve"> has the maximum value of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512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512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6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512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9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FE347A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A02AE" w:rsidRPr="00FD4ABB" w:rsidRDefault="009A02AE" w:rsidP="00E85B4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 set of values of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>
              <w:rPr>
                <w:rFonts w:ascii="Cambria Math" w:hAnsi="Cambria Math"/>
              </w:rPr>
              <w:t xml:space="preserve"> satisfying the inequation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θ-5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θ+2&gt;0</m:t>
                      </m:r>
                    </m:e>
                  </m:func>
                </m:e>
              </m:func>
            </m:oMath>
            <w:r>
              <w:rPr>
                <w:rFonts w:ascii="Cambria Math" w:hAnsi="Cambria Math"/>
              </w:rPr>
              <w:t xml:space="preserve">, where </w:t>
            </w:r>
            <m:oMath>
              <m:r>
                <w:rPr>
                  <w:rFonts w:ascii="Cambria Math" w:hAnsi="Cambria Math"/>
                </w:rPr>
                <m:t>0&lt;θ&lt;2π</m:t>
              </m:r>
            </m:oMath>
            <w:r>
              <w:rPr>
                <w:rFonts w:ascii="Cambria Math" w:hAnsi="Cambria Math"/>
              </w:rPr>
              <w:t>,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A02AE" w:rsidRPr="00FD4ABB" w:rsidRDefault="009A02AE" w:rsidP="00E85B4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</w:rPr>
                      <m:t xml:space="preserve">0, 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</w:rPr>
                          <m:t>6</m:t>
                        </m:r>
                      </m:den>
                    </m:f>
                  </m:e>
                </m:d>
                <m:r>
                  <w:rPr>
                    <w:rFonts w:ascii="Cambria Math" w:hAnsi="Cambria Math" w:cs="Calibri"/>
                  </w:rPr>
                  <m:t>∪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</w:rPr>
                          <m:t>5π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</w:rPr>
                          <m:t>6</m:t>
                        </m:r>
                      </m:den>
                    </m:f>
                    <m:r>
                      <w:rPr>
                        <w:rFonts w:ascii="Cambria Math" w:hAnsi="Cambria Math" w:cs="Calibri"/>
                      </w:rPr>
                      <m:t>, 2π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A02AE" w:rsidRPr="00FD4ABB" w:rsidRDefault="009A02AE" w:rsidP="00E85B48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</w:rPr>
                      <m:t xml:space="preserve">0, 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</w:rPr>
                          <m:t>6</m:t>
                        </m:r>
                      </m:den>
                    </m:f>
                  </m:e>
                </m:d>
                <m:r>
                  <w:rPr>
                    <w:rFonts w:ascii="Cambria Math" w:hAnsi="Cambria Math" w:cs="Calibri"/>
                  </w:rPr>
                  <m:t>∪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</w:rPr>
                          <m:t>5π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</w:rPr>
                          <m:t>6</m:t>
                        </m:r>
                      </m:den>
                    </m:f>
                    <m:r>
                      <w:rPr>
                        <w:rFonts w:ascii="Cambria Math" w:hAnsi="Cambria Math" w:cs="Calibri"/>
                      </w:rPr>
                      <m:t>, 2π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A02AE" w:rsidRPr="00FD4ABB" w:rsidRDefault="009A02AE" w:rsidP="00E85B4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</w:rPr>
                      <m:t xml:space="preserve">0, 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</w:rPr>
                          <m:t>3</m:t>
                        </m:r>
                      </m:den>
                    </m:f>
                  </m:e>
                </m:d>
                <m:r>
                  <w:rPr>
                    <w:rFonts w:ascii="Cambria Math" w:hAnsi="Cambria Math" w:cs="Calibri"/>
                  </w:rPr>
                  <m:t>∪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</w:rPr>
                          <m:t>2π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 w:cs="Calibri"/>
                      </w:rPr>
                      <m:t>, 2π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9A02AE" w:rsidRPr="00FD4ABB" w:rsidRDefault="009A02AE" w:rsidP="00E85B48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F62F9F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>=3,</m:t>
              </m:r>
            </m:oMath>
            <w:r w:rsidR="00D66F03" w:rsidRPr="00A33FF1">
              <w:rPr>
                <w:rFonts w:ascii="Cambria Math" w:hAnsi="Cambria Math"/>
              </w:rPr>
              <w:t xml:space="preserve"> then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func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F62F9F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F62F9F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F62F9F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F62F9F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0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A0403D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The sum of all roots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π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den>
                              </m:f>
                            </m:e>
                          </m:d>
                        </m:e>
                      </m:func>
                    </m:e>
                  </m:d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="0049646A" w:rsidRPr="00B25038">
              <w:rPr>
                <w:rFonts w:ascii="Cambria Math" w:hAnsi="Cambria Math"/>
              </w:rPr>
              <w:t xml:space="preserve"> 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A0403D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A0403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A0403D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9/2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A0403D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13/3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7E6B2B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Which of the following is not 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27°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27°</m:t>
                  </m:r>
                </m:e>
              </m:func>
              <m:r>
                <w:rPr>
                  <w:rFonts w:ascii="Cambria Math" w:hAnsi="Cambria Math"/>
                </w:rPr>
                <m:t>?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7E6B2B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e>
                        </m:rad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7E6B2B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e>
                        </m:rad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7E6B2B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7E6B2B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A3695C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One of the general solutions of </w:t>
            </w:r>
            <m:oMath>
              <m:r>
                <w:rPr>
                  <w:rFonts w:ascii="Cambria Math" w:hAnsi="Cambria Math"/>
                </w:rPr>
                <m:t>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="006D7826"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6E4237" w:rsidRPr="00B25038" w:rsidRDefault="006D7826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nπ±α/2,α=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1/5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, ∀ n∈Z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6E4237" w:rsidRPr="00B25038" w:rsidRDefault="006D7826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nπ±α/2,α=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3/5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, ∀ n∈Z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6E4237" w:rsidRPr="00B25038" w:rsidRDefault="006D7826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2nπ±α/2,α=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1/3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, ∀ n∈Z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6E4237" w:rsidRPr="00B25038" w:rsidRDefault="006D7826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2D4ED3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 xml:space="preserve">α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β</m:t>
              </m:r>
            </m:oMath>
            <w:r w:rsidR="004527BB" w:rsidRPr="00A33FF1">
              <w:rPr>
                <w:rFonts w:ascii="Cambria Math" w:hAnsi="Cambria Math"/>
                <w:i/>
              </w:rPr>
              <w:t xml:space="preserve"> </w:t>
            </w:r>
            <w:r w:rsidR="004527BB" w:rsidRPr="00A33FF1">
              <w:rPr>
                <w:rFonts w:ascii="Cambria Math" w:hAnsi="Cambria Math"/>
              </w:rPr>
              <w:t xml:space="preserve">be such that </w:t>
            </w:r>
            <m:oMath>
              <m:r>
                <w:rPr>
                  <w:rFonts w:ascii="Cambria Math" w:hAnsi="Cambria Math"/>
                </w:rPr>
                <m:t>π&lt;α-β&lt;3π.</m:t>
              </m:r>
            </m:oMath>
            <w:r w:rsidR="004527BB" w:rsidRPr="00A33FF1">
              <w:rPr>
                <w:rFonts w:ascii="Cambria Math" w:hAnsi="Cambria Math"/>
              </w:rPr>
              <w:t xml:space="preserve">  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r>
                <w:rPr>
                  <w:rFonts w:ascii="Cambria Math" w:hAnsi="Cambria Math"/>
                </w:rPr>
                <m:t>=-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21</m:t>
                  </m:r>
                </m:num>
                <m:den>
                  <m:r>
                    <w:rPr>
                      <w:rFonts w:ascii="Cambria Math" w:hAnsi="Cambria Math"/>
                    </w:rPr>
                    <m:t>65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r>
                <w:rPr>
                  <w:rFonts w:ascii="Cambria Math" w:hAnsi="Cambria Math"/>
                </w:rPr>
                <m:t>=-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17</m:t>
                  </m:r>
                </m:num>
                <m:den>
                  <m:r>
                    <w:rPr>
                      <w:rFonts w:ascii="Cambria Math" w:hAnsi="Cambria Math"/>
                    </w:rPr>
                    <m:t>65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</m:oMath>
            <w:r w:rsidR="004527BB" w:rsidRPr="00A33FF1">
              <w:rPr>
                <w:rFonts w:ascii="Cambria Math" w:hAnsi="Cambria Math"/>
              </w:rPr>
              <w:t xml:space="preserve"> then 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α-β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  <w:r w:rsidR="004527BB"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4527BB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130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130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65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4527BB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65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DE567D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 xml:space="preserve">a, b </m:t>
              </m:r>
            </m:oMath>
            <w:r w:rsidR="00A512E8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</m:t>
              </m:r>
            </m:oMath>
            <w:r w:rsidRPr="00DB5034">
              <w:rPr>
                <w:rFonts w:ascii="Cambria Math" w:hAnsi="Cambria Math"/>
              </w:rPr>
              <w:t xml:space="preserve"> are the sides of a triangle, then the minimum value of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2a</m:t>
                  </m:r>
                </m:num>
                <m:den>
                  <m:r>
                    <w:rPr>
                      <w:rFonts w:ascii="Cambria Math" w:hAnsi="Cambria Math"/>
                    </w:rPr>
                    <m:t>b+c-a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2b</m:t>
                  </m:r>
                </m:num>
                <m:den>
                  <m:r>
                    <w:rPr>
                      <w:rFonts w:ascii="Cambria Math" w:hAnsi="Cambria Math"/>
                    </w:rPr>
                    <m:t>c+a-b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2c</m:t>
                  </m:r>
                </m:num>
                <m:den>
                  <m:r>
                    <w:rPr>
                      <w:rFonts w:ascii="Cambria Math" w:hAnsi="Cambria Math"/>
                    </w:rPr>
                    <m:t>a+b-c</m:t>
                  </m:r>
                </m:den>
              </m:f>
            </m:oMath>
            <w:r w:rsidRPr="00DB5034">
              <w:rPr>
                <w:rFonts w:ascii="Cambria Math" w:hAnsi="Cambria Math"/>
              </w:rPr>
              <w:t xml:space="preserve"> is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512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512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9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512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6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A512E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1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576BF2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number of solutions of 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=1, </m:t>
              </m:r>
            </m:oMath>
            <w:r w:rsidRPr="00B25038">
              <w:rPr>
                <w:rFonts w:ascii="Cambria Math" w:hAnsi="Cambria Math"/>
              </w:rPr>
              <w:t xml:space="preserve">in the interval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  <m:r>
                <w:rPr>
                  <w:rFonts w:ascii="Cambria Math" w:hAnsi="Cambria Math"/>
                </w:rPr>
                <m:t xml:space="preserve">, </m:t>
              </m:r>
            </m:oMath>
            <w:r w:rsidRPr="00B25038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576BF2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576BF2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576BF2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576BF2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0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B25038" w:rsidRDefault="00502D3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sum of all the solution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r>
                <w:rPr>
                  <w:rFonts w:ascii="Cambria Math" w:hAnsi="Cambria Math"/>
                </w:rPr>
                <m:t xml:space="preserve">,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θ≠nπ,n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integer</m:t>
                  </m:r>
                  <m:ctrlPr>
                    <w:rPr>
                      <w:rFonts w:ascii="Cambria Math" w:hAnsi="Cambria Math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 xml:space="preserve">0≤θ≤π </m:t>
              </m:r>
            </m:oMath>
            <w:r w:rsidR="00FB16B6" w:rsidRPr="00B25038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CA7E10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3π/2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CA7E10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CA7E10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3π/4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B25038" w:rsidRDefault="00CA7E10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2π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x+1</m:t>
                      </m:r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sub>
                      </m:sSub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x+1</m:t>
                          </m:r>
                        </m:e>
                      </m:d>
                    </m:e>
                  </m:func>
                </m:sup>
              </m:sSup>
              <m:r>
                <w:rPr>
                  <w:rFonts w:ascii="Cambria Math" w:hAnsi="Cambria Math"/>
                </w:rPr>
                <m:t>=100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x+1</m:t>
                  </m:r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Pr="00E50692">
              <w:rPr>
                <w:rFonts w:ascii="Cambria Math" w:hAnsi="Cambria Math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All the roots are positive real numbers.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All the roots lie in the interval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0, 100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All the roots lie in the interval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-1, 99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r>
                <w:rPr>
                  <w:rFonts w:ascii="Cambria Math" w:hAnsi="Cambria Math"/>
                </w:rPr>
                <m:t xml:space="preserve"> .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5</m:t>
                  </m:r>
                </m:sup>
              </m:sSup>
              <m:r>
                <w:rPr>
                  <w:rFonts w:ascii="Cambria Math" w:hAnsi="Cambria Math"/>
                </w:rPr>
                <m:t>=1,</m:t>
              </m:r>
            </m:oMath>
            <w:r w:rsidRPr="00E50692">
              <w:rPr>
                <w:rFonts w:ascii="Cambria Math" w:hAnsi="Cambria Math"/>
              </w:rPr>
              <w:t xml:space="preserve"> then 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</m:e>
                  </m:d>
                </m:e>
              </m:func>
            </m:oMath>
            <w:r w:rsidRPr="00E50692">
              <w:rPr>
                <w:rFonts w:ascii="Cambria Math" w:hAnsi="Cambria Math"/>
              </w:rPr>
              <w:t xml:space="preserve"> equals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9/5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5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8/5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9θ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9θ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is equal to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3θ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3θ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6θ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6θ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633913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If the inequality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+a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&gt;1+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holds for any </w:t>
            </w:r>
            <m:oMath>
              <m:r>
                <w:rPr>
                  <w:rFonts w:ascii="Cambria Math" w:hAnsi="Cambria Math"/>
                </w:rPr>
                <m:t>x∈R,</m:t>
              </m:r>
            </m:oMath>
            <w:r w:rsidRPr="00B25038">
              <w:rPr>
                <w:rFonts w:ascii="Cambria Math" w:hAnsi="Cambria Math"/>
              </w:rPr>
              <w:t xml:space="preserve"> then the largest negative integral value of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633913" w:rsidP="000B4D3D">
            <w:pPr>
              <w:spacing w:after="0"/>
              <w:contextualSpacing/>
              <w:jc w:val="both"/>
              <w:rPr>
                <w:rFonts w:ascii="Cambria Math" w:hAnsi="Cambria Math"/>
                <w:oMath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633913" w:rsidP="000B4D3D">
            <w:pPr>
              <w:spacing w:after="0"/>
              <w:contextualSpacing/>
              <w:jc w:val="both"/>
              <w:rPr>
                <w:rFonts w:ascii="Cambria Math" w:hAnsi="Cambria Math"/>
                <w:oMath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633913" w:rsidP="000B4D3D">
            <w:pPr>
              <w:spacing w:after="0"/>
              <w:contextualSpacing/>
              <w:jc w:val="both"/>
              <w:rPr>
                <w:rFonts w:ascii="Cambria Math" w:hAnsi="Cambria Math"/>
                <w:oMath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633913" w:rsidP="000B4D3D">
            <w:pPr>
              <w:spacing w:after="0"/>
              <w:contextualSpacing/>
              <w:jc w:val="both"/>
              <w:rPr>
                <w:rFonts w:ascii="Cambria Math" w:hAnsi="Cambria Math"/>
                <w:oMath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9E7EBC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total number of solutions of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, x∈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3π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9E7EBC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9E7EBC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9E7EBC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9E7EBC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0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FA7B44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in </w:t>
            </w:r>
            <m:oMath>
              <m:r>
                <w:rPr>
                  <w:rFonts w:ascii="Cambria Math" w:hAnsi="Cambria Math"/>
                </w:rPr>
                <m:t>∆ABC, 8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</m:oMath>
            <w:r w:rsidRPr="00DB5034">
              <w:rPr>
                <w:rFonts w:ascii="Cambria Math" w:hAnsi="Cambria Math"/>
              </w:rPr>
              <w:t xml:space="preserve"> then the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DB5034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4F53AF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Right angled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4F53AF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Isosceles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4F53AF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Equilateral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4F53AF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-y+a</m:t>
              </m:r>
            </m:oMath>
            <w:r w:rsidR="00675D52" w:rsidRPr="00B25038">
              <w:rPr>
                <w:rFonts w:ascii="Cambria Math" w:hAnsi="Cambria Math"/>
                <w:i/>
              </w:rPr>
              <w:t xml:space="preserve"> </w:t>
            </w:r>
            <w:r w:rsidR="00675D52" w:rsidRPr="00B25038">
              <w:rPr>
                <w:rFonts w:ascii="Cambria Math" w:hAnsi="Cambria Math"/>
              </w:rPr>
              <w:t xml:space="preserve">has no value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="00675D52" w:rsidRPr="00B25038">
              <w:rPr>
                <w:rFonts w:ascii="Cambria Math" w:hAnsi="Cambria Math"/>
              </w:rPr>
              <w:t xml:space="preserve"> for any value of </w:t>
            </w:r>
            <m:oMath>
              <m:r>
                <w:rPr>
                  <w:rFonts w:ascii="Cambria Math" w:hAnsi="Cambria Math"/>
                </w:rPr>
                <m:t>y</m:t>
              </m:r>
            </m:oMath>
            <w:r w:rsidR="00675D52" w:rsidRPr="00B25038">
              <w:rPr>
                <w:rFonts w:ascii="Cambria Math" w:hAnsi="Cambria Math"/>
              </w:rPr>
              <w:t xml:space="preserve"> if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="00675D52" w:rsidRPr="00B25038">
              <w:rPr>
                <w:rFonts w:ascii="Cambria Math" w:hAnsi="Cambria Math"/>
              </w:rPr>
              <w:t xml:space="preserve"> belongs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0, 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- 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, 0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-∞,- 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,∞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func>
              <m:r>
                <w:rPr>
                  <w:rFonts w:ascii="Cambria Math" w:hAnsi="Cambria Math"/>
                </w:rPr>
                <m:t xml:space="preserve">=a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5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func>
              <m:r>
                <w:rPr>
                  <w:rFonts w:ascii="Cambria Math" w:hAnsi="Cambria Math"/>
                </w:rPr>
                <m:t>=b,</m:t>
              </m:r>
            </m:oMath>
            <w:r w:rsidRPr="00E50692">
              <w:rPr>
                <w:rFonts w:ascii="Cambria Math" w:hAnsi="Cambria Math"/>
              </w:rPr>
              <w:t xml:space="preserve">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func>
            </m:oMath>
            <w:r w:rsidRPr="00E50692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2a+1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2b+1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2ab+1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2ab-1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E2652E" w:rsidP="000B4D3D">
            <w:pPr>
              <w:spacing w:after="0"/>
              <w:contextualSpacing/>
              <w:tabs>
                <w:tab w:val="left" w:pos="3226"/>
              </w:tabs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The smallest </w:t>
            </w:r>
            <m:oMath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ve </m:t>
              </m:r>
              <m:r>
                <w:rPr>
                  <w:rFonts w:ascii="Cambria Math" w:hAnsi="Cambria Math"/>
                </w:rPr>
                <m:t>x</m:t>
              </m:r>
            </m:oMath>
            <w:r w:rsidRPr="00B25038">
              <w:rPr>
                <w:rFonts w:ascii="Cambria Math" w:hAnsi="Cambria Math"/>
              </w:rPr>
              <w:t xml:space="preserve"> satisfying 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fNam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fNam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func>
              <m:r>
                <w:rPr>
                  <w:rFonts w:ascii="Cambria Math" w:hAnsi="Cambria Math"/>
                </w:rPr>
                <m:t>=2</m:t>
              </m:r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E2652E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E2652E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π/3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E2652E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π/4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E2652E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π/6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1500D1" w:rsidRPr="00A33FF1" w:rsidRDefault="00092FE6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α+β=π/2</m:t>
              </m:r>
            </m:oMath>
            <w:r w:rsidRPr="00A33FF1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β+γ=α,</m:t>
              </m:r>
            </m:oMath>
            <w:r w:rsidRPr="00A33FF1">
              <w:rPr>
                <w:rFonts w:ascii="Cambria Math" w:hAnsi="Cambria Math"/>
              </w:rPr>
              <w:t xml:space="preserve">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equals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092FE6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2(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func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 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func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7E3D16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7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7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7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7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7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6π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7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7π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7</m:t>
                      </m:r>
                    </m:den>
                  </m:f>
                </m:e>
              </m:func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7E3D16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7E3D16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7E3D16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7E3D16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2B30CD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If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y-1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where </m:t>
                </m:r>
                <m:r>
                  <w:rPr>
                    <w:rFonts w:ascii="Cambria Math" w:hAnsi="Cambria Math"/>
                  </w:rPr>
                  <m:t>x, y∈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 π</m:t>
                    </m:r>
                  </m:e>
                </m:d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then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is equal to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1500D1" w:rsidRPr="00A33FF1" w:rsidRDefault="0033526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value of expression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r>
                <m:rPr>
                  <m:sty m:val="p"/>
                </m:rPr>
                <w:rPr>
                  <w:rFonts w:ascii="Cambria Math" w:hAnsi="Cambria Math"/>
                </w:rPr>
                <m:t>cosec</m:t>
              </m:r>
              <m:r>
                <w:rPr>
                  <w:rFonts w:ascii="Cambria Math" w:hAnsi="Cambria Math"/>
                </w:rPr>
                <m:t xml:space="preserve"> 20°-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sec</m:t>
                  </m:r>
                </m:fName>
                <m:e>
                  <m:r>
                    <w:rPr>
                      <w:rFonts w:ascii="Cambria Math" w:hAnsi="Cambria Math"/>
                    </w:rPr>
                    <m:t>20°</m:t>
                  </m:r>
                </m:e>
              </m:func>
            </m:oMath>
            <w:r w:rsidRPr="00A33FF1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1500D1" w:rsidRPr="00A33FF1" w:rsidRDefault="0033526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33526A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20°/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1500D1" w:rsidRPr="00A33FF1" w:rsidRDefault="0033526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33526A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20°/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384194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 xml:space="preserve">ABC, ∠ABC=120°, AB=3 </m:t>
              </m:r>
            </m:oMath>
            <w:r w:rsidR="00F920E5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BC=4.</m:t>
              </m:r>
            </m:oMath>
            <w:r w:rsidRPr="00DB5034">
              <w:rPr>
                <w:rFonts w:ascii="Cambria Math" w:hAnsi="Cambria Math"/>
              </w:rPr>
              <w:t xml:space="preserve">  If</w:t>
            </w:r>
            <w:r w:rsidR="00827D48" w:rsidRPr="00DB5034">
              <w:rPr>
                <w:rFonts w:ascii="Cambria Math" w:hAnsi="Cambria Math"/>
              </w:rPr>
              <w:t xml:space="preserve"> perpendicular constructed to the side </w:t>
            </w:r>
            <m:oMath>
              <m:r>
                <w:rPr>
                  <w:rFonts w:ascii="Cambria Math" w:hAnsi="Cambria Math"/>
                </w:rPr>
                <m:t xml:space="preserve">AB </m:t>
              </m:r>
            </m:oMath>
            <w:r w:rsidR="00F920E5" w:rsidRPr="00DB5034">
              <w:rPr>
                <w:rFonts w:ascii="Cambria Math" w:hAnsi="Cambria Math"/>
              </w:rPr>
              <w:t>at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</m:t>
              </m:r>
            </m:oMath>
            <w:r w:rsidR="00827D48" w:rsidRPr="00DB5034">
              <w:rPr>
                <w:rFonts w:ascii="Cambria Math" w:hAnsi="Cambria Math"/>
              </w:rPr>
              <w:t xml:space="preserve"> and to the side </w:t>
            </w:r>
            <m:oMath>
              <m:r>
                <w:rPr>
                  <w:rFonts w:ascii="Cambria Math" w:hAnsi="Cambria Math"/>
                </w:rPr>
                <m:t xml:space="preserve">BC </m:t>
              </m:r>
            </m:oMath>
            <w:r w:rsidR="00F920E5" w:rsidRPr="00DB5034">
              <w:rPr>
                <w:rFonts w:ascii="Cambria Math" w:hAnsi="Cambria Math"/>
              </w:rPr>
              <w:t>at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</m:t>
              </m:r>
            </m:oMath>
            <w:r w:rsidR="00827D48" w:rsidRPr="00DB5034">
              <w:rPr>
                <w:rFonts w:ascii="Cambria Math" w:hAnsi="Cambria Math"/>
              </w:rPr>
              <w:t xml:space="preserve"> meets at </w:t>
            </w:r>
            <m:oMath>
              <m:r>
                <w:rPr>
                  <w:rFonts w:ascii="Cambria Math" w:hAnsi="Cambria Math"/>
                </w:rPr>
                <m:t>D</m:t>
              </m:r>
            </m:oMath>
            <w:r w:rsidR="00F920E5" w:rsidRPr="00DB5034">
              <w:rPr>
                <w:rFonts w:ascii="Cambria Math" w:hAnsi="Cambria Math"/>
              </w:rPr>
              <w:t>,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CD</m:t>
              </m:r>
            </m:oMath>
            <w:r w:rsidR="00827D48"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827D4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827D4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5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10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665" w:rsidRPr="00B25038" w:rsidRDefault="000018E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equation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p-1</m:t>
                      </m:r>
                    </m:e>
                  </m:func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x+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 in the variable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B25038">
              <w:rPr>
                <w:rFonts w:ascii="Cambria Math" w:hAnsi="Cambria Math"/>
              </w:rPr>
              <w:t xml:space="preserve"> has real roots. Then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 w:rsidRPr="00B25038">
              <w:rPr>
                <w:rFonts w:ascii="Cambria Math" w:hAnsi="Cambria Math"/>
              </w:rPr>
              <w:t xml:space="preserve"> can take any value in  the interval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665" w:rsidRPr="00B25038" w:rsidRDefault="000018E0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(0, 2π)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665" w:rsidRPr="00B25038" w:rsidRDefault="000018E0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(-π, 0)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665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665" w:rsidRPr="00B25038" w:rsidRDefault="000018E0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(0, π)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9A6F85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=k</m:t>
              </m:r>
            </m:oMath>
            <w:r w:rsidRPr="00A33FF1">
              <w:rPr>
                <w:rFonts w:ascii="Cambria Math" w:hAnsi="Cambria Math"/>
              </w:rPr>
              <w:t xml:space="preserve"> has real solutions if and only if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Pr="00A33FF1">
              <w:rPr>
                <w:rFonts w:ascii="Cambria Math" w:hAnsi="Cambria Math"/>
              </w:rPr>
              <w:t xml:space="preserve"> is a real number such that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9A6F8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0≤k≤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9A6F8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r>
                  <w:rPr>
                    <w:rFonts w:ascii="Cambria Math" w:hAnsi="Cambria Math"/>
                  </w:rPr>
                  <m:t>≤k≤2+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9A6F8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0≤k≤2-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≤k≤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1E65FF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 xml:space="preserve">a, b </m:t>
              </m:r>
            </m:oMath>
            <w:r w:rsidR="00AD2DE8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are given in a triangle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DB5034">
              <w:rPr>
                <w:rFonts w:ascii="Cambria Math" w:hAnsi="Cambria Math"/>
              </w:rPr>
              <w:t xml:space="preserve"> are the possible values of the third side, then </w:t>
            </w:r>
            <m:oMath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-2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1E65FF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1E65FF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1E65FF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1E65FF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B105E0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 xml:space="preserve">ABC, </m:t>
              </m:r>
            </m:oMath>
            <w:r w:rsidR="00E62ED7" w:rsidRPr="00DB5034">
              <w:rPr>
                <w:rFonts w:ascii="Cambria Math" w:hAnsi="Cambria Math"/>
              </w:rPr>
              <w:t>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=3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</m:oMath>
            <w:r w:rsidR="00E62ED7" w:rsidRPr="00DB5034">
              <w:rPr>
                <w:rFonts w:ascii="Cambria Math" w:hAnsi="Cambria Math"/>
              </w:rPr>
              <w:t xml:space="preserve">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a:b</m:t>
              </m:r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BA6E9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cosec</m:t>
              </m:r>
              <m:r>
                <w:rPr>
                  <w:rFonts w:ascii="Cambria Math" w:hAnsi="Cambria Math"/>
                </w:rPr>
                <m:t xml:space="preserve"> θ-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 xml:space="preserve">=q, </m:t>
              </m:r>
            </m:oMath>
            <w:r w:rsidRPr="00A33FF1">
              <w:rPr>
                <w:rFonts w:ascii="Cambria Math" w:hAnsi="Cambria Math"/>
              </w:rPr>
              <w:t xml:space="preserve">then the value of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cosec</m:t>
              </m:r>
              <m:r>
                <w:rPr>
                  <w:rFonts w:ascii="Cambria Math" w:hAnsi="Cambria Math"/>
                </w:rPr>
                <m:t xml:space="preserve"> θ</m:t>
              </m:r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BA6E97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q+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q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BA6E97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q-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q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q+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BA6E9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602D5C" w:rsidP="002178ED">
            <w:pPr>
              <w:spacing w:after="0"/>
              <w:contextualSpacing/>
              <w:tabs>
                <w:tab w:val="left" w:pos="3226"/>
              </w:tabs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20°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40°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20°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40°</m:t>
                  </m:r>
                </m:e>
              </m:func>
            </m:oMath>
            <w:r w:rsidR="00F55851"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F55851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F55851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691443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If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4α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=2, α∈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π/16</m:t>
                  </m:r>
                </m:e>
              </m:d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 xml:space="preserve">then </w:t>
            </w:r>
            <m:oMath>
              <m:r>
                <w:rPr>
                  <w:rFonts w:ascii="Cambria Math" w:hAnsi="Cambria Math"/>
                </w:rPr>
                <m:t>α</m:t>
              </m:r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30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40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60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1500D1" w:rsidRPr="00A33FF1" w:rsidRDefault="008A7660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Given </w:t>
            </w:r>
            <m:oMath>
              <m:r>
                <w:rPr>
                  <w:rFonts w:ascii="Cambria Math" w:hAnsi="Cambria Math"/>
                </w:rPr>
                <m:t>A=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θ,</m:t>
                      </m:r>
                    </m:e>
                  </m:func>
                </m:e>
              </m:func>
            </m:oMath>
            <w:r w:rsidR="00BD2D5C" w:rsidRPr="00A33FF1">
              <w:rPr>
                <w:rFonts w:ascii="Cambria Math" w:hAnsi="Cambria Math"/>
              </w:rPr>
              <w:t xml:space="preserve"> then for all real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="00BD2D5C" w:rsidRPr="00A33FF1">
              <w:rPr>
                <w:rFonts w:ascii="Cambria Math" w:hAnsi="Cambria Math"/>
              </w:rPr>
              <w:t>,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BD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1≤A≤2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BD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3/4≤A≤1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BD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13/16≤A≤1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500D1" w:rsidRPr="00A33FF1" w:rsidRDefault="00BD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3/4≤A≤13/16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5F28CF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∆ABC,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=1+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  <w:r w:rsidRPr="00DB5034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+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  <w:r w:rsidR="00E84A79" w:rsidRPr="00DB5034">
              <w:rPr>
                <w:rFonts w:ascii="Cambria Math" w:hAnsi="Cambria Math"/>
                <w:i/>
              </w:rPr>
              <w:t xml:space="preserve"> </w:t>
            </w:r>
            <w:r w:rsidR="00E84A79" w:rsidRPr="00DB5034">
              <w:rPr>
                <w:rFonts w:ascii="Cambria Math" w:hAnsi="Cambria Math"/>
              </w:rPr>
              <w:t>if the triangle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DB5034" w:rsidRDefault="00EB6C3C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Equilateral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DB5034" w:rsidRDefault="00EB6C3C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Isosceles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DB5034" w:rsidRDefault="00EB6C3C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Right angled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DB5034" w:rsidRDefault="00EB6C3C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Right-angled isosceles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C1615E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2xy</m:t>
                  </m:r>
                </m:den>
              </m:f>
            </m:oMath>
            <w:r w:rsidRPr="00A33FF1">
              <w:rPr>
                <w:rFonts w:ascii="Cambria Math" w:hAnsi="Cambria Math"/>
              </w:rPr>
              <w:t xml:space="preserve"> is possible if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C1615E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x=y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C1615E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x=-y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C1615E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2x=y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C1615E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EA1F01" w:rsidP="002178ED">
            <w:pPr>
              <w:spacing w:after="0"/>
              <w:contextualSpacing/>
              <w:tabs>
                <w:tab w:val="left" w:pos="144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r>
                <w:rPr>
                  <w:rFonts w:ascii="Cambria Math" w:hAnsi="Cambria Math"/>
                </w:rPr>
                <m:t>=2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cosec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α+γ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then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Pr="00A33FF1">
              <w:rPr>
                <w:rFonts w:ascii="Cambria Math" w:hAnsi="Cambria Math"/>
              </w:rPr>
              <w:t>are in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814968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A.P.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814968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G</w:t>
            </w:r>
            <w:r w:rsidR="0001431A" w:rsidRPr="00A33FF1">
              <w:rPr>
                <w:rFonts w:ascii="Cambria Math" w:hAnsi="Cambria Math"/>
              </w:rPr>
              <w:t>.</w:t>
            </w:r>
            <w:r w:rsidRPr="00A33FF1">
              <w:rPr>
                <w:rFonts w:ascii="Cambria Math" w:hAnsi="Cambria Math"/>
              </w:rPr>
              <w:t>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814968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H.P.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814968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C1096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Let area of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="00F920E5" w:rsidRPr="00DB5034">
              <w:rPr>
                <w:rFonts w:ascii="Cambria Math" w:hAnsi="Cambria Math"/>
              </w:rPr>
              <w:t xml:space="preserve"> is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>
                      <m:ctrlPr>
                        <w:rPr>
                          <w:rFonts w:ascii="Cambria Math" w:hAnsi="Cambria Math"/>
                          <w:i/>
                        </w:rPr>
                      </m:ctrlPr>
                    </m:deg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rad>
                  <m:r>
                    <w:rPr>
                      <w:rFonts w:ascii="Cambria Math" w:hAnsi="Cambria Math"/>
                    </w:rPr>
                    <m:t>-1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/2, b=2</m:t>
              </m:r>
            </m:oMath>
            <w:r w:rsidR="00F920E5" w:rsidRPr="00DB5034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  <m:r>
                    <w:rPr>
                      <w:rFonts w:ascii="Cambria Math" w:hAnsi="Cambria Math"/>
                    </w:rPr>
                    <m:t>-1</m:t>
                  </m:r>
                </m:e>
              </m:d>
            </m:oMath>
            <w:r w:rsidR="00F920E5" w:rsidRPr="00DB5034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∠</m:t>
              </m:r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is acute.  The measure of the angle </w:t>
            </w:r>
            <m:oMath>
              <m:r>
                <w:rPr>
                  <w:rFonts w:ascii="Cambria Math" w:hAnsi="Cambria Math"/>
                </w:rPr>
                <m:t>C</m:t>
              </m:r>
            </m:oMath>
            <w:r w:rsidRPr="00DB5034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B54671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15°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B54671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30°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B54671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60°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B54671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75°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2C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is equal to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7A0839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8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7A0839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8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7A0839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8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7A0839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8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1500D1" w:rsidRPr="00A33FF1" w:rsidRDefault="001500D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α+β+γ=2π,</m:t>
              </m:r>
            </m:oMath>
            <w:r w:rsidRPr="00A33FF1">
              <w:rPr>
                <w:rFonts w:ascii="Cambria Math" w:hAnsi="Cambria Math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1500D1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β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  <w:r w:rsidR="001500D1" w:rsidRPr="00A33FF1">
              <w:rPr>
                <w:rFonts w:ascii="Cambria Math" w:hAnsi="Cambria Math"/>
              </w:rPr>
              <w:t>+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γ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β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γ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1500D1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β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β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γ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  <w:r w:rsidR="008A7660" w:rsidRPr="00A33FF1">
              <w:rPr>
                <w:rFonts w:ascii="Cambria Math" w:hAnsi="Cambria Math"/>
              </w:rPr>
              <w:t>+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γ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1500D1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β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  <w:r w:rsidR="008A7660" w:rsidRPr="00A33FF1">
              <w:rPr>
                <w:rFonts w:ascii="Cambria Math" w:hAnsi="Cambria Math"/>
              </w:rPr>
              <w:t>+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γ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β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γ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top"/>
          </w:tcPr>
          <w:p w:rsidR="001500D1" w:rsidRPr="00A33FF1" w:rsidRDefault="008A7660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7E6B2B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α+β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=1,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α-β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, </m:t>
              </m:r>
            </m:oMath>
            <w:r w:rsidR="00D66F03" w:rsidRPr="00A33FF1">
              <w:rPr>
                <w:rFonts w:ascii="Cambria Math" w:hAnsi="Cambria Math"/>
              </w:rPr>
              <w:t>then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α+2β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2α+β</m:t>
                      </m:r>
                    </m:e>
                  </m:d>
                </m:e>
              </m:func>
            </m:oMath>
            <w:r w:rsidRPr="00A33FF1">
              <w:rPr>
                <w:rFonts w:ascii="Cambria Math" w:hAnsi="Cambria Math"/>
              </w:rPr>
              <w:t xml:space="preserve"> is equal to, </w:t>
            </w:r>
            <m:oMath>
              <m:r>
                <w:rPr>
                  <w:rFonts w:ascii="Cambria Math" w:hAnsi="Cambria Math"/>
                </w:rPr>
                <m:t>α, β∈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π/2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7E6B2B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D66F03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7E6B2B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7E6B2B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FF29D2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general solution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3θ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6E4237" w:rsidRPr="00B25038" w:rsidRDefault="00FF29D2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θ=nπ/6, 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6E4237" w:rsidRPr="00B25038" w:rsidRDefault="00FF29D2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θ=nπ±α, n∈Z</m:t>
              </m:r>
            </m:oMath>
            <w:r w:rsidR="00C70306" w:rsidRPr="00B25038">
              <w:rPr>
                <w:rFonts w:ascii="Cambria Math" w:hAnsi="Cambria Math"/>
              </w:rPr>
              <w:t xml:space="preserve">, where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=1/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6E4237" w:rsidRPr="00B25038" w:rsidRDefault="00FF29D2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Both a and b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6E4237" w:rsidRPr="00B25038" w:rsidRDefault="00FF29D2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B25038" w:rsidRDefault="00D94DA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number of solutions of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=2, x∈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357BB7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357BB7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357BB7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7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B25038" w:rsidRDefault="00357BB7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6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544A24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minimum vertical distance between the graphs of </w:t>
            </w:r>
            <m:oMath>
              <m:r>
                <w:rPr>
                  <w:rFonts w:ascii="Cambria Math" w:hAnsi="Cambria Math"/>
                </w:rPr>
                <m:t>y=2+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is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544A24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F52DD2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544A24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113017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8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+b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x+1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 will have a solution if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B25038">
              <w:rPr>
                <w:rFonts w:ascii="Cambria Math" w:hAnsi="Cambria Math"/>
              </w:rPr>
              <w:t xml:space="preserve"> belongs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-∞,2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2, ∞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-∞, -2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113017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3434FE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+1</m:t>
                  </m:r>
                </m:num>
                <m:den>
                  <m:r>
                    <w:rPr>
                      <w:rFonts w:ascii="Cambria Math" w:hAnsi="Cambria Math"/>
                    </w:rPr>
                    <m:t>2x</m:t>
                  </m:r>
                </m:den>
              </m:f>
              <m:r>
                <w:rPr>
                  <w:rFonts w:ascii="Cambria Math" w:hAnsi="Cambria Math"/>
                </w:rPr>
                <m:t xml:space="preserve">, </m:t>
              </m:r>
            </m:oMath>
            <w:r w:rsidR="00D66F03" w:rsidRPr="00A33FF1">
              <w:rPr>
                <w:rFonts w:ascii="Cambria Math" w:hAnsi="Cambria Math"/>
              </w:rPr>
              <w:t xml:space="preserve">then </w:t>
            </w:r>
            <m:oMath>
              <m:r>
                <w:rPr>
                  <w:rFonts w:ascii="Cambria Math" w:hAnsi="Cambria Math"/>
                </w:rPr>
                <m:t xml:space="preserve">x </m:t>
              </m:r>
            </m:oMath>
            <w:r w:rsidR="00D66F03" w:rsidRPr="00A33FF1">
              <w:rPr>
                <w:rFonts w:ascii="Cambria Math" w:hAnsi="Cambria Math"/>
              </w:rPr>
              <w:t>must be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D66F03" w:rsidP="002178ED">
            <w:pPr>
              <w:spacing w:after="0"/>
              <w:contextualSpacing/>
              <w:rPr>
                <w:rFonts w:ascii="Cambria Math" w:hAnsi="Cambria Math"/>
                <w:oMath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D66F03" w:rsidP="002178ED">
            <w:pPr>
              <w:spacing w:after="0"/>
              <w:contextualSpacing/>
              <w:rPr>
                <w:rFonts w:ascii="Cambria Math" w:hAnsi="Cambria Math"/>
                <w:oMath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3434FE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3434FE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23°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23°</m:t>
                        </m:r>
                      </m:e>
                    </m:func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is equal to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43°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7°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53°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B37B64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BA36BE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Number of solutions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e>
                  </m:d>
                </m:e>
              </m:func>
              <m:r>
                <w:rPr>
                  <w:rFonts w:ascii="Cambria Math" w:hAnsi="Cambria Math"/>
                </w:rPr>
                <m:t>, θ∈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6π</m:t>
                  </m:r>
                </m:e>
              </m:d>
              <m:r>
                <w:rPr>
                  <w:rFonts w:ascii="Cambria Math" w:hAnsi="Cambria Math"/>
                </w:rPr>
                <m:t xml:space="preserve">, </m:t>
              </m:r>
            </m:oMath>
            <w:r w:rsidRPr="00B25038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BA36BE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BA36BE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7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BA36BE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BA36BE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5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F1678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∆ABC,</m:t>
              </m:r>
            </m:oMath>
            <w:r w:rsidRPr="00DB5034">
              <w:rPr>
                <w:rFonts w:ascii="Cambria Math" w:hAnsi="Cambria Math"/>
              </w:rPr>
              <w:t xml:space="preserve"> 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  <w:r w:rsidRPr="00DB5034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  <w:r w:rsidRPr="00DB5034">
              <w:rPr>
                <w:rFonts w:ascii="Cambria Math" w:hAnsi="Cambria Math"/>
              </w:rPr>
              <w:t xml:space="preserve"> are in H.P.,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a, b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c </m:t>
              </m:r>
            </m:oMath>
            <w:r w:rsidRPr="00DB5034">
              <w:rPr>
                <w:rFonts w:ascii="Cambria Math" w:hAnsi="Cambria Math"/>
              </w:rPr>
              <w:t>will be in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C165CF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A.P.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C165CF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G</w:t>
            </w:r>
            <w:r w:rsidR="00F16789" w:rsidRPr="00DB5034">
              <w:rPr>
                <w:rFonts w:ascii="Cambria Math" w:hAnsi="Cambria Math"/>
              </w:rPr>
              <w:t>.</w:t>
            </w:r>
            <w:r w:rsidRPr="00DB5034">
              <w:rPr>
                <w:rFonts w:ascii="Cambria Math" w:hAnsi="Cambria Math"/>
              </w:rPr>
              <w:t>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C165CF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H.P.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C165CF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272AA4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Number of ordered pairs which satisfy the equation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+2x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+1=0</m:t>
              </m:r>
            </m:oMath>
            <w:r w:rsidR="00366774" w:rsidRPr="00B25038">
              <w:rPr>
                <w:rFonts w:ascii="Cambria Math" w:hAnsi="Cambria Math"/>
              </w:rPr>
              <w:t xml:space="preserve"> are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  <w:r w:rsidR="00366774" w:rsidRPr="00B25038">
              <w:rPr>
                <w:rFonts w:ascii="Cambria Math" w:hAnsi="Cambria Math"/>
              </w:rPr>
              <w:t xml:space="preserve">(where </w:t>
            </w:r>
            <m:oMath>
              <m:r>
                <w:rPr>
                  <w:rFonts w:ascii="Cambria Math" w:hAnsi="Cambria Math"/>
                </w:rPr>
                <m:t>y∈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  <m:r>
                <w:rPr>
                  <w:rFonts w:ascii="Cambria Math" w:hAnsi="Cambria Math"/>
                </w:rPr>
                <m:t>)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272AA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272AA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272AA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272AA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0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a&gt;1</m:t>
              </m:r>
            </m:oMath>
            <w:r w:rsidRPr="00E50692">
              <w:rPr>
                <w:rFonts w:ascii="Cambria Math" w:hAnsi="Cambria Math"/>
              </w:rPr>
              <w:t xml:space="preserve"> be a real number.  Then the number of roots equation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=5+4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sup>
              </m:sSup>
            </m:oMath>
            <w:r w:rsidRPr="00E50692">
              <w:rPr>
                <w:rFonts w:ascii="Cambria Math" w:hAnsi="Cambria Math"/>
              </w:rPr>
              <w:t xml:space="preserve"> has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Infinite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1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y≥6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</m:oMath>
            <w:r w:rsidRPr="00E50692">
              <w:rPr>
                <w:rFonts w:ascii="Cambria Math" w:hAnsi="Cambria Math"/>
              </w:rPr>
              <w:t xml:space="preserve"> then the least value of </w:t>
            </w:r>
            <m:oMath>
              <m:r>
                <w:rPr>
                  <w:rFonts w:ascii="Cambria Math" w:hAnsi="Cambria Math"/>
                </w:rPr>
                <m:t>x+y</m:t>
              </m:r>
            </m:oMath>
            <w:r w:rsidRPr="00E50692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8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16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32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9B574A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</w:t>
            </w:r>
            <m:oMath>
              <m:r>
                <w:rPr>
                  <w:rFonts w:ascii="Cambria Math" w:hAnsi="Cambria Math"/>
                </w:rPr>
                <m:t>∆ABC, a, b, A</m:t>
              </m:r>
            </m:oMath>
            <w:r w:rsidRPr="00DB5034">
              <w:rPr>
                <w:rFonts w:ascii="Cambria Math" w:hAnsi="Cambria Math"/>
              </w:rPr>
              <w:t xml:space="preserve"> are given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="008A01A2" w:rsidRPr="00DB5034">
              <w:rPr>
                <w:rFonts w:ascii="Cambria Math" w:hAnsi="Cambria Math"/>
              </w:rPr>
              <w:t xml:space="preserve"> </w:t>
            </w:r>
            <w:r w:rsidRPr="00DB5034">
              <w:rPr>
                <w:rFonts w:ascii="Cambria Math" w:hAnsi="Cambria Math"/>
              </w:rPr>
              <w:t xml:space="preserve">are two values of the third side </w:t>
            </w:r>
            <m:oMath>
              <m:r>
                <w:rPr>
                  <w:rFonts w:ascii="Cambria Math" w:hAnsi="Cambria Math"/>
                </w:rPr>
                <m:t>c.</m:t>
              </m:r>
            </m:oMath>
            <w:r w:rsidRPr="00DB5034">
              <w:rPr>
                <w:rFonts w:ascii="Cambria Math" w:hAnsi="Cambria Math"/>
              </w:rPr>
              <w:t xml:space="preserve">  The sum of the areas of the two triangles with sides </w:t>
            </w:r>
            <m:oMath>
              <m:r>
                <w:rPr>
                  <w:rFonts w:ascii="Cambria Math" w:hAnsi="Cambria Math"/>
                </w:rPr>
                <m:t xml:space="preserve">a, b,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="008A01A2" w:rsidRPr="00DB5034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a, b,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DB5034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1/2</m:t>
                    </m:r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1/2</m:t>
                    </m:r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9B574A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143782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>ABC,</m:t>
              </m:r>
            </m:oMath>
            <w:r w:rsidRPr="00DB5034">
              <w:rPr>
                <w:rFonts w:ascii="Cambria Math" w:hAnsi="Cambria Math"/>
              </w:rPr>
              <w:t xml:space="preserve"> line joining the circumcentre and orthocenter is parallel to side </w:t>
            </w:r>
            <m:oMath>
              <m:r>
                <w:rPr>
                  <w:rFonts w:ascii="Cambria Math" w:hAnsi="Cambria Math"/>
                </w:rPr>
                <m:t>AC,</m:t>
              </m:r>
            </m:oMath>
            <w:r w:rsidRPr="00DB5034">
              <w:rPr>
                <w:rFonts w:ascii="Cambria Math" w:hAnsi="Cambria Math"/>
              </w:rPr>
              <w:t xml:space="preserve"> then 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143782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143782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143782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9565DF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a convex quadrilateral </w:t>
            </w:r>
            <m:oMath>
              <m:r>
                <w:rPr>
                  <w:rFonts w:ascii="Cambria Math" w:hAnsi="Cambria Math"/>
                </w:rPr>
                <m:t xml:space="preserve">ABCD, AB=a, BC=b, CD=c </m:t>
              </m:r>
            </m:oMath>
            <w:r w:rsidR="00A512E8" w:rsidRPr="00DB5034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DA=d.</m:t>
              </m:r>
            </m:oMath>
            <w:r w:rsidRPr="00DB5034">
              <w:rPr>
                <w:rFonts w:ascii="Cambria Math" w:hAnsi="Cambria Math"/>
              </w:rPr>
              <w:t xml:space="preserve">  This quadrilateral is such that a circle can </w:t>
            </w:r>
            <w:r w:rsidR="00E72FA5" w:rsidRPr="00DB5034">
              <w:rPr>
                <w:rFonts w:ascii="Cambria Math" w:hAnsi="Cambria Math"/>
              </w:rPr>
              <w:t xml:space="preserve">be inscribed in it and a circle can be also circumscribed about it,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A/2</m:t>
                      </m:r>
                    </m:e>
                  </m:d>
                </m:e>
              </m:func>
            </m:oMath>
            <w:r w:rsidR="00E72FA5"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ad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bc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cd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cd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ab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ad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665" w:rsidRPr="00B25038" w:rsidRDefault="000018E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number of solutions of 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sec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-2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lying in the interval </w:t>
            </w:r>
            <m:oMath>
              <m:r>
                <w:rPr>
                  <w:rFonts w:ascii="Cambria Math" w:hAnsi="Cambria Math"/>
                </w:rPr>
                <m:t>[0, 2π]</m:t>
              </m:r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15665" w:rsidRPr="00B25038" w:rsidRDefault="000018E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15665" w:rsidRPr="00B25038" w:rsidRDefault="000018E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15665" w:rsidRPr="00B25038" w:rsidRDefault="000018E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15665" w:rsidRPr="00B25038" w:rsidRDefault="000018E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3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 xml:space="preserve">=1,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+y=12, </m:t>
              </m:r>
            </m:oMath>
            <w:r w:rsidRPr="00E50692">
              <w:rPr>
                <w:rFonts w:ascii="Cambria Math" w:hAnsi="Cambria Math"/>
              </w:rPr>
              <w:t xml:space="preserve">then the value of </w:t>
            </w:r>
            <m:oMath>
              <m:r>
                <w:rPr>
                  <w:rFonts w:ascii="Cambria Math" w:hAnsi="Cambria Math"/>
                </w:rPr>
                <m:t>xy</m:t>
              </m:r>
            </m:oMath>
            <w:r w:rsidRPr="00E50692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9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12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15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21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{5+4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x-1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} </m:t>
                  </m:r>
                </m:e>
              </m:func>
              <m:r>
                <w:rPr>
                  <w:rFonts w:ascii="Cambria Math" w:hAnsi="Cambria Math"/>
                </w:rPr>
                <m:t>=2,</m:t>
              </m:r>
            </m:oMath>
            <w:r w:rsidRPr="00E50692">
              <w:rPr>
                <w:rFonts w:ascii="Cambria Math" w:hAnsi="Cambria Math"/>
              </w:rPr>
              <w:t xml:space="preserve"> then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E50692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8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16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func>
              <m:r>
                <w:rPr>
                  <w:rFonts w:ascii="Cambria Math" w:hAnsi="Cambria Math"/>
                </w:rPr>
                <m:t xml:space="preserve">=2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8</m:t>
                  </m:r>
                </m:e>
              </m:func>
              <m:r>
                <w:rPr>
                  <w:rFonts w:ascii="Cambria Math" w:hAnsi="Cambria Math"/>
                </w:rPr>
                <m:t xml:space="preserve">=3,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then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</m:oMath>
            <w:r w:rsidRPr="00E50692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D6865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B25038" w:rsidRDefault="0018225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General solution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4θ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7θ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4θ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7θ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B25038" w:rsidRDefault="006E4237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 xml:space="preserve">θ=nπ/12, </m:t>
              </m:r>
            </m:oMath>
            <w:r w:rsidR="00C6248A" w:rsidRPr="00B25038">
              <w:rPr>
                <w:rFonts w:ascii="Cambria Math" w:hAnsi="Cambria Math"/>
              </w:rPr>
              <w:t xml:space="preserve">where </w:t>
            </w:r>
            <m:oMath>
              <m:r>
                <w:rPr>
                  <w:rFonts w:ascii="Cambria Math" w:hAnsi="Cambria Math"/>
                </w:rPr>
                <m:t>n∈Z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6E4237" w:rsidRPr="00B25038" w:rsidRDefault="006E4237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θ=nπ/9</m:t>
              </m:r>
            </m:oMath>
            <w:r w:rsidR="00C6248A" w:rsidRPr="00B25038">
              <w:rPr>
                <w:rFonts w:ascii="Cambria Math" w:hAnsi="Cambria Math"/>
              </w:rPr>
              <w:t>, where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n∈Z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6E4237" w:rsidRPr="00B25038" w:rsidRDefault="006E4237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θ=nπ+π/12</m:t>
              </m:r>
            </m:oMath>
            <w:r w:rsidR="00C6248A" w:rsidRPr="00B25038">
              <w:rPr>
                <w:rFonts w:ascii="Cambria Math" w:hAnsi="Cambria Math"/>
              </w:rPr>
              <w:t>, where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n∈Z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6E4237" w:rsidRPr="00B25038" w:rsidRDefault="006E4237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C323E6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 w:rsidRPr="00DB5034">
              <w:rPr>
                <w:rFonts w:ascii="Cambria Math" w:hAnsi="Cambria Math"/>
              </w:rPr>
              <w:t xml:space="preserve"> is the incentre of a triangle </w:t>
            </w:r>
            <m:oMath>
              <m:r>
                <w:rPr>
                  <w:rFonts w:ascii="Cambria Math" w:hAnsi="Cambria Math"/>
                </w:rPr>
                <m:t>ABC,</m:t>
              </m:r>
            </m:oMath>
            <w:r w:rsidRPr="00DB5034">
              <w:rPr>
                <w:rFonts w:ascii="Cambria Math" w:hAnsi="Cambria Math"/>
              </w:rPr>
              <w:t xml:space="preserve"> then the ratio </w:t>
            </w:r>
            <m:oMath>
              <m:r>
                <w:rPr>
                  <w:rFonts w:ascii="Cambria Math" w:hAnsi="Cambria Math"/>
                </w:rPr>
                <m:t>IA:IB:IC</m:t>
              </m:r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DB5034" w:rsidRDefault="00C323E6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cosec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: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cosec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: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cosec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: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: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: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: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DB5034" w:rsidRDefault="00C323E6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x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=4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1/3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1/2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func>
                    </m:e>
                  </m:d>
                </m:e>
              </m:func>
              <m:r>
                <w:rPr>
                  <w:rFonts w:ascii="Cambria Math" w:hAnsi="Cambria Math"/>
                </w:rPr>
                <m:t>=1,</m:t>
              </m:r>
            </m:oMath>
            <w:r w:rsidRPr="00E50692">
              <w:rPr>
                <w:rFonts w:ascii="Cambria Math" w:hAnsi="Cambria Math"/>
              </w:rPr>
              <w:t xml:space="preserve"> then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E50692">
              <w:rPr>
                <w:rFonts w:ascii="Cambria Math" w:hAnsi="Cambria Math"/>
              </w:rPr>
              <w:t xml:space="preserve"> equals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8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16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64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2D4ED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α</m:t>
              </m:r>
            </m:oMath>
            <w:r w:rsidR="00FF7778" w:rsidRPr="00A33FF1">
              <w:rPr>
                <w:rFonts w:ascii="Cambria Math" w:hAnsi="Cambria Math"/>
                <w:i/>
              </w:rPr>
              <w:t xml:space="preserve"> </w:t>
            </w:r>
            <w:r w:rsidR="00FF7778" w:rsidRPr="00A33FF1">
              <w:rPr>
                <w:rFonts w:ascii="Cambria Math" w:hAnsi="Cambria Math"/>
              </w:rPr>
              <w:t xml:space="preserve">is a root of </w:t>
            </w:r>
            <m:oMath>
              <m:r>
                <w:rPr>
                  <w:rFonts w:ascii="Cambria Math" w:hAnsi="Cambria Math"/>
                </w:rPr>
                <m:t>25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+5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-12=0,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&lt;α&lt;π,</m:t>
              </m:r>
            </m:oMath>
            <w:r w:rsidRPr="00A33FF1">
              <w:rPr>
                <w:rFonts w:ascii="Cambria Math" w:hAnsi="Cambria Math"/>
              </w:rPr>
              <w:t xml:space="preserve">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2α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Pr="00A33FF1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25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FF7778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25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18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FF7778" w:rsidP="002178ED">
            <w:pPr>
              <w:spacing w:after="0"/>
              <w:contextualSpacing/>
              <w:spacing w:before="240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18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272AA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general solution of the equation </w:t>
            </w:r>
            <m:oMath>
              <m:r>
                <w:rPr>
                  <w:rFonts w:ascii="Cambria Math" w:hAnsi="Cambria Math"/>
                </w:rPr>
                <m:t>8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4x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6x</m:t>
                  </m:r>
                </m:e>
              </m:func>
              <m:r>
                <w:rPr>
                  <w:rFonts w:ascii="Cambria Math" w:hAnsi="Cambria Math"/>
                </w:rPr>
                <m:t>/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6E4237" w:rsidRPr="00B25038" w:rsidRDefault="00272AA4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nπ/7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π/21</m:t>
                    </m:r>
                  </m:e>
                </m:d>
                <m:r>
                  <w:rPr>
                    <w:rFonts w:ascii="Cambria Math" w:hAnsi="Cambria Math"/>
                  </w:rPr>
                  <m:t>, ∀n∈Z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82A99" w:rsidRPr="00B25038" w:rsidRDefault="00082A99" w:rsidP="000B4D3D">
            <w:pPr>
              <w:spacing w:after="0"/>
              <w:contextualSpacing/>
              <w:rPr>
                <w:rFonts w:ascii="Cambria Math" w:eastAsia="Calibri" w:hAnsi="Cambria Math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2π/7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π/14</m:t>
                    </m:r>
                  </m:e>
                </m:d>
                <m:r>
                  <w:rPr>
                    <w:rFonts w:ascii="Cambria Math" w:hAnsi="Cambria Math"/>
                  </w:rPr>
                  <m:t>, ∀n∈Z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82A99" w:rsidRPr="00B25038" w:rsidRDefault="00082A99" w:rsidP="000B4D3D">
            <w:pPr>
              <w:spacing w:after="0"/>
              <w:contextualSpacing/>
              <w:rPr>
                <w:rFonts w:ascii="Cambria Math" w:eastAsia="Calibri" w:hAnsi="Cambria Math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nπ/7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π/14</m:t>
                    </m:r>
                  </m:e>
                </m:d>
                <m:r>
                  <w:rPr>
                    <w:rFonts w:ascii="Cambria Math" w:hAnsi="Cambria Math"/>
                  </w:rPr>
                  <m:t>, ∀n∈Z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82A99" w:rsidRPr="00B25038" w:rsidRDefault="00082A99" w:rsidP="000B4D3D">
            <w:pPr>
              <w:spacing w:after="0"/>
              <w:contextualSpacing/>
              <w:rPr>
                <w:rFonts w:ascii="Cambria Math" w:eastAsia="Calibri" w:hAnsi="Cambria Math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nπ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π/14</m:t>
                    </m:r>
                  </m:e>
                </m:d>
                <m:r>
                  <w:rPr>
                    <w:rFonts w:ascii="Cambria Math" w:hAnsi="Cambria Math"/>
                  </w:rPr>
                  <m:t>, ∀n∈Z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8820C4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The total number of solutions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e>
              </m:func>
              <m:r>
                <w:rPr>
                  <w:rFonts w:ascii="Cambria Math" w:hAnsi="Cambria Math"/>
                </w:rPr>
                <m:t>=-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+2x </m:t>
              </m:r>
            </m:oMath>
            <w:r w:rsidR="0049646A" w:rsidRPr="00B25038">
              <w:rPr>
                <w:rFonts w:ascii="Cambria Math" w:hAnsi="Cambria Math"/>
              </w:rPr>
              <w:t xml:space="preserve">in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</m:oMath>
            <w:r w:rsidRPr="00B25038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8820C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8820C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8820C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8820C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2E5D0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>ABC,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func>
                </m:den>
              </m:f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1500D1" w:rsidRPr="00A33FF1" w:rsidRDefault="00BD2D5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value of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den>
                      </m:f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den>
                      </m:f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5π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den>
                      </m:f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7π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den>
                      </m:f>
                    </m:e>
                  </m:func>
                </m:e>
              </m:d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1500D1" w:rsidRPr="00A33FF1" w:rsidRDefault="00BD2D5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1/4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1500D1" w:rsidRPr="00A33FF1" w:rsidRDefault="00BD2D5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3/4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1500D1" w:rsidRPr="00A33FF1" w:rsidRDefault="00BD2D5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1/8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1500D1" w:rsidRPr="00A33FF1" w:rsidRDefault="0033526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3/8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C07CD3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x,y∈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and</w:t>
            </w:r>
            <w:r w:rsidR="00C04D60" w:rsidRPr="00B25038">
              <w:rPr>
                <w:rFonts w:ascii="Cambria Math" w:hAnsi="Cambria Math"/>
              </w:rPr>
              <w:t xml:space="preserve">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=2</m:t>
              </m:r>
            </m:oMath>
            <w:r w:rsidRPr="00B25038">
              <w:rPr>
                <w:rFonts w:ascii="Cambria Math" w:hAnsi="Cambria Math"/>
              </w:rPr>
              <w:t>, then the value of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x+y</m:t>
              </m:r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5575E1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5575E1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5575E1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3π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5575E1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9042FD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The set of all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="00FA220A" w:rsidRPr="00B25038">
              <w:rPr>
                <w:rFonts w:ascii="Cambria Math" w:hAnsi="Cambria Math"/>
              </w:rPr>
              <w:t xml:space="preserve"> in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–π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 xml:space="preserve"> </m:t>
              </m:r>
            </m:oMath>
            <w:r w:rsidR="00FA220A" w:rsidRPr="00B25038">
              <w:rPr>
                <w:rFonts w:ascii="Cambria Math" w:hAnsi="Cambria Math"/>
              </w:rPr>
              <w:t>satisfying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x-1</m:t>
                      </m:r>
                    </m:e>
                  </m:func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&lt;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rad>
            </m:oMath>
            <w:r w:rsidRPr="00B25038">
              <w:rPr>
                <w:rFonts w:ascii="Cambria Math" w:hAnsi="Cambria Math"/>
              </w:rPr>
              <w:t xml:space="preserve"> is given by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9042F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C04D60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>For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n∈Z, </m:t>
              </m:r>
            </m:oMath>
            <w:r w:rsidR="00175676" w:rsidRPr="00B25038">
              <w:rPr>
                <w:rFonts w:ascii="Cambria Math" w:hAnsi="Cambria Math"/>
              </w:rPr>
              <w:t xml:space="preserve">the general solution of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  <m:r>
                    <w:rPr>
                      <w:rFonts w:ascii="Cambria Math" w:hAnsi="Cambria Math"/>
                    </w:rPr>
                    <m:t>-1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  <m:r>
                    <w:rPr>
                      <w:rFonts w:ascii="Cambria Math" w:hAnsi="Cambria Math"/>
                    </w:rPr>
                    <m:t>+1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 xml:space="preserve">=2 </m:t>
              </m:r>
            </m:oMath>
            <w:r w:rsidRPr="00B25038">
              <w:rPr>
                <w:rFonts w:ascii="Cambria Math" w:hAnsi="Cambria Math"/>
              </w:rPr>
              <w:t xml:space="preserve">is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n∈Z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6E4237" w:rsidRPr="00B25038" w:rsidRDefault="00175676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θ=2nπ±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175676" w:rsidRPr="00B25038" w:rsidRDefault="00175676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θ=nπ+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175676" w:rsidRPr="00B25038" w:rsidRDefault="00175676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θ=2nπ±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175676" w:rsidRPr="00B25038" w:rsidRDefault="00175676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θ=nπ+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2n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2n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="00C2582B" w:rsidRPr="00A33FF1">
              <w:rPr>
                <w:rFonts w:ascii="Cambria Math" w:hAnsi="Cambria Math"/>
              </w:rPr>
              <w:t xml:space="preserve"> lies between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C2582B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-1</m:t>
              </m:r>
            </m:oMath>
            <w:r w:rsidR="00AF1D7E" w:rsidRPr="00A33FF1">
              <w:rPr>
                <w:rFonts w:ascii="Cambria Math" w:hAnsi="Cambria Math"/>
              </w:rPr>
              <w:t xml:space="preserve"> and 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C2582B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 and 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B0595E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oMath>
            <w:r w:rsidR="00AF1D7E" w:rsidRPr="00A33FF1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2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B0595E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981563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Number of roots of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2θ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=1+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="005F18F4" w:rsidRPr="00B25038">
              <w:rPr>
                <w:rFonts w:ascii="Cambria Math" w:hAnsi="Cambria Math"/>
              </w:rPr>
              <w:t xml:space="preserve"> for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θ∈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981563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981563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981563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981563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FA220A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The number of solutions of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r=1</m:t>
                  </m:r>
                </m:sub>
                <m:sup>
                  <m:r>
                    <w:rPr>
                      <w:rFonts w:ascii="Cambria Math" w:hAnsi="Cambria Math"/>
                    </w:rPr>
                    <m:t>5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func>
                  <m:r>
                    <w:rPr>
                      <w:rFonts w:ascii="Cambria Math" w:hAnsi="Cambria Math"/>
                    </w:rPr>
                    <m:t>x=5</m:t>
                  </m:r>
                </m:e>
              </m:nary>
            </m:oMath>
            <w:r w:rsidRPr="00B25038">
              <w:rPr>
                <w:rFonts w:ascii="Cambria Math" w:hAnsi="Cambria Math"/>
              </w:rPr>
              <w:t xml:space="preserve"> in the interval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  <w:r w:rsidRPr="00B25038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D7098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D7098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D7098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D7098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10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FA220A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If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3θ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</m:oMath>
            <w:r w:rsidRPr="00B25038">
              <w:rPr>
                <w:rFonts w:ascii="Cambria Math" w:hAnsi="Cambria Math"/>
              </w:rPr>
              <w:t>,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θ</m:t>
              </m:r>
            </m:oMath>
            <w:r w:rsidR="004C1BDC" w:rsidRPr="00B25038">
              <w:rPr>
                <w:rFonts w:ascii="Cambria Math" w:hAnsi="Cambria Math"/>
                <w:i/>
              </w:rPr>
              <w:t xml:space="preserve"> </w:t>
            </w:r>
            <w:r w:rsidR="004C1BDC" w:rsidRPr="00B25038">
              <w:rPr>
                <w:rFonts w:ascii="Cambria Math" w:hAnsi="Cambria Math"/>
              </w:rPr>
              <w:t xml:space="preserve">is equal to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n∈Z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4C1BDC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C1BDC" w:rsidRPr="00B25038" w:rsidRDefault="004C1BDC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4C1BDC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AA3DC0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If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where </m:t>
                </m:r>
                <m:r>
                  <w:rPr>
                    <w:rFonts w:ascii="Cambria Math" w:hAnsi="Cambria Math"/>
                  </w:rPr>
                  <m:t>x, y 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then the  value of (</m:t>
                </m:r>
                <m:r>
                  <w:rPr>
                    <w:rFonts w:ascii="Cambria Math" w:hAnsi="Cambria Math"/>
                  </w:rPr>
                  <m:t>x+y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 is equal to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14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17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15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F0FA0" w:rsidRPr="00213E04" w:rsidRDefault="002B2311" w:rsidP="00213E04">
            <w:pPr>
              <w:spacing w:after="0"/>
              <w:contextualSpacing/>
              <w:autoSpaceDE w:val="0"/>
              <w:autoSpaceDN w:val="0"/>
              <w:adjustRightInd w:val="0"/>
              <w:spacing w:after="0"/>
              <w:contextualSpacing/>
              <w:rPr>
                <w:rFonts w:ascii="Cambria Math" w:hAnsi="Cambria Math"/>
              </w:rPr>
            </w:pPr>
            <w:r w:rsidRPr="00213E04">
              <w:rPr>
                <w:rFonts w:ascii="Cambria Math" w:hAnsi="Cambria Math"/>
              </w:rPr>
              <w:t xml:space="preserve">In any </w:t>
            </w:r>
            <m:oMath>
              <m:r>
                <w:rPr>
                  <w:rFonts w:ascii="Cambria Math" w:hAnsi="Cambria Math"/>
                </w:rPr>
                <m:t>∆ABC,</m:t>
              </m:r>
            </m:oMath>
            <w:r w:rsidRPr="00213E04">
              <w:rPr>
                <w:rFonts w:ascii="Cambria Math" w:hAnsi="Cambria Math"/>
              </w:rPr>
              <w:t xml:space="preserve"> the value of</w:t>
            </w:r>
          </w:p>
          <w:p w:rsidR="002B2311" w:rsidRPr="00213E04" w:rsidRDefault="002B2311" w:rsidP="00213E04">
            <w:pPr>
              <w:spacing w:after="0"/>
              <w:contextualSpacing/>
              <w:autoSpaceDE w:val="0"/>
              <w:autoSpaceDN w:val="0"/>
              <w:adjustRightInd w:val="0"/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A+b(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B+c(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C=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F0FA0" w:rsidRPr="00213E04" w:rsidRDefault="002B2311" w:rsidP="00213E04">
            <w:pPr>
              <w:spacing w:after="0"/>
              <w:contextualSpacing/>
              <w:autoSpaceDE w:val="0"/>
              <w:autoSpaceDN w:val="0"/>
              <w:adjustRightInd w:val="0"/>
              <w:spacing w:after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3ab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F0FA0" w:rsidRPr="00213E04" w:rsidRDefault="002B2311" w:rsidP="00213E04">
            <w:pPr>
              <w:spacing w:after="0"/>
              <w:contextualSpacing/>
              <w:autoSpaceDE w:val="0"/>
              <w:autoSpaceDN w:val="0"/>
              <w:adjustRightInd w:val="0"/>
              <w:spacing w:after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bc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F0FA0" w:rsidRPr="00213E04" w:rsidRDefault="002B2311" w:rsidP="00213E04">
            <w:pPr>
              <w:spacing w:after="0"/>
              <w:contextualSpacing/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3abc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F0FA0" w:rsidRPr="00213E04" w:rsidRDefault="002B2311" w:rsidP="00213E04">
            <w:pPr>
              <w:spacing w:after="0"/>
              <w:contextualSpacing/>
              <w:autoSpaceDE w:val="0"/>
              <w:autoSpaceDN w:val="0"/>
              <w:adjustRightInd w:val="0"/>
              <w:spacing w:after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3 a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 w:cs="Calibri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</w:rPr>
                  <m:t>c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B01614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For triangle </w:t>
            </w:r>
            <m:oMath>
              <m:r>
                <w:rPr>
                  <w:rFonts w:ascii="Cambria Math" w:hAnsi="Cambria Math"/>
                </w:rPr>
                <m:t xml:space="preserve">ABC, R=5/2 </m:t>
              </m:r>
            </m:oMath>
            <w:r w:rsidR="00F42000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r=1.</m:t>
              </m:r>
            </m:oMath>
            <w:r w:rsidRPr="00DB5034">
              <w:rPr>
                <w:rFonts w:ascii="Cambria Math" w:hAnsi="Cambria Math"/>
              </w:rPr>
              <w:t xml:space="preserve">  Let 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 w:rsidRPr="00DB5034">
              <w:rPr>
                <w:rFonts w:ascii="Cambria Math" w:hAnsi="Cambria Math"/>
              </w:rPr>
              <w:t xml:space="preserve"> be the incentre of the triangle and </w:t>
            </w:r>
            <m:oMath>
              <m:r>
                <w:rPr>
                  <w:rFonts w:ascii="Cambria Math" w:hAnsi="Cambria Math"/>
                </w:rPr>
                <m:t>D, E</m:t>
              </m:r>
            </m:oMath>
            <w:r w:rsidR="00F42000" w:rsidRPr="00DB5034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F</m:t>
              </m:r>
            </m:oMath>
            <w:r w:rsidRPr="00DB5034">
              <w:rPr>
                <w:rFonts w:ascii="Cambria Math" w:hAnsi="Cambria Math"/>
              </w:rPr>
              <w:t xml:space="preserve"> be the feet of the perpendiculars from </w:t>
            </w:r>
            <m:oMath>
              <m:r>
                <w:rPr>
                  <w:rFonts w:ascii="Cambria Math" w:hAnsi="Cambria Math"/>
                </w:rPr>
                <m:t xml:space="preserve">I </m:t>
              </m:r>
            </m:oMath>
            <w:r w:rsidR="00F42000" w:rsidRPr="00DB5034">
              <w:rPr>
                <w:rFonts w:ascii="Cambria Math" w:hAnsi="Cambria Math"/>
              </w:rPr>
              <w:t>to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BC, CA </m:t>
              </m:r>
            </m:oMath>
            <w:r w:rsidR="00F42000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AB,</m:t>
              </m:r>
            </m:oMath>
            <w:r w:rsidR="00F42000" w:rsidRPr="00DB5034">
              <w:rPr>
                <w:rFonts w:ascii="Cambria Math" w:hAnsi="Cambria Math"/>
              </w:rPr>
              <w:t xml:space="preserve"> respectively.  The value of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ID×IE×IF</m:t>
                  </m:r>
                </m:num>
                <m:den>
                  <m:r>
                    <w:rPr>
                      <w:rFonts w:ascii="Cambria Math" w:hAnsi="Cambria Math"/>
                    </w:rPr>
                    <m:t>IA×IB×IC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="00F42000" w:rsidRPr="00DB5034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49066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Given </w:t>
            </w:r>
            <m:oMath>
              <m:r>
                <w:rPr>
                  <w:rFonts w:ascii="Cambria Math" w:hAnsi="Cambria Math"/>
                </w:rPr>
                <m:t>b=2, c=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r>
                <w:rPr>
                  <w:rFonts w:ascii="Cambria Math" w:hAnsi="Cambria Math"/>
                </w:rPr>
                <m:t xml:space="preserve">, ∠A=30°, </m:t>
              </m:r>
            </m:oMath>
            <w:r w:rsidRPr="00DB5034">
              <w:rPr>
                <w:rFonts w:ascii="Cambria Math" w:hAnsi="Cambria Math"/>
              </w:rPr>
              <w:t xml:space="preserve">then inradius of </w:t>
            </w:r>
            <m:oMath>
              <m:r>
                <w:rPr>
                  <w:rFonts w:ascii="Cambria Math" w:hAnsi="Cambria Math"/>
                </w:rPr>
                <m:t>∆ABC</m:t>
              </m:r>
            </m:oMath>
            <w:r w:rsidRPr="00DB5034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5719C5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9B1E1C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If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 xml:space="preserve">are two values lying in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</m:oMath>
            <w:r w:rsidRPr="00A33FF1">
              <w:rPr>
                <w:rFonts w:ascii="Cambria Math" w:hAnsi="Cambria Math"/>
              </w:rPr>
              <w:t xml:space="preserve"> for which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 xml:space="preserve">=λ,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then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9B1E1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9B1E1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-1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9B1E1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9B1E1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C4393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Number of roots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  <m:r>
                    <w:rPr>
                      <w:rFonts w:ascii="Cambria Math" w:hAnsi="Cambria Math"/>
                    </w:rPr>
                    <m:t>+1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-1=0</m:t>
              </m:r>
            </m:oMath>
            <w:r w:rsidRPr="00B25038">
              <w:rPr>
                <w:rFonts w:ascii="Cambria Math" w:hAnsi="Cambria Math"/>
              </w:rPr>
              <w:t xml:space="preserve"> w</w:t>
            </w:r>
            <w:r w:rsidR="00C07CD3" w:rsidRPr="00B25038">
              <w:rPr>
                <w:rFonts w:ascii="Cambria Math" w:hAnsi="Cambria Math"/>
              </w:rPr>
              <w:t>hi</w:t>
            </w:r>
            <w:r w:rsidRPr="00B25038">
              <w:rPr>
                <w:rFonts w:ascii="Cambria Math" w:hAnsi="Cambria Math"/>
              </w:rPr>
              <w:t xml:space="preserve">ch lie in the interval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-π,π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C4393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C4393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C4393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6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C4393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8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F432F7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If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 xml:space="preserve">is equal to the integral solution of the inequality </w:t>
            </w:r>
            <m:oMath>
              <m:r>
                <w:rPr>
                  <w:rFonts w:ascii="Cambria Math" w:hAnsi="Cambria Math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-16x+15&lt;0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</m:oMath>
            <w:r w:rsidR="00CC310C" w:rsidRPr="00A33FF1">
              <w:rPr>
                <w:rFonts w:ascii="Cambria Math" w:hAnsi="Cambria Math"/>
              </w:rPr>
              <w:t xml:space="preserve"> is equal to the slope of the bisector of the first quadrant,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α+β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α-β</m:t>
                      </m:r>
                    </m:e>
                  </m:d>
                </m:e>
              </m:func>
            </m:oMath>
            <w:r w:rsidR="00CC310C"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100°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125°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100°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125°</m:t>
                  </m:r>
                </m:e>
              </m:func>
            </m:oMath>
            <w:r w:rsidR="00EF7AC9"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F36B4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F36B4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EA1F01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F36B4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A97BED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π&lt;α&lt;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then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</m:func>
                    </m:num>
                    <m:den>
                      <m:r>
                        <w:rPr>
                          <w:rFonts w:ascii="Cambria Math" w:hAnsi="Cambria Math"/>
                        </w:rPr>
                        <m:t>1+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</m:func>
                    </m:den>
                  </m:f>
                </m:e>
              </m:rad>
              <m:r>
                <w:rPr>
                  <w:rFonts w:ascii="Cambria Math" w:hAnsi="Cambria Math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</m:func>
                    </m:num>
                    <m:den>
                      <m:r>
                        <w:rPr>
                          <w:rFonts w:ascii="Cambria Math" w:hAnsi="Cambria Math"/>
                        </w:rPr>
                        <m:t>1-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</m:func>
                    </m:den>
                  </m:f>
                </m:e>
              </m:rad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A97BED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A97BED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3-x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0.25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3+x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1-x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0.25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2x+1</m:t>
                      </m:r>
                    </m:e>
                  </m:d>
                </m:e>
              </m:func>
            </m:oMath>
            <w:r w:rsidRPr="00E50692">
              <w:rPr>
                <w:rFonts w:ascii="Cambria Math" w:hAnsi="Cambria Math"/>
              </w:rPr>
              <w:t xml:space="preserve"> has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Only one prime solution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Two real solutions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No real solution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Given that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=0.3010…,</m:t>
              </m:r>
            </m:oMath>
            <w:r w:rsidRPr="00E50692">
              <w:rPr>
                <w:rFonts w:ascii="Cambria Math" w:hAnsi="Cambria Math"/>
              </w:rPr>
              <w:t xml:space="preserve"> the number of digits in the number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2000</m:t>
                  </m:r>
                </m:e>
                <m:sup>
                  <m:r>
                    <w:rPr>
                      <w:rFonts w:ascii="Cambria Math" w:hAnsi="Cambria Math"/>
                    </w:rPr>
                    <m:t>2000</m:t>
                  </m:r>
                </m:sup>
              </m:sSup>
            </m:oMath>
            <w:r w:rsidRPr="00E50692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6601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6602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6603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D6865" w:rsidRPr="00E50692" w:rsidRDefault="004D6865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6604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64712A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="00D66F03" w:rsidRPr="00A33FF1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0≤θ&lt;π, </m:t>
              </m:r>
            </m:oMath>
            <w:r w:rsidRPr="00A33FF1">
              <w:rPr>
                <w:rFonts w:ascii="Cambria Math" w:hAnsi="Cambria Math"/>
              </w:rPr>
              <w:t xml:space="preserve">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4712A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-4/3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4712A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-3/4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4712A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3/4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4712A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4/3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077B8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A-B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=3/5</m:t>
              </m:r>
            </m:oMath>
            <w:r w:rsidR="002758A1" w:rsidRPr="00A33FF1">
              <w:rPr>
                <w:rFonts w:ascii="Cambria Math" w:hAnsi="Cambria Math"/>
                <w:i/>
              </w:rPr>
              <w:t xml:space="preserve"> </w:t>
            </w:r>
            <w:r w:rsidR="002758A1" w:rsidRPr="00A33FF1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=2,</m:t>
              </m:r>
            </m:oMath>
            <w:r w:rsidR="002758A1" w:rsidRPr="00A33FF1">
              <w:rPr>
                <w:rFonts w:ascii="Cambria Math" w:hAnsi="Cambria Math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=1/5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=-2/5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=-1/5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=-1/5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EA1F01" w:rsidP="002178ED">
            <w:pPr>
              <w:spacing w:after="0"/>
              <w:contextualSpacing/>
              <w:tabs>
                <w:tab w:val="left" w:pos="1855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</m:oMath>
            <w:r w:rsidRPr="00A33FF1">
              <w:rPr>
                <w:rFonts w:ascii="Cambria Math" w:hAnsi="Cambria Math"/>
              </w:rPr>
              <w:t xml:space="preserve"> then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2α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2β</m:t>
                  </m:r>
                </m:e>
              </m:func>
            </m:oMath>
            <w:r w:rsidR="006275BE" w:rsidRPr="00A33FF1">
              <w:rPr>
                <w:rFonts w:ascii="Cambria Math" w:hAnsi="Cambria Math"/>
                <w:i/>
              </w:rPr>
              <w:t xml:space="preserve"> </w:t>
            </w:r>
            <w:r w:rsidR="006275BE" w:rsidRPr="00A33FF1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275BE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α+β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275BE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α+β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275BE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α+β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275BE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α+β</m:t>
                        </m:r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073A28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 xml:space="preserve">ABC, ∠C=2π/3 </m:t>
              </m:r>
            </m:oMath>
            <w:r w:rsidR="00A512E8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CD</m:t>
              </m:r>
            </m:oMath>
            <w:r w:rsidRPr="00DB5034">
              <w:rPr>
                <w:rFonts w:ascii="Cambria Math" w:hAnsi="Cambria Math"/>
              </w:rPr>
              <w:t xml:space="preserve"> is the internal angle bisector of </w:t>
            </w:r>
            <m:oMath>
              <m:r>
                <w:rPr>
                  <w:rFonts w:ascii="Cambria Math" w:hAnsi="Cambria Math"/>
                </w:rPr>
                <m:t>∠C,</m:t>
              </m:r>
            </m:oMath>
            <w:r w:rsidRPr="00DB5034">
              <w:rPr>
                <w:rFonts w:ascii="Cambria Math" w:hAnsi="Cambria Math"/>
              </w:rPr>
              <w:t xml:space="preserve"> meeting the side </w:t>
            </w:r>
            <m:oMath>
              <m:r>
                <w:rPr>
                  <w:rFonts w:ascii="Cambria Math" w:hAnsi="Cambria Math"/>
                </w:rPr>
                <m:t xml:space="preserve">AB </m:t>
              </m:r>
            </m:oMath>
            <w:r w:rsidR="00A512E8" w:rsidRPr="00DB5034">
              <w:rPr>
                <w:rFonts w:ascii="Cambria Math" w:hAnsi="Cambria Math"/>
              </w:rPr>
              <w:t>at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D.</m:t>
              </m:r>
            </m:oMath>
            <w:r w:rsidRPr="00DB5034">
              <w:rPr>
                <w:rFonts w:ascii="Cambria Math" w:hAnsi="Cambria Math"/>
              </w:rPr>
              <w:t xml:space="preserve">  Length </w:t>
            </w:r>
            <m:oMath>
              <m:r>
                <w:rPr>
                  <w:rFonts w:ascii="Cambria Math" w:hAnsi="Cambria Math"/>
                </w:rPr>
                <m:t>CD</m:t>
              </m:r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2ab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a+b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2ab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a+b</m:t>
                            </m:r>
                          </m:e>
                        </m:d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a+b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250F0" w:rsidRPr="00DB5034" w:rsidRDefault="00D10B16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>ABC, ∠B=π/3</m:t>
              </m:r>
            </m:oMath>
            <w:r w:rsidRPr="00DB5034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∠C=π/4</m:t>
              </m:r>
            </m:oMath>
            <w:r w:rsidRPr="00DB5034">
              <w:rPr>
                <w:rFonts w:ascii="Cambria Math" w:hAnsi="Cambria Math"/>
              </w:rPr>
              <w:t xml:space="preserve">. Let </w:t>
            </w:r>
            <m:oMath>
              <m:r>
                <w:rPr>
                  <w:rFonts w:ascii="Cambria Math" w:hAnsi="Cambria Math"/>
                </w:rPr>
                <m:t>D</m:t>
              </m:r>
            </m:oMath>
            <w:r w:rsidRPr="00DB5034">
              <w:rPr>
                <w:rFonts w:ascii="Cambria Math" w:hAnsi="Cambria Math"/>
              </w:rPr>
              <w:t xml:space="preserve"> divide </w:t>
            </w:r>
            <m:oMath>
              <m:r>
                <w:rPr>
                  <w:rFonts w:ascii="Cambria Math" w:hAnsi="Cambria Math"/>
                </w:rPr>
                <m:t>BC</m:t>
              </m:r>
            </m:oMath>
            <w:r w:rsidRPr="00DB5034">
              <w:rPr>
                <w:rFonts w:ascii="Cambria Math" w:hAnsi="Cambria Math"/>
              </w:rPr>
              <w:t xml:space="preserve"> internally in the ratio 1:3. Then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∠BAD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∠CAD</m:t>
                      </m:r>
                    </m:e>
                  </m:func>
                </m:den>
              </m:f>
            </m:oMath>
            <w:r w:rsidRPr="00DB5034">
              <w:rPr>
                <w:rFonts w:ascii="Cambria Math" w:hAnsi="Cambria Math"/>
              </w:rPr>
              <w:t xml:space="preserve"> equals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E01F8" w:rsidRPr="000001EC" w:rsidRDefault="00DE01F8" w:rsidP="00E85B4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  <w:color w:val="FF0000"/>
              </w:rPr>
            </w:pPr>
            <w:r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θ∈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0,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</m:e>
              </m:d>
            </m:oMath>
            <w:r>
              <w:rPr>
                <w:rFonts w:ascii="Cambria Math" w:hAnsi="Cambria Math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cot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sup>
              </m:sSup>
            </m:oMath>
            <w:r>
              <w:rPr>
                <w:rFonts w:ascii="Cambria Math" w:hAnsi="Cambria Math"/>
              </w:rPr>
              <w:t xml:space="preserve"> a</w:t>
            </w:r>
            <w:proofErr w:type="spellStart"/>
            <w:r>
              <w:rPr>
                <w:rFonts w:ascii="Cambria Math" w:hAnsi="Cambria Math"/>
              </w:rPr>
              <w:t>nd</w:t>
            </w:r>
            <w:proofErr w:type="spellEnd"/>
            <w:r>
              <w:rPr>
                <w:rFonts w:ascii="Cambria Math" w:hAnsi="Cambria Math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cot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sup>
              </m:sSup>
            </m:oMath>
            <w:r>
              <w:rPr>
                <w:rFonts w:ascii="Cambria Math" w:hAnsi="Cambria Math"/>
              </w:rPr>
              <w:t>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E01F8" w:rsidRPr="00FD4ABB" w:rsidRDefault="00DE01F8" w:rsidP="00E85B4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Calibri"/>
                  </w:rPr>
                  <m:t>&gt;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Calibri"/>
                  </w:rPr>
                  <m:t>&gt;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Calibri"/>
                  </w:rPr>
                  <m:t>&gt;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E01F8" w:rsidRPr="00FD4ABB" w:rsidRDefault="00DE01F8" w:rsidP="00E85B48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</w:rPr>
                  <m:t>&gt;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&gt;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&gt;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E01F8" w:rsidRPr="00FD4ABB" w:rsidRDefault="00DE01F8" w:rsidP="00E85B48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Calibri"/>
                  </w:rPr>
                  <m:t>&gt;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Calibri"/>
                  </w:rPr>
                  <m:t>&gt;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&gt;t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E01F8" w:rsidRPr="00FD4ABB" w:rsidRDefault="00DE01F8" w:rsidP="00E85B48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&gt;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&gt;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&gt;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47462B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D</m:t>
              </m:r>
            </m:oMath>
            <w:r w:rsidRPr="00DB5034">
              <w:rPr>
                <w:rFonts w:ascii="Cambria Math" w:hAnsi="Cambria Math"/>
              </w:rPr>
              <w:t xml:space="preserve"> is the mid-point of the side </w:t>
            </w:r>
            <m:oMath>
              <m:r>
                <w:rPr>
                  <w:rFonts w:ascii="Cambria Math" w:hAnsi="Cambria Math"/>
                </w:rPr>
                <m:t>BC</m:t>
              </m:r>
            </m:oMath>
            <w:r w:rsidRPr="00DB5034">
              <w:rPr>
                <w:rFonts w:ascii="Cambria Math" w:hAnsi="Cambria Math"/>
              </w:rPr>
              <w:t xml:space="preserve"> of triangle </w:t>
            </w:r>
            <m:oMath>
              <m:r>
                <w:rPr>
                  <w:rFonts w:ascii="Cambria Math" w:hAnsi="Cambria Math"/>
                </w:rPr>
                <m:t xml:space="preserve">ABC </m:t>
              </m:r>
            </m:oMath>
            <w:r w:rsidR="00F42000" w:rsidRPr="00DB5034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AD</m:t>
              </m:r>
            </m:oMath>
            <w:r w:rsidRPr="00DB5034">
              <w:rPr>
                <w:rFonts w:ascii="Cambria Math" w:hAnsi="Cambria Math"/>
              </w:rPr>
              <w:t xml:space="preserve"> is perpendicular to </w:t>
            </w:r>
            <m:oMath>
              <m:r>
                <w:rPr>
                  <w:rFonts w:ascii="Cambria Math" w:hAnsi="Cambria Math"/>
                </w:rPr>
                <m:t>AC,</m:t>
              </m:r>
            </m:oMath>
            <w:r w:rsidRPr="00DB5034">
              <w:rPr>
                <w:rFonts w:ascii="Cambria Math" w:hAnsi="Cambria Math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47462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47462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=5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837B74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 xml:space="preserve">A, B </m:t>
              </m:r>
            </m:oMath>
            <w:r w:rsidR="0056001C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</m:t>
              </m:r>
            </m:oMath>
            <w:r w:rsidRPr="00DB5034">
              <w:rPr>
                <w:rFonts w:ascii="Cambria Math" w:hAnsi="Cambria Math"/>
              </w:rPr>
              <w:t xml:space="preserve"> are angles of a triangle such that angle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is obtuse,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 will be less than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56001C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4B2781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307E38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ABC</m:t>
              </m:r>
            </m:oMath>
            <w:r w:rsidRPr="00DB5034">
              <w:rPr>
                <w:rFonts w:ascii="Cambria Math" w:hAnsi="Cambria Math"/>
              </w:rPr>
              <w:t xml:space="preserve"> is an equilateral triangle of side 4 cm.  If </w:t>
            </w:r>
            <m:oMath>
              <m:r>
                <w:rPr>
                  <w:rFonts w:ascii="Cambria Math" w:hAnsi="Cambria Math"/>
                </w:rPr>
                <m:t xml:space="preserve">R, r </m:t>
              </m:r>
            </m:oMath>
            <w:r w:rsidR="001146C9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h</m:t>
              </m:r>
            </m:oMath>
            <w:r w:rsidRPr="00DB5034">
              <w:rPr>
                <w:rFonts w:ascii="Cambria Math" w:hAnsi="Cambria Math"/>
              </w:rPr>
              <w:t xml:space="preserve"> are the circumradius, inradius and altitude, respectively, then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R+r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1146C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1146C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1146C9" w:rsidP="006B0C02">
            <w:pPr>
              <w:spacing w:after="0"/>
              <w:contextualSpacing/>
              <w:rPr>
                <w:rFonts w:ascii="Cambria Math" w:hAnsi="Cambria Math"/>
                <w:oMath/>
              </w:rPr>
            </w:pPr>
            <w:r w:rsidRPr="00DB5034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1146C9" w:rsidP="006B0C02">
            <w:pPr>
              <w:spacing w:after="0"/>
              <w:contextualSpacing/>
              <w:rPr>
                <w:rFonts w:ascii="Cambria Math" w:hAnsi="Cambria Math"/>
                <w:oMath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AD3026" w:rsidP="000B4D3D">
            <w:pPr>
              <w:spacing w:after="0"/>
              <w:contextualSpacing/>
              <w:tabs>
                <w:tab w:val="left" w:pos="1440"/>
              </w:tabs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One of the general solutions of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θ-3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3θ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AD3026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mπ+π/18, m∈Z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AD3026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mπ/2+π/6,∀ m∈Z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E4237" w:rsidRPr="00B25038" w:rsidRDefault="00AD3026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mπ/3+π/18, m∈Z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AD3026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E62ED7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∆ABC,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=ac+ab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r>
                <w:rPr>
                  <w:rFonts w:ascii="Cambria Math" w:hAnsi="Cambria Math"/>
                </w:rPr>
                <m:t xml:space="preserve">, </m:t>
              </m:r>
            </m:oMath>
            <w:r w:rsidR="00304325" w:rsidRPr="00DB5034">
              <w:rPr>
                <w:rFonts w:ascii="Cambria Math" w:hAnsi="Cambria Math"/>
              </w:rPr>
              <w:t>then the triangle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304325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Equilateral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304325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Isosceles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304325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Right angled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DB5034" w:rsidRDefault="00304325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DA2DE0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least value of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="00996C73"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996C7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996C7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996C7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996C7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5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250F0" w:rsidRPr="00DB5034" w:rsidRDefault="00D10B16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DB5034">
              <w:rPr>
                <w:rFonts w:ascii="Cambria Math" w:hAnsi="Cambria Math"/>
              </w:rPr>
              <w:t xml:space="preserve">, let </w:t>
            </w:r>
            <m:oMath>
              <m:r>
                <w:rPr>
                  <w:rFonts w:ascii="Cambria Math" w:hAnsi="Cambria Math"/>
                </w:rPr>
                <m:t>∠C=π/2</m:t>
              </m:r>
            </m:oMath>
            <w:r w:rsidRPr="00DB5034">
              <w:rPr>
                <w:rFonts w:ascii="Cambria Math" w:hAnsi="Cambria Math"/>
              </w:rPr>
              <w:t xml:space="preserve">. If </w:t>
            </w:r>
            <m:oMath>
              <m:r>
                <w:rPr>
                  <w:rFonts w:ascii="Cambria Math" w:hAnsi="Cambria Math"/>
                </w:rPr>
                <m:t>r</m:t>
              </m:r>
            </m:oMath>
            <w:r w:rsidRPr="00DB5034">
              <w:rPr>
                <w:rFonts w:ascii="Cambria Math" w:hAnsi="Cambria Math"/>
              </w:rPr>
              <w:t xml:space="preserve"> is the inradius and </w:t>
            </w:r>
            <m:oMath>
              <m:r>
                <w:rPr>
                  <w:rFonts w:ascii="Cambria Math" w:hAnsi="Cambria Math"/>
                </w:rPr>
                <m:t>R</m:t>
              </m:r>
            </m:oMath>
            <w:r w:rsidR="006C16CB" w:rsidRPr="00DB5034">
              <w:rPr>
                <w:rFonts w:ascii="Cambria Math" w:hAnsi="Cambria Math"/>
              </w:rPr>
              <w:t xml:space="preserve"> is circumradius of the triangle, then </w:t>
            </w:r>
            <m:oMath>
              <m:r>
                <w:rPr>
                  <w:rFonts w:ascii="Cambria Math" w:hAnsi="Cambria Math"/>
                </w:rPr>
                <m:t>2(r+R)</m:t>
              </m:r>
            </m:oMath>
            <w:r w:rsidR="006C16CB"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6C16C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a+b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6C16C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b+c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6C16C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c+a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6C16C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a+b+c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A0403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number of pairs of integer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 y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that satisfy the following two equations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xy</m:t>
                              </m:r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=x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xy</m:t>
                              </m:r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=y</m:t>
                      </m:r>
                    </m:e>
                  </m:eqArr>
                </m:e>
              </m:d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A0403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A0403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A0403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A0403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6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C30945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</w:t>
            </w:r>
            <m:oMath>
              <m:r>
                <w:rPr>
                  <w:rFonts w:ascii="Cambria Math" w:hAnsi="Cambria Math"/>
                </w:rPr>
                <m:t>∆ABC,</m:t>
              </m:r>
            </m:oMath>
            <w:r w:rsidRPr="00DB5034">
              <w:rPr>
                <w:rFonts w:ascii="Cambria Math" w:hAnsi="Cambria Math"/>
              </w:rPr>
              <w:t xml:space="preserve"> the bisector of the angle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meets the side </w:t>
            </w:r>
            <m:oMath>
              <m:r>
                <w:rPr>
                  <w:rFonts w:ascii="Cambria Math" w:hAnsi="Cambria Math"/>
                </w:rPr>
                <m:t>BC</m:t>
              </m:r>
            </m:oMath>
            <w:r w:rsidR="00F42000" w:rsidRPr="00DB5034">
              <w:rPr>
                <w:rFonts w:ascii="Cambria Math" w:hAnsi="Cambria Math"/>
              </w:rPr>
              <w:t xml:space="preserve"> at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D</m:t>
              </m:r>
            </m:oMath>
            <w:r w:rsidRPr="00DB5034">
              <w:rPr>
                <w:rFonts w:ascii="Cambria Math" w:hAnsi="Cambria Math"/>
              </w:rPr>
              <w:t xml:space="preserve"> and the circumscribed circle at </w:t>
            </w:r>
            <m:oMath>
              <m:r>
                <w:rPr>
                  <w:rFonts w:ascii="Cambria Math" w:hAnsi="Cambria Math"/>
                </w:rPr>
                <m:t>E,</m:t>
              </m:r>
            </m:oMath>
            <w:r w:rsidRPr="00DB5034">
              <w:rPr>
                <w:rFonts w:ascii="Cambria Math" w:hAnsi="Cambria Math"/>
              </w:rPr>
              <w:t xml:space="preserve"> then </w:t>
            </w:r>
            <m:oMath>
              <m:r>
                <w:rPr>
                  <w:rFonts w:ascii="Cambria Math" w:hAnsi="Cambria Math"/>
                </w:rPr>
                <m:t>DE</m:t>
              </m:r>
            </m:oMath>
            <w:r w:rsidRPr="00DB5034">
              <w:rPr>
                <w:rFonts w:ascii="Cambria Math" w:hAnsi="Cambria Math"/>
              </w:rPr>
              <w:t xml:space="preserve"> equals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b+c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b+c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b+c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cosec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b+c</m:t>
                        </m:r>
                      </m:e>
                    </m:d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E4237" w:rsidRPr="00B25038" w:rsidRDefault="00464EB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total number of solutions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=2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cosec </m:t>
              </m:r>
              <m:r>
                <w:rPr>
                  <w:rFonts w:ascii="Cambria Math" w:hAnsi="Cambria Math"/>
                </w:rPr>
                <m:t xml:space="preserve">x </m:t>
              </m:r>
            </m:oMath>
            <w:r w:rsidR="00C6248A" w:rsidRPr="00B25038">
              <w:rPr>
                <w:rFonts w:ascii="Cambria Math" w:hAnsi="Cambria Math"/>
              </w:rPr>
              <w:t>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-2π, 2π</m:t>
                  </m:r>
                </m:e>
              </m:d>
            </m:oMath>
            <w:r w:rsidR="00C6248A"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464EB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464EB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464EB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6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E4237" w:rsidRPr="00B25038" w:rsidRDefault="00464EB0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8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E5524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In a right-angled isosceles triangle, the ratio of the circumradius and inradius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E5524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√2+1</m:t>
                    </m:r>
                  </m:e>
                </m:d>
                <m:r>
                  <w:rPr>
                    <w:rFonts w:ascii="Cambria Math" w:hAnsi="Cambria Math"/>
                  </w:rPr>
                  <m:t>:1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√2+1</m:t>
                    </m:r>
                  </m:e>
                </m:d>
                <m:r>
                  <w:rPr>
                    <w:rFonts w:ascii="Cambria Math" w:hAnsi="Cambria Math"/>
                  </w:rPr>
                  <m:t>:1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E5524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2:1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E5524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√2:1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811B3C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Let </m:t>
              </m:r>
              <m:r>
                <w:rPr>
                  <w:rFonts w:ascii="Cambria Math" w:hAnsi="Cambria Math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cosec </m:t>
                      </m:r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sec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sec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 xml:space="preserve">then the minimum value of </w:t>
            </w:r>
            <m:oMath>
              <m:r>
                <w:rPr>
                  <w:rFonts w:ascii="Cambria Math" w:hAnsi="Cambria Math"/>
                </w:rPr>
                <m:t>y, ∀x∈R,</m:t>
              </m:r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811B3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7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811B3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811B3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9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12C85" w:rsidRPr="00A33FF1" w:rsidRDefault="00811B3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0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384194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>ABC, R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b+c</m:t>
                  </m:r>
                </m:e>
              </m:d>
              <m:r>
                <w:rPr>
                  <w:rFonts w:ascii="Cambria Math" w:hAnsi="Cambria Math"/>
                </w:rPr>
                <m:t>=a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bc</m:t>
                  </m:r>
                </m:e>
              </m:rad>
            </m:oMath>
            <w:r w:rsidRPr="00DB5034">
              <w:rPr>
                <w:rFonts w:ascii="Cambria Math" w:hAnsi="Cambria Math"/>
              </w:rPr>
              <w:t xml:space="preserve"> where </w:t>
            </w:r>
            <m:oMath>
              <m:r>
                <w:rPr>
                  <w:rFonts w:ascii="Cambria Math" w:hAnsi="Cambria Math"/>
                </w:rPr>
                <m:t>R</m:t>
              </m:r>
            </m:oMath>
            <w:r w:rsidRPr="00DB5034">
              <w:rPr>
                <w:rFonts w:ascii="Cambria Math" w:hAnsi="Cambria Math"/>
              </w:rPr>
              <w:t xml:space="preserve"> is the circumradius of the triangle.  Then the triangle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DB5034" w:rsidRDefault="00384194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Isosceles but not right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DB5034" w:rsidRDefault="00384194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Right but not isosceles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DB5034" w:rsidRDefault="00384194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Right isosceles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F12C85" w:rsidRPr="00DB5034" w:rsidRDefault="00384194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Equilateral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C1BDC" w:rsidRPr="00B25038" w:rsidRDefault="00BD1FD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Assume that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Pr="00B25038">
              <w:rPr>
                <w:rFonts w:ascii="Cambria Math" w:hAnsi="Cambria Math"/>
              </w:rPr>
              <w:t xml:space="preserve"> is a rational multiple of </w:t>
            </w:r>
            <m:oMath>
              <m:r>
                <w:rPr>
                  <w:rFonts w:ascii="Cambria Math" w:hAnsi="Cambria Math"/>
                </w:rPr>
                <m:t>π</m:t>
              </m:r>
            </m:oMath>
            <w:r w:rsidRPr="00B25038">
              <w:rPr>
                <w:rFonts w:ascii="Cambria Math" w:hAnsi="Cambria Math"/>
              </w:rPr>
              <w:t xml:space="preserve"> such that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="00DA186C" w:rsidRPr="00B25038">
              <w:rPr>
                <w:rFonts w:ascii="Cambria Math" w:hAnsi="Cambria Math"/>
              </w:rPr>
              <w:t xml:space="preserve"> is a distinct rational. </w:t>
            </w:r>
            <w:r w:rsidRPr="00B25038">
              <w:rPr>
                <w:rFonts w:ascii="Cambria Math" w:hAnsi="Cambria Math"/>
              </w:rPr>
              <w:t xml:space="preserve">Number of values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BD1FD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BD1FD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BD1FD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C1BDC" w:rsidRPr="00B25038" w:rsidRDefault="00BD1FD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6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A33FF1" w:rsidRDefault="00114A4C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Value of 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80°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20°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80°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20°</m:t>
                      </m:r>
                    </m:e>
                  </m:func>
                </m:den>
              </m:f>
            </m:oMath>
            <w:r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20°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50°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50°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ra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12C85" w:rsidRPr="00DB5034" w:rsidRDefault="00943473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Two medians drawn from the acute angles of a right-angled triangle intersect at an angle </w:t>
            </w:r>
            <m:oMath>
              <m:r>
                <w:rPr>
                  <w:rFonts w:ascii="Cambria Math" w:hAnsi="Cambria Math"/>
                </w:rPr>
                <m:t>π/6.</m:t>
              </m:r>
            </m:oMath>
            <w:r w:rsidRPr="00DB5034">
              <w:rPr>
                <w:rFonts w:ascii="Cambria Math" w:hAnsi="Cambria Math"/>
              </w:rPr>
              <w:t xml:space="preserve">  If the length of the hypotenuse of the triangle is 3 units, then the area of the triangle (in sq. units)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43473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F12C85" w:rsidRPr="00DB5034" w:rsidRDefault="00943473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9</m:t>
                </m:r>
              </m:oMath>
            </m:oMathPara>
          </w:p>
        </w:tc>
      </w:tr>
      <w:p w:rsidR="00F11D93" w:rsidRDefault="00F11D93" w:rsidP="00E52851">
        <w:pPr>              </w:pPr>
      </w:p>
      <w:p w:rsidR="00F95041" w:rsidRPr="00F95041" w:rsidRDefault="00F95041" w:rsidP="00F95041">
        <w:pPr>
          <w:autoSpaceDE w:val="0"/>
          <w:autoSpaceDN w:val="0"/>
          <w:adjustRightInd w:val="0"/>
          <w:jc w:val="center"/>
          <w:rPr>
            <w:rFonts w:ascii="Cambria Math" w:hAnsi="Cambria Math" w:cs="Calibri"/>
            <w:b/>
            <w:bCs/>
          </w:rPr>
        </w:pPr>
        <w:r w:rsidRPr="00F95041">
          <w:rPr>
            <w:rFonts w:ascii="Cambria Math" w:hAnsi="Cambria Math" w:cs="Calibri"/>
            <w:b/>
          </w:rPr>
          <w:t>Multiple Correct Answers Type</w:t>
        </w:r>
        <w:bCs/>
      </w:p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DB5034" w:rsidRDefault="0020431F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in triangle </w:t>
            </w:r>
            <m:oMath>
              <m:r>
                <w:rPr>
                  <w:rFonts w:ascii="Cambria Math" w:hAnsi="Cambria Math"/>
                </w:rPr>
                <m:t xml:space="preserve">ABC, a, b, c </m:t>
              </m:r>
            </m:oMath>
            <w:r w:rsidRPr="00DB5034">
              <w:rPr>
                <w:rFonts w:ascii="Cambria Math" w:hAnsi="Cambria Math"/>
              </w:rPr>
              <w:t xml:space="preserve">and angle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are given and </w:t>
            </w:r>
            <m:oMath>
              <m:r>
                <w:rPr>
                  <w:rFonts w:ascii="Cambria Math" w:hAnsi="Cambria Math"/>
                </w:rPr>
                <m:t>c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 xml:space="preserve">&lt;a&lt;c, </m:t>
              </m:r>
            </m:oMath>
            <w:r w:rsidRPr="00DB5034">
              <w:rPr>
                <w:rFonts w:ascii="Cambria Math" w:hAnsi="Cambria Math"/>
              </w:rPr>
              <w:t>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=2c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values of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Pr="00B25038">
              <w:rPr>
                <w:rFonts w:ascii="Cambria Math" w:hAnsi="Cambria Math"/>
              </w:rPr>
              <w:t xml:space="preserve"> lying between </w:t>
            </w:r>
            <m:oMath>
              <m:r>
                <w:rPr>
                  <w:rFonts w:ascii="Cambria Math" w:hAnsi="Cambria Math"/>
                </w:rPr>
                <m:t>θ=0</m:t>
              </m:r>
            </m:oMath>
            <w:r w:rsidRPr="00B25038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θ=θ/2</m:t>
              </m:r>
            </m:oMath>
            <w:r w:rsidRPr="00B25038">
              <w:rPr>
                <w:rFonts w:ascii="Cambria Math" w:hAnsi="Cambria Math"/>
              </w:rPr>
              <w:t xml:space="preserve"> and satisfying the equation</w:t>
            </w:r>
          </w:p>
          <w:p w:rsidR="00A41224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4θ</m:t>
                            </m:r>
                          </m:e>
                        </m:func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4θ</m:t>
                            </m:r>
                          </m:e>
                        </m:func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  <m:e>
                        <m:r>
                          <w:rPr>
                            <w:rFonts w:ascii="Cambria Math" w:hAnsi="Cambria Math"/>
                          </w:rPr>
                          <m:t>1+4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4θ</m:t>
                            </m:r>
                          </m:e>
                        </m:func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=0</m:t>
              </m:r>
            </m:oMath>
            <w:r w:rsidR="00A41224" w:rsidRPr="00B25038">
              <w:rPr>
                <w:rFonts w:ascii="Cambria Math" w:hAnsi="Cambria Math"/>
              </w:rPr>
              <w:t xml:space="preserve"> 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7π/24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5π/24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11π/24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π/24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B1750" w:rsidRPr="00B25038" w:rsidRDefault="00296A21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cosec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θ-4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e>
              </m:d>
              <m:r>
                <w:rPr>
                  <w:rFonts w:ascii="Cambria Math" w:hAnsi="Cambria Math"/>
                </w:rPr>
                <m:t>x+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="00056BB9" w:rsidRPr="00B25038">
              <w:rPr>
                <w:rFonts w:ascii="Cambria Math" w:hAnsi="Cambria Math"/>
              </w:rPr>
              <w:t xml:space="preserve"> holds true for all real </w:t>
            </w:r>
            <m:oMath>
              <m:r>
                <w:rPr>
                  <w:rFonts w:ascii="Cambria Math" w:hAnsi="Cambria Math"/>
                </w:rPr>
                <m:t>x,</m:t>
              </m:r>
            </m:oMath>
            <w:r w:rsidR="00056BB9" w:rsidRPr="00B25038">
              <w:rPr>
                <w:rFonts w:ascii="Cambria Math" w:hAnsi="Cambria Math"/>
              </w:rPr>
              <w:t xml:space="preserve"> then the most general values of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="00056BB9" w:rsidRPr="00B25038">
              <w:rPr>
                <w:rFonts w:ascii="Cambria Math" w:hAnsi="Cambria Math"/>
              </w:rPr>
              <w:t xml:space="preserve"> can be given by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n∈Z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056BB9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11π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056BB9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056BB9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056BB9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11π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A33FF1" w:rsidRDefault="00671A92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Which of the following statements are always correct (where </w:t>
            </w:r>
            <m:oMath>
              <m:r>
                <m:rPr>
                  <m:scr m:val="script"/>
                </m:rPr>
                <w:rPr>
                  <w:rFonts w:ascii="Cambria Math" w:hAnsi="Cambria Math"/>
                </w:rPr>
                <m:t>Q</m:t>
              </m:r>
            </m:oMath>
            <w:r w:rsidR="00D653B6" w:rsidRPr="00A33FF1">
              <w:rPr>
                <w:rFonts w:ascii="Cambria Math" w:hAnsi="Cambria Math"/>
              </w:rPr>
              <w:t xml:space="preserve"> denotes the set of rationals)?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r>
                <m:rPr>
                  <m:scr m:val="script"/>
                </m:rPr>
                <w:rPr>
                  <w:rFonts w:ascii="Cambria Math" w:hAnsi="Cambria Math"/>
                </w:rPr>
                <m:t xml:space="preserve">∈Q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r>
                <m:rPr>
                  <m:scr m:val="script"/>
                </m:rPr>
                <w:rPr>
                  <w:rFonts w:ascii="Cambria Math" w:hAnsi="Cambria Math"/>
                </w:rPr>
                <m:t>∈Q 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m:rPr>
                  <m:scr m:val="script"/>
                </m:rPr>
                <w:rPr>
                  <w:rFonts w:ascii="Cambria Math" w:hAnsi="Cambria Math"/>
                </w:rPr>
                <m:t xml:space="preserve">∈Q </m:t>
              </m:r>
            </m:oMath>
            <w:r w:rsidR="00D653B6" w:rsidRPr="00A33FF1">
              <w:rPr>
                <w:rFonts w:ascii="Cambria Math" w:hAnsi="Cambria Math"/>
              </w:rPr>
              <w:t>(if defined)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m:rPr>
                  <m:scr m:val="script"/>
                </m:rPr>
                <w:rPr>
                  <w:rFonts w:ascii="Cambria Math" w:hAnsi="Cambria Math"/>
                </w:rPr>
                <m:t>∈Q 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r>
                <m:rPr>
                  <m:scr m:val="script"/>
                </m:rPr>
                <w:rPr>
                  <w:rFonts w:ascii="Cambria Math" w:hAnsi="Cambria Math"/>
                </w:rPr>
                <m:t xml:space="preserve">∈Q </m:t>
              </m:r>
            </m:oMath>
            <w:r w:rsidR="00D653B6" w:rsidRPr="00A33FF1">
              <w:rPr>
                <w:rFonts w:ascii="Cambria Math" w:hAnsi="Cambria Math"/>
              </w:rPr>
              <w:t>(if defined)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D653B6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if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m:rPr>
                    <m:scr m:val="script"/>
                  </m:rPr>
                  <w:rPr>
                    <w:rFonts w:ascii="Cambria Math" w:hAnsi="Cambria Math"/>
                  </w:rPr>
                  <m:t xml:space="preserve">∈Q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m:rPr>
                    <m:scr m:val="script"/>
                  </m:rPr>
                  <w:rPr>
                    <w:rFonts w:ascii="Cambria Math" w:hAnsi="Cambria Math"/>
                  </w:rPr>
                  <m:t>∈Q⇒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3θ</m:t>
                    </m:r>
                  </m:e>
                </m:func>
                <m:r>
                  <m:rPr>
                    <m:scr m:val="script"/>
                  </m:rPr>
                  <w:rPr>
                    <w:rFonts w:ascii="Cambria Math" w:hAnsi="Cambria Math"/>
                  </w:rPr>
                  <m:t>∈Q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(if defined)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D653B6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if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m:rPr>
                    <m:scr m:val="script"/>
                  </m:rPr>
                  <w:rPr>
                    <w:rFonts w:ascii="Cambria Math" w:hAnsi="Cambria Math"/>
                  </w:rPr>
                  <m:t>∈Q⇒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3θ</m:t>
                    </m:r>
                  </m:e>
                </m:func>
                <m:r>
                  <m:rPr>
                    <m:scr m:val="script"/>
                  </m:rPr>
                  <w:rPr>
                    <w:rFonts w:ascii="Cambria Math" w:hAnsi="Cambria Math"/>
                  </w:rPr>
                  <m:t>∈Q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B1750" w:rsidRPr="00B25038" w:rsidRDefault="00603BF6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x-2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x-1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="00DC1FE4" w:rsidRPr="00B25038">
              <w:rPr>
                <w:rFonts w:ascii="Cambria Math" w:hAnsi="Cambria Math"/>
                <w:i/>
              </w:rPr>
              <w:t xml:space="preserve"> </w:t>
            </w:r>
            <w:r w:rsidR="00DC1FE4" w:rsidRPr="00B25038">
              <w:rPr>
                <w:rFonts w:ascii="Cambria Math" w:hAnsi="Cambria Math"/>
              </w:rPr>
              <w:t xml:space="preserve">has exactly four different solutions in </w:t>
            </w:r>
            <m:oMath>
              <m:r>
                <w:rPr>
                  <w:rFonts w:ascii="Cambria Math" w:hAnsi="Cambria Math"/>
                </w:rPr>
                <m:t>x∈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nπ</m:t>
                  </m:r>
                </m:e>
              </m:d>
              <m:r>
                <w:rPr>
                  <w:rFonts w:ascii="Cambria Math" w:hAnsi="Cambria Math"/>
                </w:rPr>
                <m:t xml:space="preserve">, </m:t>
              </m:r>
            </m:oMath>
            <w:r w:rsidR="00DC1FE4" w:rsidRPr="00B25038">
              <w:rPr>
                <w:rFonts w:ascii="Cambria Math" w:hAnsi="Cambria Math"/>
              </w:rPr>
              <w:t xml:space="preserve">then value/values of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="00DC1FE4" w:rsidRPr="00B25038">
              <w:rPr>
                <w:rFonts w:ascii="Cambria Math" w:hAnsi="Cambria Math"/>
              </w:rPr>
              <w:t xml:space="preserve"> is/are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n∈N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2B1750" w:rsidRPr="00B25038" w:rsidRDefault="00DC1FE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2B1750" w:rsidRPr="00B25038" w:rsidRDefault="00DC1FE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2B1750" w:rsidRPr="00B25038" w:rsidRDefault="00DC1FE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2B1750" w:rsidRPr="00B25038" w:rsidRDefault="00DC1FE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6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B1750" w:rsidRPr="00B25038" w:rsidRDefault="007D755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For the equation </w:t>
            </w:r>
            <m:oMath>
              <m:r>
                <w:rPr>
                  <w:rFonts w:ascii="Cambria Math" w:hAnsi="Cambria Math"/>
                </w:rPr>
                <m:t>1-2x-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x+y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x+y</m:t>
                      </m:r>
                    </m:e>
                  </m:d>
                </m:e>
              </m:func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B1750" w:rsidRPr="00B25038" w:rsidRDefault="007D755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Exactly one value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B25038">
              <w:rPr>
                <w:rFonts w:ascii="Cambria Math" w:hAnsi="Cambria Math"/>
              </w:rPr>
              <w:t xml:space="preserve"> exists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B1750" w:rsidRPr="00B25038" w:rsidRDefault="007D755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Exactly two values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B25038">
              <w:rPr>
                <w:rFonts w:ascii="Cambria Math" w:hAnsi="Cambria Math"/>
              </w:rPr>
              <w:t xml:space="preserve"> exists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B1750" w:rsidRPr="00B25038" w:rsidRDefault="007D755B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y=-1+nπ+π/4, 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051FD" w:rsidRPr="00B25038" w:rsidRDefault="007D755B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y=1+nπ+π/4, n∈Z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DB5034" w:rsidRDefault="001E328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the angles of a triangle are </w:t>
            </w:r>
            <m:oMath>
              <m:r>
                <w:rPr>
                  <w:rFonts w:ascii="Cambria Math" w:hAnsi="Cambria Math"/>
                </w:rPr>
                <m:t xml:space="preserve">30° </m:t>
              </m:r>
            </m:oMath>
            <w:r w:rsidR="00B73B96" w:rsidRPr="00DB5034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 xml:space="preserve">45°, </m:t>
              </m:r>
            </m:oMath>
            <w:r w:rsidRPr="00DB5034">
              <w:rPr>
                <w:rFonts w:ascii="Cambria Math" w:hAnsi="Cambria Math"/>
              </w:rPr>
              <w:t xml:space="preserve"> and the included side is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  <m:r>
                    <w:rPr>
                      <w:rFonts w:ascii="Cambria Math" w:hAnsi="Cambria Math"/>
                    </w:rPr>
                    <m:t>+1</m:t>
                  </m:r>
                </m:e>
              </m:d>
            </m:oMath>
            <w:r w:rsidRPr="00DB5034">
              <w:rPr>
                <w:rFonts w:ascii="Cambria Math" w:hAnsi="Cambria Math"/>
              </w:rPr>
              <w:t xml:space="preserve"> cm, then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DB5034" w:rsidRDefault="001E328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Area of the triangle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  <m:r>
                    <w:rPr>
                      <w:rFonts w:ascii="Cambria Math" w:hAnsi="Cambria Math"/>
                    </w:rPr>
                    <m:t>+1</m:t>
                  </m:r>
                </m:e>
              </m:d>
            </m:oMath>
            <w:r w:rsidRPr="00DB5034">
              <w:rPr>
                <w:rFonts w:ascii="Cambria Math" w:hAnsi="Cambria Math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DB5034" w:rsidRDefault="001E328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Area of the triangle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  <m:r>
                    <w:rPr>
                      <w:rFonts w:ascii="Cambria Math" w:hAnsi="Cambria Math"/>
                    </w:rPr>
                    <m:t>-1</m:t>
                  </m:r>
                </m:e>
              </m:d>
            </m:oMath>
            <w:r w:rsidRPr="00DB5034">
              <w:rPr>
                <w:rFonts w:ascii="Cambria Math" w:hAnsi="Cambria Math"/>
              </w:rPr>
              <w:t xml:space="preserve"> sq. units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DB5034" w:rsidRDefault="001E328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Ratio of greater side to smaller side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  <m:r>
                    <w:rPr>
                      <w:rFonts w:ascii="Cambria Math" w:hAnsi="Cambria Math"/>
                    </w:rPr>
                    <m:t>+1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DB5034" w:rsidRDefault="000A6904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Ratio of greater side to smaller side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den>
              </m:f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9C5856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 .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5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 xml:space="preserve">5 </m:t>
                  </m:r>
                </m:e>
              </m:func>
              <m:r>
                <w:rPr>
                  <w:rFonts w:ascii="Cambria Math" w:hAnsi="Cambria Math"/>
                </w:rPr>
                <m:t>, k≠1, k&gt;0,</m:t>
              </m:r>
            </m:oMath>
            <w:r w:rsidRPr="00E50692">
              <w:rPr>
                <w:rFonts w:ascii="Cambria Math" w:hAnsi="Cambria Math"/>
              </w:rPr>
              <w:t xml:space="preserve"> then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E50692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13EB9" w:rsidRPr="00E50692" w:rsidRDefault="009C5856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k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13EB9" w:rsidRPr="00E50692" w:rsidRDefault="009C5856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1/5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913EB9" w:rsidRPr="00E50692" w:rsidRDefault="009C5856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913EB9" w:rsidRPr="00E50692" w:rsidRDefault="009C5856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B1750" w:rsidRPr="00B25038" w:rsidRDefault="000A368D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>0≤x≤2π</m:t>
              </m:r>
            </m:oMath>
            <w:r w:rsidR="00C9777A" w:rsidRPr="00B25038">
              <w:rPr>
                <w:rFonts w:ascii="Cambria Math" w:hAnsi="Cambria Math"/>
              </w:rPr>
              <w:t>,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cosec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-y+1</m:t>
                  </m:r>
                </m:e>
              </m:rad>
              <m:r>
                <w:rPr>
                  <w:rFonts w:ascii="Cambria Math" w:hAnsi="Cambria Math"/>
                </w:rPr>
                <m:t>≤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B1750" w:rsidRPr="00B25038" w:rsidRDefault="008429F6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Is satisfied by exactly one value of </w:t>
            </w:r>
            <m:oMath>
              <m:r>
                <w:rPr>
                  <w:rFonts w:ascii="Cambria Math" w:hAnsi="Cambria Math"/>
                </w:rPr>
                <m:t>y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B1750" w:rsidRPr="00B25038" w:rsidRDefault="008429F6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Is satisfied by exactly two value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B1750" w:rsidRPr="00B25038" w:rsidRDefault="008429F6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Is satisfied by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B25038">
              <w:rPr>
                <w:rFonts w:ascii="Cambria Math" w:hAnsi="Cambria Math"/>
              </w:rPr>
              <w:t xml:space="preserve"> for which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B1750" w:rsidRPr="00B25038" w:rsidRDefault="008429F6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Is satisfied by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B25038">
              <w:rPr>
                <w:rFonts w:ascii="Cambria Math" w:hAnsi="Cambria Math"/>
              </w:rPr>
              <w:t xml:space="preserve"> for which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B1750" w:rsidRPr="00B25038" w:rsidRDefault="001527D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Let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&gt;0 </m:t>
              </m:r>
            </m:oMath>
            <w:r w:rsidRPr="00B25038">
              <w:rPr>
                <w:rFonts w:ascii="Cambria Math" w:hAnsi="Cambria Math"/>
              </w:rPr>
              <w:t xml:space="preserve">and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&lt;1.</m:t>
              </m:r>
            </m:oMath>
            <w:r w:rsidR="002B013B" w:rsidRPr="00B25038">
              <w:rPr>
                <w:rFonts w:ascii="Cambria Math" w:hAnsi="Cambria Math"/>
                <w:i/>
              </w:rPr>
              <w:t xml:space="preserve"> </w:t>
            </w:r>
            <w:r w:rsidR="002B013B" w:rsidRPr="00B25038">
              <w:rPr>
                <w:rFonts w:ascii="Cambria Math" w:hAnsi="Cambria Math"/>
              </w:rPr>
              <w:t>Then the intersection of which of the following two sets satisfies both the inequalities?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6A3942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x&gt;nπ, 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6A3942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x&gt;nπ-π/6, 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6A3942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x&lt;nπ-π/4, n∈Z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6A3942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x&lt;nπ+π/6, n∈Z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57EBC" w:rsidRDefault="00657EBC" w:rsidP="00657EB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 solution of the equation </w:t>
            </w:r>
            <m:oMath>
              <m:r>
                <w:rPr>
                  <w:rFonts w:ascii="Cambria Math" w:hAnsi="Cambria Math"/>
                </w:rPr>
                <m:t>(1-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θ)(1+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θ)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sec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θ+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e>
                            <m:sup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tan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θ</m:t>
                                  </m:r>
                                </m:e>
                              </m:func>
                            </m:sup>
                          </m:s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=0</m:t>
                          </m:r>
                        </m:e>
                      </m:func>
                    </m:e>
                  </m:func>
                </m:e>
              </m:func>
            </m:oMath>
            <w:r>
              <w:rPr>
                <w:rFonts w:ascii="Cambria Math" w:hAnsi="Cambria Math"/>
              </w:rPr>
              <w:t xml:space="preserve">, where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θ</m:t>
              </m:r>
            </m:oMath>
            <w:r>
              <w:rPr>
                <w:rFonts w:ascii="Cambria Math" w:hAnsi="Cambria Math"/>
              </w:rPr>
              <w:t xml:space="preserve"> lies in the interval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="Calibri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Calibri"/>
                    </w:rPr>
                    <m:t>,</m:t>
                  </m:r>
                  <m:f>
                    <m:f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="Calibri"/>
                        </w:rPr>
                        <m:t>2</m:t>
                      </m:r>
                    </m:den>
                  </m:f>
                  <m:ctrlPr>
                    <w:rPr>
                      <w:rFonts w:ascii="Cambria Math" w:hAnsi="Cambria Math" w:cs="Calibri"/>
                      <w:i/>
                    </w:rPr>
                  </m:ctrlPr>
                </m:e>
              </m:d>
            </m:oMath>
            <w:r>
              <w:rPr>
                <w:rFonts w:ascii="Cambria Math" w:hAnsi="Cambria Math"/>
              </w:rPr>
              <w:t xml:space="preserve"> is given by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57EBC" w:rsidRDefault="00657EBC" w:rsidP="00657EB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θ=0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57EBC" w:rsidRDefault="00657EBC" w:rsidP="00657EB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θ=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57EBC" w:rsidRDefault="00657EBC" w:rsidP="00657EBC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θ=-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57EBC" w:rsidRDefault="00657EBC" w:rsidP="00657EBC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θ=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6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A33FF1" w:rsidRDefault="009F45D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equation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x=-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</w:rPr>
                    <m:t>8</m:t>
                  </m:r>
                </m:den>
              </m:f>
            </m:oMath>
            <w:r w:rsidRPr="00A33FF1">
              <w:rPr>
                <w:rFonts w:ascii="Cambria Math" w:hAnsi="Cambria Math"/>
              </w:rPr>
              <w:t xml:space="preserve"> is satisfied by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46008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5π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18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46008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7π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18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46008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23π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18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46008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17π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18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5E5822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the equation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fNam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func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k-2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k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, a≠0,</m:t>
              </m:r>
            </m:oMath>
            <w:r w:rsidRPr="00E50692">
              <w:rPr>
                <w:rFonts w:ascii="Cambria Math" w:hAnsi="Cambria Math"/>
              </w:rPr>
              <w:t xml:space="preserve"> has exactly one solution for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E50692">
              <w:rPr>
                <w:rFonts w:ascii="Cambria Math" w:hAnsi="Cambria Math"/>
              </w:rPr>
              <w:t xml:space="preserve">, then the value of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Pr="00E50692">
              <w:rPr>
                <w:rFonts w:ascii="Cambria Math" w:hAnsi="Cambria Math"/>
              </w:rPr>
              <w:t xml:space="preserve"> is/are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13EB9" w:rsidRPr="00E50692" w:rsidRDefault="005E5822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6+4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13EB9" w:rsidRPr="00E50692" w:rsidRDefault="005E5822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2+6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13EB9" w:rsidRPr="00E50692" w:rsidRDefault="005E5822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6-4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13EB9" w:rsidRPr="00E50692" w:rsidRDefault="005E5822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2-6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102C3C" w:rsidRPr="00A33FF1" w:rsidRDefault="003A3388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For a positive integer </w:t>
            </w:r>
            <m:oMath>
              <m:r>
                <w:rPr>
                  <w:rFonts w:ascii="Cambria Math" w:hAnsi="Cambria Math"/>
                </w:rPr>
                <m:t xml:space="preserve">n, </m:t>
              </m:r>
            </m:oMath>
            <w:r w:rsidRPr="00A33FF1">
              <w:rPr>
                <w:rFonts w:ascii="Cambria Math" w:hAnsi="Cambria Math"/>
              </w:rPr>
              <w:t>let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2θ</m:t>
                      </m:r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4θ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…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</m:fNam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θ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func>
                </m:e>
              </m:d>
              <m:r>
                <w:rPr>
                  <w:rFonts w:ascii="Cambria Math" w:hAnsi="Cambria Math"/>
                </w:rPr>
                <m:t>.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Then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02C3C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π/16</m:t>
                    </m:r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02C3C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π/32</m:t>
                    </m:r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02C3C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π/64</m:t>
                    </m:r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02C3C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π/128</m:t>
                    </m:r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DB5034" w:rsidRDefault="001D23BD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 xml:space="preserve">ABC </m:t>
              </m:r>
            </m:oMath>
            <w:r w:rsidR="00994D60" w:rsidRPr="00DB5034">
              <w:rPr>
                <w:rFonts w:ascii="Cambria Math" w:hAnsi="Cambria Math"/>
              </w:rPr>
              <w:t>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</m:oMath>
            <w:r w:rsidRPr="00DB5034">
              <w:rPr>
                <w:rFonts w:ascii="Cambria Math" w:hAnsi="Cambria Math"/>
              </w:rPr>
              <w:t xml:space="preserve"> then angle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1D23BD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45°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D23BD" w:rsidRPr="00DB5034" w:rsidRDefault="001D23BD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135°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D23BD" w:rsidRPr="00DB5034" w:rsidRDefault="001D23BD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120°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D23BD" w:rsidRPr="00DB5034" w:rsidRDefault="001D23BD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60°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DB5034" w:rsidRDefault="00AA020D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CF</m:t>
              </m:r>
            </m:oMath>
            <w:r w:rsidRPr="00DB5034">
              <w:rPr>
                <w:rFonts w:ascii="Cambria Math" w:hAnsi="Cambria Math"/>
              </w:rPr>
              <w:t xml:space="preserve"> is the internal bisector of angle </w:t>
            </w:r>
            <m:oMath>
              <m:r>
                <w:rPr>
                  <w:rFonts w:ascii="Cambria Math" w:hAnsi="Cambria Math"/>
                </w:rPr>
                <m:t xml:space="preserve">C </m:t>
              </m:r>
            </m:oMath>
            <w:r w:rsidR="00E0645F" w:rsidRPr="00DB5034">
              <w:rPr>
                <w:rFonts w:ascii="Cambria Math" w:hAnsi="Cambria Math"/>
              </w:rPr>
              <w:t>of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∆ABC, </m:t>
              </m:r>
            </m:oMath>
            <w:r w:rsidR="00E0645F" w:rsidRPr="00DB5034">
              <w:rPr>
                <w:rFonts w:ascii="Cambria Math" w:hAnsi="Cambria Math"/>
              </w:rPr>
              <w:t xml:space="preserve">then </w:t>
            </w:r>
            <m:oMath>
              <m:r>
                <w:rPr>
                  <w:rFonts w:ascii="Cambria Math" w:hAnsi="Cambria Math"/>
                </w:rPr>
                <m:t>CF</m:t>
              </m:r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2ab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a+b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a+b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2ab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B+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016C7F" w:rsidRPr="00DB5034" w:rsidRDefault="00AA020D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7000F" w:rsidRDefault="0057000F" w:rsidP="00DE3BDD">
            <w:pPr>
              <w:spacing w:after="0"/>
              <w:contextualSpacing/>
              <w:rPr>
                <w:rFonts w:ascii="Cambria Math" w:hAnsi="Cambria Math"/>
              </w:rPr>
            </w:pPr>
            <w:r w:rsidRPr="00931AA0">
              <w:rPr>
                <w:rFonts w:ascii="Cambria Math" w:hAnsi="Cambria Math"/>
              </w:rPr>
              <w:t>If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θ=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α-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</m:fNam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</m:func>
                        </m:e>
                      </m:func>
                    </m:num>
                    <m:den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α+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</m:fNam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</m:func>
                        </m:e>
                      </m:func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, </m:t>
                  </m:r>
                </m:e>
              </m:func>
            </m:oMath>
            <w:r>
              <w:rPr>
                <w:rFonts w:ascii="Cambria Math" w:hAnsi="Cambria Math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7000F" w:rsidRDefault="0057000F" w:rsidP="00DE3BD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 xml:space="preserve">α=± </m:t>
                        </m:r>
                        <m:rad>
                          <m:radPr>
                            <m:degHide m:val="on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7000F" w:rsidRDefault="0057000F" w:rsidP="00DE3BD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 xml:space="preserve">α=± </m:t>
                        </m:r>
                        <m:rad>
                          <m:radPr>
                            <m:degHide m:val="on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7000F" w:rsidRDefault="0057000F" w:rsidP="00DE3BD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θ=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2α</m:t>
                        </m:r>
                      </m:e>
                    </m:func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57000F" w:rsidRDefault="0057000F" w:rsidP="00DE3BD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θ+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2α=0</m:t>
                        </m:r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102C3C" w:rsidRPr="00A33FF1" w:rsidRDefault="00DA2326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Which of the following number(s)is/are rational?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02C3C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15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°</m:t>
                        </m:r>
                      </m:sup>
                    </m:sSup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02C3C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15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°</m:t>
                        </m:r>
                      </m:sup>
                    </m:sSup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02C3C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15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°</m:t>
                        </m:r>
                      </m:sup>
                    </m:sSup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15°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02C3C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15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°</m:t>
                        </m:r>
                      </m:sup>
                    </m:sSup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75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°</m:t>
                        </m:r>
                      </m:sup>
                    </m:sSup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A33FF1" w:rsidRDefault="00B97A15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Which of the following quantities are rational?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11π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5π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cosec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9π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10</m:t>
                            </m:r>
                          </m:den>
                        </m:f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4π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9</m:t>
                            </m:r>
                          </m:den>
                        </m:f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4π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9</m:t>
                            </m:r>
                          </m:den>
                        </m:f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8π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9</m:t>
                            </m:r>
                          </m:den>
                        </m:f>
                      </m:e>
                    </m:func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102C3C" w:rsidRPr="00A33FF1" w:rsidRDefault="003A3388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minimum value of the expression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</m:oMath>
            <w:r w:rsidRPr="00A33FF1">
              <w:rPr>
                <w:rFonts w:ascii="Cambria Math" w:hAnsi="Cambria Math"/>
              </w:rPr>
              <w:t xml:space="preserve"> where </w:t>
            </w:r>
            <m:oMath>
              <m:r>
                <w:rPr>
                  <w:rFonts w:ascii="Cambria Math" w:hAnsi="Cambria Math"/>
                </w:rPr>
                <m:t>α,β,γ</m:t>
              </m:r>
            </m:oMath>
            <w:r w:rsidRPr="00A33FF1">
              <w:rPr>
                <w:rFonts w:ascii="Cambria Math" w:hAnsi="Cambria Math"/>
              </w:rPr>
              <w:t xml:space="preserve"> are real numbers satisfying </w:t>
            </w:r>
            <m:oMath>
              <m:r>
                <w:rPr>
                  <w:rFonts w:ascii="Cambria Math" w:hAnsi="Cambria Math"/>
                </w:rPr>
                <m:t>α+β+γ=π</m:t>
              </m:r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102C3C" w:rsidRPr="00A33FF1" w:rsidRDefault="003A3388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Positive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102C3C" w:rsidRPr="00A33FF1" w:rsidRDefault="003A3388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Zero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102C3C" w:rsidRPr="00A33FF1" w:rsidRDefault="003A3388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Negative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02C3C" w:rsidRPr="00A33FF1" w:rsidRDefault="00AF1D7E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-3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FC6EF1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x+1</m:t>
                      </m:r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x-0.5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x-0.5</m:t>
                      </m:r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x+1</m:t>
                      </m:r>
                    </m:e>
                  </m:d>
                </m:e>
              </m:func>
            </m:oMath>
            <w:r w:rsidRPr="00E50692">
              <w:rPr>
                <w:rFonts w:ascii="Cambria Math" w:hAnsi="Cambria Math"/>
              </w:rPr>
              <w:t xml:space="preserve"> has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913EB9" w:rsidRPr="00E50692" w:rsidRDefault="00FC6EF1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Two real solutions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913EB9" w:rsidRPr="00E50692" w:rsidRDefault="00FC6EF1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No prime solution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913EB9" w:rsidRPr="00E50692" w:rsidRDefault="00FC6EF1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One integral solution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913EB9" w:rsidRPr="00E50692" w:rsidRDefault="00FC6EF1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No irrational solution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a+2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2a-1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2a+1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if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is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6B731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3/4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6B731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4/3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6B731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2a/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6B731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2a/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DB5034" w:rsidRDefault="00C37F9D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There exists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DB5034">
              <w:rPr>
                <w:rFonts w:ascii="Cambria Math" w:hAnsi="Cambria Math"/>
              </w:rPr>
              <w:t xml:space="preserve"> satisfying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a+b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+ab </m:t>
              </m:r>
            </m:oMath>
            <w:r w:rsidR="00E0645F" w:rsidRPr="00DB5034">
              <w:rPr>
                <w:rFonts w:ascii="Cambria Math" w:hAnsi="Cambria Math"/>
              </w:rPr>
              <w:t xml:space="preserve">and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AE4D29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 xml:space="preserve"> x=b</m:t>
              </m:r>
            </m:oMath>
            <w:r w:rsidRPr="00E50692">
              <w:rPr>
                <w:rFonts w:ascii="Cambria Math" w:hAnsi="Cambria Math"/>
              </w:rPr>
              <w:t xml:space="preserve"> for permissible values of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E50692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x,</m:t>
              </m:r>
            </m:oMath>
            <w:r w:rsidRPr="00E50692">
              <w:rPr>
                <w:rFonts w:ascii="Cambria Math" w:hAnsi="Cambria Math"/>
              </w:rPr>
              <w:t xml:space="preserve"> then identify the statement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oMath>
            <w:r w:rsidRPr="00E50692">
              <w:rPr>
                <w:rFonts w:ascii="Cambria Math" w:hAnsi="Cambria Math"/>
              </w:rPr>
              <w:t xml:space="preserve"> which can be correct.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913EB9" w:rsidRPr="00E50692" w:rsidRDefault="004E6B69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E50692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E50692">
              <w:rPr>
                <w:rFonts w:ascii="Cambria Math" w:hAnsi="Cambria Math"/>
              </w:rPr>
              <w:t xml:space="preserve"> are two irrational numbers, then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E50692">
              <w:rPr>
                <w:rFonts w:ascii="Cambria Math" w:hAnsi="Cambria Math"/>
              </w:rPr>
              <w:t xml:space="preserve"> can be rational.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913EB9" w:rsidRPr="00E50692" w:rsidRDefault="004E6B69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E50692">
              <w:rPr>
                <w:rFonts w:ascii="Cambria Math" w:hAnsi="Cambria Math"/>
              </w:rPr>
              <w:t xml:space="preserve"> is rational and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E50692">
              <w:rPr>
                <w:rFonts w:ascii="Cambria Math" w:hAnsi="Cambria Math"/>
              </w:rPr>
              <w:t xml:space="preserve"> is irrational, then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E50692">
              <w:rPr>
                <w:rFonts w:ascii="Cambria Math" w:hAnsi="Cambria Math"/>
              </w:rPr>
              <w:t xml:space="preserve"> can be rational.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913EB9" w:rsidRPr="00E50692" w:rsidRDefault="00A15709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E50692">
              <w:rPr>
                <w:rFonts w:ascii="Cambria Math" w:hAnsi="Cambria Math"/>
              </w:rPr>
              <w:t xml:space="preserve"> is irrational and =b is rational, then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E50692">
              <w:rPr>
                <w:rFonts w:ascii="Cambria Math" w:hAnsi="Cambria Math"/>
              </w:rPr>
              <w:t xml:space="preserve"> can be rational.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913EB9" w:rsidRPr="00E50692" w:rsidRDefault="00A15709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E50692">
              <w:rPr>
                <w:rFonts w:ascii="Cambria Math" w:hAnsi="Cambria Math"/>
              </w:rPr>
              <w:t xml:space="preserve"> is rational and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E50692">
              <w:rPr>
                <w:rFonts w:ascii="Cambria Math" w:hAnsi="Cambria Math"/>
              </w:rPr>
              <w:t xml:space="preserve"> is rational, then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E50692">
              <w:rPr>
                <w:rFonts w:ascii="Cambria Math" w:hAnsi="Cambria Math"/>
              </w:rPr>
              <w:t xml:space="preserve"> can be rational.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250F0" w:rsidRPr="00DB5034" w:rsidRDefault="000B30F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Let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</m:oMath>
            <w:r w:rsidRPr="00DB5034">
              <w:rPr>
                <w:rFonts w:ascii="Cambria Math" w:hAnsi="Cambria Math"/>
              </w:rPr>
              <w:t xml:space="preserve"> be a regular hexagon inscribed in a circle of unit radius. Then the product of the lengths of the line segments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DB5034">
              <w:rPr>
                <w:rFonts w:ascii="Cambria Math" w:hAnsi="Cambria Math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DB5034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0B30F9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250F0" w:rsidRPr="00DB5034" w:rsidRDefault="000B30F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B1750" w:rsidRPr="00B25038" w:rsidRDefault="00296A21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>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-2x+b≥2</m:t>
              </m:r>
            </m:oMath>
            <w:r w:rsidR="005309C2" w:rsidRPr="00B25038">
              <w:rPr>
                <w:rFonts w:ascii="Cambria Math" w:hAnsi="Cambria Math"/>
                <w:i/>
              </w:rPr>
              <w:t xml:space="preserve"> </w:t>
            </w:r>
            <w:r w:rsidR="005309C2" w:rsidRPr="00B25038">
              <w:rPr>
                <w:rFonts w:ascii="Cambria Math" w:hAnsi="Cambria Math"/>
              </w:rPr>
              <w:t xml:space="preserve">for all the real values of </w:t>
            </w:r>
            <m:oMath>
              <m:r>
                <w:rPr>
                  <w:rFonts w:ascii="Cambria Math" w:hAnsi="Cambria Math"/>
                </w:rPr>
                <m:t>x≤1</m:t>
              </m:r>
            </m:oMath>
            <w:r w:rsidRPr="00B25038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α∈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π/2</m:t>
                  </m:r>
                </m:e>
              </m:d>
              <m:r>
                <w:rPr>
                  <w:rFonts w:ascii="Cambria Math" w:hAnsi="Cambria Math"/>
                </w:rPr>
                <m:t>∪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π/2, π</m:t>
                  </m:r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="00B15BFF" w:rsidRPr="00B25038">
              <w:rPr>
                <w:rFonts w:ascii="Cambria Math" w:hAnsi="Cambria Math"/>
              </w:rPr>
              <w:t xml:space="preserve"> then the possible real values of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="00B15BFF" w:rsidRPr="00B25038">
              <w:rPr>
                <w:rFonts w:ascii="Cambria Math" w:hAnsi="Cambria Math"/>
              </w:rPr>
              <w:t xml:space="preserve"> is/are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2B1750" w:rsidRPr="00B25038" w:rsidRDefault="00B15BFF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2B1750" w:rsidRPr="00B25038" w:rsidRDefault="00B15BFF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2B1750" w:rsidRPr="00B25038" w:rsidRDefault="00B15BFF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2B1750" w:rsidRPr="00B25038" w:rsidRDefault="00B15BFF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5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B1750" w:rsidRPr="00B25038" w:rsidRDefault="00296A21" w:rsidP="000B4D3D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x-a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x+b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="00F3325B" w:rsidRPr="00B25038">
              <w:rPr>
                <w:rFonts w:ascii="Cambria Math" w:hAnsi="Cambria Math"/>
              </w:rPr>
              <w:t xml:space="preserve"> </w:t>
            </w:r>
            <w:r w:rsidR="001F32F3" w:rsidRPr="00B25038">
              <w:rPr>
                <w:rFonts w:ascii="Cambria Math" w:hAnsi="Cambria Math"/>
              </w:rPr>
              <w:t>has only one solution in</w:t>
            </w:r>
            <w:r w:rsidR="00EF232F" w:rsidRPr="00B25038">
              <w:rPr>
                <w:rFonts w:ascii="Cambria Math" w:hAnsi="Cambria Math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π</m:t>
                  </m:r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="00EF232F" w:rsidRPr="00B25038">
              <w:rPr>
                <w:rFonts w:ascii="Cambria Math" w:hAnsi="Cambria Math"/>
              </w:rPr>
              <w:t xml:space="preserve"> then which of the following statements are correct?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EF232F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a∈</m:t>
                </m:r>
                <m:d>
                  <m:dPr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-∞, 1</m:t>
                    </m:r>
                  </m:e>
                </m:d>
                <m:r>
                  <w:rPr>
                    <w:rFonts w:ascii="Cambria Math" w:hAnsi="Cambria Math"/>
                  </w:rPr>
                  <m:t>∪</m:t>
                </m:r>
                <m:d>
                  <m:dPr>
                    <m:begChr m:val="[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2, ∞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EF232F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b∈</m:t>
                </m:r>
                <m:d>
                  <m:dPr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-∞, 0</m:t>
                    </m:r>
                  </m:e>
                </m:d>
                <m:r>
                  <w:rPr>
                    <w:rFonts w:ascii="Cambria Math" w:hAnsi="Cambria Math"/>
                  </w:rPr>
                  <m:t>∪</m:t>
                </m:r>
                <m:d>
                  <m:dPr>
                    <m:begChr m:val="[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 ∞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EF232F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a=1+b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2B1750" w:rsidRPr="00B25038" w:rsidRDefault="00EF232F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8322E0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Which of the following, when simplified, reduces to unity?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913EB9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.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lo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sub>
                </m:sSub>
                <m:r>
                  <w:rPr>
                    <w:rFonts w:ascii="Cambria Math" w:hAnsi="Cambria Math"/>
                  </w:rPr>
                  <m:t>20+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10</m:t>
                                </m:r>
                              </m:sub>
                            </m:sSub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913EB9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48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func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913EB9" w:rsidRPr="00E50692" w:rsidRDefault="00B40562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fName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9</m:t>
                                </m:r>
                              </m:e>
                            </m:rad>
                          </m:e>
                        </m:rad>
                      </m:e>
                    </m:func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913EB9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radPr>
                              <m:deg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eg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e>
                            </m:ra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ctrlPr>
                          <w:rPr>
                            <w:rFonts w:ascii="Cambria Math" w:hAnsi="Cambria Math"/>
                          </w:rPr>
                        </m:ctrlP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64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27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250F0" w:rsidRPr="00DB5034" w:rsidRDefault="000B30F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In a triangle, the lengths of the two larger sides are 10 and 9, respectively. If the angles are in A.P., then the length of the third side can be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0B30F9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5-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6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0B30F9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250F0" w:rsidRPr="00DB5034" w:rsidRDefault="000B30F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250F0" w:rsidRPr="00DB5034" w:rsidRDefault="000B30F9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5+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6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A33FF1" w:rsidRDefault="00347DCF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>α=π/7</m:t>
              </m:r>
            </m:oMath>
            <w:r w:rsidRPr="00A33FF1">
              <w:rPr>
                <w:rFonts w:ascii="Cambria Math" w:hAnsi="Cambria Math"/>
              </w:rPr>
              <w:t xml:space="preserve"> which of the following hold(s) good?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2α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3α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3α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2α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347DCF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cosec </m:t>
                </m:r>
                <m:r>
                  <w:rPr>
                    <w:rFonts w:ascii="Cambria Math" w:hAnsi="Cambria Math"/>
                  </w:rPr>
                  <m:t>α=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cosec </m:t>
                </m:r>
                <m:r>
                  <w:rPr>
                    <w:rFonts w:ascii="Cambria Math" w:hAnsi="Cambria Math"/>
                  </w:rPr>
                  <m:t>2α+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cosec </m:t>
                </m:r>
                <m:r>
                  <w:rPr>
                    <w:rFonts w:ascii="Cambria Math" w:hAnsi="Cambria Math"/>
                  </w:rPr>
                  <m:t>4α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3α</m:t>
                    </m:r>
                  </m:e>
                </m:func>
                <m:r>
                  <w:rPr>
                    <w:rFonts w:ascii="Cambria Math" w:hAnsi="Cambria Math"/>
                  </w:rPr>
                  <m:t>=1/2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347DC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8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2α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4α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BF3DF6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 equation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</m:fName>
                    <m:e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27</m:t>
                          </m:r>
                        </m:e>
                      </m:rad>
                    </m:e>
                  </m:func>
                </m:e>
              </m:ra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x+1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E50692">
              <w:rPr>
                <w:rFonts w:ascii="Cambria Math" w:hAnsi="Cambria Math"/>
              </w:rPr>
              <w:t xml:space="preserve"> has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913EB9" w:rsidRPr="00E50692" w:rsidRDefault="00BF3DF6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No integral solution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913EB9" w:rsidRPr="00E50692" w:rsidRDefault="00BF3DF6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One irrational solution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913EB9" w:rsidRPr="00E50692" w:rsidRDefault="00BF3DF6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Two real solutions 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913EB9" w:rsidRPr="00E50692" w:rsidRDefault="00BF3DF6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No prime solution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250F0" w:rsidRPr="00DB5034" w:rsidRDefault="006C16CB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There exists a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DB5034">
              <w:rPr>
                <w:rFonts w:ascii="Cambria Math" w:hAnsi="Cambria Math"/>
              </w:rPr>
              <w:t xml:space="preserve"> satisfying the conditions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6250F0" w:rsidRPr="00DB5034" w:rsidRDefault="006C16C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A=a,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A&lt;π/2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6250F0" w:rsidRPr="00DB5034" w:rsidRDefault="006C16C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A&gt;a,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A&gt;π/2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6250F0" w:rsidRPr="00DB5034" w:rsidRDefault="006C16C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A&lt;a,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A&lt;π/2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6250F0" w:rsidRPr="00DB5034" w:rsidRDefault="006C16C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A&lt;a,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A&lt;π/2,b&gt;a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A33FF1" w:rsidRDefault="00DA0672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If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 the geometric mean between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where </m:t>
              </m:r>
              <m:r>
                <w:rPr>
                  <w:rFonts w:ascii="Cambria Math" w:hAnsi="Cambria Math"/>
                </w:rPr>
                <m:t xml:space="preserve">0&lt;α, β&lt;π2,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then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2β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Pr="00A33FF1">
              <w:rPr>
                <w:rFonts w:ascii="Cambria Math" w:hAnsi="Cambria Math"/>
              </w:rPr>
              <w:t>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F94D6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-α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F94D6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+α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F94D6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+α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F94D6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-α</m:t>
                        </m:r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250F0" w:rsidRPr="00DB5034" w:rsidRDefault="000B30F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in a triangle </w:t>
            </w:r>
            <m:oMath>
              <m:r>
                <w:rPr>
                  <w:rFonts w:ascii="Cambria Math" w:hAnsi="Cambria Math"/>
                </w:rPr>
                <m:t>PQR,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P,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Q,</m:t>
                      </m:r>
                    </m:e>
                  </m:func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 are in A.P.,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6250F0" w:rsidRPr="00DB5034" w:rsidRDefault="000B30F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The altitudes are in A.P.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6250F0" w:rsidRPr="00DB5034" w:rsidRDefault="000B30F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The altitudes are in H.P.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6250F0" w:rsidRPr="00DB5034" w:rsidRDefault="000B30F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The medians are in G.P.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6250F0" w:rsidRPr="00DB5034" w:rsidRDefault="000B30F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The medians are in A.P.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972365" w:rsidP="002C455C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1/2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4-x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≥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1/2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1/2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(x-1)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</m:oMath>
            <w:r w:rsidR="001B0F3F" w:rsidRPr="00E50692">
              <w:rPr>
                <w:rFonts w:ascii="Cambria Math" w:hAnsi="Cambria Math"/>
              </w:rPr>
              <w:t xml:space="preserve"> then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="001B0F3F" w:rsidRPr="00E50692">
              <w:rPr>
                <w:rFonts w:ascii="Cambria Math" w:hAnsi="Cambria Math"/>
              </w:rPr>
              <w:t xml:space="preserve"> belongs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13EB9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1, 2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13EB9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3, 4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13EB9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1, 3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13EB9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1, 4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A33FF1" w:rsidRDefault="001B1690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Which of the following do/does not reduce to unity?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3C3A94" w:rsidRPr="003C3A94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180°+A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180°+A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90°+A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90°+A</m:t>
                            </m:r>
                          </m:e>
                        </m:d>
                      </m:e>
                    </m:func>
                  </m:den>
                </m:f>
              </m:oMath>
            </m:oMathPara>
          </w:p>
          <w:p w:rsidR="00016C7F" w:rsidRPr="00A33FF1" w:rsidRDefault="009F4C3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360°-A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cosec </m:t>
                    </m:r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-A</m:t>
                            </m:r>
                          </m:e>
                        </m:d>
                      </m:e>
                    </m:func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3C3A94" w:rsidRPr="003C3A94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-A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180°+A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90°+A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den>
                </m:f>
              </m:oMath>
            </m:oMathPara>
          </w:p>
          <w:p w:rsidR="00016C7F" w:rsidRPr="00A33FF1" w:rsidRDefault="009F4C3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90°+A</m:t>
                            </m:r>
                          </m:e>
                        </m:d>
                      </m:e>
                    </m:func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24°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24°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21°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39°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51°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69°</m:t>
                        </m:r>
                      </m:e>
                    </m:func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90°+A</m:t>
                            </m:r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-A</m:t>
                            </m:r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(180°-A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)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360°+A</m:t>
                            </m:r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180°+A</m:t>
                            </m:r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90°-A</m:t>
                            </m:r>
                          </m:e>
                        </m:d>
                      </m:e>
                    </m:func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DB5034" w:rsidRDefault="00D94A24" w:rsidP="006B0C02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Sides of </w:t>
            </w:r>
            <m:oMath>
              <m:r>
                <w:rPr>
                  <w:rFonts w:ascii="Cambria Math" w:hAnsi="Cambria Math"/>
                </w:rPr>
                <m:t>∆ABC</m:t>
              </m:r>
            </m:oMath>
            <w:r w:rsidRPr="00DB5034">
              <w:rPr>
                <w:rFonts w:ascii="Cambria Math" w:hAnsi="Cambria Math"/>
              </w:rPr>
              <w:t xml:space="preserve"> are in A.P.  If </w:t>
            </w:r>
            <m:oMath>
              <m:r>
                <w:rPr>
                  <w:rFonts w:ascii="Cambria Math" w:hAnsi="Cambria Math"/>
                </w:rPr>
                <m:t>a&lt;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b, c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, </m:t>
              </m:r>
            </m:oMath>
            <w:r w:rsidRPr="00DB5034">
              <w:rPr>
                <w:rFonts w:ascii="Cambria Math" w:hAnsi="Cambria Math"/>
              </w:rPr>
              <w:t xml:space="preserve">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 may be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4b-3c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2b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3c-4b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2c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4c-3b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2b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4c-3b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2c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DB5034" w:rsidRDefault="009E6043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 sides of </w:t>
            </w:r>
            <m:oMath>
              <m:r>
                <w:rPr>
                  <w:rFonts w:ascii="Cambria Math" w:hAnsi="Cambria Math"/>
                </w:rPr>
                <m:t>∆ABC</m:t>
              </m:r>
            </m:oMath>
            <w:r w:rsidRPr="00DB5034">
              <w:rPr>
                <w:rFonts w:ascii="Cambria Math" w:hAnsi="Cambria Math"/>
              </w:rPr>
              <w:t xml:space="preserve"> satisfy the equation </w:t>
            </w:r>
            <m:oMath>
              <m:r>
                <w:rPr>
                  <w:rFonts w:ascii="Cambria Math" w:hAnsi="Cambria Math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=4ab+2ac.</m:t>
              </m:r>
            </m:oMath>
            <w:r w:rsidR="009E24D6" w:rsidRPr="00DB5034">
              <w:rPr>
                <w:rFonts w:ascii="Cambria Math" w:hAnsi="Cambria Math"/>
              </w:rPr>
              <w:t xml:space="preserve"> 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016C7F" w:rsidRPr="00DB5034" w:rsidRDefault="009E24D6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The triangle is isosceles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016C7F" w:rsidRPr="00DB5034" w:rsidRDefault="009E24D6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The triangle is obtuse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6C7F" w:rsidRPr="00DB5034" w:rsidRDefault="009E24D6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7/8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6C7F" w:rsidRPr="00DB5034" w:rsidRDefault="009E24D6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1/4</m:t>
                        </m:r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A33FF1" w:rsidRDefault="009B6803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Which of the following identities, wherever defined, hold(s) good?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2α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45°+α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45°-α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 xml:space="preserve">=2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cosec 2α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45°+α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45°-α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2α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2α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DB5034" w:rsidRDefault="007D7A6E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If the sides of a right-angled triangle are in G.P., then the cosines of the acute angle of the triangle 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A33FF1" w:rsidRDefault="004007B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In which of the following sets the inequality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6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6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&gt;5/8</m:t>
              </m:r>
            </m:oMath>
            <w:r w:rsidRPr="00A33FF1">
              <w:rPr>
                <w:rFonts w:ascii="Cambria Math" w:hAnsi="Cambria Math"/>
              </w:rPr>
              <w:t xml:space="preserve"> holds good?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-π/8,π/8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3π/8,5π/8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π/4,3π/4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7π/8,9π/8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number of all the possible triplets </w:t>
            </w:r>
            <m:oMath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  <w:r w:rsidRPr="00B25038">
              <w:rPr>
                <w:rFonts w:ascii="Cambria Math" w:hAnsi="Cambria Math"/>
              </w:rPr>
              <w:t xml:space="preserve"> such that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2x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(x)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 for all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Infinite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A33FF1" w:rsidRDefault="000A412B" w:rsidP="002178ED">
            <w:pPr>
              <w:spacing w:after="0"/>
              <w:contextualSpacing/>
              <w:rPr>
                <w:rFonts w:ascii="Cambria Math" w:hAnsi="Cambria Math"/>
                <w:color w:val="000000" w:themeColor="text1"/>
              </w:rPr>
            </w:pPr>
            <w:r w:rsidRPr="00A33FF1">
              <w:rPr>
                <w:rFonts w:ascii="Cambria Math" w:hAnsi="Cambria Math"/>
              </w:rPr>
              <w:t xml:space="preserve">A circle centred at </w:t>
            </w:r>
            <m:oMath>
              <m:r>
                <w:rPr>
                  <w:rFonts w:ascii="Cambria Math" w:hAnsi="Cambria Math"/>
                </w:rPr>
                <m:t>O</m:t>
              </m:r>
            </m:oMath>
            <w:r w:rsidRPr="00A33FF1">
              <w:rPr>
                <w:rFonts w:ascii="Cambria Math" w:hAnsi="Cambria Math"/>
              </w:rPr>
              <w:t xml:space="preserve"> has radius 1 and contains the point </w:t>
            </w:r>
            <m:oMath>
              <m:r>
                <w:rPr>
                  <w:rFonts w:ascii="Cambria Math" w:hAnsi="Cambria Math"/>
                </w:rPr>
                <m:t>A.</m:t>
              </m:r>
            </m:oMath>
            <w:r w:rsidRPr="00A33FF1">
              <w:rPr>
                <w:rFonts w:ascii="Cambria Math" w:hAnsi="Cambria Math"/>
              </w:rPr>
              <w:t xml:space="preserve">  Segment </w:t>
            </w:r>
            <m:oMath>
              <m:r>
                <w:rPr>
                  <w:rFonts w:ascii="Cambria Math" w:hAnsi="Cambria Math"/>
                </w:rPr>
                <m:t>AB</m:t>
              </m:r>
            </m:oMath>
            <w:r w:rsidRPr="00A33FF1">
              <w:rPr>
                <w:rFonts w:ascii="Cambria Math" w:hAnsi="Cambria Math"/>
              </w:rPr>
              <w:t xml:space="preserve"> is tangent to the circle at </w:t>
            </w:r>
            <m:oMath>
              <m:r>
                <w:rPr>
                  <w:rFonts w:ascii="Cambria Math" w:hAnsi="Cambria Math"/>
                </w:rPr>
                <m:t xml:space="preserve">A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∠AOB=θ.</m:t>
              </m:r>
            </m:oMath>
            <w:r w:rsidR="00E75274" w:rsidRPr="00A33FF1">
              <w:rPr>
                <w:rFonts w:ascii="Cambria Math" w:hAnsi="Cambria Math"/>
              </w:rPr>
              <w:t xml:space="preserve">  If point </w:t>
            </w:r>
            <m:oMath>
              <m:r>
                <w:rPr>
                  <w:rFonts w:ascii="Cambria Math" w:hAnsi="Cambria Math"/>
                </w:rPr>
                <m:t>C</m:t>
              </m:r>
            </m:oMath>
            <w:r w:rsidR="00E75274" w:rsidRPr="00A33FF1">
              <w:rPr>
                <w:rFonts w:ascii="Cambria Math" w:hAnsi="Cambria Math"/>
              </w:rPr>
              <w:t xml:space="preserve"> lies</w:t>
            </w:r>
            <w:r w:rsidR="00D15456" w:rsidRPr="00A33FF1">
              <w:rPr>
                <w:rFonts w:ascii="Cambria Math" w:hAnsi="Cambria Math"/>
              </w:rPr>
              <w:t xml:space="preserve"> </w:t>
            </w:r>
            <w:r w:rsidR="00E75274" w:rsidRPr="00A33FF1">
              <w:rPr>
                <w:rFonts w:ascii="Cambria Math" w:hAnsi="Cambria Math"/>
              </w:rPr>
              <w:t xml:space="preserve">on </w:t>
            </w:r>
            <m:oMath>
              <m:r>
                <w:rPr>
                  <w:rFonts w:ascii="Cambria Math" w:hAnsi="Cambria Math"/>
                </w:rPr>
                <m:t xml:space="preserve">OA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BC</m:t>
              </m:r>
            </m:oMath>
            <w:r w:rsidR="00E75274" w:rsidRPr="00A33FF1">
              <w:rPr>
                <w:rFonts w:ascii="Cambria Math" w:hAnsi="Cambria Math"/>
              </w:rPr>
              <w:t xml:space="preserve"> bisects the angle </w:t>
            </w:r>
            <m:oMath>
              <m:r>
                <w:rPr>
                  <w:rFonts w:ascii="Cambria Math" w:hAnsi="Cambria Math"/>
                </w:rPr>
                <m:t>ABO,</m:t>
              </m:r>
            </m:oMath>
            <w:r w:rsidR="00E75274" w:rsidRPr="00A33FF1">
              <w:rPr>
                <w:rFonts w:ascii="Cambria Math" w:hAnsi="Cambria Math"/>
              </w:rPr>
              <w:t xml:space="preserve"> then </w:t>
            </w:r>
            <m:oMath>
              <m:r>
                <w:rPr>
                  <w:rFonts w:ascii="Cambria Math" w:hAnsi="Cambria Math"/>
                </w:rPr>
                <m:t>OC</m:t>
              </m:r>
            </m:oMath>
            <w:r w:rsidR="00E75274" w:rsidRPr="00A33FF1">
              <w:rPr>
                <w:rFonts w:ascii="Cambria Math" w:hAnsi="Cambria Math"/>
              </w:rPr>
              <w:t xml:space="preserve"> equals</w:t>
            </w:r>
          </w:p>
          <w:p w:rsidR="00E75274" w:rsidRPr="00A33FF1" w:rsidRDefault="00A054F3" w:rsidP="002178ED">
            <w:pPr>
              <w:spacing w:after="0"/>
              <w:contextualSpacing/>
              <w:rPr>
                <w:rFonts w:ascii="Cambria Math" w:hAnsi="Cambria Math"/>
                <w:i/>
                <w:color w:val="FF0000"/>
              </w:rPr>
            </w:pPr>
            <w:r w:rsidRPr="00A33FF1">
              <w:rPr>
                <w:rFonts w:ascii="Cambria Math" w:hAnsi="Cambria Math"/>
              </w:rPr>
              <w:object w:dxaOrig="2470" w:dyaOrig="2827">
                <v:shape id="_x0000_i1030" type="#_x0000_t75" style="width:93.6pt;height:108pt" o:ole="">
                  <v:imagedata r:id="IM3Q688Q0" o:title=""/>
                </v:shape>
                <o:OLEObject Type="Embed" ProgID="ChemDraw.Document.6.0" ShapeID="_x0000_i1030" DrawAspect="Content" ObjectID="_1478862007" r:id="OM3Q688Q0"/>
              </w:objec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E75274" w:rsidRPr="00DB5034" w:rsidRDefault="00475591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is the area and </w:t>
            </w:r>
            <m:oMath>
              <m:r>
                <w:rPr>
                  <w:rFonts w:ascii="Cambria Math" w:hAnsi="Cambria Math"/>
                </w:rPr>
                <m:t>2s</m:t>
              </m:r>
            </m:oMath>
            <w:r w:rsidRPr="00DB5034">
              <w:rPr>
                <w:rFonts w:ascii="Cambria Math" w:hAnsi="Cambria Math"/>
              </w:rPr>
              <w:t xml:space="preserve"> is the sum of the sides of a triangle,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3810C9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3810C9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3810C9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A&lt;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016C7F" w:rsidRPr="00DB5034" w:rsidRDefault="003810C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A33FF1" w:rsidRDefault="008E3260" w:rsidP="002178ED">
            <w:pPr>
              <w:spacing w:after="0"/>
              <w:contextualSpacing/>
              <w:jc w:val="both"/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 xml:space="preserve">α, β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γ</m:t>
              </m:r>
            </m:oMath>
            <w:r w:rsidRPr="00A33FF1">
              <w:rPr>
                <w:rFonts w:ascii="Cambria Math" w:hAnsi="Cambria Math"/>
              </w:rPr>
              <w:t xml:space="preserve"> be some angles in the first quadrant satisfying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α+β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=15/8</m:t>
              </m:r>
            </m:oMath>
            <w:r w:rsidRPr="00A33FF1">
              <w:rPr>
                <w:rFonts w:ascii="Cambria Math" w:hAnsi="Cambria Math"/>
              </w:rPr>
              <w:t xml:space="preserve"> and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cosec </m:t>
              </m:r>
              <m:r>
                <w:rPr>
                  <w:rFonts w:ascii="Cambria Math" w:hAnsi="Cambria Math"/>
                </w:rPr>
                <m:t>γ=17/8,</m:t>
              </m:r>
            </m:oMath>
            <w:r w:rsidRPr="00A33FF1">
              <w:rPr>
                <w:rFonts w:ascii="Cambria Math" w:hAnsi="Cambria Math"/>
              </w:rPr>
              <w:t xml:space="preserve"> then which of the following hold(s) good?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883E2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α+β+γ=π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102C3C" w:rsidRPr="00A33FF1" w:rsidRDefault="00165246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expression </w:t>
            </w:r>
            <m:oMath>
              <m:r>
                <w:rPr>
                  <w:rFonts w:ascii="Cambria Math" w:hAnsi="Cambria Math"/>
                </w:rPr>
                <m:t>3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π-α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p>
                          </m:sSup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3π+α</m:t>
                              </m:r>
                            </m:e>
                          </m:d>
                        </m:e>
                      </m:func>
                    </m:e>
                  </m:func>
                </m:e>
              </m:d>
              <m:r>
                <w:rPr>
                  <w:rFonts w:ascii="Cambria Math" w:hAnsi="Cambria Math"/>
                </w:rPr>
                <m:t>-2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p>
                      </m:sSup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π+α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(5π-α)</m:t>
                          </m:r>
                        </m:e>
                      </m:func>
                    </m:e>
                  </m:func>
                </m:e>
              </m:d>
            </m:oMath>
            <w:r w:rsidR="00DA2326"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102C3C" w:rsidRPr="00A33FF1" w:rsidRDefault="00DA2326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102C3C" w:rsidRPr="00A33FF1" w:rsidRDefault="00DA2326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102C3C" w:rsidRPr="00A33FF1" w:rsidRDefault="00DA2326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102C3C" w:rsidRPr="00A33FF1" w:rsidRDefault="00DA2326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x+3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x-2</m:t>
                  </m:r>
                </m:e>
              </m:func>
              <m:r>
                <w:rPr>
                  <w:rFonts w:ascii="Cambria Math" w:hAnsi="Cambria Math"/>
                </w:rPr>
                <m:t>&gt;0</m:t>
              </m:r>
            </m:oMath>
            <w:r w:rsidRPr="00B25038">
              <w:rPr>
                <w:rFonts w:ascii="Cambria Math" w:hAnsi="Cambria Math"/>
              </w:rPr>
              <w:t xml:space="preserve"> and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-x-2&lt;0</m:t>
              </m:r>
            </m:oMath>
            <w:r w:rsidRPr="00B25038">
              <w:rPr>
                <w:rFonts w:ascii="Cambria Math" w:hAnsi="Cambria Math"/>
              </w:rPr>
              <w:t xml:space="preserve"> (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B25038">
              <w:rPr>
                <w:rFonts w:ascii="Cambria Math" w:hAnsi="Cambria Math"/>
              </w:rPr>
              <w:t xml:space="preserve"> is measured in radians). Then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B25038">
              <w:rPr>
                <w:rFonts w:ascii="Cambria Math" w:hAnsi="Cambria Math"/>
              </w:rPr>
              <w:t xml:space="preserve"> lies in the interval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665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665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(-1, 2)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B15665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 2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148D5" w:rsidRDefault="004148D5" w:rsidP="00DE3BDD">
            <w:pPr>
              <w:spacing w:after="0"/>
              <w:contextualSpacing/>
              <w:rPr>
                <w:rFonts w:ascii="Cambria Math" w:hAnsi="Cambria Math"/>
              </w:rPr>
            </w:pPr>
            <w:r w:rsidRPr="00931AA0">
              <w:rPr>
                <w:rFonts w:ascii="Cambria Math" w:hAnsi="Cambria Math"/>
              </w:rPr>
              <w:t>If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in</m:t>
              </m:r>
              <m:r>
                <w:rPr>
                  <w:rFonts w:ascii="Cambria Math" w:hAnsi="Cambria Math"/>
                </w:rPr>
                <m:t xml:space="preserve"> ∆ABC, ∠A=90°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r>
                <w:rPr>
                  <w:rFonts w:ascii="Cambria Math" w:hAnsi="Cambria Math"/>
                </w:rPr>
                <m:t xml:space="preserve"> c,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B,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 xml:space="preserve">B </m:t>
                      </m:r>
                    </m:e>
                  </m:func>
                </m:e>
              </m:func>
            </m:oMath>
            <w:r>
              <w:rPr>
                <w:rFonts w:ascii="Cambria Math" w:hAnsi="Cambria Math"/>
              </w:rPr>
              <w:t>are rational numbers,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148D5" w:rsidRDefault="004148D5" w:rsidP="00DE3BD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a</m:t>
              </m:r>
            </m:oMath>
            <w:r>
              <w:rPr>
                <w:rFonts w:ascii="Cambria Math" w:hAnsi="Cambria Math"/>
              </w:rPr>
              <w:t xml:space="preserve"> is rational 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148D5" w:rsidRDefault="004148D5" w:rsidP="00DE3BD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a</m:t>
              </m:r>
            </m:oMath>
            <w:r>
              <w:rPr>
                <w:rFonts w:ascii="Cambria Math" w:hAnsi="Cambria Math"/>
              </w:rPr>
              <w:t xml:space="preserve"> is irra</w:t>
            </w:r>
            <w:proofErr w:type="spellStart"/>
            <w:r>
              <w:rPr>
                <w:rFonts w:ascii="Cambria Math" w:hAnsi="Cambria Math"/>
              </w:rPr>
              <w:t>tional</w:t>
            </w:r>
            <w:proofErr w:type="spellEnd"/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148D5" w:rsidRDefault="004148D5" w:rsidP="00DE3BD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b</m:t>
              </m:r>
            </m:oMath>
            <w:r>
              <w:rPr>
                <w:rFonts w:ascii="Cambria Math" w:hAnsi="Cambria Math"/>
              </w:rPr>
              <w:t xml:space="preserve"> is rational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148D5" w:rsidRDefault="004148D5" w:rsidP="00DE3BD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b</m:t>
              </m:r>
            </m:oMath>
            <w:r>
              <w:rPr>
                <w:rFonts w:ascii="Cambria Math" w:hAnsi="Cambria Math"/>
              </w:rPr>
              <w:t xml:space="preserve"> is irrational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B25038" w:rsidRDefault="002B1750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A general solution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="00DF76E6" w:rsidRPr="00B25038">
              <w:rPr>
                <w:rFonts w:ascii="Cambria Math" w:hAnsi="Cambria Math"/>
              </w:rPr>
              <w:t xml:space="preserve"> is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n∈Z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2B1750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2B1750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2B1750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2B1750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B1750" w:rsidRPr="00B25038" w:rsidRDefault="0096124E" w:rsidP="000B4D3D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If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(x+π/3)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=a</m:t>
              </m:r>
            </m:oMath>
            <w:r w:rsidRPr="00B25038">
              <w:rPr>
                <w:rFonts w:ascii="Cambria Math" w:hAnsi="Cambria Math"/>
                <w:i/>
              </w:rPr>
              <w:t xml:space="preserve"> </w:t>
            </w:r>
            <w:r w:rsidRPr="00B25038">
              <w:rPr>
                <w:rFonts w:ascii="Cambria Math" w:hAnsi="Cambria Math"/>
              </w:rPr>
              <w:t>has real solutions,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2B1750" w:rsidRPr="00B25038" w:rsidRDefault="0096124E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Number of integral values of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B25038">
              <w:rPr>
                <w:rFonts w:ascii="Cambria Math" w:hAnsi="Cambria Math"/>
              </w:rPr>
              <w:t xml:space="preserve"> are 3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2B1750" w:rsidRPr="00B25038" w:rsidRDefault="0096124E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Sum of number of integral values of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B25038">
              <w:rPr>
                <w:rFonts w:ascii="Cambria Math" w:hAnsi="Cambria Math"/>
              </w:rPr>
              <w:t xml:space="preserve"> is 0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2B1750" w:rsidRPr="00B25038" w:rsidRDefault="0096124E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When </w:t>
            </w:r>
            <m:oMath>
              <m:r>
                <w:rPr>
                  <w:rFonts w:ascii="Cambria Math" w:hAnsi="Cambria Math"/>
                </w:rPr>
                <m:t xml:space="preserve">a=1, </m:t>
              </m:r>
            </m:oMath>
            <w:r w:rsidRPr="00B25038">
              <w:rPr>
                <w:rFonts w:ascii="Cambria Math" w:hAnsi="Cambria Math"/>
              </w:rPr>
              <w:t xml:space="preserve">number of solutions for </w:t>
            </w:r>
            <m:oMath>
              <m:r>
                <w:rPr>
                  <w:rFonts w:ascii="Cambria Math" w:hAnsi="Cambria Math"/>
                </w:rPr>
                <m:t>x∈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are 3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2B1750" w:rsidRPr="00B25038" w:rsidRDefault="0096124E" w:rsidP="000B4D3D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When </w:t>
            </w:r>
            <m:oMath>
              <m:r>
                <w:rPr>
                  <w:rFonts w:ascii="Cambria Math" w:hAnsi="Cambria Math"/>
                </w:rPr>
                <m:t xml:space="preserve">a=1, </m:t>
              </m:r>
            </m:oMath>
            <w:r w:rsidRPr="00B25038">
              <w:rPr>
                <w:rFonts w:ascii="Cambria Math" w:hAnsi="Cambria Math"/>
              </w:rPr>
              <w:t xml:space="preserve">number of solutions for </w:t>
            </w:r>
            <m:oMath>
              <m:r>
                <w:rPr>
                  <w:rFonts w:ascii="Cambria Math" w:hAnsi="Cambria Math"/>
                </w:rPr>
                <m:t>x∈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are 2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DB5034" w:rsidRDefault="004D0CCD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Lengths of the tangents from </w:t>
            </w:r>
            <m:oMath>
              <m:r>
                <w:rPr>
                  <w:rFonts w:ascii="Cambria Math" w:hAnsi="Cambria Math"/>
                </w:rPr>
                <m:t xml:space="preserve">A, B </m:t>
              </m:r>
            </m:oMath>
            <w:r w:rsidR="00B73B96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</m:t>
              </m:r>
            </m:oMath>
            <w:r w:rsidRPr="00DB5034">
              <w:rPr>
                <w:rFonts w:ascii="Cambria Math" w:hAnsi="Cambria Math"/>
              </w:rPr>
              <w:t xml:space="preserve"> to the incircle are in A.P.,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="004D0CCD" w:rsidRPr="00DB5034">
              <w:rPr>
                <w:rFonts w:ascii="Cambria Math" w:hAnsi="Cambria Math"/>
              </w:rPr>
              <w:t xml:space="preserve"> are in H.P.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="004D0CCD" w:rsidRPr="00DB5034">
              <w:rPr>
                <w:rFonts w:ascii="Cambria Math" w:hAnsi="Cambria Math"/>
              </w:rPr>
              <w:t xml:space="preserve"> are in A.P.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4D0CCD" w:rsidP="006B0C02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a, b, c</m:t>
              </m:r>
            </m:oMath>
            <w:r w:rsidRPr="00DB5034">
              <w:rPr>
                <w:rFonts w:ascii="Cambria Math" w:hAnsi="Cambria Math"/>
              </w:rPr>
              <w:t xml:space="preserve"> are in A.P.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4c-3b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2b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666F0" w:rsidRDefault="006666F0" w:rsidP="006666F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 solution of the equation </w:t>
            </w:r>
            <m:oMath>
              <m:r>
                <w:rPr>
                  <w:rFonts w:ascii="Cambria Math" w:hAnsi="Cambria Math"/>
                </w:rPr>
                <m:t>9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12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2x+1=6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e>
                          </m:func>
                        </m:e>
                      </m:func>
                    </m:e>
                  </m:func>
                </m:e>
              </m:func>
              <m:r>
                <w:rPr>
                  <w:rFonts w:ascii="Cambria Math" w:hAnsi="Cambria Math"/>
                </w:rPr>
                <m:t>x+6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6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-2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</m:oMath>
            <w:r>
              <w:rPr>
                <w:rFonts w:ascii="Cambria Math" w:hAnsi="Cambria Math"/>
              </w:rPr>
              <w:t xml:space="preserve"> is/are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6666F0" w:rsidRDefault="006666F0" w:rsidP="006666F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x=nπ+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</m:t>
                    </m:r>
                  </m:den>
                </m:f>
                <m:r>
                  <w:rPr>
                    <w:rFonts w:ascii="Cambria Math" w:hAnsi="Cambria Math" w:cs="Calibri"/>
                  </w:rPr>
                  <m:t>, n∈I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6666F0" w:rsidRDefault="006666F0" w:rsidP="006666F0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x=nπ+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</w:rPr>
                          <m:t>cos</m:t>
                        </m:r>
                        <m:ctrlPr>
                          <w:rPr>
                            <w:rFonts w:ascii="Cambria Math" w:hAnsi="Cambria Math" w:cs="Calibri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-1</m:t>
                        </m:r>
                      </m:sup>
                    </m:sSup>
                    <m:ctrlPr>
                      <w:rPr>
                        <w:rFonts w:ascii="Cambria Math" w:hAnsi="Cambria Math"/>
                        <w:i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  <m:rad>
                          <m:ra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g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den>
                            </m:f>
                          </m:e>
                        </m:rad>
                      </m:e>
                    </m:d>
                    <m:r>
                      <w:rPr>
                        <w:rFonts w:ascii="Cambria Math" w:hAnsi="Cambria Math"/>
                      </w:rPr>
                      <m:t>,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func>
                <m:r>
                  <w:rPr>
                    <w:rFonts w:ascii="Cambria Math" w:hAnsi="Cambria Math" w:cs="Calibri"/>
                  </w:rPr>
                  <m:t xml:space="preserve"> n∈I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6666F0" w:rsidRDefault="006666F0" w:rsidP="006666F0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x=nπ-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</w:rPr>
                          <m:t>cos</m:t>
                        </m:r>
                        <m:ctrlPr>
                          <w:rPr>
                            <w:rFonts w:ascii="Cambria Math" w:hAnsi="Cambria Math" w:cs="Calibri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-1</m:t>
                        </m:r>
                      </m:sup>
                    </m:sSup>
                    <m:ctrlPr>
                      <w:rPr>
                        <w:rFonts w:ascii="Cambria Math" w:hAnsi="Cambria Math"/>
                        <w:i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  </m:t>
                        </m:r>
                        <m:rad>
                          <m:ra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g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den>
                            </m:f>
                          </m:e>
                        </m:rad>
                      </m:e>
                    </m:d>
                    <m:r>
                      <w:rPr>
                        <w:rFonts w:ascii="Cambria Math" w:hAnsi="Cambria Math"/>
                      </w:rPr>
                      <m:t>,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func>
                <m:r>
                  <w:rPr>
                    <w:rFonts w:ascii="Cambria Math" w:hAnsi="Cambria Math" w:cs="Calibri"/>
                  </w:rPr>
                  <m:t xml:space="preserve"> n∈I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6666F0" w:rsidRDefault="006666F0" w:rsidP="006666F0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None of the above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A33FF1" w:rsidRDefault="003533F2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Suppose </w:t>
            </w:r>
            <m:oMath>
              <m:r>
                <w:rPr>
                  <w:rFonts w:ascii="Cambria Math" w:hAnsi="Cambria Math"/>
                </w:rPr>
                <m:t>ABCD</m:t>
              </m:r>
            </m:oMath>
            <w:r w:rsidRPr="00A33FF1">
              <w:rPr>
                <w:rFonts w:ascii="Cambria Math" w:hAnsi="Cambria Math"/>
              </w:rPr>
              <w:t xml:space="preserve"> (in order) is a quadri</w:t>
            </w:r>
            <w:r w:rsidR="0060068E" w:rsidRPr="00A33FF1">
              <w:rPr>
                <w:rFonts w:ascii="Cambria Math" w:hAnsi="Cambria Math"/>
              </w:rPr>
              <w:t xml:space="preserve">lateral inscribed in a circle. </w:t>
            </w:r>
            <w:r w:rsidRPr="00A33FF1">
              <w:rPr>
                <w:rFonts w:ascii="Cambria Math" w:hAnsi="Cambria Math"/>
              </w:rPr>
              <w:t>Which of the following is/are always true?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3533F2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cosec </m:t>
                </m:r>
                <m:r>
                  <w:rPr>
                    <w:rFonts w:ascii="Cambria Math" w:hAnsi="Cambria Math"/>
                  </w:rPr>
                  <m:t>A=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cosec </m:t>
                </m:r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B1750" w:rsidRPr="00B25038" w:rsidRDefault="00296A21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>If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3α</m:t>
                  </m:r>
                </m:e>
              </m:func>
              <m:r>
                <w:rPr>
                  <w:rFonts w:ascii="Cambria Math" w:hAnsi="Cambria Math"/>
                </w:rPr>
                <m:t xml:space="preserve">, </m:t>
              </m:r>
            </m:oMath>
            <w:r w:rsidR="00B95EE8" w:rsidRPr="00B25038">
              <w:rPr>
                <w:rFonts w:ascii="Cambria Math" w:hAnsi="Cambria Math"/>
              </w:rPr>
              <w:t xml:space="preserve">then 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="00B95EE8" w:rsidRPr="00B25038">
              <w:rPr>
                <w:rFonts w:ascii="Cambria Math" w:hAnsi="Cambria Math"/>
              </w:rPr>
              <w:t xml:space="preserve"> can be given by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B95EE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±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±α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+α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-α</m:t>
                        </m:r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A27324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>a&gt;0, ≠1,</m:t>
              </m:r>
            </m:oMath>
            <w:r w:rsidRPr="00E50692">
              <w:rPr>
                <w:rFonts w:ascii="Cambria Math" w:hAnsi="Cambria Math"/>
              </w:rPr>
              <w:t xml:space="preserve"> the roots of 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ax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fNam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 x</m:t>
                      </m:r>
                    </m:sub>
                  </m:sSub>
                </m:fNam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E50692">
              <w:rPr>
                <w:rFonts w:ascii="Cambria Math" w:hAnsi="Cambria Math"/>
              </w:rPr>
              <w:t xml:space="preserve"> are given by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13EB9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-4/3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13EB9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-3/4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13EB9" w:rsidRPr="00E50692" w:rsidRDefault="00A27324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13EB9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-1/2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DB5034" w:rsidRDefault="00302E9F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</w:t>
            </w:r>
            <m:oMath>
              <m:r>
                <w:rPr>
                  <w:rFonts w:ascii="Cambria Math" w:hAnsi="Cambria Math"/>
                </w:rPr>
                <m:t>∆ABC,</m:t>
              </m:r>
            </m:oMath>
            <w:r w:rsidRPr="00DB5034">
              <w:rPr>
                <w:rFonts w:ascii="Cambria Math" w:hAnsi="Cambria Math"/>
              </w:rPr>
              <w:t xml:space="preserve"> 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b+c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2c</m:t>
                      </m:r>
                    </m:den>
                  </m:f>
                </m:e>
              </m:rad>
              <m:r>
                <w:rPr>
                  <w:rFonts w:ascii="Cambria Math" w:hAnsi="Cambria Math"/>
                </w:rPr>
                <m:t>,</m:t>
              </m:r>
            </m:oMath>
            <w:r w:rsidRPr="00DB5034">
              <w:rPr>
                <w:rFonts w:ascii="Cambria Math" w:hAnsi="Cambria Math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6C7F" w:rsidRPr="00DB5034" w:rsidRDefault="00302E9F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Are</w:t>
            </w:r>
            <w:r w:rsidR="00B73B96" w:rsidRPr="00DB5034">
              <w:rPr>
                <w:rFonts w:ascii="Cambria Math" w:hAnsi="Cambria Math"/>
              </w:rPr>
              <w:t>a</w:t>
            </w:r>
            <w:r w:rsidRPr="00DB5034">
              <w:rPr>
                <w:rFonts w:ascii="Cambria Math" w:hAnsi="Cambria Math"/>
              </w:rPr>
              <w:t xml:space="preserve"> of triangle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ab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6C7F" w:rsidRPr="00DB5034" w:rsidRDefault="00302E9F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Circumradius is equal to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c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6C7F" w:rsidRPr="00DB5034" w:rsidRDefault="00302E9F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Area of triangle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bc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6C7F" w:rsidRPr="00DB5034" w:rsidRDefault="00302E9F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Circumradius is equal to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a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7A16BC" w:rsidRPr="00E50692" w:rsidRDefault="0035528A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 real solutions of the equation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x+2</m:t>
                  </m:r>
                </m:sup>
              </m:sSup>
              <m:r>
                <w:rPr>
                  <w:rFonts w:ascii="Cambria Math" w:hAnsi="Cambria Math"/>
                </w:rPr>
                <m:t xml:space="preserve"> . 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  <m:sup>
                  <m:r>
                    <w:rPr>
                      <w:rFonts w:ascii="Cambria Math" w:hAnsi="Cambria Math"/>
                    </w:rPr>
                    <m:t>6-x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sup>
              </m:sSup>
            </m:oMath>
            <w:r w:rsidR="007A16BC" w:rsidRPr="00E50692">
              <w:rPr>
                <w:rFonts w:ascii="Cambria Math" w:hAnsi="Cambria Math"/>
              </w:rPr>
              <w:t xml:space="preserve"> is/are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913EB9" w:rsidRPr="00E50692" w:rsidRDefault="007A16BC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913EB9" w:rsidRPr="00E50692" w:rsidRDefault="007A16BC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13EB9" w:rsidRPr="00E50692" w:rsidRDefault="007A16BC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250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13EB9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4-3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B1750" w:rsidRPr="00B25038" w:rsidRDefault="001527D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x+y=2π/3</m:t>
              </m:r>
            </m:oMath>
            <w:r w:rsidRPr="00B25038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/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=2,</m:t>
              </m:r>
            </m:oMath>
            <w:r w:rsidRPr="00B25038">
              <w:rPr>
                <w:rFonts w:ascii="Cambria Math" w:hAnsi="Cambria Math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B1750" w:rsidRPr="00B25038" w:rsidRDefault="00510FA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number of values of </w:t>
            </w:r>
            <m:oMath>
              <m:r>
                <w:rPr>
                  <w:rFonts w:ascii="Cambria Math" w:hAnsi="Cambria Math"/>
                </w:rPr>
                <m:t>x∈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4π</m:t>
                  </m:r>
                </m:e>
              </m:d>
              <m:r>
                <w:rPr>
                  <w:rFonts w:ascii="Cambria Math" w:hAnsi="Cambria Math"/>
                </w:rPr>
                <m:t xml:space="preserve"> </m:t>
              </m:r>
            </m:oMath>
            <w:r w:rsidRPr="00B25038">
              <w:rPr>
                <w:rFonts w:ascii="Cambria Math" w:hAnsi="Cambria Math"/>
              </w:rPr>
              <w:t>are 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B1750" w:rsidRPr="00B25038" w:rsidRDefault="00510FA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Number of values of </w:t>
            </w:r>
            <m:oMath>
              <m:r>
                <w:rPr>
                  <w:rFonts w:ascii="Cambria Math" w:hAnsi="Cambria Math"/>
                </w:rPr>
                <m:t>x∈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4π</m:t>
                  </m:r>
                </m:e>
              </m:d>
              <m:r>
                <w:rPr>
                  <w:rFonts w:ascii="Cambria Math" w:hAnsi="Cambria Math"/>
                </w:rPr>
                <m:t xml:space="preserve"> </m:t>
              </m:r>
            </m:oMath>
            <w:r w:rsidRPr="00B25038">
              <w:rPr>
                <w:rFonts w:ascii="Cambria Math" w:hAnsi="Cambria Math"/>
              </w:rPr>
              <w:t>are 2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B1750" w:rsidRPr="00B25038" w:rsidRDefault="00510FAD" w:rsidP="000B4D3D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Number of values of </w:t>
            </w:r>
            <m:oMath>
              <m:r>
                <w:rPr>
                  <w:rFonts w:ascii="Cambria Math" w:hAnsi="Cambria Math"/>
                </w:rPr>
                <m:t>y∈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4π</m:t>
                  </m:r>
                </m:e>
              </m:d>
              <m:r>
                <w:rPr>
                  <w:rFonts w:ascii="Cambria Math" w:hAnsi="Cambria Math"/>
                </w:rPr>
                <m:t xml:space="preserve"> </m:t>
              </m:r>
            </m:oMath>
            <w:r w:rsidRPr="00B25038">
              <w:rPr>
                <w:rFonts w:ascii="Cambria Math" w:hAnsi="Cambria Math"/>
              </w:rPr>
              <w:t>are 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B1750" w:rsidRPr="00B25038" w:rsidRDefault="00510FAD" w:rsidP="000B4D3D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Number of values of </w:t>
            </w:r>
            <m:oMath>
              <m:r>
                <w:rPr>
                  <w:rFonts w:ascii="Cambria Math" w:hAnsi="Cambria Math"/>
                </w:rPr>
                <m:t>y∈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4π</m:t>
                  </m:r>
                </m:e>
              </m:d>
              <m:r>
                <w:rPr>
                  <w:rFonts w:ascii="Cambria Math" w:hAnsi="Cambria Math"/>
                </w:rPr>
                <m:t xml:space="preserve"> </m:t>
              </m:r>
            </m:oMath>
            <w:r w:rsidRPr="00B25038">
              <w:rPr>
                <w:rFonts w:ascii="Cambria Math" w:hAnsi="Cambria Math"/>
              </w:rPr>
              <w:t>are 8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DB5034" w:rsidRDefault="002F10C6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If the tangents of the angles </w:t>
            </w:r>
            <m:oMath>
              <m:r>
                <w:rPr>
                  <w:rFonts w:ascii="Cambria Math" w:hAnsi="Cambria Math"/>
                </w:rPr>
                <m:t xml:space="preserve">A </m:t>
              </m:r>
            </m:oMath>
            <w:r w:rsidR="00994D60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</m:t>
              </m:r>
            </m:oMath>
            <w:r w:rsidRPr="00DB5034">
              <w:rPr>
                <w:rFonts w:ascii="Cambria Math" w:hAnsi="Cambria Math"/>
              </w:rPr>
              <w:t xml:space="preserve"> of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DB5034">
              <w:rPr>
                <w:rFonts w:ascii="Cambria Math" w:hAnsi="Cambria Math"/>
              </w:rPr>
              <w:t xml:space="preserve"> satisfy the equation </w:t>
            </w:r>
            <m:oMath>
              <m:r>
                <w:rPr>
                  <w:rFonts w:ascii="Cambria Math" w:hAnsi="Cambria Math"/>
                </w:rPr>
                <m:t>ab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x+ab=0,</m:t>
              </m:r>
            </m:oMath>
            <w:r w:rsidRPr="00DB5034">
              <w:rPr>
                <w:rFonts w:ascii="Cambria Math" w:hAnsi="Cambria Math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=a/b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=b/a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A33FF1" w:rsidRDefault="007C5190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Which of the following is/are correct?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&gt;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, ∀x∈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 π/4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cosec </m:t>
                        </m:r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&lt;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cosec </m:t>
                        </m:r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, ∀x∈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 π/2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1/2</m:t>
                        </m:r>
                      </m:e>
                    </m:d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&lt;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1/3</m:t>
                        </m:r>
                      </m:e>
                    </m:d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, ∀x∈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 π/2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&gt;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, ∀x∈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 π/2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F0FA0" w:rsidRPr="00213E04" w:rsidRDefault="00D765E6" w:rsidP="00213E04">
            <w:pPr>
              <w:spacing w:after="0"/>
              <w:contextualSpacing/>
              <w:autoSpaceDE w:val="0"/>
              <w:autoSpaceDN w:val="0"/>
              <w:adjustRightInd w:val="0"/>
              <w:spacing w:after="0"/>
              <w:contextualSpacing/>
              <w:rPr>
                <w:rFonts w:ascii="Cambria Math" w:hAnsi="Cambria Math"/>
              </w:rPr>
            </w:pPr>
            <w:r w:rsidRPr="00213E04">
              <w:rPr>
                <w:rFonts w:ascii="Cambria Math" w:hAnsi="Cambria Math"/>
              </w:rPr>
              <w:t xml:space="preserve">If in a </w:t>
            </w:r>
            <m:oMath>
              <m:r>
                <w:rPr>
                  <w:rFonts w:ascii="Cambria Math" w:hAnsi="Cambria Math"/>
                </w:rPr>
                <m:t>∆ABC,</m:t>
              </m:r>
            </m:oMath>
          </w:p>
          <w:p w:rsidR="00D765E6" w:rsidRPr="00213E04" w:rsidRDefault="00A0312F" w:rsidP="00213E04">
            <w:pPr>
              <w:spacing w:after="0"/>
              <w:contextualSpacing/>
              <w:autoSpaceDE w:val="0"/>
              <w:autoSpaceDN w:val="0"/>
              <w:adjustRightInd w:val="0"/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  <w:p w:rsidR="00D765E6" w:rsidRPr="00213E04" w:rsidRDefault="00D765E6" w:rsidP="00213E04">
            <w:pPr>
              <w:spacing w:after="0"/>
              <w:contextualSpacing/>
              <w:autoSpaceDE w:val="0"/>
              <w:autoSpaceDN w:val="0"/>
              <w:adjustRightInd w:val="0"/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  <m:ctrlPr>
                        <w:rPr>
                          <w:rFonts w:ascii="Cambria Math" w:hAnsi="Cambria Math"/>
                        </w:rPr>
                      </m:ctrlP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C+2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sin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A+2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sin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up>
                                  </m:sSup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uncPr>
                                    <m:fNam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sin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</m:t>
                                          </m: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sup>
                                      </m:sSup>
                                    </m:fName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B,</m:t>
                                      </m:r>
                                    </m:e>
                                  </m:func>
                                </m:e>
                              </m:func>
                            </m:e>
                          </m:func>
                        </m:e>
                      </m:func>
                    </m:e>
                  </m:func>
                </m:e>
              </m:func>
            </m:oMath>
            <w:r w:rsidRPr="00213E04">
              <w:rPr>
                <w:rFonts w:ascii="Cambria Math" w:hAnsi="Cambria Math"/>
              </w:rPr>
              <w:t xml:space="preserve"> then </w:t>
            </w:r>
            <m:oMath>
              <m:r>
                <w:rPr>
                  <w:rFonts w:ascii="Cambria Math" w:hAnsi="Cambria Math"/>
                </w:rPr>
                <m:t>A=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F0FA0" w:rsidRPr="00213E04" w:rsidRDefault="00A0312F" w:rsidP="00213E04">
            <w:pPr>
              <w:spacing w:after="0"/>
              <w:contextualSpacing/>
              <w:autoSpaceDE w:val="0"/>
              <w:autoSpaceDN w:val="0"/>
              <w:adjustRightInd w:val="0"/>
              <w:spacing w:after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6</m:t>
                    </m:r>
                  </m:den>
                </m:f>
                <m:r>
                  <w:rPr>
                    <w:rFonts w:ascii="Cambria Math" w:hAnsi="Cambria Math" w:cs="Calibri"/>
                  </w:rPr>
                  <m:t>,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F0FA0" w:rsidRPr="00213E04" w:rsidRDefault="00A0312F" w:rsidP="00213E04">
            <w:pPr>
              <w:spacing w:after="0"/>
              <w:contextualSpacing/>
              <w:autoSpaceDE w:val="0"/>
              <w:autoSpaceDN w:val="0"/>
              <w:adjustRightInd w:val="0"/>
              <w:spacing w:after="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3</m:t>
                    </m:r>
                  </m:den>
                </m:f>
                <m:r>
                  <w:rPr>
                    <w:rFonts w:ascii="Cambria Math" w:hAnsi="Cambria Math" w:cs="Calibri"/>
                  </w:rPr>
                  <m:t>,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F0FA0" w:rsidRPr="00213E04" w:rsidRDefault="00A0312F" w:rsidP="00213E04">
            <w:pPr>
              <w:spacing w:after="0"/>
              <w:contextualSpacing/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 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6F0FA0" w:rsidRPr="00213E04" w:rsidRDefault="00D765E6" w:rsidP="00213E04">
            <w:pPr>
              <w:spacing w:after="0"/>
              <w:contextualSpacing/>
              <w:autoSpaceDE w:val="0"/>
              <w:autoSpaceDN w:val="0"/>
              <w:adjustRightInd w:val="0"/>
              <w:spacing w:after="0"/>
              <w:contextualSpacing/>
              <w:rPr>
                <w:rFonts w:ascii="Cambria Math" w:hAnsi="Cambria Math" w:cs="Calibri"/>
              </w:rPr>
            </w:pPr>
            <w:r w:rsidRPr="00213E04">
              <w:rPr>
                <w:rFonts w:ascii="Cambria Math" w:hAnsi="Cambria Math" w:cs="Calibri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74FDB" w:rsidRDefault="00474FDB" w:rsidP="00474FDB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(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x)=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e>
                          </m:rad>
                        </m:den>
                      </m:f>
                    </m:e>
                  </m:func>
                </m:e>
              </m:func>
            </m:oMath>
            <w:r>
              <w:rPr>
                <w:rFonts w:ascii="Cambria Math" w:hAnsi="Cambria Math"/>
              </w:rPr>
              <w:t xml:space="preserve">, then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>
              <w:rPr>
                <w:rFonts w:ascii="Cambria Math" w:hAnsi="Cambria Math"/>
              </w:rPr>
              <w:t xml:space="preserve"> must be lie in the interval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74FDB" w:rsidRDefault="00474FDB" w:rsidP="00474FDB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 w:cs="Calibri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74FDB" w:rsidRDefault="00474FDB" w:rsidP="00474FDB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 -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 w:cs="Calibri"/>
                      </w:rPr>
                      <m:t>, 0</m:t>
                    </m:r>
                    <m:ctrlPr>
                      <w:rPr>
                        <w:rFonts w:ascii="Cambria Math" w:hAnsi="Cambria Math" w:cs="Calibri"/>
                        <w:i/>
                      </w:rPr>
                    </m:ctrlP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74FDB" w:rsidRDefault="00474FDB" w:rsidP="00474FDB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</w:rPr>
                      <m:t xml:space="preserve"> π,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</w:rPr>
                          <m:t>3π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74FDB" w:rsidRDefault="00474FDB" w:rsidP="00474FDB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Calibri"/>
                      </w:rPr>
                      <m:t>, π</m:t>
                    </m:r>
                    <m:ctrlPr>
                      <w:rPr>
                        <w:rFonts w:ascii="Cambria Math" w:hAnsi="Cambria Math" w:cs="Calibri"/>
                        <w:i/>
                      </w:rPr>
                    </m:ctrlP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B25038" w:rsidRDefault="00DF76E6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Pr="00B25038">
              <w:rPr>
                <w:rFonts w:ascii="Cambria Math" w:hAnsi="Cambria Math"/>
              </w:rPr>
              <w:t xml:space="preserve">, then </w:t>
            </w:r>
            <m:oMath>
              <m:r>
                <w:rPr>
                  <w:rFonts w:ascii="Cambria Math" w:hAnsi="Cambria Math"/>
                </w:rPr>
                <m:t xml:space="preserve">θ </m:t>
              </m:r>
            </m:oMath>
            <w:r w:rsidRPr="00B25038">
              <w:rPr>
                <w:rFonts w:ascii="Cambria Math" w:hAnsi="Cambria Math"/>
              </w:rPr>
              <w:t>is equal to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n∈Z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B25038" w:rsidRDefault="00345D8D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B25038" w:rsidRDefault="00345D8D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B25038" w:rsidRDefault="00345D8D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B25038" w:rsidRDefault="00345D8D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DB5034" w:rsidRDefault="00D72FE5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 area of a regular polygon of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Pr="00DB5034">
              <w:rPr>
                <w:rFonts w:ascii="Cambria Math" w:hAnsi="Cambria Math"/>
              </w:rPr>
              <w:t xml:space="preserve"> sides is (where </w:t>
            </w:r>
            <m:oMath>
              <m:r>
                <w:rPr>
                  <w:rFonts w:ascii="Cambria Math" w:hAnsi="Cambria Math"/>
                </w:rPr>
                <m:t>r</m:t>
              </m:r>
            </m:oMath>
            <w:r w:rsidRPr="00DB5034">
              <w:rPr>
                <w:rFonts w:ascii="Cambria Math" w:hAnsi="Cambria Math"/>
              </w:rPr>
              <w:t xml:space="preserve"> is inradius, </w:t>
            </w:r>
            <m:oMath>
              <m:r>
                <w:rPr>
                  <w:rFonts w:ascii="Cambria Math" w:hAnsi="Cambria Math"/>
                </w:rPr>
                <m:t>R</m:t>
              </m:r>
            </m:oMath>
            <w:r w:rsidRPr="00DB5034">
              <w:rPr>
                <w:rFonts w:ascii="Cambria Math" w:hAnsi="Cambria Math"/>
              </w:rPr>
              <w:t xml:space="preserve"> is circumradius and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is side of the triangle)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F17E4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F17E4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96CEF" w:rsidRDefault="00696CEF" w:rsidP="00DE3BDD">
            <w:pPr>
              <w:spacing w:after="0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0≤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θ≤π/2</m:t>
              </m:r>
            </m:oMath>
            <w:r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x=X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θ+</m:t>
                  </m:r>
                  <m:r>
                    <w:rPr>
                      <w:rFonts w:ascii="Cambria Math" w:hAnsi="Cambria Math"/>
                    </w:rPr>
                    <m:t>Y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θ,</m:t>
                      </m:r>
                    </m:e>
                  </m:func>
                </m:e>
              </m:func>
              <m:r>
                <w:rPr>
                  <w:rFonts w:ascii="Cambria Math" w:hAnsi="Cambria Math"/>
                </w:rPr>
                <m:t xml:space="preserve"> y=X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Y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θ </m:t>
                  </m:r>
                </m:e>
              </m:func>
            </m:oMath>
            <w:r>
              <w:rPr>
                <w:rFonts w:ascii="Cambria Math" w:hAnsi="Cambria Math"/>
              </w:rPr>
              <w:t xml:space="preserve">such </w:t>
            </w:r>
            <w:proofErr w:type="gramStart"/>
            <w:r>
              <w:rPr>
                <w:rFonts w:ascii="Cambria Math" w:hAnsi="Cambria Math"/>
              </w:rPr>
              <w:t xml:space="preserve">that </w:t>
            </w:r>
            <m:oMath>
              <w:proofErr w:type="gramEnd"/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  <m:r>
                <w:rPr>
                  <w:rFonts w:ascii="Cambria Math" w:hAnsi="Cambria Math"/>
                </w:rPr>
                <m:t>xy+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>
              <w:rPr>
                <w:rFonts w:ascii="Cambria Math" w:hAnsi="Cambria Math"/>
              </w:rPr>
              <w:t xml:space="preserve">, where </w:t>
            </w:r>
            <m:oMath>
              <m:r>
                <w:rPr>
                  <w:rFonts w:ascii="Cambria Math" w:hAnsi="Cambria Math"/>
                </w:rPr>
                <m:t xml:space="preserve">a, b </m:t>
              </m:r>
            </m:oMath>
            <w:r>
              <w:rPr>
                <w:rFonts w:ascii="Cambria Math" w:hAnsi="Cambria Math"/>
              </w:rPr>
              <w:t>are constants. Then,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96CEF" w:rsidRDefault="00696CEF" w:rsidP="00DE3BD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a=-1, b=3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96CEF" w:rsidRDefault="00696CEF" w:rsidP="00DE3BD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θ=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96CEF" w:rsidRDefault="00696CEF" w:rsidP="00DE3BD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a=3,b=-1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96CEF" w:rsidRDefault="00696CEF" w:rsidP="00DE3BD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θ=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B1750" w:rsidRPr="00B25038" w:rsidRDefault="00F051F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x+y=π/4</m:t>
              </m:r>
            </m:oMath>
            <w:r w:rsidRPr="00B25038">
              <w:rPr>
                <w:rFonts w:ascii="Cambria Math" w:hAnsi="Cambria Math"/>
              </w:rPr>
              <w:t xml:space="preserve"> and</w:t>
            </w:r>
            <w:r w:rsidR="001527DD" w:rsidRPr="00B25038">
              <w:rPr>
                <w:rFonts w:ascii="Cambria Math" w:hAnsi="Cambria Math"/>
              </w:rPr>
              <w:t xml:space="preserve">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Pr="00B25038">
              <w:rPr>
                <w:rFonts w:ascii="Cambria Math" w:hAnsi="Cambria Math"/>
              </w:rPr>
              <w:t>,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n∈Z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B1750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=0 </m:t>
              </m:r>
            </m:oMath>
            <w:r w:rsidR="00573F41" w:rsidRPr="00B25038">
              <w:rPr>
                <w:rFonts w:ascii="Cambria Math" w:hAnsi="Cambria Math"/>
              </w:rPr>
              <w:t>always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B1750" w:rsidRPr="00B25038" w:rsidRDefault="001527DD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>when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x=nπ+π/4</m:t>
              </m:r>
            </m:oMath>
            <w:r w:rsidRPr="00B25038">
              <w:rPr>
                <w:rFonts w:ascii="Cambria Math" w:hAnsi="Cambria Math"/>
              </w:rPr>
              <w:t xml:space="preserve">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y=-nπ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B1750" w:rsidRPr="00B25038" w:rsidRDefault="00573F41" w:rsidP="000B4D3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w</m:t>
              </m:r>
            </m:oMath>
            <w:r w:rsidR="001527DD" w:rsidRPr="00B25038">
              <w:rPr>
                <w:rFonts w:ascii="Cambria Math" w:hAnsi="Cambria Math"/>
              </w:rPr>
              <w:t>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x=nπ </m:t>
              </m:r>
            </m:oMath>
            <w:r w:rsidR="001527DD" w:rsidRPr="00B25038">
              <w:rPr>
                <w:rFonts w:ascii="Cambria Math" w:hAnsi="Cambria Math"/>
              </w:rPr>
              <w:t xml:space="preserve">then </w:t>
            </w:r>
            <m:oMath>
              <m:r>
                <w:rPr>
                  <w:rFonts w:ascii="Cambria Math" w:hAnsi="Cambria Math"/>
                </w:rPr>
                <m:t>y=nπ+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π/4</m:t>
                  </m:r>
                </m:e>
              </m:d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B1750" w:rsidRPr="00B25038" w:rsidRDefault="001527D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when </w:t>
            </w:r>
            <m:oMath>
              <m:r>
                <w:rPr>
                  <w:rFonts w:ascii="Cambria Math" w:hAnsi="Cambria Math"/>
                </w:rPr>
                <m:t>x=nπ+π/4</m:t>
              </m:r>
            </m:oMath>
            <w:r w:rsidRPr="00B25038">
              <w:rPr>
                <w:rFonts w:ascii="Cambria Math" w:hAnsi="Cambria Math"/>
              </w:rPr>
              <w:t xml:space="preserve"> then </w:t>
            </w:r>
            <m:oMath>
              <m:r>
                <w:rPr>
                  <w:rFonts w:ascii="Cambria Math" w:hAnsi="Cambria Math"/>
                </w:rPr>
                <m:t>y=nπ-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π/4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D70169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b-c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c-a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a-b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</m:oMath>
            <w:r w:rsidRPr="00E50692">
              <w:rPr>
                <w:rFonts w:ascii="Cambria Math" w:hAnsi="Cambria Math"/>
              </w:rPr>
              <w:t xml:space="preserve"> then which of the following is/are true?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13EB9" w:rsidRPr="00E50692" w:rsidRDefault="00D70169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xyz=1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13EB9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a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b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c</m:t>
                    </m:r>
                  </m:sup>
                </m:sSup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13EB9" w:rsidRPr="00E50692" w:rsidRDefault="00BC7631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b+c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c+a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a+b</m:t>
                    </m:r>
                  </m:sup>
                </m:sSup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13EB9" w:rsidRPr="00E50692" w:rsidRDefault="00D70169" w:rsidP="002C455C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xyz=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a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b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c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171EC" w:rsidRDefault="005171EC" w:rsidP="00DE3BDD">
            <w:pPr>
              <w:spacing w:after="0"/>
              <w:contextualSpacing/>
              <w:rPr>
                <w:rFonts w:ascii="Cambria Math" w:hAnsi="Cambria Math"/>
              </w:rPr>
            </w:pPr>
            <w:r w:rsidRPr="00931AA0">
              <w:rPr>
                <w:rFonts w:ascii="Cambria Math" w:hAnsi="Cambria Math"/>
              </w:rPr>
              <w:t>If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y-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</m:e>
                      </m:func>
                    </m:e>
                  </m:func>
                </m:e>
              </m:func>
            </m:oMath>
            <w:r>
              <w:rPr>
                <w:rFonts w:ascii="Cambria Math" w:hAnsi="Cambria Math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171EC" w:rsidRDefault="005171EC" w:rsidP="00DE3BD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x+y=0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171EC" w:rsidRDefault="005171EC" w:rsidP="00DE3BD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x=2y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171EC" w:rsidRDefault="005171EC" w:rsidP="00DE3BD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x=y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171EC" w:rsidRDefault="005171EC" w:rsidP="00DE3BD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x-y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>≥1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B1750" w:rsidRPr="00B25038" w:rsidRDefault="0083268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value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B25038">
              <w:rPr>
                <w:rFonts w:ascii="Cambria Math" w:hAnsi="Cambria Math"/>
              </w:rPr>
              <w:t xml:space="preserve"> in </w:t>
            </w:r>
            <m:oMath>
              <m:r>
                <w:rPr>
                  <w:rFonts w:ascii="Cambria Math" w:hAnsi="Cambria Math"/>
                </w:rPr>
                <m:t>(0, π/2)</m:t>
              </m:r>
            </m:oMath>
            <w:r w:rsidRPr="00B25038">
              <w:rPr>
                <w:rFonts w:ascii="Cambria Math" w:hAnsi="Cambria Math"/>
              </w:rPr>
              <w:t xml:space="preserve"> satisfying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  <m:r>
                    <w:rPr>
                      <w:rFonts w:ascii="Cambria Math" w:hAnsi="Cambria Math"/>
                    </w:rPr>
                    <m:t>-1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  <m:r>
                    <w:rPr>
                      <w:rFonts w:ascii="Cambria Math" w:hAnsi="Cambria Math"/>
                    </w:rPr>
                    <m:t>+1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=4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11π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36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1F5508" w:rsidRDefault="001F5508" w:rsidP="00DE3BD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If</m:t>
              </m:r>
              <m:r>
                <w:rPr>
                  <w:rFonts w:ascii="Cambria Math" w:hAnsi="Cambria Math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x</m:t>
                  </m:r>
                </m:num>
                <m:den>
                  <m:r>
                    <w:rPr>
                      <w:rFonts w:ascii="Cambria Math" w:hAnsi="Cambria Math"/>
                    </w:rPr>
                    <m:t>y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where</m:t>
              </m:r>
              <m:r>
                <w:rPr>
                  <w:rFonts w:ascii="Cambria Math" w:hAnsi="Cambria Math"/>
                </w:rPr>
                <m:t xml:space="preserve"> A≠B, </m:t>
              </m:r>
            </m:oMath>
            <w:r>
              <w:rPr>
                <w:rFonts w:ascii="Cambria Math" w:hAnsi="Cambria Math"/>
              </w:rPr>
              <w:t>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1F5508" w:rsidRDefault="001F5508" w:rsidP="00DE3BD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A+B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A+y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func>
                          </m:e>
                        </m:fun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x+y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1F5508" w:rsidRDefault="001F5508" w:rsidP="00DE3BD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A-B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A-y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func>
                          </m:e>
                        </m:fun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x+y</m:t>
                        </m:r>
                      </m:den>
                    </m:f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1F5508" w:rsidRDefault="001F5508" w:rsidP="00DE3BD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(A+B)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(A-B)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y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A+x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func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y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A-x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func>
                      </m:e>
                    </m:func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1F5508" w:rsidRDefault="001F5508" w:rsidP="00DE3BD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x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  <m:r>
                  <w:rPr>
                    <w:rFonts w:ascii="Cambria Math" w:hAnsi="Cambria Math"/>
                  </w:rPr>
                  <m:t xml:space="preserve"> A+y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B=0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A33FF1" w:rsidRDefault="00E909E1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The expression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+2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x+1</m:t>
                      </m:r>
                    </m:e>
                  </m:func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when </m:t>
              </m:r>
              <m:r>
                <w:rPr>
                  <w:rFonts w:ascii="Cambria Math" w:hAnsi="Cambria Math"/>
                </w:rPr>
                <m:t>x=π/12</m:t>
              </m:r>
            </m:oMath>
            <w:r w:rsidRPr="00A33FF1">
              <w:rPr>
                <w:rFonts w:ascii="Cambria Math" w:hAnsi="Cambria Math"/>
              </w:rPr>
              <w:t xml:space="preserve"> can be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531F53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531F53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+1</m:t>
                    </m:r>
                  </m:e>
                </m: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531F53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16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π/12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531F53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16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π/12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number of values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B25038">
              <w:rPr>
                <w:rFonts w:ascii="Cambria Math" w:hAnsi="Cambria Math"/>
              </w:rPr>
              <w:t xml:space="preserve"> in the interval </w:t>
            </w:r>
            <m:oMath>
              <m:r>
                <w:rPr>
                  <w:rFonts w:ascii="Cambria Math" w:hAnsi="Cambria Math"/>
                </w:rPr>
                <m:t>[0, 5π]</m:t>
              </m:r>
            </m:oMath>
            <w:r w:rsidRPr="00B25038">
              <w:rPr>
                <w:rFonts w:ascii="Cambria Math" w:hAnsi="Cambria Math"/>
              </w:rPr>
              <w:t xml:space="preserve"> satisfying the equation </w:t>
            </w:r>
            <m:oMath>
              <m:r>
                <w:rPr>
                  <w:rFonts w:ascii="Cambria Math" w:hAnsi="Cambria Math"/>
                </w:rPr>
                <m:t>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x-7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x+2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6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15665" w:rsidRPr="00B25038" w:rsidRDefault="00A4122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10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B1750" w:rsidRPr="00B25038" w:rsidRDefault="00862204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For the smallest positive values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="00603BF6" w:rsidRPr="00B25038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y,</m:t>
              </m:r>
            </m:oMath>
            <w:r w:rsidRPr="00B25038">
              <w:rPr>
                <w:rFonts w:ascii="Cambria Math" w:hAnsi="Cambria Math"/>
              </w:rPr>
              <w:t xml:space="preserve"> the equation </w:t>
            </w:r>
            <m:oMath>
              <m: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-2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x-y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=3</m:t>
              </m:r>
            </m:oMath>
            <w:r w:rsidRPr="00B25038">
              <w:rPr>
                <w:rFonts w:ascii="Cambria Math" w:hAnsi="Cambria Math"/>
              </w:rPr>
              <w:t xml:space="preserve"> has a solution, then which of the following is/are true?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B1750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x+y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B1750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x-y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B1750" w:rsidRPr="00B25038" w:rsidRDefault="0065622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Number of ordered pairs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 y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  <w:r w:rsidR="00F051FD" w:rsidRPr="00B25038">
              <w:rPr>
                <w:rFonts w:ascii="Cambria Math" w:hAnsi="Cambria Math"/>
              </w:rPr>
              <w:t xml:space="preserve">is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B1750" w:rsidRPr="00B25038" w:rsidRDefault="0065622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Number of ordered pairs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 y</m:t>
                  </m:r>
                </m:e>
              </m:d>
              <m:r>
                <w:rPr>
                  <w:rFonts w:ascii="Cambria Math" w:hAnsi="Cambria Math"/>
                </w:rPr>
                <m:t xml:space="preserve"> </m:t>
              </m:r>
            </m:oMath>
            <w:r w:rsidR="00F051FD" w:rsidRPr="00B25038">
              <w:rPr>
                <w:rFonts w:ascii="Cambria Math" w:hAnsi="Cambria Math"/>
              </w:rPr>
              <w:t xml:space="preserve">is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B1750" w:rsidRPr="00B25038" w:rsidRDefault="00570E81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y+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y</m:t>
                      </m:r>
                    </m:den>
                  </m:f>
                </m:e>
              </m:rad>
            </m:oMath>
            <w:r w:rsidRPr="00B25038">
              <w:rPr>
                <w:rFonts w:ascii="Cambria Math" w:hAnsi="Cambria Math"/>
              </w:rPr>
              <w:t xml:space="preserve"> for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π</m:t>
                  </m:r>
                </m:e>
              </m:d>
            </m:oMath>
            <w:r w:rsidRPr="00B25038">
              <w:rPr>
                <w:rFonts w:ascii="Cambria Math" w:hAnsi="Cambria Math"/>
              </w:rPr>
              <w:t>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9C48D6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x=π/4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9C48D6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y=0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9C48D6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y=1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9C48D6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x=3π/4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A33FF1" w:rsidRDefault="00B34527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If </m:t>
              </m:r>
              <m:r>
                <w:rPr>
                  <w:rFonts w:ascii="Cambria Math" w:hAnsi="Cambria Math"/>
                </w:rPr>
                <m:t>b&gt;1,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t&gt;0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t&gt;0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func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=x,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then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func>
                    </m:e>
                  </m:d>
                  <m:ctrlPr>
                    <w:rPr>
                      <w:rFonts w:ascii="Cambria Math" w:hAnsi="Cambria Math"/>
                      <w:i/>
                    </w:rPr>
                  </m:ctrlPr>
                </m:e>
              </m:func>
            </m:oMath>
            <w:r w:rsidR="00092CCE" w:rsidRPr="00A33FF1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2x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6C7F" w:rsidRPr="00A33FF1" w:rsidRDefault="00092CCE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(1-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x/2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) 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fName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2x</m:t>
                            </m:r>
                          </m:sup>
                        </m:sSup>
                      </m:e>
                    </m:ra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2x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B1750" w:rsidRPr="00B25038" w:rsidRDefault="0076024B" w:rsidP="000B4D3D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In a right-angled triangle, the hypotenuse is </w:t>
            </w:r>
            <m:oMath>
              <m:r>
                <w:rPr>
                  <w:rFonts w:ascii="Cambria Math" w:hAnsi="Cambria Math"/>
                </w:rPr>
                <m:t>2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  <w:r w:rsidRPr="00B25038">
              <w:rPr>
                <w:rFonts w:ascii="Cambria Math" w:hAnsi="Cambria Math"/>
              </w:rPr>
              <w:t xml:space="preserve"> times the perpendicular drawn from the opposite vertex.  Then the other acute angles of the triangle 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6A1AF8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102C3C" w:rsidRPr="00A33FF1" w:rsidRDefault="00DA2326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>0&lt;∅≤π/2,</m:t>
              </m:r>
            </m:oMath>
            <w:r w:rsidRPr="00A33FF1">
              <w:rPr>
                <w:rFonts w:ascii="Cambria Math" w:hAnsi="Cambria Math"/>
              </w:rPr>
              <w:t xml:space="preserve"> if </w:t>
            </w:r>
            <m:oMath>
              <m:r>
                <w:rPr>
                  <w:rFonts w:ascii="Cambria Math" w:hAnsi="Cambria Math"/>
                </w:rPr>
                <m:t>x=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n=0</m:t>
                  </m:r>
                </m:sub>
                <m:sup>
                  <m:r>
                    <w:rPr>
                      <w:rFonts w:ascii="Cambria Math" w:hAnsi="Cambria Math"/>
                    </w:rPr>
                    <m:t>∞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2n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∅</m:t>
                      </m:r>
                    </m:e>
                  </m:func>
                </m:e>
              </m:nary>
              <m:r>
                <w:rPr>
                  <w:rFonts w:ascii="Cambria Math" w:hAnsi="Cambria Math"/>
                </w:rPr>
                <m:t>, y=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n=0</m:t>
                  </m:r>
                </m:sub>
                <m:sup>
                  <m:r>
                    <w:rPr>
                      <w:rFonts w:ascii="Cambria Math" w:hAnsi="Cambria Math"/>
                    </w:rPr>
                    <m:t>∞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2n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∅</m:t>
                      </m:r>
                    </m:e>
                  </m:func>
                </m:e>
              </m:nary>
              <m:r>
                <w:rPr>
                  <w:rFonts w:ascii="Cambria Math" w:hAnsi="Cambria Math"/>
                </w:rPr>
                <m:t>, z=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n=0</m:t>
                  </m:r>
                </m:sub>
                <m:sup>
                  <m:r>
                    <w:rPr>
                      <w:rFonts w:ascii="Cambria Math" w:hAnsi="Cambria Math"/>
                    </w:rPr>
                    <m:t>∞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2n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2n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∅</m:t>
                          </m:r>
                        </m:e>
                      </m:func>
                    </m:e>
                  </m:func>
                </m:e>
              </m:nary>
              <m:r>
                <w:rPr>
                  <w:rFonts w:ascii="Cambria Math" w:hAnsi="Cambria Math"/>
                </w:rPr>
                <m:t>,</m:t>
              </m:r>
            </m:oMath>
            <w:r w:rsidRPr="00A33FF1">
              <w:rPr>
                <w:rFonts w:ascii="Cambria Math" w:hAnsi="Cambria Math"/>
              </w:rPr>
              <w:t xml:space="preserve">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02C3C" w:rsidRPr="00A33FF1" w:rsidRDefault="00DA2326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xyz=xz+y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02C3C" w:rsidRPr="00A33FF1" w:rsidRDefault="00DA2326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xyz=xy+z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02C3C" w:rsidRPr="00A33FF1" w:rsidRDefault="00DA2326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xyz=x+y+z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102C3C" w:rsidRPr="00A33FF1" w:rsidRDefault="00DA2326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xyz=yz+x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A33FF1" w:rsidRDefault="004007B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Which of the following inequalities hold true in any triangle </w:t>
            </w:r>
            <m:oMath>
              <m:r>
                <w:rPr>
                  <w:rFonts w:ascii="Cambria Math" w:hAnsi="Cambria Math"/>
                </w:rPr>
                <m:t>ABC?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&lt;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DB5034" w:rsidRDefault="00BE7C51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In a triangle, the angles are in A.P. and the lengths of the two larger sides are 10 and 9, respectively, then the length of the third side can be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BE7C51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5+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6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BE7C51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0.7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BE7C51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5-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6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016C7F" w:rsidRPr="00DB5034" w:rsidRDefault="00BE7C51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B1750" w:rsidRPr="00B25038" w:rsidRDefault="00DF5BB5" w:rsidP="000B4D3D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Which of the following sets can be the subset of the general solution of </w:t>
            </w:r>
            <m:oMath>
              <m:r>
                <w:rPr>
                  <w:rFonts w:ascii="Cambria Math" w:hAnsi="Cambria Math"/>
                </w:rPr>
                <m:t>1+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3x</m:t>
                  </m:r>
                </m:e>
              </m:func>
              <m:r>
                <w:rPr>
                  <w:rFonts w:ascii="Cambria Math" w:hAnsi="Cambria Math"/>
                </w:rPr>
                <m:t>=2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n∈Z</m:t>
                  </m:r>
                </m:e>
              </m:d>
              <m:r>
                <w:rPr>
                  <w:rFonts w:ascii="Cambria Math" w:hAnsi="Cambria Math"/>
                </w:rPr>
                <m:t>?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DF5BB5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DF5BB5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DF5BB5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2B1750" w:rsidRPr="00B25038" w:rsidRDefault="00DF5BB5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DB5034" w:rsidRDefault="00445423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in a triangle,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+2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A+2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 xml:space="preserve">, </m:t>
              </m:r>
            </m:oMath>
            <w:r w:rsidRPr="00DB5034">
              <w:rPr>
                <w:rFonts w:ascii="Cambria Math" w:hAnsi="Cambria Math"/>
              </w:rPr>
              <w:t xml:space="preserve">then its angle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E8788E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30°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E8788E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120°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E8788E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150°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E8788E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60°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DB5034" w:rsidRDefault="006D56B6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DB5034">
              <w:rPr>
                <w:rFonts w:ascii="Cambria Math" w:hAnsi="Cambria Math"/>
              </w:rPr>
              <w:t xml:space="preserve"> be an isosceles triangle with base </w:t>
            </w:r>
            <m:oMath>
              <m:r>
                <w:rPr>
                  <w:rFonts w:ascii="Cambria Math" w:hAnsi="Cambria Math"/>
                </w:rPr>
                <m:t>BC.</m:t>
              </m:r>
            </m:oMath>
            <w:r w:rsidRPr="00DB5034">
              <w:rPr>
                <w:rFonts w:ascii="Cambria Math" w:hAnsi="Cambria Math"/>
              </w:rPr>
              <w:t xml:space="preserve">  If </w:t>
            </w:r>
            <m:oMath>
              <m:r>
                <w:rPr>
                  <w:rFonts w:ascii="Cambria Math" w:hAnsi="Cambria Math"/>
                </w:rPr>
                <m:t>'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oMath>
            <w:r w:rsidRPr="00DB5034">
              <w:rPr>
                <w:rFonts w:ascii="Cambria Math" w:hAnsi="Cambria Math"/>
              </w:rPr>
              <w:t xml:space="preserve"> is the radius of the circle inscribed in </w:t>
            </w:r>
            <m:oMath>
              <m:r>
                <w:rPr>
                  <w:rFonts w:ascii="Cambria Math" w:hAnsi="Cambria Math"/>
                </w:rPr>
                <m:t>∆ABC</m:t>
              </m:r>
            </m:oMath>
            <w:r w:rsidR="00B73B96" w:rsidRPr="00DB5034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Pr="00DB5034">
              <w:rPr>
                <w:rFonts w:ascii="Cambria Math" w:hAnsi="Cambria Math"/>
              </w:rPr>
              <w:t xml:space="preserve"> is the radius of the circle escribed opposite to the angle </w:t>
            </w:r>
            <m:oMath>
              <m:r>
                <w:rPr>
                  <w:rFonts w:ascii="Cambria Math" w:hAnsi="Cambria Math"/>
                </w:rPr>
                <m:t>A,</m:t>
              </m:r>
            </m:oMath>
            <w:r w:rsidRPr="00DB5034">
              <w:rPr>
                <w:rFonts w:ascii="Cambria Math" w:hAnsi="Cambria Math"/>
              </w:rPr>
              <w:t xml:space="preserve"> then the product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r</m:t>
              </m:r>
            </m:oMath>
            <w:r w:rsidRPr="00DB5034">
              <w:rPr>
                <w:rFonts w:ascii="Cambria Math" w:hAnsi="Cambria Math"/>
              </w:rPr>
              <w:t xml:space="preserve"> can be equal to</w:t>
            </w:r>
          </w:p>
          <w:p w:rsidR="004E4597" w:rsidRPr="00DB5034" w:rsidRDefault="004E4597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Where </w:t>
            </w:r>
            <m:oMath>
              <m:r>
                <w:rPr>
                  <w:rFonts w:ascii="Cambria Math" w:hAnsi="Cambria Math"/>
                </w:rPr>
                <m:t>R</m:t>
              </m:r>
            </m:oMath>
            <w:r w:rsidRPr="00DB5034">
              <w:rPr>
                <w:rFonts w:ascii="Cambria Math" w:hAnsi="Cambria Math"/>
              </w:rPr>
              <w:t xml:space="preserve"> is the radius of the circumcircle of the </w:t>
            </w:r>
            <m:oMath>
              <m:r>
                <w:rPr>
                  <w:rFonts w:ascii="Cambria Math" w:hAnsi="Cambria Math"/>
                </w:rPr>
                <m:t>∆ABC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2B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B7E4B" w:rsidRDefault="00DB7E4B" w:rsidP="00DB7E4B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=|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x|</m:t>
                      </m:r>
                    </m:e>
                  </m:func>
                </m:e>
              </m:func>
            </m:oMath>
            <w:r>
              <w:rPr>
                <w:rFonts w:ascii="Cambria Math" w:hAnsi="Cambria Math"/>
              </w:rPr>
              <w:t>, if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DB7E4B" w:rsidRDefault="00DB7E4B" w:rsidP="00DB7E4B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x∈(-π(2k+1)/2,- πk),k∈I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DB7E4B" w:rsidRDefault="00DB7E4B" w:rsidP="00DB7E4B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 w:cs="Calibri"/>
                </w:rPr>
                <m:t>x∈[πk, π(2k+1)/2</m:t>
              </m:r>
            </m:oMath>
            <w:r>
              <w:rPr>
                <w:rFonts w:ascii="Cambria Math" w:hAnsi="Cambria Math"/>
              </w:rPr>
              <w:t xml:space="preserve">], </w:t>
            </w:r>
            <m:oMath>
              <m:r>
                <w:rPr>
                  <w:rFonts w:ascii="Cambria Math" w:hAnsi="Cambria Math" w:cs="Calibri"/>
                </w:rPr>
                <m:t>k∈I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DB7E4B" w:rsidRDefault="00DB7E4B" w:rsidP="00DB7E4B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x∈{-πk, -π(2k-1)/2},k∈I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DB7E4B" w:rsidRDefault="00DB7E4B" w:rsidP="00DB7E4B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Calibri"/>
                  </w:rPr>
                  <m:t>x∈{π(2k-1)/2,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 w:cs="Calibri"/>
                  </w:rPr>
                  <m:t>πk},k∈I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2B1750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=6x-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-11, 0≤θ≤4π, x∈R, </m:t>
              </m:r>
            </m:oMath>
            <w:r w:rsidR="009C48D6" w:rsidRPr="00B25038">
              <w:rPr>
                <w:rFonts w:ascii="Cambria Math" w:hAnsi="Cambria Math"/>
              </w:rPr>
              <w:t xml:space="preserve"> holds for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B1750" w:rsidRPr="00B25038" w:rsidRDefault="009C48D6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No values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="00570E81" w:rsidRPr="00B25038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θ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B1750" w:rsidRPr="00B25038" w:rsidRDefault="009C48D6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One value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B25038">
              <w:rPr>
                <w:rFonts w:ascii="Cambria Math" w:hAnsi="Cambria Math"/>
              </w:rPr>
              <w:t xml:space="preserve"> and two values of </w:t>
            </w:r>
            <m:oMath>
              <m:r>
                <w:rPr>
                  <w:rFonts w:ascii="Cambria Math" w:hAnsi="Cambria Math"/>
                </w:rPr>
                <m:t>θ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2B1750" w:rsidRPr="00B25038" w:rsidRDefault="009C48D6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Two values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B25038">
              <w:rPr>
                <w:rFonts w:ascii="Cambria Math" w:hAnsi="Cambria Math"/>
              </w:rPr>
              <w:t xml:space="preserve"> and two values of </w:t>
            </w:r>
            <m:oMath>
              <m:r>
                <w:rPr>
                  <w:rFonts w:ascii="Cambria Math" w:hAnsi="Cambria Math"/>
                </w:rPr>
                <m:t>θ</m:t>
              </m:r>
            </m:oMath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603BF6" w:rsidRPr="00B25038" w:rsidRDefault="009C48D6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Two point of values of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x,θ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DB5034" w:rsidRDefault="00654C85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acute-angled triangle </w:t>
            </w:r>
            <m:oMath>
              <m:r>
                <w:rPr>
                  <w:rFonts w:ascii="Cambria Math" w:hAnsi="Cambria Math"/>
                </w:rPr>
                <m:t>ABC, AD</m:t>
              </m:r>
            </m:oMath>
            <w:r w:rsidRPr="00DB5034">
              <w:rPr>
                <w:rFonts w:ascii="Cambria Math" w:hAnsi="Cambria Math"/>
              </w:rPr>
              <w:t xml:space="preserve"> is the altitude.  Circle drawn with </w:t>
            </w:r>
            <m:oMath>
              <m:r>
                <w:rPr>
                  <w:rFonts w:ascii="Cambria Math" w:hAnsi="Cambria Math"/>
                </w:rPr>
                <m:t>AD</m:t>
              </m:r>
            </m:oMath>
            <w:r w:rsidRPr="00DB5034">
              <w:rPr>
                <w:rFonts w:ascii="Cambria Math" w:hAnsi="Cambria Math"/>
              </w:rPr>
              <w:t xml:space="preserve"> as its diameter cuts the </w:t>
            </w:r>
            <m:oMath>
              <m:r>
                <w:rPr>
                  <w:rFonts w:ascii="Cambria Math" w:hAnsi="Cambria Math"/>
                </w:rPr>
                <m:t>AB</m:t>
              </m:r>
            </m:oMath>
            <w:r w:rsidRPr="00DB5034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AC</m:t>
              </m:r>
            </m:oMath>
            <w:r w:rsidRPr="00DB5034">
              <w:rPr>
                <w:rFonts w:ascii="Cambria Math" w:hAnsi="Cambria Math"/>
              </w:rPr>
              <w:t xml:space="preserve"> at </w:t>
            </w:r>
            <m:oMath>
              <m:r>
                <w:rPr>
                  <w:rFonts w:ascii="Cambria Math" w:hAnsi="Cambria Math"/>
                </w:rPr>
                <m:t xml:space="preserve">P </m:t>
              </m:r>
            </m:oMath>
            <w:r w:rsidRPr="00DB5034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Q,</m:t>
              </m:r>
            </m:oMath>
            <w:r w:rsidRPr="00DB5034">
              <w:rPr>
                <w:rFonts w:ascii="Cambria Math" w:hAnsi="Cambria Math"/>
              </w:rPr>
              <w:t xml:space="preserve"> respectively.  Length </w:t>
            </w:r>
            <m:oMath>
              <m:r>
                <w:rPr>
                  <w:rFonts w:ascii="Cambria Math" w:hAnsi="Cambria Math"/>
                </w:rPr>
                <m:t>PQ</m:t>
              </m:r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DB5034" w:rsidRDefault="008E5B9A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2R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DB5034" w:rsidRDefault="008E5B9A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abc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DB5034" w:rsidRDefault="00654C85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4683" w:type="pct"/>
            <w:gridSpan w:val="8"/>
            <w:tcMar>
              <w:left w:w="0" w:type="dxa"/>
              <w:right w:w="0" w:type="dxa"/>
            </w:tcMar>
            <w:vAlign w:val="center"/>
          </w:tcPr>
          <w:p w:rsidR="00016C7F" w:rsidRPr="00DB5034" w:rsidRDefault="008E5B9A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A33FF1" w:rsidRDefault="00B1423A" w:rsidP="002178ED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If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x+20°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40°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where </m:t>
              </m:r>
              <m:r>
                <w:rPr>
                  <w:rFonts w:ascii="Cambria Math" w:hAnsi="Cambria Math"/>
                </w:rPr>
                <m:t>x∈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π/2</m:t>
                  </m:r>
                </m:e>
              </m:d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>then which of the following hold(s) good?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=1/2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B1423A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cosec </m:t>
                </m:r>
                <m:r>
                  <w:rPr>
                    <w:rFonts w:ascii="Cambria Math" w:hAnsi="Cambria Math"/>
                  </w:rPr>
                  <m:t>4x=2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6</m:t>
                    </m:r>
                  </m:e>
                </m:rad>
                <m:r>
                  <w:rPr>
                    <w:rFonts w:ascii="Cambria Math" w:hAnsi="Cambria Math"/>
                  </w:rPr>
                  <m:t>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B25038" w:rsidRDefault="00B80989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Pr="00B25038">
              <w:rPr>
                <w:rFonts w:ascii="Cambria Math" w:hAnsi="Cambria Math"/>
              </w:rPr>
              <w:t xml:space="preserve">, then </w:t>
            </w:r>
            <m:oMath>
              <m:r>
                <w:rPr>
                  <w:rFonts w:ascii="Cambria Math" w:hAnsi="Cambria Math"/>
                </w:rPr>
                <m:t xml:space="preserve">x </m:t>
              </m:r>
            </m:oMath>
            <w:r w:rsidRPr="00B25038">
              <w:rPr>
                <w:rFonts w:ascii="Cambria Math" w:hAnsi="Cambria Math"/>
              </w:rPr>
              <w:t>is equal to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n∈Z</m:t>
                  </m:r>
                </m:e>
              </m:d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B25038" w:rsidRDefault="00D1082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B25038" w:rsidRDefault="00D1082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nπ±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den>
                        </m:f>
                      </m:e>
                    </m:ra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2nπ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B25038" w:rsidRDefault="00D1082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DB5034" w:rsidRDefault="003D50A9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If sides of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DB5034">
              <w:rPr>
                <w:rFonts w:ascii="Cambria Math" w:hAnsi="Cambria Math"/>
              </w:rPr>
              <w:t xml:space="preserve"> are </w:t>
            </w:r>
            <m:oMath>
              <m:r>
                <w:rPr>
                  <w:rFonts w:ascii="Cambria Math" w:hAnsi="Cambria Math"/>
                </w:rPr>
                <m:t xml:space="preserve">a, b </m:t>
              </m:r>
            </m:oMath>
            <w:r w:rsidR="00B73B96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</m:t>
              </m:r>
            </m:oMath>
            <w:r w:rsidRPr="00DB5034">
              <w:rPr>
                <w:rFonts w:ascii="Cambria Math" w:hAnsi="Cambria Math"/>
              </w:rPr>
              <w:t xml:space="preserve"> such that </w:t>
            </w:r>
            <m:oMath>
              <m:r>
                <w:rPr>
                  <w:rFonts w:ascii="Cambria Math" w:hAnsi="Cambria Math"/>
                </w:rPr>
                <m:t xml:space="preserve">2b=a+c, </m:t>
              </m:r>
            </m:oMath>
            <w:r w:rsidRPr="00DB5034">
              <w:rPr>
                <w:rFonts w:ascii="Cambria Math" w:hAnsi="Cambria Math"/>
              </w:rPr>
              <w:t>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</w:rPr>
                  <m:t>&gt;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</w:rPr>
                  <m:t>&gt;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</w:rPr>
                  <m:t>&lt;2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</w:rPr>
                  <m:t>&lt;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A33FF1" w:rsidRDefault="0060068E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0≤θ≤π </m:t>
              </m:r>
            </m:oMath>
            <w:r w:rsidRPr="00A33FF1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81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ctrlPr>
                        <w:rPr>
                          <w:rFonts w:ascii="Cambria Math" w:hAnsi="Cambria Math"/>
                          <w:i/>
                        </w:rPr>
                      </m:ctrlP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func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81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ctrlPr>
                        <w:rPr>
                          <w:rFonts w:ascii="Cambria Math" w:hAnsi="Cambria Math"/>
                          <w:i/>
                        </w:rPr>
                      </m:ctrlP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func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=30,</m:t>
              </m:r>
            </m:oMath>
            <w:r w:rsidRPr="00A33FF1">
              <w:rPr>
                <w:rFonts w:ascii="Cambria Math" w:hAnsi="Cambria Math"/>
              </w:rPr>
              <w:t xml:space="preserve">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θ </m:t>
              </m:r>
            </m:oMath>
            <w:r w:rsidRPr="00A33FF1">
              <w:rPr>
                <w:rFonts w:ascii="Cambria Math" w:hAnsi="Cambria Math"/>
              </w:rPr>
              <w:t>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04556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30°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04556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60°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04556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120°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016C7F" w:rsidRPr="00A33FF1" w:rsidRDefault="0004556F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150°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C76851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p, q∈N</m:t>
              </m:r>
            </m:oMath>
            <w:r w:rsidRPr="00E50692">
              <w:rPr>
                <w:rFonts w:ascii="Cambria Math" w:hAnsi="Cambria Math"/>
              </w:rPr>
              <w:t xml:space="preserve"> satisfy the equation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rad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ra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</m:oMath>
            <w:r w:rsidRPr="00E50692">
              <w:rPr>
                <w:rFonts w:ascii="Cambria Math" w:hAnsi="Cambria Math"/>
              </w:rPr>
              <w:t xml:space="preserve"> then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 w:rsidRPr="00E50692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q</m:t>
              </m:r>
            </m:oMath>
            <w:r w:rsidRPr="00E50692">
              <w:rPr>
                <w:rFonts w:ascii="Cambria Math" w:hAnsi="Cambria Math"/>
              </w:rPr>
              <w:t xml:space="preserve"> 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913EB9" w:rsidRPr="00E50692" w:rsidRDefault="00C76851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Relatively prime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913EB9" w:rsidRPr="00E50692" w:rsidRDefault="00C76851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Twin prime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913EB9" w:rsidRPr="00E50692" w:rsidRDefault="00C76851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Coprime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913EB9" w:rsidRPr="00E50692" w:rsidRDefault="00C76851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q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func>
            </m:oMath>
            <w:r w:rsidRPr="00E50692">
              <w:rPr>
                <w:rFonts w:ascii="Cambria Math" w:hAnsi="Cambria Math"/>
              </w:rPr>
              <w:t xml:space="preserve"> is defined,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func>
            </m:oMath>
            <w:r w:rsidRPr="00E50692">
              <w:rPr>
                <w:rFonts w:ascii="Cambria Math" w:hAnsi="Cambria Math"/>
              </w:rPr>
              <w:t xml:space="preserve"> is not and vice versa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E6FC7" w:rsidRDefault="003E6FC7" w:rsidP="003E6FC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p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</m:t>
                  </m:r>
                  <m:r>
                    <w:rPr>
                      <w:rFonts w:ascii="Cambria Math" w:hAnsi="Cambria Math"/>
                    </w:rPr>
                    <m:t>=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func>
            </m:oMath>
            <w:r>
              <w:rPr>
                <w:rFonts w:ascii="Cambria Math" w:hAnsi="Cambria Math"/>
              </w:rPr>
              <w:t xml:space="preserve">, then the general values of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θ</m:t>
              </m:r>
            </m:oMath>
            <w:r>
              <w:rPr>
                <w:rFonts w:ascii="Cambria Math" w:hAnsi="Cambria Math"/>
              </w:rPr>
              <w:t xml:space="preserve"> 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E6FC7" w:rsidRDefault="003E6FC7" w:rsidP="003E6FC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(2n+1)π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2(p+q)</m:t>
                    </m:r>
                  </m:den>
                </m:f>
                <m:r>
                  <w:rPr>
                    <w:rFonts w:ascii="Cambria Math" w:hAnsi="Cambria Math" w:cs="Calibri"/>
                  </w:rPr>
                  <m:t>, n∈I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E6FC7" w:rsidRDefault="003E6FC7" w:rsidP="003E6FC7">
            <w:pPr>
              <w:spacing w:after="0"/>
              <w:contextualSpacing/>
              <w:spacing w:line="276" w:lineRule="auto"/>
              <w:ind w:firstLine="72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(2n+1)π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2(p-q)</m:t>
                    </m:r>
                  </m:den>
                </m:f>
                <m:r>
                  <w:rPr>
                    <w:rFonts w:ascii="Cambria Math" w:hAnsi="Cambria Math" w:cs="Calibri"/>
                  </w:rPr>
                  <m:t>, n∈I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E6FC7" w:rsidRDefault="003E6FC7" w:rsidP="003E6FC7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ind w:firstLine="720"/>
              <w:contextualSpacing/>
              <w:rPr>
                <w:rFonts w:ascii="Cambria Math" w:hAnsi="Cambria Math" w:cs="Calibri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(4n-1)π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2(p-q)</m:t>
                    </m:r>
                  </m:den>
                </m:f>
                <m:r>
                  <w:rPr>
                    <w:rFonts w:ascii="Cambria Math" w:hAnsi="Cambria Math" w:cs="Calibri"/>
                  </w:rPr>
                  <m:t>, n∈I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E6FC7" w:rsidRDefault="003E6FC7" w:rsidP="003E6FC7">
            <w:pPr>
              <w:spacing w:after="0"/>
              <w:contextualSpacing/>
              <w:spacing w:line="276" w:lineRule="auto"/>
              <w:ind w:firstLine="72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 w:cs="Calibr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</w:rPr>
                      <m:t>(4n+1)π</m:t>
                    </m:r>
                  </m:num>
                  <m:den>
                    <m:r>
                      <w:rPr>
                        <w:rFonts w:ascii="Cambria Math" w:hAnsi="Cambria Math" w:cs="Calibri"/>
                      </w:rPr>
                      <m:t>2(p+q)</m:t>
                    </m:r>
                  </m:den>
                </m:f>
                <m:r>
                  <w:rPr>
                    <w:rFonts w:ascii="Cambria Math" w:hAnsi="Cambria Math" w:cs="Calibri"/>
                  </w:rPr>
                  <m:t>, n∈I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016C7F" w:rsidRPr="00A33FF1" w:rsidRDefault="00010635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Let </m:t>
              </m:r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1/3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ub>
                          </m:sSub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log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7</m:t>
                                      </m:r>
                                    </m:sub>
                                  </m:sSub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func>
                                        <m:func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funcPr>
                                        <m:fNam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sin</m:t>
                                          </m:r>
                                        </m:fName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</m:func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+a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</m:e>
                  </m:d>
                </m:e>
              </m:func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 xml:space="preserve">be defined for every real value of </w:t>
            </w:r>
            <m:oMath>
              <m:r>
                <w:rPr>
                  <w:rFonts w:ascii="Cambria Math" w:hAnsi="Cambria Math"/>
                </w:rPr>
                <m:t>x,</m:t>
              </m:r>
            </m:oMath>
            <w:r w:rsidRPr="00A33FF1">
              <w:rPr>
                <w:rFonts w:ascii="Cambria Math" w:hAnsi="Cambria Math"/>
              </w:rPr>
              <w:t xml:space="preserve"> then the possible value of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016C7F" w:rsidRPr="00A33FF1" w:rsidRDefault="00010635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016C7F" w:rsidRPr="00A33FF1" w:rsidRDefault="00010635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4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016C7F" w:rsidRPr="00A33FF1" w:rsidRDefault="00010635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016C7F" w:rsidRPr="00A33FF1" w:rsidRDefault="00010635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6</w:t>
            </w:r>
          </w:p>
        </w:tc>
      </w:tr>
      <w:p w:rsidR="00F11D93" w:rsidRDefault="00F11D93" w:rsidP="00E52851">
        <w:pPr>              </w:pPr>
      </w:p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5000" w:type="pct"/>
              <w:gridSpan w:val="4"/>
              <w:tcMar>
                <w:left w:w="0" w:type="dxa"/>
                <w:right w:w="0" w:type="dxa"/>
              </w:tcMar>
            </w:tcPr>
            <w:p w:rsidR="00F11D93" w:rsidRPr="00611E2C" w:rsidRDefault="00F11D93" w:rsidP="00E52851">
              <w:pPr>
                <w:autoSpaceDE w:val="0"/>
                <w:autoSpaceDN w:val="0"/>
                <w:adjustRightInd w:val="0"/>
                <w:contextualSpacing/>
                <w:jc w:val="center"/>
                <w:rPr>
                  <w:rFonts w:ascii="Cambria Math" w:hAnsi="Cambria Math" w:cs="Calibri"/>
                </w:rPr>
              </w:pPr>
              <w:r>
                <w:rPr>
                  <w:rFonts w:ascii="Cambria Math" w:hAnsi="Cambria Math" w:cs="Calibri"/>
                  <w:b/>
                  <w:bCs/>
                </w:rPr>
                <w:t>Assertion - Reasoning Type</w:t>
              </w:r>
            </w:p>
          </w:tc>
        </w:tr>
        <w:tr w:rsidR="00F11D93" w:rsidRPr="00453EAC" w:rsidTr="00CF4B70">
          <w:tc>
            <w:tcPr>
              <w:tcW w:w="5000" w:type="pct"/>
              <w:gridSpan w:val="4"/>
              <w:tcMar>
                <w:left w:w="0" w:type="dxa"/>
                <w:right w:w="0" w:type="dxa"/>
              </w:tcMar>
            </w:tcPr>
            <w:p w:rsidR="00F11D93" w:rsidRPr="00611E2C" w:rsidRDefault="00F11D93" w:rsidP="00E52851">
              <w:pPr>
                <w:autoSpaceDE w:val="0"/>
                <w:autoSpaceDN w:val="0"/>
                <w:adjustRightInd w:val="0"/>
                <w:jc w:val="both"/>
                <w:rPr>
                  <w:rFonts w:ascii="Cambria Math" w:hAnsi="Cambria Math" w:cs="Calibri"/>
                </w:rPr>
              </w:pPr>
              <w:r w:rsidRPr="00BB0B74">
                <w:rPr>
                  <w:rFonts w:ascii="Cambria Math" w:hAnsi="Cambria Math"/>
                </w:rPr>
                <w:t>This section contain(s) 0 questions numbered 458 to 457. Each question contains</w:t>
              </w:r>
              <w:r w:rsidRPr="00BB0B74">
                <w:rPr>
                  <w:rFonts w:ascii="Cambria Math" w:hAnsi="Cambria Math"/>
                  <w:b/>
                  <w:bCs/>
                  <w:caps/>
                </w:rPr>
                <w:t xml:space="preserve"> </w:t>
              </w:r>
              <w:r w:rsidRPr="00BB0B74">
                <w:rPr>
                  <w:rFonts w:ascii="Cambria Math" w:hAnsi="Cambria Math"/>
                  <w:caps/>
                </w:rPr>
                <w:t>statement 1</w:t>
              </w:r>
              <w:r w:rsidRPr="00BB0B74">
                <w:rPr>
                  <w:rFonts w:ascii="Cambria Math" w:hAnsi="Cambria Math"/>
                </w:rPr>
                <w:t xml:space="preserve">(Assertion) and </w:t>
              </w:r>
              <w:r w:rsidRPr="00BB0B74">
                <w:rPr>
                  <w:rFonts w:ascii="Cambria Math" w:hAnsi="Cambria Math"/>
                  <w:caps/>
                </w:rPr>
                <w:t>statement 2</w:t>
              </w:r>
              <w:r w:rsidRPr="00BB0B74">
                <w:rPr>
                  <w:rFonts w:ascii="Cambria Math" w:hAnsi="Cambria Math"/>
                </w:rPr>
                <w:t xml:space="preserve">(Reason). Each question has the 4 choices (a), (b), (c) and (d) out of which </w:t>
              </w:r>
              <w:r w:rsidRPr="00BB0B74">
                <w:rPr>
                  <w:rFonts w:ascii="Cambria Math" w:hAnsi="Cambria Math"/>
                  <w:b/>
                  <w:bCs/>
                  <w:caps/>
                </w:rPr>
                <w:t>only one</w:t>
              </w:r>
              <w:r w:rsidRPr="00BB0B74">
                <w:rPr>
                  <w:rFonts w:ascii="Cambria Math" w:hAnsi="Cambria Math"/>
                </w:rPr>
                <w:t xml:space="preserve"> is correct.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22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a)</w:t>
              </w:r>
            </w:p>
          </w:tc>
          <w:tc>
            <w:tcPr>
              <w:tcW w:w="4658" w:type="pct"/>
              <w:gridSpan w:val="2"/>
              <w:tcMar>
                <w:left w:w="0" w:type="dxa"/>
                <w:right w:w="0" w:type="dxa"/>
              </w:tcMar>
            </w:tcPr>
            <w:p w:rsidR="00F11D93" w:rsidRPr="00BB0B74" w:rsidRDefault="00F11D93" w:rsidP="00E52851">
              <w:pPr>
                <w:rPr>
                  <w:rFonts w:ascii="Cambria Math" w:hAnsi="Cambria Math" w:cs="Calibri"/>
                </w:rPr>
              </w:pPr>
              <w:r w:rsidRPr="00BB0B74">
                <w:rPr>
                  <w:rFonts w:ascii="Cambria Math" w:hAnsi="Cambria Math"/>
                </w:rPr>
                <w:t xml:space="preserve">Statement 1 is True, Statement 2 is True; Statement 2 </w:t>
              </w:r>
              <w:r w:rsidRPr="00BB0B74">
                <w:rPr>
                  <w:rFonts w:ascii="Cambria Math" w:hAnsi="Cambria Math"/>
                  <w:b/>
                  <w:bCs/>
                </w:rPr>
                <w:t>is</w:t>
              </w:r>
              <w:r w:rsidRPr="00BB0B74">
                <w:rPr>
                  <w:rFonts w:ascii="Cambria Math" w:hAnsi="Cambria Math"/>
                </w:rPr>
                <w:t xml:space="preserve"> correct explanation for Statement 1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22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b)</w:t>
              </w:r>
            </w:p>
          </w:tc>
          <w:tc>
            <w:tcPr>
              <w:tcW w:w="4658" w:type="pct"/>
              <w:gridSpan w:val="2"/>
              <w:tcMar>
                <w:left w:w="0" w:type="dxa"/>
                <w:right w:w="0" w:type="dxa"/>
              </w:tcMar>
            </w:tcPr>
            <w:p w:rsidR="00F11D93" w:rsidRPr="00BB0B74" w:rsidRDefault="00F11D93" w:rsidP="00E52851">
              <w:pPr>
                <w:rPr>
                  <w:rFonts w:ascii="Cambria Math" w:hAnsi="Cambria Math"/>
                </w:rPr>
              </w:pPr>
              <w:r w:rsidRPr="00BB0B74">
                <w:rPr>
                  <w:rFonts w:ascii="Cambria Math" w:hAnsi="Cambria Math" w:cs="Calibri"/>
                </w:rPr>
                <w:t xml:space="preserve">Statement 1 is True, Statement 2 is True; Statement 2 </w:t>
              </w:r>
              <w:r w:rsidRPr="00BB0B74">
                <w:rPr>
                  <w:rFonts w:ascii="Cambria Math" w:hAnsi="Cambria Math" w:cs="Calibri"/>
                  <w:b/>
                  <w:bCs/>
                </w:rPr>
                <w:t xml:space="preserve">is not </w:t>
              </w:r>
              <w:r w:rsidRPr="00BB0B74">
                <w:rPr>
                  <w:rFonts w:ascii="Cambria Math" w:hAnsi="Cambria Math" w:cs="Calibri"/>
                </w:rPr>
                <w:t>correct explanation for Statement 1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22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c)</w:t>
              </w:r>
            </w:p>
          </w:tc>
          <w:tc>
            <w:tcPr>
              <w:tcW w:w="4658" w:type="pct"/>
              <w:gridSpan w:val="2"/>
              <w:tcMar>
                <w:left w:w="0" w:type="dxa"/>
                <w:right w:w="0" w:type="dxa"/>
              </w:tcMar>
            </w:tcPr>
            <w:p w:rsidR="00F11D93" w:rsidRPr="00BB0B74" w:rsidRDefault="00F11D93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 w:rsidRPr="00BB0B74">
                <w:rPr>
                  <w:rFonts w:ascii="Cambria Math" w:hAnsi="Cambria Math" w:cs="Calibri"/>
                </w:rPr>
                <w:t>Statement 1 is True, Statement 2 is False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22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d)</w:t>
              </w:r>
            </w:p>
          </w:tc>
          <w:tc>
            <w:tcPr>
              <w:tcW w:w="4658" w:type="pct"/>
              <w:gridSpan w:val="2"/>
              <w:tcMar>
                <w:left w:w="0" w:type="dxa"/>
                <w:right w:w="0" w:type="dxa"/>
              </w:tcMar>
            </w:tcPr>
            <w:p w:rsidR="00F11D93" w:rsidRPr="00BB0B74" w:rsidRDefault="00F11D93" w:rsidP="00E52851">
              <w:pPr>
                <w:rPr>
                  <w:rFonts w:ascii="Cambria Math" w:hAnsi="Cambria Math"/>
                </w:rPr>
              </w:pPr>
              <w:r w:rsidRPr="00BB0B74">
                <w:rPr>
                  <w:rFonts w:ascii="Cambria Math" w:hAnsi="Cambria Math"/>
                </w:rPr>
                <w:t>Statement 1 is False, Statement 2 is True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458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DB5034" w:rsidRDefault="000D3848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DB5034" w:rsidRDefault="00AD142C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 xml:space="preserve">The incentre of the triangle formed by the feet of altitudes from the vertices of triangle </w:t>
              </w:r>
              <m:oMath>
                <m:r>
                  <w:rPr>
                    <w:rFonts w:ascii="Cambria Math" w:hAnsi="Cambria Math"/>
                  </w:rPr>
                  <m:t>ABC</m:t>
                </m:r>
              </m:oMath>
              <w:r w:rsidRPr="00DB5034">
                <w:rPr>
                  <w:rFonts w:ascii="Cambria Math" w:hAnsi="Cambria Math"/>
                </w:rPr>
                <w:t xml:space="preserve"> to the opposite sides is the orthocenter of the triangle </w:t>
              </w:r>
              <m:oMath>
                <m:r>
                  <w:rPr>
                    <w:rFonts w:ascii="Cambria Math" w:hAnsi="Cambria Math"/>
                  </w:rPr>
                  <m:t>ABC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DB5034" w:rsidRDefault="002839EB" w:rsidP="006B0C02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DB5034">
                <w:rPr>
                  <w:rFonts w:ascii="Cambria Math" w:hAnsi="Cambria Math"/>
                </w:rPr>
                <w:t xml:space="preserve">The incentre of triangle </w:t>
              </w:r>
              <m:oMath>
                <m:r>
                  <w:rPr>
                    <w:rFonts w:ascii="Cambria Math" w:hAnsi="Cambria Math"/>
                  </w:rPr>
                  <m:t>ABC</m:t>
                </m:r>
              </m:oMath>
              <w:r w:rsidRPr="00DB5034">
                <w:rPr>
                  <w:rFonts w:ascii="Cambria Math" w:hAnsi="Cambria Math"/>
                </w:rPr>
                <w:t xml:space="preserve"> is orthocenter of the triangle </w:t>
              </w: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  <w:r w:rsidR="0057079A" w:rsidRPr="00DB5034">
                <w:rPr>
                  <w:rFonts w:ascii="Cambria Math" w:hAnsi="Cambria Math"/>
                </w:rPr>
                <w:t>, where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  <w:r w:rsidRPr="00DB5034">
                <w:rPr>
                  <w:rFonts w:ascii="Cambria Math" w:hAnsi="Cambria Math"/>
                </w:rPr>
                <w:t xml:space="preserve"> are excentres of triangle </w:t>
              </w:r>
              <m:oMath>
                <m:r>
                  <w:rPr>
                    <w:rFonts w:ascii="Cambria Math" w:hAnsi="Cambria Math"/>
                  </w:rPr>
                  <m:t>ABC</m:t>
                </m:r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459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40720C" w:rsidRPr="00B25038" w:rsidRDefault="0040720C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40720C" w:rsidRPr="00B25038" w:rsidRDefault="00307D66" w:rsidP="000B4D3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B25038">
                <w:rPr>
                  <w:rFonts w:ascii="Cambria Math" w:hAnsi="Cambria Math"/>
                </w:rPr>
                <w:t xml:space="preserve">Equation </w:t>
              </w: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e>
                </m:rad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</m:oMath>
              <w:r w:rsidR="007E077F" w:rsidRPr="00B25038">
                <w:rPr>
                  <w:rFonts w:ascii="Cambria Math" w:hAnsi="Cambria Math"/>
                </w:rPr>
                <w:t>has 1</w:t>
              </w:r>
              <w:r w:rsidRPr="00B25038">
                <w:rPr>
                  <w:rFonts w:ascii="Cambria Math" w:hAnsi="Cambria Math"/>
                </w:rPr>
                <w:t xml:space="preserve"> solution for </w:t>
              </w:r>
              <m:oMath>
                <m:r>
                  <w:rPr>
                    <w:rFonts w:ascii="Cambria Math" w:hAnsi="Cambria Math"/>
                  </w:rPr>
                  <m:t>x∈[0, π/4]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40720C" w:rsidRPr="00B25038" w:rsidRDefault="006A1AF8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&gt;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  <w:r w:rsidR="007E077F" w:rsidRPr="00B25038">
                <w:rPr>
                  <w:rFonts w:ascii="Cambria Math" w:hAnsi="Cambria Math"/>
                </w:rPr>
                <w:t xml:space="preserve"> when </w:t>
              </w:r>
              <m:oMath>
                <m:r>
                  <w:rPr>
                    <w:rFonts w:ascii="Cambria Math" w:hAnsi="Cambria Math"/>
                  </w:rPr>
                  <m:t>x∈[0,π/4]</m:t>
                </m:r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460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A33FF1" w:rsidRDefault="00983B46" w:rsidP="002178E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A33FF1">
                <w:rPr>
                  <w:rFonts w:ascii="Cambria Math" w:hAnsi="Cambria Math"/>
                </w:rPr>
                <w:t xml:space="preserve">Let </w:t>
              </w:r>
              <m:oMath>
                <m:r>
                  <w:rPr>
                    <w:rFonts w:ascii="Cambria Math" w:hAnsi="Cambria Math"/>
                  </w:rPr>
                  <m:t>α, β,</m:t>
                </m:r>
              </m:oMath>
              <w:r w:rsidR="003602E5" w:rsidRPr="00A33FF1">
                <w:rPr>
                  <w:rFonts w:ascii="Cambria Math" w:hAnsi="Cambria Math"/>
                </w:rPr>
                <w:t xml:space="preserve"> and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 xml:space="preserve">γ </m:t>
                </m:r>
              </m:oMath>
              <w:r w:rsidR="003602E5" w:rsidRPr="00A33FF1">
                <w:rPr>
                  <w:rFonts w:ascii="Cambria Math" w:hAnsi="Cambria Math"/>
                </w:rPr>
                <w:t>satisfy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 xml:space="preserve">0&lt;α&lt;β&lt;γ&lt;2π </m:t>
                </m:r>
              </m:oMath>
              <w:r w:rsidR="003602E5" w:rsidRPr="00A33FF1">
                <w:rPr>
                  <w:rFonts w:ascii="Cambria Math" w:hAnsi="Cambria Math"/>
                </w:rPr>
                <w:t xml:space="preserve">and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x+α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x+β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x+γ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=0∀x∈R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A33FF1" w:rsidRDefault="00DA2749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γ-α=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oMath>
              </m:oMathPara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  <w:r w:rsidR="003602E5" w:rsidRPr="00A33FF1">
                <w:rPr>
                  <w:rFonts w:ascii="Cambria Math" w:hAnsi="Cambria Math"/>
                </w:rPr>
                <w:t xml:space="preserve"> and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461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40720C" w:rsidRPr="00B25038" w:rsidRDefault="0040720C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40720C" w:rsidRPr="00B25038" w:rsidRDefault="00F17F39" w:rsidP="000B4D3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B25038">
                <w:rPr>
                  <w:rFonts w:ascii="Cambria Math" w:hAnsi="Cambria Math"/>
                </w:rPr>
                <w:t xml:space="preserve">General solution of </w:t>
              </w: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=1</m:t>
                </m:r>
              </m:oMath>
              <w:r w:rsidR="007E077F" w:rsidRPr="00B25038">
                <w:rPr>
                  <w:rFonts w:ascii="Cambria Math" w:hAnsi="Cambria Math"/>
                </w:rPr>
                <w:t xml:space="preserve"> is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</w:rPr>
                  <m:t>, n∈I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40720C" w:rsidRPr="00B25038" w:rsidRDefault="00921DBA" w:rsidP="000B4D3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B25038">
                <w:rPr>
                  <w:rFonts w:ascii="Cambria Math" w:hAnsi="Cambria Math"/>
                </w:rPr>
                <w:t xml:space="preserve">General solution of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  <w:r w:rsidR="007E077F" w:rsidRPr="00B25038">
                <w:rPr>
                  <w:rFonts w:ascii="Cambria Math" w:hAnsi="Cambria Math"/>
                </w:rPr>
                <w:t xml:space="preserve"> is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α=nπ+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, n∈I</m:t>
                </m:r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462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40720C" w:rsidRPr="00B25038" w:rsidRDefault="0040720C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40720C" w:rsidRPr="00B25038" w:rsidRDefault="006A1AF8" w:rsidP="000B4D3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=a</m:t>
                </m:r>
              </m:oMath>
              <w:r w:rsidR="007E077F" w:rsidRPr="00B25038">
                <w:rPr>
                  <w:rFonts w:ascii="Cambria Math" w:hAnsi="Cambria Math"/>
                </w:rPr>
                <w:t>, where</w:t>
              </w:r>
              <m:oMath>
                <m:r>
                  <w:rPr>
                    <w:rFonts w:ascii="Cambria Math" w:hAnsi="Cambria Math"/>
                  </w:rPr>
                  <m:t xml:space="preserve"> -1&lt;a&lt;0</m:t>
                </m:r>
              </m:oMath>
              <w:r w:rsidR="007E077F" w:rsidRPr="00B25038">
                <w:rPr>
                  <w:rFonts w:ascii="Cambria Math" w:hAnsi="Cambria Math"/>
                </w:rPr>
                <w:t>, then for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x∈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 nπ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  <w:r w:rsidR="007E077F" w:rsidRPr="00B25038">
                <w:rPr>
                  <w:rFonts w:ascii="Cambria Math" w:hAnsi="Cambria Math"/>
                </w:rPr>
                <w:t xml:space="preserve">has </w:t>
              </w:r>
              <m:oMath>
                <m:r>
                  <w:rPr>
                    <w:rFonts w:ascii="Cambria Math" w:hAnsi="Cambria Math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</m:oMath>
              <w:r w:rsidR="007E077F" w:rsidRPr="00B25038">
                <w:rPr>
                  <w:rFonts w:ascii="Cambria Math" w:hAnsi="Cambria Math"/>
                </w:rPr>
                <w:t>solutions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∀ n∈N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40720C" w:rsidRPr="00B25038" w:rsidRDefault="006A1AF8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  <w:r w:rsidR="00296982" w:rsidRPr="00B25038">
                <w:rPr>
                  <w:rFonts w:ascii="Cambria Math" w:hAnsi="Cambria Math"/>
                </w:rPr>
                <w:t xml:space="preserve"> takes value </w:t>
              </w:r>
              <m:oMath>
                <m:r>
                  <w:rPr>
                    <w:rFonts w:ascii="Cambria Math" w:hAnsi="Cambria Math"/>
                  </w:rPr>
                  <m:t>a</m:t>
                </m:r>
              </m:oMath>
              <w:r w:rsidR="00296982" w:rsidRPr="00B25038">
                <w:rPr>
                  <w:rFonts w:ascii="Cambria Math" w:hAnsi="Cambria Math"/>
                </w:rPr>
                <w:t xml:space="preserve"> exactly two times when we take one complete rotation covering all the quadrant starting from </w:t>
              </w:r>
              <m:oMath>
                <m:r>
                  <w:rPr>
                    <w:rFonts w:ascii="Cambria Math" w:hAnsi="Cambria Math"/>
                  </w:rPr>
                  <m:t>x=0</m:t>
                </m:r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463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40720C" w:rsidRPr="00B25038" w:rsidRDefault="0040720C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40720C" w:rsidRPr="00B25038" w:rsidRDefault="0040720C" w:rsidP="000B4D3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B25038">
                <w:rPr>
                  <w:rFonts w:ascii="Cambria Math" w:hAnsi="Cambria Math"/>
                </w:rPr>
                <w:t xml:space="preserve">The equation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func>
              </m:oMath>
              <w:r w:rsidRPr="00B25038">
                <w:rPr>
                  <w:rFonts w:ascii="Cambria Math" w:hAnsi="Cambria Math"/>
                </w:rPr>
                <w:t xml:space="preserve"> is solvable when only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=1;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  <w:r w:rsidR="0083714E" w:rsidRPr="00B25038">
                <w:rPr>
                  <w:rFonts w:ascii="Cambria Math" w:hAnsi="Cambria Math"/>
                </w:rPr>
                <w:t xml:space="preserve"> and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func>
                <m:r>
                  <w:rPr>
                    <w:rFonts w:ascii="Cambria Math" w:hAnsi="Cambria Math"/>
                  </w:rPr>
                  <m:t>=1,</m:t>
                </m:r>
              </m:oMath>
              <w:r w:rsidR="0083714E" w:rsidRPr="00B25038">
                <w:rPr>
                  <w:rFonts w:ascii="Cambria Math" w:hAnsi="Cambria Math"/>
                </w:rPr>
                <w:t xml:space="preserve"> where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x, y,z ∈R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40720C" w:rsidRPr="00B25038" w:rsidRDefault="006B5708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B25038">
                <w:rPr>
                  <w:rFonts w:ascii="Cambria Math" w:hAnsi="Cambria Math"/>
                </w:rPr>
                <w:t xml:space="preserve">The maximum value of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  <w:r w:rsidR="0083714E" w:rsidRPr="00B25038">
                <w:rPr>
                  <w:rFonts w:ascii="Cambria Math" w:hAnsi="Cambria Math"/>
                </w:rPr>
                <w:t xml:space="preserve"> and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is 1</m:t>
                </m:r>
              </m:oMath>
              <w:r w:rsidRPr="00B25038">
                <w:rPr>
                  <w:rFonts w:ascii="Cambria Math" w:hAnsi="Cambria Math"/>
                </w:rPr>
                <w:t xml:space="preserve"> and minimum value of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func>
              </m:oMath>
              <w:r w:rsidR="0083714E" w:rsidRPr="00B25038">
                <w:rPr>
                  <w:rFonts w:ascii="Cambria Math" w:hAnsi="Cambria Math"/>
                </w:rPr>
                <w:t xml:space="preserve"> is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1</m:t>
                </m:r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464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A33FF1" w:rsidRDefault="000D384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π/18</m:t>
                    </m:r>
                  </m:e>
                </m:func>
              </m:oMath>
              <w:r w:rsidR="007366B2" w:rsidRPr="00A33FF1">
                <w:rPr>
                  <w:rFonts w:ascii="Cambria Math" w:hAnsi="Cambria Math"/>
                </w:rPr>
                <w:t xml:space="preserve"> is a root of </w:t>
              </w:r>
              <m:oMath>
                <m:r>
                  <w:rPr>
                    <w:rFonts w:ascii="Cambria Math" w:hAnsi="Cambria Math"/>
                  </w:rPr>
                  <m:t>8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-6x+1=0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A33FF1" w:rsidRDefault="007366B2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 xml:space="preserve">For any </w:t>
              </w:r>
              <m:oMath>
                <m:r>
                  <w:rPr>
                    <w:rFonts w:ascii="Cambria Math" w:hAnsi="Cambria Math"/>
                  </w:rPr>
                  <m:t>θ∈R,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3θ</m:t>
                    </m:r>
                  </m:e>
                </m:func>
                <m:r>
                  <w:rPr>
                    <w:rFonts w:ascii="Cambria Math" w:hAnsi="Cambria Math"/>
                  </w:rPr>
                  <m:t>=3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-4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465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F92485" w:rsidRPr="000D6799" w:rsidRDefault="00F92485" w:rsidP="00F92485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In </w:t>
              </w:r>
              <m:oMath>
                <m:r>
                  <w:rPr>
                    <w:rFonts w:ascii="Cambria Math" w:hAnsi="Cambria Math"/>
                  </w:rPr>
                  <m:t>(0, π)</m:t>
                </m:r>
              </m:oMath>
              <w:r>
                <w:rPr>
                  <w:rFonts w:ascii="Cambria Math" w:hAnsi="Cambria Math"/>
                </w:rPr>
                <w:t xml:space="preserve">, the number of solutions of the equation </w:t>
              </w:r>
              <m:oMath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θ+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2θ+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3θ=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</m:fNam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tan</m:t>
                                    </m:r>
                                  </m:fName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2θ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tan</m:t>
                                        </m:r>
                                      </m:fNam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3θ</m:t>
                                        </m:r>
                                      </m:e>
                                    </m:func>
                                  </m:e>
                                </m:func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  <w:r>
                <w:rPr>
                  <w:rFonts w:ascii="Cambria Math" w:hAnsi="Cambria Math"/>
                </w:rPr>
                <w:t xml:space="preserve"> is two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F92485" w:rsidRDefault="00F92485" w:rsidP="00F92485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6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  <w:r>
                <w:rPr>
                  <w:rFonts w:ascii="Cambria Math" w:hAnsi="Cambria Math"/>
                </w:rPr>
                <w:t xml:space="preserve"> is not defined at</w:t>
              </w:r>
            </w:p>
            <w:p w:rsidR="00F92485" w:rsidRPr="000D6799" w:rsidRDefault="00F92485" w:rsidP="00F92485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</m:t>
                  </m:r>
                  <m:r>
                    <w:rPr>
                      <w:rFonts w:ascii="Cambria Math" w:hAnsi="Cambria Math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2n+1</m:t>
                      </m:r>
                    </m:e>
                  </m:d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12</m:t>
                      </m:r>
                    </m:den>
                  </m:f>
                  <m:r>
                    <w:rPr>
                      <w:rFonts w:ascii="Cambria Math" w:hAnsi="Cambria Math"/>
                    </w:rPr>
                    <m:t>, n∈I</m:t>
                  </m:r>
                </m:oMath>
              </m:oMathPara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466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F36114" w:rsidRPr="00DB5034" w:rsidRDefault="00F36114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F36114" w:rsidRPr="00DB5034" w:rsidRDefault="00F36114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 xml:space="preserve">If the incircle of the triangle </w:t>
              </w:r>
              <m:oMath>
                <m:r>
                  <w:rPr>
                    <w:rFonts w:ascii="Cambria Math" w:hAnsi="Cambria Math"/>
                  </w:rPr>
                  <m:t>ABC</m:t>
                </m:r>
              </m:oMath>
              <w:r w:rsidRPr="00DB5034">
                <w:rPr>
                  <w:rFonts w:ascii="Cambria Math" w:hAnsi="Cambria Math"/>
                </w:rPr>
                <w:t xml:space="preserve"> passes through its circumcentre, then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F36114" w:rsidRPr="00DB5034" w:rsidRDefault="00F36114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 xml:space="preserve">Distance between the circumcentre and incentre is </w:t>
              </w: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-2rR</m:t>
                    </m:r>
                  </m:e>
                </m:rad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467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40720C" w:rsidRPr="00B25038" w:rsidRDefault="0040720C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40720C" w:rsidRPr="00B25038" w:rsidRDefault="006F7B44" w:rsidP="000B4D3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B25038">
                <w:rPr>
                  <w:rFonts w:ascii="Cambria Math" w:hAnsi="Cambria Math"/>
                </w:rPr>
                <w:t xml:space="preserve">Number of solution of </w:t>
              </w:r>
              <m:oMath>
                <m:r>
                  <w:rPr>
                    <w:rFonts w:ascii="Cambria Math" w:hAnsi="Cambria Math"/>
                  </w:rPr>
                  <m:t>n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 xml:space="preserve">=m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  <w:r w:rsidR="007E077F" w:rsidRPr="00B25038">
                <w:rPr>
                  <w:rFonts w:ascii="Cambria Math" w:hAnsi="Cambria Math"/>
                </w:rPr>
                <w:t>(where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m, n∈Z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  <w:r w:rsidR="007E077F" w:rsidRPr="00B25038">
                <w:rPr>
                  <w:rFonts w:ascii="Cambria Math" w:hAnsi="Cambria Math"/>
                </w:rPr>
                <w:t xml:space="preserve"> in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 2π</m:t>
                    </m:r>
                  </m:e>
                </m:d>
              </m:oMath>
              <w:r w:rsidRPr="00B25038">
                <w:rPr>
                  <w:rFonts w:ascii="Cambria Math" w:hAnsi="Cambria Math"/>
                </w:rPr>
                <w:t xml:space="preserve"> is independent of </w:t>
              </w:r>
              <m:oMath>
                <m:r>
                  <w:rPr>
                    <w:rFonts w:ascii="Cambria Math" w:hAnsi="Cambria Math"/>
                  </w:rPr>
                  <m:t>m</m:t>
                </m:r>
              </m:oMath>
              <w:r w:rsidR="007E077F" w:rsidRPr="00B25038">
                <w:rPr>
                  <w:rFonts w:ascii="Cambria Math" w:hAnsi="Cambria Math"/>
                </w:rPr>
                <w:t xml:space="preserve"> and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n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40720C" w:rsidRPr="00B25038" w:rsidRDefault="008A5647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B25038">
                <w:rPr>
                  <w:rFonts w:ascii="Cambria Math" w:hAnsi="Cambria Math"/>
                </w:rPr>
                <w:t>Multiplying trigonometric functions by constant changes only range of the function but period remains same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468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284494" w:rsidRDefault="00284494" w:rsidP="00DE3BD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2π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7</m:t>
                              </m:r>
                            </m:den>
                          </m:f>
                        </m:e>
                      </m:d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4π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7</m:t>
                                  </m:r>
                                </m:den>
                              </m:f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8π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7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den>
                              </m:f>
                            </m:e>
                          </m:func>
                        </m:e>
                      </m:func>
                    </m:e>
                  </m:func>
                </m:oMath>
              </m:oMathPara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284494" w:rsidRDefault="00284494" w:rsidP="00DE3BDD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>+i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2π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7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func>
              </m:oMath>
              <w:r>
                <w:rPr>
                  <w:rFonts w:ascii="Cambria Math" w:hAnsi="Cambria Math"/>
                </w:rPr>
                <w:t xml:space="preserve"> is complex </w:t>
              </w:r>
              <w:r w:rsidRPr="0020057A">
                <w:rPr>
                  <w:rFonts w:ascii="Cambria Math" w:hAnsi="Cambria Math"/>
                </w:rPr>
                <w:t>7th</w:t>
              </w:r>
              <w:r>
                <w:rPr>
                  <w:rFonts w:ascii="Cambria Math" w:hAnsi="Cambria Math"/>
                </w:rPr>
                <w:t xml:space="preserve"> root of unity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469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A33FF1" w:rsidRDefault="000D384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A33FF1" w:rsidRDefault="00D10C67" w:rsidP="002178E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A33FF1">
                <w:rPr>
                  <w:rFonts w:ascii="Cambria Math" w:hAnsi="Cambria Math"/>
                </w:rPr>
                <w:t xml:space="preserve">The minimum value of </w:t>
              </w: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27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81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is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243</m:t>
                    </m:r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A33FF1" w:rsidRDefault="00D10C67" w:rsidP="002178E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A33FF1">
                <w:rPr>
                  <w:rFonts w:ascii="Cambria Math" w:hAnsi="Cambria Math"/>
                </w:rPr>
                <w:t xml:space="preserve">The minimum value of </w:t>
              </w:r>
              <m:oMath>
                <m:r>
                  <w:rPr>
                    <w:rFonts w:ascii="Cambria Math" w:hAnsi="Cambria Math"/>
                  </w:rPr>
                  <m:t>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is</m:t>
                </m:r>
                <m:r>
                  <w:rPr>
                    <w:rFonts w:ascii="Cambria Math" w:hAnsi="Cambria Math"/>
                  </w:rPr>
                  <m:t>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/>
                  </w:rPr>
                  <m:t>.</m:t>
                </m:r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470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70061D" w:rsidRDefault="0070061D" w:rsidP="00DE3BD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36°&gt;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36°</m:t>
                          </m:r>
                        </m:e>
                      </m:func>
                    </m:e>
                  </m:func>
                </m:oMath>
              </m:oMathPara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70061D" w:rsidRDefault="0070061D" w:rsidP="00DE3BD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36°&gt;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36°</m:t>
                          </m:r>
                        </m:e>
                      </m:func>
                    </m:e>
                  </m:func>
                </m:oMath>
              </m:oMathPara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471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A33FF1" w:rsidRDefault="000D384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A33FF1" w:rsidRDefault="006827D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If </m:t>
                </m:r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 xml:space="preserve">+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cosec </m:t>
                        </m:r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sec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,</m:t>
                </m:r>
              </m:oMath>
              <w:r w:rsidRPr="00A33FF1">
                <w:rPr>
                  <w:rFonts w:ascii="Cambria Math" w:hAnsi="Cambria Math"/>
                  <w:i/>
                </w:rPr>
                <w:t xml:space="preserve"> </w:t>
              </w:r>
              <w:r w:rsidRPr="00A33FF1">
                <w:rPr>
                  <w:rFonts w:ascii="Cambria Math" w:hAnsi="Cambria Math"/>
                </w:rPr>
                <w:t xml:space="preserve">then the minimum value of </w:t>
              </w: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</m:oMath>
              <w:r w:rsidRPr="00A33FF1">
                <w:rPr>
                  <w:rFonts w:ascii="Cambria Math" w:hAnsi="Cambria Math"/>
                </w:rPr>
                <w:t xml:space="preserve"> is 9.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A33FF1" w:rsidRDefault="00825DA9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 xml:space="preserve">Maximum value of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</m:oMath>
              <w:r w:rsidRPr="00A33FF1">
                <w:rPr>
                  <w:rFonts w:ascii="Cambria Math" w:hAnsi="Cambria Math"/>
                </w:rPr>
                <w:t xml:space="preserve"> is 1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472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DB5034" w:rsidRDefault="000D3848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DB5034" w:rsidRDefault="00EC1BCA" w:rsidP="006B0C02">
              <w:pPr>
                <w:spacing w:after="0"/>
                <w:contextualSpacing/>
                <w:jc w:val="both"/>
                <w:rPr>
                  <w:rFonts w:ascii="Cambria Math" w:hAnsi="Cambria Math"/>
                  <w:i/>
                </w:rPr>
              </w:pPr>
              <w:r w:rsidRPr="00DB5034">
                <w:rPr>
                  <w:rFonts w:ascii="Cambria Math" w:hAnsi="Cambria Math"/>
                </w:rPr>
                <w:t xml:space="preserve">If the quadrilateral </w:t>
              </w: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  <w:r w:rsidRPr="00DB5034">
                <w:rPr>
                  <w:rFonts w:ascii="Cambria Math" w:hAnsi="Cambria Math"/>
                </w:rPr>
                <w:t xml:space="preserve">formed by joining mid-points of sides of another quadrilateral </w:t>
              </w: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  <w:r w:rsidRPr="00DB5034">
                <w:rPr>
                  <w:rFonts w:ascii="Cambria Math" w:hAnsi="Cambria Math"/>
                </w:rPr>
                <w:t xml:space="preserve"> is cyclic, then </w:t>
              </w: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  <w:r w:rsidRPr="00DB5034">
                <w:rPr>
                  <w:rFonts w:ascii="Cambria Math" w:hAnsi="Cambria Math"/>
                </w:rPr>
                <w:t xml:space="preserve"> is necessarily a rectangle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DB5034" w:rsidRDefault="00AE1B99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 xml:space="preserve">The quadrilateral </w:t>
              </w: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  <w:r w:rsidRPr="00DB5034">
                <w:rPr>
                  <w:rFonts w:ascii="Cambria Math" w:hAnsi="Cambria Math"/>
                </w:rPr>
                <w:t xml:space="preserve">formed by joining mid-points of sides of another quadrilateral </w:t>
              </w: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  <w:r w:rsidRPr="00DB5034">
                <w:rPr>
                  <w:rFonts w:ascii="Cambria Math" w:hAnsi="Cambria Math"/>
                </w:rPr>
                <w:t xml:space="preserve"> is always a parallelogram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473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F36114" w:rsidRPr="00DB5034" w:rsidRDefault="00F36114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F36114" w:rsidRPr="00DB5034" w:rsidRDefault="00F36114" w:rsidP="006B0C02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DB5034">
                <w:rPr>
                  <w:rFonts w:ascii="Cambria Math" w:hAnsi="Cambria Math"/>
                </w:rPr>
                <w:t xml:space="preserve">If </w:t>
              </w:r>
              <m:oMath>
                <m:r>
                  <w:rPr>
                    <w:rFonts w:ascii="Cambria Math" w:hAnsi="Cambria Math"/>
                  </w:rPr>
                  <m:t>a=3, b=7, c=8,</m:t>
                </m:r>
              </m:oMath>
              <w:r w:rsidRPr="00DB5034">
                <w:rPr>
                  <w:rFonts w:ascii="Cambria Math" w:hAnsi="Cambria Math"/>
                </w:rPr>
                <w:t xml:space="preserve"> and internal angle bisector </w:t>
              </w:r>
              <m:oMath>
                <m:r>
                  <w:rPr>
                    <w:rFonts w:ascii="Cambria Math" w:hAnsi="Cambria Math"/>
                  </w:rPr>
                  <m:t>AI</m:t>
                </m:r>
              </m:oMath>
              <w:r w:rsidRPr="00DB5034">
                <w:rPr>
                  <w:rFonts w:ascii="Cambria Math" w:hAnsi="Cambria Math"/>
                </w:rPr>
                <w:t xml:space="preserve"> meets </w:t>
              </w:r>
              <m:oMath>
                <m:r>
                  <w:rPr>
                    <w:rFonts w:ascii="Cambria Math" w:hAnsi="Cambria Math"/>
                  </w:rPr>
                  <m:t xml:space="preserve">BC </m:t>
                </m:r>
              </m:oMath>
              <w:r w:rsidRPr="00DB5034">
                <w:rPr>
                  <w:rFonts w:ascii="Cambria Math" w:hAnsi="Cambria Math"/>
                </w:rPr>
                <w:t>at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D</m:t>
                </m:r>
              </m:oMath>
              <w:r w:rsidRPr="00DB5034">
                <w:rPr>
                  <w:rFonts w:ascii="Cambria Math" w:hAnsi="Cambria Math"/>
                </w:rPr>
                <w:t xml:space="preserve"> (where </w:t>
              </w:r>
              <m:oMath>
                <m:r>
                  <w:rPr>
                    <w:rFonts w:ascii="Cambria Math" w:hAnsi="Cambria Math"/>
                  </w:rPr>
                  <m:t>I</m:t>
                </m:r>
              </m:oMath>
              <w:r w:rsidRPr="00DB5034">
                <w:rPr>
                  <w:rFonts w:ascii="Cambria Math" w:hAnsi="Cambria Math"/>
                </w:rPr>
                <w:t xml:space="preserve"> is incentre), then </w:t>
              </w:r>
              <m:oMath>
                <m:r>
                  <w:rPr>
                    <w:rFonts w:ascii="Cambria Math" w:hAnsi="Cambria Math"/>
                  </w:rPr>
                  <m:t>AI/ID=11/2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F36114" w:rsidRPr="00DB5034" w:rsidRDefault="00F36114" w:rsidP="006B0C02">
              <w:pPr>
                <w:spacing w:after="0"/>
                <w:contextualSpacing/>
                <w:jc w:val="both"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 xml:space="preserve">Internal angle bisector of angle </w:t>
              </w:r>
              <m:oMath>
                <m:r>
                  <w:rPr>
                    <w:rFonts w:ascii="Cambria Math" w:hAnsi="Cambria Math"/>
                  </w:rPr>
                  <m:t>A</m:t>
                </m:r>
              </m:oMath>
              <w:r w:rsidRPr="00DB5034">
                <w:rPr>
                  <w:rFonts w:ascii="Cambria Math" w:hAnsi="Cambria Math"/>
                </w:rPr>
                <w:t xml:space="preserve"> divides the side </w:t>
              </w:r>
              <m:oMath>
                <m:r>
                  <w:rPr>
                    <w:rFonts w:ascii="Cambria Math" w:hAnsi="Cambria Math"/>
                  </w:rPr>
                  <m:t>BC</m:t>
                </m:r>
              </m:oMath>
              <w:r w:rsidRPr="00DB5034">
                <w:rPr>
                  <w:rFonts w:ascii="Cambria Math" w:hAnsi="Cambria Math"/>
                </w:rPr>
                <w:t xml:space="preserve"> in ratio </w:t>
              </w:r>
              <m:oMath>
                <m:r>
                  <w:rPr>
                    <w:rFonts w:ascii="Cambria Math" w:hAnsi="Cambria Math"/>
                  </w:rPr>
                  <m:t>AB/AC</m:t>
                </m:r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474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A33FF1" w:rsidRDefault="000D384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A33FF1" w:rsidRDefault="001B3782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>In a triangle, the least value of the sum of cosines of its angles is unity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=1+4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,</m:t>
                </m:r>
              </m:oMath>
              <w:r w:rsidR="00D662A4" w:rsidRPr="00A33FF1">
                <w:rPr>
                  <w:rFonts w:ascii="Cambria Math" w:hAnsi="Cambria Math"/>
                </w:rPr>
                <w:t xml:space="preserve"> if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 xml:space="preserve">A, B, C </m:t>
                </m:r>
              </m:oMath>
              <w:r w:rsidR="00D662A4" w:rsidRPr="00A33FF1">
                <w:rPr>
                  <w:rFonts w:ascii="Cambria Math" w:hAnsi="Cambria Math"/>
                </w:rPr>
                <w:t>are the angles of a triangle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475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4C4F64" w:rsidRDefault="0020339D" w:rsidP="00DE3BD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α+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p>
                          </m:sSup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α+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2π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den>
                              </m:f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α+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4π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3</m:t>
                                      </m:r>
                                    </m:den>
                                  </m:f>
                                </m:e>
                              </m:d>
                            </m:e>
                          </m:func>
                        </m:e>
                      </m:func>
                    </m:e>
                  </m:func>
                  <m:r>
                    <w:rPr>
                      <w:rFonts w:ascii="Cambria Math" w:hAnsi="Cambria Math"/>
                    </w:rPr>
                    <m:t>=3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α+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2π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den>
                              </m:f>
                            </m:e>
                          </m:d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α+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4π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3</m:t>
                                      </m:r>
                                    </m:den>
                                  </m:f>
                                </m:e>
                              </m:d>
                            </m:e>
                          </m:func>
                        </m:e>
                      </m:func>
                    </m:e>
                  </m:func>
                </m:oMath>
              </m:oMathPara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4C4F64" w:rsidRDefault="004C4F64" w:rsidP="00DE3BD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If</m:t>
                  </m:r>
                  <m:r>
                    <w:rPr>
                      <w:rFonts w:ascii="Cambria Math" w:hAnsi="Cambria Math"/>
                    </w:rPr>
                    <m:t xml:space="preserve"> a+b+c=0 ⇔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/>
                    </w:rPr>
                    <m:t>=3abc</m:t>
                  </m:r>
                </m:oMath>
              </m:oMathPara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476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DB5034" w:rsidRDefault="000D3848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DB5034" w:rsidRDefault="0057079A" w:rsidP="006B0C02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DB5034">
                <w:rPr>
                  <w:rFonts w:ascii="Cambria Math" w:hAnsi="Cambria Math"/>
                </w:rPr>
                <w:t>If</w:t>
              </w:r>
              <w:r w:rsidR="00E1364A" w:rsidRPr="00DB5034">
                <w:rPr>
                  <w:rFonts w:ascii="Cambria Math" w:hAnsi="Cambria Math"/>
                </w:rPr>
                <w:t xml:space="preserve"> </w:t>
              </w:r>
              <m:oMath>
                <m:r>
                  <w:rPr>
                    <w:rFonts w:ascii="Cambria Math" w:hAnsi="Cambria Math"/>
                  </w:rPr>
                  <m:t>I</m:t>
                </m:r>
              </m:oMath>
              <w:r w:rsidR="00E1364A" w:rsidRPr="00DB5034">
                <w:rPr>
                  <w:rFonts w:ascii="Cambria Math" w:hAnsi="Cambria Math"/>
                </w:rPr>
                <w:t xml:space="preserve"> is incentre of </w:t>
              </w:r>
              <m:oMath>
                <m:r>
                  <w:rPr>
                    <w:rFonts w:ascii="Cambria Math" w:hAnsi="Cambria Math"/>
                  </w:rPr>
                  <m:t xml:space="preserve">∆ABC </m:t>
                </m:r>
              </m:oMath>
              <w:r w:rsidRPr="00DB5034">
                <w:rPr>
                  <w:rFonts w:ascii="Cambria Math" w:hAnsi="Cambria Math"/>
                </w:rPr>
                <w:t>and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  <w:r w:rsidR="00E1364A" w:rsidRPr="00DB5034">
                <w:rPr>
                  <w:rFonts w:ascii="Cambria Math" w:hAnsi="Cambria Math"/>
                </w:rPr>
                <w:t xml:space="preserve"> excentre opposite to </w:t>
              </w:r>
              <m:oMath>
                <m:r>
                  <w:rPr>
                    <w:rFonts w:ascii="Cambria Math" w:hAnsi="Cambria Math"/>
                  </w:rPr>
                  <m:t xml:space="preserve">A </m:t>
                </m:r>
              </m:oMath>
              <w:r w:rsidRPr="00DB5034">
                <w:rPr>
                  <w:rFonts w:ascii="Cambria Math" w:hAnsi="Cambria Math"/>
                </w:rPr>
                <w:t>and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P</m:t>
                </m:r>
              </m:oMath>
              <w:r w:rsidR="00E1364A" w:rsidRPr="00DB5034">
                <w:rPr>
                  <w:rFonts w:ascii="Cambria Math" w:hAnsi="Cambria Math"/>
                </w:rPr>
                <w:t xml:space="preserve"> is the intersection of </w:t>
              </w:r>
              <m:oMath>
                <m:r>
                  <w:rPr>
                    <w:rFonts w:ascii="Cambria Math" w:hAnsi="Cambria Math"/>
                  </w:rPr>
                  <m:t>I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</m:oMath>
              <w:r w:rsidRPr="00DB5034">
                <w:rPr>
                  <w:rFonts w:ascii="Cambria Math" w:hAnsi="Cambria Math"/>
                </w:rPr>
                <w:t xml:space="preserve">and </w:t>
              </w:r>
              <m:oMath>
                <m:r>
                  <w:rPr>
                    <w:rFonts w:ascii="Cambria Math" w:hAnsi="Cambria Math"/>
                  </w:rPr>
                  <m:t>BC,</m:t>
                </m:r>
              </m:oMath>
              <w:r w:rsidRPr="00DB5034">
                <w:rPr>
                  <w:rFonts w:ascii="Cambria Math" w:hAnsi="Cambria Math"/>
                </w:rPr>
                <w:t xml:space="preserve"> then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IP∙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P=BP∙PC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DB5034" w:rsidRDefault="004D1EBA" w:rsidP="006B0C02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DB5034">
                <w:rPr>
                  <w:rFonts w:ascii="Cambria Math" w:hAnsi="Cambria Math"/>
                </w:rPr>
                <w:t xml:space="preserve">In </w:t>
              </w:r>
              <m:oMath>
                <m:r>
                  <w:rPr>
                    <w:rFonts w:ascii="Cambria Math" w:hAnsi="Cambria Math"/>
                  </w:rPr>
                  <m:t>∆ABC,I</m:t>
                </m:r>
              </m:oMath>
              <w:r w:rsidRPr="00DB5034">
                <w:rPr>
                  <w:rFonts w:ascii="Cambria Math" w:hAnsi="Cambria Math"/>
                </w:rPr>
                <w:t xml:space="preserve"> is incentre and </w:t>
              </w: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  <w:r w:rsidRPr="00DB5034">
                <w:rPr>
                  <w:rFonts w:ascii="Cambria Math" w:hAnsi="Cambria Math"/>
                </w:rPr>
                <w:t xml:space="preserve"> is excentre opposite to </w:t>
              </w:r>
              <m:oMath>
                <m:r>
                  <w:rPr>
                    <w:rFonts w:ascii="Cambria Math" w:hAnsi="Cambria Math"/>
                  </w:rPr>
                  <m:t xml:space="preserve">A </m:t>
                </m:r>
              </m:oMath>
              <w:r w:rsidR="0057079A" w:rsidRPr="00DB5034">
                <w:rPr>
                  <w:rFonts w:ascii="Cambria Math" w:hAnsi="Cambria Math"/>
                </w:rPr>
                <w:t xml:space="preserve">then </w:t>
              </w:r>
              <m:oMath>
                <m:r>
                  <w:rPr>
                    <w:rFonts w:ascii="Cambria Math" w:hAnsi="Cambria Math"/>
                  </w:rPr>
                  <m:t>IB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C</m:t>
                </m:r>
              </m:oMath>
              <w:r w:rsidRPr="00DB5034">
                <w:rPr>
                  <w:rFonts w:ascii="Cambria Math" w:hAnsi="Cambria Math"/>
                </w:rPr>
                <w:t xml:space="preserve"> must be square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477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40720C" w:rsidRPr="00B25038" w:rsidRDefault="0040720C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40720C" w:rsidRPr="00B25038" w:rsidRDefault="00A37B2F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B25038">
                <w:rPr>
                  <w:rFonts w:ascii="Cambria Math" w:hAnsi="Cambria Math"/>
                </w:rPr>
                <w:t xml:space="preserve">The equation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</m:func>
              </m:oMath>
              <w:r w:rsidRPr="00B25038">
                <w:rPr>
                  <w:rFonts w:ascii="Cambria Math" w:hAnsi="Cambria Math"/>
                </w:rPr>
                <w:t xml:space="preserve"> has no real solution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40720C" w:rsidRPr="00B25038" w:rsidRDefault="006A1AF8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±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∈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e>
                  </m:d>
                </m:oMath>
              </m:oMathPara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478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DB5034" w:rsidRDefault="000D3848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DB5034" w:rsidRDefault="00A86280" w:rsidP="006B0C02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DB5034">
                <w:rPr>
                  <w:rFonts w:ascii="Cambria Math" w:hAnsi="Cambria Math"/>
                </w:rPr>
                <w:t xml:space="preserve">Circumradius of </w:t>
              </w:r>
              <m:oMath>
                <m:r>
                  <w:rPr>
                    <w:rFonts w:ascii="Cambria Math" w:hAnsi="Cambria Math"/>
                  </w:rPr>
                  <m:t>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</m:oMath>
              <w:r w:rsidR="0057079A" w:rsidRPr="00DB5034">
                <w:rPr>
                  <w:rFonts w:ascii="Cambria Math" w:hAnsi="Cambria Math"/>
                </w:rPr>
                <w:t xml:space="preserve">is </w:t>
              </w:r>
              <m:oMath>
                <m:r>
                  <w:rPr>
                    <w:rFonts w:ascii="Cambria Math" w:hAnsi="Cambria Math"/>
                  </w:rPr>
                  <m:t>2R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DB5034" w:rsidRDefault="00FA1E83" w:rsidP="006B0C02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DB5034">
                <w:rPr>
                  <w:rFonts w:ascii="Cambria Math" w:hAnsi="Cambria Math"/>
                </w:rPr>
                <w:t xml:space="preserve">Circumradius of the triangle formed by feet of altitudes of </w:t>
              </w:r>
              <m:oMath>
                <m:r>
                  <w:rPr>
                    <w:rFonts w:ascii="Cambria Math" w:hAnsi="Cambria Math"/>
                  </w:rPr>
                  <m:t xml:space="preserve">∆ABC </m:t>
                </m:r>
              </m:oMath>
              <w:r w:rsidR="0057079A" w:rsidRPr="00DB5034">
                <w:rPr>
                  <w:rFonts w:ascii="Cambria Math" w:hAnsi="Cambria Math"/>
                </w:rPr>
                <w:t>is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R/2</m:t>
                </m:r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479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D65644" w:rsidRPr="00A33FF1" w:rsidRDefault="00D65644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D65644" w:rsidRPr="00A33FF1" w:rsidRDefault="001B0BDA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If </m:t>
                </m:r>
                <m:r>
                  <w:rPr>
                    <w:rFonts w:ascii="Cambria Math" w:hAnsi="Cambria Math"/>
                  </w:rPr>
                  <m:t xml:space="preserve">x+y+z=xyz, </m:t>
                </m:r>
              </m:oMath>
              <w:r w:rsidRPr="00A33FF1">
                <w:rPr>
                  <w:rFonts w:ascii="Cambria Math" w:hAnsi="Cambria Math"/>
                </w:rPr>
                <w:t>then at most one of the numbers can be negative.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A33FF1" w:rsidRDefault="000D384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 xml:space="preserve">In a triangle </w:t>
              </w:r>
              <m:oMath>
                <m:r>
                  <w:rPr>
                    <w:rFonts w:ascii="Cambria Math" w:hAnsi="Cambria Math"/>
                  </w:rPr>
                  <m:t>ABC,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  <w:r w:rsidRPr="00A33FF1">
                <w:rPr>
                  <w:rFonts w:ascii="Cambria Math" w:hAnsi="Cambria Math"/>
                </w:rPr>
                <w:t xml:space="preserve"> and there can be at most one obtuse angle in a triangle.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480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DB5034" w:rsidRDefault="00BE10DB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 xml:space="preserve">In acute-angled </w:t>
              </w:r>
              <m:oMath>
                <m:r>
                  <w:rPr>
                    <w:rFonts w:ascii="Cambria Math" w:hAnsi="Cambria Math"/>
                  </w:rPr>
                  <m:t>∆ABC, a&gt;b&gt;c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DB5034" w:rsidRDefault="009C4598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&gt;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&gt;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oMath>
              </m:oMathPara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DB5034" w:rsidRDefault="009C4598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  <m:r>
                    <w:rPr>
                      <w:rFonts w:ascii="Cambria Math" w:hAnsi="Cambria Math"/>
                    </w:rPr>
                    <m:t>&lt;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  <m:r>
                    <w:rPr>
                      <w:rFonts w:ascii="Cambria Math" w:hAnsi="Cambria Math"/>
                    </w:rPr>
                    <m:t>&lt;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func>
                </m:oMath>
              </m:oMathPara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481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A33FF1" w:rsidRDefault="000D384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func>
                  <m:r>
                    <w:rPr>
                      <w:rFonts w:ascii="Cambria Math" w:hAnsi="Cambria Math"/>
                    </w:rPr>
                    <m:t>&lt;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7</m:t>
                      </m:r>
                    </m:e>
                  </m:func>
                </m:oMath>
              </m:oMathPara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A33FF1" w:rsidRDefault="00996AE1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1&lt;7</m:t>
                  </m:r>
                </m:oMath>
              </m:oMathPara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482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D65644" w:rsidRPr="00B25038" w:rsidRDefault="00D65644" w:rsidP="000B4D3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40720C" w:rsidRPr="00B25038" w:rsidRDefault="0040720C" w:rsidP="000B4D3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B25038">
                <w:rPr>
                  <w:rFonts w:ascii="Cambria Math" w:hAnsi="Cambria Math"/>
                </w:rPr>
                <w:t xml:space="preserve">The value of </w:t>
              </w:r>
              <m:oMath>
                <m:r>
                  <w:rPr>
                    <w:rFonts w:ascii="Cambria Math" w:hAnsi="Cambria Math"/>
                  </w:rPr>
                  <m:t>x</m:t>
                </m:r>
              </m:oMath>
              <w:r w:rsidRPr="00B25038">
                <w:rPr>
                  <w:rFonts w:ascii="Cambria Math" w:hAnsi="Cambria Math"/>
                </w:rPr>
                <w:t xml:space="preserve"> for which </w:t>
              </w: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 xml:space="preserve">=2, </m:t>
                </m:r>
              </m:oMath>
              <w:r w:rsidR="00296A21" w:rsidRPr="00B25038">
                <w:rPr>
                  <w:rFonts w:ascii="Cambria Math" w:hAnsi="Cambria Math"/>
                </w:rPr>
                <w:t xml:space="preserve">when </w:t>
              </w:r>
              <m:oMath>
                <m:r>
                  <w:rPr>
                    <w:rFonts w:ascii="Cambria Math" w:hAnsi="Cambria Math"/>
                  </w:rPr>
                  <m:t>0≤x≤π</m:t>
                </m:r>
              </m:oMath>
              <w:r w:rsidR="00296A21" w:rsidRPr="00B25038">
                <w:rPr>
                  <w:rFonts w:ascii="Cambria Math" w:hAnsi="Cambria Math"/>
                </w:rPr>
                <w:t xml:space="preserve"> is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π/4</m:t>
                </m:r>
              </m:oMath>
              <w:r w:rsidR="00296A21" w:rsidRPr="00B25038">
                <w:rPr>
                  <w:rFonts w:ascii="Cambria Math" w:hAnsi="Cambria Math"/>
                </w:rPr>
                <w:t xml:space="preserve"> only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40720C" w:rsidRPr="00B25038" w:rsidRDefault="0040720C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B25038">
                <w:rPr>
                  <w:rFonts w:ascii="Cambria Math" w:hAnsi="Cambria Math"/>
                </w:rPr>
                <w:t xml:space="preserve">The maximum value of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  <w:r w:rsidRPr="00B25038">
                <w:rPr>
                  <w:rFonts w:ascii="Cambria Math" w:hAnsi="Cambria Math"/>
                </w:rPr>
                <w:t xml:space="preserve"> occurs when </w:t>
              </w:r>
              <m:oMath>
                <m:r>
                  <w:rPr>
                    <w:rFonts w:ascii="Cambria Math" w:hAnsi="Cambria Math"/>
                  </w:rPr>
                  <m:t>x=π/4</m:t>
                </m:r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483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DB5034" w:rsidRDefault="000D3848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DB5034" w:rsidRDefault="007D4136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 xml:space="preserve">In any </w:t>
              </w:r>
              <m:oMath>
                <m:r>
                  <w:rPr>
                    <w:rFonts w:ascii="Cambria Math" w:hAnsi="Cambria Math"/>
                  </w:rPr>
                  <m:t>∆ABC,</m:t>
                </m:r>
              </m:oMath>
              <w:r w:rsidRPr="00DB5034">
                <w:rPr>
                  <w:rFonts w:ascii="Cambria Math" w:hAnsi="Cambria Math"/>
                </w:rPr>
                <w:t xml:space="preserve"> </w:t>
              </w:r>
              <w:r w:rsidR="00FE7756" w:rsidRPr="00DB5034">
                <w:rPr>
                  <w:rFonts w:ascii="Cambria Math" w:hAnsi="Cambria Math"/>
                </w:rPr>
                <w:t xml:space="preserve">the maximum value of </w:t>
              </w: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=9R/2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DB5034" w:rsidRDefault="00CB3BEF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 xml:space="preserve">In any </w:t>
              </w:r>
              <m:oMath>
                <m:r>
                  <w:rPr>
                    <w:rFonts w:ascii="Cambria Math" w:hAnsi="Cambria Math"/>
                  </w:rPr>
                  <m:t>∆ABC, R≥2r</m:t>
                </m:r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484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A33FF1" w:rsidRDefault="000D384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5°</m:t>
                    </m:r>
                  </m:e>
                </m:func>
              </m:oMath>
              <w:r w:rsidR="0091574C" w:rsidRPr="00A33FF1">
                <w:rPr>
                  <w:rFonts w:ascii="Cambria Math" w:hAnsi="Cambria Math"/>
                </w:rPr>
                <w:t xml:space="preserve"> is an irrational number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15°</m:t>
                    </m:r>
                  </m:e>
                </m:func>
              </m:oMath>
              <w:r w:rsidR="0091574C" w:rsidRPr="00A33FF1">
                <w:rPr>
                  <w:rFonts w:ascii="Cambria Math" w:hAnsi="Cambria Math"/>
                </w:rPr>
                <w:t xml:space="preserve"> i</w:t>
              </w:r>
              <w:r w:rsidR="00617230" w:rsidRPr="00A33FF1">
                <w:rPr>
                  <w:rFonts w:ascii="Cambria Math" w:hAnsi="Cambria Math"/>
                </w:rPr>
                <w:t>s</w:t>
              </w:r>
              <w:r w:rsidR="0091574C" w:rsidRPr="00A33FF1">
                <w:rPr>
                  <w:rFonts w:ascii="Cambria Math" w:hAnsi="Cambria Math"/>
                </w:rPr>
                <w:t xml:space="preserve"> an irrational number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485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D15332" w:rsidRDefault="000522E1" w:rsidP="00DE3BDD">
              <w:pPr>
                <w:spacing w:after="0"/>
                <w:contextualSpacing/>
                <w:jc w:val="both"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α+2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2α+4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tan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4α+8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tan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8α+16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cot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16α=</m:t>
                                      </m:r>
                                      <m:func>
                                        <m:func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funcPr>
                                        <m:fNam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cot</m:t>
                                          </m:r>
                                        </m:fName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α</m:t>
                                          </m:r>
                                        </m:e>
                                      </m:func>
                                    </m:e>
                                  </m:func>
                                </m:e>
                              </m:func>
                            </m:e>
                          </m:func>
                        </m:e>
                      </m:func>
                    </m:e>
                  </m:func>
                </m:oMath>
              </m:oMathPara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D15332" w:rsidRDefault="000522E1" w:rsidP="00DE3BDD">
              <w:pPr>
                <w:spacing w:after="0"/>
                <w:contextualSpacing/>
                <w:jc w:val="both"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α=2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cot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2α</m:t>
                              </m:r>
                            </m:e>
                          </m:func>
                        </m:e>
                      </m:func>
                    </m:e>
                  </m:func>
                </m:oMath>
              </m:oMathPara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486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D65644" w:rsidRPr="00DB5034" w:rsidRDefault="00D65644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D65644" w:rsidRPr="00DB5034" w:rsidRDefault="0068621D" w:rsidP="006B0C02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DB5034">
                <w:rPr>
                  <w:rFonts w:ascii="Cambria Math" w:hAnsi="Cambria Math"/>
                </w:rPr>
                <w:t xml:space="preserve">If side </w:t>
              </w:r>
              <m:oMath>
                <m:r>
                  <w:rPr>
                    <w:rFonts w:ascii="Cambria Math" w:hAnsi="Cambria Math"/>
                  </w:rPr>
                  <m:t>BC</m:t>
                </m:r>
              </m:oMath>
              <w:r w:rsidRPr="00DB5034">
                <w:rPr>
                  <w:rFonts w:ascii="Cambria Math" w:hAnsi="Cambria Math"/>
                </w:rPr>
                <w:t xml:space="preserve"> and ratio of </w:t>
              </w: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</m:oMath>
              <w:r w:rsidR="001C1424" w:rsidRPr="00DB5034">
                <w:rPr>
                  <w:rFonts w:ascii="Cambria Math" w:hAnsi="Cambria Math"/>
                </w:rPr>
                <w:t>and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  <w:r w:rsidRPr="00DB5034">
                <w:rPr>
                  <w:rFonts w:ascii="Cambria Math" w:hAnsi="Cambria Math"/>
                </w:rPr>
                <w:t xml:space="preserve"> of an acute-angled triangle is given, then the locus of </w:t>
              </w:r>
              <m:oMath>
                <m:r>
                  <w:rPr>
                    <w:rFonts w:ascii="Cambria Math" w:hAnsi="Cambria Math"/>
                  </w:rPr>
                  <m:t>A</m:t>
                </m:r>
              </m:oMath>
              <w:r w:rsidRPr="00DB5034">
                <w:rPr>
                  <w:rFonts w:ascii="Cambria Math" w:hAnsi="Cambria Math"/>
                </w:rPr>
                <w:t xml:space="preserve"> is a hyperbola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DB5034" w:rsidRDefault="001D6C79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>If base of a triangle is given and difference of two variable sides is constant (less than the base), then locus of variable vertex is a hyperbola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487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DB5034" w:rsidRDefault="00787300" w:rsidP="006B0C02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DB5034">
                <w:rPr>
                  <w:rFonts w:ascii="Cambria Math" w:hAnsi="Cambria Math"/>
                </w:rPr>
                <w:t xml:space="preserve">Let </w:t>
              </w: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  <w:r w:rsidRPr="00DB5034">
                <w:rPr>
                  <w:rFonts w:ascii="Cambria Math" w:hAnsi="Cambria Math"/>
                </w:rPr>
                <w:t xml:space="preserve"> be the lengths of the internal bisectors of angles</w:t>
              </w:r>
              <w:r w:rsidR="0057079A" w:rsidRPr="00DB5034">
                <w:rPr>
                  <w:rFonts w:ascii="Cambria Math" w:hAnsi="Cambria Math"/>
                </w:rPr>
                <w:t xml:space="preserve"> </w:t>
              </w:r>
              <m:oMath>
                <m:r>
                  <w:rPr>
                    <w:rFonts w:ascii="Cambria Math" w:hAnsi="Cambria Math"/>
                  </w:rPr>
                  <m:t>A, B, C</m:t>
                </m:r>
              </m:oMath>
              <w:r w:rsidR="0057079A" w:rsidRPr="00DB5034">
                <w:rPr>
                  <w:rFonts w:ascii="Cambria Math" w:hAnsi="Cambria Math"/>
                </w:rPr>
                <w:t>of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 xml:space="preserve">∆ABC, </m:t>
                </m:r>
              </m:oMath>
              <w:r w:rsidR="0057079A" w:rsidRPr="00DB5034">
                <w:rPr>
                  <w:rFonts w:ascii="Cambria Math" w:hAnsi="Cambria Math"/>
                </w:rPr>
                <w:t>respectively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DB5034" w:rsidRDefault="009C4598" w:rsidP="006B0C02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m:oMathPara>
                <m:oMathParaPr>
                  <m:jc m:val="left"/>
                </m:oMathParaPr>
                <m:oMath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func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func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func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=2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den>
                      </m:f>
                    </m:e>
                  </m:d>
                </m:oMath>
              </m:oMathPara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DB5034" w:rsidRDefault="009C4598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=bc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a+c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  <m:r>
                    <w:rPr>
                      <w:rFonts w:ascii="Cambria Math" w:hAnsi="Cambria Math"/>
                    </w:rPr>
                    <m:t xml:space="preserve">,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=ca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b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c+a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  <m:r>
                    <w:rPr>
                      <w:rFonts w:ascii="Cambria Math" w:hAnsi="Cambria Math"/>
                    </w:rPr>
                    <m:t xml:space="preserve">,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=ab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a+b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oMath>
              </m:oMathPara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488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A33FF1" w:rsidRDefault="000D384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func>
                  <m:r>
                    <w:rPr>
                      <w:rFonts w:ascii="Cambria Math" w:hAnsi="Cambria Math"/>
                    </w:rPr>
                    <m:t>&lt;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func>
                </m:oMath>
              </m:oMathPara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A33FF1" w:rsidRDefault="00996AE1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>In the first quadrant, cosine decreases but sine increases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489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A33FF1" w:rsidRDefault="00360636" w:rsidP="002178E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A33FF1">
                <w:rPr>
                  <w:rFonts w:ascii="Cambria Math" w:hAnsi="Cambria Math"/>
                </w:rPr>
                <w:t xml:space="preserve">Let </w:t>
              </w:r>
              <m:oMath>
                <m:r>
                  <w:rPr>
                    <w:rFonts w:ascii="Cambria Math" w:hAnsi="Cambria Math"/>
                  </w:rPr>
                  <m:t>f</m:t>
                </m:r>
              </m:oMath>
              <w:r w:rsidRPr="00A33FF1">
                <w:rPr>
                  <w:rFonts w:ascii="Cambria Math" w:hAnsi="Cambria Math"/>
                </w:rPr>
                <w:t xml:space="preserve"> be any one of the six trigonometric functions.  Let </w:t>
              </w:r>
              <m:oMath>
                <m:r>
                  <w:rPr>
                    <w:rFonts w:ascii="Cambria Math" w:hAnsi="Cambria Math"/>
                  </w:rPr>
                  <m:t xml:space="preserve">A, B∈R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satisfying </m:t>
                </m:r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2A</m:t>
                    </m:r>
                  </m:e>
                </m:d>
                <m:r>
                  <w:rPr>
                    <w:rFonts w:ascii="Cambria Math" w:hAnsi="Cambria Math"/>
                  </w:rPr>
                  <m:t>=f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2B</m:t>
                    </m:r>
                  </m:e>
                </m:d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A33FF1" w:rsidRDefault="00E13C5E" w:rsidP="002178E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 xml:space="preserve">A=nπ+B,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for some </m:t>
                  </m:r>
                  <m:r>
                    <w:rPr>
                      <w:rFonts w:ascii="Cambria Math" w:hAnsi="Cambria Math"/>
                    </w:rPr>
                    <m:t>n∈Z</m:t>
                  </m:r>
                </m:oMath>
              </m:oMathPara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A33FF1" w:rsidRDefault="000D00AF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r>
                  <w:rPr>
                    <w:rFonts w:ascii="Cambria Math" w:hAnsi="Cambria Math"/>
                  </w:rPr>
                  <m:t>2π</m:t>
                </m:r>
              </m:oMath>
              <w:r w:rsidRPr="00A33FF1">
                <w:rPr>
                  <w:rFonts w:ascii="Cambria Math" w:hAnsi="Cambria Math"/>
                </w:rPr>
                <w:t xml:space="preserve"> is one of the period of </w:t>
              </w:r>
              <m:oMath>
                <m:r>
                  <w:rPr>
                    <w:rFonts w:ascii="Cambria Math" w:hAnsi="Cambria Math"/>
                  </w:rPr>
                  <m:t>f</m:t>
                </m:r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490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C801A5" w:rsidRDefault="00C801A5" w:rsidP="00DE3BD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931AA0">
                <w:rPr>
                  <w:rFonts w:ascii="Cambria Math" w:hAnsi="Cambria Math"/>
                </w:rPr>
                <w:t>If</w:t>
              </w:r>
              <m:oMath>
                <m:r>
                  <w:rPr>
                    <w:rFonts w:ascii="Cambria Math" w:hAnsi="Cambria Math"/>
                  </w:rPr>
                  <m:t xml:space="preserve"> xy+y</m:t>
                </m:r>
                <m:r>
                  <m:rPr>
                    <m:scr m:val="script"/>
                  </m:rPr>
                  <w:rPr>
                    <w:rFonts w:ascii="Cambria Math" w:hAnsi="Cambria Math"/>
                  </w:rPr>
                  <m:t>z+z</m:t>
                </m:r>
                <m:r>
                  <w:rPr>
                    <w:rFonts w:ascii="Cambria Math" w:hAnsi="Cambria Math"/>
                  </w:rPr>
                  <m:t xml:space="preserve">x=1,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then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(1+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∏"/>
                            <m:limLoc m:val="undOvr"/>
                            <m:subHide m:val="on"/>
                            <m:supHide m:val="on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/>
                              </w:rPr>
                              <m:t>(1+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)</m:t>
                            </m:r>
                          </m:e>
                        </m:nary>
                      </m:e>
                    </m:rad>
                  </m:den>
                </m:f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C801A5" w:rsidRDefault="00C801A5" w:rsidP="00DE3BD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931AA0">
                <w:rPr>
                  <w:rFonts w:ascii="Cambria Math" w:hAnsi="Cambria Math"/>
                </w:rPr>
                <w:t>In a</w:t>
              </w:r>
              <m:oMath>
                <m:r>
                  <w:rPr>
                    <w:rFonts w:ascii="Cambria Math" w:hAnsi="Cambria Math"/>
                  </w:rPr>
                  <m:t xml:space="preserve"> ∆ABC</m:t>
                </m:r>
              </m:oMath>
            </w:p>
            <w:p w:rsidR="00C801A5" w:rsidRDefault="00C801A5" w:rsidP="00DE3BD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2A+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2B-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2C=4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cos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cos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B</m:t>
                                      </m:r>
                                      <m:func>
                                        <m:func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funcPr>
                                        <m:fNam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sin</m:t>
                                          </m:r>
                                        </m:fName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C</m:t>
                                          </m:r>
                                        </m:e>
                                      </m:func>
                                    </m:e>
                                  </m:func>
                                </m:e>
                              </m:func>
                            </m:e>
                          </m:func>
                        </m:e>
                      </m:func>
                    </m:e>
                  </m:func>
                </m:oMath>
              </m:oMathPara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491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A33FF1" w:rsidRDefault="000D384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A33FF1" w:rsidRDefault="0095372D" w:rsidP="002178E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m:oMathPara>
                <m:oMathParaPr>
                  <m:jc m:val="left"/>
                </m:oMathParaPr>
                <m:oMath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If </m:t>
                  </m:r>
                  <m:r>
                    <w:rPr>
                      <w:rFonts w:ascii="Cambria Math" w:hAnsi="Cambria Math"/>
                    </w:rPr>
                    <m:t xml:space="preserve">xy+yz+zx=1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where </m:t>
                  </m:r>
                  <m:r>
                    <w:rPr>
                      <w:rFonts w:ascii="Cambria Math" w:hAnsi="Cambria Math"/>
                    </w:rPr>
                    <m:t>x, y, z ∈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  <m:r>
                    <w:rPr>
                      <w:rFonts w:ascii="Cambria Math" w:hAnsi="Cambria Math"/>
                    </w:rPr>
                    <m:t>,</m:t>
                  </m:r>
                </m:oMath>
              </m:oMathPara>
            </w:p>
            <w:p w:rsidR="0095372D" w:rsidRPr="00A33FF1" w:rsidRDefault="0095372D" w:rsidP="002178E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m:oMathPara>
                <m:oMathParaPr>
                  <m:jc m:val="left"/>
                </m:oMathParaPr>
                <m:oMath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then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y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z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d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d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d>
                        </m:e>
                      </m:rad>
                    </m:den>
                  </m:f>
                </m:oMath>
              </m:oMathPara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A33FF1" w:rsidRDefault="0095372D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 xml:space="preserve">In a triangle </w:t>
              </w:r>
              <m:oMath>
                <m:r>
                  <w:rPr>
                    <w:rFonts w:ascii="Cambria Math" w:hAnsi="Cambria Math"/>
                  </w:rPr>
                  <m:t>ABC,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2C</m:t>
                    </m:r>
                  </m:e>
                </m:func>
                <m:r>
                  <w:rPr>
                    <w:rFonts w:ascii="Cambria Math" w:hAnsi="Cambria Math"/>
                  </w:rPr>
                  <m:t>=4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.</m:t>
                </m:r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492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F36114" w:rsidRPr="00DB5034" w:rsidRDefault="00F36114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F36114" w:rsidRPr="00DB5034" w:rsidRDefault="00F36114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 xml:space="preserve">If </w:t>
              </w:r>
              <m:oMath>
                <m:r>
                  <w:rPr>
                    <w:rFonts w:ascii="Cambria Math" w:hAnsi="Cambria Math"/>
                  </w:rPr>
                  <m:t>C=45°, B=60°,</m:t>
                </m:r>
              </m:oMath>
              <w:r w:rsidRPr="00DB5034">
                <w:rPr>
                  <w:rFonts w:ascii="Cambria Math" w:hAnsi="Cambria Math"/>
                </w:rPr>
                <w:t xml:space="preserve"> then the line joining </w:t>
              </w:r>
              <m:oMath>
                <m:r>
                  <w:rPr>
                    <w:rFonts w:ascii="Cambria Math" w:hAnsi="Cambria Math"/>
                  </w:rPr>
                  <m:t>A</m:t>
                </m:r>
              </m:oMath>
              <w:r w:rsidRPr="00DB5034">
                <w:rPr>
                  <w:rFonts w:ascii="Cambria Math" w:hAnsi="Cambria Math"/>
                </w:rPr>
                <w:t xml:space="preserve"> and circumcentre </w:t>
              </w: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</m:d>
              </m:oMath>
              <w:r w:rsidRPr="00DB5034">
                <w:rPr>
                  <w:rFonts w:ascii="Cambria Math" w:hAnsi="Cambria Math"/>
                </w:rPr>
                <w:t xml:space="preserve"> divides </w:t>
              </w:r>
              <m:oMath>
                <m:r>
                  <w:rPr>
                    <w:rFonts w:ascii="Cambria Math" w:hAnsi="Cambria Math"/>
                  </w:rPr>
                  <m:t>BC</m:t>
                </m:r>
              </m:oMath>
              <w:r w:rsidRPr="00DB5034">
                <w:rPr>
                  <w:rFonts w:ascii="Cambria Math" w:hAnsi="Cambria Math"/>
                </w:rPr>
                <w:t xml:space="preserve"> in ratio </w:t>
              </w:r>
              <m:oMath>
                <m:r>
                  <w:rPr>
                    <w:rFonts w:ascii="Cambria Math" w:hAnsi="Cambria Math"/>
                  </w:rPr>
                  <m:t>2 :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F36114" w:rsidRPr="00DB5034" w:rsidRDefault="00F36114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 xml:space="preserve">Line joining </w:t>
              </w:r>
              <m:oMath>
                <m:r>
                  <w:rPr>
                    <w:rFonts w:ascii="Cambria Math" w:hAnsi="Cambria Math"/>
                  </w:rPr>
                  <m:t xml:space="preserve">A </m:t>
                </m:r>
              </m:oMath>
              <w:r w:rsidRPr="00DB5034">
                <w:rPr>
                  <w:rFonts w:ascii="Cambria Math" w:hAnsi="Cambria Math"/>
                </w:rPr>
                <w:t xml:space="preserve">and circumcenter </w:t>
              </w: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</m:d>
              </m:oMath>
              <w:r w:rsidRPr="00DB5034">
                <w:rPr>
                  <w:rFonts w:ascii="Cambria Math" w:hAnsi="Cambria Math"/>
                </w:rPr>
                <w:t xml:space="preserve"> divides </w:t>
              </w:r>
              <m:oMath>
                <m:r>
                  <w:rPr>
                    <w:rFonts w:ascii="Cambria Math" w:hAnsi="Cambria Math"/>
                  </w:rPr>
                  <m:t>BC</m:t>
                </m:r>
              </m:oMath>
              <w:r w:rsidRPr="00DB5034">
                <w:rPr>
                  <w:rFonts w:ascii="Cambria Math" w:hAnsi="Cambria Math"/>
                </w:rPr>
                <w:t xml:space="preserve"> in ratio </w:t>
              </w: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2C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2B</m:t>
                        </m:r>
                      </m:e>
                    </m:func>
                  </m:den>
                </m:f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493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40720C" w:rsidRPr="00B25038" w:rsidRDefault="0040720C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40720C" w:rsidRPr="00B25038" w:rsidRDefault="006B5708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B25038">
                <w:rPr>
                  <w:rFonts w:ascii="Cambria Math" w:hAnsi="Cambria Math"/>
                </w:rPr>
                <w:t xml:space="preserve">Equation </w:t>
              </w:r>
              <m:oMath>
                <m:r>
                  <w:rPr>
                    <w:rFonts w:ascii="Cambria Math" w:hAnsi="Cambria Math"/>
                  </w:rPr>
                  <m:t>x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=1</m:t>
                    </m:r>
                  </m:e>
                </m:func>
              </m:oMath>
              <w:r w:rsidRPr="00B25038">
                <w:rPr>
                  <w:rFonts w:ascii="Cambria Math" w:hAnsi="Cambria Math"/>
                </w:rPr>
                <w:t xml:space="preserve"> has four roots for </w:t>
              </w:r>
              <m:oMath>
                <m:r>
                  <w:rPr>
                    <w:rFonts w:ascii="Cambria Math" w:hAnsi="Cambria Math"/>
                  </w:rPr>
                  <m:t>x∈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-π, π</m:t>
                    </m:r>
                  </m:e>
                </m:d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40720C" w:rsidRPr="00B25038" w:rsidRDefault="006B5708" w:rsidP="000B4D3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B25038">
                <w:rPr>
                  <w:rFonts w:ascii="Cambria Math" w:hAnsi="Cambria Math"/>
                </w:rPr>
                <w:t xml:space="preserve">The graph of </w:t>
              </w:r>
              <m:oMath>
                <m:r>
                  <w:rPr>
                    <w:rFonts w:ascii="Cambria Math" w:hAnsi="Cambria Math"/>
                  </w:rPr>
                  <m:t>y=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  <w:r w:rsidR="007E077F" w:rsidRPr="00B25038">
                <w:rPr>
                  <w:rFonts w:ascii="Cambria Math" w:hAnsi="Cambria Math"/>
                </w:rPr>
                <w:t xml:space="preserve"> and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y=1/x</m:t>
                </m:r>
              </m:oMath>
              <w:r w:rsidRPr="00B25038">
                <w:rPr>
                  <w:rFonts w:ascii="Cambria Math" w:hAnsi="Cambria Math"/>
                </w:rPr>
                <w:t xml:space="preserve"> cuts exactly two times for </w:t>
              </w:r>
              <m:oMath>
                <m:r>
                  <w:rPr>
                    <w:rFonts w:ascii="Cambria Math" w:hAnsi="Cambria Math"/>
                  </w:rPr>
                  <m:t>x∈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 π</m:t>
                    </m:r>
                  </m:e>
                </m:d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494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A33FF1" w:rsidRDefault="000D384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A33FF1" w:rsidRDefault="00DD4D95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 xml:space="preserve">The minimum </w:t>
              </w:r>
              <w:r w:rsidR="005B61A3" w:rsidRPr="00A33FF1">
                <w:rPr>
                  <w:rFonts w:ascii="Cambria Math" w:hAnsi="Cambria Math"/>
                </w:rPr>
                <w:t xml:space="preserve">value of the expression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func>
              </m:oMath>
              <w:r w:rsidR="005B61A3" w:rsidRPr="00A33FF1">
                <w:rPr>
                  <w:rFonts w:ascii="Cambria Math" w:hAnsi="Cambria Math"/>
                </w:rPr>
                <w:t xml:space="preserve"> is negative, where </w:t>
              </w:r>
              <m:oMath>
                <m:r>
                  <w:rPr>
                    <w:rFonts w:ascii="Cambria Math" w:hAnsi="Cambria Math"/>
                  </w:rPr>
                  <m:t>α, β, γ</m:t>
                </m:r>
              </m:oMath>
              <w:r w:rsidR="005B61A3" w:rsidRPr="00A33FF1">
                <w:rPr>
                  <w:rFonts w:ascii="Cambria Math" w:hAnsi="Cambria Math"/>
                </w:rPr>
                <w:t xml:space="preserve"> are real numbers such that </w:t>
              </w:r>
              <m:oMath>
                <m:r>
                  <w:rPr>
                    <w:rFonts w:ascii="Cambria Math" w:hAnsi="Cambria Math"/>
                  </w:rPr>
                  <m:t>α+β+γ=π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A33FF1" w:rsidRDefault="005B61A3" w:rsidP="002178ED">
              <w:pPr>
                <w:spacing w:after="0"/>
                <w:contextualSpacing/>
                <w:jc w:val="both"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 xml:space="preserve">If </w:t>
              </w:r>
              <m:oMath>
                <m:r>
                  <w:rPr>
                    <w:rFonts w:ascii="Cambria Math" w:hAnsi="Cambria Math"/>
                  </w:rPr>
                  <m:t>α, β, γ</m:t>
                </m:r>
              </m:oMath>
              <w:r w:rsidRPr="00A33FF1">
                <w:rPr>
                  <w:rFonts w:ascii="Cambria Math" w:hAnsi="Cambria Math"/>
                </w:rPr>
                <w:t xml:space="preserve"> are the angles of a triangle, then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func>
                <m:r>
                  <w:rPr>
                    <w:rFonts w:ascii="Cambria Math" w:hAnsi="Cambria Math"/>
                  </w:rPr>
                  <m:t>=4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α/2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β/2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γ/2</m:t>
                    </m:r>
                  </m:e>
                </m:func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495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A33FF1" w:rsidRDefault="000D384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A33FF1" w:rsidRDefault="001D67DD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 xml:space="preserve">If in a triangle,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</m:oMath>
              <w:r w:rsidRPr="00A33FF1">
                <w:rPr>
                  <w:rFonts w:ascii="Cambria Math" w:hAnsi="Cambria Math"/>
                </w:rPr>
                <w:t xml:space="preserve"> then one of the angles must be </w:t>
              </w:r>
              <m:oMath>
                <m:r>
                  <w:rPr>
                    <w:rFonts w:ascii="Cambria Math" w:hAnsi="Cambria Math"/>
                  </w:rPr>
                  <m:t>90°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A33FF1" w:rsidRDefault="001D67DD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 xml:space="preserve">In any triangle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=2+2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496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A33FF1" w:rsidRDefault="000D384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4</m:t>
                      </m:r>
                    </m:e>
                  </m:func>
                  <m:r>
                    <w:rPr>
                      <w:rFonts w:ascii="Cambria Math" w:hAnsi="Cambria Math"/>
                    </w:rPr>
                    <m:t>&lt;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7.5</m:t>
                      </m:r>
                    </m:e>
                  </m:func>
                </m:oMath>
              </m:oMathPara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  <w:r w:rsidR="00996AE1" w:rsidRPr="00A33FF1">
                <w:rPr>
                  <w:rFonts w:ascii="Cambria Math" w:hAnsi="Cambria Math"/>
                </w:rPr>
                <w:t xml:space="preserve"> is always an increasing function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497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2A20EC" w:rsidRPr="000D6799" w:rsidRDefault="002A20EC" w:rsidP="002A20EC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The equation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x)=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(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x)</m:t>
                                </m:r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  <w:r>
                <w:rPr>
                  <w:rFonts w:ascii="Cambria Math" w:hAnsi="Cambria Math"/>
                </w:rPr>
                <w:t xml:space="preserve"> does not possess real roots.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2A20EC" w:rsidRPr="000D6799" w:rsidRDefault="002A20EC" w:rsidP="002A20EC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If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 xml:space="preserve">x&gt;0,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then</m:t>
                    </m:r>
                    <m:r>
                      <w:rPr>
                        <w:rFonts w:ascii="Cambria Math" w:hAnsi="Cambria Math"/>
                      </w:rPr>
                      <m:t xml:space="preserve"> 2nπ&lt;x&lt;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2n+1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, n∈I</m:t>
                    </m:r>
                  </m:e>
                </m:func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498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A33FF1" w:rsidRDefault="000D384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A33FF1" w:rsidRDefault="0002713D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 xml:space="preserve">The maximum and minimum values of the function </w:t>
              </w: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x-2</m:t>
                        </m:r>
                      </m:e>
                    </m:func>
                  </m:den>
                </m:f>
              </m:oMath>
              <w:r w:rsidRPr="00A33FF1">
                <w:rPr>
                  <w:rFonts w:ascii="Cambria Math" w:hAnsi="Cambria Math"/>
                </w:rPr>
                <w:t xml:space="preserve"> do not exist.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A33FF1" w:rsidRDefault="0002713D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>The given function is an unbounded function.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499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FD15D5" w:rsidRPr="000D6799" w:rsidRDefault="00FD15D5" w:rsidP="00FD15D5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If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</m:func>
                          </m:e>
                        </m:d>
                      </m:e>
                    </m:func>
                  </m:e>
                </m:func>
              </m:oMath>
              <w:r>
                <w:rPr>
                  <w:rFonts w:ascii="Cambria Math" w:hAnsi="Cambria Math"/>
                </w:rPr>
                <w:t xml:space="preserve">, then </w:t>
              </w:r>
              <m:oMath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θ+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θ=±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radPr>
                          <m:deg/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</m:e>
                    </m:func>
                  </m:e>
                </m:func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FD15D5" w:rsidRPr="000D6799" w:rsidRDefault="00FD15D5" w:rsidP="00FD15D5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-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  <m:r>
                    <w:rPr>
                      <w:rFonts w:ascii="Cambria Math" w:hAnsi="Cambria Math"/>
                    </w:rPr>
                    <m:t>≤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θ+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θ≤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radPr>
                            <m:deg/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e>
                          </m:rad>
                        </m:e>
                      </m:func>
                    </m:e>
                  </m:func>
                </m:oMath>
              </m:oMathPara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500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40720C" w:rsidRPr="00B25038" w:rsidRDefault="0040720C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40720C" w:rsidRPr="00B25038" w:rsidRDefault="00A37B2F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B25038">
                <w:rPr>
                  <w:rFonts w:ascii="Cambria Math" w:hAnsi="Cambria Math"/>
                </w:rPr>
                <w:t xml:space="preserve">Equation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</m:oMath>
              <w:r w:rsidRPr="00B25038">
                <w:rPr>
                  <w:rFonts w:ascii="Cambria Math" w:hAnsi="Cambria Math"/>
                </w:rPr>
                <w:t xml:space="preserve"> has infinite solutions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40720C" w:rsidRPr="00B25038" w:rsidRDefault="00A37B2F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r>
                  <w:rPr>
                    <w:rFonts w:ascii="Cambria Math" w:hAnsi="Cambria Math"/>
                  </w:rPr>
                  <m:t>y=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</m:oMath>
              <w:r w:rsidRPr="00B25038">
                <w:rPr>
                  <w:rFonts w:ascii="Cambria Math" w:hAnsi="Cambria Math"/>
                </w:rPr>
                <w:t xml:space="preserve"> is an unbounded function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501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A33FF1" w:rsidRDefault="00354D3D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 xml:space="preserve">If </w:t>
              </w:r>
              <m:oMath>
                <m:r>
                  <w:rPr>
                    <w:rFonts w:ascii="Cambria Math" w:hAnsi="Cambria Math"/>
                  </w:rPr>
                  <m:t xml:space="preserve">A+B+C=π,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then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  <w:r w:rsidR="00D662A4" w:rsidRPr="00A33FF1">
                <w:rPr>
                  <w:rFonts w:ascii="Cambria Math" w:hAnsi="Cambria Math"/>
                </w:rPr>
                <w:t xml:space="preserve"> has its minimum value </w:t>
              </w: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A33FF1" w:rsidRDefault="00354D3D" w:rsidP="002178E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A33FF1">
                <w:rPr>
                  <w:rFonts w:ascii="Cambria Math" w:hAnsi="Cambria Math"/>
                </w:rPr>
                <w:t xml:space="preserve">Maximum value of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</m:oMath>
              <w:r w:rsidR="00D662A4" w:rsidRPr="00A33FF1">
                <w:rPr>
                  <w:rFonts w:ascii="Cambria Math" w:hAnsi="Cambria Math"/>
                </w:rPr>
                <w:t xml:space="preserve">is </w:t>
              </w: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502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F36114" w:rsidRPr="00DB5034" w:rsidRDefault="00F36114" w:rsidP="006B0C02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F36114" w:rsidRPr="00DB5034" w:rsidRDefault="00F36114" w:rsidP="006B0C02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DB5034">
                <w:rPr>
                  <w:rFonts w:ascii="Cambria Math" w:hAnsi="Cambria Math"/>
                </w:rPr>
                <w:t xml:space="preserve">In triangle </w:t>
              </w:r>
              <m:oMath>
                <m:r>
                  <w:rPr>
                    <w:rFonts w:ascii="Cambria Math" w:hAnsi="Cambria Math"/>
                  </w:rPr>
                  <m:t>ABC, D</m:t>
                </m:r>
              </m:oMath>
              <w:r w:rsidRPr="00DB5034">
                <w:rPr>
                  <w:rFonts w:ascii="Cambria Math" w:hAnsi="Cambria Math"/>
                </w:rPr>
                <w:t xml:space="preserve"> is a point on the side </w:t>
              </w:r>
              <m:oMath>
                <m:r>
                  <w:rPr>
                    <w:rFonts w:ascii="Cambria Math" w:hAnsi="Cambria Math"/>
                  </w:rPr>
                  <m:t>AB</m:t>
                </m:r>
              </m:oMath>
              <w:r w:rsidRPr="00DB5034">
                <w:rPr>
                  <w:rFonts w:ascii="Cambria Math" w:hAnsi="Cambria Math"/>
                </w:rPr>
                <w:t xml:space="preserve"> such that </w:t>
              </w:r>
              <m:oMath>
                <m:r>
                  <w:rPr>
                    <w:rFonts w:ascii="Cambria Math" w:hAnsi="Cambria Math"/>
                  </w:rPr>
                  <m:t>C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=AD.DB, </m:t>
                </m:r>
              </m:oMath>
              <w:r w:rsidRPr="00DB5034">
                <w:rPr>
                  <w:rFonts w:ascii="Cambria Math" w:hAnsi="Cambria Math"/>
                </w:rPr>
                <w:t xml:space="preserve">then the greatest value of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oMath>
              <w:r w:rsidRPr="00DB5034">
                <w:rPr>
                  <w:rFonts w:ascii="Cambria Math" w:hAnsi="Cambria Math"/>
                </w:rPr>
                <w:t xml:space="preserve"> is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C/2</m:t>
                        </m:r>
                      </m:e>
                    </m:d>
                  </m:e>
                </m:func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F36114" w:rsidRPr="00DB5034" w:rsidRDefault="00F36114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 xml:space="preserve">Greatest value of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oMath>
              <w:r w:rsidRPr="00DB5034">
                <w:rPr>
                  <w:rFonts w:ascii="Cambria Math" w:hAnsi="Cambria Math"/>
                </w:rPr>
                <w:t xml:space="preserve"> occurs when </w:t>
              </w:r>
              <m:oMath>
                <m:r>
                  <w:rPr>
                    <w:rFonts w:ascii="Cambria Math" w:hAnsi="Cambria Math"/>
                  </w:rPr>
                  <m:t>CD</m:t>
                </m:r>
              </m:oMath>
              <w:r w:rsidRPr="00DB5034">
                <w:rPr>
                  <w:rFonts w:ascii="Cambria Math" w:hAnsi="Cambria Math"/>
                </w:rPr>
                <w:t xml:space="preserve"> is the angle bisector of angle  </w:t>
              </w:r>
              <m:oMath>
                <m:r>
                  <w:rPr>
                    <w:rFonts w:ascii="Cambria Math" w:hAnsi="Cambria Math"/>
                  </w:rPr>
                  <m:t>C</m:t>
                </m:r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503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A33FF1" w:rsidRDefault="000D384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func>
                  <m:r>
                    <w:rPr>
                      <w:rFonts w:ascii="Cambria Math" w:hAnsi="Cambria Math"/>
                    </w:rPr>
                    <m:t>&lt;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func>
                  <m:r>
                    <w:rPr>
                      <w:rFonts w:ascii="Cambria Math" w:hAnsi="Cambria Math"/>
                    </w:rPr>
                    <m:t>&lt;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func>
                  <m:r>
                    <w:rPr>
                      <w:rFonts w:ascii="Cambria Math" w:hAnsi="Cambria Math"/>
                    </w:rPr>
                    <m:t>.</m:t>
                  </m:r>
                </m:oMath>
              </m:oMathPara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  <w:r w:rsidR="009243D1" w:rsidRPr="00A33FF1">
                <w:rPr>
                  <w:rFonts w:ascii="Cambria Math" w:hAnsi="Cambria Math"/>
                </w:rPr>
                <w:t xml:space="preserve"> is positive in first and second quadrants.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504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A33FF1" w:rsidRDefault="000D384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A33FF1" w:rsidRDefault="0095372D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 xml:space="preserve">In any triangle </w:t>
              </w:r>
              <m:oMath>
                <m:r>
                  <w:rPr>
                    <w:rFonts w:ascii="Cambria Math" w:hAnsi="Cambria Math"/>
                  </w:rPr>
                  <m:t>ABC,</m:t>
                </m:r>
              </m:oMath>
            </w:p>
            <w:p w:rsidR="0095372D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cot</m:t>
                              </m:r>
                            </m:fName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den>
                              </m:f>
                            </m:e>
                          </m:func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cot</m:t>
                              </m:r>
                            </m:fName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B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den>
                              </m:f>
                            </m:e>
                          </m:func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cot</m:t>
                              </m:r>
                            </m:fName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den>
                              </m:f>
                            </m:e>
                          </m:func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cot</m:t>
                          </m:r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func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cot</m:t>
                          </m:r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func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cot</m:t>
                          </m:r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func>
                    </m:e>
                  </m:func>
                </m:oMath>
              </m:oMathPara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1+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2+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e>
                              </m:rad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=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</m:rad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2+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e>
                          </m:rad>
                        </m:e>
                      </m:d>
                    </m:e>
                  </m:func>
                </m:oMath>
              </m:oMathPara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505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A33FF1" w:rsidRDefault="000D384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A33FF1" w:rsidRDefault="00206262" w:rsidP="002178ED">
              <w:pPr>
                <w:spacing w:after="0"/>
                <w:contextualSpacing/>
                <w:jc w:val="both"/>
                <w:rPr>
                  <w:rFonts w:ascii="Cambria Math" w:hAnsi="Cambria Math"/>
                  <w:i/>
                </w:rPr>
              </w:p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If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+…+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=0,</m:t>
                </m:r>
              </m:oMath>
              <w:r w:rsidRPr="00A33FF1">
                <w:rPr>
                  <w:rFonts w:ascii="Cambria Math" w:hAnsi="Cambria Math"/>
                  <w:i/>
                </w:rPr>
                <w:t xml:space="preserve"> </w:t>
              </w:r>
              <w:r w:rsidRPr="00A33FF1">
                <w:rPr>
                  <w:rFonts w:ascii="Cambria Math" w:hAnsi="Cambria Math"/>
                </w:rPr>
                <w:t xml:space="preserve">then the different sets of values of </w:t>
              </w: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for which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+…9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 xml:space="preserve">=n-4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is </m:t>
                </m:r>
                <m:r>
                  <w:rPr>
                    <w:rFonts w:ascii="Cambria Math" w:hAnsi="Cambria Math"/>
                  </w:rPr>
                  <m:t>n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  <m:r>
                  <w:rPr>
                    <w:rFonts w:ascii="Cambria Math" w:hAnsi="Cambria Math"/>
                  </w:rPr>
                  <m:t>.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A33FF1" w:rsidRDefault="00206262" w:rsidP="002178E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m:oMathPara>
                <m:oMathParaPr>
                  <m:jc m:val="left"/>
                </m:oMathParaPr>
                <m:oMath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If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</w:rPr>
                    <m:t>+…+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</w:rPr>
                    <m:t xml:space="preserve">=0,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then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</w:rPr>
                    <m:t>,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</w:rPr>
                    <m:t>, …,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</w:rPr>
                    <m:t>=±1.</m:t>
                  </m:r>
                </m:oMath>
              </m:oMathPara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506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F66BC2" w:rsidRPr="000D6799" w:rsidRDefault="00F66BC2" w:rsidP="00F66BC2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If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 xml:space="preserve">B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and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A=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cos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  <w:r>
                <w:rPr>
                  <w:rFonts w:ascii="Cambria Math" w:hAnsi="Cambria Math"/>
                </w:rPr>
                <w:t xml:space="preserve">, then </w:t>
              </w:r>
              <m:oMath>
                <m:r>
                  <w:rPr>
                    <w:rFonts w:ascii="Cambria Math" w:hAnsi="Cambria Math"/>
                  </w:rPr>
                  <m:t>A=nπ+B, n∈I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F66BC2" w:rsidRPr="000D6799" w:rsidRDefault="00F66BC2" w:rsidP="00F66BC2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If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 xml:space="preserve">B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and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A=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B, 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then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 xml:space="preserve"> A=nπ+B, n∈I</m:t>
                                </m:r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507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784F4F" w:rsidRPr="00F55BE4" w:rsidRDefault="00784F4F" w:rsidP="00DE3BDD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If</m:t>
                </m:r>
                <m:r>
                  <w:rPr>
                    <w:rFonts w:ascii="Cambria Math" w:hAnsi="Cambria Math"/>
                  </w:rPr>
                  <m:t xml:space="preserve"> α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r>
                  <w:rPr>
                    <w:rFonts w:ascii="Cambria Math" w:hAnsi="Cambria Math"/>
                  </w:rPr>
                  <m:t xml:space="preserve"> β  </m:t>
                </m:r>
              </m:oMath>
              <w:r>
                <w:rPr>
                  <w:rFonts w:ascii="Cambria Math" w:hAnsi="Cambria Math"/>
                </w:rPr>
                <w:t xml:space="preserve">are two distinct solutions of the equation </w:t>
              </w:r>
              <m:oMath>
                <m:r>
                  <w:rPr>
                    <w:rFonts w:ascii="Cambria Math" w:hAnsi="Cambria Math"/>
                  </w:rPr>
                  <m:t>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x+b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 xml:space="preserve">x=c,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then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α+β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</m:e>
                    </m:func>
                  </m:e>
                </m:func>
              </m:oMath>
              <w:r>
                <w:rPr>
                  <w:rFonts w:ascii="Cambria Math" w:hAnsi="Cambria Math"/>
                </w:rPr>
                <w:t xml:space="preserve"> is independent of </w:t>
              </w:r>
              <m:oMath>
                <m:r>
                  <w:rPr>
                    <w:rFonts w:ascii="Cambria Math" w:hAnsi="Cambria Math"/>
                  </w:rPr>
                  <m:t>c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784F4F" w:rsidRDefault="00784F4F" w:rsidP="00DE3BDD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Solution of </w:t>
              </w:r>
              <m:oMath>
                <m:r>
                  <w:rPr>
                    <w:rFonts w:ascii="Cambria Math" w:hAnsi="Cambria Math"/>
                  </w:rPr>
                  <m:t>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x+b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 xml:space="preserve">x=c </m:t>
                        </m:r>
                      </m:e>
                    </m:func>
                  </m:e>
                </m:func>
              </m:oMath>
              <w:r>
                <w:rPr>
                  <w:rFonts w:ascii="Cambria Math" w:hAnsi="Cambria Math"/>
                </w:rPr>
                <w:t xml:space="preserve">is possible, if </w:t>
              </w:r>
              <m:oMath>
                <m:r>
                  <w:rPr>
                    <w:rFonts w:ascii="Cambria Math" w:hAnsi="Cambria Math"/>
                  </w:rPr>
                  <m:t>-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</m:t>
                    </m:r>
                  </m:e>
                </m:rad>
                <m:r>
                  <w:rPr>
                    <w:rFonts w:ascii="Cambria Math" w:hAnsi="Cambria Math"/>
                  </w:rPr>
                  <m:t>≤c≤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</m:t>
                    </m:r>
                  </m:e>
                </m:rad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508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8B6CB6" w:rsidRDefault="008B6CB6" w:rsidP="00DE3BDD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The equation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+x+1</m:t>
                    </m:r>
                  </m:e>
                </m:func>
              </m:oMath>
              <w:r>
                <w:rPr>
                  <w:rFonts w:ascii="Cambria Math" w:hAnsi="Cambria Math"/>
                </w:rPr>
                <w:t xml:space="preserve"> has no solution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8B6CB6" w:rsidRDefault="008B6CB6" w:rsidP="00DE3BD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BE750C">
                <w:rPr>
                  <w:rFonts w:ascii="Cambria Math" w:hAnsi="Cambria Math"/>
                </w:rPr>
                <w:t>The curve</w:t>
              </w:r>
              <m:oMath>
                <m:r>
                  <w:rPr>
                    <w:rFonts w:ascii="Cambria Math" w:hAnsi="Cambria Math"/>
                  </w:rPr>
                  <m:t xml:space="preserve"> y=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 xml:space="preserve">x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and</m:t>
                    </m:r>
                    <m:r>
                      <w:rPr>
                        <w:rFonts w:ascii="Cambria Math" w:hAnsi="Cambria Math"/>
                      </w:rPr>
                      <m:t xml:space="preserve"> y=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+x+1 </m:t>
                    </m:r>
                  </m:e>
                </m:func>
              </m:oMath>
              <w:r>
                <w:rPr>
                  <w:rFonts w:ascii="Cambria Math" w:hAnsi="Cambria Math"/>
                </w:rPr>
                <w:t>do not intersect each other when graph is observed</w:t>
              </w:r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509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40720C" w:rsidRPr="00B25038" w:rsidRDefault="0040720C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40720C" w:rsidRPr="00B25038" w:rsidRDefault="00F17F39" w:rsidP="000B4D3D">
              <w:pPr>
                <w:spacing w:after="0"/>
                <w:contextualSpacing/>
                <w:jc w:val="both"/>
                <w:rPr>
                  <w:rFonts w:ascii="Cambria Math" w:hAnsi="Cambria Math"/>
                </w:rPr>
              </w:pPr>
              <w:r w:rsidRPr="00B25038">
                <w:rPr>
                  <w:rFonts w:ascii="Cambria Math" w:hAnsi="Cambria Math"/>
                </w:rPr>
                <w:t xml:space="preserve">The number of solution of the equation </w:t>
              </w: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oMath>
              <w:r w:rsidRPr="00B25038">
                <w:rPr>
                  <w:rFonts w:ascii="Cambria Math" w:hAnsi="Cambria Math"/>
                </w:rPr>
                <w:t xml:space="preserve"> is only one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40720C" w:rsidRPr="00B25038" w:rsidRDefault="006A1AF8" w:rsidP="000B4D3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m:oMathPara>
                <m:oMathParaPr>
                  <m:jc m:val="left"/>
                </m:oMathParaPr>
                <m:oMath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  <m:r>
                    <w:rPr>
                      <w:rFonts w:ascii="Cambria Math" w:hAnsi="Cambria Math"/>
                    </w:rPr>
                    <m:t>≥0 ∀x∈R</m:t>
                  </m:r>
                </m:oMath>
              </m:oMathPara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510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F36114" w:rsidRPr="00DB5034" w:rsidRDefault="00F36114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F36114" w:rsidRPr="00DB5034" w:rsidRDefault="00F36114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 xml:space="preserve">If </w:t>
              </w:r>
              <m:oMath>
                <m:r>
                  <w:rPr>
                    <w:rFonts w:ascii="Cambria Math" w:hAnsi="Cambria Math"/>
                  </w:rPr>
                  <m:t>a, b, c</m:t>
                </m:r>
              </m:oMath>
              <w:r w:rsidRPr="00DB5034">
                <w:rPr>
                  <w:rFonts w:ascii="Cambria Math" w:hAnsi="Cambria Math"/>
                </w:rPr>
                <w:t xml:space="preserve"> are the sides of a triangle, then the minimum value of </w:t>
              </w: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b+c-a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c+a-b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a+b-c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</m:oMath>
              <w:r w:rsidRPr="00DB5034">
                <w:rPr>
                  <w:rFonts w:ascii="Cambria Math" w:hAnsi="Cambria Math"/>
                </w:rPr>
                <w:t xml:space="preserve"> is 9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F36114" w:rsidRPr="00DB5034" w:rsidRDefault="00F36114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A.M.≥G.M.≥H.M.</m:t>
                  </m:r>
                </m:oMath>
              </m:oMathPara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511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DB5034" w:rsidRDefault="000D3848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DB5034" w:rsidRDefault="0057079A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 xml:space="preserve">In </w:t>
              </w:r>
              <m:oMath>
                <m:r>
                  <w:rPr>
                    <w:rFonts w:ascii="Cambria Math" w:hAnsi="Cambria Math"/>
                  </w:rPr>
                  <m:t xml:space="preserve">∆ABC, </m:t>
                </m:r>
              </m:oMath>
              <w:r w:rsidR="00823700" w:rsidRPr="00DB5034">
                <w:rPr>
                  <w:rFonts w:ascii="Cambria Math" w:hAnsi="Cambria Math"/>
                </w:rPr>
                <w:t xml:space="preserve">the centroid </w:t>
              </w: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</m:d>
              </m:oMath>
              <w:r w:rsidR="00823700" w:rsidRPr="00DB5034">
                <w:rPr>
                  <w:rFonts w:ascii="Cambria Math" w:hAnsi="Cambria Math"/>
                </w:rPr>
                <w:t xml:space="preserve"> divides line joining orthocenter </w:t>
              </w: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</m:d>
              </m:oMath>
              <w:r w:rsidR="00823700" w:rsidRPr="00DB5034">
                <w:rPr>
                  <w:rFonts w:ascii="Cambria Math" w:hAnsi="Cambria Math"/>
                </w:rPr>
                <w:t xml:space="preserve"> and circumcenter in ratio </w:t>
              </w:r>
              <m:oMath>
                <m:r>
                  <w:rPr>
                    <w:rFonts w:ascii="Cambria Math" w:hAnsi="Cambria Math"/>
                  </w:rPr>
                  <m:t>2:1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DB5034" w:rsidRDefault="00C37FD5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 xml:space="preserve">The centroid </w:t>
              </w: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</m:d>
              </m:oMath>
              <w:r w:rsidRPr="00DB5034">
                <w:rPr>
                  <w:rFonts w:ascii="Cambria Math" w:hAnsi="Cambria Math"/>
                </w:rPr>
                <w:t xml:space="preserve"> divides the median </w:t>
              </w:r>
              <m:oMath>
                <m:r>
                  <w:rPr>
                    <w:rFonts w:ascii="Cambria Math" w:hAnsi="Cambria Math"/>
                  </w:rPr>
                  <m:t>AD</m:t>
                </m:r>
              </m:oMath>
              <w:r w:rsidRPr="00DB5034">
                <w:rPr>
                  <w:rFonts w:ascii="Cambria Math" w:hAnsi="Cambria Math"/>
                </w:rPr>
                <w:t xml:space="preserve"> in ratio </w:t>
              </w:r>
              <m:oMath>
                <m:r>
                  <w:rPr>
                    <w:rFonts w:ascii="Cambria Math" w:hAnsi="Cambria Math"/>
                  </w:rPr>
                  <m:t>2:1</m:t>
                </m:r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512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5E2D20" w:rsidRDefault="005E2D20" w:rsidP="00DE3BD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nary>
                    <m:naryPr>
                      <m:chr m:val="∏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r=1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sec</m:t>
                              </m:r>
                            </m:fName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p>
                              </m:s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</m:func>
                        </m:e>
                      </m:d>
                      <m:r>
                        <w:rPr>
                          <w:rFonts w:ascii="Cambria Math" w:hAnsi="Cambria Math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</m:s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θ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cot</m:t>
                              </m:r>
                            </m:fNam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</m:func>
                        </m:e>
                      </m:func>
                    </m:e>
                  </m:nary>
                </m:oMath>
              </m:oMathPara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5E2D20" w:rsidRDefault="005E2D20" w:rsidP="00DE3BD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nary>
                    <m:naryPr>
                      <m:chr m:val="∏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r=1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r-1</m:t>
                                  </m:r>
                                </m:sup>
                              </m:s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sin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n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 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θ</m:t>
                                      </m:r>
                                    </m:e>
                                  </m:d>
                                </m:e>
                              </m:func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sin</m:t>
                                  </m:r>
                                </m:fNam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θ</m:t>
                                  </m:r>
                                </m:e>
                              </m:func>
                            </m:den>
                          </m:f>
                        </m:e>
                      </m:func>
                    </m:e>
                  </m:nary>
                </m:oMath>
              </m:oMathPara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513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1C22D1" w:rsidRPr="000D6799" w:rsidRDefault="001C22D1" w:rsidP="001C22D1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If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x=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 y+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den>
                                </m:f>
                              </m:e>
                            </m:d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, x∈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0, π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then</m:t>
                        </m:r>
                        <m:r>
                          <w:rPr>
                            <w:rFonts w:ascii="Cambria Math" w:hAnsi="Cambria Math"/>
                          </w:rPr>
                          <m:t xml:space="preserve"> x=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, y=1</m:t>
                        </m:r>
                      </m:e>
                    </m:func>
                  </m:e>
                </m:func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1C22D1" w:rsidRPr="00F2712D" w:rsidRDefault="001C22D1" w:rsidP="001C22D1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AM≥GM</m:t>
                  </m:r>
                </m:oMath>
              </m:oMathPara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514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240326" w:rsidRPr="008F56E2" w:rsidRDefault="00240326" w:rsidP="000954C5">
              <w:pPr>
                <w:spacing w:after="0"/>
                <w:contextualSpacing/>
                <w:rPr>
                  <w:rFonts w:asciiTheme="majorHAnsi" w:hAnsiTheme="majorHAnsi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AE3EDB" w:rsidRDefault="00AE3EDB" w:rsidP="00DE3BDD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The number of real solutions of the equation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-x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</m:func>
              </m:oMath>
              <w:r>
                <w:rPr>
                  <w:rFonts w:ascii="Cambria Math" w:hAnsi="Cambria Math"/>
                </w:rPr>
                <w:t>is zero</w:t>
              </w: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AE3EDB" w:rsidRDefault="00AE3EDB" w:rsidP="00DE3BDD">
              <w:pPr>
                <w:spacing w:after="0"/>
                <w:contextualSpacing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Since, </w:t>
              </w: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≤1</m:t>
                </m:r>
              </m:oMath>
            </w:p>
          </w:tc>
        </w:tr>
      </w:tbl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1130"/>
          <w:gridCol w:w="8621"/>
        </w:tblGrid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515</w:t>
              </w:r>
            </w:p>
          </w:tc>
          <w:tc>
            <w:tcPr>
              <w:tcW w:w="4780" w:type="pct"/>
              <w:gridSpan w:val="3"/>
              <w:tcMar>
                <w:left w:w="0" w:type="dxa"/>
                <w:right w:w="0" w:type="dxa"/>
              </w:tcMar>
            </w:tcPr>
            <w:p w:rsidR="000D3848" w:rsidRPr="00A33FF1" w:rsidRDefault="000D384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1:</w:t>
              </w:r>
            </w:p>
          </w:tc>
          <w:tc>
            <w:tcPr>
              <w:tcW w:w="4118" w:type="pct"/>
            </w:tcPr>
            <w:p w:rsidR="000D3848" w:rsidRPr="00A33FF1" w:rsidRDefault="006D5A87" w:rsidP="002178E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If </m:t>
                </m:r>
                <m:r>
                  <w:rPr>
                    <w:rFonts w:ascii="Cambria Math" w:hAnsi="Cambria Math"/>
                  </w:rPr>
                  <m:t>A, B, C</m:t>
                </m:r>
              </m:oMath>
              <w:r w:rsidRPr="00A33FF1">
                <w:rPr>
                  <w:rFonts w:ascii="Cambria Math" w:hAnsi="Cambria Math"/>
                  <w:i/>
                </w:rPr>
                <w:t xml:space="preserve"> </w:t>
              </w:r>
              <w:r w:rsidRPr="00A33FF1">
                <w:rPr>
                  <w:rFonts w:ascii="Cambria Math" w:hAnsi="Cambria Math"/>
                </w:rPr>
                <w:t xml:space="preserve">are the angles of a triangle such that angle </w:t>
              </w:r>
              <m:oMath>
                <m:r>
                  <w:rPr>
                    <w:rFonts w:ascii="Cambria Math" w:hAnsi="Cambria Math"/>
                  </w:rPr>
                  <m:t>A</m:t>
                </m:r>
              </m:oMath>
              <w:r w:rsidRPr="00A33FF1">
                <w:rPr>
                  <w:rFonts w:ascii="Cambria Math" w:hAnsi="Cambria Math"/>
                </w:rPr>
                <w:t xml:space="preserve"> is obtuse, then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&gt;1.</m:t>
                </m:r>
              </m:oMath>
            </w:p>
          </w:tc>
        </w:tr>
        <w:tr w:rsidR="00F11D93" w:rsidRPr="00453EAC" w:rsidTr="00CF4B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F11D93" w:rsidRPr="00453EAC" w:rsidRDefault="00F11D93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662" w:type="pct"/>
              <w:gridSpan w:val="2"/>
              <w:tcMar>
                <w:left w:w="0" w:type="dxa"/>
                <w:right w:w="0" w:type="dxa"/>
              </w:tcMar>
            </w:tcPr>
            <w:p w:rsidR="00F11D93" w:rsidRPr="00F11D93" w:rsidRDefault="00F11D93" w:rsidP="00E52851">
              <w:pPr>
                <w:rPr>
                  <w:rFonts w:asciiTheme="majorHAnsi" w:hAnsiTheme="majorHAnsi"/>
                  <w:b/>
                </w:rPr>
              </w:pPr>
              <w:r w:rsidRPr="00F11D93">
                <w:rPr>
                  <w:rFonts w:asciiTheme="majorHAnsi" w:hAnsiTheme="majorHAnsi"/>
                  <w:b/>
                </w:rPr>
                <w:t>Statement 2:</w:t>
              </w:r>
            </w:p>
          </w:tc>
          <w:tc>
            <w:tcPr>
              <w:tcW w:w="4118" w:type="pct"/>
            </w:tcPr>
            <w:p w:rsidR="000D3848" w:rsidRPr="00A33FF1" w:rsidRDefault="0041160F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 xml:space="preserve">In any triangle,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-1</m:t>
                    </m:r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w:p>
          </w:tc>
        </w:tr>
      </w:tbl>
      <w:p w:rsidR="00F11D93" w:rsidRDefault="00F11D93" w:rsidP="00E52851">
        <w:pPr>              </w:pPr>
      </w:p>
      <w:tbl>
        <w:tblPr>
          <w:tblW w:w="5000" w:type="pct"/>
          <w:tblLayout w:type="fixed"/>
          <w:tblLook w:val="04A0"/>
        </w:tblPr>
        <w:tblGrid>
          <w:gridCol w:w="460"/>
          <w:gridCol w:w="396"/>
          <w:gridCol w:w="2106"/>
          <w:gridCol w:w="368"/>
          <w:gridCol w:w="2133"/>
          <w:gridCol w:w="383"/>
          <w:gridCol w:w="1156"/>
          <w:gridCol w:w="1156"/>
          <w:gridCol w:w="1156"/>
          <w:gridCol w:w="1153"/>
        </w:tblGrid>
        <w:tr w:rsidR="0005281D" w:rsidRPr="00453EAC" w:rsidTr="0056761A">
          <w:tc>
            <w:tcPr>
              <w:tcW w:w="5000" w:type="pct"/>
              <w:gridSpan w:val="10"/>
              <w:tcMar>
                <w:left w:w="0" w:type="dxa"/>
                <w:right w:w="0" w:type="dxa"/>
              </w:tcMar>
            </w:tcPr>
            <w:p w:rsidR="0005281D" w:rsidRPr="00611E2C" w:rsidRDefault="0005281D" w:rsidP="00673272">
              <w:pPr>
                <w:autoSpaceDE w:val="0"/>
                <w:autoSpaceDN w:val="0"/>
                <w:adjustRightInd w:val="0"/>
                <w:jc w:val="center"/>
                <w:rPr>
                  <w:rFonts w:ascii="Cambria Math" w:hAnsi="Cambria Math" w:cs="Calibri"/>
                </w:rPr>
              </w:pPr>
              <w:r>
                <w:rPr>
                  <w:rFonts w:ascii="Cambria Math" w:hAnsi="Cambria Math"/>
                  <w:b/>
                  <w:bCs/>
                </w:rPr>
                <w:t>Matrix-Match Type</w:t>
              </w:r>
            </w:p>
          </w:tc>
        </w:tr>
        <w:tr w:rsidR="0005281D" w:rsidRPr="00453EAC" w:rsidTr="0056761A">
          <w:tc>
            <w:tcPr>
              <w:tcW w:w="5000" w:type="pct"/>
              <w:gridSpan w:val="10"/>
              <w:tcMar>
                <w:left w:w="0" w:type="dxa"/>
                <w:right w:w="0" w:type="dxa"/>
              </w:tcMar>
            </w:tcPr>
            <w:p w:rsidR="0005281D" w:rsidRPr="00611E2C" w:rsidRDefault="0005281D" w:rsidP="00673272">
              <w:pPr>
                <w:autoSpaceDE w:val="0"/>
                <w:autoSpaceDN w:val="0"/>
                <w:adjustRightInd w:val="0"/>
                <w:jc w:val="both"/>
                <w:rPr>
                  <w:rFonts w:ascii="Cambria Math" w:hAnsi="Cambria Math" w:cs="Calibri"/>
                </w:rPr>
              </w:pPr>
              <w:r w:rsidRPr="00742BFD">
                <w:rPr>
                  <w:rFonts w:ascii="Cambria Math" w:hAnsi="Cambria Math"/>
                </w:rPr>
                <w:t xml:space="preserve">This section contain(s) 0 question(s). Each question contains Statements given in 2 columns which have to be matched. Statements (A, B, C, D) in </w:t>
              </w:r>
              <w:r w:rsidRPr="00742BFD">
                <w:rPr>
                  <w:rFonts w:ascii="Cambria Math" w:hAnsi="Cambria Math"/>
                  <w:b/>
                  <w:bCs/>
                </w:rPr>
                <w:t>columns I</w:t>
              </w:r>
              <w:r w:rsidRPr="00742BFD">
                <w:rPr>
                  <w:rFonts w:ascii="Cambria Math" w:hAnsi="Cambria Math"/>
                </w:rPr>
                <w:t xml:space="preserve"> have to be matched with Statements (p, q, r, s) in </w:t>
              </w:r>
              <w:r w:rsidRPr="00742BFD">
                <w:rPr>
                  <w:rFonts w:ascii="Cambria Math" w:hAnsi="Cambria Math"/>
                  <w:b/>
                  <w:bCs/>
                </w:rPr>
                <w:t>columns II</w:t>
              </w:r>
              <w:r w:rsidRPr="00742BFD">
                <w:rPr>
                  <w:rFonts w:ascii="Cambria Math" w:hAnsi="Cambria Math"/>
                </w:rPr>
                <w:t>.</w:t>
              </w: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516.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8973D5" w:rsidRPr="00E50692" w:rsidRDefault="008973D5" w:rsidP="002C455C">
            <w:pPr>
              <w:spacing w:after="0"/>
              <w:contextualSpacing/>
              <w:rPr>
                <w:rFonts w:ascii="Cambria Math" w:hAnsi="Cambria Math"/>
              </w:rPr>
            </w:pP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8973D5" w:rsidRPr="00E50692" w:rsidRDefault="007A7157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50692">
                <w:rPr>
                  <w:rFonts w:ascii="Cambria Math" w:hAnsi="Cambria Math"/>
                </w:rPr>
                <w:t>The smallest integer greater than</w:t>
              </w:r>
              <m:oMath>
                <m: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e>
                    </m:func>
                  </m:den>
                </m:f>
              </m:oMath>
              <w:r w:rsidRPr="00E50692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8973D5" w:rsidRPr="00E50692" w:rsidRDefault="007A7157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50692">
                <w:rPr>
                  <w:rFonts w:ascii="Cambria Math" w:hAnsi="Cambria Math"/>
                </w:rPr>
                <w:t>10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8973D5" w:rsidRPr="00E50692" w:rsidRDefault="002F27C2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50692">
                <w:rPr>
                  <w:rFonts w:ascii="Cambria Math" w:hAnsi="Cambria Math"/>
                </w:rPr>
                <w:t xml:space="preserve">Let </w:t>
              </w: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a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=4,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b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=5,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c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=6,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6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d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=7,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c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=8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8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f</m:t>
                    </m:r>
                  </m:sup>
                </m:sSup>
                <m:r>
                  <w:rPr>
                    <w:rFonts w:ascii="Cambria Math" w:hAnsi="Cambria Math"/>
                  </w:rPr>
                  <m:t>=9.</m:t>
                </m:r>
              </m:oMath>
            </w:p>
            <w:p w:rsidR="002F27C2" w:rsidRPr="00E50692" w:rsidRDefault="002F27C2" w:rsidP="002C455C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E50692">
                <w:rPr>
                  <w:rFonts w:ascii="Cambria Math" w:hAnsi="Cambria Math"/>
                </w:rPr>
                <w:t xml:space="preserve">Then the value of the product </w:t>
              </w: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abcdef</m:t>
                    </m:r>
                  </m:e>
                </m:d>
              </m:oMath>
              <w:r w:rsidRPr="00E50692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8973D5" w:rsidRPr="00E50692" w:rsidRDefault="002F27C2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50692">
                <w:rPr>
                  <w:rFonts w:ascii="Cambria Math" w:hAnsi="Cambria Math"/>
                </w:rPr>
                <w:t>3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8973D5" w:rsidRPr="00E50692" w:rsidRDefault="00544F43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50692">
                <w:rPr>
                  <w:rFonts w:ascii="Cambria Math" w:hAnsi="Cambria Math"/>
                </w:rPr>
                <w:t>Characteristic of the logarithm of  2008 to the base 2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8973D5" w:rsidRPr="00E50692" w:rsidRDefault="002F27C2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50692">
                <w:rPr>
                  <w:rFonts w:ascii="Cambria Math" w:hAnsi="Cambria Math"/>
                </w:rPr>
                <w:t>1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8973D5" w:rsidRPr="00E50692" w:rsidRDefault="000F347E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50692">
                <w:rPr>
                  <w:rFonts w:ascii="Cambria Math" w:hAnsi="Cambria Math"/>
                </w:rPr>
                <w:t xml:space="preserve">If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b>
                            </m:sSub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))</m:t>
                        </m:r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y))</m:t>
                            </m:r>
                          </m:e>
                        </m:func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=0,</m:t>
                </m:r>
              </m:oMath>
              <w:r w:rsidR="007D63A8" w:rsidRPr="00E50692">
                <w:rPr>
                  <w:rFonts w:ascii="Cambria Math" w:hAnsi="Cambria Math"/>
                </w:rPr>
                <w:t xml:space="preserve"> then the value of </w:t>
              </w: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x-y</m:t>
                    </m:r>
                  </m:e>
                </m:d>
              </m:oMath>
              <w:r w:rsidR="007D63A8" w:rsidRPr="00E50692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8973D5" w:rsidRPr="00E50692" w:rsidRDefault="002F27C2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50692">
                <w:rPr>
                  <w:rFonts w:ascii="Cambria Math" w:hAnsi="Cambria Math"/>
                </w:rPr>
                <w:t>2</w:t>
              </w:r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517.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9D1078" w:rsidRPr="00DB5034" w:rsidRDefault="009D1078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9D1078" w:rsidRPr="00DB5034" w:rsidRDefault="0029051D" w:rsidP="006B0C02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DB5034">
                <w:rPr>
                  <w:rFonts w:ascii="Cambria Math" w:hAnsi="Cambria Math"/>
                </w:rPr>
                <w:t xml:space="preserve">If the sines of the angles </w:t>
              </w:r>
              <m:oMath>
                <m:r>
                  <w:rPr>
                    <w:rFonts w:ascii="Cambria Math" w:hAnsi="Cambria Math"/>
                  </w:rPr>
                  <m:t xml:space="preserve">A </m:t>
                </m:r>
              </m:oMath>
              <w:r w:rsidR="002642F5" w:rsidRPr="00DB5034">
                <w:rPr>
                  <w:rFonts w:ascii="Cambria Math" w:hAnsi="Cambria Math"/>
                </w:rPr>
                <w:t>and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B</m:t>
                </m:r>
              </m:oMath>
              <w:r w:rsidRPr="00DB5034">
                <w:rPr>
                  <w:rFonts w:ascii="Cambria Math" w:hAnsi="Cambria Math"/>
                </w:rPr>
                <w:t xml:space="preserve"> of a triangle </w:t>
              </w:r>
              <m:oMath>
                <m:r>
                  <w:rPr>
                    <w:rFonts w:ascii="Cambria Math" w:hAnsi="Cambria Math"/>
                  </w:rPr>
                  <m:t>ABC</m:t>
                </m:r>
              </m:oMath>
              <w:r w:rsidRPr="00DB5034">
                <w:rPr>
                  <w:rFonts w:ascii="Cambria Math" w:hAnsi="Cambria Math"/>
                </w:rPr>
                <w:t xml:space="preserve"> satisfy the equation </w:t>
              </w: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a+b</m:t>
                    </m:r>
                  </m:e>
                </m:d>
                <m:r>
                  <w:rPr>
                    <w:rFonts w:ascii="Cambria Math" w:hAnsi="Cambria Math"/>
                  </w:rPr>
                  <m:t>x+ab=0,</m:t>
                </m:r>
              </m:oMath>
              <w:r w:rsidRPr="00DB5034">
                <w:rPr>
                  <w:rFonts w:ascii="Cambria Math" w:hAnsi="Cambria Math"/>
                </w:rPr>
                <w:t xml:space="preserve"> the triangle can be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9D1078" w:rsidRPr="00DB5034" w:rsidRDefault="00FB00F1" w:rsidP="006B0C02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w:r w:rsidRPr="00DB5034">
                <w:rPr>
                  <w:rFonts w:ascii="Cambria Math" w:hAnsi="Cambria Math"/>
                </w:rPr>
                <w:t>Right angled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B94FFC" w:rsidRPr="00DB5034" w:rsidRDefault="0029051D" w:rsidP="006B0C02">
              <w:pPr>
                <w:spacing w:after="0"/>
                <w:contextualSpacing/>
                <w:jc w:val="both"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 xml:space="preserve">If one angle of a triangle is </w:t>
              </w:r>
              <m:oMath>
                <m:r>
                  <w:rPr>
                    <w:rFonts w:ascii="Cambria Math" w:hAnsi="Cambria Math"/>
                  </w:rPr>
                  <m:t>30°</m:t>
                </m:r>
              </m:oMath>
              <w:r w:rsidRPr="00DB5034">
                <w:rPr>
                  <w:rFonts w:ascii="Cambria Math" w:hAnsi="Cambria Math"/>
                </w:rPr>
                <w:t xml:space="preserve"> and the lengths of the sides adjacent to it are 40 and </w:t>
              </w:r>
              <m:oMath>
                <m:r>
                  <w:rPr>
                    <w:rFonts w:ascii="Cambria Math" w:hAnsi="Cambria Math"/>
                  </w:rPr>
                  <m:t>40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r>
                  <w:rPr>
                    <w:rFonts w:ascii="Cambria Math" w:hAnsi="Cambria Math"/>
                  </w:rPr>
                  <m:t>,</m:t>
                </m:r>
              </m:oMath>
              <w:r w:rsidRPr="00DB5034">
                <w:rPr>
                  <w:rFonts w:ascii="Cambria Math" w:hAnsi="Cambria Math"/>
                </w:rPr>
                <w:t xml:space="preserve"> the triangle can be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B94FFC" w:rsidRPr="00DB5034" w:rsidRDefault="00FB00F1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>Isosceles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B94FFC" w:rsidRPr="00DB5034" w:rsidRDefault="00E87712" w:rsidP="006B0C02">
              <w:pPr>
                <w:spacing w:after="0"/>
                <w:contextualSpacing/>
                <w:jc w:val="both"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 xml:space="preserve">If two angle of a triangle </w:t>
              </w:r>
              <m:oMath>
                <m:r>
                  <w:rPr>
                    <w:rFonts w:ascii="Cambria Math" w:hAnsi="Cambria Math"/>
                  </w:rPr>
                  <m:t>ABC</m:t>
                </m:r>
              </m:oMath>
              <w:r w:rsidRPr="00DB5034">
                <w:rPr>
                  <w:rFonts w:ascii="Cambria Math" w:hAnsi="Cambria Math"/>
                </w:rPr>
                <w:t xml:space="preserve"> satisfy the equation </w:t>
              </w: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81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81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 xml:space="preserve">=30, </m:t>
                </m:r>
              </m:oMath>
              <w:r w:rsidR="002642F5" w:rsidRPr="00DB5034">
                <w:rPr>
                  <w:rFonts w:ascii="Cambria Math" w:hAnsi="Cambria Math"/>
                </w:rPr>
                <w:t xml:space="preserve"> then the </w:t>
              </w:r>
              <w:r w:rsidRPr="00DB5034">
                <w:rPr>
                  <w:rFonts w:ascii="Cambria Math" w:hAnsi="Cambria Math"/>
                </w:rPr>
                <w:t xml:space="preserve">triangle can be </w:t>
              </w: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x∈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0, π/2</m:t>
                        </m:r>
                      </m:e>
                    </m:d>
                  </m:e>
                </m:d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B94FFC" w:rsidRPr="00DB5034" w:rsidRDefault="00FB00F1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>Equilateral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B94FFC" w:rsidRPr="00DB5034" w:rsidRDefault="00E87712" w:rsidP="006B0C02">
              <w:pPr>
                <w:spacing w:after="0"/>
                <w:contextualSpacing/>
                <w:jc w:val="both"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>In t</w:t>
              </w:r>
              <w:r w:rsidR="000D2FDA" w:rsidRPr="00DB5034">
                <w:rPr>
                  <w:rFonts w:ascii="Cambria Math" w:hAnsi="Cambria Math"/>
                </w:rPr>
                <w:t xml:space="preserve">riangle </w:t>
              </w:r>
              <m:oMath>
                <m:r>
                  <w:rPr>
                    <w:rFonts w:ascii="Cambria Math" w:hAnsi="Cambria Math"/>
                  </w:rPr>
                  <m:t>ABC,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=1, </m:t>
                </m:r>
              </m:oMath>
              <w:r w:rsidR="000D2FDA" w:rsidRPr="00DB5034">
                <w:rPr>
                  <w:rFonts w:ascii="Cambria Math" w:hAnsi="Cambria Math"/>
                </w:rPr>
                <w:t>then the triangle can be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B94FFC" w:rsidRPr="00DB5034" w:rsidRDefault="00FB00F1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>Obtuse angled</w:t>
              </w:r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q,s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518.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2B40A4" w:rsidRPr="00B25038" w:rsidRDefault="002B40A4" w:rsidP="000B4D3D">
            <w:pPr>
              <w:spacing w:after="0"/>
              <w:contextualSpacing/>
              <w:rPr>
                <w:rFonts w:ascii="Cambria Math" w:hAnsi="Cambria Math"/>
              </w:rPr>
            </w:pP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2B40A4" w:rsidRPr="00B25038" w:rsidRDefault="006A1AF8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max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θ∈R</m:t>
                          </m:r>
                        </m:e>
                      </m:mr>
                    </m:m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+3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θ-α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=7</m:t>
                </m:r>
              </m:oMath>
              <w:r w:rsidR="002B40A4" w:rsidRPr="00B25038">
                <w:rPr>
                  <w:rFonts w:ascii="Cambria Math" w:hAnsi="Cambria Math"/>
                </w:rPr>
                <w:t xml:space="preserve"> then the set of possible values of </w:t>
              </w:r>
              <m:oMath>
                <m:r>
                  <w:rPr>
                    <w:rFonts w:ascii="Cambria Math" w:hAnsi="Cambria Math"/>
                  </w:rPr>
                  <m:t>α</m:t>
                </m:r>
              </m:oMath>
              <w:r w:rsidR="002B40A4" w:rsidRPr="00B25038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2B40A4" w:rsidRPr="00B25038" w:rsidRDefault="002B40A4" w:rsidP="000B4D3D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2nπ+3π/4, n∈Z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2B40A4" w:rsidRPr="00B25038" w:rsidRDefault="002B40A4" w:rsidP="000B4D3D">
              <w:pPr>
                <w:spacing w:after="0"/>
                <w:contextualSpacing/>
                <w:jc w:val="both"/>
                <w:rPr>
                  <w:rFonts w:ascii="Cambria Math" w:hAnsi="Cambria Math"/>
                  <w:i/>
                </w:rPr>
              </w:pPr>
              <m:oMath>
                <m:r>
                  <w:rPr>
                    <w:rFonts w:ascii="Cambria Math" w:hAnsi="Cambria Math"/>
                  </w:rPr>
                  <m:t>x≠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  <w:r w:rsidR="00BF52B2" w:rsidRPr="00B25038">
                <w:rPr>
                  <w:rFonts w:ascii="Cambria Math" w:hAnsi="Cambria Math"/>
                </w:rPr>
                <w:t xml:space="preserve"> and </w:t>
              </w: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x-3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x+2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=1</m:t>
                </m:r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2B40A4" w:rsidRPr="00B25038" w:rsidRDefault="002B40A4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2nπ±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;n∈Z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2B40A4" w:rsidRPr="00B25038" w:rsidRDefault="006A1AF8" w:rsidP="000B4D3D">
              <w:pPr>
                <w:spacing w:after="0"/>
                <w:contextualSpacing/>
                <w:jc w:val="both"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func>
                        </m:e>
                      </m:d>
                    </m:e>
                  </m:rad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1/4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=0</m:t>
                  </m:r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2B40A4" w:rsidRPr="00B25038" w:rsidRDefault="002B40A4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2nπ+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sup>
                      </m:sSup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1/3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,n∈Z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2B40A4" w:rsidRPr="00B25038" w:rsidRDefault="006A1AF8" w:rsidP="000B4D3D">
              <w:pPr>
                <w:spacing w:after="0"/>
                <w:contextualSpacing/>
                <w:jc w:val="both"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b>
                      </m:sSub>
                    </m:fNam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func>
                  <m:r>
                    <w:rPr>
                      <w:rFonts w:ascii="Cambria Math" w:hAnsi="Cambria Math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5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e>
                      </m:func>
                    </m:e>
                  </m:d>
                  <m:r>
                    <w:rPr>
                      <w:rFonts w:ascii="Cambria Math" w:hAnsi="Cambria Math"/>
                    </w:rPr>
                    <m:t>(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func>
                        </m:e>
                      </m:d>
                    </m:e>
                  </m:func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8D4081" w:rsidRPr="00B25038" w:rsidRDefault="002B40A4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B25038">
                <w:rPr>
                  <w:rFonts w:ascii="Cambria Math" w:hAnsi="Cambria Math"/>
                </w:rPr>
                <w:t>No solution</w:t>
              </w:r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519.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9D1078" w:rsidRPr="00A33FF1" w:rsidRDefault="00B03577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If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where </m:t>
                </m:r>
                <m:r>
                  <w:rPr>
                    <w:rFonts w:ascii="Cambria Math" w:hAnsi="Cambria Math"/>
                  </w:rPr>
                  <m:t>0&lt;θ&lt;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9D1078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e>
                  </m:d>
                  <m:r>
                    <w:rPr>
                      <w:rFonts w:ascii="Cambria Math" w:hAnsi="Cambria Math"/>
                    </w:rPr>
                    <m:t>/2</m:t>
                  </m:r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9D1078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m:oMathPara>
                <m:oMathParaPr>
                  <m:jc m:val="left"/>
                </m:oMathParaPr>
                <m:oMath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5</m:t>
                      </m:r>
                    </m:den>
                  </m:f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9D1078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2θ</m:t>
                      </m:r>
                    </m:e>
                  </m:func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9D1078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7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10</m:t>
                      </m:r>
                    </m:den>
                  </m:f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9D1078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2θ</m:t>
                      </m:r>
                    </m:e>
                  </m:func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9D1078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25</m:t>
                      </m:r>
                    </m:den>
                  </m:f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9D1078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9D1078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7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25</m:t>
                      </m:r>
                    </m:den>
                  </m:f>
                </m:oMath>
              </m:oMathPara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520.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8B46A8" w:rsidRPr="00A33FF1" w:rsidRDefault="008B46A8" w:rsidP="002178ED">
            <w:pPr>
              <w:spacing w:after="0"/>
              <w:contextualSpacing/>
              <w:rPr>
                <w:rFonts w:ascii="Cambria Math" w:hAnsi="Cambria Math"/>
              </w:rPr>
            </w:pP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8B46A8" w:rsidRPr="00A33FF1" w:rsidRDefault="008B46A8" w:rsidP="002178E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A33FF1">
                <w:rPr>
                  <w:rFonts w:ascii="Cambria Math" w:hAnsi="Cambria Math"/>
                </w:rPr>
                <w:t xml:space="preserve">Suppose </w:t>
              </w:r>
              <m:oMath>
                <m:r>
                  <w:rPr>
                    <w:rFonts w:ascii="Cambria Math" w:hAnsi="Cambria Math"/>
                  </w:rPr>
                  <m:t>ABC</m:t>
                </m:r>
              </m:oMath>
              <w:r w:rsidRPr="00A33FF1">
                <w:rPr>
                  <w:rFonts w:ascii="Cambria Math" w:hAnsi="Cambria Math"/>
                </w:rPr>
                <w:t xml:space="preserve"> is a triangle with three acute angles </w:t>
              </w:r>
              <m:oMath>
                <m:r>
                  <w:rPr>
                    <w:rFonts w:ascii="Cambria Math" w:hAnsi="Cambria Math"/>
                  </w:rPr>
                  <m:t xml:space="preserve">A, B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>
                  <w:rPr>
                    <w:rFonts w:ascii="Cambria Math" w:hAnsi="Cambria Math"/>
                  </w:rPr>
                  <m:t>C.</m:t>
                </m:r>
              </m:oMath>
              <w:r w:rsidRPr="00A33FF1">
                <w:rPr>
                  <w:rFonts w:ascii="Cambria Math" w:hAnsi="Cambria Math"/>
                </w:rPr>
                <w:t xml:space="preserve">  The point whose coordinates are </w:t>
              </w: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e>
                </m:d>
              </m:oMath>
              <w:r w:rsidRPr="00A33FF1">
                <w:rPr>
                  <w:rFonts w:ascii="Cambria Math" w:hAnsi="Cambria Math"/>
                </w:rPr>
                <w:t xml:space="preserve"> can be in the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8B46A8" w:rsidRPr="00A33FF1" w:rsidRDefault="008B46A8" w:rsidP="002178ED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w:r w:rsidRPr="00A33FF1">
                <w:rPr>
                  <w:rFonts w:ascii="Cambria Math" w:hAnsi="Cambria Math"/>
                </w:rPr>
                <w:t>1</w:t>
              </w:r>
              <w:r w:rsidRPr="00A33FF1">
                <w:rPr>
                  <w:rFonts w:ascii="Cambria Math" w:hAnsi="Cambria Math"/>
                  <w:vertAlign w:val="superscript"/>
                </w:rPr>
                <w:t>st</w:t>
              </w:r>
              <w:r w:rsidRPr="00A33FF1">
                <w:rPr>
                  <w:rFonts w:ascii="Cambria Math" w:hAnsi="Cambria Math"/>
                </w:rPr>
                <w:t xml:space="preserve"> quadrant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8B46A8" w:rsidRPr="00A33FF1" w:rsidRDefault="008B46A8" w:rsidP="002178E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m:oMathPara>
                <m:oMathParaPr>
                  <m:jc m:val="left"/>
                </m:oMathParaPr>
                <m:oMath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If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  <m: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sup>
                  </m:sSup>
                  <m:r>
                    <w:rPr>
                      <w:rFonts w:ascii="Cambria Math" w:hAnsi="Cambria Math"/>
                    </w:rPr>
                    <m:t xml:space="preserve">&gt;1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and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  <m: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sup>
                  </m:sSup>
                  <m:r>
                    <w:rPr>
                      <w:rFonts w:ascii="Cambria Math" w:hAnsi="Cambria Math"/>
                    </w:rPr>
                    <m:t xml:space="preserve">&lt;1,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then </m:t>
                  </m:r>
                  <m:r>
                    <w:rPr>
                      <w:rFonts w:ascii="Cambria Math" w:hAnsi="Cambria Math"/>
                    </w:rPr>
                    <m:t>θ∈</m:t>
                  </m:r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8B46A8" w:rsidRPr="00A33FF1" w:rsidRDefault="008B46A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>2</w:t>
              </w:r>
              <w:r w:rsidRPr="00A33FF1">
                <w:rPr>
                  <w:rFonts w:ascii="Cambria Math" w:hAnsi="Cambria Math"/>
                  <w:vertAlign w:val="superscript"/>
                </w:rPr>
                <w:t>nd</w:t>
              </w:r>
              <w:r w:rsidRPr="00A33FF1">
                <w:rPr>
                  <w:rFonts w:ascii="Cambria Math" w:hAnsi="Cambria Math"/>
                </w:rPr>
                <w:t xml:space="preserve"> quadrant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8B46A8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  <m:r>
                    <w:rPr>
                      <w:rFonts w:ascii="Cambria Math" w:hAnsi="Cambria Math"/>
                    </w:rPr>
                    <m:t>=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8B46A8" w:rsidRPr="00A33FF1" w:rsidRDefault="008B46A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>3</w:t>
              </w:r>
              <w:r w:rsidRPr="00A33FF1">
                <w:rPr>
                  <w:rFonts w:ascii="Cambria Math" w:hAnsi="Cambria Math"/>
                  <w:vertAlign w:val="superscript"/>
                </w:rPr>
                <w:t>rd</w:t>
              </w:r>
              <w:r w:rsidRPr="00A33FF1">
                <w:rPr>
                  <w:rFonts w:ascii="Cambria Math" w:hAnsi="Cambria Math"/>
                </w:rPr>
                <w:t xml:space="preserve"> quadrant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8B46A8" w:rsidRPr="00A33FF1" w:rsidRDefault="008B46A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If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fun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func>
                      </m:den>
                    </m:f>
                  </m:e>
                </m:rad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  <w:r w:rsidR="004E243B" w:rsidRPr="00A33FF1">
                <w:rPr>
                  <w:rFonts w:ascii="Cambria Math" w:hAnsi="Cambria Math"/>
                </w:rPr>
                <w:t xml:space="preserve"> </w:t>
              </w:r>
              <w:r w:rsidRPr="00A33FF1">
                <w:rPr>
                  <w:rFonts w:ascii="Cambria Math" w:hAnsi="Cambria Math"/>
                </w:rPr>
                <w:t xml:space="preserve">for all permissible values of </w:t>
              </w:r>
              <m:oMath>
                <m:r>
                  <w:rPr>
                    <w:rFonts w:ascii="Cambria Math" w:hAnsi="Cambria Math"/>
                  </w:rPr>
                  <m:t>A,</m:t>
                </m:r>
              </m:oMath>
              <w:r w:rsidRPr="00A33FF1">
                <w:rPr>
                  <w:rFonts w:ascii="Cambria Math" w:hAnsi="Cambria Math"/>
                </w:rPr>
                <w:t xml:space="preserve"> then </w:t>
              </w:r>
              <m:oMath>
                <m:r>
                  <w:rPr>
                    <w:rFonts w:ascii="Cambria Math" w:hAnsi="Cambria Math"/>
                  </w:rPr>
                  <m:t>A</m:t>
                </m:r>
              </m:oMath>
              <w:r w:rsidRPr="00A33FF1">
                <w:rPr>
                  <w:rFonts w:ascii="Cambria Math" w:hAnsi="Cambria Math"/>
                </w:rPr>
                <w:t xml:space="preserve"> can belong to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8B46A8" w:rsidRPr="00A33FF1" w:rsidRDefault="008B46A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>4</w:t>
              </w:r>
              <w:r w:rsidRPr="00A33FF1">
                <w:rPr>
                  <w:rFonts w:ascii="Cambria Math" w:hAnsi="Cambria Math"/>
                  <w:vertAlign w:val="superscript"/>
                </w:rPr>
                <w:t>th</w:t>
              </w:r>
              <w:r w:rsidRPr="00A33FF1">
                <w:rPr>
                  <w:rFonts w:ascii="Cambria Math" w:hAnsi="Cambria Math"/>
                </w:rPr>
                <w:t xml:space="preserve"> quadrant</w:t>
              </w:r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521.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9D1078" w:rsidRPr="00DB5034" w:rsidRDefault="00401F61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O</m:t>
              </m:r>
            </m:oMath>
            <w:r w:rsidRPr="00DB5034">
              <w:rPr>
                <w:rFonts w:ascii="Cambria Math" w:hAnsi="Cambria Math"/>
              </w:rPr>
              <w:t xml:space="preserve"> be the circumcentre, </w:t>
            </w:r>
            <m:oMath>
              <m:r>
                <w:rPr>
                  <w:rFonts w:ascii="Cambria Math" w:hAnsi="Cambria Math"/>
                </w:rPr>
                <m:t>H</m:t>
              </m:r>
            </m:oMath>
            <w:r w:rsidRPr="00DB5034">
              <w:rPr>
                <w:rFonts w:ascii="Cambria Math" w:hAnsi="Cambria Math"/>
              </w:rPr>
              <w:t xml:space="preserve"> be the orthocenter, 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 w:rsidRPr="00DB5034">
              <w:rPr>
                <w:rFonts w:ascii="Cambria Math" w:hAnsi="Cambria Math"/>
              </w:rPr>
              <w:t xml:space="preserve"> be the incentre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DB5034">
              <w:rPr>
                <w:rFonts w:ascii="Cambria Math" w:hAnsi="Cambria Math"/>
              </w:rPr>
              <w:t xml:space="preserve"> be the excentres of acute-angled </w:t>
            </w:r>
            <m:oMath>
              <m:r>
                <w:rPr>
                  <w:rFonts w:ascii="Cambria Math" w:hAnsi="Cambria Math"/>
                </w:rPr>
                <m:t>∆ABC</m:t>
              </m:r>
            </m:oMath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9D1078" w:rsidRPr="00DB5034" w:rsidRDefault="002B1E37" w:rsidP="006B0C02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DB5034">
                <w:rPr>
                  <w:rFonts w:ascii="Cambria Math" w:hAnsi="Cambria Math"/>
                </w:rPr>
                <w:t xml:space="preserve">Angle subtended by </w:t>
              </w:r>
              <m:oMath>
                <m:r>
                  <w:rPr>
                    <w:rFonts w:ascii="Cambria Math" w:hAnsi="Cambria Math"/>
                  </w:rPr>
                  <m:t xml:space="preserve">OI </m:t>
                </m:r>
              </m:oMath>
              <w:r w:rsidR="002642F5" w:rsidRPr="00DB5034">
                <w:rPr>
                  <w:rFonts w:ascii="Cambria Math" w:hAnsi="Cambria Math"/>
                </w:rPr>
                <w:t>at vertex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A</m:t>
                </m:r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9D1078" w:rsidRPr="00DB5034" w:rsidRDefault="009C4598" w:rsidP="006B0C02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m:oMathPara>
                <m:oMathParaPr>
                  <m:jc m:val="left"/>
                </m:oMathParaPr>
                <m:oMath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B-C</m:t>
                      </m:r>
                    </m:e>
                  </m:d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9D1078" w:rsidRPr="00DB5034" w:rsidRDefault="002B1E37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 xml:space="preserve">Angle subtended by </w:t>
              </w:r>
              <m:oMath>
                <m:r>
                  <w:rPr>
                    <w:rFonts w:ascii="Cambria Math" w:hAnsi="Cambria Math"/>
                  </w:rPr>
                  <m:t xml:space="preserve">HI </m:t>
                </m:r>
              </m:oMath>
              <w:r w:rsidR="002642F5" w:rsidRPr="00DB5034">
                <w:rPr>
                  <w:rFonts w:ascii="Cambria Math" w:hAnsi="Cambria Math"/>
                </w:rPr>
                <w:t>at vertex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A</m:t>
                </m:r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9D1078" w:rsidRPr="00DB5034" w:rsidRDefault="009C4598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B-C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9D1078" w:rsidRPr="00DB5034" w:rsidRDefault="002B1E37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 xml:space="preserve">Angle subtended by </w:t>
              </w:r>
              <m:oMath>
                <m:r>
                  <w:rPr>
                    <w:rFonts w:ascii="Cambria Math" w:hAnsi="Cambria Math"/>
                  </w:rPr>
                  <m:t xml:space="preserve">OH </m:t>
                </m:r>
              </m:oMath>
              <w:r w:rsidR="002642F5" w:rsidRPr="00DB5034">
                <w:rPr>
                  <w:rFonts w:ascii="Cambria Math" w:hAnsi="Cambria Math"/>
                </w:rPr>
                <w:t>at vertex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A</m:t>
                </m:r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9D1078" w:rsidRPr="00DB5034" w:rsidRDefault="009C4598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B+C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9D1078" w:rsidRPr="00DB5034" w:rsidRDefault="002B1E37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 xml:space="preserve">Angle subtended by </w:t>
              </w: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  <w:r w:rsidR="002642F5" w:rsidRPr="00DB5034">
                <w:rPr>
                  <w:rFonts w:ascii="Cambria Math" w:hAnsi="Cambria Math"/>
                </w:rPr>
                <w:t xml:space="preserve"> at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9D1078" w:rsidRPr="00DB5034" w:rsidRDefault="009C4598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-C</m:t>
                  </m:r>
                </m:oMath>
              </m:oMathPara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522.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9D1078" w:rsidRPr="00DB5034" w:rsidRDefault="009D1078" w:rsidP="006B0C02">
            <w:pPr>
              <w:spacing w:after="0"/>
              <w:contextualSpacing/>
              <w:rPr>
                <w:rFonts w:ascii="Cambria Math" w:hAnsi="Cambria Math"/>
              </w:rPr>
            </w:pP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9D1078" w:rsidRPr="00DB5034" w:rsidRDefault="009C4598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func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b+c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a</m:t>
                      </m:r>
                    </m:den>
                  </m:f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9D1078" w:rsidRPr="00DB5034" w:rsidRDefault="004E53AE" w:rsidP="006B0C02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w:r w:rsidRPr="00DB5034">
                <w:rPr>
                  <w:rFonts w:ascii="Cambria Math" w:hAnsi="Cambria Math"/>
                </w:rPr>
                <w:t>Always right angled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C332CE" w:rsidRPr="00DB5034" w:rsidRDefault="00C332CE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a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A+b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oMath>
              </m:oMathPara>
            </w:p>
            <w:p w:rsidR="009D1078" w:rsidRPr="00DB5034" w:rsidRDefault="00C332CE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a+b</m:t>
                      </m:r>
                    </m:e>
                  </m:d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A+B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9D1078" w:rsidRPr="00DB5034" w:rsidRDefault="004E53AE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>Always isosceles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9D1078" w:rsidRPr="00DB5034" w:rsidRDefault="00C332CE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a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  <m:r>
                    <w:rPr>
                      <w:rFonts w:ascii="Cambria Math" w:hAnsi="Cambria Math"/>
                    </w:rPr>
                    <m:t>=b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9D1078" w:rsidRPr="00DB5034" w:rsidRDefault="004E53AE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>May be right angled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9D1078" w:rsidRPr="00DB5034" w:rsidRDefault="009C4598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func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func>
                    </m:den>
                  </m:f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9D1078" w:rsidRPr="00DB5034" w:rsidRDefault="004E53AE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>May be right-angled isosceles</w:t>
              </w:r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Q,r,s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q,r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q,r,s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q,r,s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q,r,s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q,r,s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523.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A9776F" w:rsidRPr="00B25038" w:rsidRDefault="00A9776F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A9776F" w:rsidRPr="00B25038" w:rsidRDefault="006A1AF8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2x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=1</m:t>
                  </m:r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A9776F" w:rsidRPr="00B25038" w:rsidRDefault="00DE4CB0" w:rsidP="000B4D3D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x=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nπ+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∪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nπ+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n∈Z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A9776F" w:rsidRPr="00B25038" w:rsidRDefault="006A1AF8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=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A9776F" w:rsidRPr="00B25038" w:rsidRDefault="00DE4CB0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x=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, n∈Z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A9776F" w:rsidRPr="00B25038" w:rsidRDefault="00854B7A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1+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</m:rad>
                    </m:e>
                  </m:d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A9776F" w:rsidRPr="00B25038" w:rsidRDefault="00DE4CB0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x=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2n-1</m:t>
                      </m:r>
                    </m:e>
                  </m:d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6</m:t>
                      </m:r>
                    </m:den>
                  </m:f>
                  <m:r>
                    <w:rPr>
                      <w:rFonts w:ascii="Cambria Math" w:hAnsi="Cambria Math"/>
                    </w:rPr>
                    <m:t>, n∈Z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A9776F" w:rsidRPr="00B25038" w:rsidRDefault="006A1AF8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3x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2x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=0</m:t>
                  </m:r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A9776F" w:rsidRPr="00B25038" w:rsidRDefault="00DE4CB0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x=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2nπ+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∪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2nπ+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, n∈Z</m:t>
                  </m:r>
                </m:oMath>
              </m:oMathPara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524.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9D1078" w:rsidRPr="00DB5034" w:rsidRDefault="00B659D2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acute-angled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9D1078" w:rsidRPr="00DB5034" w:rsidRDefault="009C4598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</m:oMath>
              <w:r w:rsidR="00E120D5" w:rsidRPr="00DB5034">
                <w:rPr>
                  <w:rFonts w:ascii="Cambria Math" w:hAnsi="Cambria Math"/>
                </w:rPr>
                <w:t>are in A.P.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9D1078" w:rsidRPr="00DB5034" w:rsidRDefault="00636FAA" w:rsidP="006B0C02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w:r w:rsidRPr="00DB5034">
                <w:rPr>
                  <w:rFonts w:ascii="Cambria Math" w:hAnsi="Cambria Math"/>
                </w:rPr>
                <w:t>Distances of orthocenter from vertices of triangle are in A.P.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9D1078" w:rsidRPr="00DB5034" w:rsidRDefault="009C4598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A/2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sin </m:t>
                </m:r>
                <m:r>
                  <w:rPr>
                    <w:rFonts w:ascii="Cambria Math" w:hAnsi="Cambria Math"/>
                  </w:rPr>
                  <m:t>(B/2),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(C/2)</m:t>
                          </m:r>
                        </m:e>
                      </m:mr>
                    </m:m>
                  </m:e>
                </m:func>
              </m:oMath>
              <w:r w:rsidR="00B659D2" w:rsidRPr="00DB5034">
                <w:rPr>
                  <w:rFonts w:ascii="Cambria Math" w:hAnsi="Cambria Math"/>
                </w:rPr>
                <w:t xml:space="preserve"> are in A.P.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9D1078" w:rsidRPr="00DB5034" w:rsidRDefault="00263C14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>Distances of orthocenter from sides of triangle are in H.P.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9D1078" w:rsidRPr="00DB5034" w:rsidRDefault="00965BD5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 xml:space="preserve">Distances of circumcentre from the vertices of the triangle </w:t>
              </w:r>
              <m:oMath>
                <m:r>
                  <w:rPr>
                    <w:rFonts w:ascii="Cambria Math" w:hAnsi="Cambria Math"/>
                  </w:rPr>
                  <m:t>ABC</m:t>
                </m:r>
              </m:oMath>
              <w:r w:rsidRPr="00DB5034">
                <w:rPr>
                  <w:rFonts w:ascii="Cambria Math" w:hAnsi="Cambria Math"/>
                </w:rPr>
                <w:t xml:space="preserve"> are in A.P.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9D1078" w:rsidRPr="00DB5034" w:rsidRDefault="00263C14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>Distances of incentre from vertices of triangle are in H.P.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9D1078" w:rsidRPr="00DB5034" w:rsidRDefault="00AD6B8C" w:rsidP="006B0C02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DB5034">
                <w:rPr>
                  <w:rFonts w:ascii="Cambria Math" w:hAnsi="Cambria Math"/>
                </w:rPr>
                <w:t xml:space="preserve">Circumradii of triangles </w:t>
              </w:r>
              <m:oMath>
                <m:r>
                  <w:rPr>
                    <w:rFonts w:ascii="Cambria Math" w:hAnsi="Cambria Math"/>
                  </w:rPr>
                  <m:t xml:space="preserve">OBC, OAC </m:t>
                </m:r>
              </m:oMath>
              <w:r w:rsidR="002642F5" w:rsidRPr="00DB5034">
                <w:rPr>
                  <w:rFonts w:ascii="Cambria Math" w:hAnsi="Cambria Math"/>
                </w:rPr>
                <w:t>and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 xml:space="preserve">OAB </m:t>
                </m:r>
              </m:oMath>
              <w:r w:rsidRPr="00DB5034">
                <w:rPr>
                  <w:rFonts w:ascii="Cambria Math" w:hAnsi="Cambria Math"/>
                </w:rPr>
                <w:t xml:space="preserve">are in H.P. (where </w:t>
              </w:r>
              <m:oMath>
                <m:r>
                  <w:rPr>
                    <w:rFonts w:ascii="Cambria Math" w:hAnsi="Cambria Math"/>
                  </w:rPr>
                  <m:t>O</m:t>
                </m:r>
              </m:oMath>
              <w:r w:rsidRPr="00DB5034">
                <w:rPr>
                  <w:rFonts w:ascii="Cambria Math" w:hAnsi="Cambria Math"/>
                </w:rPr>
                <w:t xml:space="preserve"> is cicumcentre of triangle </w:t>
              </w:r>
              <m:oMath>
                <m:r>
                  <w:rPr>
                    <w:rFonts w:ascii="Cambria Math" w:hAnsi="Cambria Math"/>
                  </w:rPr>
                  <m:t>ABC</m:t>
                </m:r>
              </m:oMath>
              <w:r w:rsidRPr="00DB5034">
                <w:rPr>
                  <w:rFonts w:ascii="Cambria Math" w:hAnsi="Cambria Math"/>
                </w:rPr>
                <w:t xml:space="preserve">) 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9D1078" w:rsidRPr="00DB5034" w:rsidRDefault="00263C14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>Distances of incentre from excentres of triangle are in A.P.</w:t>
              </w:r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q,r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q,r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q,r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r,s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525.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780662" w:rsidRPr="00A33FF1" w:rsidRDefault="00780662" w:rsidP="002178ED">
            <w:pPr>
              <w:spacing w:after="0"/>
              <w:contextualSpacing/>
              <w:rPr>
                <w:rFonts w:ascii="Cambria Math" w:hAnsi="Cambria Math"/>
              </w:rPr>
            </w:pP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780662" w:rsidRPr="00A33FF1" w:rsidRDefault="00780662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 xml:space="preserve">The maximum value of </w:t>
              </w:r>
              <m:oMath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2A+θ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2B+θ</m:t>
                            </m:r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  <w:r w:rsidRPr="00A33FF1">
                <w:rPr>
                  <w:rFonts w:ascii="Cambria Math" w:hAnsi="Cambria Math"/>
                </w:rPr>
                <w:t xml:space="preserve"> where </w:t>
              </w:r>
              <m:oMath>
                <m:r>
                  <w:rPr>
                    <w:rFonts w:ascii="Cambria Math" w:hAnsi="Cambria Math"/>
                  </w:rPr>
                  <m:t>A, B</m:t>
                </m:r>
              </m:oMath>
              <w:r w:rsidRPr="00A33FF1">
                <w:rPr>
                  <w:rFonts w:ascii="Cambria Math" w:hAnsi="Cambria Math"/>
                </w:rPr>
                <w:t xml:space="preserve"> are constants,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780662" w:rsidRPr="00A33FF1" w:rsidRDefault="00780662" w:rsidP="002178ED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A+B</m:t>
                          </m:r>
                        </m:e>
                      </m:d>
                    </m:e>
                  </m:func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780662" w:rsidRPr="00A33FF1" w:rsidRDefault="00780662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 xml:space="preserve">The maximum value of </w:t>
              </w:r>
              <m:oMath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 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 B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  <w:r w:rsidRPr="00A33FF1">
                <w:rPr>
                  <w:rFonts w:ascii="Cambria Math" w:hAnsi="Cambria Math"/>
                </w:rPr>
                <w:t xml:space="preserve"> where </w:t>
              </w: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A+B</m:t>
                    </m:r>
                  </m:e>
                </m:d>
              </m:oMath>
              <w:r w:rsidRPr="00A33FF1">
                <w:rPr>
                  <w:rFonts w:ascii="Cambria Math" w:hAnsi="Cambria Math"/>
                </w:rPr>
                <w:t xml:space="preserve"> is constant and </w:t>
              </w:r>
              <m:oMath>
                <m:r>
                  <w:rPr>
                    <w:rFonts w:ascii="Cambria Math" w:hAnsi="Cambria Math"/>
                  </w:rPr>
                  <m:t>A, B∈(0, π/2),</m:t>
                </m:r>
              </m:oMath>
              <w:r w:rsidRPr="00A33FF1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780662" w:rsidRPr="00A33FF1" w:rsidRDefault="00780662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A+B</m:t>
                          </m:r>
                        </m:e>
                      </m:d>
                    </m:e>
                  </m:func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780662" w:rsidRPr="00A33FF1" w:rsidRDefault="00780662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 xml:space="preserve">The minimum value of </w:t>
              </w:r>
              <m:oMath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 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 B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  <w:r w:rsidRPr="00A33FF1">
                <w:rPr>
                  <w:rFonts w:ascii="Cambria Math" w:hAnsi="Cambria Math"/>
                </w:rPr>
                <w:t xml:space="preserve"> where (A+B) is constant and </w:t>
              </w:r>
              <m:oMath>
                <m:r>
                  <w:rPr>
                    <w:rFonts w:ascii="Cambria Math" w:hAnsi="Cambria Math"/>
                  </w:rPr>
                  <m:t>A, B∈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 π/4</m:t>
                    </m:r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  <w:r w:rsidRPr="00A33FF1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780662" w:rsidRPr="00A33FF1" w:rsidRDefault="00780662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A+B</m:t>
                          </m:r>
                        </m:e>
                      </m:d>
                    </m:e>
                  </m:func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780662" w:rsidRPr="00A33FF1" w:rsidRDefault="00780662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 xml:space="preserve">The minimum value of </w:t>
              </w: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func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A+B</m:t>
                            </m:r>
                          </m:e>
                        </m:d>
                      </m:e>
                    </m:d>
                  </m:e>
                </m:rad>
              </m:oMath>
              <w:r w:rsidRPr="00A33FF1">
                <w:rPr>
                  <w:rFonts w:ascii="Cambria Math" w:hAnsi="Cambria Math"/>
                </w:rPr>
                <w:t xml:space="preserve"> where </w:t>
              </w:r>
              <m:oMath>
                <m:r>
                  <w:rPr>
                    <w:rFonts w:ascii="Cambria Math" w:hAnsi="Cambria Math"/>
                  </w:rPr>
                  <m:t>A, B</m:t>
                </m:r>
              </m:oMath>
              <w:r w:rsidRPr="00A33FF1">
                <w:rPr>
                  <w:rFonts w:ascii="Cambria Math" w:hAnsi="Cambria Math"/>
                </w:rPr>
                <w:t xml:space="preserve"> are constants and </w:t>
              </w:r>
              <m:oMath>
                <m:r>
                  <w:rPr>
                    <w:rFonts w:ascii="Cambria Math" w:hAnsi="Cambria Math"/>
                  </w:rPr>
                  <m:t>θ∈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0,π/2</m:t>
                    </m:r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  <w:r w:rsidRPr="00A33FF1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780662" w:rsidRPr="00A33FF1" w:rsidRDefault="00780662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A-B</m:t>
                          </m:r>
                        </m:e>
                      </m:d>
                    </m:e>
                  </m:func>
                </m:oMath>
              </m:oMathPara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526.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AE4894" w:rsidRPr="00A33FF1" w:rsidRDefault="00AE4894" w:rsidP="002178ED">
            <w:pPr>
              <w:spacing w:after="0"/>
              <w:contextualSpacing/>
              <w:rPr>
                <w:rFonts w:ascii="Cambria Math" w:hAnsi="Cambria Math"/>
              </w:rPr>
            </w:pP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AE4894" w:rsidRPr="00A33FF1" w:rsidRDefault="00AE4894" w:rsidP="002178E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A33FF1">
                <w:rPr>
                  <w:rFonts w:ascii="Cambria Math" w:hAnsi="Cambria Math"/>
                </w:rPr>
                <w:t xml:space="preserve">In triangle </w:t>
              </w:r>
              <m:oMath>
                <m:r>
                  <w:rPr>
                    <w:rFonts w:ascii="Cambria Math" w:hAnsi="Cambria Math"/>
                  </w:rPr>
                  <m:t>ABC, 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=6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 3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+4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=1, then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∠</m:t>
                </m:r>
                <m:r>
                  <w:rPr>
                    <w:rFonts w:ascii="Cambria Math" w:hAnsi="Cambria Math"/>
                  </w:rPr>
                  <m:t xml:space="preserve">C </m:t>
                </m:r>
              </m:oMath>
              <w:r w:rsidRPr="00A33FF1">
                <w:rPr>
                  <w:rFonts w:ascii="Cambria Math" w:hAnsi="Cambria Math"/>
                </w:rPr>
                <w:t xml:space="preserve"> can be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AE4894" w:rsidRPr="00A33FF1" w:rsidRDefault="00AE4894" w:rsidP="002178ED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60°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AE4894" w:rsidRPr="00A33FF1" w:rsidRDefault="00AE4894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 xml:space="preserve">In any triangle, if </w:t>
              </w: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sup>
                        </m:sSup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sup>
                        </m:sSup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,</m:t>
                </m:r>
              </m:oMath>
              <w:r w:rsidRPr="00A33FF1">
                <w:rPr>
                  <w:rFonts w:ascii="Cambria Math" w:hAnsi="Cambria Math"/>
                </w:rPr>
                <w:t xml:space="preserve"> then the angle </w:t>
              </w:r>
              <m:oMath>
                <m:r>
                  <w:rPr>
                    <w:rFonts w:ascii="Cambria Math" w:hAnsi="Cambria Math"/>
                  </w:rPr>
                  <m:t>C</m:t>
                </m:r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AE4894" w:rsidRPr="00A33FF1" w:rsidRDefault="00AE4894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30°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AE4894" w:rsidRPr="00A33FF1" w:rsidRDefault="00AE4894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If </m:t>
                  </m:r>
                  <m:r>
                    <w:rPr>
                      <w:rFonts w:ascii="Cambria Math" w:hAnsi="Cambria Math"/>
                    </w:rPr>
                    <m:t>8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-8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oMath>
              </m:oMathPara>
            </w:p>
            <w:p w:rsidR="00AE4894" w:rsidRPr="00A33FF1" w:rsidRDefault="00AE4894" w:rsidP="002178E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 xml:space="preserve">=1,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then </m:t>
                  </m:r>
                  <m:r>
                    <w:rPr>
                      <w:rFonts w:ascii="Cambria Math" w:hAnsi="Cambria Math"/>
                    </w:rPr>
                    <m:t>x=</m:t>
                  </m:r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AE4894" w:rsidRPr="00A33FF1" w:rsidRDefault="00AE4894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165°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AE4894" w:rsidRPr="00A33FF1" w:rsidRDefault="00AE4894" w:rsidP="002178E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m:oMath>
                <m:r>
                  <w:rPr>
                    <w:rFonts w:ascii="Cambria Math" w:hAnsi="Cambria Math"/>
                  </w:rPr>
                  <m:t>'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</m:oMath>
              <w:r w:rsidRPr="00A33FF1">
                <w:rPr>
                  <w:rFonts w:ascii="Cambria Math" w:hAnsi="Cambria Math"/>
                </w:rPr>
                <w:t xml:space="preserve">is the centre of the inscribed circle in a </w:t>
              </w:r>
              <m:oMath>
                <m:r>
                  <w:rPr>
                    <w:rFonts w:ascii="Cambria Math" w:hAnsi="Cambria Math"/>
                  </w:rPr>
                  <m:t>30°-60°-90°</m:t>
                </m:r>
              </m:oMath>
              <w:r w:rsidRPr="00A33FF1">
                <w:rPr>
                  <w:rFonts w:ascii="Cambria Math" w:hAnsi="Cambria Math"/>
                </w:rPr>
                <w:t xml:space="preserve"> triangle </w:t>
              </w:r>
              <m:oMath>
                <m:r>
                  <w:rPr>
                    <w:rFonts w:ascii="Cambria Math" w:hAnsi="Cambria Math"/>
                  </w:rPr>
                  <m:t>ABC</m:t>
                </m:r>
              </m:oMath>
              <w:r w:rsidRPr="00A33FF1">
                <w:rPr>
                  <w:rFonts w:ascii="Cambria Math" w:hAnsi="Cambria Math"/>
                </w:rPr>
                <w:t xml:space="preserve"> with right angled at </w:t>
              </w:r>
              <m:oMath>
                <m:r>
                  <w:rPr>
                    <w:rFonts w:ascii="Cambria Math" w:hAnsi="Cambria Math"/>
                  </w:rPr>
                  <m:t>C.</m:t>
                </m:r>
              </m:oMath>
              <w:r w:rsidRPr="00A33FF1">
                <w:rPr>
                  <w:rFonts w:ascii="Cambria Math" w:hAnsi="Cambria Math"/>
                </w:rPr>
                <w:t xml:space="preserve">  If the circle is tangent to </w:t>
              </w:r>
              <m:oMath>
                <m:r>
                  <w:rPr>
                    <w:rFonts w:ascii="Cambria Math" w:hAnsi="Cambria Math"/>
                  </w:rPr>
                  <m:t xml:space="preserve">AB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at </m:t>
                </m:r>
                <m:r>
                  <w:rPr>
                    <w:rFonts w:ascii="Cambria Math" w:hAnsi="Cambria Math"/>
                  </w:rPr>
                  <m:t xml:space="preserve">D, </m:t>
                </m:r>
              </m:oMath>
              <w:r w:rsidRPr="00A33FF1">
                <w:rPr>
                  <w:rFonts w:ascii="Cambria Math" w:hAnsi="Cambria Math"/>
                </w:rPr>
                <w:t xml:space="preserve">then the angle </w:t>
              </w:r>
              <m:oMath>
                <m:r>
                  <w:rPr>
                    <w:rFonts w:ascii="Cambria Math" w:hAnsi="Cambria Math"/>
                  </w:rPr>
                  <m:t>∠COD</m:t>
                </m:r>
              </m:oMath>
              <w:r w:rsidRPr="00A33FF1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AE4894" w:rsidRPr="00A33FF1" w:rsidRDefault="00AE4894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7.5°</m:t>
                  </m:r>
                </m:oMath>
              </m:oMathPara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b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527.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793851" w:rsidRPr="00E50692" w:rsidRDefault="00793851" w:rsidP="002C455C">
            <w:pPr>
              <w:spacing w:after="0"/>
              <w:contextualSpacing/>
              <w:rPr>
                <w:rFonts w:ascii="Cambria Math" w:hAnsi="Cambria Math"/>
              </w:rPr>
            </w:pP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793851" w:rsidRPr="00E50692" w:rsidRDefault="00793851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50692">
                <w:rPr>
                  <w:rFonts w:ascii="Cambria Math" w:hAnsi="Cambria Math"/>
                </w:rPr>
                <w:t xml:space="preserve">The value of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256</m:t>
                            </m:r>
                          </m:e>
                        </m:func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func>
              </m:oMath>
              <w:r w:rsidRPr="00E50692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793851" w:rsidRPr="00E50692" w:rsidRDefault="00793851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50692">
                <w:rPr>
                  <w:rFonts w:ascii="Cambria Math" w:hAnsi="Cambria Math"/>
                </w:rPr>
                <w:t>1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793851" w:rsidRPr="00E50692" w:rsidRDefault="00793851" w:rsidP="002C455C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w:r w:rsidRPr="00E50692">
                <w:rPr>
                  <w:rFonts w:ascii="Cambria Math" w:hAnsi="Cambria Math"/>
                </w:rPr>
                <w:t xml:space="preserve">If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5x-2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3x+1</m:t>
                        </m:r>
                      </m:e>
                    </m:rad>
                  </m:e>
                </m:func>
                <m:r>
                  <w:rPr>
                    <w:rFonts w:ascii="Cambria Math" w:hAnsi="Cambria Math"/>
                  </w:rPr>
                  <m:t>=1-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then </m:t>
                </m:r>
                <m:r>
                  <w:rPr>
                    <w:rFonts w:ascii="Cambria Math" w:hAnsi="Cambria Math"/>
                  </w:rPr>
                  <m:t>x=</m:t>
                </m:r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793851" w:rsidRPr="00E50692" w:rsidRDefault="00793851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50692">
                <w:rPr>
                  <w:rFonts w:ascii="Cambria Math" w:hAnsi="Cambria Math"/>
                </w:rPr>
                <w:t>6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793851" w:rsidRPr="00E50692" w:rsidRDefault="00793851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50692">
                <w:rPr>
                  <w:rFonts w:ascii="Cambria Math" w:hAnsi="Cambria Math"/>
                </w:rPr>
                <w:t xml:space="preserve">Product of roots of the equation </w:t>
              </w: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-4x+5</m:t>
                            </m:r>
                          </m:e>
                        </m:d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x-1</m:t>
                    </m:r>
                  </m:e>
                </m:d>
              </m:oMath>
              <w:r w:rsidRPr="00E50692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793851" w:rsidRPr="00E50692" w:rsidRDefault="00793851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50692">
                <w:rPr>
                  <w:rFonts w:ascii="Cambria Math" w:hAnsi="Cambria Math"/>
                </w:rPr>
                <w:t>3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793851" w:rsidRPr="00E50692" w:rsidRDefault="00793851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50692">
                <w:rPr>
                  <w:rFonts w:ascii="Cambria Math" w:hAnsi="Cambria Math"/>
                </w:rPr>
                <w:t xml:space="preserve">Number of integers satisfying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rad>
                  </m:e>
                </m:func>
                <m:r>
                  <w:rPr>
                    <w:rFonts w:ascii="Cambria Math" w:hAnsi="Cambria Math"/>
                  </w:rPr>
                  <m:t xml:space="preserve">-2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1/4</m:t>
                                </m:r>
                              </m:sub>
                            </m:sSub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x+1&gt;0</m:t>
                </m:r>
              </m:oMath>
              <w:r w:rsidRPr="00E50692">
                <w:rPr>
                  <w:rFonts w:ascii="Cambria Math" w:hAnsi="Cambria Math"/>
                </w:rPr>
                <w:t xml:space="preserve"> are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793851" w:rsidRPr="00E50692" w:rsidRDefault="00793851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50692">
                <w:rPr>
                  <w:rFonts w:ascii="Cambria Math" w:hAnsi="Cambria Math"/>
                </w:rPr>
                <w:t>5</w:t>
              </w:r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528.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2B40A4" w:rsidRPr="00B25038" w:rsidRDefault="002B40A4" w:rsidP="000B4D3D">
            <w:pPr>
              <w:spacing w:after="0"/>
              <w:contextualSpacing/>
              <w:rPr>
                <w:rFonts w:ascii="Cambria Math" w:hAnsi="Cambria Math"/>
              </w:rPr>
            </w:pP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2B40A4" w:rsidRPr="00B25038" w:rsidRDefault="006A1AF8" w:rsidP="000B4D3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+4x+2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  <w:r w:rsidR="006D49CB" w:rsidRPr="00B25038">
                <w:rPr>
                  <w:rFonts w:ascii="Cambria Math" w:hAnsi="Cambria Math"/>
                </w:rPr>
                <w:t xml:space="preserve"> in </w:t>
              </w:r>
              <m:oMath>
                <m:r>
                  <w:rPr>
                    <w:rFonts w:ascii="Cambria Math" w:hAnsi="Cambria Math"/>
                  </w:rPr>
                  <m:t>0≤x≤2π</m:t>
                </m:r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2B40A4" w:rsidRPr="00B25038" w:rsidRDefault="002B40A4" w:rsidP="000B4D3D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w:r w:rsidRPr="00B25038">
                <w:rPr>
                  <w:rFonts w:ascii="Cambria Math" w:hAnsi="Cambria Math"/>
                </w:rPr>
                <w:t>4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2B40A4" w:rsidRPr="00B25038" w:rsidRDefault="006A1AF8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p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p>
                    </m:e>
                  </m:func>
                  <m:r>
                    <w:rPr>
                      <w:rFonts w:ascii="Cambria Math" w:hAnsi="Cambria Math"/>
                    </w:rPr>
                    <m:t>=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x-2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-x-2</m:t>
                      </m:r>
                    </m:sup>
                  </m:sSup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2B40A4" w:rsidRPr="00B25038" w:rsidRDefault="002B40A4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B25038">
                <w:rPr>
                  <w:rFonts w:ascii="Cambria Math" w:hAnsi="Cambria Math"/>
                </w:rPr>
                <w:t>1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2B40A4" w:rsidRPr="00B25038" w:rsidRDefault="006A1AF8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2x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4x</m:t>
                      </m:r>
                    </m:e>
                  </m:func>
                  <m:r>
                    <w:rPr>
                      <w:rFonts w:ascii="Cambria Math" w:hAnsi="Cambria Math"/>
                    </w:rPr>
                    <m:t>=2</m:t>
                  </m:r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2B40A4" w:rsidRPr="00B25038" w:rsidRDefault="002B40A4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B25038">
                <w:rPr>
                  <w:rFonts w:ascii="Cambria Math" w:hAnsi="Cambria Math"/>
                </w:rPr>
                <w:t>2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2B40A4" w:rsidRPr="00B25038" w:rsidRDefault="002B40A4" w:rsidP="000B4D3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m:oMath>
                <m:r>
                  <w:rPr>
                    <w:rFonts w:ascii="Cambria Math" w:hAnsi="Cambria Math"/>
                  </w:rPr>
                  <m:t>30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=x</m:t>
                </m:r>
              </m:oMath>
              <w:r w:rsidR="006D49CB" w:rsidRPr="00B25038">
                <w:rPr>
                  <w:rFonts w:ascii="Cambria Math" w:hAnsi="Cambria Math"/>
                </w:rPr>
                <w:t xml:space="preserve"> in </w:t>
              </w:r>
              <m:oMath>
                <m:r>
                  <w:rPr>
                    <w:rFonts w:ascii="Cambria Math" w:hAnsi="Cambria Math"/>
                  </w:rPr>
                  <m:t>0≤x≤2π</m:t>
                </m:r>
              </m:oMath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2B40A4" w:rsidRPr="00B25038" w:rsidRDefault="002B40A4" w:rsidP="000B4D3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B25038">
                <w:rPr>
                  <w:rFonts w:ascii="Cambria Math" w:hAnsi="Cambria Math"/>
                </w:rPr>
                <w:t>0</w:t>
              </w:r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529.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793851" w:rsidRPr="00E50692" w:rsidRDefault="00793851" w:rsidP="002C455C">
            <w:pPr>
              <w:spacing w:after="0"/>
              <w:contextualSpacing/>
              <w:rPr>
                <w:rFonts w:ascii="Cambria Math" w:hAnsi="Cambria Math"/>
              </w:rPr>
            </w:pP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793851" w:rsidRPr="00E50692" w:rsidRDefault="00BC7631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radPr>
                                  <m:deg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eg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e>
                                </m:rad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e>
                            </m:d>
                            <m:ctrlPr>
                              <w:rPr>
                                <w:rFonts w:ascii="Cambria Math" w:hAnsi="Cambria Math"/>
                              </w:rPr>
                            </m:ctrlP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15</m:t>
                        </m:r>
                      </m:e>
                    </m:func>
                  </m:sup>
                </m:sSup>
              </m:oMath>
              <w:r w:rsidR="00793851" w:rsidRPr="00E50692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793851" w:rsidRPr="00E50692" w:rsidRDefault="00793851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50692">
                <w:rPr>
                  <w:rFonts w:ascii="Cambria Math" w:hAnsi="Cambria Math"/>
                </w:rPr>
                <w:t>Rational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793851" w:rsidRPr="00E50692" w:rsidRDefault="00793851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3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5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1/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log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7</m:t>
                                      </m:r>
                                    </m:sub>
                                  </m:sSub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5</m:t>
                                  </m:r>
                                </m:e>
                              </m:func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(-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uncPr>
                                    <m:fNam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log</m:t>
                                          </m: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10</m:t>
                                          </m:r>
                                        </m:sub>
                                      </m:sSub>
                                    </m:fName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0.1</m:t>
                                      </m:r>
                                    </m:e>
                                  </m:func>
                                </m:e>
                              </m:rad>
                            </m:den>
                          </m:f>
                        </m:e>
                      </m:d>
                    </m:e>
                  </m:rad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is</m:t>
                  </m:r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793851" w:rsidRPr="00E50692" w:rsidRDefault="00793851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50692">
                <w:rPr>
                  <w:rFonts w:ascii="Cambria Math" w:hAnsi="Cambria Math"/>
                </w:rPr>
                <w:t>Irrational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793851" w:rsidRPr="00E50692" w:rsidRDefault="00BC7631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.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27</m:t>
                    </m:r>
                  </m:e>
                </m:func>
              </m:oMath>
              <w:r w:rsidR="00793851" w:rsidRPr="00E50692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793851" w:rsidRPr="00E50692" w:rsidRDefault="00793851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50692">
                <w:rPr>
                  <w:rFonts w:ascii="Cambria Math" w:hAnsi="Cambria Math"/>
                </w:rPr>
                <w:t>Composite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793851" w:rsidRPr="00E50692" w:rsidRDefault="00793851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50692">
                <w:rPr>
                  <w:rFonts w:ascii="Cambria Math" w:hAnsi="Cambria Math"/>
                </w:rPr>
                <w:t xml:space="preserve">Product of roots of equation </w:t>
              </w: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10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=100 x</m:t>
                </m:r>
              </m:oMath>
              <w:r w:rsidRPr="00E50692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793851" w:rsidRPr="00E50692" w:rsidRDefault="00793851" w:rsidP="002C455C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E50692">
                <w:rPr>
                  <w:rFonts w:ascii="Cambria Math" w:hAnsi="Cambria Math"/>
                </w:rPr>
                <w:t>Prime</w:t>
              </w:r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 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p, 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530.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D75F72" w:rsidRPr="00A33FF1" w:rsidRDefault="00D75F72" w:rsidP="002178ED">
            <w:pPr>
              <w:spacing w:after="0"/>
              <w:contextualSpacing/>
              <w:rPr>
                <w:rFonts w:ascii="Cambria Math" w:hAnsi="Cambria Math"/>
              </w:rPr>
            </w:pP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D75F72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410°-A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400°+A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410°-A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400°+A</m:t>
                        </m:r>
                      </m:e>
                    </m:d>
                  </m:e>
                </m:func>
              </m:oMath>
              <w:r w:rsidR="00D75F72" w:rsidRPr="00A33FF1">
                <w:rPr>
                  <w:rFonts w:ascii="Cambria Math" w:hAnsi="Cambria Math"/>
                </w:rPr>
                <w:t xml:space="preserve"> has the value equal to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D75F72" w:rsidRPr="00A33FF1" w:rsidRDefault="00D75F72" w:rsidP="002178ED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-1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D75F72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1°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2°</m:t>
                          </m:r>
                        </m:e>
                      </m:func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3°</m:t>
                          </m:r>
                        </m:e>
                      </m:func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1°</m:t>
                          </m:r>
                        </m:e>
                      </m:func>
                    </m:den>
                  </m:f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is equal to</m:t>
                  </m:r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D75F72" w:rsidRPr="00A33FF1" w:rsidRDefault="00D75F72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>0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D75F72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-870°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cosec 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-660°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oMath>
              </m:oMathPara>
            </w:p>
            <w:p w:rsidR="00D75F72" w:rsidRPr="00A33FF1" w:rsidRDefault="00D75F72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-855°</m:t>
                          </m:r>
                        </m:e>
                      </m:d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840°</m:t>
                          </m:r>
                        </m:e>
                      </m:d>
                    </m:e>
                  </m:func>
                </m:oMath>
              </m:oMathPara>
            </w:p>
            <w:p w:rsidR="00D75F72" w:rsidRPr="00A33FF1" w:rsidRDefault="00D75F72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480°</m:t>
                          </m:r>
                        </m:e>
                      </m:d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+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900°</m:t>
                          </m:r>
                        </m:e>
                      </m:d>
                    </m:e>
                  </m:func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D75F72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D75F72" w:rsidRPr="00A33FF1" w:rsidRDefault="00D75F72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If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</m:oMath>
              <w:r w:rsidR="004E243B" w:rsidRPr="00A33FF1">
                <w:rPr>
                  <w:rFonts w:ascii="Cambria Math" w:hAnsi="Cambria Math"/>
                </w:rPr>
                <w:t xml:space="preserve"> where </w:t>
              </w:r>
              <m:oMath>
                <m:r>
                  <w:rPr>
                    <w:rFonts w:ascii="Cambria Math" w:hAnsi="Cambria Math"/>
                  </w:rPr>
                  <m:t>θ∈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 2π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</m:oMath>
              <w:r w:rsidR="004E243B" w:rsidRPr="00A33FF1">
                <w:rPr>
                  <w:rFonts w:ascii="Cambria Math" w:hAnsi="Cambria Math"/>
                </w:rPr>
                <w:t xml:space="preserve">where </w:t>
              </w:r>
              <m:oMath>
                <m:r>
                  <w:rPr>
                    <w:rFonts w:ascii="Cambria Math" w:hAnsi="Cambria Math"/>
                  </w:rPr>
                  <m:t>ϕ∈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  <w:r w:rsidR="004E243B" w:rsidRPr="00A33FF1">
                <w:rPr>
                  <w:rFonts w:ascii="Cambria Math" w:hAnsi="Cambria Math"/>
                </w:rPr>
                <w:t xml:space="preserve">  then </w:t>
              </w: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θ-ϕ</m:t>
                        </m:r>
                      </m:e>
                    </m:d>
                  </m:e>
                </m:func>
              </m:oMath>
              <w:r w:rsidR="004E243B" w:rsidRPr="00A33FF1">
                <w:rPr>
                  <w:rFonts w:ascii="Cambria Math" w:hAnsi="Cambria Math"/>
                </w:rPr>
                <w:t xml:space="preserve"> </w:t>
              </w:r>
              <w:r w:rsidRPr="00A33FF1">
                <w:rPr>
                  <w:rFonts w:ascii="Cambria Math" w:hAnsi="Cambria Math"/>
                </w:rPr>
                <w:t>has the value equal to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D75F72" w:rsidRPr="00A33FF1" w:rsidRDefault="00D75F72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>1</w:t>
              </w:r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531.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DA6CB7" w:rsidRPr="00A33FF1" w:rsidRDefault="00DA6CB7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For all real values of </w:t>
            </w:r>
            <m:oMath>
              <m:r>
                <w:rPr>
                  <w:rFonts w:ascii="Cambria Math" w:hAnsi="Cambria Math"/>
                </w:rPr>
                <m:t>θ</m:t>
              </m:r>
            </m:oMath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DA6CB7" w:rsidRPr="00A33FF1" w:rsidRDefault="00DA6CB7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A=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DA6CB7" w:rsidRPr="00A33FF1" w:rsidRDefault="00DA6CB7" w:rsidP="002178ED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A∈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-1, 1</m:t>
                      </m:r>
                    </m:e>
                  </m:d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DA6CB7" w:rsidRPr="00A33FF1" w:rsidRDefault="00DA6CB7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A=3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DA6CB7" w:rsidRPr="00A33FF1" w:rsidRDefault="00DA6CB7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A∈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,1</m:t>
                      </m:r>
                    </m:e>
                  </m:d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DA6CB7" w:rsidRPr="00A33FF1" w:rsidRDefault="00DA6CB7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A=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DA6CB7" w:rsidRPr="00A33FF1" w:rsidRDefault="00DA6CB7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A∈</m:t>
                  </m:r>
                  <m:d>
                    <m:dPr>
                      <m:begChr m:val="[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  <m:r>
                        <w:rPr>
                          <w:rFonts w:ascii="Cambria Math" w:hAnsi="Cambria Math"/>
                        </w:rPr>
                        <m:t>, ∞</m:t>
                      </m:r>
                    </m:e>
                  </m:d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DA6CB7" w:rsidRPr="00A33FF1" w:rsidRDefault="00DA6CB7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A=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w:rPr>
                      <w:rFonts w:ascii="Cambria Math" w:hAnsi="Cambria Math"/>
                    </w:rPr>
                    <m:t>+2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cot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DA6CB7" w:rsidRPr="00A33FF1" w:rsidRDefault="00DA6CB7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A∈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1, 3</m:t>
                      </m:r>
                    </m:e>
                  </m:d>
                </m:oMath>
              </m:oMathPara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532.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24725F" w:rsidRPr="00A33FF1" w:rsidRDefault="0024725F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If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=1/2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>=1/3</m:t>
                </m:r>
              </m:oMath>
            </m:oMathPara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24725F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α+β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24725F" w:rsidRPr="00A33FF1" w:rsidRDefault="0024725F" w:rsidP="002178ED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±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13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</w:rPr>
                        <m:t>12</m:t>
                      </m:r>
                    </m:den>
                  </m:f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24725F" w:rsidRPr="00A33FF1" w:rsidRDefault="00602D5C" w:rsidP="002178ED">
              <w:pPr>
                <w:spacing w:after="0"/>
                <w:contextualSpacing/>
                <w:jc w:val="both"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α-β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24725F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24725F" w:rsidRPr="00A33FF1" w:rsidRDefault="00602D5C" w:rsidP="002178ED">
              <w:pPr>
                <w:spacing w:after="0"/>
                <w:contextualSpacing/>
                <w:jc w:val="both"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α+β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24725F" w:rsidRPr="00A33FF1" w:rsidRDefault="0024725F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±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13</m:t>
                          </m:r>
                        </m:e>
                      </m:rad>
                    </m:den>
                  </m:f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24725F" w:rsidRPr="00A33FF1" w:rsidRDefault="00602D5C" w:rsidP="002178ED">
              <w:pPr>
                <w:spacing w:after="0"/>
                <w:contextualSpacing/>
                <w:jc w:val="both"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α-β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24725F" w:rsidRPr="00A33FF1" w:rsidRDefault="0024725F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±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131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13</m:t>
                          </m:r>
                        </m:den>
                      </m:f>
                    </m:e>
                  </m:rad>
                </m:oMath>
              </m:oMathPara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533.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6E2294" w:rsidRPr="00A33FF1" w:rsidRDefault="006E2294" w:rsidP="002178ED">
            <w:pPr>
              <w:spacing w:after="0"/>
              <w:contextualSpacing/>
              <w:rPr>
                <w:rFonts w:ascii="Cambria Math" w:hAnsi="Cambria Math"/>
              </w:rPr>
            </w:pP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6E2294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20°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80°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50°</m:t>
                      </m:r>
                    </m:e>
                  </m:func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6E2294" w:rsidRPr="00A33FF1" w:rsidRDefault="006E2294" w:rsidP="002178ED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-1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6E2294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0°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den>
                      </m:f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3π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7</m:t>
                              </m:r>
                            </m:den>
                          </m:f>
                        </m:e>
                      </m:func>
                    </m:e>
                  </m:func>
                </m:oMath>
              </m:oMathPara>
            </w:p>
            <w:p w:rsidR="006E2294" w:rsidRPr="00A33FF1" w:rsidRDefault="006E2294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4π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den>
                      </m:f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5π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den>
                      </m:f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6π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den>
                      </m:f>
                    </m:e>
                  </m:func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6E2294" w:rsidRPr="00A33FF1" w:rsidRDefault="006E2294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6E2294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20°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40°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60°</m:t>
                      </m:r>
                    </m:e>
                  </m:func>
                  <m:r>
                    <w:rPr>
                      <w:rFonts w:ascii="Cambria Math" w:hAnsi="Cambria Math"/>
                    </w:rPr>
                    <m:t>-4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10°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20°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30°</m:t>
                      </m:r>
                    </m:e>
                  </m:func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6E2294" w:rsidRPr="00A33FF1" w:rsidRDefault="006E2294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1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6E2294" w:rsidRPr="00A33FF1" w:rsidRDefault="00602D5C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20°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100°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100°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140°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140°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200°</m:t>
                      </m:r>
                    </m:e>
                  </m:func>
                </m:oMath>
              </m:oMathPara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6E2294" w:rsidRPr="00A33FF1" w:rsidRDefault="006E2294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0</m:t>
                  </m:r>
                </m:oMath>
              </m:oMathPara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534.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9D1078" w:rsidRPr="00DB5034" w:rsidRDefault="009D1078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9D1078" w:rsidRPr="00DB5034" w:rsidRDefault="007E3F79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r>
                  <w:rPr>
                    <w:rFonts w:ascii="Cambria Math" w:hAnsi="Cambria Math"/>
                  </w:rPr>
                  <m:t>b&gt;c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, b&lt;c </m:t>
                </m:r>
              </m:oMath>
              <w:r w:rsidR="00083182" w:rsidRPr="00DB5034">
                <w:rPr>
                  <w:rFonts w:ascii="Cambria Math" w:hAnsi="Cambria Math"/>
                </w:rPr>
                <w:t>and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B</m:t>
                </m:r>
              </m:oMath>
              <w:r w:rsidRPr="00DB5034">
                <w:rPr>
                  <w:rFonts w:ascii="Cambria Math" w:hAnsi="Cambria Math"/>
                  <w:i/>
                </w:rPr>
                <w:t xml:space="preserve"> </w:t>
              </w:r>
              <w:r w:rsidRPr="00DB5034">
                <w:rPr>
                  <w:rFonts w:ascii="Cambria Math" w:hAnsi="Cambria Math"/>
                </w:rPr>
                <w:t>is an acute angle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9D1078" w:rsidRPr="00DB5034" w:rsidRDefault="00E843E5" w:rsidP="006B0C02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0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9D1078" w:rsidRPr="00DB5034" w:rsidRDefault="007E3F79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r>
                  <w:rPr>
                    <w:rFonts w:ascii="Cambria Math" w:hAnsi="Cambria Math"/>
                  </w:rPr>
                  <m:t>b&gt;c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, c&lt;b, </m:t>
                </m:r>
              </m:oMath>
              <w:r w:rsidR="00083182" w:rsidRPr="00DB5034">
                <w:rPr>
                  <w:rFonts w:ascii="Cambria Math" w:hAnsi="Cambria Math"/>
                </w:rPr>
                <w:t>and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B</m:t>
                </m:r>
              </m:oMath>
              <w:r w:rsidRPr="00DB5034">
                <w:rPr>
                  <w:rFonts w:ascii="Cambria Math" w:hAnsi="Cambria Math"/>
                  <w:i/>
                </w:rPr>
                <w:t xml:space="preserve"> </w:t>
              </w:r>
              <w:r w:rsidRPr="00DB5034">
                <w:rPr>
                  <w:rFonts w:ascii="Cambria Math" w:hAnsi="Cambria Math"/>
                </w:rPr>
                <w:t>is an acute angle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9D1078" w:rsidRPr="00DB5034" w:rsidRDefault="00E843E5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2</m:t>
                  </m:r>
                </m:oMath>
              </m:oMathPara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9D1078" w:rsidRPr="00DB5034" w:rsidRDefault="007E3F79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r>
                  <w:rPr>
                    <w:rFonts w:ascii="Cambria Math" w:hAnsi="Cambria Math"/>
                  </w:rPr>
                  <m:t>b&gt;c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, c&lt;b </m:t>
                </m:r>
              </m:oMath>
              <w:r w:rsidR="00083182" w:rsidRPr="00DB5034">
                <w:rPr>
                  <w:rFonts w:ascii="Cambria Math" w:hAnsi="Cambria Math"/>
                </w:rPr>
                <w:t>and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B</m:t>
                </m:r>
              </m:oMath>
              <w:r w:rsidRPr="00DB5034">
                <w:rPr>
                  <w:rFonts w:ascii="Cambria Math" w:hAnsi="Cambria Math"/>
                  <w:i/>
                </w:rPr>
                <w:t xml:space="preserve"> </w:t>
              </w:r>
              <w:r w:rsidRPr="00DB5034">
                <w:rPr>
                  <w:rFonts w:ascii="Cambria Math" w:hAnsi="Cambria Math"/>
                </w:rPr>
                <w:t>is an obtuse angle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9D1078" w:rsidRPr="00DB5034" w:rsidRDefault="00E843E5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DB5034">
                <w:rPr>
                  <w:rFonts w:ascii="Cambria Math" w:hAnsi="Cambria Math"/>
                </w:rPr>
                <w:t>Data insufficient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9D1078" w:rsidRPr="00DB5034" w:rsidRDefault="007E3F79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r>
                  <w:rPr>
                    <w:rFonts w:ascii="Cambria Math" w:hAnsi="Cambria Math"/>
                  </w:rPr>
                  <m:t>b&gt;c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, c&gt;b </m:t>
                </m:r>
              </m:oMath>
              <w:r w:rsidR="00083182" w:rsidRPr="00DB5034">
                <w:rPr>
                  <w:rFonts w:ascii="Cambria Math" w:hAnsi="Cambria Math"/>
                </w:rPr>
                <w:t>and</w:t>
              </w: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B</m:t>
                </m:r>
              </m:oMath>
              <w:r w:rsidRPr="00DB5034">
                <w:rPr>
                  <w:rFonts w:ascii="Cambria Math" w:hAnsi="Cambria Math"/>
                  <w:i/>
                </w:rPr>
                <w:t xml:space="preserve"> </w:t>
              </w:r>
              <w:r w:rsidRPr="00DB5034">
                <w:rPr>
                  <w:rFonts w:ascii="Cambria Math" w:hAnsi="Cambria Math"/>
                </w:rPr>
                <w:t>is an obtuse angle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9D1078" w:rsidRPr="00DB5034" w:rsidRDefault="00E843E5" w:rsidP="006B0C02">
              <w:pPr>
                <w:spacing w:after="0"/>
                <w:contextualSpacing/>
                <w:rPr>
                  <w:rFonts w:ascii="Cambria Math" w:hAnsi="Cambria Math"/>
                </w:rPr>
              </w:pPr>
              <m:oMathPara>
                <m:oMathParaPr>
                  <m:jc m:val="left"/>
                </m:oMathParaPr>
                <m:oMath>
                  <m:r>
                    <w:rPr>
                      <w:rFonts w:ascii="Cambria Math" w:hAnsi="Cambria Math"/>
                    </w:rPr>
                    <m:t>1</m:t>
                  </m:r>
                </m:oMath>
              </m:oMathPara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r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tr w:rsidR="0005281D" w:rsidRPr="00453EAC" w:rsidTr="0056761A">
        <w:tc>
          <w:tcPr>
            <w:tcW w:w="220" w:type="pct"/>
            <w:tcMar>
              <w:left w:w="0" w:type="dxa"/>
              <w:right w:w="0" w:type="dxa"/>
            </w:tcMar>
          </w:tcPr>
          <w:p w:rsidR="0005281D" w:rsidRPr="00453EAC" w:rsidRDefault="00D33469" w:rsidP="0067327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535.</w:t>
            </w:r>
          </w:p>
        </w:tc>
        <w:tc>
          <w:tcPr>
            <w:tcW w:w="4780" w:type="pct"/>
            <w:gridSpan w:val="9"/>
            <w:tcMar>
              <w:left w:w="0" w:type="dxa"/>
              <w:right w:w="0" w:type="dxa"/>
            </w:tcMar>
          </w:tcPr>
          <w:p w:rsidR="008B46A8" w:rsidRPr="00A33FF1" w:rsidRDefault="008B46A8" w:rsidP="002178ED">
            <w:pPr>
              <w:spacing w:after="0"/>
              <w:contextualSpacing/>
              <w:rPr>
                <w:rFonts w:ascii="Cambria Math" w:hAnsi="Cambria Math"/>
              </w:rPr>
            </w:pP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396"/>
          <w:gridCol w:w="2403"/>
          <w:gridCol w:w="2204"/>
          <w:gridCol w:w="199"/>
          <w:gridCol w:w="186"/>
          <w:gridCol w:w="2217"/>
          <w:gridCol w:w="2401"/>
        </w:tblGrid>
        <w:tr w:rsidR="0005281D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05281D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2390" w:type="pct"/>
              <w:gridSpan w:val="3"/>
              <w:tcMar>
                <w:left w:w="0" w:type="dxa"/>
                <w:right w:w="0" w:type="dxa"/>
              </w:tcMar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Column-</w:t>
              </w:r>
              <w:r w:rsidRPr="00742BFD">
                <w:rPr>
                  <w:rFonts w:ascii="Cambria Math" w:hAnsi="Cambria Math"/>
                  <w:b/>
                  <w:bCs/>
                </w:rPr>
                <w:t>I</w:t>
              </w:r>
            </w:p>
          </w:tc>
          <w:tc>
            <w:tcPr>
              <w:tcW w:w="2390" w:type="pct"/>
              <w:gridSpan w:val="4"/>
            </w:tcPr>
            <w:p w:rsidR="0005281D" w:rsidRPr="00611E2C" w:rsidRDefault="0005281D" w:rsidP="00E52851">
              <w:pPr>
                <w:jc w:val="center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  <w:b/>
                  <w:bCs/>
                </w:rPr>
                <w:t>C</w:t>
              </w:r>
              <w:r w:rsidRPr="00742BFD">
                <w:rPr>
                  <w:rFonts w:ascii="Cambria Math" w:hAnsi="Cambria Math"/>
                  <w:b/>
                  <w:bCs/>
                </w:rPr>
                <w:t>olumn</w:t>
              </w:r>
              <w:r>
                <w:rPr>
                  <w:rFonts w:ascii="Cambria Math" w:hAnsi="Cambria Math"/>
                  <w:b/>
                  <w:bCs/>
                </w:rPr>
                <w:t>-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I</w:t>
              </w:r>
              <w:r>
                <w:rPr>
                  <w:rFonts w:ascii="Cambria Math" w:hAnsi="Cambria Math"/>
                  <w:b/>
                  <w:bCs/>
                </w:rPr>
                <w:t>I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(A)</w:t>
              </w:r>
            </w:p>
          </w:tc>
          <w:tc>
            <w:tcPr>
              <w:tcW w:w="2201" w:type="pct"/>
              <w:gridSpan w:val="2"/>
            </w:tcPr>
            <w:p w:rsidR="008B46A8" w:rsidRPr="00A33FF1" w:rsidRDefault="008B46A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If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=1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>
                  <w:rPr>
                    <w:rFonts w:ascii="Cambria Math" w:hAnsi="Cambria Math"/>
                  </w:rPr>
                  <m:t>P=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3x-4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3y-4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then </m:t>
                </m:r>
                <m:r>
                  <w:rPr>
                    <w:rFonts w:ascii="Cambria Math" w:hAnsi="Cambria Math"/>
                  </w:rPr>
                  <m:t>P</m:t>
                </m:r>
              </m:oMath>
              <w:r w:rsidRPr="00A33FF1">
                <w:rPr>
                  <w:rFonts w:ascii="Cambria Math" w:hAnsi="Cambria Math"/>
                  <w:i/>
                </w:rPr>
                <w:t xml:space="preserve"> </w:t>
              </w:r>
              <w:r w:rsidRPr="00A33FF1">
                <w:rPr>
                  <w:rFonts w:ascii="Cambria Math" w:hAnsi="Cambria Math"/>
                </w:rPr>
                <w:t>is equal to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(p)</w:t>
              </w:r>
            </w:p>
          </w:tc>
          <w:tc>
            <w:tcPr>
              <w:tcW w:w="2206" w:type="pct"/>
              <w:gridSpan w:val="2"/>
            </w:tcPr>
            <w:p w:rsidR="008B46A8" w:rsidRPr="00A33FF1" w:rsidRDefault="008B46A8" w:rsidP="002178ED">
              <w:pPr>
                <w:spacing w:after="0"/>
                <w:contextualSpacing/>
                <w:rPr>
                  <w:rFonts w:ascii="Cambria Math" w:hAnsi="Cambria Math"/>
                  <w:oMath/>
                </w:rPr>
              </w:pPr>
              <w:r w:rsidRPr="00A33FF1">
                <w:rPr>
                  <w:rFonts w:ascii="Cambria Math" w:hAnsi="Cambria Math"/>
                </w:rPr>
                <w:t>1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(B)</w:t>
              </w:r>
            </w:p>
          </w:tc>
          <w:tc>
            <w:tcPr>
              <w:tcW w:w="2201" w:type="pct"/>
              <w:gridSpan w:val="2"/>
            </w:tcPr>
            <w:p w:rsidR="008B46A8" w:rsidRPr="00A33FF1" w:rsidRDefault="008B46A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If </m:t>
                </m:r>
                <m:r>
                  <w:rPr>
                    <w:rFonts w:ascii="Cambria Math" w:hAnsi="Cambria Math"/>
                  </w:rPr>
                  <m:t>a+b=3-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4θ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>
                  <w:rPr>
                    <w:rFonts w:ascii="Cambria Math" w:hAnsi="Cambria Math"/>
                  </w:rPr>
                  <m:t>a-b=4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2θ,</m:t>
                    </m:r>
                  </m:e>
                </m:func>
              </m:oMath>
              <w:r w:rsidRPr="00A33FF1">
                <w:rPr>
                  <w:rFonts w:ascii="Cambria Math" w:hAnsi="Cambria Math"/>
                  <w:i/>
                </w:rPr>
                <w:t xml:space="preserve"> </w:t>
              </w:r>
              <w:r w:rsidRPr="00A33FF1">
                <w:rPr>
                  <w:rFonts w:ascii="Cambria Math" w:hAnsi="Cambria Math"/>
                </w:rPr>
                <w:t xml:space="preserve">then the maximum value of </w:t>
              </w: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d>
              </m:oMath>
              <w:r w:rsidRPr="00A33FF1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(q)</w:t>
              </w:r>
            </w:p>
          </w:tc>
          <w:tc>
            <w:tcPr>
              <w:tcW w:w="2206" w:type="pct"/>
              <w:gridSpan w:val="2"/>
            </w:tcPr>
            <w:p w:rsidR="008B46A8" w:rsidRPr="00A33FF1" w:rsidRDefault="008B46A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>4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(C)</w:t>
              </w:r>
            </w:p>
          </w:tc>
          <w:tc>
            <w:tcPr>
              <w:tcW w:w="2201" w:type="pct"/>
              <w:gridSpan w:val="2"/>
            </w:tcPr>
            <w:p w:rsidR="008B46A8" w:rsidRPr="00A33FF1" w:rsidRDefault="008B46A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 xml:space="preserve">The least positive integral value of </w:t>
              </w:r>
              <m:oMath>
                <m:r>
                  <w:rPr>
                    <w:rFonts w:ascii="Cambria Math" w:hAnsi="Cambria Math"/>
                  </w:rPr>
                  <m:t>x</m:t>
                </m:r>
              </m:oMath>
              <w:r w:rsidRPr="00A33FF1">
                <w:rPr>
                  <w:rFonts w:ascii="Cambria Math" w:hAnsi="Cambria Math"/>
                </w:rPr>
                <w:t xml:space="preserve"> for which </w:t>
              </w:r>
              <m:oMath>
                <m:r>
                  <w:rPr>
                    <w:rFonts w:ascii="Cambria Math" w:hAnsi="Cambria Math"/>
                  </w:rPr>
                  <m:t>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-8x+19</m:t>
                </m:r>
              </m:oMath>
              <w:r w:rsidRPr="00A33FF1">
                <w:rPr>
                  <w:rFonts w:ascii="Cambria Math" w:hAnsi="Cambria Math"/>
                </w:rPr>
                <w:t xml:space="preserve"> holds good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(r)</w:t>
              </w:r>
            </w:p>
          </w:tc>
          <w:tc>
            <w:tcPr>
              <w:tcW w:w="2206" w:type="pct"/>
              <w:gridSpan w:val="2"/>
            </w:tcPr>
            <w:p w:rsidR="008B46A8" w:rsidRPr="00A33FF1" w:rsidRDefault="008B46A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>5</w:t>
              </w:r>
            </w:p>
          </w:tc>
        </w:tr>
        <w:tr w:rsidR="003C33AA" w:rsidRPr="00453EAC" w:rsidTr="001F4CCF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89" w:type="pct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 w:rsidRPr="00CF2968">
                <w:rPr>
                  <w:rFonts w:ascii="Cambria Math" w:hAnsi="Cambria Math"/>
                  <w:b/>
                  <w:bCs/>
                </w:rPr>
                <w:t>(D)</w:t>
              </w:r>
            </w:p>
          </w:tc>
          <w:tc>
            <w:tcPr>
              <w:tcW w:w="2201" w:type="pct"/>
              <w:gridSpan w:val="2"/>
            </w:tcPr>
            <w:p w:rsidR="008B46A8" w:rsidRPr="00A33FF1" w:rsidRDefault="008B46A8" w:rsidP="002178ED">
              <w:pPr>
                <w:spacing w:after="0"/>
                <w:contextualSpacing/>
                <w:rPr>
                  <w:rFonts w:ascii="Cambria Math" w:hAnsi="Cambria Math"/>
                  <w:i/>
                </w:rPr>
              </w:p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If </m:t>
                </m:r>
                <m:r>
                  <w:rPr>
                    <w:rFonts w:ascii="Cambria Math" w:hAnsi="Cambria Math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4λ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>
                  <w:rPr>
                    <w:rFonts w:ascii="Cambria Math" w:hAnsi="Cambria Math"/>
                  </w:rPr>
                  <m:t>y=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2-2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λ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  <w:r w:rsidRPr="00A33FF1">
                <w:rPr>
                  <w:rFonts w:ascii="Cambria Math" w:hAnsi="Cambria Math"/>
                </w:rPr>
                <w:t xml:space="preserve"> where </w:t>
              </w:r>
              <m:oMath>
                <m:r>
                  <w:rPr>
                    <w:rFonts w:ascii="Cambria Math" w:hAnsi="Cambria Math"/>
                  </w:rPr>
                  <m:t>λ</m:t>
                </m:r>
              </m:oMath>
              <w:r w:rsidRPr="00A33FF1">
                <w:rPr>
                  <w:rFonts w:ascii="Cambria Math" w:hAnsi="Cambria Math"/>
                </w:rPr>
                <w:t xml:space="preserve"> is a real parameter, then </w:t>
              </w: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-xy+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  <w:r w:rsidRPr="00A33FF1">
                <w:rPr>
                  <w:rFonts w:ascii="Cambria Math" w:hAnsi="Cambria Math"/>
                </w:rPr>
                <w:t xml:space="preserve"> lies between </w:t>
              </w: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a, b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then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a+b</m:t>
                    </m:r>
                  </m:e>
                </m:d>
              </m:oMath>
              <w:r w:rsidRPr="00A33FF1">
                <w:rPr>
                  <w:rFonts w:ascii="Cambria Math" w:hAnsi="Cambria Math"/>
                </w:rPr>
                <w:t xml:space="preserve"> is</w:t>
              </w:r>
            </w:p>
          </w:tc>
          <w:tc>
            <w:tcPr>
              <w:tcW w:w="184" w:type="pct"/>
              <w:gridSpan w:val="2"/>
              <w:tcMar>
                <w:left w:w="0" w:type="dxa"/>
                <w:right w:w="0" w:type="dxa"/>
              </w:tcMar>
            </w:tcPr>
            <w:p w:rsidR="003C33AA" w:rsidRPr="00453EAC" w:rsidRDefault="003C33AA" w:rsidP="00E52851">
              <w:pPr>
                <w:rPr>
                  <w:rFonts w:asciiTheme="majorHAnsi" w:hAnsiTheme="majorHAnsi"/>
                </w:rPr>
              </w:pPr>
              <w:r>
                <w:rPr>
                  <w:rFonts w:ascii="Cambria Math" w:hAnsi="Cambria Math"/>
                </w:rPr>
                <w:t>(s)</w:t>
              </w:r>
            </w:p>
          </w:tc>
          <w:tc>
            <w:tcPr>
              <w:tcW w:w="2206" w:type="pct"/>
              <w:gridSpan w:val="2"/>
            </w:tcPr>
            <w:p w:rsidR="008B46A8" w:rsidRPr="00A33FF1" w:rsidRDefault="008B46A8" w:rsidP="002178ED">
              <w:pPr>
                <w:spacing w:after="0"/>
                <w:contextualSpacing/>
                <w:rPr>
                  <w:rFonts w:ascii="Cambria Math" w:hAnsi="Cambria Math"/>
                </w:rPr>
              </w:pPr>
              <w:r w:rsidRPr="00A33FF1">
                <w:rPr>
                  <w:rFonts w:ascii="Cambria Math" w:hAnsi="Cambria Math"/>
                </w:rPr>
                <w:t>8</w:t>
              </w:r>
            </w:p>
          </w:tc>
        </w:tr>
        <w:tr w:rsidR="0005281D" w:rsidRPr="00453EAC" w:rsidTr="007D6DF7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05281D" w:rsidRPr="00453EAC" w:rsidRDefault="00471FB4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4780" w:type="pct"/>
              <w:gridSpan w:val="8"/>
              <w:tcMar>
                <w:left w:w="0" w:type="dxa"/>
                <w:right w:w="0" w:type="dxa"/>
              </w:tcMar>
            </w:tcPr>
            <w:p w:rsidR="0005281D" w:rsidRPr="00F92104" w:rsidRDefault="00F92104" w:rsidP="00673272">
              <w:pPr>
                <w:rPr>
                  <w:rFonts w:asciiTheme="majorHAnsi" w:hAnsiTheme="majorHAnsi"/>
                  <w:b/>
                </w:rPr>
              </w:pPr>
              <w:r w:rsidRPr="00F92104">
                <w:rPr>
                  <w:rFonts w:asciiTheme="majorHAnsi" w:hAnsiTheme="majorHAnsi"/>
                  <w:b/>
                </w:rPr>
                <w:t>CODES</w:t>
              </w:r>
              <w:r>
                <w:rPr>
                  <w:rFonts w:asciiTheme="majorHAnsi" w:hAnsiTheme="majorHAnsi"/>
                  <w:b/>
                </w:rPr>
                <w:t xml:space="preserve"> :</w:t>
              </w:r>
            </w:p>
          </w:tc>
        </w:tr>
      </w:tbl>
      <w:tbl>
        <w:tblPr>
          <w:tblW w:w="4951" w:type="pct"/>
          <w:tblLayout w:type="fixed"/>
          <w:tblLook w:val="04A0"/>
        </w:tblPr>
        <w:tblGrid>
          <w:gridCol w:w="461"/>
          <w:gridCol w:w="354"/>
          <w:gridCol w:w="989"/>
          <w:gridCol w:w="901"/>
          <w:gridCol w:w="901"/>
          <w:gridCol w:w="901"/>
          <w:gridCol w:w="966"/>
          <w:gridCol w:w="5003"/>
        </w:tblGrid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  <w:tc>
            <w:tcPr>
              <w:tcW w:w="472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</w:t>
              </w:r>
            </w:p>
          </w:tc>
          <w:tc>
            <w:tcPr>
              <w:tcW w:w="430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</w:t>
              </w:r>
            </w:p>
          </w:tc>
          <w:tc>
            <w:tcPr>
              <w:tcW w:w="461" w:type="pct"/>
            </w:tcPr>
            <w:p w:rsidR="002C2890" w:rsidRPr="00F92104" w:rsidRDefault="002C2890" w:rsidP="002C2890">
              <w:pPr>
                <w:jc w:val="center"/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a)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b)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c)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  <w:tr w:rsidR="002C2890" w:rsidRPr="00453EAC" w:rsidTr="00916A70">
          <w:tc>
            <w:tcPr>
              <w:tcW w:w="220" w:type="pct"/>
              <w:tcMar>
                <w:left w:w="0" w:type="dxa"/>
                <w:right w:w="0" w:type="dxa"/>
              </w:tcMar>
            </w:tcPr>
            <w:p w:rsidR="002C2890" w:rsidRPr="00453EAC" w:rsidRDefault="002C2890" w:rsidP="00673272">
              <w:pPr>
                <w:rPr>
                  <w:rFonts w:asciiTheme="majorHAnsi" w:hAnsiTheme="majorHAnsi"/>
                </w:rPr>
              </w:pPr>
            </w:p>
          </w:tc>
          <w:tc>
            <w:tcPr>
              <w:tcW w:w="169" w:type="pct"/>
              <w:tcMar>
                <w:left w:w="0" w:type="dxa"/>
                <w:right w:w="0" w:type="dxa"/>
              </w:tcMar>
            </w:tcPr>
            <w:p w:rsidR="002C2890" w:rsidRDefault="002C2890" w:rsidP="00673272">
              <w:pPr>
                <w:rPr>
                  <w:rFonts w:asciiTheme="majorHAnsi" w:hAnsiTheme="majorHAnsi"/>
                  <w:b/>
                </w:rPr>
              </w:pPr>
              <w:r>
                <w:rPr>
                  <w:rFonts w:asciiTheme="majorHAnsi" w:hAnsiTheme="majorHAnsi"/>
                  <w:b/>
                </w:rPr>
                <w:t>d)</w:t>
              </w:r>
            </w:p>
          </w:tc>
          <w:tc>
            <w:tcPr>
              <w:tcW w:w="472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q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s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30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>p</w:t>
              </w:r>
            </w:p>
          </w:tc>
          <w:tc>
            <w:tcPr>
              <w:tcW w:w="461" w:type="pct"/>
            </w:tcPr>
            <w:p w:rsidR="002C2890" w:rsidRPr="002C2890" w:rsidRDefault="002C2890" w:rsidP="002C2890">
              <w:pPr>
                <w:jc w:val="center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</w:rPr>
                <w:t/>
              </w:r>
            </w:p>
          </w:tc>
          <w:tc>
            <w:tcPr>
              <w:tcW w:w="2388" w:type="pct"/>
            </w:tcPr>
            <w:p w:rsidR="002C2890" w:rsidRPr="00F92104" w:rsidRDefault="002C2890" w:rsidP="00673272">
              <w:pPr>
                <w:rPr>
                  <w:rFonts w:asciiTheme="majorHAnsi" w:hAnsiTheme="majorHAnsi"/>
                  <w:b/>
                </w:rPr>
              </w:pPr>
            </w:p>
          </w:tc>
        </w:tr>
      </w:tbl>
      <w:p w:rsidR="00F11D93" w:rsidRDefault="00F11D93" w:rsidP="00E52851">
        <w:pPr>              </w:pPr>
      </w:p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550301" w:rsidRPr="00453EAC" w:rsidTr="00550301">
          <w:trPr>
            <w:trHeight w:val="684"/>
          </w:trPr>
          <w:tc>
            <w:tcPr>
              <w:tcW w:w="5000" w:type="pct"/>
              <w:gridSpan w:val="9"/>
              <w:tcMar>
                <w:left w:w="0" w:type="dxa"/>
                <w:right w:w="0" w:type="dxa"/>
              </w:tcMar>
            </w:tcPr>
            <w:p w:rsidR="00550301" w:rsidRDefault="00076DB8" w:rsidP="00FB0ED2">
              <w:pPr>
                <w:autoSpaceDE w:val="0"/>
                <w:autoSpaceDN w:val="0"/>
                <w:adjustRightInd w:val="0"/>
                <w:jc w:val="center"/>
                <w:rPr>
                  <w:rFonts w:ascii="Cambria Math" w:hAnsi="Cambria Math" w:cs="Calibri"/>
                  <w:b/>
                  <w:bCs/>
                </w:rPr>
              </w:pPr>
              <w:r>
                <w:rPr>
                  <w:rFonts w:ascii="Cambria Math" w:hAnsi="Cambria Math" w:cs="Calibri"/>
                  <w:b/>
                  <w:bCs/>
                </w:rPr>
                <w:lastRenderedPageBreak/>
                <w:t xml:space="preserve">Linked Comprehension </w:t>
              </w:r>
              <w:r w:rsidR="00550301" w:rsidRPr="00F95041">
                <w:rPr>
                  <w:rFonts w:ascii="Cambria Math" w:hAnsi="Cambria Math" w:cs="Calibri"/>
                  <w:b/>
                  <w:bCs/>
                </w:rPr>
                <w:t>Type</w:t>
              </w:r>
            </w:p>
            <w:p w:rsidR="00FB0ED2" w:rsidRDefault="00076DB8" w:rsidP="00FB0ED2">
              <w:pPr>
                <w:autoSpaceDE w:val="0"/>
                <w:autoSpaceDN w:val="0"/>
                <w:adjustRightInd w:val="0"/>
                <w:contextualSpacing/>
                <w:rPr>
                  <w:rFonts w:ascii="Cambria Math" w:hAnsi="Cambria Math"/>
                </w:rPr>
              </w:pPr>
              <w:r w:rsidRPr="00742BFD">
                <w:rPr>
                  <w:rFonts w:ascii="Cambria Math" w:hAnsi="Cambria Math"/>
                </w:rPr>
                <w:t xml:space="preserve">This section contain(s) 42 paragraph(s)</w:t>
              </w:r>
              <w:r w:rsidRPr="00742BFD">
                <w:rPr>
                  <w:rFonts w:ascii="Cambria Math" w:hAnsi="Cambria Math"/>
                </w:rPr>
                <w:t xml:space="preserve"> and based upon each paragraph, multiple choice questions have to be answered. Each question has atleast 4 choices (a), (b), (c) and (d) out of which </w:t>
              </w:r>
              <w:r w:rsidRPr="00742BFD">
                <w:rPr>
                  <w:rFonts w:ascii="Cambria Math" w:hAnsi="Cambria Math"/>
                  <w:b/>
                  <w:bCs/>
                  <w:caps/>
                </w:rPr>
                <w:t>only one</w:t>
              </w:r>
              <w:r w:rsidRPr="00742BFD">
                <w:rPr>
                  <w:rFonts w:ascii="Cambria Math" w:hAnsi="Cambria Math"/>
                </w:rPr>
                <w:t xml:space="preserve"> is correct.</w:t>
              </w:r>
            </w:p>
            <w:p w:rsidR="00076DB8" w:rsidRPr="00611E2C" w:rsidRDefault="00076DB8" w:rsidP="00CC18C7">
              <w:pPr>
                <w:autoSpaceDE w:val="0"/>
                <w:autoSpaceDN w:val="0"/>
                <w:adjustRightInd w:val="0"/>
                <w:contextualSpacing/>
                <w:rPr>
                  <w:rFonts w:ascii="Cambria Math" w:hAnsi="Cambria Math"/>
                </w:rPr>
              </w:pPr>
              <w:r w:rsidRPr="00742BFD">
                <w:rPr>
                  <w:rFonts w:ascii="Cambria Math" w:hAnsi="Cambria Math"/>
                  <w:b/>
                  <w:bCs/>
                </w:rPr>
                <w:t xml:space="preserve">Paragraph for Question Nos. 536 </w:t>
              </w:r>
              <w:r>
                <w:rPr>
                  <w:rFonts w:ascii="Cambria Math" w:hAnsi="Cambria Math"/>
                  <w:b/>
                  <w:bCs/>
                </w:rPr>
                <w:t> to </w:t>
              </w:r>
              <w:r w:rsidRPr="00742BFD">
                <w:rPr>
                  <w:rFonts w:ascii="Cambria Math" w:hAnsi="Cambria Math"/>
                  <w:b/>
                  <w:bCs/>
                </w:rPr>
                <w:t xml:space="preserve"> -536</w:t>
              </w:r>
            </w:p>
          </w:tc>
        </w:tr>
        <w:tr w:rsidR="00CE0798" w:rsidRPr="00453EAC" w:rsidTr="00EC723F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CE0798" w:rsidRPr="0032338A" w:rsidRDefault="0032338A" w:rsidP="00611E2C">
              <w:pPr>
                <w:spacing w:after="0"/>
                <w:contextualSpacing/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 xml:space="preserve">
                  <w:p w:rsidR="00430CA2" w:rsidRDefault="00430CA2" w:rsidP="00DE3BD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w:r>
                      <w:rPr>
                        <w:rFonts w:ascii="Cambria Math" w:hAnsi="Cambria Math"/>
                      </w:rPr>
                      <w:t xml:space="preserve">If </w:t>
                    </w:r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up>
                          </m:sSup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</m:sSup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oMath>
                    <w:r>
                      <w:rPr>
                        <w:rFonts w:ascii="Cambria Math" w:hAnsi="Cambria Math"/>
                      </w:rPr>
                      <w:t xml:space="preserve"> where </w:t>
                    </w:r>
                    <m:oMath>
                      <m:r>
                        <w:rPr>
                          <w:rFonts w:ascii="Cambria Math" w:hAnsi="Cambria Math"/>
                        </w:rPr>
                        <m:t>n∈W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(whole number) and </w:t>
                    </w:r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θ</m:t>
                      </m:r>
                      <m:r>
                        <w:rPr>
                          <w:rFonts w:ascii="Cambria Math" w:hAnsi="Cambria Math"/>
                        </w:rPr>
                        <m:t>∈R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(real number)</w:t>
                    </w:r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30CA2" w:rsidRDefault="00430CA2" w:rsidP="00DE3BD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If</m:t>
              </m:r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=m, </m:t>
              </m:r>
            </m:oMath>
            <w:r>
              <w:rPr>
                <w:rFonts w:ascii="Cambria Math" w:hAnsi="Cambria Math"/>
              </w:rPr>
              <w:t xml:space="preserve">then the value of </w:t>
            </w:r>
            <m:oMath>
              <m:r>
                <w:rPr>
                  <w:rFonts w:ascii="Cambria Math" w:hAnsi="Cambria Math"/>
                </w:rPr>
                <m:t>4(1-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  <w:r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30CA2" w:rsidRDefault="00430CA2" w:rsidP="00DE3BD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m-1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30CA2" w:rsidRDefault="00430CA2" w:rsidP="00DE3BD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30CA2" w:rsidRDefault="00430CA2" w:rsidP="00DE3BD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m+1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30CA2" w:rsidRDefault="00430CA2" w:rsidP="00DE3BD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537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- 537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4B5E2D" w:rsidRDefault="004B5E2D" w:rsidP="00254E9B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w:r>
                      <w:rPr>
                        <w:rFonts w:ascii="Cambria Math" w:hAnsi="Cambria Math"/>
                      </w:rPr>
                      <w:t xml:space="preserve">Let </w:t>
                    </w:r>
                    <m:oMath>
                      <m:r>
                        <w:rPr>
                          <w:rFonts w:ascii="Cambria Math" w:hAnsi="Cambria Math"/>
                        </w:rPr>
                        <m:t>α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is a root of the equation </w:t>
                    </w:r>
                    <m:oMath>
                      <m:r>
                        <w:rPr>
                          <w:rFonts w:ascii="Cambria Math" w:hAnsi="Cambria Math"/>
                        </w:rPr>
                        <m:t>(2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x)(1+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cos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x)=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uncPr>
                                    <m:fNam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sin</m:t>
                                          </m: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fName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x, 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β</m:t>
                                      </m:r>
                                    </m:e>
                                  </m:func>
                                </m:e>
                              </m:func>
                            </m:e>
                          </m:func>
                        </m:e>
                      </m:func>
                    </m:oMath>
                    <w:r>
                      <w:rPr>
                        <w:rFonts w:ascii="Cambria Math" w:hAnsi="Cambria Math"/>
                      </w:rPr>
                      <w:t xml:space="preserve"> is a root of the equation </w:t>
                    </w:r>
                    <m:oMath>
                      <m:r>
                        <w:rPr>
                          <w:rFonts w:ascii="Cambria Math" w:hAnsi="Cambria Math"/>
                        </w:rPr>
                        <m:t>3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x-10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x+3=0</m:t>
                              </m:r>
                            </m:e>
                          </m:func>
                        </m:e>
                      </m:func>
                    </m:oMath>
                    <w:r>
                      <w:rPr>
                        <w:rFonts w:ascii="Cambria Math" w:hAnsi="Cambria Math"/>
                      </w:rPr>
                      <w:t xml:space="preserve"> and </w:t>
                    </w:r>
                    <m:oMath>
                      <m:r>
                        <w:rPr>
                          <w:rFonts w:ascii="Cambria Math" w:hAnsi="Cambria Math"/>
                        </w:rPr>
                        <m:t>γ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is a root of the equation </w:t>
                    </w:r>
                    <m:oMath>
                      <m:r>
                        <w:rPr>
                          <w:rFonts w:ascii="Cambria Math" w:hAnsi="Cambria Math"/>
                        </w:rPr>
                        <m:t>1-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2x=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x-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sin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x, 0≤α, β, γ≤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den>
                                  </m:f>
                                </m:e>
                              </m:func>
                            </m:e>
                          </m:func>
                        </m:e>
                      </m:func>
                    </m:oMath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B5E2D" w:rsidRDefault="004B5E2D" w:rsidP="00254E9B">
            <w:pPr>
              <w:spacing w:after="0"/>
              <w:contextualSpacing/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α+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β+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γ </m:t>
                          </m:r>
                        </m:e>
                      </m:func>
                    </m:e>
                  </m:func>
                </m:e>
              </m:func>
            </m:oMath>
            <w:r>
              <w:rPr>
                <w:rFonts w:ascii="Cambria Math" w:hAnsi="Cambria Math"/>
              </w:rPr>
              <w:t>can be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B5E2D" w:rsidRDefault="004B5E2D" w:rsidP="00254E9B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+2</m:t>
                    </m:r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B5E2D" w:rsidRDefault="004B5E2D" w:rsidP="00254E9B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4B5E2D" w:rsidRDefault="004B5E2D" w:rsidP="00254E9B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B5E2D" w:rsidRDefault="004B5E2D" w:rsidP="00254E9B">
            <w:pPr>
              <w:spacing w:after="0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None of these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538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- 538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FE519D" w:rsidRDefault="00FE519D" w:rsidP="00254E9B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w:r>
                      <w:rPr>
                        <w:rFonts w:ascii="Cambria Math" w:hAnsi="Cambria Math"/>
                      </w:rPr>
                      <w:t xml:space="preserve">Let </w:t>
                    </w:r>
                    <m:oMath>
                      <m:r>
                        <w:rPr>
                          <w:rFonts w:ascii="Cambria Math" w:hAnsi="Cambria Math"/>
                        </w:rPr>
                        <m:t>ABC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is a triangle, </w:t>
                    </w:r>
                    <m:oMath>
                      <m:r>
                        <w:rPr>
                          <w:rFonts w:ascii="Cambria Math" w:hAnsi="Cambria Math"/>
                        </w:rPr>
                        <m:t>O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is a point inside the triangle so that its distance from </w:t>
                    </w:r>
                    <m:oMath>
                      <m:r>
                        <w:rPr>
                          <w:rFonts w:ascii="Cambria Math" w:hAnsi="Cambria Math"/>
                        </w:rPr>
                        <m:t>A, B, C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is respectively </w:t>
                    </w:r>
                    <m:oMath>
                      <m:r>
                        <w:rPr>
                          <w:rFonts w:ascii="Cambria Math" w:hAnsi="Cambria Math"/>
                        </w:rPr>
                        <m:t>a, b, c.L, M, N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are the feet of the perpendiculars from </w:t>
                    </w:r>
                    <m:oMath>
                      <m:r>
                        <w:rPr>
                          <w:rFonts w:ascii="Cambria Math" w:hAnsi="Cambria Math"/>
                        </w:rPr>
                        <m:t>O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to </w:t>
                    </w:r>
                    <m:oMath>
                      <m:r>
                        <w:rPr>
                          <w:rFonts w:ascii="Cambria Math" w:hAnsi="Cambria Math"/>
                        </w:rPr>
                        <m:t>AB, BC, CA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respectively. </w:t>
                    </w:r>
                    <m:oMath>
                      <m:r>
                        <w:rPr>
                          <w:rFonts w:ascii="Cambria Math" w:hAnsi="Cambria Math"/>
                        </w:rPr>
                        <m:t xml:space="preserve">x, y, </m:t>
                      </m:r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z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are respectively the distance of </w:t>
                    </w:r>
                    <m:oMath>
                      <m:r>
                        <w:rPr>
                          <w:rFonts w:ascii="Cambria Math" w:hAnsi="Cambria Math"/>
                        </w:rPr>
                        <m:t>O</m:t>
                      </m:r>
                    </m:oMath>
                    <w:r>
                      <w:rPr>
                        <w:rFonts w:ascii="Cambria Math" w:hAnsi="Cambria Math"/>
                      </w:rPr>
                      <w:t xml:space="preserve"> from </w:t>
                    </w:r>
                    <m:oMath>
                      <m:r>
                        <w:rPr>
                          <w:rFonts w:ascii="Cambria Math" w:hAnsi="Cambria Math"/>
                        </w:rPr>
                        <m:t>L, M, N</m:t>
                      </m:r>
                    </m:oMath>
                  </w:p>
                  <w:p w:rsidR="00FE519D" w:rsidRDefault="00FE519D" w:rsidP="00254E9B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m:oMathPara>
                      <m:oMathParaPr>
                        <m:jc m:val="left"/>
                      </m:oMathParaPr>
                      <m:oMath>
                        <m:r>
                          <w:rPr>
                            <w:rFonts w:ascii="Cambria Math" w:hAnsi="Cambria Math"/>
                          </w:rPr>
                          <m:t>∠OAL=α, ∠OBM=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w:rPr>
                            <w:rFonts w:ascii="Cambria Math" w:hAnsi="Cambria Math"/>
                          </w:rPr>
                          <m:t>, ∠OCN=γ</m:t>
                        </m:r>
                      </m:oMath>
                    </m:oMathPara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E519D" w:rsidRDefault="00FE519D" w:rsidP="00254E9B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AL+BM+CN </m:t>
              </m:r>
            </m:oMath>
            <w:r>
              <w:rPr>
                <w:rFonts w:ascii="Cambria Math" w:hAnsi="Cambria Math"/>
              </w:rPr>
              <w:t xml:space="preserve">is equal to 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E519D" w:rsidRDefault="00FE519D" w:rsidP="00254E9B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α+b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w:rPr>
                            <w:rFonts w:ascii="Cambria Math" w:hAnsi="Cambria Math"/>
                          </w:rPr>
                          <m:t>+c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E519D" w:rsidRDefault="00FE519D" w:rsidP="00254E9B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α+b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w:rPr>
                            <w:rFonts w:ascii="Cambria Math" w:hAnsi="Cambria Math"/>
                          </w:rPr>
                          <m:t>+c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E519D" w:rsidRDefault="00FE519D" w:rsidP="00254E9B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α+y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</w:rPr>
                          <m:t>+z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center"/>
          </w:tcPr>
          <w:p w:rsidR="00FE519D" w:rsidRDefault="00FE519D" w:rsidP="00254E9B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α+y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</w:rPr>
                          <m:t>+z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539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- 539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BB4DCE" w:rsidRDefault="00BB4DCE" w:rsidP="00BB4DCE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w:r w:rsidRPr="004323A1">
                      <w:rPr>
                        <w:rFonts w:ascii="Cambria Math" w:hAnsi="Cambria Math"/>
                      </w:rPr>
                      <w:t xml:space="preserve">Whenever the terms on the two sides of the </w:t>
                    </w:r>
                    <w:r>
                      <w:rPr>
                        <w:rFonts w:ascii="Cambria Math" w:hAnsi="Cambria Math"/>
                      </w:rPr>
                      <w:t>equation are of different nature, then equations are known as non-standard form, some of them are in the form of an ordinary equation but cannot be solved by standard procedures.</w:t>
                    </w:r>
                  </w:p>
                  <w:p w:rsidR="00FE08F1" w:rsidRPr="00611E2C" w:rsidRDefault="00BB4DCE" w:rsidP="00BB4DCE">
                    <w:pPr>
                      <w:spacing w:after="0"/>
                      <w:contextualSpacing/>
                      <w:autoSpaceDE w:val="0"/>
                      <w:autoSpaceDN w:val="0"/>
                      <w:adjustRightInd w:val="0"/>
                      <w:contextualSpacing/>
                      <w:rPr>
                        <w:rFonts w:ascii="Cambria Math" w:hAnsi="Cambria Math"/>
                      </w:rPr>
                    </w:pPr>
                    <w:r>
                      <w:rPr>
                        <w:rFonts w:ascii="Cambria Math" w:hAnsi="Cambria Math"/>
                      </w:rPr>
                      <w:t>Non-standard problems require high degree of logic, they also require the use of graphs, inverse properties of funct</w:t>
                    </w:r>
                    <w:r>
                      <w:rPr>
                        <w:rFonts w:ascii="Cambria Math" w:hAnsi="Cambria Math"/>
                      </w:rPr>
                      <w:t>ions, inequalities</w:t>
                    </w:r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BB4DCE" w:rsidRPr="00A32310" w:rsidRDefault="00BB4DCE" w:rsidP="00BB4DCE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 number of solutions of the equation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=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-x</m:t>
                      </m:r>
                    </m:sup>
                  </m:sSup>
                </m:e>
              </m:func>
            </m:oMath>
            <w:r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B4DCE" w:rsidRPr="00A32310" w:rsidRDefault="00BB4DCE" w:rsidP="00BB4DCE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>
              <w:rPr>
                <w:rFonts w:ascii="Cambria Math" w:hAnsi="Cambria Math" w:cs="Calibri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B4DCE" w:rsidRPr="00A32310" w:rsidRDefault="00BB4DCE" w:rsidP="00BB4DCE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B4DCE" w:rsidRPr="00A32310" w:rsidRDefault="00BB4DCE" w:rsidP="00BB4DCE">
            <w:pPr>
              <w:spacing w:after="0"/>
              <w:contextualSpacing/>
              <w:autoSpaceDE w:val="0"/>
              <w:autoSpaceDN w:val="0"/>
              <w:adjustRightInd w:val="0"/>
              <w:spacing w:line="276" w:lineRule="auto"/>
              <w:contextualSpacing/>
              <w:rPr>
                <w:rFonts w:ascii="Cambria Math" w:hAnsi="Cambria Math" w:cs="Calibri"/>
              </w:rPr>
            </w:pPr>
            <w:r>
              <w:rPr>
                <w:rFonts w:ascii="Cambria Math" w:hAnsi="Cambria Math" w:cs="Calibri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BB4DCE" w:rsidRPr="00A32310" w:rsidRDefault="00BB4DCE" w:rsidP="00BB4DCE">
            <w:pPr>
              <w:spacing w:after="0"/>
              <w:contextualSpacing/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None of these 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540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- 540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D91FA2" w:rsidRPr="00A33FF1" w:rsidRDefault="005029D1" w:rsidP="002178E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m:oMathPara>
                      <m:oMathParaPr>
                        <m:jc m:val="left"/>
                      </m:oMathParaP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If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=A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α+β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 xml:space="preserve">, A≠0,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then</m:t>
                        </m:r>
                      </m:oMath>
                    </m:oMathPara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15520A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91FA2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91FA2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91FA2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91FA2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den>
                </m:f>
              </m:oMath>
            </m:oMathPara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541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- 541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D91FA2" w:rsidRPr="00A33FF1" w:rsidRDefault="00080FD9" w:rsidP="002178ED">
                    <w:pPr>
                      <w:spacing w:after="0"/>
                      <w:contextualSpacing/>
                      <w:jc w:val="both"/>
                      <w:rPr>
                        <w:rFonts w:ascii="Cambria Math" w:hAnsi="Cambria Math"/>
                      </w:rPr>
                    </w:pPr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If </m:t>
                      </m:r>
                      <m:r>
                        <w:rPr>
                          <w:rFonts w:ascii="Cambria Math" w:hAnsi="Cambria Math"/>
                        </w:rPr>
                        <m:t>α, β, γ, δ</m:t>
                      </m:r>
                    </m:oMath>
                    <w:r w:rsidRPr="00A33FF1">
                      <w:rPr>
                        <w:rFonts w:ascii="Cambria Math" w:hAnsi="Cambria Math"/>
                        <w:i/>
                      </w:rPr>
                      <w:t xml:space="preserve"> </w:t>
                    </w:r>
                    <w:r w:rsidRPr="00A33FF1">
                      <w:rPr>
                        <w:rFonts w:ascii="Cambria Math" w:hAnsi="Cambria Math"/>
                      </w:rPr>
                      <w:t xml:space="preserve">are the solutions of the equation </w:t>
                    </w:r>
                    <m:oMath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den>
                              </m:f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=3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3θ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,</m:t>
                      </m:r>
                    </m:oMath>
                    <w:r w:rsidRPr="00A33FF1">
                      <w:rPr>
                        <w:rFonts w:ascii="Cambria Math" w:hAnsi="Cambria Math"/>
                      </w:rPr>
                      <w:t xml:space="preserve"> no two of which have equal tangents</w:t>
                    </w:r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ED2B75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91FA2" w:rsidRPr="00A33FF1" w:rsidRDefault="00ED2B7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1/3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91FA2" w:rsidRPr="00A33FF1" w:rsidRDefault="00ED2B7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8/3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91FA2" w:rsidRPr="00A33FF1" w:rsidRDefault="00ED2B7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-8/3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D91FA2" w:rsidRPr="00A33FF1" w:rsidRDefault="00ED2B75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0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542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- 542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83360E" w:rsidRPr="00A33FF1" w:rsidRDefault="00602D5C" w:rsidP="002178ED">
                    <w:pPr>
                      <w:spacing w:after="0"/>
                      <w:contextualSpacing/>
                      <w:rPr>
                        <w:rFonts w:ascii="Cambria Math" w:hAnsi="Cambria Math"/>
                        <w:i/>
                      </w:rPr>
                    </w:pPr>
                    <m:oMathPara>
                      <m:oMathParaPr>
                        <m:jc m:val="left"/>
                      </m:oMathParaPr>
                      <m:oMath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and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oMath>
                    </m:oMathPara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3360E" w:rsidRPr="00A33FF1" w:rsidRDefault="0083360E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α+β</m:t>
                      </m:r>
                    </m:e>
                  </m:d>
                </m:e>
              </m:func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3360E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25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3360E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25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83360E" w:rsidRPr="00A33FF1" w:rsidRDefault="00602D5C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13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83360E" w:rsidRPr="00A33FF1" w:rsidRDefault="0083360E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543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- 543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FD3D51" w:rsidRPr="00A33FF1" w:rsidRDefault="00FD3D51" w:rsidP="002178E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w:r w:rsidRPr="00A33FF1">
                      <w:rPr>
                        <w:rFonts w:ascii="Cambria Math" w:hAnsi="Cambria Math"/>
                      </w:rPr>
                      <w:t xml:space="preserve">To find the sum </w:t>
                    </w:r>
                    <m:oMath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2π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7</m:t>
                              </m:r>
                            </m:den>
                          </m:f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4π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7</m:t>
                              </m:r>
                            </m:den>
                          </m:f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8π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7</m:t>
                              </m:r>
                            </m:den>
                          </m:f>
                        </m:e>
                      </m:func>
                    </m:oMath>
                    <w:r w:rsidRPr="00A33FF1">
                      <w:rPr>
                        <w:rFonts w:ascii="Cambria Math" w:hAnsi="Cambria Math"/>
                      </w:rPr>
                      <w:t xml:space="preserve"> we follow the following method.</w:t>
                    </w:r>
                  </w:p>
                  <w:p w:rsidR="00FD3D51" w:rsidRPr="00A33FF1" w:rsidRDefault="00FD3D51" w:rsidP="002178E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w:r w:rsidRPr="00A33FF1">
                      <w:rPr>
                        <w:rFonts w:ascii="Cambria Math" w:hAnsi="Cambria Math"/>
                      </w:rPr>
                      <w:t xml:space="preserve">Put </w:t>
                    </w:r>
                    <m:oMath>
                      <m:r>
                        <w:rPr>
                          <w:rFonts w:ascii="Cambria Math" w:hAnsi="Cambria Math"/>
                        </w:rPr>
                        <m:t>7θ=2nπ,</m:t>
                      </m:r>
                    </m:oMath>
                    <w:r w:rsidRPr="00A33FF1">
                      <w:rPr>
                        <w:rFonts w:ascii="Cambria Math" w:hAnsi="Cambria Math"/>
                      </w:rPr>
                      <w:t xml:space="preserve"> where </w:t>
                    </w:r>
                    <m:oMath>
                      <m:r>
                        <w:rPr>
                          <w:rFonts w:ascii="Cambria Math" w:hAnsi="Cambria Math"/>
                        </w:rPr>
                        <m:t>n</m:t>
                      </m:r>
                    </m:oMath>
                    <w:r w:rsidR="00D662A4" w:rsidRPr="00A33FF1">
                      <w:rPr>
                        <w:rFonts w:ascii="Cambria Math" w:hAnsi="Cambria Math"/>
                      </w:rPr>
                      <w:t xml:space="preserve"> is any integer</w:t>
                    </w:r>
                  </w:p>
                  <w:p w:rsidR="00FD3D51" w:rsidRPr="00A33FF1" w:rsidRDefault="00FD3D51" w:rsidP="002178E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w:r w:rsidRPr="00A33FF1">
                      <w:rPr>
                        <w:rFonts w:ascii="Cambria Math" w:hAnsi="Cambria Math"/>
                      </w:rPr>
                      <w:t xml:space="preserve">Then </w:t>
                    </w:r>
                    <m:oMath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4θ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2nπ-3θ</m:t>
                              </m:r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=-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3θ</m:t>
                          </m:r>
                        </m:e>
                      </m:func>
                    </m:oMath>
                  </w:p>
                  <w:p w:rsidR="00FD3D51" w:rsidRPr="00A33FF1" w:rsidRDefault="00FD3D51" w:rsidP="002178E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w:r w:rsidRPr="00A33FF1">
                      <w:rPr>
                        <w:rFonts w:ascii="Cambria Math" w:hAnsi="Cambria Math"/>
                      </w:rPr>
                      <w:t xml:space="preserve">This means that </w:t>
                    </w:r>
                    <m:oMath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oMath>
                    <w:r w:rsidRPr="00A33FF1">
                      <w:rPr>
                        <w:rFonts w:ascii="Cambria Math" w:hAnsi="Cambria Math"/>
                      </w:rPr>
                      <w:t xml:space="preserve"> takes the values </w:t>
                    </w:r>
                    <m:oMath>
                      <m:r>
                        <w:rPr>
                          <w:rFonts w:ascii="Cambria Math" w:hAnsi="Cambria Math"/>
                        </w:rPr>
                        <m:t>0, ±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2π/7</m:t>
                              </m:r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,±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4π/7</m:t>
                              </m:r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and </m:t>
                      </m:r>
                      <m:r>
                        <w:rPr>
                          <w:rFonts w:ascii="Cambria Math" w:hAnsi="Cambria Math"/>
                        </w:rPr>
                        <m:t>±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8π/7</m:t>
                              </m:r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.</m:t>
                      </m:r>
                    </m:oMath>
                  </w:p>
                  <w:p w:rsidR="00FD3D51" w:rsidRPr="00A33FF1" w:rsidRDefault="00FD3D51" w:rsidP="002178E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w:r w:rsidRPr="00A33FF1">
                      <w:rPr>
                        <w:rFonts w:ascii="Cambria Math" w:hAnsi="Cambria Math"/>
                      </w:rPr>
                      <w:t xml:space="preserve">Since </w:t>
                    </w:r>
                    <m:oMath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6π/7</m:t>
                              </m:r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8π/7</m:t>
                              </m:r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</m:oMath>
                    <w:r w:rsidRPr="00A33FF1">
                      <w:rPr>
                        <w:rFonts w:ascii="Cambria Math" w:hAnsi="Cambria Math"/>
                      </w:rPr>
                      <w:t>from equation (1), we now get</w:t>
                    </w:r>
                  </w:p>
                  <w:p w:rsidR="00FD3D51" w:rsidRPr="00A33FF1" w:rsidRDefault="00FD3D51" w:rsidP="002178E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m:oMathPara>
                      <m:oMathParaPr>
                        <m:jc m:val="left"/>
                      </m:oMathParaPr>
                      <m:oMath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=4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-3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oMath>
                    </m:oMathPara>
                  </w:p>
                  <w:p w:rsidR="00FD3D51" w:rsidRPr="00A33FF1" w:rsidRDefault="00FD4C00" w:rsidP="002178E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m:oMathPara>
                      <m:oMathParaPr>
                        <m:jc m:val="left"/>
                      </m:oMathParaPr>
                      <m:oMath>
                        <m:r>
                          <w:rPr>
                            <w:rFonts w:ascii="Cambria Math" w:hAnsi="Cambria Math"/>
                          </w:rPr>
                          <m:t>⇒4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1-2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</m:func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θ-3</m:t>
                                </m:r>
                              </m:e>
                            </m:func>
                          </m:e>
                        </m:d>
                      </m:oMath>
                    </m:oMathPara>
                  </w:p>
                  <w:p w:rsidR="00FD3D51" w:rsidRPr="00A33FF1" w:rsidRDefault="00FD3D51" w:rsidP="002178E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w:r w:rsidRPr="00A33FF1">
                      <w:rPr>
                        <w:rFonts w:ascii="Cambria Math" w:hAnsi="Cambria Math"/>
                      </w:rPr>
                      <w:t xml:space="preserve">Rejecting the value </w:t>
                    </w:r>
                    <m:oMath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 xml:space="preserve">=0, </m:t>
                      </m:r>
                    </m:oMath>
                    <w:r w:rsidRPr="00A33FF1">
                      <w:rPr>
                        <w:rFonts w:ascii="Cambria Math" w:hAnsi="Cambria Math"/>
                      </w:rPr>
                      <w:t>we get</w:t>
                    </w:r>
                  </w:p>
                  <w:p w:rsidR="00FD3D51" w:rsidRPr="00A33FF1" w:rsidRDefault="00FD3D51" w:rsidP="002178E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m:oMathPara>
                      <m:oMathParaPr>
                        <m:jc m:val="left"/>
                      </m:oMathParaPr>
                      <m:oMath>
                        <m:r>
                          <w:rPr>
                            <w:rFonts w:ascii="Cambria Math" w:hAnsi="Cambria Math"/>
                          </w:rPr>
                          <m:t>4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1-2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</m:func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=4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θ-3</m:t>
                            </m:r>
                          </m:e>
                        </m:func>
                      </m:oMath>
                    </m:oMathPara>
                  </w:p>
                  <w:p w:rsidR="00FD3D51" w:rsidRPr="00A33FF1" w:rsidRDefault="00FD4C00" w:rsidP="002178E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m:oMathPara>
                      <m:oMathParaPr>
                        <m:jc m:val="left"/>
                      </m:oMathParaPr>
                      <m:oMath>
                        <m:r>
                          <w:rPr>
                            <w:rFonts w:ascii="Cambria Math" w:hAnsi="Cambria Math"/>
                          </w:rPr>
                          <m:t>⇒16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1-2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sin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θ</m:t>
                                    </m:r>
                                  </m:e>
                                </m:func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sin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θ</m:t>
                                    </m:r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</w:rPr>
                                  <m:t>-3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oMath>
                    </m:oMathPara>
                  </w:p>
                  <w:p w:rsidR="00FD3D51" w:rsidRPr="00A33FF1" w:rsidRDefault="00FD4C00" w:rsidP="002178E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m:oMathPara>
                      <m:oMathParaPr>
                        <m:jc m:val="left"/>
                      </m:oMathParaPr>
                      <m:oMath>
                        <m:r>
                          <w:rPr>
                            <w:rFonts w:ascii="Cambria Math" w:hAnsi="Cambria Math"/>
                          </w:rPr>
                          <m:t>⇒16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1-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</m:func>
                          </m:e>
                        </m:d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1-4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</m:func>
                            <m:r>
                              <w:rPr>
                                <w:rFonts w:ascii="Cambria Math" w:hAnsi="Cambria Math"/>
                              </w:rPr>
                              <m:t>+4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</m:func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=16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-24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+9</m:t>
                        </m:r>
                      </m:oMath>
                    </m:oMathPara>
                  </w:p>
                  <w:p w:rsidR="00FD3D51" w:rsidRPr="00A33FF1" w:rsidRDefault="00FD4C00" w:rsidP="002178E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m:oMathPara>
                      <m:oMathParaPr>
                        <m:jc m:val="left"/>
                      </m:oMathParaPr>
                      <m:oMath>
                        <m:r>
                          <w:rPr>
                            <w:rFonts w:ascii="Cambria Math" w:hAnsi="Cambria Math"/>
                          </w:rPr>
                          <m:t>⇒64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6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-112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-56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-7=0</m:t>
                        </m:r>
                      </m:oMath>
                    </m:oMathPara>
                  </w:p>
                  <w:p w:rsidR="00FD3D51" w:rsidRPr="00A33FF1" w:rsidRDefault="00FD3D51" w:rsidP="002178E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w:r w:rsidRPr="00A33FF1">
                      <w:rPr>
                        <w:rFonts w:ascii="Cambria Math" w:hAnsi="Cambria Math"/>
                      </w:rPr>
                      <w:t xml:space="preserve">This is cubic in </w:t>
                    </w:r>
                    <m:oMath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oMath>
                    <w:r w:rsidRPr="00A33FF1">
                      <w:rPr>
                        <w:rFonts w:ascii="Cambria Math" w:hAnsi="Cambria Math"/>
                      </w:rPr>
                      <w:t xml:space="preserve"> with the roots </w:t>
                    </w:r>
                    <m:oMath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2π/7</m:t>
                              </m:r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,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4π/7</m:t>
                              </m:r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and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8π/7</m:t>
                              </m:r>
                            </m:e>
                          </m:d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func>
                    </m:oMath>
                  </w:p>
                  <w:p w:rsidR="00FD3D51" w:rsidRPr="00A33FF1" w:rsidRDefault="00FD3D51" w:rsidP="002178E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w:r w:rsidRPr="00A33FF1">
                      <w:rPr>
                        <w:rFonts w:ascii="Cambria Math" w:hAnsi="Cambria Math"/>
                      </w:rPr>
                      <w:t xml:space="preserve">The sum of these roots is </w:t>
                    </w:r>
                    <m:oMath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2π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7</m:t>
                              </m:r>
                            </m:den>
                          </m:f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4π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7</m:t>
                              </m:r>
                            </m:den>
                          </m:f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8π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7</m:t>
                              </m:r>
                            </m:den>
                          </m:f>
                        </m:e>
                      </m:func>
                      <m: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112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64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den>
                      </m:f>
                    </m:oMath>
                  </w:p>
                  <w:p w:rsidR="00FD3D51" w:rsidRPr="00A33FF1" w:rsidRDefault="00FD3D51" w:rsidP="002178E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w:r w:rsidRPr="00A33FF1">
                      <w:rPr>
                        <w:rFonts w:ascii="Cambria Math" w:hAnsi="Cambria Math"/>
                      </w:rPr>
                      <w:t>Now answer the following questions</w:t>
                    </w:r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D3D51" w:rsidRPr="00A33FF1" w:rsidRDefault="00FD3D5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The value of</w:t>
            </w:r>
            <w:r w:rsidR="003602E5" w:rsidRPr="00A33FF1">
              <w:rPr>
                <w:rFonts w:ascii="Cambria Math" w:hAnsi="Cambria Math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den>
                      </m:f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den>
                      </m:f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den>
                      </m:f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cot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den>
                      </m:f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cot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den>
                      </m:f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cot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den>
                      </m:f>
                    </m:e>
                  </m:func>
                </m:e>
              </m:d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D3D51" w:rsidRPr="00A33FF1" w:rsidRDefault="00FD3D5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105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D3D51" w:rsidRPr="00A33FF1" w:rsidRDefault="00FD3D5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35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D3D51" w:rsidRPr="00A33FF1" w:rsidRDefault="00FD3D5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210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D3D51" w:rsidRPr="00A33FF1" w:rsidRDefault="00FD3D51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None of these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544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- 544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6F7EFB" w:rsidRPr="00A33FF1" w:rsidRDefault="00D52048" w:rsidP="002178E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w:r w:rsidRPr="00A33FF1">
                      <w:rPr>
                        <w:rFonts w:ascii="Cambria Math" w:hAnsi="Cambria Math"/>
                      </w:rPr>
                      <w:t xml:space="preserve">An altitude </w:t>
                    </w:r>
                    <m:oMath>
                      <m:r>
                        <w:rPr>
                          <w:rFonts w:ascii="Cambria Math" w:hAnsi="Cambria Math"/>
                        </w:rPr>
                        <m:t>BD</m:t>
                      </m:r>
                    </m:oMath>
                    <w:r w:rsidRPr="00A33FF1">
                      <w:rPr>
                        <w:rFonts w:ascii="Cambria Math" w:hAnsi="Cambria Math"/>
                      </w:rPr>
                      <w:t xml:space="preserve"> and a bisector </w:t>
                    </w:r>
                    <m:oMath>
                      <m:r>
                        <w:rPr>
                          <w:rFonts w:ascii="Cambria Math" w:hAnsi="Cambria Math"/>
                        </w:rPr>
                        <m:t>BE</m:t>
                      </m:r>
                    </m:oMath>
                    <w:r w:rsidRPr="00A33FF1">
                      <w:rPr>
                        <w:rFonts w:ascii="Cambria Math" w:hAnsi="Cambria Math"/>
                      </w:rPr>
                      <w:t xml:space="preserve"> are drawn in the triangle </w:t>
                    </w:r>
                    <m:oMath>
                      <m:r>
                        <w:rPr>
                          <w:rFonts w:ascii="Cambria Math" w:hAnsi="Cambria Math"/>
                        </w:rPr>
                        <m:t>ABC</m:t>
                      </m:r>
                    </m:oMath>
                    <w:r w:rsidRPr="00A33FF1">
                      <w:rPr>
                        <w:rFonts w:ascii="Cambria Math" w:hAnsi="Cambria Math"/>
                      </w:rPr>
                      <w:t xml:space="preserve"> from the vertex </w:t>
                    </w:r>
                    <m:oMath>
                      <m:r>
                        <w:rPr>
                          <w:rFonts w:ascii="Cambria Math" w:hAnsi="Cambria Math"/>
                        </w:rPr>
                        <m:t>B.</m:t>
                      </m:r>
                    </m:oMath>
                    <w:r w:rsidRPr="00A33FF1">
                      <w:rPr>
                        <w:rFonts w:ascii="Cambria Math" w:hAnsi="Cambria Math"/>
                      </w:rPr>
                      <w:t xml:space="preserve">  It is known that the length of side </w:t>
                    </w:r>
                    <m:oMath>
                      <m:r>
                        <w:rPr>
                          <w:rFonts w:ascii="Cambria Math" w:hAnsi="Cambria Math"/>
                        </w:rPr>
                        <m:t>AC=1,</m:t>
                      </m:r>
                    </m:oMath>
                    <w:r w:rsidRPr="00A33FF1">
                      <w:rPr>
                        <w:rFonts w:ascii="Cambria Math" w:hAnsi="Cambria Math"/>
                      </w:rPr>
                      <w:t xml:space="preserve"> and the magnitudes of the angles </w:t>
                    </w:r>
                    <m:oMath>
                      <m:r>
                        <w:rPr>
                          <w:rFonts w:ascii="Cambria Math" w:hAnsi="Cambria Math"/>
                        </w:rPr>
                        <m:t>BEC, ABD, ABE, BAC</m:t>
                      </m:r>
                    </m:oMath>
                    <w:r w:rsidRPr="00A33FF1">
                      <w:rPr>
                        <w:rFonts w:ascii="Cambria Math" w:hAnsi="Cambria Math"/>
                      </w:rPr>
                      <w:t xml:space="preserve"> form an arithmetic progression</w:t>
                    </w:r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F7EFB" w:rsidRPr="00A33FF1" w:rsidRDefault="00D52048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area of circle circumscribing </w:t>
            </w:r>
            <m:oMath>
              <m:r>
                <w:rPr>
                  <w:rFonts w:ascii="Cambria Math" w:hAnsi="Cambria Math"/>
                </w:rPr>
                <m:t>∆ABC</m:t>
              </m:r>
            </m:oMath>
            <w:r w:rsidRPr="00A33FF1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F7EFB" w:rsidRPr="00A33FF1" w:rsidRDefault="009A51E6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F7EFB" w:rsidRPr="00A33FF1" w:rsidRDefault="009A51E6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F7EFB" w:rsidRPr="00A33FF1" w:rsidRDefault="009A51E6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6F7EFB" w:rsidRPr="00A33FF1" w:rsidRDefault="00D52048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</m:t>
                </m:r>
              </m:oMath>
            </m:oMathPara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545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- 545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D91FA2" w:rsidRPr="00B25038" w:rsidRDefault="00326A65" w:rsidP="000B4D3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w:r w:rsidRPr="00B25038">
                      <w:rPr>
                        <w:rFonts w:ascii="Cambria Math" w:hAnsi="Cambria Math"/>
                      </w:rPr>
                      <w:t xml:space="preserve">Consider the cubic equation </w:t>
                    </w:r>
                  </w:p>
                  <w:p w:rsidR="00326A65" w:rsidRPr="00B25038" w:rsidRDefault="006A1AF8" w:rsidP="000B4D3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m:oMath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</m:func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</m:func>
                        </m:e>
                      </m:d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</m:func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</m:func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</m:func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</m:func>
                        </m:e>
                      </m:d>
                      <m:r>
                        <w:rPr>
                          <w:rFonts w:ascii="Cambria Math" w:hAnsi="Cambria Math"/>
                        </w:rPr>
                        <m:t>x-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=0</m:t>
                      </m:r>
                    </m:oMath>
                    <w:r w:rsidR="007E077F" w:rsidRPr="00B25038">
                      <w:rPr>
                        <w:rFonts w:ascii="Cambria Math" w:hAnsi="Cambria Math"/>
                      </w:rPr>
                      <w:t xml:space="preserve"> w</w:t>
                    </w:r>
                    <w:r w:rsidR="00326A65" w:rsidRPr="00B25038">
                      <w:rPr>
                        <w:rFonts w:ascii="Cambria Math" w:hAnsi="Cambria Math"/>
                      </w:rPr>
                      <w:t xml:space="preserve">hose roots are </w:t>
                    </w:r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</m:oMath>
                    <w:r w:rsidR="007E077F" w:rsidRPr="00B25038">
                      <w:rPr>
                        <w:rFonts w:ascii="Cambria Math" w:hAnsi="Cambria Math"/>
                      </w:rPr>
                      <w:t xml:space="preserve">and </w:t>
                    </w:r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oMath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26A65" w:rsidRPr="00B25038" w:rsidRDefault="00326A65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value of </w:t>
            </w:r>
            <m:oMath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oMath>
            <w:r w:rsidRPr="00B25038">
              <w:rPr>
                <w:rFonts w:ascii="Cambria Math" w:hAnsi="Cambria Math"/>
              </w:rPr>
              <w:t xml:space="preserve"> equals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D91FA2" w:rsidRPr="00B25038" w:rsidRDefault="00326A65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D91FA2" w:rsidRPr="00B25038" w:rsidRDefault="00326A65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91FA2" w:rsidRPr="00B25038" w:rsidRDefault="00326A65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91FA2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</m:oMath>
            </m:oMathPara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546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- 546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D91FA2" w:rsidRPr="00B25038" w:rsidRDefault="00B96D1D" w:rsidP="000B4D3D">
                    <w:pPr>
                      <w:spacing w:after="0"/>
                      <w:contextualSpacing/>
                      <w:jc w:val="both"/>
                      <w:rPr>
                        <w:rFonts w:ascii="Cambria Math" w:hAnsi="Cambria Math"/>
                        <w:i/>
                      </w:rPr>
                    </w:pPr>
                    <w:r w:rsidRPr="00B25038">
                      <w:rPr>
                        <w:rFonts w:ascii="Cambria Math" w:hAnsi="Cambria Math"/>
                      </w:rPr>
                      <w:t xml:space="preserve">Consider the equation </w:t>
                    </w:r>
                    <m:oMath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sec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cosec </m:t>
                      </m:r>
                      <m:r>
                        <w:rPr>
                          <w:rFonts w:ascii="Cambria Math" w:hAnsi="Cambria Math"/>
                        </w:rPr>
                        <m:t>θ=a, θ∈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0, 2π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π/2, π, 3π/2</m:t>
                          </m:r>
                        </m:e>
                      </m:d>
                    </m:oMath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B25038" w:rsidRDefault="00B96D1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If the equation has four real roots, then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91FA2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</w:rPr>
                  <m:t>≥2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91FA2" w:rsidRPr="00B25038" w:rsidRDefault="006A1AF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</w:rPr>
                  <m:t>&lt;2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D91FA2" w:rsidRPr="00B25038" w:rsidRDefault="00B96D1D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a≥-2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D91FA2" w:rsidRPr="00B25038" w:rsidRDefault="00B96D1D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547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- 547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F4279E" w:rsidRPr="00B25038" w:rsidRDefault="00F4279E" w:rsidP="000B4D3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w:r w:rsidRPr="00B25038">
                      <w:rPr>
                        <w:rFonts w:ascii="Cambria Math" w:hAnsi="Cambria Math"/>
                      </w:rPr>
                      <w:t>Consider the system of equations</w:t>
                    </w:r>
                  </w:p>
                  <w:p w:rsidR="00F4279E" w:rsidRPr="00B25038" w:rsidRDefault="006A1AF8" w:rsidP="000B4D3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m:oMathPara>
                      <m:oMathParaPr>
                        <m:jc m:val="left"/>
                      </m:oMathParaPr>
                      <m:oMath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2y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>-1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+1,</m:t>
                        </m:r>
                      </m:oMath>
                    </m:oMathPara>
                  </w:p>
                  <w:p w:rsidR="00F4279E" w:rsidRPr="00B25038" w:rsidRDefault="006A1AF8" w:rsidP="000B4D3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m:oMathPara>
                      <m:oMathParaPr>
                        <m:jc m:val="left"/>
                      </m:oMathParaPr>
                      <m:oMath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2y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=a+1</m:t>
                        </m:r>
                      </m:oMath>
                    </m:oMathPara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F4279E" w:rsidRPr="00B25038" w:rsidRDefault="00F4279E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Number of values of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B25038">
              <w:rPr>
                <w:rFonts w:ascii="Cambria Math" w:hAnsi="Cambria Math"/>
              </w:rPr>
              <w:t xml:space="preserve"> for which the system has a solution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4279E" w:rsidRPr="00B25038" w:rsidRDefault="00F4279E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4279E" w:rsidRPr="00B25038" w:rsidRDefault="00F4279E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4279E" w:rsidRPr="00B25038" w:rsidRDefault="00F4279E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F4279E" w:rsidRPr="00B25038" w:rsidRDefault="00F4279E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Infinite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548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- 548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4F2AF4" w:rsidRPr="00B25038" w:rsidRDefault="004F2AF4" w:rsidP="000B4D3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w:r w:rsidRPr="00B25038">
                      <w:rPr>
                        <w:rFonts w:ascii="Cambria Math" w:hAnsi="Cambria Math"/>
                      </w:rPr>
                      <w:t xml:space="preserve">Consider the equation </w:t>
                    </w:r>
                    <m:oMath>
                      <m:nary>
                        <m:naryPr>
                          <m:limLoc m:val="subSup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-8t+13</m:t>
                              </m:r>
                            </m:e>
                          </m:d>
                        </m:e>
                      </m:nary>
                      <m:r>
                        <w:rPr>
                          <w:rFonts w:ascii="Cambria Math" w:hAnsi="Cambria Math"/>
                        </w:rPr>
                        <m:t>dt=x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(a/x)</m:t>
                          </m:r>
                        </m:e>
                      </m:func>
                    </m:oMath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4F2AF4" w:rsidRPr="00B25038" w:rsidRDefault="004F2AF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number of real values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B25038">
              <w:rPr>
                <w:rFonts w:ascii="Cambria Math" w:hAnsi="Cambria Math"/>
              </w:rPr>
              <w:t xml:space="preserve"> for which the equation has solution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F2AF4" w:rsidRPr="00B25038" w:rsidRDefault="004F2AF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F2AF4" w:rsidRPr="00B25038" w:rsidRDefault="004F2AF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F2AF4" w:rsidRPr="00B25038" w:rsidRDefault="004F2AF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3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4F2AF4" w:rsidRPr="00B25038" w:rsidRDefault="004F2AF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Infinite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549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- 549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5329B8" w:rsidRPr="00B25038" w:rsidRDefault="005329B8" w:rsidP="000B4D3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w:r w:rsidRPr="00B25038">
                      <w:rPr>
                        <w:rFonts w:ascii="Cambria Math" w:hAnsi="Cambria Math"/>
                      </w:rPr>
                      <w:t>C</w:t>
                    </w:r>
                    <w:r w:rsidR="004B02E9" w:rsidRPr="00B25038">
                      <w:rPr>
                        <w:rFonts w:ascii="Cambria Math" w:hAnsi="Cambria Math"/>
                      </w:rPr>
                      <w:t>onsider the system of equations</w:t>
                    </w:r>
                  </w:p>
                  <w:p w:rsidR="005329B8" w:rsidRPr="00B25038" w:rsidRDefault="005329B8" w:rsidP="000B4D3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m:oMathPara>
                      <m:oMathParaPr>
                        <m:jc m:val="left"/>
                      </m:oMathParaPr>
                      <m:oMath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+3x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=14</m:t>
                        </m:r>
                      </m:oMath>
                    </m:oMathPara>
                  </w:p>
                  <w:p w:rsidR="005329B8" w:rsidRPr="00B25038" w:rsidRDefault="005329B8" w:rsidP="000B4D3D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m:oMathPara>
                      <m:oMathParaPr>
                        <m:jc m:val="left"/>
                      </m:oMathParaPr>
                      <m:oMath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+3x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=13</m:t>
                        </m:r>
                      </m:oMath>
                    </m:oMathPara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329B8" w:rsidRPr="00B25038" w:rsidRDefault="005329B8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value/values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B25038">
              <w:rPr>
                <w:rFonts w:ascii="Cambria Math" w:hAnsi="Cambria Math"/>
              </w:rPr>
              <w:t xml:space="preserve"> is/are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329B8" w:rsidRPr="00B25038" w:rsidRDefault="005329B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±5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329B8" w:rsidRPr="00B25038" w:rsidRDefault="005329B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±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329B8" w:rsidRPr="00B25038" w:rsidRDefault="005329B8" w:rsidP="000B4D3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±1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rad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5329B8" w:rsidRPr="00B25038" w:rsidRDefault="005329B8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None of these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550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- 550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D91FA2" w:rsidRPr="00DB5034" w:rsidRDefault="00783DA7" w:rsidP="006B0C02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w:r w:rsidRPr="00DB5034">
                      <w:rPr>
                        <w:rFonts w:ascii="Cambria Math" w:hAnsi="Cambria Math"/>
                      </w:rPr>
                      <w:t xml:space="preserve">Given that </w:t>
                    </w:r>
                    <m:oMath>
                      <m:r>
                        <w:rPr>
                          <w:rFonts w:ascii="Cambria Math" w:hAnsi="Cambria Math"/>
                        </w:rPr>
                        <m:t xml:space="preserve">∆=6,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=2,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=3,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=6</m:t>
                      </m:r>
                    </m:oMath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DB5034" w:rsidRDefault="009C4575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Circumradius </w:t>
            </w:r>
            <m:oMath>
              <m:r>
                <w:rPr>
                  <w:rFonts w:ascii="Cambria Math" w:hAnsi="Cambria Math"/>
                </w:rPr>
                <m:t>R</m:t>
              </m:r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D91FA2" w:rsidRPr="00DB5034" w:rsidRDefault="0018621C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2.5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D91FA2" w:rsidRPr="00DB5034" w:rsidRDefault="0018621C" w:rsidP="006B0C02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3.5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D91FA2" w:rsidRPr="00DB5034" w:rsidRDefault="0018621C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1.5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D91FA2" w:rsidRPr="00DB5034" w:rsidRDefault="009C4575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551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- 551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D91FA2" w:rsidRPr="00DB5034" w:rsidRDefault="0018621C" w:rsidP="006B0C02">
                    <w:pPr>
                      <w:spacing w:after="0"/>
                      <w:contextualSpacing/>
                      <w:jc w:val="both"/>
                      <w:rPr>
                        <w:rFonts w:ascii="Cambria Math" w:hAnsi="Cambria Math"/>
                        <w:i/>
                      </w:rPr>
                    </w:pPr>
                    <w:r w:rsidRPr="00DB5034">
                      <w:rPr>
                        <w:rFonts w:ascii="Cambria Math" w:hAnsi="Cambria Math"/>
                      </w:rPr>
                      <w:t>Let</w:t>
                    </w:r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</w:rPr>
                        <m:t xml:space="preserve">a=6, b=3 </m:t>
                      </m:r>
                    </m:oMath>
                    <w:r w:rsidRPr="00DB5034">
                      <w:rPr>
                        <w:rFonts w:ascii="Cambria Math" w:hAnsi="Cambria Math"/>
                      </w:rPr>
                      <w:t xml:space="preserve">and </w:t>
                    </w:r>
                    <m:oMath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A-B</m:t>
                              </m:r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den>
                      </m:f>
                    </m:oMath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DB5034" w:rsidRDefault="00311859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Area of the triangle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D91FA2" w:rsidRPr="00DB5034" w:rsidRDefault="0018621C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9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D91FA2" w:rsidRPr="00DB5034" w:rsidRDefault="0018621C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12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D91FA2" w:rsidRPr="00DB5034" w:rsidRDefault="0018621C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11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D91FA2" w:rsidRPr="00DB5034" w:rsidRDefault="0018621C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10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552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- 552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944878" w:rsidRPr="00DB5034" w:rsidRDefault="009C4598" w:rsidP="006B0C02">
                    <w:pPr>
                      <w:spacing w:after="0"/>
                      <w:contextualSpacing/>
                      <w:rPr>
                        <w:rFonts w:ascii="Cambria Math" w:hAnsi="Cambria Math"/>
                        <w:i/>
                      </w:rPr>
                    </w:pPr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oMath>
                    <w:r w:rsidR="00944878" w:rsidRPr="00DB5034">
                      <w:rPr>
                        <w:rFonts w:ascii="Cambria Math" w:hAnsi="Cambria Math"/>
                        <w:i/>
                      </w:rPr>
                      <w:t xml:space="preserve"> </w:t>
                    </w:r>
                    <w:r w:rsidR="00944878" w:rsidRPr="00DB5034">
                      <w:rPr>
                        <w:rFonts w:ascii="Cambria Math" w:hAnsi="Cambria Math"/>
                      </w:rPr>
                      <w:t xml:space="preserve">are altitude of triangle </w:t>
                    </w:r>
                    <m:oMath>
                      <m:r>
                        <w:rPr>
                          <w:rFonts w:ascii="Cambria Math" w:hAnsi="Cambria Math"/>
                        </w:rPr>
                        <m:t>ABC</m:t>
                      </m:r>
                    </m:oMath>
                    <w:r w:rsidR="00944878" w:rsidRPr="00DB5034">
                      <w:rPr>
                        <w:rFonts w:ascii="Cambria Math" w:hAnsi="Cambria Math"/>
                      </w:rPr>
                      <w:t xml:space="preserve"> from the vertices </w:t>
                    </w:r>
                    <m:oMath>
                      <m:r>
                        <w:rPr>
                          <w:rFonts w:ascii="Cambria Math" w:hAnsi="Cambria Math"/>
                        </w:rPr>
                        <m:t xml:space="preserve">A, B, C </m:t>
                      </m:r>
                    </m:oMath>
                    <w:r w:rsidR="0018621C" w:rsidRPr="00DB5034">
                      <w:rPr>
                        <w:rFonts w:ascii="Cambria Math" w:hAnsi="Cambria Math"/>
                      </w:rPr>
                      <w:t>and</w:t>
                    </w:r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</w:rPr>
                        <m:t>∆</m:t>
                      </m:r>
                    </m:oMath>
                    <w:r w:rsidR="00944878" w:rsidRPr="00DB5034">
                      <w:rPr>
                        <w:rFonts w:ascii="Cambria Math" w:hAnsi="Cambria Math"/>
                      </w:rPr>
                      <w:t xml:space="preserve"> is the area of the triangle</w:t>
                    </w:r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44878" w:rsidRPr="00DB5034" w:rsidRDefault="0094487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 value of </w:t>
            </w:r>
            <m:oMath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bSup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44878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a+b+c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∆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44878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∆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944878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∆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944878" w:rsidRPr="00DB5034" w:rsidRDefault="0094487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553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- 553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5C5DE4" w:rsidRPr="00DB5034" w:rsidRDefault="005C5DE4" w:rsidP="006B0C02">
                    <w:pPr>
                      <w:spacing w:after="0"/>
                      <w:contextualSpacing/>
                      <w:rPr>
                        <w:rFonts w:ascii="Cambria Math" w:hAnsi="Cambria Math"/>
                      </w:rPr>
                    </w:pPr>
                    <w:r w:rsidRPr="00DB5034">
                      <w:rPr>
                        <w:rFonts w:ascii="Cambria Math" w:hAnsi="Cambria Math"/>
                      </w:rPr>
                      <w:t xml:space="preserve">Let </w:t>
                    </w:r>
                    <m:oMath>
                      <m:r>
                        <w:rPr>
                          <w:rFonts w:ascii="Cambria Math" w:hAnsi="Cambria Math"/>
                        </w:rPr>
                        <m:t>O</m:t>
                      </m:r>
                    </m:oMath>
                    <w:r w:rsidRPr="00DB5034">
                      <w:rPr>
                        <w:rFonts w:ascii="Cambria Math" w:hAnsi="Cambria Math"/>
                      </w:rPr>
                      <w:t xml:space="preserve"> be a point inside a </w:t>
                    </w:r>
                    <m:oMath>
                      <m:r>
                        <w:rPr>
                          <w:rFonts w:ascii="Cambria Math" w:hAnsi="Cambria Math"/>
                        </w:rPr>
                        <m:t>∆ABC</m:t>
                      </m:r>
                    </m:oMath>
                    <w:r w:rsidRPr="00DB5034">
                      <w:rPr>
                        <w:rFonts w:ascii="Cambria Math" w:hAnsi="Cambria Math"/>
                      </w:rPr>
                      <w:t xml:space="preserve"> such that </w:t>
                    </w:r>
                    <m:oMath>
                      <m:r>
                        <w:rPr>
                          <w:rFonts w:ascii="Cambria Math" w:hAnsi="Cambria Math"/>
                        </w:rPr>
                        <m:t>∠OAB=∠OBC=∠OCA=θ</m:t>
                      </m:r>
                    </m:oMath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C5DE4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</m:oMath>
            <w:r w:rsidR="005C5DE4"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C5DE4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C5DE4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C5DE4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5C5DE4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554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- 554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5C5DE4" w:rsidRPr="00DB5034" w:rsidRDefault="00BA4A23" w:rsidP="006B0C02">
                    <w:pPr>
                      <w:spacing w:after="0"/>
                      <w:contextualSpacing/>
                      <w:rPr>
                        <w:rFonts w:ascii="Cambria Math" w:hAnsi="Cambria Math"/>
                        <w:i/>
                      </w:rPr>
                    </w:pPr>
                    <w:r w:rsidRPr="00DB5034">
                      <w:rPr>
                        <w:rFonts w:ascii="Cambria Math" w:hAnsi="Cambria Math"/>
                      </w:rPr>
                      <w:t xml:space="preserve">Let </w:t>
                    </w:r>
                    <m:oMath>
                      <m:r>
                        <w:rPr>
                          <w:rFonts w:ascii="Cambria Math" w:hAnsi="Cambria Math"/>
                        </w:rPr>
                        <m:t xml:space="preserve">D, E </m:t>
                      </m:r>
                    </m:oMath>
                    <w:r w:rsidRPr="00DB5034">
                      <w:rPr>
                        <w:rFonts w:ascii="Cambria Math" w:hAnsi="Cambria Math"/>
                      </w:rPr>
                      <w:t>and</w:t>
                    </w:r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</w:rPr>
                        <m:t>F</m:t>
                      </m:r>
                    </m:oMath>
                    <w:r w:rsidRPr="00DB5034">
                      <w:rPr>
                        <w:rFonts w:ascii="Cambria Math" w:hAnsi="Cambria Math"/>
                      </w:rPr>
                      <w:t xml:space="preserve"> be the feet of altitudes from the vertices of acute-angled triangle </w:t>
                    </w:r>
                    <m:oMath>
                      <m:r>
                        <w:rPr>
                          <w:rFonts w:ascii="Cambria Math" w:hAnsi="Cambria Math"/>
                        </w:rPr>
                        <m:t>ABC</m:t>
                      </m:r>
                    </m:oMath>
                    <w:r w:rsidRPr="00DB5034">
                      <w:rPr>
                        <w:rFonts w:ascii="Cambria Math" w:hAnsi="Cambria Math"/>
                      </w:rPr>
                      <w:t xml:space="preserve"> to the sides </w:t>
                    </w:r>
                    <m:oMath>
                      <m:r>
                        <w:rPr>
                          <w:rFonts w:ascii="Cambria Math" w:hAnsi="Cambria Math"/>
                        </w:rPr>
                        <m:t xml:space="preserve">BC, AC </m:t>
                      </m:r>
                    </m:oMath>
                    <w:r w:rsidRPr="00DB5034">
                      <w:rPr>
                        <w:rFonts w:ascii="Cambria Math" w:hAnsi="Cambria Math"/>
                      </w:rPr>
                      <w:t>and</w:t>
                    </w:r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</w:rPr>
                        <m:t>AB,</m:t>
                      </m:r>
                    </m:oMath>
                    <w:r w:rsidRPr="00DB5034">
                      <w:rPr>
                        <w:rFonts w:ascii="Cambria Math" w:hAnsi="Cambria Math"/>
                      </w:rPr>
                      <w:t xml:space="preserve"> respectively.  Triangle </w:t>
                    </w:r>
                    <m:oMath>
                      <m:r>
                        <w:rPr>
                          <w:rFonts w:ascii="Cambria Math" w:hAnsi="Cambria Math"/>
                        </w:rPr>
                        <m:t>DEF</m:t>
                      </m:r>
                    </m:oMath>
                    <w:r w:rsidRPr="00DB5034">
                      <w:rPr>
                        <w:rFonts w:ascii="Cambria Math" w:hAnsi="Cambria Math"/>
                      </w:rPr>
                      <w:t xml:space="preserve"> is defined as the pedal triangle of triangle </w:t>
                    </w:r>
                    <m:oMath>
                      <m:r>
                        <w:rPr>
                          <w:rFonts w:ascii="Cambria Math" w:hAnsi="Cambria Math"/>
                        </w:rPr>
                        <m:t xml:space="preserve">ABC. </m:t>
                      </m:r>
                    </m:oMath>
                    <w:r w:rsidRPr="00DB5034">
                      <w:rPr>
                        <w:rFonts w:ascii="Cambria Math" w:hAnsi="Cambria Math"/>
                      </w:rPr>
                      <w:t>(</w:t>
                    </w:r>
                    <m:oMath>
                      <m:r>
                        <w:rPr>
                          <w:rFonts w:ascii="Cambria Math" w:hAnsi="Cambria Math"/>
                        </w:rPr>
                        <m:t xml:space="preserve">R </m:t>
                      </m:r>
                    </m:oMath>
                    <w:r w:rsidRPr="00DB5034">
                      <w:rPr>
                        <w:rFonts w:ascii="Cambria Math" w:hAnsi="Cambria Math"/>
                      </w:rPr>
                      <w:t>and</w:t>
                    </w:r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oMath>
                    <w:r w:rsidRPr="00DB5034">
                      <w:rPr>
                        <w:rFonts w:ascii="Cambria Math" w:hAnsi="Cambria Math"/>
                      </w:rPr>
                      <w:t xml:space="preserve"> are circumradius and inradius of triangle </w:t>
                    </w:r>
                    <m:oMath>
                      <m:r>
                        <w:rPr>
                          <w:rFonts w:ascii="Cambria Math" w:hAnsi="Cambria Math"/>
                        </w:rPr>
                        <m:t>ABC,</m:t>
                      </m:r>
                    </m:oMath>
                    <w:r w:rsidRPr="00DB5034">
                      <w:rPr>
                        <w:rFonts w:ascii="Cambria Math" w:hAnsi="Cambria Math"/>
                      </w:rPr>
                      <w:t xml:space="preserve"> respectively)</w:t>
                    </w:r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5C5DE4" w:rsidRPr="00DB5034" w:rsidRDefault="00BA4A23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Consider the following statements:</w:t>
            </w:r>
          </w:p>
          <w:p w:rsidR="005C5DE4" w:rsidRPr="00DB5034" w:rsidRDefault="00BA4A23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  <w:b/>
              </w:rPr>
              <w:t>i</w:t>
            </w:r>
            <w:r w:rsidRPr="00DB5034">
              <w:rPr>
                <w:rFonts w:ascii="Cambria Math" w:hAnsi="Cambria Math"/>
              </w:rPr>
              <w:t xml:space="preserve">. orthocenter of the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DB5034">
              <w:rPr>
                <w:rFonts w:ascii="Cambria Math" w:hAnsi="Cambria Math"/>
              </w:rPr>
              <w:t xml:space="preserve"> is incentre of the triangle </w:t>
            </w:r>
            <m:oMath>
              <m:r>
                <w:rPr>
                  <w:rFonts w:ascii="Cambria Math" w:hAnsi="Cambria Math"/>
                </w:rPr>
                <m:t>DEF</m:t>
              </m:r>
            </m:oMath>
          </w:p>
          <w:p w:rsidR="005C5DE4" w:rsidRPr="00DB5034" w:rsidRDefault="00BA4A23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  <w:b/>
              </w:rPr>
              <w:t>ii</w:t>
            </w:r>
            <w:r w:rsidRPr="00DB5034">
              <w:rPr>
                <w:rFonts w:ascii="Cambria Math" w:hAnsi="Cambria Math"/>
              </w:rPr>
              <w:t xml:space="preserve">. </w:t>
            </w:r>
            <m:oMath>
              <m:r>
                <w:rPr>
                  <w:rFonts w:ascii="Cambria Math" w:hAnsi="Cambria Math"/>
                </w:rPr>
                <m:t>A, B, C</m:t>
              </m:r>
            </m:oMath>
            <w:r w:rsidRPr="00DB5034">
              <w:rPr>
                <w:rFonts w:ascii="Cambria Math" w:hAnsi="Cambria Math"/>
              </w:rPr>
              <w:t xml:space="preserve"> are excentres of triangle </w:t>
            </w:r>
            <m:oMath>
              <m:r>
                <w:rPr>
                  <w:rFonts w:ascii="Cambria Math" w:hAnsi="Cambria Math"/>
                </w:rPr>
                <m:t>DEF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5C5DE4" w:rsidRPr="00DB5034" w:rsidRDefault="00BA4A23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Only (i) is true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5C5DE4" w:rsidRPr="00DB5034" w:rsidRDefault="00BA4A23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Only (ii) is true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5C5DE4" w:rsidRPr="00DB5034" w:rsidRDefault="00BA4A23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Both (i) and (ii) are true</w:t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2148" w:type="pct"/>
            <w:gridSpan w:val="3"/>
            <w:tcMar>
              <w:left w:w="0" w:type="dxa"/>
              <w:right w:w="0" w:type="dxa"/>
            </w:tcMar>
            <w:vAlign w:val="top"/>
          </w:tcPr>
          <w:p w:rsidR="005C5DE4" w:rsidRPr="00DB5034" w:rsidRDefault="00BA4A23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Both (i) and (ii) are false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555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- 555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3829DB" w:rsidRPr="00DB5034" w:rsidRDefault="003829DB" w:rsidP="006B0C02">
                    <w:pPr>
                      <w:spacing w:after="0"/>
                      <w:contextualSpacing/>
                      <w:rPr>
                        <w:rFonts w:ascii="Cambria Math" w:hAnsi="Cambria Math"/>
                        <w:i/>
                      </w:rPr>
                    </w:pPr>
                    <w:r w:rsidRPr="00DB5034">
                      <w:rPr>
                        <w:rFonts w:ascii="Cambria Math" w:hAnsi="Cambria Math"/>
                      </w:rPr>
                      <w:t xml:space="preserve">Incircle of </w:t>
                    </w:r>
                    <m:oMath>
                      <m:r>
                        <w:rPr>
                          <w:rFonts w:ascii="Cambria Math" w:hAnsi="Cambria Math"/>
                        </w:rPr>
                        <m:t>∆ABC</m:t>
                      </m:r>
                    </m:oMath>
                    <w:r w:rsidR="001D583A" w:rsidRPr="00DB5034">
                      <w:rPr>
                        <w:rFonts w:ascii="Cambria Math" w:hAnsi="Cambria Math"/>
                      </w:rPr>
                      <w:t xml:space="preserve"> </w:t>
                    </w:r>
                    <w:r w:rsidRPr="00DB5034">
                      <w:rPr>
                        <w:rFonts w:ascii="Cambria Math" w:hAnsi="Cambria Math"/>
                      </w:rPr>
                      <w:t xml:space="preserve">touches the sides </w:t>
                    </w:r>
                    <m:oMath>
                      <m:r>
                        <w:rPr>
                          <w:rFonts w:ascii="Cambria Math" w:hAnsi="Cambria Math"/>
                        </w:rPr>
                        <m:t xml:space="preserve">BC, AC </m:t>
                      </m:r>
                    </m:oMath>
                    <w:r w:rsidR="001D583A" w:rsidRPr="00DB5034">
                      <w:rPr>
                        <w:rFonts w:ascii="Cambria Math" w:hAnsi="Cambria Math"/>
                      </w:rPr>
                      <w:t>and</w:t>
                    </w:r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</w:rPr>
                        <m:t xml:space="preserve">AB </m:t>
                      </m:r>
                    </m:oMath>
                    <w:r w:rsidR="001D583A" w:rsidRPr="00DB5034">
                      <w:rPr>
                        <w:rFonts w:ascii="Cambria Math" w:hAnsi="Cambria Math"/>
                      </w:rPr>
                      <w:t>at</w:t>
                    </w:r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</w:rPr>
                        <m:t>D, E</m:t>
                      </m:r>
                    </m:oMath>
                    <w:r w:rsidR="001D583A" w:rsidRPr="00DB5034">
                      <w:rPr>
                        <w:rFonts w:ascii="Cambria Math" w:hAnsi="Cambria Math"/>
                      </w:rPr>
                      <w:t xml:space="preserve"> and</w:t>
                    </w:r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</w:rPr>
                        <m:t>F,</m:t>
                      </m:r>
                    </m:oMath>
                    <w:r w:rsidRPr="00DB5034">
                      <w:rPr>
                        <w:rFonts w:ascii="Cambria Math" w:hAnsi="Cambria Math"/>
                      </w:rPr>
                      <w:t xml:space="preserve"> re</w:t>
                    </w:r>
                    <w:r w:rsidR="001D583A" w:rsidRPr="00DB5034">
                      <w:rPr>
                        <w:rFonts w:ascii="Cambria Math" w:hAnsi="Cambria Math"/>
                      </w:rPr>
                      <w:t xml:space="preserve">spectively. </w:t>
                    </w:r>
                    <w:r w:rsidRPr="00DB5034">
                      <w:rPr>
                        <w:rFonts w:ascii="Cambria Math" w:hAnsi="Cambria Math"/>
                      </w:rPr>
                      <w:t>Then answer the following questions</w:t>
                    </w:r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829DB" w:rsidRPr="00DB5034" w:rsidRDefault="003829DB" w:rsidP="006B0C02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∠DEF</m:t>
              </m:r>
            </m:oMath>
            <w:r w:rsidRPr="00DB5034">
              <w:rPr>
                <w:rFonts w:ascii="Cambria Math" w:hAnsi="Cambria Math"/>
              </w:rPr>
              <w:t xml:space="preserve"> is equal to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829DB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π-B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829DB" w:rsidRPr="00DB5034" w:rsidRDefault="003829D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π-2B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829DB" w:rsidRPr="00DB5034" w:rsidRDefault="003829D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A-C</m:t>
                </m:r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top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top"/>
          </w:tcPr>
          <w:p w:rsidR="003829DB" w:rsidRPr="00DB5034" w:rsidRDefault="003829DB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None of these</w:t>
            </w:r>
          </w:p>
        </w:tc>
      </w:tr>
      <w:tr w:rsidR="00550301" w:rsidRPr="00453EAC" w:rsidTr="00550301">
        <w:trPr>
          <w:trHeight w:val="684"/>
        </w:trPr>
        <w:tc>
          <w:tcPr>
            <w:tcW w:w="5000" w:type="pct"/>
            <w:gridSpan w:val="9"/>
            <w:tcMar>
              <w:left w:w="0" w:type="dxa"/>
              <w:right w:w="0" w:type="dxa"/>
            </w:tcMar>
          </w:tcPr>
          <w:p w:rsidR="00816A13" w:rsidRDefault="00816A13" w:rsidP="00FB0ED2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</w:p>
          <w:p w:rsidR="00076DB8" w:rsidRPr="00611E2C" w:rsidRDefault="00805D2D" w:rsidP="00CC18C7">
            <w:pPr>
              <w:autoSpaceDE w:val="0"/>
              <w:autoSpaceDN w:val="0"/>
              <w:adjustRightInd w:val="0"/>
              <w:rPr>
                <w:rFonts w:ascii="Cambria Math" w:hAnsi="Cambria Math"/>
              </w:rPr>
            </w:pPr>
            <w:r w:rsidRPr="00742BFD">
              <w:rPr>
                <w:rFonts w:ascii="Cambria Math" w:hAnsi="Cambria Math"/>
                <w:b/>
                <w:bCs/>
              </w:rPr>
              <w:t xml:space="preserve">Paragraph for Question Nos. 556 </w:t>
            </w:r>
            <w:r>
              <w:rPr>
                <w:rFonts w:ascii="Cambria Math" w:hAnsi="Cambria Math"/>
                <w:b/>
                <w:bCs/>
              </w:rPr>
              <w:t>to</w:t>
            </w:r>
            <w:r w:rsidRPr="00742BFD">
              <w:rPr>
                <w:rFonts w:ascii="Cambria Math" w:hAnsi="Cambria Math"/>
                <w:b/>
                <w:bCs/>
              </w:rPr>
              <w:t xml:space="preserve"> - 556</w:t>
            </w:r>
          </w:p>
        </w:tc>
      </w:tr>
      <w:tbl>
        <w:tblPr>
          <w:tblW w:w="5000" w:type="pct"/>
          <w:tblLayout w:type="fixed"/>
          <w:tblLook w:val="04A0"/>
        </w:tblPr>
        <w:tblGrid>
          <w:gridCol w:w="461"/>
          <w:gridCol w:w="255"/>
          <w:gridCol w:w="4752"/>
          <w:gridCol w:w="255"/>
          <w:gridCol w:w="4744"/>
        </w:tblGrid>
        <w:tr w:rsidR="00F0298A" w:rsidRPr="00453EAC" w:rsidTr="00CF4B70">
          <w:tc>
            <w:tcPr>
              <w:tcW w:w="5000" w:type="pct"/>
              <w:gridSpan w:val="5"/>
              <w:tcMar>
                <w:left w:w="0" w:type="dxa"/>
                <w:right w:w="0" w:type="dxa"/>
              </w:tcMar>
            </w:tcPr>
            <w:p w:rsidR="00F0298A" w:rsidRPr="00CF0C73" w:rsidRDefault="00024B98" w:rsidP="00E52851">
              <w:pPr>
                <w:autoSpaceDE w:val="0"/>
                <w:autoSpaceDN w:val="0"/>
                <w:adjustRightInd w:val="0"/>
                <w:rPr>
                  <w:rFonts w:ascii="Cambria Math" w:hAnsi="Cambria Math"/>
                </w:rPr>
              </w:pPr>
              <w:r>
                <w:rPr>
                  <w:rFonts w:ascii="Cambria Math" w:hAnsi="Cambria Math"/>
                </w:rPr>
                <w:t>
                  <w:p w:rsidR="003829DB" w:rsidRPr="00DB5034" w:rsidRDefault="003829DB" w:rsidP="006B0C02">
                    <w:pPr>
                      <w:spacing w:after="0"/>
                      <w:contextualSpacing/>
                      <w:rPr>
                        <w:rFonts w:ascii="Cambria Math" w:hAnsi="Cambria Math"/>
                        <w:i/>
                      </w:rPr>
                    </w:pPr>
                    <w:r w:rsidRPr="00DB5034">
                      <w:rPr>
                        <w:rFonts w:ascii="Cambria Math" w:hAnsi="Cambria Math"/>
                      </w:rPr>
                      <w:t xml:space="preserve">Internal bisectors of </w:t>
                    </w:r>
                    <m:oMath>
                      <m:r>
                        <w:rPr>
                          <w:rFonts w:ascii="Cambria Math" w:hAnsi="Cambria Math"/>
                        </w:rPr>
                        <m:t>∆ABC</m:t>
                      </m:r>
                    </m:oMath>
                    <w:r w:rsidRPr="00DB5034">
                      <w:rPr>
                        <w:rFonts w:ascii="Cambria Math" w:hAnsi="Cambria Math"/>
                      </w:rPr>
                      <w:t xml:space="preserve"> meet the circumcircle at points </w:t>
                    </w:r>
                    <m:oMath>
                      <m:r>
                        <w:rPr>
                          <w:rFonts w:ascii="Cambria Math" w:hAnsi="Cambria Math"/>
                        </w:rPr>
                        <m:t xml:space="preserve">D, E </m:t>
                      </m:r>
                    </m:oMath>
                    <w:r w:rsidR="00512AD9" w:rsidRPr="00DB5034">
                      <w:rPr>
                        <w:rFonts w:ascii="Cambria Math" w:hAnsi="Cambria Math"/>
                      </w:rPr>
                      <w:t>and</w:t>
                    </w:r>
                    <m:oMath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</w:rPr>
                        <m:t>F,</m:t>
                      </m:r>
                    </m:oMath>
                  </w:p>
                </w:t>
              </w:r>
            </w:p>
          </w:tc>
        </w:tr>
      </w:tbl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829DB" w:rsidRPr="00DB5034" w:rsidRDefault="003829DB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 length of side </w:t>
            </w:r>
            <m:oMath>
              <m:r>
                <w:rPr>
                  <w:rFonts w:ascii="Cambria Math" w:hAnsi="Cambria Math"/>
                </w:rPr>
                <m:t>EF</m:t>
              </m:r>
            </m:oMath>
            <w:r w:rsidRPr="00DB5034">
              <w:rPr>
                <w:rFonts w:ascii="Cambria Math" w:hAnsi="Cambria Math"/>
              </w:rPr>
              <w:t xml:space="preserve"> is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CC19AB" w:rsidP="0029137C">
            <w:pPr>
              <w:contextualSpacing/>
              <w:rPr>
                <w:rFonts w:asciiTheme="majorHAnsi" w:hAnsiTheme="majorHAnsi"/>
              </w:rPr>
            </w:pPr>
            <w:r w:rsidRPr="00453EAC">
              <w:rPr>
                <w:rFonts w:asciiTheme="majorHAnsi" w:hAnsiTheme="majorHAnsi"/>
              </w:rPr>
            </w:r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829DB" w:rsidRPr="00DB5034" w:rsidRDefault="003829D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829DB" w:rsidRPr="00DB5034" w:rsidRDefault="003829D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829DB" w:rsidRPr="00DB5034" w:rsidRDefault="003829D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122" w:type="pct"/>
            <w:tcMar>
              <w:left w:w="0" w:type="dxa"/>
              <w:right w:w="0" w:type="dxa"/>
            </w:tcMar>
            <w:vAlign w:val="center"/>
          </w:tcPr>
          <w:p w:rsidR="00DD7516" w:rsidRPr="00453EAC" w:rsidRDefault="00DD7516" w:rsidP="00DD7516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d)</w:t>
            </w:r>
          </w:p>
        </w:tc>
        <w:tc>
          <w:tcPr>
            <w:tcW w:w="1074" w:type="pct"/>
            <w:tcMar>
              <w:left w:w="0" w:type="dxa"/>
              <w:right w:w="0" w:type="dxa"/>
            </w:tcMar>
            <w:vAlign w:val="center"/>
          </w:tcPr>
          <w:p w:rsidR="003829DB" w:rsidRPr="00DB5034" w:rsidRDefault="003829DB" w:rsidP="006B0C02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B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den>
                              </m:f>
                            </m:e>
                          </m:d>
                        </m:e>
                      </m:mr>
                    </m:m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</w:tr>
      <w:p w:rsidR="00F11D93" w:rsidRDefault="00F11D93" w:rsidP="00E52851">
        <w:pPr>              </w:pPr>
      </w:p>
      <w:p w:rsidR="00F95041" w:rsidRPr="00F95041" w:rsidRDefault="00F95041" w:rsidP="00F95041">
        <w:pPr>
          <w:autoSpaceDE w:val="0"/>
          <w:autoSpaceDN w:val="0"/>
          <w:adjustRightInd w:val="0"/>
          <w:jc w:val="center"/>
          <w:rPr>
            <w:rFonts w:ascii="Cambria Math" w:hAnsi="Cambria Math" w:cs="Calibri"/>
            <w:b/>
            <w:bCs/>
          </w:rPr>
        </w:pPr>
        <w:r w:rsidRPr="00F95041">
          <w:rPr>
            <w:rFonts w:ascii="Cambria Math" w:hAnsi="Cambria Math" w:cs="Calibri"/>
            <w:b/>
          </w:rPr>
          <w:t>Integer Answer Type</w:t>
        </w:r>
        <w:bCs/>
      </w:p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B25038" w:rsidRDefault="007D26B4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Number of solution(s) of the equation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3x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3x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9x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9x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27x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 in the interval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</m:e>
              </m:d>
            </m:oMath>
            <w:r w:rsidRPr="00B25038">
              <w:rPr>
                <w:rFonts w:ascii="Cambria Math" w:hAnsi="Cambria Math"/>
              </w:rPr>
              <w:t xml:space="preserve"> is  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DB5034" w:rsidRDefault="00F46E95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Consider a </w:t>
            </w:r>
            <m:oMath>
              <m:r>
                <w:rPr>
                  <w:rFonts w:ascii="Cambria Math" w:hAnsi="Cambria Math"/>
                </w:rPr>
                <m:t>∆ABC</m:t>
              </m:r>
            </m:oMath>
            <w:r w:rsidRPr="00DB5034">
              <w:rPr>
                <w:rFonts w:ascii="Cambria Math" w:hAnsi="Cambria Math"/>
              </w:rPr>
              <w:t xml:space="preserve"> in which the sides are </w:t>
            </w:r>
            <m:oMath>
              <m:r>
                <w:rPr>
                  <w:rFonts w:ascii="Cambria Math" w:hAnsi="Cambria Math"/>
                </w:rPr>
                <m:t>a=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n+1</m:t>
                  </m:r>
                </m:e>
              </m:d>
              <m:r>
                <w:rPr>
                  <w:rFonts w:ascii="Cambria Math" w:hAnsi="Cambria Math"/>
                </w:rPr>
                <m:t>,b=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n+2</m:t>
                  </m:r>
                </m:e>
              </m:d>
              <m:r>
                <w:rPr>
                  <w:rFonts w:ascii="Cambria Math" w:hAnsi="Cambria Math"/>
                </w:rPr>
                <m:t xml:space="preserve">, c=n </m:t>
              </m:r>
            </m:oMath>
            <w:r w:rsidR="000E0D08" w:rsidRPr="00DB5034">
              <w:rPr>
                <w:rFonts w:ascii="Cambria Math" w:hAnsi="Cambria Math"/>
              </w:rPr>
              <w:t xml:space="preserve">with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=4/3,</m:t>
              </m:r>
            </m:oMath>
            <w:r w:rsidR="007246B1" w:rsidRPr="00DB5034">
              <w:rPr>
                <w:rFonts w:ascii="Cambria Math" w:hAnsi="Cambria Math"/>
              </w:rPr>
              <w:t xml:space="preserve"> then the value of </w:t>
            </w:r>
            <m:oMath>
              <m:r>
                <w:rPr>
                  <w:rFonts w:ascii="Cambria Math" w:hAnsi="Cambria Math"/>
                </w:rPr>
                <m:t>∆/12</m:t>
              </m:r>
            </m:oMath>
            <w:r w:rsidR="007246B1" w:rsidRPr="00DB5034">
              <w:rPr>
                <w:rFonts w:ascii="Cambria Math" w:hAnsi="Cambria Math"/>
              </w:rPr>
              <w:t xml:space="preserve"> is 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B25038" w:rsidRDefault="00182BFF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Number of integral values of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B25038">
              <w:rPr>
                <w:rFonts w:ascii="Cambria Math" w:hAnsi="Cambria Math"/>
              </w:rPr>
              <w:t xml:space="preserve"> for which the eqution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x+a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 has roots when </w:t>
            </w:r>
            <m:oMath>
              <m:r>
                <w:rPr>
                  <w:rFonts w:ascii="Cambria Math" w:hAnsi="Cambria Math"/>
                </w:rPr>
                <m:t>x∈(0, π/2)</m:t>
              </m:r>
            </m:oMath>
            <w:r w:rsidR="00EE2877" w:rsidRPr="00B25038">
              <w:rPr>
                <w:rFonts w:ascii="Cambria Math" w:hAnsi="Cambria Math"/>
              </w:rPr>
              <w:t xml:space="preserve"> is  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BB20E9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Number of integers </w:t>
            </w:r>
            <m:oMath>
              <m:r>
                <w:rPr>
                  <w:rFonts w:ascii="Cambria Math" w:hAnsi="Cambria Math"/>
                </w:rPr>
                <m:t>≤10</m:t>
              </m:r>
            </m:oMath>
            <w:r w:rsidRPr="00E50692">
              <w:rPr>
                <w:rFonts w:ascii="Cambria Math" w:hAnsi="Cambria Math"/>
              </w:rPr>
              <w:t xml:space="preserve"> satisfying the inequality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1/2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x-1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≤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8</m:t>
                      </m:r>
                    </m:e>
                  </m:func>
                </m:den>
              </m:f>
            </m:oMath>
            <w:r w:rsidRPr="00E50692">
              <w:rPr>
                <w:rFonts w:ascii="Cambria Math" w:hAnsi="Cambria Math"/>
              </w:rPr>
              <w:t xml:space="preserve"> is ____________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B25038" w:rsidRDefault="00C55CEB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Number of solutions of the equation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</m:rad>
                      <m:r>
                        <w:rPr>
                          <w:rFonts w:ascii="Cambria Math" w:hAnsi="Cambria Math"/>
                        </w:rPr>
                        <m:t>+1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2x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</m:rad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2x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3x</m:t>
                  </m:r>
                </m:sup>
              </m:sSup>
            </m:oMath>
            <w:r w:rsidRPr="00B25038">
              <w:rPr>
                <w:rFonts w:ascii="Cambria Math" w:hAnsi="Cambria Math"/>
              </w:rPr>
              <w:t xml:space="preserve"> is  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AF2E57" w:rsidRPr="00B25038" w:rsidRDefault="00F137B9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Number of solution of 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="0044461A" w:rsidRPr="00B25038">
              <w:rPr>
                <w:rFonts w:ascii="Cambria Math" w:hAnsi="Cambria Math"/>
              </w:rPr>
              <w:t xml:space="preserve"> in </w:t>
            </w:r>
          </w:p>
          <w:p w:rsidR="00D91FA2" w:rsidRPr="00B25038" w:rsidRDefault="00F137B9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0≤x≤3π</m:t>
              </m:r>
            </m:oMath>
            <w:r w:rsidRPr="00B25038">
              <w:rPr>
                <w:rFonts w:ascii="Cambria Math" w:hAnsi="Cambria Math"/>
              </w:rPr>
              <w:t xml:space="preserve"> is  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756625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If </m:t>
                </m:r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then value of </m:t>
                </m:r>
                <m:r>
                  <w:rPr>
                    <w:rFonts w:ascii="Cambria Math" w:hAnsi="Cambria Math"/>
                  </w:rPr>
                  <m:t>8f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11°</m:t>
                    </m:r>
                  </m:e>
                </m:d>
                <m:r>
                  <w:rPr>
                    <w:rFonts w:ascii="Cambria Math" w:hAnsi="Cambria Math"/>
                  </w:rPr>
                  <m:t>∙f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34°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is__________.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B25038" w:rsidRDefault="002E7E35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Number of integral value(s) of </w:t>
            </w:r>
            <m:oMath>
              <m:r>
                <w:rPr>
                  <w:rFonts w:ascii="Cambria Math" w:hAnsi="Cambria Math"/>
                </w:rPr>
                <m:t>m</m:t>
              </m:r>
            </m:oMath>
            <w:r w:rsidRPr="00B25038">
              <w:rPr>
                <w:rFonts w:ascii="Cambria Math" w:hAnsi="Cambria Math"/>
              </w:rPr>
              <w:t xml:space="preserve"> for 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4m-6</m:t>
                  </m:r>
                </m:num>
                <m:den>
                  <m:r>
                    <w:rPr>
                      <w:rFonts w:ascii="Cambria Math" w:hAnsi="Cambria Math"/>
                    </w:rPr>
                    <m:t>4-m</m:t>
                  </m:r>
                </m:den>
              </m:f>
            </m:oMath>
            <w:r w:rsidRPr="00B25038">
              <w:rPr>
                <w:rFonts w:ascii="Cambria Math" w:hAnsi="Cambria Math"/>
              </w:rPr>
              <w:t xml:space="preserve"> has solutions </w:t>
            </w:r>
            <m:oMath>
              <m:r>
                <w:rPr>
                  <w:rFonts w:ascii="Cambria Math" w:hAnsi="Cambria Math"/>
                </w:rPr>
                <m:t>x∈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is  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5A0E4C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Suppose </w:t>
            </w:r>
            <m:oMath>
              <m:r>
                <w:rPr>
                  <w:rFonts w:ascii="Cambria Math" w:hAnsi="Cambria Math"/>
                </w:rPr>
                <m:t xml:space="preserve">x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y</m:t>
              </m:r>
            </m:oMath>
            <w:r w:rsidRPr="00A33FF1">
              <w:rPr>
                <w:rFonts w:ascii="Cambria Math" w:hAnsi="Cambria Math"/>
              </w:rPr>
              <w:t xml:space="preserve"> are real numbers such that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 xml:space="preserve">=42 </m:t>
              </m:r>
            </m:oMath>
            <w:r w:rsidR="004E243B" w:rsidRPr="00A33FF1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=49.</m:t>
              </m:r>
            </m:oMath>
            <w:r w:rsidRPr="00A33FF1">
              <w:rPr>
                <w:rFonts w:ascii="Cambria Math" w:hAnsi="Cambria Math"/>
              </w:rPr>
              <w:t xml:space="preserve">  Then the prime number by which 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x+y</m:t>
                      </m:r>
                    </m:e>
                  </m:d>
                </m:e>
              </m:func>
            </m:oMath>
            <w:r w:rsidRPr="00A33FF1">
              <w:rPr>
                <w:rFonts w:ascii="Cambria Math" w:hAnsi="Cambria Math"/>
              </w:rPr>
              <w:t xml:space="preserve"> is not divisible by 5 is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__________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965BB" w:rsidRPr="00DB5034" w:rsidRDefault="008E3E06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 altitudes from the angular points </w:t>
            </w:r>
            <m:oMath>
              <m:r>
                <w:rPr>
                  <w:rFonts w:ascii="Cambria Math" w:hAnsi="Cambria Math"/>
                </w:rPr>
                <m:t xml:space="preserve">A, B </m:t>
              </m:r>
            </m:oMath>
            <w:r w:rsidR="000E0D08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</m:t>
              </m:r>
            </m:oMath>
            <w:r w:rsidRPr="00DB5034">
              <w:rPr>
                <w:rFonts w:ascii="Cambria Math" w:hAnsi="Cambria Math"/>
              </w:rPr>
              <w:t xml:space="preserve"> on</w:t>
            </w:r>
            <w:r w:rsidR="00936D47" w:rsidRPr="00DB5034">
              <w:rPr>
                <w:rFonts w:ascii="Cambria Math" w:hAnsi="Cambria Math"/>
              </w:rPr>
              <w:t xml:space="preserve"> the opposite sides </w:t>
            </w:r>
            <m:oMath>
              <m:r>
                <w:rPr>
                  <w:rFonts w:ascii="Cambria Math" w:hAnsi="Cambria Math"/>
                </w:rPr>
                <m:t xml:space="preserve">BC, CA </m:t>
              </m:r>
            </m:oMath>
            <w:r w:rsidR="000E0D08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AB </m:t>
              </m:r>
            </m:oMath>
            <w:r w:rsidR="000E0D08" w:rsidRPr="00DB5034">
              <w:rPr>
                <w:rFonts w:ascii="Cambria Math" w:hAnsi="Cambria Math"/>
              </w:rPr>
              <w:t>of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∆ABC</m:t>
              </m:r>
            </m:oMath>
            <w:r w:rsidR="00936D47" w:rsidRPr="00DB5034">
              <w:rPr>
                <w:rFonts w:ascii="Cambria Math" w:hAnsi="Cambria Math"/>
              </w:rPr>
              <w:t xml:space="preserve"> are </w:t>
            </w:r>
            <m:oMath>
              <m:r>
                <w:rPr>
                  <w:rFonts w:ascii="Cambria Math" w:hAnsi="Cambria Math"/>
                </w:rPr>
                <m:t xml:space="preserve">210, 195 </m:t>
              </m:r>
            </m:oMath>
            <w:r w:rsidR="000E0D08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182,</m:t>
              </m:r>
            </m:oMath>
            <w:r w:rsidR="00936D47" w:rsidRPr="00DB5034">
              <w:rPr>
                <w:rFonts w:ascii="Cambria Math" w:hAnsi="Cambria Math"/>
              </w:rPr>
              <w:t xml:space="preserve"> respectively.  Then the value of </w:t>
            </w:r>
            <m:oMath>
              <m:r>
                <w:rPr>
                  <w:rFonts w:ascii="Cambria Math" w:hAnsi="Cambria Math"/>
                </w:rPr>
                <m:t>a/30</m:t>
              </m:r>
            </m:oMath>
            <w:r w:rsidR="00936D47" w:rsidRPr="00DB5034">
              <w:rPr>
                <w:rFonts w:ascii="Cambria Math" w:hAnsi="Cambria Math"/>
              </w:rPr>
              <w:t xml:space="preserve"> is (where </w:t>
            </w:r>
            <m:oMath>
              <m:r>
                <w:rPr>
                  <w:rFonts w:ascii="Cambria Math" w:hAnsi="Cambria Math"/>
                </w:rPr>
                <m:t>a=BC</m:t>
              </m:r>
            </m:oMath>
            <w:r w:rsidR="00936D47" w:rsidRPr="00DB5034">
              <w:rPr>
                <w:rFonts w:ascii="Cambria Math" w:hAnsi="Cambria Math"/>
              </w:rPr>
              <w:t>) 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8F2EEC" w:rsidRPr="00DB5034" w:rsidRDefault="008F2EEC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 xml:space="preserve">a, b </m:t>
              </m:r>
            </m:oMath>
            <w:r w:rsidR="005E326C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</m:t>
              </m:r>
            </m:oMath>
            <w:r w:rsidRPr="00DB5034">
              <w:rPr>
                <w:rFonts w:ascii="Cambria Math" w:hAnsi="Cambria Math"/>
              </w:rPr>
              <w:t xml:space="preserve"> represent the lengths of sides of a triangle, then the possible integral value of </w:t>
            </w:r>
          </w:p>
          <w:p w:rsidR="00D91FA2" w:rsidRPr="00DB5034" w:rsidRDefault="009C4598" w:rsidP="006B0C02">
            <w:pPr>
              <w:spacing w:after="0"/>
              <w:contextualSpacing/>
              <w:rPr>
                <w:rFonts w:ascii="Cambria Math" w:hAnsi="Cambria Math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b+c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c+a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</m:t>
                  </m:r>
                </m:num>
                <m:den>
                  <m:r>
                    <w:rPr>
                      <w:rFonts w:ascii="Cambria Math" w:hAnsi="Cambria Math"/>
                    </w:rPr>
                    <m:t>a+b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="005E326C" w:rsidRPr="00DB5034">
              <w:rPr>
                <w:rFonts w:ascii="Cambria Math" w:hAnsi="Cambria Math"/>
              </w:rPr>
              <w:t>is 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B25038" w:rsidRDefault="00F734EB" w:rsidP="000B4D3D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Number of roots the equation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</m:e>
                      </m:d>
                    </m:e>
                  </m:func>
                </m:sup>
              </m:sSup>
              <m:r>
                <w:rPr>
                  <w:rFonts w:ascii="Cambria Math" w:hAnsi="Cambria Math"/>
                </w:rPr>
                <m:t>-2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0.25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den>
                              </m:f>
                            </m:e>
                          </m:d>
                        </m:e>
                      </m:func>
                    </m:num>
                    <m:den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2x</m:t>
                          </m:r>
                        </m:e>
                      </m:func>
                    </m:den>
                  </m:f>
                </m:sup>
              </m:sSup>
              <m:r>
                <w:rPr>
                  <w:rFonts w:ascii="Cambria Math" w:hAnsi="Cambria Math"/>
                </w:rPr>
                <m:t>+1=0</m:t>
              </m:r>
            </m:oMath>
            <w:r w:rsidRPr="00B25038">
              <w:rPr>
                <w:rFonts w:ascii="Cambria Math" w:hAnsi="Cambria Math"/>
              </w:rPr>
              <w:t xml:space="preserve"> is  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DB5034" w:rsidRDefault="00487E49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Two equilateral triangles are constructed from a line segment of length </w:t>
            </w:r>
            <m:oMath>
              <m:r>
                <w:rPr>
                  <w:rFonts w:ascii="Cambria Math" w:hAnsi="Cambria Math"/>
                </w:rPr>
                <m:t>L.</m:t>
              </m:r>
            </m:oMath>
            <w:r w:rsidR="000E0D08" w:rsidRPr="00DB5034">
              <w:rPr>
                <w:rFonts w:ascii="Cambria Math" w:hAnsi="Cambria Math"/>
              </w:rPr>
              <w:t xml:space="preserve"> </w:t>
            </w:r>
            <w:r w:rsidRPr="00DB5034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 xml:space="preserve">M </m:t>
              </m:r>
            </m:oMath>
            <w:r w:rsidR="000E0D08" w:rsidRPr="00DB5034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m</m:t>
              </m:r>
            </m:oMath>
            <w:r w:rsidRPr="00DB5034">
              <w:rPr>
                <w:rFonts w:ascii="Cambria Math" w:hAnsi="Cambria Math"/>
              </w:rPr>
              <w:t xml:space="preserve"> are the maximum and minimum value of the sum of the areas of two plane figures, then the value of </w:t>
            </w:r>
            <m:oMath>
              <m:r>
                <w:rPr>
                  <w:rFonts w:ascii="Cambria Math" w:hAnsi="Cambria Math"/>
                </w:rPr>
                <m:t>M/m</m:t>
              </m:r>
            </m:oMath>
            <w:r w:rsidRPr="00DB5034">
              <w:rPr>
                <w:rFonts w:ascii="Cambria Math" w:hAnsi="Cambria Math"/>
              </w:rPr>
              <w:t xml:space="preserve"> is 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4E243B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7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+24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7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-24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</m:oMath>
            <w:r w:rsidRPr="00A33FF1">
              <w:rPr>
                <w:rFonts w:ascii="Cambria Math" w:hAnsi="Cambria Math"/>
              </w:rPr>
              <w:t xml:space="preserve">, for every </w:t>
            </w:r>
            <m:oMath>
              <m:r>
                <w:rPr>
                  <w:rFonts w:ascii="Cambria Math" w:hAnsi="Cambria Math"/>
                </w:rPr>
                <m:t>x∈R,</m:t>
              </m:r>
            </m:oMath>
            <w:r w:rsidRPr="00A33FF1">
              <w:rPr>
                <w:rFonts w:ascii="Cambria Math" w:hAnsi="Cambria Math"/>
              </w:rPr>
              <w:t xml:space="preserve"> then maximum value of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1/4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</m:oMath>
            <w:r w:rsidRPr="00A33FF1">
              <w:rPr>
                <w:rFonts w:ascii="Cambria Math" w:hAnsi="Cambria Math"/>
              </w:rPr>
              <w:t>is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__________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DB5034" w:rsidRDefault="006250F0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</w:t>
            </w:r>
            <m:oMath>
              <m:r>
                <w:rPr>
                  <w:rFonts w:ascii="Cambria Math" w:hAnsi="Cambria Math"/>
                </w:rPr>
                <m:t>∆ABC, AB=52, BC=56, CA=60.</m:t>
              </m:r>
            </m:oMath>
            <w:r w:rsidR="00060018" w:rsidRPr="00DB5034">
              <w:rPr>
                <w:rFonts w:ascii="Cambria Math" w:hAnsi="Cambria Math"/>
              </w:rPr>
              <w:t xml:space="preserve">  Let </w:t>
            </w:r>
            <m:oMath>
              <m:r>
                <w:rPr>
                  <w:rFonts w:ascii="Cambria Math" w:hAnsi="Cambria Math"/>
                </w:rPr>
                <m:t>D</m:t>
              </m:r>
            </m:oMath>
            <w:r w:rsidR="00060018" w:rsidRPr="00DB5034">
              <w:rPr>
                <w:rFonts w:ascii="Cambria Math" w:hAnsi="Cambria Math"/>
              </w:rPr>
              <w:t xml:space="preserve"> be the foot of the altitude from </w:t>
            </w:r>
            <m:oMath>
              <m:r>
                <w:rPr>
                  <w:rFonts w:ascii="Cambria Math" w:hAnsi="Cambria Math"/>
                </w:rPr>
                <m:t xml:space="preserve">A, </m:t>
              </m:r>
            </m:oMath>
            <w:r w:rsidRPr="00DB5034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E</m:t>
              </m:r>
            </m:oMath>
            <w:r w:rsidR="00060018" w:rsidRPr="00DB5034">
              <w:rPr>
                <w:rFonts w:ascii="Cambria Math" w:hAnsi="Cambria Math"/>
              </w:rPr>
              <w:t xml:space="preserve"> be the intersection of the internal angle bisector of </w:t>
            </w:r>
            <m:oMath>
              <m:r>
                <w:rPr>
                  <w:rFonts w:ascii="Cambria Math" w:hAnsi="Cambria Math"/>
                </w:rPr>
                <m:t xml:space="preserve">∠BAC </m:t>
              </m:r>
            </m:oMath>
            <w:r w:rsidRPr="00DB5034">
              <w:rPr>
                <w:rFonts w:ascii="Cambria Math" w:hAnsi="Cambria Math"/>
              </w:rPr>
              <w:t>with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BC.</m:t>
              </m:r>
            </m:oMath>
            <w:r w:rsidR="00060018" w:rsidRPr="00DB5034">
              <w:rPr>
                <w:rFonts w:ascii="Cambria Math" w:hAnsi="Cambria Math"/>
              </w:rPr>
              <w:t xml:space="preserve">  Find the length </w:t>
            </w:r>
            <m:oMath>
              <m:r>
                <w:rPr>
                  <w:rFonts w:ascii="Cambria Math" w:hAnsi="Cambria Math"/>
                </w:rPr>
                <m:t>DE</m:t>
              </m:r>
            </m:oMath>
            <w:r w:rsidR="00060018" w:rsidRPr="00DB5034">
              <w:rPr>
                <w:rFonts w:ascii="Cambria Math" w:hAnsi="Cambria Math"/>
              </w:rPr>
              <w:t xml:space="preserve"> is 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413AF7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Sum of all integral values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E50692">
              <w:rPr>
                <w:rFonts w:ascii="Cambria Math" w:hAnsi="Cambria Math"/>
              </w:rPr>
              <w:t xml:space="preserve"> satisfying the inequality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5/2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12-3x</m:t>
                              </m:r>
                            </m:e>
                          </m:d>
                        </m:e>
                      </m:func>
                    </m:sup>
                  </m:sSup>
                </m:e>
              </m:d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  <m: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sup>
                  </m:sSup>
                </m:e>
              </m:d>
              <m:r>
                <w:rPr>
                  <w:rFonts w:ascii="Cambria Math" w:hAnsi="Cambria Math"/>
                </w:rPr>
                <m:t>&gt;32</m:t>
              </m:r>
            </m:oMath>
            <w:r w:rsidRPr="00E50692">
              <w:rPr>
                <w:rFonts w:ascii="Cambria Math" w:hAnsi="Cambria Math"/>
              </w:rPr>
              <w:t xml:space="preserve"> is ____________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DB5034" w:rsidRDefault="006250F0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>ABC,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 xml:space="preserve">=9/4 </m:t>
              </m:r>
            </m:oMath>
            <w:r w:rsidRPr="00DB5034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a=2,</m:t>
              </m:r>
            </m:oMath>
            <w:r w:rsidR="00B62CBD" w:rsidRPr="00DB5034">
              <w:rPr>
                <w:rFonts w:ascii="Cambria Math" w:hAnsi="Cambria Math"/>
                <w:i/>
              </w:rPr>
              <w:t xml:space="preserve"> </w:t>
            </w:r>
            <w:r w:rsidR="00B62CBD" w:rsidRPr="00DB5034">
              <w:rPr>
                <w:rFonts w:ascii="Cambria Math" w:hAnsi="Cambria Math"/>
              </w:rPr>
              <w:t xml:space="preserve">then the value of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r>
                <w:rPr>
                  <w:rFonts w:ascii="Cambria Math" w:hAnsi="Cambria Math"/>
                </w:rPr>
                <m:t xml:space="preserve">∆, </m:t>
              </m:r>
            </m:oMath>
            <w:r w:rsidRPr="00DB5034">
              <w:rPr>
                <w:rFonts w:ascii="Cambria Math" w:hAnsi="Cambria Math"/>
              </w:rPr>
              <w:t xml:space="preserve">where </w:t>
            </w:r>
            <m:oMath>
              <m:r>
                <w:rPr>
                  <w:rFonts w:ascii="Cambria Math" w:hAnsi="Cambria Math"/>
                </w:rPr>
                <m:t>∆</m:t>
              </m:r>
            </m:oMath>
            <w:r w:rsidR="00B62CBD" w:rsidRPr="00DB5034">
              <w:rPr>
                <w:rFonts w:ascii="Cambria Math" w:hAnsi="Cambria Math"/>
              </w:rPr>
              <w:t xml:space="preserve"> is area of triangle, is 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4E243B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The value of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cosec 10°+cosec 50°-cosec 70° is__________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DB5034" w:rsidRDefault="000E0D08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</w:t>
            </w:r>
            <m:oMath>
              <m:r>
                <w:rPr>
                  <w:rFonts w:ascii="Cambria Math" w:hAnsi="Cambria Math"/>
                </w:rPr>
                <m:t>∆ABC,</m:t>
              </m:r>
            </m:oMath>
            <w:r w:rsidRPr="00DB5034">
              <w:rPr>
                <w:rFonts w:ascii="Cambria Math" w:hAnsi="Cambria Math"/>
              </w:rPr>
              <w:t xml:space="preserve"> 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r=1, R=3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s=5,</m:t>
              </m:r>
            </m:oMath>
            <w:r w:rsidRPr="00DB5034">
              <w:rPr>
                <w:rFonts w:ascii="Cambria Math" w:hAnsi="Cambria Math"/>
              </w:rPr>
              <w:t xml:space="preserve"> then the value of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oMath>
            <w:r w:rsidRPr="00DB5034">
              <w:rPr>
                <w:rFonts w:ascii="Cambria Math" w:hAnsi="Cambria Math"/>
              </w:rPr>
              <w:t xml:space="preserve"> is 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2B6236" w:rsidP="002C455C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9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(A+B)</m:t>
                  </m:r>
                </m:e>
              </m:func>
              <m: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then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A</m:t>
                      </m:r>
                    </m:den>
                  </m:f>
                </m:e>
              </m:d>
            </m:oMath>
            <w:r w:rsidRPr="00E50692">
              <w:rPr>
                <w:rFonts w:ascii="Cambria Math" w:hAnsi="Cambria Math"/>
              </w:rPr>
              <w:t xml:space="preserve"> (where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∙</m:t>
                  </m:r>
                </m:e>
              </m:d>
            </m:oMath>
            <w:r w:rsidRPr="00E50692">
              <w:rPr>
                <w:rFonts w:ascii="Cambria Math" w:hAnsi="Cambria Math"/>
              </w:rPr>
              <w:t xml:space="preserve"> represents the greatest integer function) equals ____________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413AF7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 difference of roots of the equation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27</m:t>
                              </m:r>
                            </m:sub>
                          </m:sSub>
                        </m:fName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p>
                          </m:sSup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27</m:t>
                      </m:r>
                    </m:sub>
                  </m:sSub>
                </m:fNam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6</m:t>
                      </m:r>
                    </m:sup>
                  </m:sSup>
                </m:e>
              </m:func>
            </m:oMath>
            <w:r w:rsidRPr="00E50692">
              <w:rPr>
                <w:rFonts w:ascii="Cambria Math" w:hAnsi="Cambria Math"/>
              </w:rPr>
              <w:t xml:space="preserve"> is ____________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DB5034" w:rsidRDefault="0009599A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Suppose </w:t>
            </w:r>
            <m:oMath>
              <m:r>
                <w:rPr>
                  <w:rFonts w:ascii="Cambria Math" w:hAnsi="Cambria Math"/>
                </w:rPr>
                <m:t xml:space="preserve">α, β, γ </m:t>
              </m:r>
            </m:oMath>
            <w:r w:rsidR="0074007F" w:rsidRPr="00DB5034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δ</m:t>
              </m:r>
            </m:oMath>
            <w:r w:rsidRPr="00DB5034">
              <w:rPr>
                <w:rFonts w:ascii="Cambria Math" w:hAnsi="Cambria Math"/>
              </w:rPr>
              <w:t xml:space="preserve"> are the interior angles of regular pentagon, hexagon, decagon and dodecagon, respectively, then the value of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</m:func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cosec </m:t>
                  </m:r>
                  <m:r>
                    <w:rPr>
                      <w:rFonts w:ascii="Cambria Math" w:hAnsi="Cambria Math"/>
                    </w:rPr>
                    <m:t>δ</m:t>
                  </m:r>
                </m:e>
              </m:d>
            </m:oMath>
            <w:r w:rsidR="0074007F" w:rsidRPr="00DB5034">
              <w:rPr>
                <w:rFonts w:ascii="Cambria Math" w:hAnsi="Cambria Math"/>
              </w:rPr>
              <w:t xml:space="preserve"> </w:t>
            </w:r>
            <w:r w:rsidRPr="00DB5034">
              <w:rPr>
                <w:rFonts w:ascii="Cambria Math" w:hAnsi="Cambria Math"/>
              </w:rPr>
              <w:t>is 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B25038" w:rsidRDefault="00EE2877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maximum integral value of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B25038">
              <w:rPr>
                <w:rFonts w:ascii="Cambria Math" w:hAnsi="Cambria Math"/>
              </w:rPr>
              <w:t xml:space="preserve"> for which the equation </w:t>
            </w:r>
            <m:oMath>
              <m:r>
                <w:rPr>
                  <w:rFonts w:ascii="Cambria Math" w:hAnsi="Cambria Math"/>
                </w:rPr>
                <m:t>a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=2a-7</m:t>
              </m:r>
            </m:oMath>
            <w:r w:rsidRPr="00B25038">
              <w:rPr>
                <w:rFonts w:ascii="Cambria Math" w:hAnsi="Cambria Math"/>
              </w:rPr>
              <w:t xml:space="preserve"> has a solution is  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B25038" w:rsidRDefault="00C35A9F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Number of values of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 w:rsidRPr="00B25038">
              <w:rPr>
                <w:rFonts w:ascii="Cambria Math" w:hAnsi="Cambria Math"/>
              </w:rPr>
              <w:t xml:space="preserve"> for which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+1+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-3 p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=0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p&gt;0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has a root is 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DB5034" w:rsidRDefault="00DC339E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The sides of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DB5034">
              <w:rPr>
                <w:rFonts w:ascii="Cambria Math" w:hAnsi="Cambria Math"/>
              </w:rPr>
              <w:t xml:space="preserve"> satisfy the relations</w:t>
            </w:r>
            <m:oMath>
              <m:r>
                <w:rPr>
                  <w:rFonts w:ascii="Cambria Math" w:hAnsi="Cambria Math"/>
                </w:rPr>
                <m:t xml:space="preserve"> a+b-c=2 </m:t>
              </m:r>
            </m:oMath>
            <w:r w:rsidR="005E326C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2ab-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=4, </m:t>
              </m:r>
            </m:oMath>
            <w:r w:rsidRPr="00DB5034">
              <w:rPr>
                <w:rFonts w:ascii="Cambria Math" w:hAnsi="Cambria Math"/>
              </w:rPr>
              <w:t>then square of the area of triangle is 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D34D96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Suppose </w:t>
            </w:r>
            <m:oMath>
              <m:r>
                <w:rPr>
                  <w:rFonts w:ascii="Cambria Math" w:hAnsi="Cambria Math"/>
                </w:rPr>
                <m:t xml:space="preserve">A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B</m:t>
              </m:r>
            </m:oMath>
            <w:r w:rsidRPr="00A33FF1">
              <w:rPr>
                <w:rFonts w:ascii="Cambria Math" w:hAnsi="Cambria Math"/>
              </w:rPr>
              <w:t xml:space="preserve"> are two angles such that </w:t>
            </w:r>
            <m:oMath>
              <m:r>
                <w:rPr>
                  <w:rFonts w:ascii="Cambria Math" w:hAnsi="Cambria Math"/>
                </w:rPr>
                <m:t>A, B∈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π</m:t>
                  </m:r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Pr="00A33FF1">
              <w:rPr>
                <w:rFonts w:ascii="Cambria Math" w:hAnsi="Cambria Math"/>
              </w:rPr>
              <w:t xml:space="preserve"> and satisfy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 xml:space="preserve">=1 </m:t>
              </m:r>
            </m:oMath>
            <w:r w:rsidR="004E243B" w:rsidRPr="00A33FF1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=0.</m:t>
              </m:r>
            </m:oMath>
            <w:r w:rsidRPr="00A33FF1">
              <w:rPr>
                <w:rFonts w:ascii="Cambria Math" w:hAnsi="Cambria Math"/>
              </w:rPr>
              <w:t xml:space="preserve">  Then the value of </w:t>
            </w:r>
            <m:oMath>
              <m:r>
                <w:rPr>
                  <w:rFonts w:ascii="Cambria Math" w:hAnsi="Cambria Math"/>
                </w:rPr>
                <m:t>12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2A</m:t>
                  </m:r>
                </m:e>
              </m:func>
              <m:r>
                <w:rPr>
                  <w:rFonts w:ascii="Cambria Math" w:hAnsi="Cambria Math"/>
                </w:rPr>
                <m:t>+4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2B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__________.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DB5034" w:rsidRDefault="000D44A7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The area of a right triangle is 6864 square units.  </w:t>
            </w:r>
            <w:r w:rsidR="000E0D08" w:rsidRPr="00DB5034">
              <w:rPr>
                <w:rFonts w:ascii="Cambria Math" w:hAnsi="Cambria Math"/>
              </w:rPr>
              <w:t>If the ratio of its legs is 143</w:t>
            </w:r>
            <w:r w:rsidRPr="00DB5034">
              <w:rPr>
                <w:rFonts w:ascii="Cambria Math" w:hAnsi="Cambria Math"/>
              </w:rPr>
              <w:t xml:space="preserve">: 24, then the value of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r/4</m:t>
                  </m:r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="000E0D08" w:rsidRPr="00DB5034">
              <w:rPr>
                <w:rFonts w:ascii="Cambria Math" w:hAnsi="Cambria Math"/>
              </w:rPr>
              <w:t xml:space="preserve"> where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∙</m:t>
                  </m:r>
                </m:e>
              </m:d>
            </m:oMath>
            <w:r w:rsidRPr="00DB5034">
              <w:rPr>
                <w:rFonts w:ascii="Cambria Math" w:hAnsi="Cambria Math"/>
              </w:rPr>
              <w:t xml:space="preserve"> represents the greatest integer function, is 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016259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 xml:space="preserve">α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β</m:t>
              </m:r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 xml:space="preserve">are the positive acute angles and satisfying equations </w:t>
            </w:r>
            <m:oMath>
              <m:r>
                <w:rPr>
                  <w:rFonts w:ascii="Cambria Math" w:hAnsi="Cambria Math"/>
                </w:rPr>
                <m:t>5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2β</m:t>
                  </m:r>
                </m:e>
              </m:func>
              <m:r>
                <w:rPr>
                  <w:rFonts w:ascii="Cambria Math" w:hAnsi="Cambria Math"/>
                </w:rPr>
                <m:t>=3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2α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="004E243B" w:rsidRPr="00A33FF1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r>
                <w:rPr>
                  <w:rFonts w:ascii="Cambria Math" w:hAnsi="Cambria Math"/>
                </w:rPr>
                <m:t>=3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simultaneously.  Then 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_________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4E243B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3x</m:t>
                  </m:r>
                </m:e>
              </m:func>
              <m:r>
                <w:rPr>
                  <w:rFonts w:ascii="Cambria Math" w:hAnsi="Cambria Math"/>
                </w:rPr>
                <m:t>=3/8,</m:t>
              </m:r>
            </m:oMath>
            <w:r w:rsidR="000D73C2" w:rsidRPr="00A33FF1">
              <w:rPr>
                <w:rFonts w:ascii="Cambria Math" w:hAnsi="Cambria Math"/>
                <w:i/>
              </w:rPr>
              <w:t xml:space="preserve"> </w:t>
            </w:r>
            <w:r w:rsidR="000D73C2" w:rsidRPr="00A33FF1">
              <w:rPr>
                <w:rFonts w:ascii="Cambria Math" w:hAnsi="Cambria Math"/>
              </w:rPr>
              <w:t xml:space="preserve">then the value of </w:t>
            </w:r>
            <m:oMath>
              <m:r>
                <w:rPr>
                  <w:rFonts w:ascii="Cambria Math" w:hAnsi="Cambria Math"/>
                </w:rPr>
                <m:t>8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4x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is __________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B25038" w:rsidRDefault="00E346FC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Number of roots of the equation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cot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rad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r>
                <w:rPr>
                  <w:rFonts w:ascii="Cambria Math" w:hAnsi="Cambria Math"/>
                </w:rPr>
                <m:t>,  x∈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4π</m:t>
                  </m:r>
                </m:e>
              </m:d>
              <m:r>
                <w:rPr>
                  <w:rFonts w:ascii="Cambria Math" w:hAnsi="Cambria Math"/>
                </w:rPr>
                <m:t xml:space="preserve">, </m:t>
              </m:r>
            </m:oMath>
            <w:r w:rsidRPr="00B25038">
              <w:rPr>
                <w:rFonts w:ascii="Cambria Math" w:hAnsi="Cambria Math"/>
              </w:rPr>
              <w:t xml:space="preserve"> are  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0747A8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Integral value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E50692">
              <w:rPr>
                <w:rFonts w:ascii="Cambria Math" w:hAnsi="Cambria Math"/>
              </w:rPr>
              <w:t xml:space="preserve"> which satisfies 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54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16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</w:rPr>
                          </m:ctrlPr>
                        </m:radPr>
                        <m:deg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eg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rad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36</m:t>
                      </m:r>
                    </m:sub>
                  </m:sSub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9</m:t>
                      </m:r>
                    </m:den>
                  </m:f>
                </m:e>
              </m:func>
            </m:oMath>
            <w:r w:rsidR="005A5325" w:rsidRPr="00E50692">
              <w:rPr>
                <w:rFonts w:ascii="Cambria Math" w:hAnsi="Cambria Math"/>
              </w:rPr>
              <w:t xml:space="preserve"> is ____________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DB5034" w:rsidRDefault="000E0D08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</w:t>
            </w:r>
            <m:oMath>
              <m:r>
                <w:rPr>
                  <w:rFonts w:ascii="Cambria Math" w:hAnsi="Cambria Math"/>
                </w:rPr>
                <m:t xml:space="preserve">∆ABC, </m:t>
              </m:r>
            </m:oMath>
            <w:r w:rsidRPr="00DB5034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 xml:space="preserve">∠C=3 ∠A, BC=27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AB=48.</m:t>
              </m:r>
            </m:oMath>
            <w:r w:rsidR="002642FB" w:rsidRPr="00DB5034">
              <w:rPr>
                <w:rFonts w:ascii="Cambria Math" w:hAnsi="Cambria Math"/>
                <w:i/>
              </w:rPr>
              <w:t xml:space="preserve">  </w:t>
            </w:r>
            <w:r w:rsidR="002642FB" w:rsidRPr="00DB5034">
              <w:rPr>
                <w:rFonts w:ascii="Cambria Math" w:hAnsi="Cambria Math"/>
              </w:rPr>
              <w:t xml:space="preserve">Then the value of </w:t>
            </w:r>
            <m:oMath>
              <m:r>
                <w:rPr>
                  <w:rFonts w:ascii="Cambria Math" w:hAnsi="Cambria Math"/>
                </w:rPr>
                <m:t>AC/7</m:t>
              </m:r>
            </m:oMath>
            <w:r w:rsidR="002642FB" w:rsidRPr="00DB5034">
              <w:rPr>
                <w:rFonts w:ascii="Cambria Math" w:hAnsi="Cambria Math"/>
              </w:rPr>
              <w:t xml:space="preserve"> is 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DB5034" w:rsidRDefault="005E326C" w:rsidP="006B0C02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∆ABC, ∠C=2∠A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AC=2 BC, </m:t>
              </m:r>
            </m:oMath>
            <w:r w:rsidR="00723CB9" w:rsidRPr="00DB5034">
              <w:rPr>
                <w:rFonts w:ascii="Cambria Math" w:hAnsi="Cambria Math"/>
              </w:rPr>
              <w:t xml:space="preserve">then the value of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="00723CB9" w:rsidRPr="00DB5034">
              <w:rPr>
                <w:rFonts w:ascii="Cambria Math" w:hAnsi="Cambria Math"/>
              </w:rPr>
              <w:t xml:space="preserve">(where </w:t>
            </w:r>
            <m:oMath>
              <m:r>
                <w:rPr>
                  <w:rFonts w:ascii="Cambria Math" w:hAnsi="Cambria Math"/>
                </w:rPr>
                <m:t>R</m:t>
              </m:r>
            </m:oMath>
            <w:r w:rsidRPr="00DB5034">
              <w:rPr>
                <w:rFonts w:ascii="Cambria Math" w:hAnsi="Cambria Math"/>
              </w:rPr>
              <w:t xml:space="preserve"> is circum-radius of triangle</w:t>
            </w:r>
            <w:r w:rsidR="00C13C22" w:rsidRPr="00DB5034">
              <w:rPr>
                <w:rFonts w:ascii="Cambria Math" w:hAnsi="Cambria Math"/>
              </w:rPr>
              <w:t>) is 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B25038" w:rsidRDefault="00B17B9F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Number of roots of the equation </w:t>
            </w:r>
            <m:oMath>
              <m:r>
                <w:rPr>
                  <w:rFonts w:ascii="Cambria Math" w:hAnsi="Cambria Math"/>
                </w:rPr>
                <m:t>(3+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x)</m:t>
                      </m:r>
                    </m:e>
                  </m:func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=4-2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8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, x∈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5π</m:t>
                  </m:r>
                </m:e>
              </m:d>
            </m:oMath>
            <w:r w:rsidR="007D26B4" w:rsidRPr="00B25038">
              <w:rPr>
                <w:rFonts w:ascii="Cambria Math" w:hAnsi="Cambria Math"/>
              </w:rPr>
              <w:t xml:space="preserve"> are  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8C2490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 value of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8</m:t>
                  </m:r>
                </m:e>
              </m:func>
              <m:r>
                <w:rPr>
                  <w:rFonts w:ascii="Cambria Math" w:hAnsi="Cambria Math"/>
                </w:rPr>
                <m:t xml:space="preserve"> .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oMath>
            <w:r w:rsidR="003C5F70" w:rsidRPr="00E50692">
              <w:rPr>
                <w:rFonts w:ascii="Cambria Math" w:hAnsi="Cambria Math"/>
              </w:rPr>
              <w:t xml:space="preserve"> is</w:t>
            </w:r>
            <w:r w:rsidRPr="00E50692">
              <w:rPr>
                <w:rFonts w:ascii="Cambria Math" w:hAnsi="Cambria Math"/>
              </w:rPr>
              <w:t xml:space="preserve"> ____________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F7139E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The value of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1°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3°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5°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7°</m:t>
                        </m:r>
                      </m:e>
                    </m:func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∙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∙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4°</m:t>
                        </m:r>
                      </m:e>
                    </m:func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is __________.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0D50B8" w:rsidP="002178ED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absolute value of the expression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16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16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9π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16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13π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16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is __________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4E243B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x, y ∈R </m:t>
              </m:r>
            </m:oMath>
            <w:r w:rsidRPr="00A33FF1">
              <w:rPr>
                <w:rFonts w:ascii="Cambria Math" w:hAnsi="Cambria Math"/>
              </w:rPr>
              <w:t>satisfy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x+5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y-12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14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</m:oMath>
            <w:r w:rsidR="00544C94" w:rsidRPr="00A33FF1">
              <w:rPr>
                <w:rFonts w:ascii="Cambria Math" w:hAnsi="Cambria Math"/>
                <w:i/>
              </w:rPr>
              <w:t xml:space="preserve"> </w:t>
            </w:r>
            <w:r w:rsidR="00544C94" w:rsidRPr="00A33FF1">
              <w:rPr>
                <w:rFonts w:ascii="Cambria Math" w:hAnsi="Cambria Math"/>
              </w:rPr>
              <w:t xml:space="preserve">then the minimum value of is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__________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180D39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The value of </m:t>
                </m:r>
                <m:r>
                  <w:rPr>
                    <w:rFonts w:ascii="Cambria Math" w:hAnsi="Cambria Math"/>
                  </w:rPr>
                  <m:t>9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t-1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t-1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is __________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BB20E9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Number of integers satisfying the inequality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1/2</m:t>
                      </m:r>
                    </m:sub>
                  </m:sSub>
                </m:fName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x-3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&gt;-1</m:t>
              </m:r>
            </m:oMath>
            <w:r w:rsidRPr="00E50692">
              <w:rPr>
                <w:rFonts w:ascii="Cambria Math" w:hAnsi="Cambria Math"/>
              </w:rPr>
              <w:t xml:space="preserve"> is ____________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A4131E" w:rsidP="002178ED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The value of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140°</m:t>
                                    </m:r>
                                  </m:e>
                                </m:d>
                              </m:e>
                            </m:func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sec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280°</m:t>
                                    </m:r>
                                  </m:e>
                                </m:d>
                              </m:e>
                            </m:func>
                          </m:num>
                          <m:den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sec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220°</m:t>
                                    </m:r>
                                  </m:e>
                                </m:d>
                              </m:e>
                            </m:func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sec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340°</m:t>
                                    </m:r>
                                  </m:e>
                                </m:d>
                              </m:e>
                            </m:func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 xml:space="preserve">cosec 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20°</m:t>
                                </m:r>
                              </m:e>
                            </m:d>
                          </m:den>
                        </m:f>
                      </m:num>
                      <m:den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cot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200°</m:t>
                                    </m:r>
                                  </m:e>
                                </m:d>
                              </m:e>
                            </m:func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280°</m:t>
                                    </m:r>
                                  </m:e>
                                </m:d>
                              </m:e>
                            </m:func>
                          </m:num>
                          <m:den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cot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200°</m:t>
                                    </m:r>
                                  </m:e>
                                </m:d>
                              </m:e>
                            </m:func>
                          </m:den>
                        </m:f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is __________.</m:t>
                </m:r>
              </m:oMath>
            </m:oMathPara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DB5034" w:rsidRDefault="0009599A" w:rsidP="006B0C02">
            <w:pPr>
              <w:spacing w:after="0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ABCDEFGHIJKL</m:t>
              </m:r>
            </m:oMath>
            <w:r w:rsidRPr="00DB5034">
              <w:rPr>
                <w:rFonts w:ascii="Cambria Math" w:hAnsi="Cambria Math"/>
              </w:rPr>
              <w:t xml:space="preserve"> be a regular dodecagon.  Then the value of</w:t>
            </w:r>
            <w:r w:rsidR="000E0D08" w:rsidRPr="00DB5034">
              <w:rPr>
                <w:rFonts w:ascii="Cambria Math" w:hAnsi="Cambria Math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AB</m:t>
                  </m:r>
                </m:num>
                <m:den>
                  <m:r>
                    <w:rPr>
                      <w:rFonts w:ascii="Cambria Math" w:hAnsi="Cambria Math"/>
                    </w:rPr>
                    <m:t>AF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AF</m:t>
                  </m:r>
                </m:num>
                <m:den>
                  <m:r>
                    <w:rPr>
                      <w:rFonts w:ascii="Cambria Math" w:hAnsi="Cambria Math"/>
                    </w:rPr>
                    <m:t>AB</m:t>
                  </m:r>
                </m:den>
              </m:f>
            </m:oMath>
            <w:r w:rsidR="000E0D08" w:rsidRPr="00DB5034">
              <w:rPr>
                <w:rFonts w:ascii="Cambria Math" w:hAnsi="Cambria Math"/>
              </w:rPr>
              <w:t xml:space="preserve"> is equal to </w:t>
            </w:r>
            <w:r w:rsidRPr="00DB5034">
              <w:rPr>
                <w:rFonts w:ascii="Cambria Math" w:hAnsi="Cambria Math"/>
              </w:rPr>
              <w:t>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39385F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In a triangle </w:t>
            </w:r>
            <m:oMath>
              <m:r>
                <w:rPr>
                  <w:rFonts w:ascii="Cambria Math" w:hAnsi="Cambria Math"/>
                </w:rPr>
                <m:t>ABC, ∠C=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.</m:t>
              </m:r>
            </m:oMath>
            <w:r w:rsidRPr="00A33FF1">
              <w:rPr>
                <w:rFonts w:ascii="Cambria Math" w:hAnsi="Cambria Math"/>
              </w:rPr>
              <w:t xml:space="preserve">  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and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e>
              </m:func>
            </m:oMath>
            <w:r w:rsidRPr="00A33FF1">
              <w:rPr>
                <w:rFonts w:ascii="Cambria Math" w:hAnsi="Cambria Math"/>
              </w:rPr>
              <w:t xml:space="preserve"> are the roots of the equation </w:t>
            </w:r>
            <m:oMath>
              <m:r>
                <w:rPr>
                  <w:rFonts w:ascii="Cambria Math" w:hAnsi="Cambria Math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+bx+c=0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a≠0</m:t>
                  </m:r>
                </m:e>
              </m:d>
              <m:r>
                <w:rPr>
                  <w:rFonts w:ascii="Cambria Math" w:hAnsi="Cambria Math"/>
                </w:rPr>
                <m:t xml:space="preserve">, </m:t>
              </m:r>
            </m:oMath>
            <w:r w:rsidRPr="00A33FF1">
              <w:rPr>
                <w:rFonts w:ascii="Cambria Math" w:hAnsi="Cambria Math"/>
              </w:rPr>
              <w:t xml:space="preserve"> then the value of 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a+b</m:t>
                  </m:r>
                </m:num>
                <m:den>
                  <m:r>
                    <w:rPr>
                      <w:rFonts w:ascii="Cambria Math" w:hAnsi="Cambria Math"/>
                    </w:rPr>
                    <m:t>c</m:t>
                  </m:r>
                </m:den>
              </m:f>
            </m:oMath>
            <w:r w:rsidRPr="00A33FF1">
              <w:rPr>
                <w:rFonts w:ascii="Cambria Math" w:hAnsi="Cambria Math"/>
              </w:rPr>
              <w:t xml:space="preserve"> (where, </w:t>
            </w:r>
            <m:oMath>
              <m:r>
                <w:rPr>
                  <w:rFonts w:ascii="Cambria Math" w:hAnsi="Cambria Math"/>
                </w:rPr>
                <m:t>a, b, c</m:t>
              </m:r>
            </m:oMath>
            <w:r w:rsidRPr="00A33FF1">
              <w:rPr>
                <w:rFonts w:ascii="Cambria Math" w:hAnsi="Cambria Math"/>
              </w:rPr>
              <w:t xml:space="preserve"> are sides of </w:t>
            </w:r>
            <m:oMath>
              <m:r>
                <w:rPr>
                  <w:rFonts w:ascii="Cambria Math" w:hAnsi="Cambria Math"/>
                </w:rPr>
                <m:t>∆</m:t>
              </m:r>
            </m:oMath>
            <w:r w:rsidRPr="00A33FF1">
              <w:rPr>
                <w:rFonts w:ascii="Cambria Math" w:hAnsi="Cambria Math"/>
              </w:rPr>
              <w:t xml:space="preserve"> opposite to angles </w:t>
            </w:r>
            <m:oMath>
              <m:r>
                <w:rPr>
                  <w:rFonts w:ascii="Cambria Math" w:hAnsi="Cambria Math"/>
                </w:rPr>
                <m:t>A, B, C</m:t>
              </m:r>
            </m:oMath>
            <w:r w:rsidRPr="00A33FF1">
              <w:rPr>
                <w:rFonts w:ascii="Cambria Math" w:hAnsi="Cambria Math"/>
              </w:rPr>
              <w:t xml:space="preserve"> resp.) is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__________.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FA3AFD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 reciprocal of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fNam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2000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p>
                      </m:sSup>
                    </m:e>
                  </m:func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b>
                      </m:sSub>
                    </m:fNam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2000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p>
                      </m:sSup>
                    </m:e>
                  </m:func>
                </m:den>
              </m:f>
            </m:oMath>
            <w:r w:rsidRPr="00E50692">
              <w:rPr>
                <w:rFonts w:ascii="Cambria Math" w:hAnsi="Cambria Math"/>
              </w:rPr>
              <w:t xml:space="preserve"> is ____________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4E243B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func>
              <m:r>
                <w:rPr>
                  <w:rFonts w:ascii="Cambria Math" w:hAnsi="Cambria Math"/>
                </w:rPr>
                <m:t xml:space="preserve">=-1 </m:t>
              </m:r>
            </m:oMath>
            <w:r w:rsidRPr="00A33FF1">
              <w:rPr>
                <w:rFonts w:ascii="Cambria Math" w:hAnsi="Cambria Math"/>
              </w:rPr>
              <w:t>and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</m:func>
                    </m:e>
                  </m:d>
                  <m:r>
                    <w:rPr>
                      <w:rFonts w:ascii="Cambria Math" w:hAnsi="Cambria Math"/>
                    </w:rPr>
                    <m:t>-1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, </m:t>
              </m:r>
            </m:oMath>
            <w:r w:rsidR="006C1A06" w:rsidRPr="00A33FF1">
              <w:rPr>
                <w:rFonts w:ascii="Cambria Math" w:hAnsi="Cambria Math"/>
              </w:rPr>
              <w:t xml:space="preserve">then the value of </w:t>
            </w:r>
            <m:oMath>
              <m:r>
                <w:rPr>
                  <w:rFonts w:ascii="Cambria Math" w:hAnsi="Cambria Math"/>
                </w:rPr>
                <m:t>'n/3'</m:t>
              </m:r>
            </m:oMath>
            <w:r w:rsidR="006C1A06" w:rsidRPr="00A33FF1">
              <w:rPr>
                <w:rFonts w:ascii="Cambria Math" w:hAnsi="Cambria Math"/>
              </w:rPr>
              <w:t xml:space="preserve"> is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__________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4E243B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Number of triangles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ABC</m:t>
              </m:r>
            </m:oMath>
            <w:r w:rsidRPr="00A33FF1">
              <w:rPr>
                <w:rFonts w:ascii="Cambria Math" w:hAnsi="Cambria Math"/>
              </w:rPr>
              <w:t xml:space="preserve"> 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=x,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 xml:space="preserve">=x+1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 xml:space="preserve">=1-x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is __________.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DB5034" w:rsidRDefault="00B05DFD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The lengths of the tangents drawn from the vertices </w:t>
            </w:r>
            <m:oMath>
              <m:r>
                <w:rPr>
                  <w:rFonts w:ascii="Cambria Math" w:hAnsi="Cambria Math"/>
                </w:rPr>
                <m:t xml:space="preserve">A, B </m:t>
              </m:r>
            </m:oMath>
            <w:r w:rsidR="005E326C" w:rsidRPr="00DB5034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C</m:t>
              </m:r>
            </m:oMath>
            <w:r w:rsidR="005E326C" w:rsidRPr="00DB5034">
              <w:rPr>
                <w:rFonts w:ascii="Cambria Math" w:hAnsi="Cambria Math"/>
              </w:rPr>
              <w:t xml:space="preserve"> to the incircle </w:t>
            </w:r>
            <w:r w:rsidRPr="00DB5034">
              <w:rPr>
                <w:rFonts w:ascii="Cambria Math" w:hAnsi="Cambria Math"/>
              </w:rPr>
              <w:t xml:space="preserve">of </w:t>
            </w:r>
            <m:oMath>
              <m:r>
                <w:rPr>
                  <w:rFonts w:ascii="Cambria Math" w:hAnsi="Cambria Math"/>
                </w:rPr>
                <m:t>∆ABC</m:t>
              </m:r>
            </m:oMath>
            <w:r w:rsidR="00437F88" w:rsidRPr="00DB5034">
              <w:rPr>
                <w:rFonts w:ascii="Cambria Math" w:hAnsi="Cambria Math"/>
              </w:rPr>
              <w:t xml:space="preserve"> are 5, 3 and 2, respectively.  If the lengths of the parts of tangents within the triangle which are drawn</w:t>
            </w:r>
            <w:r w:rsidR="00AE1102" w:rsidRPr="00DB5034">
              <w:rPr>
                <w:rFonts w:ascii="Cambria Math" w:hAnsi="Cambria Math"/>
              </w:rPr>
              <w:t xml:space="preserve"> parallel to the sides </w:t>
            </w:r>
            <m:oMath>
              <m:r>
                <w:rPr>
                  <w:rFonts w:ascii="Cambria Math" w:hAnsi="Cambria Math"/>
                </w:rPr>
                <m:t xml:space="preserve">BC, CA </m:t>
              </m:r>
            </m:oMath>
            <w:r w:rsidR="005E326C" w:rsidRPr="00DB5034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AB</m:t>
              </m:r>
            </m:oMath>
            <w:r w:rsidR="00AE1102" w:rsidRPr="00DB5034">
              <w:rPr>
                <w:rFonts w:ascii="Cambria Math" w:hAnsi="Cambria Math"/>
              </w:rPr>
              <w:t xml:space="preserve"> of the triangle to the incircle are </w:t>
            </w:r>
            <m:oMath>
              <m:r>
                <w:rPr>
                  <w:rFonts w:ascii="Cambria Math" w:hAnsi="Cambria Math"/>
                </w:rPr>
                <m:t xml:space="preserve">α, β </m:t>
              </m:r>
            </m:oMath>
            <w:r w:rsidR="005E326C" w:rsidRPr="00DB5034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 xml:space="preserve">γ, </m:t>
              </m:r>
            </m:oMath>
            <w:r w:rsidR="00AE1102" w:rsidRPr="00DB5034">
              <w:rPr>
                <w:rFonts w:ascii="Cambria Math" w:hAnsi="Cambria Math"/>
              </w:rPr>
              <w:t xml:space="preserve">respectively, then the value the value of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α+β+γ</m:t>
                  </m:r>
                </m:e>
              </m:d>
            </m:oMath>
            <w:r w:rsidR="00AE1102" w:rsidRPr="00DB5034">
              <w:rPr>
                <w:rFonts w:ascii="Cambria Math" w:hAnsi="Cambria Math"/>
              </w:rPr>
              <w:t xml:space="preserve"> (where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∙</m:t>
                  </m:r>
                </m:e>
              </m:d>
            </m:oMath>
            <w:r w:rsidR="00AE1102" w:rsidRPr="00DB5034">
              <w:rPr>
                <w:rFonts w:ascii="Cambria Math" w:hAnsi="Cambria Math"/>
              </w:rPr>
              <w:t xml:space="preserve"> represents greatest integer function ) is 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FA3AFD" w:rsidP="002C455C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Sum of integers satisfying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x-1</m:t>
                      </m:r>
                    </m:e>
                  </m:func>
                </m:e>
              </m:rad>
              <m:r>
                <w:rPr>
                  <w:rFonts w:ascii="Cambria Math" w:hAnsi="Cambria Math"/>
                </w:rPr>
                <m:t>-1/2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p>
                    </m:e>
                  </m:d>
                </m:e>
              </m:func>
              <m:r>
                <w:rPr>
                  <w:rFonts w:ascii="Cambria Math" w:hAnsi="Cambria Math"/>
                </w:rPr>
                <m:t>+2&gt;0</m:t>
              </m:r>
            </m:oMath>
            <w:r w:rsidRPr="00E50692">
              <w:rPr>
                <w:rFonts w:ascii="Cambria Math" w:hAnsi="Cambria Math"/>
              </w:rPr>
              <w:t xml:space="preserve"> is ____________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1D07D7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If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5°</m:t>
                      </m:r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10°</m:t>
                      </m:r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15°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…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45°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</m:sSup>
              <m:r>
                <w:rPr>
                  <w:rFonts w:ascii="Cambria Math" w:hAnsi="Cambria Math"/>
                </w:rPr>
                <m:t xml:space="preserve">, </m:t>
              </m:r>
            </m:oMath>
            <w:r w:rsidR="004E243B" w:rsidRPr="00A33FF1">
              <w:rPr>
                <w:rFonts w:ascii="Cambria Math" w:hAnsi="Cambria Math"/>
              </w:rPr>
              <w:t>then the value of '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</m:oMath>
            <w:r w:rsidR="004E243B" w:rsidRPr="00A33FF1">
              <w:rPr>
                <w:rFonts w:ascii="Cambria Math" w:hAnsi="Cambria Math"/>
              </w:rPr>
              <w:t>is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__________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DB5034" w:rsidRDefault="000E0D08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</w:t>
            </w:r>
            <m:oMath>
              <m:r>
                <w:rPr>
                  <w:rFonts w:ascii="Cambria Math" w:hAnsi="Cambria Math"/>
                </w:rPr>
                <m:t>∆AEX, T</m:t>
              </m:r>
            </m:oMath>
            <w:r w:rsidR="00771B3F" w:rsidRPr="00DB5034">
              <w:rPr>
                <w:rFonts w:ascii="Cambria Math" w:hAnsi="Cambria Math"/>
              </w:rPr>
              <w:t xml:space="preserve"> is the midpoint of </w:t>
            </w:r>
            <m:oMath>
              <m:r>
                <w:rPr>
                  <w:rFonts w:ascii="Cambria Math" w:hAnsi="Cambria Math"/>
                </w:rPr>
                <m:t xml:space="preserve">XE,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P</m:t>
              </m:r>
            </m:oMath>
            <w:r w:rsidR="00771B3F" w:rsidRPr="00DB5034">
              <w:rPr>
                <w:rFonts w:ascii="Cambria Math" w:hAnsi="Cambria Math"/>
              </w:rPr>
              <w:t xml:space="preserve"> is the midpoint of </w:t>
            </w:r>
            <m:oMath>
              <m:r>
                <w:rPr>
                  <w:rFonts w:ascii="Cambria Math" w:hAnsi="Cambria Math"/>
                </w:rPr>
                <m:t>ET.</m:t>
              </m:r>
            </m:oMath>
            <w:r w:rsidR="00771B3F" w:rsidRPr="00DB5034">
              <w:rPr>
                <w:rFonts w:ascii="Cambria Math" w:hAnsi="Cambria Math"/>
              </w:rPr>
              <w:t xml:space="preserve">  If </w:t>
            </w:r>
            <m:oMath>
              <m:r>
                <w:rPr>
                  <w:rFonts w:ascii="Cambria Math" w:hAnsi="Cambria Math"/>
                </w:rPr>
                <m:t>∆APE</m:t>
              </m:r>
            </m:oMath>
            <w:r w:rsidR="00771B3F" w:rsidRPr="00DB5034">
              <w:rPr>
                <w:rFonts w:ascii="Cambria Math" w:hAnsi="Cambria Math"/>
              </w:rPr>
              <w:t xml:space="preserve"> is equilateral of side length equal to unity, then the value of </w:t>
            </w:r>
            <m:oMath>
              <m:r>
                <w:rPr>
                  <w:rFonts w:ascii="Cambria Math" w:hAnsi="Cambria Math"/>
                </w:rPr>
                <m:t>[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AX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/2] </m:t>
              </m:r>
            </m:oMath>
            <w:r w:rsidR="00771B3F" w:rsidRPr="00DB5034">
              <w:rPr>
                <w:rFonts w:ascii="Cambria Math" w:hAnsi="Cambria Math"/>
              </w:rPr>
              <w:t xml:space="preserve">is (where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∙</m:t>
                  </m:r>
                </m:e>
              </m:d>
            </m:oMath>
            <w:r w:rsidR="00771B3F" w:rsidRPr="00DB5034">
              <w:rPr>
                <w:rFonts w:ascii="Cambria Math" w:hAnsi="Cambria Math"/>
              </w:rPr>
              <w:t xml:space="preserve"> represents greatest integer function) 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BB20E9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radPr>
                            <m:deg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eg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3+2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e>
                              </m:rad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 xml:space="preserve"> + 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3-2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e>
                              </m:rad>
                            </m:e>
                          </m:rad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fNam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9</m:t>
                      </m:r>
                    </m:sup>
                  </m:sSup>
                </m:e>
              </m:func>
            </m:oMath>
            <w:r w:rsidRPr="00E50692">
              <w:rPr>
                <w:rFonts w:ascii="Cambria Math" w:hAnsi="Cambria Math"/>
              </w:rPr>
              <w:t xml:space="preserve"> is ____________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C013A6" w:rsidP="002178ED">
            <w:pPr>
              <w:spacing w:after="0"/>
              <w:contextualSpacing/>
              <w:rPr>
                <w:rFonts w:ascii="Cambria Math" w:hAnsi="Cambria Math"/>
                <w:b/>
              </w:rPr>
            </w:pPr>
            <w:r w:rsidRPr="00A33FF1">
              <w:rPr>
                <w:rFonts w:ascii="Cambria Math" w:hAnsi="Cambria Math"/>
              </w:rPr>
              <w:t xml:space="preserve">The maximum value of </w:t>
            </w:r>
            <m:oMath>
              <m:r>
                <w:rPr>
                  <w:rFonts w:ascii="Cambria Math" w:hAnsi="Cambria Math"/>
                </w:rPr>
                <m:t>y=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 xml:space="preserve"> 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is__________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6965BB" w:rsidRPr="00B25038" w:rsidRDefault="00144CD1" w:rsidP="000B4D3D">
            <w:pPr>
              <w:spacing w:after="0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4x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="00182BFF" w:rsidRPr="00B25038">
              <w:rPr>
                <w:rFonts w:ascii="Cambria Math" w:hAnsi="Cambria Math"/>
                <w:i/>
              </w:rPr>
              <w:t xml:space="preserve"> </w:t>
            </w:r>
            <w:r w:rsidR="00182BFF" w:rsidRPr="00B25038">
              <w:rPr>
                <w:rFonts w:ascii="Cambria Math" w:hAnsi="Cambria Math"/>
              </w:rPr>
              <w:t xml:space="preserve">is true for all values of </w:t>
            </w:r>
            <m:oMath>
              <m:r>
                <w:rPr>
                  <w:rFonts w:ascii="Cambria Math" w:hAnsi="Cambria Math"/>
                </w:rPr>
                <m:t xml:space="preserve">x∈R, </m:t>
              </m:r>
            </m:oMath>
            <w:r w:rsidR="00182BFF" w:rsidRPr="00B25038">
              <w:rPr>
                <w:rFonts w:ascii="Cambria Math" w:hAnsi="Cambria Math"/>
              </w:rPr>
              <w:t xml:space="preserve">then the value of </w:t>
            </w:r>
            <m:oMath>
              <m: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="00182BFF" w:rsidRPr="00B25038">
              <w:rPr>
                <w:rFonts w:ascii="Cambria Math" w:hAnsi="Cambria Math"/>
              </w:rPr>
              <w:t xml:space="preserve"> is  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290E51" w:rsidP="002C455C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=2;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 xml:space="preserve">=2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=3+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</m:oMath>
            <w:r w:rsidRPr="00E50692">
              <w:rPr>
                <w:rFonts w:ascii="Cambria Math" w:hAnsi="Cambria Math"/>
              </w:rPr>
              <w:t xml:space="preserve"> then the value of </w:t>
            </w:r>
            <m:oMath>
              <m:r>
                <w:rPr>
                  <w:rFonts w:ascii="Cambria Math" w:hAnsi="Cambria Math"/>
                </w:rPr>
                <m:t>c/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ab</m:t>
                  </m:r>
                </m:e>
              </m:d>
            </m:oMath>
            <w:r w:rsidRPr="00E50692">
              <w:rPr>
                <w:rFonts w:ascii="Cambria Math" w:hAnsi="Cambria Math"/>
              </w:rPr>
              <w:t xml:space="preserve"> is ____________.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AE4039" w:rsidP="002C455C">
            <w:pPr>
              <w:spacing w:after="0"/>
              <w:contextualSpacing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 least integer greater than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15</m:t>
                  </m:r>
                </m:e>
              </m:func>
              <m:r>
                <w:rPr>
                  <w:rFonts w:ascii="Cambria Math" w:hAnsi="Cambria Math"/>
                </w:rPr>
                <m:t xml:space="preserve"> .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1/6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func>
              <m:r>
                <w:rPr>
                  <w:rFonts w:ascii="Cambria Math" w:hAnsi="Cambria Math"/>
                </w:rPr>
                <m:t xml:space="preserve"> .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1/6</m:t>
                  </m:r>
                </m:e>
              </m:func>
            </m:oMath>
            <w:r w:rsidRPr="00E50692">
              <w:rPr>
                <w:rFonts w:ascii="Cambria Math" w:hAnsi="Cambria Math"/>
              </w:rPr>
              <w:t xml:space="preserve"> is ____________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4F6329" w:rsidP="002178E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In a triangle </w:t>
            </w:r>
            <m:oMath>
              <m:r>
                <w:rPr>
                  <w:rFonts w:ascii="Cambria Math" w:hAnsi="Cambria Math"/>
                </w:rPr>
                <m:t xml:space="preserve">ABC,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if </m:t>
              </m:r>
              <m:r>
                <w:rPr>
                  <w:rFonts w:ascii="Cambria Math" w:hAnsi="Cambria Math"/>
                </w:rPr>
                <m:t xml:space="preserve">A-B=120°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32</m:t>
                  </m:r>
                </m:den>
              </m:f>
            </m:oMath>
            <w:r w:rsidRPr="00A33FF1">
              <w:rPr>
                <w:rFonts w:ascii="Cambria Math" w:hAnsi="Cambria Math"/>
              </w:rPr>
              <w:t xml:space="preserve"> then, the value of </w:t>
            </w:r>
            <m:oMath>
              <m:r>
                <w:rPr>
                  <w:rFonts w:ascii="Cambria Math" w:hAnsi="Cambria Math"/>
                </w:rPr>
                <m:t>8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__________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613.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913EB9" w:rsidRPr="00E50692" w:rsidRDefault="00647B90" w:rsidP="002C455C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a=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245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175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b=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1715</m:t>
                      </m:r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875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</m:oMath>
            <w:r w:rsidRPr="00E50692">
              <w:rPr>
                <w:rFonts w:ascii="Cambria Math" w:hAnsi="Cambria Math"/>
              </w:rPr>
              <w:t xml:space="preserve"> then the value of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1-ab</m:t>
                  </m:r>
                </m:num>
                <m:den>
                  <m:r>
                    <w:rPr>
                      <w:rFonts w:ascii="Cambria Math" w:hAnsi="Cambria Math"/>
                    </w:rPr>
                    <m:t>a-b</m:t>
                  </m:r>
                </m:den>
              </m:f>
            </m:oMath>
            <w:r w:rsidRPr="00E50692">
              <w:rPr>
                <w:rFonts w:ascii="Cambria Math" w:hAnsi="Cambria Math"/>
              </w:rPr>
              <w:t xml:space="preserve"> is ____________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614.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DB5034" w:rsidRDefault="000B6E99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A circle inscribed in a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DB5034">
              <w:rPr>
                <w:rFonts w:ascii="Cambria Math" w:hAnsi="Cambria Math"/>
              </w:rPr>
              <w:t xml:space="preserve"> touches the side </w:t>
            </w:r>
            <m:oMath>
              <m:r>
                <w:rPr>
                  <w:rFonts w:ascii="Cambria Math" w:hAnsi="Cambria Math"/>
                </w:rPr>
                <m:t>AB</m:t>
              </m:r>
            </m:oMath>
            <w:r w:rsidR="005E326C" w:rsidRPr="00DB5034">
              <w:rPr>
                <w:rFonts w:ascii="Cambria Math" w:hAnsi="Cambria Math"/>
              </w:rPr>
              <w:t xml:space="preserve"> at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D</m:t>
              </m:r>
            </m:oMath>
            <w:r w:rsidRPr="00DB5034">
              <w:rPr>
                <w:rFonts w:ascii="Cambria Math" w:hAnsi="Cambria Math"/>
              </w:rPr>
              <w:t xml:space="preserve"> such that </w:t>
            </w:r>
            <m:oMath>
              <m:r>
                <w:rPr>
                  <w:rFonts w:ascii="Cambria Math" w:hAnsi="Cambria Math"/>
                </w:rPr>
                <m:t xml:space="preserve">AD=5 </m:t>
              </m:r>
            </m:oMath>
            <w:r w:rsidR="005E326C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BD=3</m:t>
              </m:r>
            </m:oMath>
            <w:r w:rsidR="005E326C" w:rsidRPr="00DB5034">
              <w:rPr>
                <w:rFonts w:ascii="Cambria Math" w:hAnsi="Cambria Math"/>
              </w:rPr>
              <w:t xml:space="preserve">. If </w:t>
            </w:r>
            <m:oMath>
              <m:r>
                <w:rPr>
                  <w:rFonts w:ascii="Cambria Math" w:hAnsi="Cambria Math"/>
                </w:rPr>
                <m:t xml:space="preserve">∠A=60°, </m:t>
              </m:r>
            </m:oMath>
            <w:r w:rsidRPr="00DB5034">
              <w:rPr>
                <w:rFonts w:ascii="Cambria Math" w:hAnsi="Cambria Math"/>
              </w:rPr>
              <w:t xml:space="preserve">then the value of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BC/3</m:t>
                  </m:r>
                </m:e>
              </m:d>
            </m:oMath>
            <w:r w:rsidRPr="00DB5034">
              <w:rPr>
                <w:rFonts w:ascii="Cambria Math" w:hAnsi="Cambria Math"/>
              </w:rPr>
              <w:t xml:space="preserve"> (where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∙</m:t>
                  </m:r>
                </m:e>
              </m:d>
            </m:oMath>
            <w:r w:rsidRPr="00DB5034">
              <w:rPr>
                <w:rFonts w:ascii="Cambria Math" w:hAnsi="Cambria Math"/>
              </w:rPr>
              <w:t xml:space="preserve"> represents greatest integer function) is 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615.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B25038" w:rsidRDefault="00182BFF" w:rsidP="000B4D3D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The value of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B25038">
              <w:rPr>
                <w:rFonts w:ascii="Cambria Math" w:hAnsi="Cambria Math"/>
              </w:rPr>
              <w:t xml:space="preserve"> for which system of equations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3a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="00144CD1" w:rsidRPr="00B25038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  <w:r w:rsidRPr="00B25038">
              <w:rPr>
                <w:rFonts w:ascii="Cambria Math" w:hAnsi="Cambria Math"/>
              </w:rPr>
              <w:t xml:space="preserve"> has a solution is  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616.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37609F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greatest integer less than or equal to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290°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250°</m:t>
                      </m:r>
                    </m:e>
                  </m:func>
                </m:den>
              </m:f>
            </m:oMath>
            <w:r w:rsidRPr="00A33FF1">
              <w:rPr>
                <w:rFonts w:ascii="Cambria Math" w:hAnsi="Cambria Math"/>
              </w:rPr>
              <w:t xml:space="preserve"> is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__________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617.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46B76" w:rsidRPr="00A33FF1" w:rsidRDefault="00D46B76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In a triangle </w:t>
            </w:r>
            <m:oMath>
              <m:r>
                <w:rPr>
                  <w:rFonts w:ascii="Cambria Math" w:hAnsi="Cambria Math"/>
                </w:rPr>
                <m:t xml:space="preserve">ABC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if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A=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,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e>
              </m:func>
              <m:r>
                <w:rPr>
                  <w:rFonts w:ascii="Cambria Math" w:hAnsi="Cambria Math"/>
                </w:rPr>
                <m:t>=k+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an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=2k+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</m:oMath>
            <w:r w:rsidRPr="00A33FF1">
              <w:rPr>
                <w:rFonts w:ascii="Cambria Math" w:hAnsi="Cambria Math"/>
              </w:rPr>
              <w:t xml:space="preserve"> then the possible value of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Pr="00A33FF1">
              <w:rPr>
                <w:rFonts w:ascii="Cambria Math" w:hAnsi="Cambria Math"/>
              </w:rPr>
              <w:t xml:space="preserve"> where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∙</m:t>
                  </m:r>
                </m:e>
              </m:d>
            </m:oMath>
            <w:r w:rsidRPr="00A33FF1">
              <w:rPr>
                <w:rFonts w:ascii="Cambria Math" w:hAnsi="Cambria Math"/>
              </w:rPr>
              <w:t xml:space="preserve"> represents greatest integer function is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__________.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618.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4E243B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The minimum value of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-4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-10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+4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-10</m:t>
                      </m:r>
                    </m:e>
                  </m:d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oMath>
            <w:r w:rsidRPr="00A33FF1">
              <w:rPr>
                <w:rFonts w:ascii="Cambria Math" w:hAnsi="Cambria Math"/>
              </w:rPr>
              <w:t>is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__________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619.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DB5034" w:rsidRDefault="005E326C" w:rsidP="006B0C02">
            <w:pPr>
              <w:spacing w:after="0"/>
              <w:contextualSpacing/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</w:t>
            </w:r>
            <m:oMath>
              <m:r>
                <w:rPr>
                  <w:rFonts w:ascii="Cambria Math" w:hAnsi="Cambria Math"/>
                </w:rPr>
                <m:t>∆ABC,</m:t>
              </m:r>
            </m:oMath>
            <w:r w:rsidRPr="00DB5034">
              <w:rPr>
                <w:rFonts w:ascii="Cambria Math" w:hAnsi="Cambria Math"/>
              </w:rPr>
              <w:t xml:space="preserve"> 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 xml:space="preserve">=0, </m:t>
              </m:r>
            </m:oMath>
            <w:r w:rsidRPr="00DB5034">
              <w:rPr>
                <w:rFonts w:ascii="Cambria Math" w:hAnsi="Cambria Math"/>
              </w:rPr>
              <w:t xml:space="preserve">then the value of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a+b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</m:oMath>
            <w:r w:rsidRPr="00DB5034">
              <w:rPr>
                <w:rFonts w:ascii="Cambria Math" w:hAnsi="Cambria Math"/>
              </w:rPr>
              <w:t xml:space="preserve"> is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__________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620.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DB5034" w:rsidRDefault="000E0D08" w:rsidP="006B0C02">
            <w:pPr>
              <w:spacing w:after="0"/>
              <w:contextualSpacing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</w:t>
            </w:r>
            <m:oMath>
              <m:r>
                <w:rPr>
                  <w:rFonts w:ascii="Cambria Math" w:hAnsi="Cambria Math"/>
                </w:rPr>
                <m:t>∆ABC</m:t>
              </m:r>
            </m:oMath>
            <w:r w:rsidRPr="00DB5034">
              <w:rPr>
                <w:rFonts w:ascii="Cambria Math" w:hAnsi="Cambria Math"/>
              </w:rPr>
              <w:t xml:space="preserve"> </w:t>
            </w:r>
            <w:r w:rsidR="006D1DA9" w:rsidRPr="00DB5034">
              <w:rPr>
                <w:rFonts w:ascii="Cambria Math" w:hAnsi="Cambria Math"/>
              </w:rPr>
              <w:t xml:space="preserve">the incircle touches the sides </w:t>
            </w:r>
            <m:oMath>
              <m:r>
                <w:rPr>
                  <w:rFonts w:ascii="Cambria Math" w:hAnsi="Cambria Math"/>
                </w:rPr>
                <m:t xml:space="preserve">BC, CA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AB,</m:t>
              </m:r>
            </m:oMath>
            <w:r w:rsidR="006D1DA9" w:rsidRPr="00DB5034">
              <w:rPr>
                <w:rFonts w:ascii="Cambria Math" w:hAnsi="Cambria Math"/>
              </w:rPr>
              <w:t xml:space="preserve"> representively, at </w:t>
            </w:r>
            <m:oMath>
              <m:r>
                <w:rPr>
                  <w:rFonts w:ascii="Cambria Math" w:hAnsi="Cambria Math"/>
                </w:rPr>
                <m:t xml:space="preserve">D, E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F.</m:t>
              </m:r>
            </m:oMath>
            <w:r w:rsidR="006D1DA9" w:rsidRPr="00DB5034">
              <w:rPr>
                <w:rFonts w:ascii="Cambria Math" w:hAnsi="Cambria Math"/>
              </w:rPr>
              <w:t xml:space="preserve">  If the radius of the incircle is 4 units and </w:t>
            </w:r>
            <m:oMath>
              <m:r>
                <w:rPr>
                  <w:rFonts w:ascii="Cambria Math" w:hAnsi="Cambria Math"/>
                </w:rPr>
                <m:t xml:space="preserve">BD, CE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AF</m:t>
              </m:r>
            </m:oMath>
            <w:r w:rsidR="006D1DA9" w:rsidRPr="00DB5034">
              <w:rPr>
                <w:rFonts w:ascii="Cambria Math" w:hAnsi="Cambria Math"/>
              </w:rPr>
              <w:t xml:space="preserve"> are consecutive integers, then the value of </w:t>
            </w:r>
            <m:oMath>
              <m:r>
                <w:rPr>
                  <w:rFonts w:ascii="Cambria Math" w:hAnsi="Cambria Math"/>
                </w:rPr>
                <m:t>s/3,</m:t>
              </m:r>
            </m:oMath>
            <w:r w:rsidR="006D1DA9" w:rsidRPr="00DB5034">
              <w:rPr>
                <w:rFonts w:ascii="Cambria Math" w:hAnsi="Cambria Math"/>
              </w:rPr>
              <w:t xml:space="preserve"> where </w:t>
            </w:r>
            <m:oMath>
              <m:r>
                <w:rPr>
                  <w:rFonts w:ascii="Cambria Math" w:hAnsi="Cambria Math"/>
                </w:rPr>
                <m:t>s</m:t>
              </m:r>
            </m:oMath>
            <w:r w:rsidR="006D1DA9" w:rsidRPr="00DB5034">
              <w:rPr>
                <w:rFonts w:ascii="Cambria Math" w:hAnsi="Cambria Math"/>
              </w:rPr>
              <w:t xml:space="preserve"> is a semi-perimeter of triangle, is __________</w:t>
            </w:r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621.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6965BB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Let </m:t>
              </m:r>
              <m:r>
                <w:rPr>
                  <w:rFonts w:ascii="Cambria Math" w:hAnsi="Cambria Math"/>
                </w:rPr>
                <m:t xml:space="preserve">0≤a, b, c, d ≤π </m:t>
              </m:r>
            </m:oMath>
            <w:r w:rsidR="004E243B" w:rsidRPr="00A33FF1">
              <w:rPr>
                <w:rFonts w:ascii="Cambria Math" w:hAnsi="Cambria Math"/>
              </w:rPr>
              <w:t>where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b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c</m:t>
              </m:r>
            </m:oMath>
            <w:r w:rsidRPr="00A33FF1">
              <w:rPr>
                <w:rFonts w:ascii="Cambria Math" w:hAnsi="Cambria Math"/>
                <w:i/>
              </w:rPr>
              <w:t xml:space="preserve"> </w:t>
            </w:r>
            <w:r w:rsidRPr="00A33FF1">
              <w:rPr>
                <w:rFonts w:ascii="Cambria Math" w:hAnsi="Cambria Math"/>
              </w:rPr>
              <w:t>are not complementary, such that</w:t>
            </w:r>
          </w:p>
          <w:p w:rsidR="006965BB" w:rsidRPr="00A33FF1" w:rsidRDefault="006965BB" w:rsidP="002178ED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+6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+7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+9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A33FF1">
              <w:rPr>
                <w:rFonts w:ascii="Cambria Math" w:hAnsi="Cambria Math"/>
              </w:rPr>
              <w:t xml:space="preserve"> </w:t>
            </w:r>
            <w:r w:rsidR="004E243B" w:rsidRPr="00A33FF1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a-6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b+7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c-9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="004E243B" w:rsidRPr="00A33FF1">
              <w:rPr>
                <w:rFonts w:ascii="Cambria Math" w:hAnsi="Cambria Math"/>
              </w:rPr>
              <w:t>, then the value of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3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a+d</m:t>
                          </m:r>
                        </m:e>
                      </m:d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b+c</m:t>
                          </m:r>
                        </m:e>
                      </m:d>
                    </m:e>
                  </m:func>
                </m:den>
              </m:f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is _________</m:t>
              </m:r>
            </m:oMath>
          </w:p>
        </w:tc>
      </w:tr>
      <w:tr w:rsidR="0004477C" w:rsidRPr="00453EAC" w:rsidTr="00604489">
        <w:tc>
          <w:tcPr>
            <w:tcW w:w="22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622.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D91FA2" w:rsidRPr="00A33FF1" w:rsidRDefault="00BA168F" w:rsidP="002178ED">
            <w:pPr>
              <w:spacing w:after="0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maximum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45°+x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is __________</m:t>
              </m:r>
            </m:oMath>
          </w:p>
        </w:tc>
      </w:tr>
    </w:tbl>
    <w:p w:rsidR="005B5493" w:rsidRDefault="005B5493">
      <w:r>
        <w:br w:type="page"/>
      </w:r>
    </w:p>
    <w:p w:rsidR="00847CD8" w:rsidRDefault="00847CD8">
      <w:pPr>
        <w:rPr>
          <w:rFonts w:asciiTheme="majorHAnsi" w:hAnsiTheme="majorHAnsi"/>
        </w:rPr>
        <w:sectPr w:rsidR="00847CD8" w:rsidSect="0004477C">
          <w:headerReference w:type="even" r:id="rId16"/>
          <w:headerReference w:type="default" r:id="rId17"/>
          <w:headerReference w:type="first" r:id="rId20"/>
          <w:type w:val="continuous"/>
          <w:pgSz w:w="11907" w:h="16839" w:code="9"/>
          <w:pgMar w:top="720" w:right="720" w:bottom="720" w:left="720" w:header="720" w:footer="113" w:gutter="0"/>
          <w:cols w:sep="1" w:space="720"/>
          <w:docGrid w:linePitch="360"/>
        </w:sectPr>
      </w:pPr>
    </w:p>
    <w:p w:rsidR="003202A8" w:rsidRPr="005F787C" w:rsidRDefault="00C72323" w:rsidP="004715BD">
      <w:pPr>
        <w:spacing w:line="240" w:lineRule="auto"/>
        <w:contextualSpacing/>
        <w:jc w:val="center"/>
        <w:rPr>
          <w:rFonts w:asciiTheme="majorHAnsi" w:hAnsiTheme="majorHAnsi"/>
          <w:b/>
          <w:bCs/>
          <w:sz w:val="48"/>
        </w:rPr>
      </w:pPr>
      <w:r>
        <w:rPr>
          <w:rFonts w:asciiTheme="majorHAnsi" w:hAnsiTheme="majorHAnsi"/>
          <w:b/>
          <w:bCs/>
          <w:noProof/>
          <w:sz w:val="48"/>
          <w:lang w:bidi="mr-I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1066800" cy="800100"/>
            <wp:effectExtent l="19050" t="0" r="0" b="0"/>
            <wp:wrapNone/>
            <wp:docPr id="1" name="Picture 0" descr="PrintLogoI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tLogoId.jpeg"/>
                    <pic:cNvPicPr/>
                  </pic:nvPicPr>
                  <pic:blipFill>
                    <a:blip r:embed="PrintLogoId" cstate="print"/>
                    <a:stretch>
                      <a:fillRect/>
                    </a:stretch>
                  </pic:blipFill>
                  <pic:spPr>
                    <a:xfrm flipH="0" flipV="0">
                      <a:off x="0" y="0"/>
                      <a:ext cx="10668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6A12">
        <w:rPr>
          <w:rFonts w:asciiTheme="majorHAnsi" w:hAnsiTheme="majorHAnsi"/>
          <w:b/>
          <w:bCs/>
          <w:noProof/>
          <w:sz w:val="48"/>
          <w:lang w:bidi="mr-IN"/>
        </w:rPr>
        <w:t>ACTIVE SITE TUTORIALS</w:t>
      </w:r>
    </w:p>
    PrintTestHeading
    <w:p w:rsidR="003202A8" w:rsidRPr="005F787C" w:rsidRDefault="003202A8" w:rsidP="004715BD">
      <w:pPr>
        <w:spacing w:line="240" w:lineRule="auto"/>
        <w:contextualSpacing/>
        <w:jc w:val="center"/>
        <w:rPr>
          <w:rFonts w:asciiTheme="majorHAnsi" w:hAnsiTheme="majorHAnsi"/>
        </w:rPr>
      </w:pPr>
      <w:r w:rsidRPr="005F787C">
        <w:rPr>
          <w:rFonts w:asciiTheme="majorHAnsi" w:hAnsiTheme="majorHAnsi"/>
          <w:b/>
          <w:bCs/>
          <w:noProof/>
          <w:sz w:val="36"/>
          <w:lang w:bidi="mr-IN"/>
        </w:rPr>
        <w:t/>
      </w:r>
    </w:p>
    PrintTestHeading
    <!--Date, Test ID, -->
    <w:p w:rsidR="0098326E" w:rsidRPr="0098326E" w:rsidRDefault="006B1F77" w:rsidP="0098326E">
      <w:pPr>
        <w:spacing w:line="240" w:lineRule="auto"/>
        <w:contextualSpacing/>
        <w:rPr>
          <w:rFonts w:asciiTheme="majorHAnsi" w:hAnsiTheme="majorHAnsi"/>
        </w:rPr>
      </w:pPr>
      <w:r w:rsidRPr="003202A8">
        <w:rPr>
          <w:rFonts w:asciiTheme="majorHAnsi" w:hAnsiTheme="majorHAnsi"/>
          <w:b/>
          <w:bCs/>
        </w:rPr>
        <w:t>Date</w:t>
      </w:r>
      <w:r>
        <w:rPr>
          <w:rFonts w:asciiTheme="majorHAnsi" w:hAnsiTheme="majorHAnsi"/>
          <w:b/>
          <w:bCs/>
        </w:rPr>
        <w:tab/>
      </w:r>
      <w:r w:rsidRPr="003202A8">
        <w:rPr>
          <w:rFonts w:asciiTheme="majorHAnsi" w:hAnsiTheme="majorHAnsi"/>
          <w:b/>
          <w:bCs/>
        </w:rPr>
        <w:t>:</w:t>
      </w:r>
      <w:r>
        <w:rPr>
          <w:rFonts w:asciiTheme="majorHAnsi" w:hAnsiTheme="majorHAnsi"/>
          <w:b/>
          <w:bCs/>
        </w:rPr>
        <w:t xml:space="preserve"> </w:t>
      </w:r>
      <w:r>
        <w:rPr>
          <w:rFonts w:asciiTheme="majorHAnsi" w:hAnsiTheme="majorHAnsi"/>
        </w:rPr>
        <w:t>07-09-2019</w:t>
      </w:r>
      <w:r>
        <w:rPr>
          <w:rFonts w:asciiTheme="majorHAnsi" w:hAnsiTheme="majorHAnsi"/>
        </w:rPr>
        <w:tab/>
        <w:t xml:space="preserve"> </w:t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  <w:b/>
          <w:bCs/>
        </w:rPr>
        <w:t>TEST ID: 588</w:t>
      </w:r>
    </w:p>
    <!--Time, Subject, -->
    <w:p w:rsidR="0098326E" w:rsidRDefault="006B1F77" w:rsidP="0098326E">
      <w:pPr>
        <w:spacing w:line="240" w:lineRule="auto"/>
        <w:contextualSpacing/>
        <w:rPr>
          <w:rFonts w:asciiTheme="majorHAnsi" w:hAnsiTheme="majorHAnsi"/>
          <w:b/>
          <w:bCs/>
        </w:rPr>
      </w:pPr>
      <w:r>
        <w:rPr>
          <w:rFonts w:asciiTheme="majorHAnsi" w:hAnsiTheme="majorHAnsi"/>
          <w:b/>
          <w:bCs/>
        </w:rPr>
        <w:t>Time</w:t>
      </w:r>
      <w:r>
        <w:rPr>
          <w:rFonts w:asciiTheme="majorHAnsi" w:hAnsiTheme="majorHAnsi"/>
          <w:b/>
          <w:bCs/>
        </w:rPr>
        <w:tab/>
        <w:t xml:space="preserve">: </w:t>
      </w:r>
      <w:r>
        <w:rPr>
          <w:rFonts w:asciiTheme="majorHAnsi" w:hAnsiTheme="majorHAnsi"/>
        </w:rPr>
        <w:t>34:15:00</w:t>
      </w:r>
      <w:r w:rsidR="00C1349C">
        <w:rPr>
          <w:rFonts w:asciiTheme="majorHAnsi" w:hAnsiTheme="majorHAnsi"/>
          <w:b/>
          <w:bCs/>
        </w:rPr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  <w:t>MATHEMATICS</w:t>
      </w:r>
    </w:p>
    <!--Marks, -->
    <w:p w:rsidR="0098326E" w:rsidRDefault="006B1F77" w:rsidP="0098326E">
      <w:pPr>
        <w:spacing w:line="240" w:lineRule="auto"/>
        <w:contextualSpacing/>
        <w:rPr>
          <w:rFonts w:asciiTheme="majorHAnsi" w:hAnsiTheme="majorHAnsi"/>
        </w:rPr>
      </w:pPr>
      <w:r>
        <w:rPr>
          <w:rFonts w:asciiTheme="majorHAnsi" w:hAnsiTheme="majorHAnsi"/>
          <w:b/>
          <w:bCs/>
        </w:rPr>
        <w:t>Marks</w:t>
      </w:r>
      <w:r>
        <w:rPr>
          <w:rFonts w:asciiTheme="majorHAnsi" w:hAnsiTheme="majorHAnsi"/>
          <w:b/>
          <w:bCs/>
        </w:rPr>
        <w:tab/>
        <w:t xml:space="preserve">: </w:t>
      </w:r>
      <w:r>
        <w:rPr>
          <w:rFonts w:asciiTheme="majorHAnsi" w:hAnsiTheme="majorHAnsi"/>
        </w:rPr>
        <w:t>2063</w:t>
      </w:r>
    </w:p>
    <!--Chapter-->
    PrintChapters
    <w:p w:rsidR="00CD53D6" w:rsidRPr="005F787C" w:rsidRDefault="005D5593" w:rsidP="004715BD">
      <w:pPr>
        <w:spacing w:line="240" w:lineRule="auto"/>
        <w:contextualSpacing/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 3.TRIGONOMETRIC FUNCTIONS</w:t>
      </w:r>
    </w:p>
    PrintChapters
    <!--Line-->
    <w:p w:rsidR="006B1F77" w:rsidRDefault="004C1F03" w:rsidP="006B1F77">
      <w:pPr>
        <w:spacing w:line="240" w:lineRule="auto"/>
        <w:rPr>
          <w:rFonts w:asciiTheme="majorHAnsi" w:hAnsiTheme="majorHAnsi"/>
        </w:rPr>
      </w:pPr>
      <w:r w:rsidRPr="004C1F03">
        <w:rPr>
          <w:rFonts w:asciiTheme="majorHAnsi" w:hAnsiTheme="majorHAnsi"/>
          <w:noProof/>
          <w:lang w:bidi="mr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-7.4pt;margin-top:13.75pt;width:526.7pt;height:0;z-index:251658240;mso-position-horizontal-relative:text;mso-position-vertical-relative:text" o:connectortype="straight" strokeweight="1.25pt"/>
        </w:pict>
      </w:r>
    </w:p>
    <w:p w:rsidR="00D22BB4" w:rsidRPr="00E36859" w:rsidRDefault="006C1C43" w:rsidP="004715BD">
      <w:pPr>
        <w:spacing w:line="240" w:lineRule="auto"/>
        <w:rPr>
          <w:rFonts w:asciiTheme="majorHAnsi" w:hAnsiTheme="majorHAnsi"/>
          <w:b/>
          <w:bCs/>
        </w:rPr>
        <w:sectPr w:rsidR="00D22BB4" w:rsidRPr="00E36859" w:rsidSect="00D22BB4">
          <w:headerReference w:type="even" r:id="rId16"/>
          <w:headerReference w:type="default" r:id="rId17"/>
          <w:footerReference w:type="default" r:id="rId18"/>
          <w:headerReference w:type="first" r:id="rId20"/>
          <w:type w:val="continuous"/>
          <w:pgSz w:w="11907" w:h="16839" w:code="9"/>
          <w:pgMar w:top="720" w:right="720" w:bottom="720" w:left="720" w:header="720" w:footer="113" w:gutter="0"/>
          <w:cols w:sep="1" w:space="113"/>
          <w:docGrid w:linePitch="360"/>
        </w:sectPr>
      </w:pPr>
    </w:p>
    <w:tbl>
      <w:tblPr>
        <w:tblW w:w="5000" w:type="pct"/>
        <w:tblLayout w:type="fixed"/>
        <w:tblLook w:val="04A0"/>
      </w:tblPr>
      <w:tblGrid>
        <w:gridCol w:w="11340"/>
      </w:tblGrid>
      <w:tr w:rsidR="00182D78" w:rsidRPr="00453EAC" w:rsidTr="00182D78">
        <w:tc>
          <w:tcPr>
            <w:tcW w:w="5000" w:type="pct"/>
            <w:shd w:val="clear" w:color="auto" w:fill="000000" w:themeFill="text1"/>
            <w:tcMar>
              <w:left w:w="0" w:type="dxa"/>
              <w:right w:w="0" w:type="dxa"/>
            </w:tcMar>
          </w:tcPr>
          <w:p w:rsidR="00182D78" w:rsidRPr="0076457D" w:rsidRDefault="00182D78" w:rsidP="00182D78">
            <w:pPr>
              <w:contextualSpacing/>
              <w:jc w:val="center"/>
              <w:rPr>
                <w:rFonts w:asciiTheme="majorHAnsi" w:eastAsiaTheme="minorEastAsia" w:hAnsiTheme="majorHAnsi"/>
              </w:rPr>
            </w:pPr>
            <w:r>
              <w:rPr>
                <w:rFonts w:asciiTheme="majorHAnsi" w:hAnsiTheme="majorHAnsi"/>
                <w:b/>
                <w:bCs/>
                <w:color w:val="FFFFFF" w:themeColor="background1"/>
                <w:sz w:val="32"/>
                <w:szCs w:val="32"/>
              </w:rPr>
              <w:lastRenderedPageBreak/>
              <w:t>:  ANSWER KEY :</w:t>
            </w:r>
          </w:p>
        </w:tc>
      </w:tr>
    </w:tbl>
    <w:p w:rsidR="00182D78" w:rsidRDefault="00182D78" w:rsidP="0029137C">
      <w:pPr>
        <w:contextualSpacing/>
        <w:rPr>
          <w:rFonts w:asciiTheme="majorHAnsi" w:hAnsiTheme="majorHAnsi"/>
        </w:rPr>
        <w:sectPr w:rsidR="00182D78" w:rsidSect="00182D78">
          <w:type w:val="continuous"/>
          <w:pgSz w:w="11907" w:h="16839" w:code="9"/>
          <w:pgMar w:top="720" w:right="720" w:bottom="720" w:left="720" w:header="720" w:footer="113" w:gutter="0"/>
          <w:cols w:sep="1" w:space="113"/>
          <w:docGrid w:linePitch="360"/>
        </w:sectPr>
      </w:pPr>
    </w:p>
    <w:tbl>
      <w:tblPr>
        <w:tblW w:w="5000" w:type="pct"/>
        <w:tblLayout w:type="fixed"/>
        <w:tblLook w:val="04A0"/>
      </w:tblPr>
      <w:tblGrid>
        <w:gridCol w:w="432"/>
        <w:gridCol w:w="5181"/>
      </w:tblGrid>
      <w:tr w:rsidR="0004477C" w:rsidRPr="00453EAC" w:rsidTr="00604489">
        <w:tc>
          <w:tcPr>
            <w:tcW w:w="5000" w:type="pct"/>
            <w:gridSpan w:val="5"/>
            <w:tcMar>
              <w:left w:w="0" w:type="dxa"/>
              <w:right w:w="0" w:type="dxa"/>
            </w:tcMar>
          </w:tcPr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41)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45)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49)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61)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65)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69)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73)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77)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81)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85)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89)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93)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97)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101)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105)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109)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113)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117)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121)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125)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129)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130)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131)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132)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133)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134)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135)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136)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137)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138)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139)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141)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145)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149)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153)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157)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160)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161)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162)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163)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164)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165)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166)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167)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168)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169)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170)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171)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172)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173)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174)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175)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176)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177)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178)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179)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180)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181)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182)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183)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184)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185)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186)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187)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188)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189)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190)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191)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192)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193)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194)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195)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196)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197)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198)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199)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200)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201)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202)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203)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204)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205)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206)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207)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208)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209)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210)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211)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212)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213)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214)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215)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216)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217)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218)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219)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220)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221)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222)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223)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224)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225)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226)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227)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228)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229)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230)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231)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232)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233)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234)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235)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236)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237)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238)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239)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240)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241)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242)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243)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244)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245)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246)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247)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248)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249)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250)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251)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252)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253)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254)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255)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256)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257)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258)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259)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260)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261)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262)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263)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264)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265)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266)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267)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268)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269)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270)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271)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272)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273)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274)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275)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276)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277)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278)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279)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280)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281)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282)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283)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284)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285)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286)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287)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288)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289)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290)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291)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292)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293)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294)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295)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296)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297)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298)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299)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300)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301)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302)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303)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304)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305)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306)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307)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308)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309)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310)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311)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312)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313)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314)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315)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316)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317)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318)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319)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320)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321)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322)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323)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324)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325)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326)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327)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328)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329)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330)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331)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332)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333)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334)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335)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336)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337)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338)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339)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340)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341)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342)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343)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344)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345)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346)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347)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348)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349)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350)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351)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352)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353)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354)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355)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356)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357)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358)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359)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360)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361)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362)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363)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364)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365)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 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 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 c, 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 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 b, c, 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 b, 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 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 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a,c, 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41)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45)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49)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 c, 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a,b,c,d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61)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65)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 b, c, 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69)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73)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77)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b,c,d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81)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b,d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85)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89)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 c, 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c,d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a,b,c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41)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45)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49)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b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d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c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a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9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0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17)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29)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0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8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37)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41)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45)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0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49)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57)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58)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59)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1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60)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61)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2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62)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63)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4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64)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</w:t>
            </w:r>
          </w:p>
          <w:p w:rsidR="007D72CE" w:rsidRPr="00453EAC" w:rsidRDefault="00130ACD" w:rsidP="0029137C">
            <w:pPr>
              <w:contextualSpacing/>
              <w:rPr>
                <w:rFonts w:asciiTheme="majorHAnsi" w:hAnsiTheme="majorHAnsi"/>
              </w:rPr>
            </w:pPr>
            <w:r w:rsidRPr="00FE38A9">
              <w:rPr>
                <w:rFonts w:asciiTheme="majorHAnsi" w:hAnsiTheme="majorHAnsi"/>
                <w:b/>
                <w:bCs/>
              </w:rPr>
              <w:t>65)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7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66)</w:t>
            </w:r>
            <w:r>
              <w:rPr>
                <w:rFonts w:asciiTheme="majorHAnsi" w:hAnsiTheme="majorHAnsi"/>
                <w:b/>
                <w:bCs/>
              </w:rPr>
              <w:tab/>
            </w:r>
            <w:r w:rsidRPr="00FE38A9">
              <w:rPr>
                <w:rFonts w:asciiTheme="majorHAnsi" w:hAnsiTheme="majorHAnsi"/>
                <w:b/>
                <w:bCs/>
              </w:rPr>
              <w:t>3</w:t>
            </w:r>
            <w:r>
              <w:rPr>
                <w:rFonts w:asciiTheme="majorHAnsi" w:hAnsiTheme="majorHAnsi"/>
                <w:b/>
                <w:bCs/>
              </w:rPr>
              <w:tab/>
            </w:r>
          </w:p>
        </w:tc>
      </w:tr>
    </w:tbl>
    <w:p w:rsidR="005B5493" w:rsidRDefault="005B5493">
      <w:r>
        <w:br w:type="page"/>
      </w:r>
    </w:p>
    <w:p w:rsidR="00847CD8" w:rsidRDefault="00847CD8">
      <w:pPr>
        <w:rPr>
          <w:rFonts w:asciiTheme="majorHAnsi" w:hAnsiTheme="majorHAnsi"/>
        </w:rPr>
        <w:sectPr w:rsidR="00847CD8" w:rsidSect="0004477C">
          <w:headerReference w:type="even" r:id="rId16"/>
          <w:headerReference w:type="default" r:id="rId17"/>
          <w:headerReference w:type="first" r:id="rId20"/>
          <w:type w:val="continuous"/>
          <w:pgSz w:w="11907" w:h="16839" w:code="9"/>
          <w:pgMar w:top="720" w:right="720" w:bottom="720" w:left="720" w:header="720" w:footer="113" w:gutter="0"/>
          <w:cols w:num="2" w:sep="1" w:space="113"/>
          <w:docGrid w:linePitch="360"/>
        </w:sectPr>
      </w:pPr>
    </w:p>
    <w:p w:rsidR="003202A8" w:rsidRPr="005F787C" w:rsidRDefault="00C72323" w:rsidP="004715BD">
      <w:pPr>
        <w:spacing w:line="240" w:lineRule="auto"/>
        <w:contextualSpacing/>
        <w:jc w:val="center"/>
        <w:rPr>
          <w:rFonts w:asciiTheme="majorHAnsi" w:hAnsiTheme="majorHAnsi"/>
          <w:b/>
          <w:bCs/>
          <w:sz w:val="48"/>
        </w:rPr>
      </w:pPr>
      <w:r>
        <w:rPr>
          <w:rFonts w:asciiTheme="majorHAnsi" w:hAnsiTheme="majorHAnsi"/>
          <w:b/>
          <w:bCs/>
          <w:noProof/>
          <w:sz w:val="48"/>
          <w:lang w:bidi="mr-I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1066800" cy="800100"/>
            <wp:effectExtent l="19050" t="0" r="0" b="0"/>
            <wp:wrapNone/>
            <wp:docPr id="1" name="Picture 0" descr="PrintLogoI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tLogoId.jpeg"/>
                    <pic:cNvPicPr/>
                  </pic:nvPicPr>
                  <pic:blipFill>
                    <a:blip r:embed="PrintLogoId" cstate="print"/>
                    <a:stretch>
                      <a:fillRect/>
                    </a:stretch>
                  </pic:blipFill>
                  <pic:spPr>
                    <a:xfrm flipH="0" flipV="0">
                      <a:off x="0" y="0"/>
                      <a:ext cx="10668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6A12">
        <w:rPr>
          <w:rFonts w:asciiTheme="majorHAnsi" w:hAnsiTheme="majorHAnsi"/>
          <w:b/>
          <w:bCs/>
          <w:noProof/>
          <w:sz w:val="48"/>
          <w:lang w:bidi="mr-IN"/>
        </w:rPr>
        <w:t>ACTIVE SITE TUTORIALS</w:t>
      </w:r>
    </w:p>
    PrintTestHeading
    <w:p w:rsidR="003202A8" w:rsidRPr="005F787C" w:rsidRDefault="003202A8" w:rsidP="004715BD">
      <w:pPr>
        <w:spacing w:line="240" w:lineRule="auto"/>
        <w:contextualSpacing/>
        <w:jc w:val="center"/>
        <w:rPr>
          <w:rFonts w:asciiTheme="majorHAnsi" w:hAnsiTheme="majorHAnsi"/>
        </w:rPr>
      </w:pPr>
      <w:r w:rsidRPr="005F787C">
        <w:rPr>
          <w:rFonts w:asciiTheme="majorHAnsi" w:hAnsiTheme="majorHAnsi"/>
          <w:b/>
          <w:bCs/>
          <w:noProof/>
          <w:sz w:val="36"/>
          <w:lang w:bidi="mr-IN"/>
        </w:rPr>
        <w:t/>
      </w:r>
    </w:p>
    PrintTestHeading
    <!--Date, Test ID, -->
    <w:p w:rsidR="0098326E" w:rsidRPr="0098326E" w:rsidRDefault="006B1F77" w:rsidP="0098326E">
      <w:pPr>
        <w:spacing w:line="240" w:lineRule="auto"/>
        <w:contextualSpacing/>
        <w:rPr>
          <w:rFonts w:asciiTheme="majorHAnsi" w:hAnsiTheme="majorHAnsi"/>
        </w:rPr>
      </w:pPr>
      <w:r w:rsidRPr="003202A8">
        <w:rPr>
          <w:rFonts w:asciiTheme="majorHAnsi" w:hAnsiTheme="majorHAnsi"/>
          <w:b/>
          <w:bCs/>
        </w:rPr>
        <w:t>Date</w:t>
      </w:r>
      <w:r>
        <w:rPr>
          <w:rFonts w:asciiTheme="majorHAnsi" w:hAnsiTheme="majorHAnsi"/>
          <w:b/>
          <w:bCs/>
        </w:rPr>
        <w:tab/>
      </w:r>
      <w:r w:rsidRPr="003202A8">
        <w:rPr>
          <w:rFonts w:asciiTheme="majorHAnsi" w:hAnsiTheme="majorHAnsi"/>
          <w:b/>
          <w:bCs/>
        </w:rPr>
        <w:t>:</w:t>
      </w:r>
      <w:r>
        <w:rPr>
          <w:rFonts w:asciiTheme="majorHAnsi" w:hAnsiTheme="majorHAnsi"/>
          <w:b/>
          <w:bCs/>
        </w:rPr>
        <w:t xml:space="preserve"> </w:t>
      </w:r>
      <w:r>
        <w:rPr>
          <w:rFonts w:asciiTheme="majorHAnsi" w:hAnsiTheme="majorHAnsi"/>
        </w:rPr>
        <w:t>07-09-2019</w:t>
      </w:r>
      <w:r>
        <w:rPr>
          <w:rFonts w:asciiTheme="majorHAnsi" w:hAnsiTheme="majorHAnsi"/>
        </w:rPr>
        <w:tab/>
        <w:t xml:space="preserve"> </w:t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  <w:b/>
          <w:bCs/>
        </w:rPr>
        <w:t>TEST ID: 588</w:t>
      </w:r>
    </w:p>
    <!--Time, Subject, -->
    <w:p w:rsidR="0098326E" w:rsidRDefault="006B1F77" w:rsidP="0098326E">
      <w:pPr>
        <w:spacing w:line="240" w:lineRule="auto"/>
        <w:contextualSpacing/>
        <w:rPr>
          <w:rFonts w:asciiTheme="majorHAnsi" w:hAnsiTheme="majorHAnsi"/>
          <w:b/>
          <w:bCs/>
        </w:rPr>
      </w:pPr>
      <w:r>
        <w:rPr>
          <w:rFonts w:asciiTheme="majorHAnsi" w:hAnsiTheme="majorHAnsi"/>
          <w:b/>
          <w:bCs/>
        </w:rPr>
        <w:t>Time</w:t>
      </w:r>
      <w:r>
        <w:rPr>
          <w:rFonts w:asciiTheme="majorHAnsi" w:hAnsiTheme="majorHAnsi"/>
          <w:b/>
          <w:bCs/>
        </w:rPr>
        <w:tab/>
        <w:t xml:space="preserve">: </w:t>
      </w:r>
      <w:r>
        <w:rPr>
          <w:rFonts w:asciiTheme="majorHAnsi" w:hAnsiTheme="majorHAnsi"/>
        </w:rPr>
        <w:t>34:15:00</w:t>
      </w:r>
      <w:r w:rsidR="00C1349C">
        <w:rPr>
          <w:rFonts w:asciiTheme="majorHAnsi" w:hAnsiTheme="majorHAnsi"/>
          <w:b/>
          <w:bCs/>
        </w:rPr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</w:r>
      <w:r w:rsidR="00C1349C">
        <w:rPr>
          <w:rFonts w:asciiTheme="majorHAnsi" w:hAnsiTheme="majorHAnsi"/>
          <w:b/>
          <w:bCs/>
        </w:rPr>
        <w:tab/>
        <w:t>MATHEMATICS</w:t>
      </w:r>
    </w:p>
    <!--Marks, -->
    <w:p w:rsidR="0098326E" w:rsidRDefault="006B1F77" w:rsidP="0098326E">
      <w:pPr>
        <w:spacing w:line="240" w:lineRule="auto"/>
        <w:contextualSpacing/>
        <w:rPr>
          <w:rFonts w:asciiTheme="majorHAnsi" w:hAnsiTheme="majorHAnsi"/>
        </w:rPr>
      </w:pPr>
      <w:r>
        <w:rPr>
          <w:rFonts w:asciiTheme="majorHAnsi" w:hAnsiTheme="majorHAnsi"/>
          <w:b/>
          <w:bCs/>
        </w:rPr>
        <w:t>Marks</w:t>
      </w:r>
      <w:r>
        <w:rPr>
          <w:rFonts w:asciiTheme="majorHAnsi" w:hAnsiTheme="majorHAnsi"/>
          <w:b/>
          <w:bCs/>
        </w:rPr>
        <w:tab/>
        <w:t xml:space="preserve">: </w:t>
      </w:r>
      <w:r>
        <w:rPr>
          <w:rFonts w:asciiTheme="majorHAnsi" w:hAnsiTheme="majorHAnsi"/>
        </w:rPr>
        <w:t>2063</w:t>
      </w:r>
    </w:p>
    <!--Chapter-->
    PrintChapters
    <w:p w:rsidR="00CD53D6" w:rsidRPr="005F787C" w:rsidRDefault="005D5593" w:rsidP="004715BD">
      <w:pPr>
        <w:spacing w:line="240" w:lineRule="auto"/>
        <w:contextualSpacing/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 3.TRIGONOMETRIC FUNCTIONS</w:t>
      </w:r>
    </w:p>
    PrintChapters
    <!--Line-->
    <w:p w:rsidR="006B1F77" w:rsidRDefault="004C1F03" w:rsidP="006B1F77">
      <w:pPr>
        <w:spacing w:line="240" w:lineRule="auto"/>
        <w:rPr>
          <w:rFonts w:asciiTheme="majorHAnsi" w:hAnsiTheme="majorHAnsi"/>
        </w:rPr>
      </w:pPr>
      <w:r w:rsidRPr="004C1F03">
        <w:rPr>
          <w:rFonts w:asciiTheme="majorHAnsi" w:hAnsiTheme="majorHAnsi"/>
          <w:noProof/>
          <w:lang w:bidi="mr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-7.4pt;margin-top:13.75pt;width:526.7pt;height:0;z-index:251658240;mso-position-horizontal-relative:text;mso-position-vertical-relative:text" o:connectortype="straight" strokeweight="1.25pt"/>
        </w:pict>
      </w:r>
    </w:p>
    <w:p w:rsidR="00D22BB4" w:rsidRPr="00E36859" w:rsidRDefault="006C1C43" w:rsidP="004715BD">
      <w:pPr>
        <w:spacing w:line="240" w:lineRule="auto"/>
        <w:rPr>
          <w:rFonts w:asciiTheme="majorHAnsi" w:hAnsiTheme="majorHAnsi"/>
          <w:b/>
          <w:bCs/>
        </w:rPr>
        <w:sectPr w:rsidR="00D22BB4" w:rsidRPr="00E36859" w:rsidSect="00D22BB4">
          <w:headerReference w:type="even" r:id="rId16"/>
          <w:headerReference w:type="default" r:id="rId17"/>
          <w:footerReference w:type="default" r:id="rId18"/>
          <w:headerReference w:type="first" r:id="rId20"/>
          <w:type w:val="continuous"/>
          <w:pgSz w:w="11907" w:h="16839" w:code="9"/>
          <w:pgMar w:top="720" w:right="720" w:bottom="720" w:left="720" w:header="720" w:footer="113" w:gutter="0"/>
          <w:cols w:sep="1" w:space="113"/>
          <w:docGrid w:linePitch="360"/>
        </w:sectPr>
      </w:pPr>
    </w:p>
    <w:tbl>
      <w:tblPr>
        <w:tblW w:w="5000" w:type="pct"/>
        <w:tblLayout w:type="fixed"/>
        <w:tblLook w:val="04A0"/>
      </w:tblPr>
      <w:tblGrid>
        <w:gridCol w:w="11340"/>
      </w:tblGrid>
      <w:tr w:rsidR="00182D78" w:rsidRPr="00453EAC" w:rsidTr="00182D78">
        <w:tc>
          <w:tcPr>
            <w:tcW w:w="5000" w:type="pct"/>
            <w:shd w:val="clear" w:color="auto" w:fill="000000" w:themeFill="text1"/>
            <w:tcMar>
              <w:left w:w="0" w:type="dxa"/>
              <w:right w:w="0" w:type="dxa"/>
            </w:tcMar>
          </w:tcPr>
          <w:p w:rsidR="00182D78" w:rsidRPr="0076457D" w:rsidRDefault="00182D78" w:rsidP="00182D78">
            <w:pPr>
              <w:contextualSpacing/>
              <w:jc w:val="center"/>
              <w:rPr>
                <w:rFonts w:asciiTheme="majorHAnsi" w:eastAsiaTheme="minorEastAsia" w:hAnsiTheme="majorHAnsi"/>
              </w:rPr>
            </w:pPr>
            <w:r>
              <w:rPr>
                <w:rFonts w:asciiTheme="majorHAnsi" w:hAnsiTheme="majorHAnsi"/>
                <w:b/>
                <w:bCs/>
                <w:color w:val="FFFFFF" w:themeColor="background1"/>
                <w:sz w:val="32"/>
                <w:szCs w:val="32"/>
              </w:rPr>
              <w:lastRenderedPageBreak/>
              <w:t>: HINTS AND SOLUTIONS :</w:t>
            </w:r>
          </w:p>
        </w:tc>
      </w:tr>
    </w:tbl>
    <w:p w:rsidR="00182D78" w:rsidRDefault="00182D78" w:rsidP="0029137C">
      <w:pPr>
        <w:contextualSpacing/>
        <w:rPr>
          <w:rFonts w:asciiTheme="majorHAnsi" w:hAnsiTheme="majorHAnsi"/>
        </w:rPr>
        <w:sectPr w:rsidR="00182D78" w:rsidSect="00182D78">
          <w:type w:val="continuous"/>
          <w:pgSz w:w="11907" w:h="16839" w:code="9"/>
          <w:pgMar w:top="720" w:right="720" w:bottom="720" w:left="720" w:header="720" w:footer="113" w:gutter="0"/>
          <w:cols w:sep="1" w:space="113"/>
          <w:docGrid w:linePitch="360"/>
        </w:sectPr>
      </w:pPr>
    </w:p>
    <w:tbl>
      <w:tblPr>
        <w:tblW w:w="5000" w:type="pct"/>
        <w:tblLayout w:type="fixed"/>
        <w:tblLook w:val="04A0"/>
      </w:tblPr>
      <w:tblGrid>
        <w:gridCol w:w="432"/>
        <w:gridCol w:w="5181"/>
      </w:tblGrid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1C0E52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x+y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1C0E52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x+y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x-y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x+y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+1=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1C0E52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x+y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x+y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x-y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1C0E52" w:rsidRPr="00A33FF1" w:rsidRDefault="001C0E52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Now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x+y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oMath>
            <w:r w:rsidRPr="00A33FF1">
              <w:rPr>
                <w:rFonts w:ascii="Cambria Math" w:hAnsi="Cambria Math"/>
              </w:rPr>
              <w:t xml:space="preserve"> is always real, then discriminant </w:t>
            </w:r>
            <m:oMath>
              <m:r>
                <w:rPr>
                  <w:rFonts w:ascii="Cambria Math" w:hAnsi="Cambria Math"/>
                </w:rPr>
                <m:t>≥0</m:t>
              </m:r>
            </m:oMath>
          </w:p>
          <w:p w:rsidR="001C0E52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x-y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-4≥0</m:t>
                </m:r>
              </m:oMath>
            </m:oMathPara>
          </w:p>
          <w:p w:rsidR="001C0E52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x-y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≥1</m:t>
                </m:r>
              </m:oMath>
            </m:oMathPara>
          </w:p>
          <w:p w:rsidR="001C0E52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x-y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x-y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=0⇒x=y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C1BDC" w:rsidRPr="00B25038" w:rsidRDefault="00A22D5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Here </w:t>
            </w:r>
            <m:oMath>
              <m:r>
                <w:rPr>
                  <w:rFonts w:ascii="Cambria Math" w:hAnsi="Cambria Math"/>
                </w:rPr>
                <m:t>1≤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≤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  <w:r w:rsidR="00610FE6" w:rsidRPr="00B25038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≤1</m:t>
              </m:r>
            </m:oMath>
          </w:p>
          <w:p w:rsidR="00A22D51" w:rsidRPr="00B25038" w:rsidRDefault="00A22D5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So solution is possible only when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=1</m:t>
              </m:r>
            </m:oMath>
          </w:p>
          <w:p w:rsidR="00A22D51" w:rsidRPr="00B25038" w:rsidRDefault="00610FE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=±1  ⇒y=±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344E10" w:rsidRPr="00DB5034" w:rsidRDefault="00FC132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176" w:dyaOrig="3069">
                <v:shape id="_x0000_i1038" type="#_x0000_t75" style="width:122.4pt;height:93.6pt" o:ole="">
                  <v:imagedata r:id="IM3S983S0" o:title=""/>
                </v:shape>
                <o:OLEObject Type="Embed" ProgID="ChemDraw.Document.6.0" ShapeID="_x0000_i1038" DrawAspect="Content" ObjectID="_1478862236" r:id="OM3S983S0"/>
              </w:object>
            </w:r>
          </w:p>
          <w:p w:rsidR="00E00AB2" w:rsidRPr="00DB5034" w:rsidRDefault="00CB6E2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Let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=∠CAD=θ</m:t>
              </m:r>
            </m:oMath>
          </w:p>
          <w:p w:rsidR="00BB4EB2" w:rsidRPr="00DB5034" w:rsidRDefault="00BB4EB2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Now, by </w:t>
            </w:r>
            <m:oMath>
              <m:r>
                <w:rPr>
                  <w:rFonts w:ascii="Cambria Math" w:hAnsi="Cambria Math"/>
                </w:rPr>
                <m:t>m-n</m:t>
              </m:r>
            </m:oMath>
            <w:r w:rsidRPr="00DB5034">
              <w:rPr>
                <w:rFonts w:ascii="Cambria Math" w:hAnsi="Cambria Math"/>
              </w:rPr>
              <w:t xml:space="preserve"> theorem,</w:t>
            </w:r>
          </w:p>
          <w:p w:rsidR="00BB4EB2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1+1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-1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B+2θ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BB4EB2" w:rsidRPr="00DB5034" w:rsidRDefault="00CB6E2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B+2θ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B+2θ</m:t>
                        </m:r>
                      </m:e>
                    </m:d>
                  </m:e>
                </m:func>
              </m:oMath>
            </m:oMathPara>
          </w:p>
          <w:p w:rsidR="00593D2B" w:rsidRPr="00DB5034" w:rsidRDefault="00CB6E2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B+3θ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B+2θ</m:t>
                            </m:r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B+2θ</m:t>
                            </m:r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den>
                </m:f>
              </m:oMath>
            </m:oMathPara>
          </w:p>
          <w:p w:rsidR="000C456B" w:rsidRPr="00DB5034" w:rsidRDefault="00CB6E2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B+A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den>
                </m:f>
              </m:oMath>
            </m:oMathPara>
          </w:p>
          <w:p w:rsidR="000C456B" w:rsidRPr="00DB5034" w:rsidRDefault="00CB6E2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</m:oMath>
            </m:oMathPara>
          </w:p>
          <w:p w:rsidR="00BB4EB2" w:rsidRPr="00DB5034" w:rsidRDefault="00CB6E2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5905A5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≠1</m:t>
                    </m:r>
                  </m:e>
                </m:d>
              </m:oMath>
            </m:oMathPara>
          </w:p>
          <w:p w:rsidR="004C1BDC" w:rsidRPr="00B25038" w:rsidRDefault="00C51869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=-1⇒θ=2nπ-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π/2</m:t>
                  </m:r>
                </m:e>
              </m:d>
              <m:r>
                <w:rPr>
                  <w:rFonts w:ascii="Cambria Math" w:hAnsi="Cambria Math"/>
                </w:rPr>
                <m:t>⇒</m:t>
              </m:r>
            </m:oMath>
            <w:r w:rsidRPr="00B25038">
              <w:rPr>
                <w:rFonts w:ascii="Cambria Math" w:hAnsi="Cambria Math"/>
              </w:rPr>
              <w:t xml:space="preserve"> infinite roots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2C85" w:rsidRPr="00A33FF1" w:rsidRDefault="00CB445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CB4457" w:rsidRPr="00A33FF1" w:rsidRDefault="00CB445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x+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</m:oMath>
            </m:oMathPara>
          </w:p>
          <w:p w:rsidR="00CB4457" w:rsidRPr="00A33FF1" w:rsidRDefault="00CB445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cos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</m:oMath>
            </m:oMathPara>
          </w:p>
          <w:p w:rsidR="00CB4457" w:rsidRPr="00A33FF1" w:rsidRDefault="00CB445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</m:oMath>
            </m:oMathPara>
          </w:p>
          <w:p w:rsidR="00CB4457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,1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783018" w:rsidRPr="00B25038" w:rsidRDefault="0056348F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We have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</m:oMath>
          </w:p>
          <w:p w:rsidR="00783018" w:rsidRPr="00B25038" w:rsidRDefault="0056348F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</m:oMath>
            </m:oMathPara>
          </w:p>
          <w:p w:rsidR="00783018" w:rsidRPr="00B25038" w:rsidRDefault="0056348F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x+1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x+1</m:t>
                        </m:r>
                      </m:e>
                    </m:func>
                  </m:e>
                </m:d>
              </m:oMath>
            </m:oMathPara>
          </w:p>
          <w:p w:rsidR="00783018" w:rsidRPr="00B25038" w:rsidRDefault="0056348F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x+1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783018" w:rsidRPr="00B25038" w:rsidRDefault="0056348F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=-1/2</m:t>
              </m:r>
            </m:oMath>
            <w:r w:rsidRPr="00B25038">
              <w:rPr>
                <w:rFonts w:ascii="Cambria Math" w:hAnsi="Cambria Math"/>
              </w:rPr>
              <w:t xml:space="preserve">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</w:p>
          <w:p w:rsidR="001C6609" w:rsidRPr="00B25038" w:rsidRDefault="0056348F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⇒x=2nπ±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2π/3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=1=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π/4</m:t>
                      </m:r>
                    </m:e>
                  </m:d>
                </m:e>
              </m:func>
            </m:oMath>
          </w:p>
          <w:p w:rsidR="006E4237" w:rsidRPr="00B25038" w:rsidRDefault="001C6609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=2nπ±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2π/3</m:t>
                  </m:r>
                </m:e>
              </m:d>
            </m:oMath>
            <w:r w:rsidR="0056348F" w:rsidRPr="00B25038">
              <w:rPr>
                <w:rFonts w:ascii="Cambria Math" w:hAnsi="Cambria Math"/>
              </w:rPr>
              <w:t xml:space="preserve"> or </w:t>
            </w:r>
            <m:oMath>
              <m:r>
                <w:rPr>
                  <w:rFonts w:ascii="Cambria Math" w:hAnsi="Cambria Math"/>
                </w:rPr>
                <m:t>x=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4n+1</m:t>
                  </m:r>
                </m:e>
              </m:d>
              <m:r>
                <w:rPr>
                  <w:rFonts w:ascii="Cambria Math" w:hAnsi="Cambria Math"/>
                </w:rPr>
                <m:t>π/8, n∈Z</m:t>
              </m:r>
            </m:oMath>
          </w:p>
          <w:p w:rsidR="001C6609" w:rsidRPr="00B25038" w:rsidRDefault="001C6609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But here </w:t>
            </w:r>
            <m:oMath>
              <m:r>
                <w:rPr>
                  <w:rFonts w:ascii="Cambria Math" w:hAnsi="Cambria Math"/>
                </w:rPr>
                <m:t>0≤x≤2π</m:t>
              </m:r>
            </m:oMath>
          </w:p>
          <w:p w:rsidR="001C6609" w:rsidRPr="00B25038" w:rsidRDefault="001C6609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Hence, </w:t>
            </w:r>
            <m:oMath>
              <m:r>
                <w:rPr>
                  <w:rFonts w:ascii="Cambria Math" w:hAnsi="Cambria Math"/>
                </w:rPr>
                <m:t>x=π/8, 5π/8, 2π/3, 9π/8, 4π/3, 13π/8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22513D" w:rsidRPr="00A33FF1" w:rsidRDefault="0022513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A-B=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func>
              </m:oMath>
            </m:oMathPara>
          </w:p>
          <w:p w:rsidR="0022513D" w:rsidRPr="00A33FF1" w:rsidRDefault="0022513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</m:oMath>
            </m:oMathPara>
          </w:p>
          <w:p w:rsidR="0022513D" w:rsidRPr="00A33FF1" w:rsidRDefault="0022513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22513D" w:rsidRPr="00A33FF1" w:rsidRDefault="0022513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+1=2</m:t>
                </m:r>
              </m:oMath>
            </m:oMathPara>
          </w:p>
          <w:p w:rsidR="0022513D" w:rsidRPr="00A33FF1" w:rsidRDefault="0022513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=2⇒y=2</m:t>
                </m:r>
              </m:oMath>
            </m:oMathPara>
          </w:p>
          <w:p w:rsidR="00F12C85" w:rsidRPr="00A33FF1" w:rsidRDefault="0022513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Hence,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y+1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y+1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2+1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2+1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=27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12C85" w:rsidRPr="00A33FF1" w:rsidRDefault="001C058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oMath>
            </m:oMathPara>
          </w:p>
          <w:p w:rsidR="001C058A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1C058A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1C058A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⇒C=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 B=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-A</m:t>
                </m:r>
              </m:oMath>
            </m:oMathPara>
          </w:p>
          <w:p w:rsidR="001C058A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-A</m:t>
                        </m:r>
                      </m:e>
                    </m:d>
                  </m:e>
                </m:func>
              </m:oMath>
            </m:oMathPara>
          </w:p>
          <w:p w:rsidR="001C058A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0214F4" w:rsidRPr="00B25038" w:rsidRDefault="000214F4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y=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rad>
                          </m:den>
                        </m:f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</m:oMath>
            </m:oMathPara>
          </w:p>
          <w:p w:rsidR="006E4237" w:rsidRPr="00B25038" w:rsidRDefault="000214F4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  ⇒-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>≤y≤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 xml:space="preserve">  ⇒</m:t>
              </m:r>
            </m:oMath>
            <w:r w:rsidR="00510E6E" w:rsidRPr="00B25038">
              <w:rPr>
                <w:rFonts w:ascii="Cambria Math" w:hAnsi="Cambria Math"/>
              </w:rPr>
              <w:t>Range of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y </m:t>
              </m:r>
            </m:oMath>
            <w:r w:rsidR="00510E6E" w:rsidRPr="00B25038">
              <w:rPr>
                <w:rFonts w:ascii="Cambria Math" w:hAnsi="Cambria Math"/>
              </w:rPr>
              <w:t xml:space="preserve">is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  <m:r>
                    <w:rPr>
                      <w:rFonts w:ascii="Cambria Math" w:hAnsi="Cambria Math"/>
                    </w:rPr>
                    <m:t xml:space="preserve">, 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77701" w:rsidRPr="00A33FF1" w:rsidRDefault="000C54F1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Given expression is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  <m:r>
                <w:rPr>
                  <w:rFonts w:ascii="Cambria Math" w:hAnsi="Cambria Math"/>
                </w:rPr>
                <m:t>+4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θ+ϕ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fun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θ+ϕ</m:t>
                  </m:r>
                </m:e>
              </m:d>
            </m:oMath>
          </w:p>
          <w:p w:rsidR="00F77701" w:rsidRPr="00A33FF1" w:rsidRDefault="00F7770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2ϕ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θ+ϕ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ϕ+2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θ+ϕ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  <w:p w:rsidR="00F77701" w:rsidRPr="00A33FF1" w:rsidRDefault="00F7770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2ϕ</m:t>
                    </m:r>
                  </m:e>
                </m:func>
                <m:r>
                  <w:rPr>
                    <w:rFonts w:ascii="Cambria Math" w:hAnsi="Cambria Math"/>
                  </w:rPr>
                  <m:t>+4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θ+ϕ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func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θ+ϕ</m:t>
                        </m:r>
                      </m:e>
                    </m:d>
                  </m:e>
                </m:func>
              </m:oMath>
            </m:oMathPara>
          </w:p>
          <w:p w:rsidR="00F77701" w:rsidRPr="00A33FF1" w:rsidRDefault="00F7770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2ϕ</m:t>
                    </m:r>
                  </m:e>
                </m:func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θ+ϕ</m:t>
                        </m:r>
                      </m:e>
                    </m:d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θ+ϕ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+2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func>
                  </m:e>
                </m:d>
              </m:oMath>
            </m:oMathPara>
          </w:p>
          <w:p w:rsidR="00F77701" w:rsidRPr="00A33FF1" w:rsidRDefault="00F7770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2ϕ</m:t>
                    </m:r>
                  </m:e>
                </m:func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θ+ϕ</m:t>
                        </m:r>
                      </m:e>
                    </m:d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func>
                  </m:e>
                </m:d>
              </m:oMath>
            </m:oMathPara>
          </w:p>
          <w:p w:rsidR="00F77701" w:rsidRPr="00A33FF1" w:rsidRDefault="00F7770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2ϕ</m:t>
                    </m:r>
                  </m:e>
                </m:func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θ+ϕ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θ-ϕ</m:t>
                        </m:r>
                      </m:e>
                    </m:d>
                  </m:e>
                </m:func>
              </m:oMath>
            </m:oMathPara>
          </w:p>
          <w:p w:rsidR="00F12C85" w:rsidRPr="00A33FF1" w:rsidRDefault="00F7770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2ϕ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2ϕ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2C85" w:rsidRPr="00A33FF1" w:rsidRDefault="008F4DD9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We have</w:t>
            </w:r>
          </w:p>
          <w:p w:rsidR="006430A9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+…+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n-1</m:t>
                        </m:r>
                      </m:sub>
                    </m:sSub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</m:e>
                </m:func>
              </m:oMath>
            </m:oMathPara>
          </w:p>
          <w:p w:rsidR="006430A9" w:rsidRPr="00A33FF1" w:rsidRDefault="006430A9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+…+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n-1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n-1</m:t>
                            </m:r>
                          </m:sub>
                        </m:sSub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func>
                  </m:den>
                </m:f>
              </m:oMath>
            </m:oMathPara>
          </w:p>
          <w:p w:rsidR="006430A9" w:rsidRPr="00A33FF1" w:rsidRDefault="006430A9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+…+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n-1</m:t>
                            </m:r>
                          </m:sub>
                        </m:sSub>
                      </m:e>
                    </m:func>
                  </m:e>
                </m:d>
              </m:oMath>
            </m:oMathPara>
          </w:p>
          <w:p w:rsidR="008F4DD9" w:rsidRPr="00A33FF1" w:rsidRDefault="006430A9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n-1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n-1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α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12C85" w:rsidRPr="00A33FF1" w:rsidRDefault="00077B8A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We have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FF5AED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FF5AED" w:rsidRPr="00A33FF1" w:rsidRDefault="00077B8A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Now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12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x+3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10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x+3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8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6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x-2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6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x+3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5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x+3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x-2</m:t>
                  </m:r>
                </m:e>
              </m:func>
            </m:oMath>
          </w:p>
          <w:p w:rsidR="00FF5AED" w:rsidRPr="00A33FF1" w:rsidRDefault="00FF5AE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+3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+3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-2</m:t>
                </m:r>
              </m:oMath>
            </m:oMathPara>
          </w:p>
          <w:p w:rsidR="00FF5AED" w:rsidRPr="00A33FF1" w:rsidRDefault="00FF5AE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-2=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-2=-1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F5AED" w:rsidRPr="00DB5034" w:rsidRDefault="00BA1628" w:rsidP="006B0C02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R=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2×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den>
                </m:f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</m:e>
                </m:d>
              </m:oMath>
            </m:oMathPara>
          </w:p>
          <w:p w:rsidR="00BA1628" w:rsidRPr="00DB5034" w:rsidRDefault="008775BE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Now,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AH=2R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2+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5</m:t>
                      </m:r>
                    </m:e>
                  </m:rad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30°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2+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5</m:t>
                      </m:r>
                    </m:e>
                  </m:rad>
                </m:e>
              </m:d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</m:oMath>
          </w:p>
          <w:p w:rsidR="00D67699" w:rsidRPr="00DB5034" w:rsidRDefault="00CD5CEF" w:rsidP="006B0C02">
            <w:pPr>
              <w:rPr>
                <w:rFonts w:ascii="Cambria Math" w:hAnsi="Cambria Math"/>
                <w:color w:val="FF0000"/>
              </w:rPr>
            </w:pPr>
            <w:r w:rsidRPr="00DB5034">
              <w:rPr>
                <w:rFonts w:ascii="Cambria Math" w:hAnsi="Cambria Math"/>
              </w:rPr>
              <w:object w:dxaOrig="3622" w:dyaOrig="2921">
                <v:shape id="_x0000_i1032" type="#_x0000_t75" style="width:115.2pt;height:93.6pt" o:ole="">
                  <v:imagedata r:id="IM3S998S0" o:title=""/>
                </v:shape>
                <o:OLEObject Type="Embed" ProgID="ChemDraw.Document.6.0" ShapeID="_x0000_i1032" DrawAspect="Content" ObjectID="_1478862230" r:id="OM3S998S0"/>
              </w:objec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C132A" w:rsidRPr="00DB5034" w:rsidRDefault="00FC132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415" w:dyaOrig="3506">
                <v:shape id="_x0000_i1041" type="#_x0000_t75" style="width:151.2pt;height:122.4pt" o:ole="">
                  <v:imagedata r:id="IM3S999S0" o:title=""/>
                </v:shape>
                <o:OLEObject Type="Embed" ProgID="ChemDraw.Document.6.0" ShapeID="_x0000_i1041" DrawAspect="Content" ObjectID="_1478862239" r:id="OM3S999S0"/>
              </w:object>
            </w:r>
          </w:p>
          <w:p w:rsidR="005C02B2" w:rsidRPr="00DB5034" w:rsidRDefault="00E04C48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Le</w:t>
            </w:r>
            <w:r w:rsidR="00B83969" w:rsidRPr="00DB5034">
              <w:rPr>
                <w:rFonts w:ascii="Cambria Math" w:hAnsi="Cambria Math"/>
              </w:rPr>
              <w:t>t</w:t>
            </w:r>
            <w:r w:rsidRPr="00DB5034">
              <w:rPr>
                <w:rFonts w:ascii="Cambria Math" w:hAnsi="Cambria Math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G</m:t>
              </m:r>
            </m:oMath>
            <w:r w:rsidRPr="00DB5034">
              <w:rPr>
                <w:rFonts w:ascii="Cambria Math" w:hAnsi="Cambria Math"/>
              </w:rPr>
              <w:t xml:space="preserve"> be the point of intersection of the medians of triangle </w:t>
            </w:r>
            <m:oMath>
              <m:r>
                <w:rPr>
                  <w:rFonts w:ascii="Cambria Math" w:hAnsi="Cambria Math"/>
                </w:rPr>
                <m:t>ABC.</m:t>
              </m:r>
            </m:oMath>
            <w:r w:rsidRPr="00DB5034">
              <w:rPr>
                <w:rFonts w:ascii="Cambria Math" w:hAnsi="Cambria Math"/>
              </w:rPr>
              <w:t xml:space="preserve">  Then the area of </w:t>
            </w:r>
            <m:oMath>
              <m:r>
                <w:rPr>
                  <w:rFonts w:ascii="Cambria Math" w:hAnsi="Cambria Math"/>
                </w:rPr>
                <m:t>∆ABC</m:t>
              </m:r>
            </m:oMath>
            <w:r w:rsidRPr="00DB5034">
              <w:rPr>
                <w:rFonts w:ascii="Cambria Math" w:hAnsi="Cambria Math"/>
              </w:rPr>
              <w:t xml:space="preserve"> is three times that of </w:t>
            </w:r>
            <m:oMath>
              <m:r>
                <w:rPr>
                  <w:rFonts w:ascii="Cambria Math" w:hAnsi="Cambria Math"/>
                </w:rPr>
                <m:t>∆AGC</m:t>
              </m:r>
            </m:oMath>
          </w:p>
          <w:p w:rsidR="007F5BF2" w:rsidRPr="00DB5034" w:rsidRDefault="00B83969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Now 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∆AGC, AG=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 xml:space="preserve"> AD=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10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oMath>
          </w:p>
          <w:p w:rsidR="007F5BF2" w:rsidRPr="00DB5034" w:rsidRDefault="007F5BF2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Therefore, applying the sine rule to </w:t>
            </w:r>
            <m:oMath>
              <m:r>
                <w:rPr>
                  <w:rFonts w:ascii="Cambria Math" w:hAnsi="Cambria Math"/>
                </w:rPr>
                <m:t xml:space="preserve">∆AGC, </m:t>
              </m:r>
            </m:oMath>
            <w:r w:rsidRPr="00DB5034">
              <w:rPr>
                <w:rFonts w:ascii="Cambria Math" w:hAnsi="Cambria Math"/>
              </w:rPr>
              <w:t>we get</w:t>
            </w:r>
          </w:p>
          <w:p w:rsidR="007F5BF2" w:rsidRPr="00DB5034" w:rsidRDefault="009C4598" w:rsidP="006B0C02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GC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π/8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AG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π/4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⇒GC=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π/8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π/4</m:t>
                            </m:r>
                          </m:e>
                        </m:d>
                      </m:e>
                    </m:func>
                  </m:den>
                </m:f>
              </m:oMath>
            </m:oMathPara>
          </w:p>
          <w:p w:rsidR="0056097E" w:rsidRPr="00DB5034" w:rsidRDefault="00B83969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Area of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∆AGC=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 AG GC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∠AGC</m:t>
                  </m:r>
                </m:e>
              </m:func>
            </m:oMath>
          </w:p>
          <w:p w:rsidR="00F5394F" w:rsidRPr="00DB5034" w:rsidRDefault="0056097E" w:rsidP="006B0C02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π/8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π/4</m:t>
                            </m:r>
                          </m:e>
                        </m:d>
                      </m:e>
                    </m:func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  <w:p w:rsidR="00F5394F" w:rsidRPr="00DB5034" w:rsidRDefault="00F5394F" w:rsidP="006B0C02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π/8</m:t>
                            </m:r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π/8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π/4</m:t>
                            </m:r>
                          </m:e>
                        </m:d>
                      </m:e>
                    </m:func>
                  </m:den>
                </m:f>
              </m:oMath>
            </m:oMathPara>
          </w:p>
          <w:p w:rsidR="0056097E" w:rsidRPr="00DB5034" w:rsidRDefault="00F5394F" w:rsidP="006B0C02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18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</m:oMath>
            </m:oMathPara>
          </w:p>
          <w:p w:rsidR="00A17458" w:rsidRPr="00DB5034" w:rsidRDefault="00B83969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Therefore, area of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∆ABC=3×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25</m:t>
                  </m:r>
                </m:num>
                <m:den>
                  <m:r>
                    <w:rPr>
                      <w:rFonts w:ascii="Cambria Math" w:hAnsi="Cambria Math"/>
                    </w:rPr>
                    <m:t>9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25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12C85" w:rsidRPr="00A33FF1" w:rsidRDefault="00660E4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2nθ=π/2</m:t>
                </m:r>
              </m:oMath>
            </m:oMathPara>
          </w:p>
          <w:p w:rsidR="00660E40" w:rsidRPr="00A33FF1" w:rsidRDefault="00660E4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∴θ,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2n-1</m:t>
                    </m:r>
                  </m:e>
                </m:d>
                <m:r>
                  <w:rPr>
                    <w:rFonts w:ascii="Cambria Math" w:hAnsi="Cambria Math"/>
                  </w:rPr>
                  <m:t>θ=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π/2</m:t>
                    </m:r>
                  </m:e>
                </m:d>
                <m:r>
                  <w:rPr>
                    <w:rFonts w:ascii="Cambria Math" w:hAnsi="Cambria Math"/>
                  </w:rPr>
                  <m:t xml:space="preserve">-θ;2θ,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2n-2</m:t>
                    </m:r>
                  </m:e>
                </m:d>
                <m:r>
                  <w:rPr>
                    <w:rFonts w:ascii="Cambria Math" w:hAnsi="Cambria Math"/>
                  </w:rPr>
                  <m:t>θ=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π/2</m:t>
                    </m:r>
                  </m:e>
                </m:d>
                <m:r>
                  <w:rPr>
                    <w:rFonts w:ascii="Cambria Math" w:hAnsi="Cambria Math"/>
                  </w:rPr>
                  <m:t>-2θ, …</m:t>
                </m:r>
              </m:oMath>
            </m:oMathPara>
          </w:p>
          <w:p w:rsidR="00660E40" w:rsidRPr="00A33FF1" w:rsidRDefault="00660E40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They form complementary angles </w:t>
            </w:r>
            <m:oMath>
              <m:r>
                <w:rPr>
                  <w:rFonts w:ascii="Cambria Math" w:hAnsi="Cambria Math"/>
                </w:rPr>
                <m:t xml:space="preserve">A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B</m:t>
              </m:r>
            </m:oMath>
            <w:r w:rsidRPr="00A33FF1">
              <w:rPr>
                <w:rFonts w:ascii="Cambria Math" w:hAnsi="Cambria Math"/>
              </w:rPr>
              <w:t xml:space="preserve"> so that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Pr="00A33FF1">
              <w:rPr>
                <w:rFonts w:ascii="Cambria Math" w:hAnsi="Cambria Math"/>
              </w:rPr>
              <w:t xml:space="preserve"> for each pair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25648D" w:rsidRPr="00B25038" w:rsidRDefault="006A1AF8" w:rsidP="000B4D3D">
            <w:pPr>
              <w:rPr>
                <w:rFonts w:ascii="Cambria Math" w:hAnsi="Cambria Math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sup>
              </m:sSup>
              <m:r>
                <w:rPr>
                  <w:rFonts w:ascii="Cambria Math" w:hAnsi="Cambria Math"/>
                </w:rPr>
                <m:t>+4a=0,</m:t>
              </m:r>
            </m:oMath>
            <w:r w:rsidR="00610FE6" w:rsidRPr="00B25038">
              <w:rPr>
                <w:rFonts w:ascii="Cambria Math" w:hAnsi="Cambria Math"/>
              </w:rPr>
              <w:t xml:space="preserve"> let </w:t>
            </w:r>
            <m:oMath>
              <m:r>
                <w:rPr>
                  <w:rFonts w:ascii="Cambria Math" w:hAnsi="Cambria Math"/>
                </w:rPr>
                <m:t>t=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sup>
              </m:sSup>
            </m:oMath>
          </w:p>
          <w:p w:rsidR="0025648D" w:rsidRPr="00B25038" w:rsidRDefault="00610FE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⇒t∈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 e</m:t>
                    </m:r>
                  </m:e>
                </m:d>
              </m:oMath>
            </m:oMathPara>
          </w:p>
          <w:p w:rsidR="0025648D" w:rsidRPr="00B25038" w:rsidRDefault="00610FE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⇒t+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</w:rPr>
                  <m:t>+4a=0</m:t>
                </m:r>
              </m:oMath>
            </m:oMathPara>
          </w:p>
          <w:p w:rsidR="0025648D" w:rsidRPr="00B25038" w:rsidRDefault="00610FE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+4at+1=0</m:t>
                </m:r>
              </m:oMath>
            </m:oMathPara>
          </w:p>
          <w:p w:rsidR="0025648D" w:rsidRPr="00B25038" w:rsidRDefault="0025648D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This quadratic expression should have two distinct roots in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 e</m:t>
                  </m:r>
                </m:e>
              </m:d>
            </m:oMath>
          </w:p>
          <w:p w:rsidR="0025648D" w:rsidRPr="00B25038" w:rsidRDefault="00610FE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16a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-4&gt;0, 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</w:rPr>
                  <m:t>=1+4a+1≥0, 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+4ae+1≥0, 1&lt;-2a&lt;e</m:t>
                </m:r>
              </m:oMath>
            </m:oMathPara>
          </w:p>
          <w:p w:rsidR="004C1BDC" w:rsidRPr="00B25038" w:rsidRDefault="00610FE6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</w:rPr>
                  <m:t>&gt;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 a≥-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  <m:r>
                  <w:rPr>
                    <w:rFonts w:ascii="Cambria Math" w:hAnsi="Cambria Math"/>
                  </w:rPr>
                  <m:t>≥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4e</m:t>
                    </m:r>
                  </m:den>
                </m:f>
                <m:r>
                  <w:rPr>
                    <w:rFonts w:ascii="Cambria Math" w:hAnsi="Cambria Math"/>
                  </w:rPr>
                  <m:t>, 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&lt;a&lt;-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25648D" w:rsidRPr="00B25038" w:rsidRDefault="0025648D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Clearly, there is no value of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B25038">
              <w:rPr>
                <w:rFonts w:ascii="Cambria Math" w:hAnsi="Cambria Math"/>
              </w:rPr>
              <w:t xml:space="preserve"> satisfying the above inequalities simultaneously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20°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80°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50°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20°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80°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40°</m:t>
                    </m:r>
                  </m:e>
                </m:func>
              </m:oMath>
            </m:oMathPara>
          </w:p>
          <w:p w:rsidR="00FD7196" w:rsidRPr="00A33FF1" w:rsidRDefault="00FD7196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20°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60°-20°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60°+20°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60°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142600" w:rsidRPr="00DB5034" w:rsidRDefault="00142600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We know that </w:t>
            </w:r>
            <m:oMath>
              <m:r>
                <w:rPr>
                  <w:rFonts w:ascii="Cambria Math" w:hAnsi="Cambria Math"/>
                </w:rPr>
                <m:t>OI=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-2Rr</m:t>
                  </m:r>
                </m:e>
              </m:rad>
              <m:r>
                <w:rPr>
                  <w:rFonts w:ascii="Cambria Math" w:hAnsi="Cambria Math"/>
                </w:rPr>
                <m:t>=r</m:t>
              </m:r>
            </m:oMath>
          </w:p>
          <w:p w:rsidR="00F12C85" w:rsidRPr="00DB5034" w:rsidRDefault="00B03D3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-2Rr-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=0 ⇒R=r±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r=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+1</m:t>
                    </m:r>
                  </m:e>
                </m:d>
                <m:r>
                  <w:rPr>
                    <w:rFonts w:ascii="Cambria Math" w:hAnsi="Cambria Math"/>
                  </w:rPr>
                  <m:t>r 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2246A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2C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2C</m:t>
                    </m:r>
                  </m:e>
                </m:func>
              </m:oMath>
            </m:oMathPara>
          </w:p>
          <w:p w:rsidR="007444C2" w:rsidRPr="00A33FF1" w:rsidRDefault="007444C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-C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2C</m:t>
                    </m:r>
                  </m:e>
                </m:func>
              </m:oMath>
            </m:oMathPara>
          </w:p>
          <w:p w:rsidR="007444C2" w:rsidRPr="00A33FF1" w:rsidRDefault="007444C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+1-2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  <w:p w:rsidR="007444C2" w:rsidRPr="00A33FF1" w:rsidRDefault="007444C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 xml:space="preserve">A-B) 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e>
                </m:d>
              </m:oMath>
            </m:oMathPara>
          </w:p>
          <w:p w:rsidR="007444C2" w:rsidRPr="00A33FF1" w:rsidRDefault="007444C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A-B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3π/22-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A+B</m:t>
                                </m:r>
                              </m:e>
                            </m:d>
                          </m:e>
                        </m:d>
                      </m:e>
                    </m:func>
                  </m:e>
                </m:d>
              </m:oMath>
            </m:oMathPara>
          </w:p>
          <w:p w:rsidR="002C189C" w:rsidRPr="00A33FF1" w:rsidRDefault="007444C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A-B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A+B</m:t>
                            </m:r>
                          </m:e>
                        </m:d>
                      </m:e>
                    </m:func>
                  </m:e>
                </m:d>
              </m:oMath>
            </m:oMathPara>
          </w:p>
          <w:p w:rsidR="00F12C85" w:rsidRPr="00A33FF1" w:rsidRDefault="002C189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 =1-4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0648E" w:rsidRPr="00DB5034" w:rsidRDefault="00071AEB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Distance of </w:t>
            </w:r>
            <w:r w:rsidR="00DD5340" w:rsidRPr="00DB5034">
              <w:rPr>
                <w:rFonts w:ascii="Cambria Math" w:hAnsi="Cambria Math"/>
              </w:rPr>
              <w:t>c</w:t>
            </w:r>
            <w:r w:rsidRPr="00DB5034">
              <w:rPr>
                <w:rFonts w:ascii="Cambria Math" w:hAnsi="Cambria Math"/>
              </w:rPr>
              <w:t>i</w:t>
            </w:r>
            <w:r w:rsidR="00DD5340" w:rsidRPr="00DB5034">
              <w:rPr>
                <w:rFonts w:ascii="Cambria Math" w:hAnsi="Cambria Math"/>
              </w:rPr>
              <w:t xml:space="preserve">rcumcentre from side </w:t>
            </w:r>
            <m:oMath>
              <m:r>
                <w:rPr>
                  <w:rFonts w:ascii="Cambria Math" w:hAnsi="Cambria Math"/>
                </w:rPr>
                <m:t>AC</m:t>
              </m:r>
            </m:oMath>
            <w:r w:rsidR="00DD5340" w:rsidRPr="00DB5034">
              <w:rPr>
                <w:rFonts w:ascii="Cambria Math" w:hAnsi="Cambria Math"/>
              </w:rPr>
              <w:t xml:space="preserve"> is </w:t>
            </w:r>
            <m:oMath>
              <m:r>
                <w:rPr>
                  <w:rFonts w:ascii="Cambria Math" w:hAnsi="Cambria Math"/>
                </w:rPr>
                <m:t>R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</m:oMath>
            <w:r w:rsidR="00DD5340" w:rsidRPr="00DB5034">
              <w:rPr>
                <w:rFonts w:ascii="Cambria Math" w:hAnsi="Cambria Math"/>
              </w:rPr>
              <w:t xml:space="preserve"> and distance of incentre from side </w:t>
            </w:r>
            <m:oMath>
              <m:r>
                <w:rPr>
                  <w:rFonts w:ascii="Cambria Math" w:hAnsi="Cambria Math"/>
                </w:rPr>
                <m:t>AC</m:t>
              </m:r>
            </m:oMath>
            <w:r w:rsidR="00DD5340" w:rsidRPr="00DB5034">
              <w:rPr>
                <w:rFonts w:ascii="Cambria Math" w:hAnsi="Cambria Math"/>
              </w:rPr>
              <w:t xml:space="preserve"> is </w:t>
            </w:r>
            <m:oMath>
              <m:r>
                <w:rPr>
                  <w:rFonts w:ascii="Cambria Math" w:hAnsi="Cambria Math"/>
                </w:rPr>
                <m:t>r</m:t>
              </m:r>
            </m:oMath>
            <w:r w:rsidR="00B72A5E" w:rsidRPr="00DB5034">
              <w:rPr>
                <w:rFonts w:ascii="Cambria Math" w:hAnsi="Cambria Math"/>
              </w:rPr>
              <w:t xml:space="preserve">                                                                                                                                                                              </w:t>
            </w:r>
          </w:p>
          <w:p w:rsidR="007F0DF6" w:rsidRPr="00DB5034" w:rsidRDefault="00B8396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=r⇒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oMath>
            </m:oMathPara>
          </w:p>
          <w:p w:rsidR="007F0DF6" w:rsidRPr="00DB5034" w:rsidRDefault="00B8396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oMath>
            </m:oMathPara>
          </w:p>
          <w:p w:rsidR="007F0DF6" w:rsidRPr="00DB5034" w:rsidRDefault="00B8396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-1=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oMath>
            </m:oMathPara>
          </w:p>
          <w:p w:rsidR="00DD5340" w:rsidRPr="00DB5034" w:rsidRDefault="00B8396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12C85" w:rsidRPr="00A33FF1" w:rsidRDefault="00EB6BE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rad>
                <m:r>
                  <w:rPr>
                    <w:rFonts w:ascii="Cambria Math" w:hAnsi="Cambria Math"/>
                  </w:rPr>
                  <m:t>x+1=0</m:t>
                </m:r>
              </m:oMath>
            </m:oMathPara>
          </w:p>
          <w:p w:rsidR="00EB6BEC" w:rsidRPr="00A33FF1" w:rsidRDefault="00EB6BEC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 xml:space="preserve">α </m:t>
              </m:r>
            </m:oMath>
            <w:r w:rsidR="00AF1D7E" w:rsidRPr="00A33FF1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β</m:t>
              </m:r>
            </m:oMath>
            <w:r w:rsidRPr="00A33FF1">
              <w:rPr>
                <w:rFonts w:ascii="Cambria Math" w:hAnsi="Cambria Math"/>
              </w:rPr>
              <w:t xml:space="preserve"> be the roots, we have</w:t>
            </w:r>
          </w:p>
          <w:p w:rsidR="00EB6BEC" w:rsidRPr="00A33FF1" w:rsidRDefault="00EB6BE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α+β=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,αβ=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EB6BEC" w:rsidRPr="00A33FF1" w:rsidRDefault="00AF1D7E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Since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18°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5</m:t>
                      </m:r>
                    </m:e>
                  </m:rad>
                  <m:r>
                    <w:rPr>
                      <w:rFonts w:ascii="Cambria Math" w:hAnsi="Cambria Math"/>
                    </w:rPr>
                    <m:t>-1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36°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5</m:t>
                      </m:r>
                    </m:e>
                  </m:rad>
                  <m:r>
                    <w:rPr>
                      <w:rFonts w:ascii="Cambria Math" w:hAnsi="Cambria Math"/>
                    </w:rPr>
                    <m:t>+1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</w:p>
          <w:p w:rsidR="00EB6BEC" w:rsidRPr="00A33FF1" w:rsidRDefault="00EB6BEC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18°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36°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18°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36°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16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16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EB6BEC" w:rsidRPr="00A33FF1" w:rsidRDefault="00EB6BEC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Here the required roots are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18°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36°</m:t>
                  </m:r>
                </m:e>
              </m:fun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1500D1" w:rsidRPr="00A33FF1" w:rsidRDefault="00602D5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-x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-x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-x</m:t>
                            </m:r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-x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-x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-x</m:t>
                        </m:r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E37D37" w:rsidRPr="00A33FF1" w:rsidRDefault="00602D5C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cosec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θ=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≥4</m:t>
                </m:r>
              </m:oMath>
            </m:oMathPara>
          </w:p>
          <w:p w:rsidR="00E37D37" w:rsidRPr="00A33FF1" w:rsidRDefault="00AF1D7E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Also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cosec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θ=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2θ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≥4</m:t>
              </m:r>
            </m:oMath>
          </w:p>
          <w:p w:rsidR="00F12C85" w:rsidRPr="00A33FF1" w:rsidRDefault="00E37D37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Hence, the only equation which can have roots </w:t>
            </w:r>
            <m:oMath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cosec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 θ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is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-5x+5=0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2C85" w:rsidRPr="00A33FF1" w:rsidRDefault="000E58A8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We have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6°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42°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66°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78°</m:t>
                  </m:r>
                </m:e>
              </m:func>
            </m:oMath>
          </w:p>
          <w:p w:rsidR="000E58A8" w:rsidRPr="00A33FF1" w:rsidRDefault="000E58A8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6°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60°-18°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60°+6°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60°+18°</m:t>
                        </m:r>
                      </m:e>
                    </m:d>
                  </m:e>
                </m:func>
              </m:oMath>
            </m:oMathPara>
          </w:p>
          <w:p w:rsidR="003C6E11" w:rsidRPr="00A33FF1" w:rsidRDefault="000E58A8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6°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60°+6°</m:t>
                                </m:r>
                              </m:e>
                            </m:d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18°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60°-18°</m:t>
                                </m:r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60°+18°</m:t>
                                </m:r>
                              </m:e>
                            </m:d>
                          </m:e>
                        </m:func>
                      </m:e>
                    </m:eqAr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18°</m:t>
                        </m:r>
                      </m:e>
                    </m:func>
                  </m:den>
                </m:f>
              </m:oMath>
            </m:oMathPara>
          </w:p>
          <w:p w:rsidR="000E58A8" w:rsidRPr="00A33FF1" w:rsidRDefault="000E58A8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60°+6°</m:t>
                            </m:r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3×18°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18°</m:t>
                        </m:r>
                      </m:e>
                    </m:func>
                  </m:den>
                </m:f>
              </m:oMath>
            </m:oMathPara>
          </w:p>
          <w:p w:rsidR="000E58A8" w:rsidRPr="00A33FF1" w:rsidRDefault="000E58A8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60°-6</m:t>
                            </m:r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60°+6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18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18°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18°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func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func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1+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1+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den>
                            </m:f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>=f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596169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596169" w:rsidRPr="00DB5034" w:rsidRDefault="0051183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596169" w:rsidRPr="00DB5034" w:rsidRDefault="0051183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∵r=4R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A/2</m:t>
                            </m:r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B/2</m:t>
                            </m:r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C/2</m:t>
                            </m:r>
                          </m:e>
                        </m:d>
                      </m:e>
                    </m:func>
                  </m:e>
                </m:d>
              </m:oMath>
            </m:oMathPara>
          </w:p>
          <w:p w:rsidR="00EB6BEC" w:rsidRPr="00DB5034" w:rsidRDefault="0051183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⇒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102C3C" w:rsidRPr="00A33FF1" w:rsidRDefault="00602D5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2n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2n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2n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2n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2n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func>
                  </m:e>
                </m:func>
              </m:oMath>
            </m:oMathPara>
          </w:p>
          <w:p w:rsidR="00FF6413" w:rsidRPr="00A33FF1" w:rsidRDefault="00FF6413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n-4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FF6413" w:rsidRPr="00A33FF1" w:rsidRDefault="009571C9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 xml:space="preserve">n=2, </m:t>
              </m:r>
            </m:oMath>
            <w:r w:rsidRPr="00A33FF1">
              <w:rPr>
                <w:rFonts w:ascii="Cambria Math" w:hAnsi="Cambria Math"/>
              </w:rPr>
              <w:t>the given equation is not satisfied.</w:t>
            </w:r>
          </w:p>
          <w:p w:rsidR="009571C9" w:rsidRPr="00A33FF1" w:rsidRDefault="009571C9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Considering that </w:t>
            </w:r>
            <m:oMath>
              <m:r>
                <w:rPr>
                  <w:rFonts w:ascii="Cambria Math" w:hAnsi="Cambria Math"/>
                </w:rPr>
                <m:t>n&gt;1</m:t>
              </m:r>
            </m:oMath>
            <w:r w:rsidRPr="00A33FF1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n≠2</m:t>
              </m:r>
            </m:oMath>
            <w:r w:rsidRPr="00A33FF1">
              <w:rPr>
                <w:rFonts w:ascii="Cambria Math" w:hAnsi="Cambria Math"/>
              </w:rPr>
              <w:t xml:space="preserve">, </w:t>
            </w:r>
            <m:oMath>
              <m:r>
                <w:rPr>
                  <w:rFonts w:ascii="Cambria Math" w:hAnsi="Cambria Math"/>
                </w:rPr>
                <m:t>0&lt;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&lt;1⇒0&lt;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n-4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&lt;1⇒4&lt;n&lt;8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8617FC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8617FC" w:rsidRPr="00B25038" w:rsidRDefault="004E552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⇒A-B=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,-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,…</m:t>
                </m:r>
              </m:oMath>
            </m:oMathPara>
          </w:p>
          <w:p w:rsidR="004D11D6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 xml:space="preserve"> ⇒A+B=2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11π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>,…</m:t>
                </m:r>
              </m:oMath>
            </m:oMathPara>
          </w:p>
          <w:p w:rsidR="004D11D6" w:rsidRPr="00B25038" w:rsidRDefault="004D11D6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For the least positive values of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="004C13B5" w:rsidRPr="00B25038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B,</m:t>
              </m:r>
            </m:oMath>
          </w:p>
          <w:p w:rsidR="006E4237" w:rsidRPr="00B25038" w:rsidRDefault="004D11D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A+B=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11π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>, A-B=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⇒B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19</m:t>
                    </m:r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24</m:t>
                    </m:r>
                  </m:den>
                </m:f>
                <m:r>
                  <w:rPr>
                    <w:rFonts w:ascii="Cambria Math" w:hAnsi="Cambria Math"/>
                  </w:rPr>
                  <m:t>,A=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24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B25E3B" w:rsidRPr="00B25038" w:rsidRDefault="00510E6E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Let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-x+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B25E3B" w:rsidRPr="00B25038" w:rsidRDefault="00B25E3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d>
                <m:r>
                  <w:rPr>
                    <w:rFonts w:ascii="Cambria Math" w:hAnsi="Cambria Math"/>
                  </w:rPr>
                  <m:t>=1+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&gt;0</m:t>
                </m:r>
              </m:oMath>
            </m:oMathPara>
          </w:p>
          <w:p w:rsidR="006E4237" w:rsidRPr="00B25038" w:rsidRDefault="00B25E3B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=0-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&lt;0</m:t>
                </m:r>
              </m:oMath>
            </m:oMathPara>
          </w:p>
          <w:p w:rsidR="00B25E3B" w:rsidRPr="00B25038" w:rsidRDefault="00B25E3B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Therefore, one root lies in the interval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7B5459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</m:oMath>
            </m:oMathPara>
          </w:p>
          <w:p w:rsidR="007B5459" w:rsidRPr="00B25038" w:rsidRDefault="004E552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⇒6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x-2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7B5459" w:rsidRPr="00B25038" w:rsidRDefault="004E552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=0,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6E4237" w:rsidRPr="00B25038" w:rsidRDefault="004E552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∵α, β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are+ve</m:t>
                    </m:r>
                  </m:e>
                </m:d>
              </m:oMath>
            </m:oMathPara>
          </w:p>
          <w:p w:rsidR="0089375F" w:rsidRPr="00B25038" w:rsidRDefault="004E552B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>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α=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,β=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</m:oMath>
            <w:r w:rsidRPr="00B25038">
              <w:rPr>
                <w:rFonts w:ascii="Cambria Math" w:hAnsi="Cambria Math"/>
              </w:rPr>
              <w:t xml:space="preserve"> then we have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α-β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253685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ab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ac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bc</m:t>
                    </m:r>
                  </m:den>
                </m:f>
              </m:oMath>
            </m:oMathPara>
          </w:p>
          <w:p w:rsidR="00B84D86" w:rsidRPr="00DB5034" w:rsidRDefault="001A4B87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bc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ab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ac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bc</m:t>
                    </m:r>
                  </m:den>
                </m:f>
              </m:oMath>
            </m:oMathPara>
          </w:p>
          <w:p w:rsidR="00B84D86" w:rsidRPr="00DB5034" w:rsidRDefault="001A4B87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ab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ac</m:t>
                    </m:r>
                  </m:den>
                </m:f>
              </m:oMath>
            </m:oMathPara>
          </w:p>
          <w:p w:rsidR="00B84D86" w:rsidRPr="00DB5034" w:rsidRDefault="001A4B87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+c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bc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abc</m:t>
                    </m:r>
                  </m:den>
                </m:f>
              </m:oMath>
            </m:oMathPara>
          </w:p>
          <w:p w:rsidR="000B434F" w:rsidRPr="00DB5034" w:rsidRDefault="001A4B87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+c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2R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+c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2R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func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+c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den>
                </m:f>
              </m:oMath>
            </m:oMathPara>
          </w:p>
          <w:p w:rsidR="000B434F" w:rsidRPr="00DB5034" w:rsidRDefault="001A4B87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⇒a=2R</m:t>
                </m:r>
              </m:oMath>
            </m:oMathPara>
          </w:p>
          <w:p w:rsidR="00267A24" w:rsidRPr="00DB5034" w:rsidRDefault="001A4B87" w:rsidP="006B0C02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⇒∠A=π/2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C8622F" w:rsidRPr="00B25038" w:rsidRDefault="0050768B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Since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&lt;0</m:t>
              </m:r>
            </m:oMath>
            <w:r w:rsidRPr="00B25038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&gt;0, θ</m:t>
              </m:r>
            </m:oMath>
            <w:r w:rsidRPr="00B25038">
              <w:rPr>
                <w:rFonts w:ascii="Cambria Math" w:hAnsi="Cambria Math"/>
              </w:rPr>
              <w:t xml:space="preserve"> lies in the fourth quadrant. </w:t>
            </w:r>
            <w:r w:rsidR="00364D95" w:rsidRPr="00B25038">
              <w:rPr>
                <w:rFonts w:ascii="Cambria Math" w:hAnsi="Cambria Math"/>
              </w:rPr>
              <w:t xml:space="preserve">Then </w:t>
            </w:r>
            <m:oMath>
              <m:r>
                <w:rPr>
                  <w:rFonts w:ascii="Cambria Math" w:hAnsi="Cambria Math"/>
                </w:rPr>
                <m:t>θ=7π/4.</m:t>
              </m:r>
            </m:oMath>
          </w:p>
          <w:p w:rsidR="00364D95" w:rsidRPr="00B25038" w:rsidRDefault="00364D95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Hence, the general value of </w:t>
            </w:r>
            <m:oMath>
              <m:r>
                <w:rPr>
                  <w:rFonts w:ascii="Cambria Math" w:hAnsi="Cambria Math"/>
                </w:rPr>
                <m:t>θ</m:t>
              </m:r>
            </m:oMath>
            <w:r w:rsidR="0050768B" w:rsidRPr="00B25038">
              <w:rPr>
                <w:rFonts w:ascii="Cambria Math" w:hAnsi="Cambria Math"/>
              </w:rPr>
              <w:t xml:space="preserve"> is</w:t>
            </w:r>
            <w:r w:rsidR="00FB087C" w:rsidRPr="00B25038">
              <w:rPr>
                <w:rFonts w:ascii="Cambria Math" w:hAnsi="Cambria Math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2nπ+7π/4,n∈Z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rad>
                <m:r>
                  <w:rPr>
                    <w:rFonts w:ascii="Cambria Math" w:hAnsi="Cambria Math"/>
                  </w:rPr>
                  <m:t xml:space="preserve"> 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1-n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1+n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rational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°</m:t>
                        </m:r>
                      </m:e>
                    </m:func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1°-0°</m:t>
                                </m:r>
                              </m:e>
                            </m:d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0°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1°</m:t>
                            </m:r>
                          </m:e>
                        </m:func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2°-1°</m:t>
                                </m:r>
                              </m:e>
                            </m:d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1°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2°</m:t>
                            </m:r>
                          </m:e>
                        </m:func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3°-2°</m:t>
                                </m:r>
                              </m:e>
                            </m:d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2°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3°</m:t>
                            </m:r>
                          </m:e>
                        </m:func>
                      </m:den>
                    </m:f>
                    <m:r>
                      <w:rPr>
                        <w:rFonts w:ascii="Cambria Math" w:hAnsi="Cambria Math"/>
                      </w:rPr>
                      <m:t>+…+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45°-44°</m:t>
                                </m:r>
                              </m:e>
                            </m:d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44°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45°</m:t>
                            </m:r>
                          </m:e>
                        </m:func>
                      </m:den>
                    </m:f>
                  </m:e>
                </m:d>
              </m:oMath>
            </m:oMathPara>
          </w:p>
          <w:p w:rsidR="00827139" w:rsidRPr="00A33FF1" w:rsidRDefault="00827139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1°</m:t>
                        </m:r>
                      </m:e>
                    </m:func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2°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1°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3°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2°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4°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3°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+…+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45°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44°</m:t>
                            </m:r>
                          </m:e>
                        </m:func>
                      </m:e>
                    </m:d>
                  </m:e>
                </m:d>
              </m:oMath>
            </m:oMathPara>
          </w:p>
          <w:p w:rsidR="00827139" w:rsidRPr="00A33FF1" w:rsidRDefault="00827139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x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2C85" w:rsidRPr="00A33FF1" w:rsidRDefault="001E3D17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Applying </w:t>
            </w:r>
            <m:oMath>
              <m:r>
                <w:rPr>
                  <w:rFonts w:ascii="Cambria Math" w:hAnsi="Cambria Math"/>
                </w:rPr>
                <m:t xml:space="preserve">b-a=c-b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for A.P., we get </m:t>
              </m:r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x-y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y-z</m:t>
                      </m:r>
                    </m:e>
                  </m:d>
                </m:e>
              </m:func>
            </m:oMath>
          </w:p>
          <w:p w:rsidR="001E3D17" w:rsidRPr="00A33FF1" w:rsidRDefault="001E3D17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Dividing by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func>
              <m: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etc.,  we get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fun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A+B</m:t>
                            </m:r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A-B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2B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A+B</m:t>
                            </m:r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A-B</m:t>
                            </m:r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A-B</m:t>
                            </m:r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A+B</m:t>
                            </m:r>
                          </m:e>
                        </m:d>
                      </m:e>
                    </m:func>
                  </m:den>
                </m:f>
              </m:oMath>
            </m:oMathPara>
          </w:p>
          <w:p w:rsidR="00E10712" w:rsidRPr="00A33FF1" w:rsidRDefault="00E10712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= tan (</w:t>
            </w:r>
            <w:r w:rsidRPr="00A33FF1">
              <w:rPr>
                <w:rFonts w:ascii="Cambria Math" w:hAnsi="Cambria Math"/>
                <w:i/>
              </w:rPr>
              <w:t xml:space="preserve">A </w:t>
            </w:r>
            <w:r w:rsidRPr="00A33FF1">
              <w:rPr>
                <w:rFonts w:ascii="Cambria Math" w:hAnsi="Cambria Math"/>
              </w:rPr>
              <w:t>+</w:t>
            </w:r>
            <w:r w:rsidRPr="00A33FF1">
              <w:rPr>
                <w:rFonts w:ascii="Cambria Math" w:hAnsi="Cambria Math"/>
                <w:i/>
              </w:rPr>
              <w:t>B</w:t>
            </w:r>
            <w:r w:rsidRPr="00A33FF1">
              <w:rPr>
                <w:rFonts w:ascii="Cambria Math" w:hAnsi="Cambria Math"/>
              </w:rPr>
              <w:t>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func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  <w:p w:rsidR="002B7D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func>
                  </m:e>
                </m:d>
              </m:oMath>
            </m:oMathPara>
          </w:p>
          <w:p w:rsidR="002B7D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func>
              </m:oMath>
            </m:oMathPara>
          </w:p>
          <w:p w:rsidR="003A7E1B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3A7E1B" w:rsidRPr="00A33FF1" w:rsidRDefault="003A7E1B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</m:oMath>
            </m:oMathPara>
          </w:p>
          <w:p w:rsidR="003A7E1B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func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  <w:p w:rsidR="003A7E1B" w:rsidRPr="00A33FF1" w:rsidRDefault="003A7E1B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func>
              </m:oMath>
            </m:oMathPara>
          </w:p>
          <w:p w:rsidR="002B7D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3E3787" w:rsidRPr="00DB5034" w:rsidRDefault="006D50C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∆ABC, A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</w:p>
          <w:p w:rsidR="00FC132A" w:rsidRPr="00DB5034" w:rsidRDefault="00FC132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639" w:dyaOrig="3547">
                <v:shape id="_x0000_i1050" type="#_x0000_t75" style="width:129.6pt;height:100.8pt" o:ole="">
                  <v:imagedata r:id="IM3S986S0" o:title=""/>
                </v:shape>
                <o:OLEObject Type="Embed" ProgID="ChemDraw.Document.6.0" ShapeID="_x0000_i1050" DrawAspect="Content" ObjectID="_1478862248" r:id="OM3S986S0"/>
              </w:object>
            </w:r>
          </w:p>
          <w:p w:rsidR="003E3787" w:rsidRPr="00DB5034" w:rsidRDefault="006D50C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∆ABD, A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>[Apollonius Theorem]</w:t>
            </w:r>
          </w:p>
          <w:p w:rsidR="003E3787" w:rsidRPr="00DB5034" w:rsidRDefault="006D50C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∆ADC, A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:rsidR="003E3787" w:rsidRPr="00DB5034" w:rsidRDefault="003E3787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∴</m:t>
                </m:r>
                <m:r>
                  <w:rPr>
                    <w:rFonts w:ascii="Cambria Math" w:hAnsi="Cambria Math"/>
                  </w:rPr>
                  <m:t>m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=A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</w:rPr>
                  <m:t>=2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  <w:p w:rsidR="00FD7196" w:rsidRPr="00DB5034" w:rsidRDefault="006D50C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-2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N=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64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31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1984</m:t>
                  </m:r>
                </m:e>
              </m:func>
              <m:r>
                <w:rPr>
                  <w:rFonts w:ascii="Cambria Math" w:hAnsi="Cambria Math"/>
                </w:rPr>
                <m:t>.</m:t>
              </m:r>
            </m:oMath>
            <w:r w:rsidRPr="00E50692">
              <w:rPr>
                <w:rFonts w:ascii="Cambria Math" w:hAnsi="Cambria Math"/>
              </w:rPr>
              <w:t xml:space="preserve">  Therefore, </w:t>
            </w:r>
            <m:oMath>
              <m:r>
                <w:rPr>
                  <w:rFonts w:ascii="Cambria Math" w:hAnsi="Cambria Math"/>
                </w:rPr>
                <m:t>3&lt;N&lt;4⇒7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12C85" w:rsidRPr="00A33FF1" w:rsidRDefault="00B768C8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O</m:t>
              </m:r>
            </m:oMath>
            <w:r w:rsidRPr="00A33FF1">
              <w:rPr>
                <w:rFonts w:ascii="Cambria Math" w:hAnsi="Cambria Math"/>
              </w:rPr>
              <w:t xml:space="preserve"> be the centre of the circle</w:t>
            </w:r>
          </w:p>
          <w:p w:rsidR="002D4ED3" w:rsidRPr="00A33FF1" w:rsidRDefault="002D4ED3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object w:dxaOrig="3054" w:dyaOrig="280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6.8pt;height:122.4pt" o:ole="">
                  <v:imagedata r:id="IM3S565S0" o:title=""/>
                </v:shape>
                <o:OLEObject Type="Embed" ProgID="ChemDraw.Document.6.0" ShapeID="_x0000_i1025" DrawAspect="Content" ObjectID="_1478862002" r:id="OM3S565S0"/>
              </w:object>
            </w:r>
          </w:p>
          <w:p w:rsidR="00B768C8" w:rsidRPr="00A33FF1" w:rsidRDefault="00D66F03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>Since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∠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360°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r>
                <w:rPr>
                  <w:rFonts w:ascii="Cambria Math" w:hAnsi="Cambria Math"/>
                </w:rPr>
                <m:t>=60°</m:t>
              </m:r>
            </m:oMath>
          </w:p>
          <w:p w:rsidR="00B768C8" w:rsidRPr="00A33FF1" w:rsidRDefault="00602D5C" w:rsidP="002178ED">
            <w:pPr>
              <w:rPr>
                <w:rFonts w:ascii="Cambria Math" w:hAnsi="Cambria Math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="00B768C8" w:rsidRPr="00A33FF1">
              <w:rPr>
                <w:rFonts w:ascii="Cambria Math" w:hAnsi="Cambria Math"/>
                <w:i/>
              </w:rPr>
              <w:t xml:space="preserve"> </w:t>
            </w:r>
            <w:r w:rsidR="00B768C8" w:rsidRPr="00A33FF1">
              <w:rPr>
                <w:rFonts w:ascii="Cambria Math" w:hAnsi="Cambria Math"/>
              </w:rPr>
              <w:t xml:space="preserve">is an equilateral triangle, we get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=1</m:t>
              </m:r>
            </m:oMath>
            <w:r w:rsidR="00D66F03" w:rsidRPr="00A33FF1">
              <w:rPr>
                <w:rFonts w:ascii="Cambria Math" w:hAnsi="Cambria Math"/>
              </w:rPr>
              <w:t xml:space="preserve"> [radius of circle = 1]</w:t>
            </w:r>
          </w:p>
          <w:p w:rsidR="00B768C8" w:rsidRPr="00A33FF1" w:rsidRDefault="00D66F03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>Also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</w:rPr>
                <m:t>=2OD=2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O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60°</m:t>
                  </m:r>
                </m:e>
              </m:func>
              <m:r>
                <w:rPr>
                  <w:rFonts w:ascii="Cambria Math" w:hAnsi="Cambria Math"/>
                </w:rPr>
                <m:t>=2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</m:oMath>
          </w:p>
          <w:p w:rsidR="00B768C8" w:rsidRPr="00A33FF1" w:rsidRDefault="00B768C8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e>
                </m:d>
                <m: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B15665" w:rsidRPr="00B25038" w:rsidRDefault="00C55A7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The given equation is</w:t>
            </w:r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θ-3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θ-2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+1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θ-2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=-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  <w:r w:rsidRPr="00B25038">
              <w:rPr>
                <w:rFonts w:ascii="Cambria Math" w:hAnsi="Cambria Math"/>
              </w:rPr>
              <w:t xml:space="preserve">      [</w:t>
            </w:r>
            <m:oMath>
              <m:r>
                <w:rPr>
                  <w:rFonts w:ascii="Cambria Math" w:hAnsi="Cambria Math"/>
                </w:rPr>
                <m:t>∵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-2=0</m:t>
              </m:r>
            </m:oMath>
            <w:r w:rsidRPr="00B25038">
              <w:rPr>
                <w:rFonts w:ascii="Cambria Math" w:hAnsi="Cambria Math"/>
              </w:rPr>
              <w:t xml:space="preserve"> is not possible]</w:t>
            </w:r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(-π/6)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(7π/6)</m:t>
                    </m:r>
                  </m:e>
                </m:func>
              </m:oMath>
            </m:oMathPara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 θ=nπ+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(-π/6)=nπ+[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r>
                  <w:rPr>
                    <w:rFonts w:ascii="Cambria Math" w:hAnsi="Cambria Math"/>
                  </w:rPr>
                  <m:t>7π/6]</m:t>
                </m:r>
              </m:oMath>
            </m:oMathPara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</m:oMath>
            <w:r w:rsidRPr="00B25038">
              <w:rPr>
                <w:rFonts w:ascii="Cambria Math" w:hAnsi="Cambria Math"/>
              </w:rPr>
              <w:t xml:space="preserve"> Thus, </w:t>
            </w:r>
            <m:oMath>
              <m:r>
                <w:rPr>
                  <w:rFonts w:ascii="Cambria Math" w:hAnsi="Cambria Math"/>
                </w:rPr>
                <m:t>θ=nπ+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  <m:r>
                <w:rPr>
                  <w:rFonts w:ascii="Cambria Math" w:hAnsi="Cambria Math"/>
                </w:rPr>
                <m:t xml:space="preserve"> 7π/6, n∈Z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6250F0" w:rsidRPr="00DB5034" w:rsidRDefault="007E1CE7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a=3, b=5, c=7</m:t>
              </m:r>
            </m:oMath>
            <w:r w:rsidRPr="00DB5034">
              <w:rPr>
                <w:rFonts w:ascii="Cambria Math" w:hAnsi="Cambria Math"/>
              </w:rPr>
              <w:t xml:space="preserve">, then the largest angle is opposite to the longest side, i.e., </w:t>
            </w:r>
            <m:oMath>
              <m:r>
                <w:rPr>
                  <w:rFonts w:ascii="Cambria Math" w:hAnsi="Cambria Math"/>
                </w:rPr>
                <m:t>∠C</m:t>
              </m:r>
            </m:oMath>
          </w:p>
          <w:p w:rsidR="007E1CE7" w:rsidRPr="00DB5034" w:rsidRDefault="007E1CE7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2ab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9+25-49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2×3×5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⇒C=2π/3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6A6AE7" w:rsidRPr="00DB5034" w:rsidRDefault="00E62ED7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Here,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a</m:t>
                  </m:r>
                </m:den>
              </m:f>
            </m:oMath>
            <w:r w:rsidRPr="00DB5034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</m:t>
                  </m:r>
                </m:num>
                <m:den>
                  <m:r>
                    <w:rPr>
                      <w:rFonts w:ascii="Cambria Math" w:hAnsi="Cambria Math"/>
                    </w:rPr>
                    <m:t>a</m:t>
                  </m:r>
                </m:den>
              </m:f>
            </m:oMath>
          </w:p>
          <w:p w:rsidR="006A6AE7" w:rsidRPr="00DB5034" w:rsidRDefault="00225E5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w:lastRenderedPageBreak/>
                  <m:t>⇒1-2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6A6AE7" w:rsidRPr="00DB5034" w:rsidRDefault="00225E5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F12C85" w:rsidRPr="00DB5034" w:rsidRDefault="00225E5F" w:rsidP="006B0C02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=2ac</m:t>
                </m:r>
              </m:oMath>
            </m:oMathPara>
          </w:p>
          <w:p w:rsidR="00C670A7" w:rsidRPr="00DB5034" w:rsidRDefault="00225E5F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Here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2ac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2ac+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2ac</m:t>
                  </m:r>
                </m:den>
              </m:f>
              <m:r>
                <w:rPr>
                  <w:rFonts w:ascii="Cambria Math" w:hAnsi="Cambria Math"/>
                </w:rPr>
                <m:t>=1+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</m:t>
                  </m:r>
                </m:num>
                <m:den>
                  <m:r>
                    <w:rPr>
                      <w:rFonts w:ascii="Cambria Math" w:hAnsi="Cambria Math"/>
                    </w:rPr>
                    <m:t>2a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12C85" w:rsidRPr="00A33FF1" w:rsidRDefault="00E45604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5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=4⇒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</m:oMath>
            </m:oMathPara>
          </w:p>
          <w:p w:rsidR="00E45604" w:rsidRPr="00A33FF1" w:rsidRDefault="00E45604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Now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den>
                    </m:f>
                    <m:r>
                      <w:rPr>
                        <w:rFonts w:ascii="Cambria Math" w:hAnsi="Cambria Math"/>
                      </w:rPr>
                      <m:t>-3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den>
                    </m:f>
                    <m:r>
                      <w:rPr>
                        <w:rFonts w:ascii="Cambria Math" w:hAnsi="Cambria Math"/>
                      </w:rPr>
                      <m:t>+2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θ-3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θ+2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5×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5×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A330B9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α+β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=0⇒α+β=π/2+nπ, n∈I</m:t>
                </m:r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α+2β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90°+β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for </m:t>
                    </m:r>
                    <m:r>
                      <w:rPr>
                        <w:rFonts w:ascii="Cambria Math" w:hAnsi="Cambria Math"/>
                      </w:rPr>
                      <m:t>n=0</m:t>
                    </m:r>
                  </m:e>
                </m:d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932860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6x</m:t>
                    </m:r>
                  </m:e>
                </m:func>
                <m:r>
                  <w:rPr>
                    <w:rFonts w:ascii="Cambria Math" w:hAnsi="Cambria Math"/>
                  </w:rPr>
                  <m:t>=-1</m:t>
                </m:r>
              </m:oMath>
            </m:oMathPara>
          </w:p>
          <w:p w:rsidR="00932860" w:rsidRPr="00B25038" w:rsidRDefault="00226EBB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6x</m:t>
                  </m:r>
                </m:e>
              </m:func>
              <m:r>
                <w:rPr>
                  <w:rFonts w:ascii="Cambria Math" w:hAnsi="Cambria Math"/>
                </w:rPr>
                <m:t>=-2 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7x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5x</m:t>
                  </m:r>
                </m:e>
              </m:func>
              <m:r>
                <w:rPr>
                  <w:rFonts w:ascii="Cambria Math" w:hAnsi="Cambria Math"/>
                </w:rPr>
                <m:t>=-2 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7x</m:t>
                  </m:r>
                </m:e>
              </m:func>
              <m:r>
                <w:rPr>
                  <w:rFonts w:ascii="Cambria Math" w:hAnsi="Cambria Math"/>
                </w:rPr>
                <m:t xml:space="preserve">=-1 </m:t>
              </m:r>
            </m:oMath>
            <w:r w:rsidRPr="00B25038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5x</m:t>
                  </m:r>
                </m:e>
              </m:func>
              <m:r>
                <w:rPr>
                  <w:rFonts w:ascii="Cambria Math" w:hAnsi="Cambria Math"/>
                </w:rPr>
                <m:t>=-1</m:t>
              </m:r>
            </m:oMath>
          </w:p>
          <w:p w:rsidR="00932860" w:rsidRPr="00B25038" w:rsidRDefault="00932860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value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B25038">
              <w:rPr>
                <w:rFonts w:ascii="Cambria Math" w:hAnsi="Cambria Math"/>
              </w:rPr>
              <w:t xml:space="preserve"> satisfying these two equations simultaneously and lying between </w:t>
            </w:r>
            <m:oMath>
              <m:r>
                <w:rPr>
                  <w:rFonts w:ascii="Cambria Math" w:hAnsi="Cambria Math"/>
                </w:rPr>
                <m:t>0</m:t>
              </m:r>
            </m:oMath>
            <w:r w:rsidR="004F1893" w:rsidRPr="00B25038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2</m:t>
              </m:r>
              <m:r>
                <w:rPr>
                  <w:rFonts w:ascii="Cambria Math" w:hAnsi="Cambria Math"/>
                </w:rPr>
                <m:t>π</m:t>
              </m:r>
            </m:oMath>
            <w:r w:rsidR="004F1893" w:rsidRPr="00B25038">
              <w:rPr>
                <w:rFonts w:ascii="Cambria Math" w:hAnsi="Cambria Math"/>
                <w:i/>
              </w:rPr>
              <w:t xml:space="preserve"> </w:t>
            </w:r>
            <w:r w:rsidR="004F1893" w:rsidRPr="00B25038">
              <w:rPr>
                <w:rFonts w:ascii="Cambria Math" w:hAnsi="Cambria Math"/>
              </w:rPr>
              <w:t>is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π</m:t>
              </m:r>
            </m:oMath>
          </w:p>
          <w:p w:rsidR="00932860" w:rsidRPr="00B25038" w:rsidRDefault="00932860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Therefore, the general solution is </w:t>
            </w:r>
            <m:oMath>
              <m:r>
                <w:rPr>
                  <w:rFonts w:ascii="Cambria Math" w:hAnsi="Cambria Math"/>
                </w:rPr>
                <m:t>x=2nπ+π, n∈Z</m:t>
              </m:r>
            </m:oMath>
          </w:p>
          <w:p w:rsidR="00F12C85" w:rsidRPr="00B25038" w:rsidRDefault="00226EB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2n+1</m:t>
                    </m:r>
                  </m:e>
                </m:d>
                <m:r>
                  <w:rPr>
                    <w:rFonts w:ascii="Cambria Math" w:hAnsi="Cambria Math"/>
                  </w:rPr>
                  <m:t>π, n∈Z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4C1BDC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+4-2x+3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ax+b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66388A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+3=-3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ax+b</m:t>
                        </m:r>
                      </m:e>
                    </m:d>
                  </m:e>
                </m:func>
              </m:oMath>
            </m:oMathPara>
          </w:p>
          <w:p w:rsidR="0066388A" w:rsidRPr="00B25038" w:rsidRDefault="0066388A" w:rsidP="000B4D3D">
            <w:pPr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L.H.S. ≥3</m:t>
              </m:r>
            </m:oMath>
            <w:r w:rsidR="00C51869" w:rsidRPr="00B25038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R.H.S. ≤3</m:t>
              </m:r>
            </m:oMath>
          </w:p>
          <w:p w:rsidR="00FA0912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+3+3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ax+b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A0912" w:rsidRPr="00B25038" w:rsidRDefault="00C51869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⇒x=1,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ax+b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=-1</m:t>
                </m:r>
              </m:oMath>
            </m:oMathPara>
          </w:p>
          <w:p w:rsidR="00FA0912" w:rsidRPr="00B25038" w:rsidRDefault="00C51869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=-1</m:t>
                </m:r>
              </m:oMath>
            </m:oMathPara>
          </w:p>
          <w:p w:rsidR="00FA0912" w:rsidRPr="00B25038" w:rsidRDefault="00C51869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⇒a+b=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4n-1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 n∈I ⇒a+b=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7π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  </m:t>
              </m:r>
            </m:oMath>
            <w:r w:rsidRPr="00B25038">
              <w:rPr>
                <w:rFonts w:ascii="Cambria Math" w:hAnsi="Cambria Math"/>
              </w:rPr>
              <w:t>(from the given options)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5D5107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d>
                <m:r>
                  <w:rPr>
                    <w:rFonts w:ascii="Cambria Math" w:hAnsi="Cambria Math"/>
                  </w:rPr>
                  <m:t>=4,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5D5107" w:rsidRPr="00B25038" w:rsidRDefault="00610FE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 xml:space="preserve">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d>
                <m:r>
                  <w:rPr>
                    <w:rFonts w:ascii="Cambria Math" w:hAnsi="Cambria Math"/>
                  </w:rPr>
                  <m:t>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0, 4</m:t>
                    </m:r>
                  </m:e>
                </m:d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4n+1</m:t>
                    </m:r>
                  </m:e>
                </m:d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5D5107" w:rsidRPr="00B25038" w:rsidRDefault="00610FE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4n+1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as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≤4</m:t>
                </m:r>
              </m:oMath>
            </m:oMathPara>
          </w:p>
          <w:p w:rsidR="004C1BDC" w:rsidRPr="00B25038" w:rsidRDefault="00610FE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rad>
                <m:r>
                  <w:rPr>
                    <w:rFonts w:ascii="Cambria Math" w:hAnsi="Cambria Math"/>
                  </w:rPr>
                  <m:t xml:space="preserve">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d>
                <m:r>
                  <w:rPr>
                    <w:rFonts w:ascii="Cambria Math" w:hAnsi="Cambria Math"/>
                  </w:rPr>
                  <m:t>=4-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rad>
              </m:oMath>
            </m:oMathPara>
          </w:p>
          <w:p w:rsidR="005D5107" w:rsidRPr="00B25038" w:rsidRDefault="005D5107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Thus, there are four ordered pairs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4B420E" w:rsidRPr="00DB5034" w:rsidRDefault="004B420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∠A=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AA1F41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den>
                </m:f>
              </m:oMath>
            </m:oMathPara>
          </w:p>
          <w:p w:rsidR="00CD5CEF" w:rsidRPr="00DB5034" w:rsidRDefault="00CD5CE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2971" w:dyaOrig="2835">
                <v:shape id="_x0000_i1030" type="#_x0000_t75" style="width:93.6pt;height:93.6pt" o:ole="">
                  <v:imagedata r:id="IM3S959S0" o:title=""/>
                </v:shape>
                <o:OLEObject Type="Embed" ProgID="ChemDraw.Document.6.0" ShapeID="_x0000_i1030" DrawAspect="Content" ObjectID="_1478862228" r:id="OM3S959S0"/>
              </w:object>
            </w:r>
          </w:p>
          <w:p w:rsidR="00AA1F41" w:rsidRPr="00DB5034" w:rsidRDefault="000112D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-2a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+c=0</m:t>
                </m:r>
              </m:oMath>
            </m:oMathPara>
          </w:p>
          <w:p w:rsidR="008A1A96" w:rsidRPr="00DB5034" w:rsidRDefault="000112D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2a±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-4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2a±2b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a±b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  <w:p w:rsidR="00774027" w:rsidRPr="00DB5034" w:rsidRDefault="008A1A96" w:rsidP="006B0C02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a-b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  <w:p w:rsidR="003C2CB7" w:rsidRPr="00DB5034" w:rsidRDefault="000112D5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Because 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a+b</m:t>
                  </m:r>
                </m:num>
                <m:den>
                  <m:r>
                    <w:rPr>
                      <w:rFonts w:ascii="Cambria Math" w:hAnsi="Cambria Math"/>
                    </w:rPr>
                    <m:t>c</m:t>
                  </m:r>
                </m:den>
              </m:f>
            </m:oMath>
            <w:r w:rsidRPr="00DB5034">
              <w:rPr>
                <w:rFonts w:ascii="Cambria Math" w:hAnsi="Cambria Math"/>
              </w:rPr>
              <w:t xml:space="preserve">,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&gt;1  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&gt;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⇒C&gt;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>which is not possible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2B603C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=-1</m:t>
                </m:r>
              </m:oMath>
            </m:oMathPara>
          </w:p>
          <w:p w:rsidR="002B603C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2B603C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=2nπ, n∈I</m:t>
                </m:r>
              </m:oMath>
            </m:oMathPara>
          </w:p>
          <w:p w:rsidR="002B603C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=nπ </m:t>
                </m:r>
              </m:oMath>
            </m:oMathPara>
          </w:p>
          <w:p w:rsidR="00F12C85" w:rsidRPr="00A33FF1" w:rsidRDefault="002B603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Thus,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nπ-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=-1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D45C47" w:rsidRPr="00A33FF1" w:rsidRDefault="00D45C47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In a triangle,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</m:oMath>
          </w:p>
          <w:p w:rsidR="00D45C47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⇒6=2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  <w:p w:rsidR="00D45C47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=3</m:t>
                </m:r>
              </m:oMath>
            </m:oMathPara>
          </w:p>
          <w:p w:rsidR="00D45C47" w:rsidRPr="00A33FF1" w:rsidRDefault="00D45C47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Also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=6-3=3</m:t>
              </m:r>
            </m:oMath>
          </w:p>
          <w:p w:rsidR="00110915" w:rsidRPr="00A33FF1" w:rsidRDefault="00FD4C00" w:rsidP="002178E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  <w:r w:rsidR="002D4ED3" w:rsidRPr="00A33FF1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are roots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-3x+2=0 </m:t>
              </m:r>
            </m:oMath>
            <w:r w:rsidR="002D4ED3" w:rsidRPr="00A33FF1">
              <w:rPr>
                <w:rFonts w:ascii="Cambria Math" w:hAnsi="Cambria Math"/>
              </w:rPr>
              <w:t>by Eqs.(i)  and (ii)</w:t>
            </w:r>
          </w:p>
          <w:p w:rsidR="00F12C85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=2, 1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 xml:space="preserve">1, 2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1E0C2B" w:rsidRPr="00DB5034" w:rsidRDefault="00BA50C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We have </w:t>
            </w:r>
            <m:oMath>
              <m:r>
                <w:rPr>
                  <w:rFonts w:ascii="Cambria Math" w:hAnsi="Cambria Math"/>
                </w:rPr>
                <m:t xml:space="preserve">BD=DC </m:t>
              </m:r>
            </m:oMath>
            <w:r w:rsidR="00CB6E2F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∠DAB=90°.</m:t>
              </m:r>
            </m:oMath>
            <w:r w:rsidRPr="00DB5034">
              <w:rPr>
                <w:rFonts w:ascii="Cambria Math" w:hAnsi="Cambria Math"/>
              </w:rPr>
              <w:t xml:space="preserve">  Draw </w:t>
            </w:r>
            <m:oMath>
              <m:r>
                <w:rPr>
                  <w:rFonts w:ascii="Cambria Math" w:hAnsi="Cambria Math"/>
                </w:rPr>
                <m:t>CN</m:t>
              </m:r>
            </m:oMath>
            <w:r w:rsidRPr="00DB5034">
              <w:rPr>
                <w:rFonts w:ascii="Cambria Math" w:hAnsi="Cambria Math"/>
              </w:rPr>
              <w:t xml:space="preserve"> perpendicular to </w:t>
            </w:r>
            <m:oMath>
              <m:r>
                <w:rPr>
                  <w:rFonts w:ascii="Cambria Math" w:hAnsi="Cambria Math"/>
                </w:rPr>
                <m:t>BA</m:t>
              </m:r>
            </m:oMath>
            <w:r w:rsidRPr="00DB5034">
              <w:rPr>
                <w:rFonts w:ascii="Cambria Math" w:hAnsi="Cambria Math"/>
              </w:rPr>
              <w:t xml:space="preserve"> produced, then in </w:t>
            </w:r>
            <m:oMath>
              <m:r>
                <w:rPr>
                  <w:rFonts w:ascii="Cambria Math" w:hAnsi="Cambria Math"/>
                </w:rPr>
                <m:t>∆BCN,</m:t>
              </m:r>
            </m:oMath>
            <w:r w:rsidRPr="00DB5034">
              <w:rPr>
                <w:rFonts w:ascii="Cambria Math" w:hAnsi="Cambria Math"/>
              </w:rPr>
              <w:t xml:space="preserve"> we have </w:t>
            </w:r>
            <m:oMath>
              <m:r>
                <w:rPr>
                  <w:rFonts w:ascii="Cambria Math" w:hAnsi="Cambria Math"/>
                </w:rPr>
                <m:t>DA=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CN </m:t>
              </m:r>
            </m:oMath>
            <w:r w:rsidR="00CB6E2F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AB=AN</m:t>
              </m:r>
            </m:oMath>
          </w:p>
          <w:p w:rsidR="00344E10" w:rsidRPr="00DB5034" w:rsidRDefault="00344E10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5189" w:dyaOrig="3610">
                <v:shape id="_x0000_i1037" type="#_x0000_t75" style="width:158.4pt;height:108pt" o:ole="">
                  <v:imagedata r:id="IM3S1008S0" o:title=""/>
                </v:shape>
                <o:OLEObject Type="Embed" ProgID="ChemDraw.Document.6.0" ShapeID="_x0000_i1037" DrawAspect="Content" ObjectID="_1478862235" r:id="OM3S1008S0"/>
              </w:object>
            </w:r>
          </w:p>
          <w:p w:rsidR="00BA50CA" w:rsidRPr="00DB5034" w:rsidRDefault="00CB6E2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Let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∠CAN=α</m:t>
              </m:r>
            </m:oMath>
          </w:p>
          <w:p w:rsidR="00BA50CA" w:rsidRPr="00DB5034" w:rsidRDefault="00BA50CA" w:rsidP="006B0C02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∵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π-α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CN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NA</m:t>
                    </m:r>
                  </m:den>
                </m:f>
                <m:r>
                  <w:rPr>
                    <w:rFonts w:ascii="Cambria Math" w:hAnsi="Cambria Math"/>
                  </w:rPr>
                  <m:t>=-2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AD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AB</m:t>
                    </m:r>
                  </m:den>
                </m:f>
                <m:r>
                  <w:rPr>
                    <w:rFonts w:ascii="Cambria Math" w:hAnsi="Cambria Math"/>
                  </w:rPr>
                  <m:t>=-2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A+2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2C85" w:rsidRPr="00B25038" w:rsidRDefault="006A1AF8" w:rsidP="000B4D3D">
            <w:pPr>
              <w:rPr>
                <w:rFonts w:ascii="Cambria Math" w:hAnsi="Cambria Math"/>
                <w:i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 xml:space="preserve">=1/2 </m:t>
              </m:r>
            </m:oMath>
            <w:r w:rsidR="00AF2E57" w:rsidRPr="00B25038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r>
                <w:rPr>
                  <w:rFonts w:ascii="Cambria Math" w:hAnsi="Cambria Math"/>
                </w:rPr>
                <m:t>/2</m:t>
              </m:r>
            </m:oMath>
          </w:p>
          <w:p w:rsidR="00364D95" w:rsidRPr="00B25038" w:rsidRDefault="00AF2E57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⇒θ</m:t>
              </m:r>
            </m:oMath>
            <w:r w:rsidR="00364D95" w:rsidRPr="00B25038">
              <w:rPr>
                <w:rFonts w:ascii="Cambria Math" w:hAnsi="Cambria Math"/>
                <w:i/>
              </w:rPr>
              <w:t xml:space="preserve"> </w:t>
            </w:r>
            <w:r w:rsidRPr="00B25038">
              <w:rPr>
                <w:rFonts w:ascii="Cambria Math" w:hAnsi="Cambria Math"/>
              </w:rPr>
              <w:t>lies in the second quadrant</w:t>
            </w:r>
          </w:p>
          <w:p w:rsidR="00364D95" w:rsidRPr="00B25038" w:rsidRDefault="00AF2E57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5π/6</m:t>
                    </m:r>
                  </m:e>
                </m:func>
                <m:r>
                  <w:rPr>
                    <w:rFonts w:ascii="Cambria Math" w:hAnsi="Cambria Math"/>
                  </w:rPr>
                  <m:t>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5π/6</m:t>
                    </m:r>
                  </m:e>
                </m:func>
                <m:r>
                  <w:rPr>
                    <w:rFonts w:ascii="Cambria Math" w:hAnsi="Cambria Math"/>
                  </w:rPr>
                  <m:t>;</m:t>
                </m:r>
              </m:oMath>
            </m:oMathPara>
          </w:p>
          <w:p w:rsidR="00364D95" w:rsidRPr="00B25038" w:rsidRDefault="00364D9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∴θ=2nπ+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5π/6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10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=3+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.</m:t>
              </m:r>
            </m:oMath>
            <w:r w:rsidR="004D6865" w:rsidRPr="00E50692">
              <w:rPr>
                <w:rFonts w:ascii="Cambria Math" w:hAnsi="Cambria Math"/>
                <w:i/>
              </w:rPr>
              <w:t xml:space="preserve">  </w:t>
            </w:r>
            <w:r w:rsidR="004D6865" w:rsidRPr="00E50692">
              <w:rPr>
                <w:rFonts w:ascii="Cambria Math" w:hAnsi="Cambria Math"/>
              </w:rPr>
              <w:t xml:space="preserve">The given equation is of the form </w:t>
            </w:r>
            <m:oMath>
              <m:r>
                <w:rPr>
                  <w:rFonts w:ascii="Cambria Math" w:hAnsi="Cambria Math"/>
                </w:rPr>
                <m:t>p+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p</m:t>
                  </m:r>
                </m:den>
              </m:f>
              <m:r>
                <w:rPr>
                  <w:rFonts w:ascii="Cambria Math" w:hAnsi="Cambria Math"/>
                </w:rPr>
                <m:t>=3+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=q+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q</m:t>
                  </m:r>
                </m:den>
              </m:f>
              <m:r>
                <w:rPr>
                  <w:rFonts w:ascii="Cambria Math" w:hAnsi="Cambria Math"/>
                </w:rPr>
                <m:t xml:space="preserve">, </m:t>
              </m:r>
            </m:oMath>
            <w:r w:rsidR="004D6865" w:rsidRPr="00E50692">
              <w:rPr>
                <w:rFonts w:ascii="Cambria Math" w:hAnsi="Cambria Math"/>
              </w:rPr>
              <w:t xml:space="preserve">where </w:t>
            </w:r>
            <m:oMath>
              <m:r>
                <w:rPr>
                  <w:rFonts w:ascii="Cambria Math" w:hAnsi="Cambria Math"/>
                </w:rPr>
                <m:t xml:space="preserve">p≠q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as </m:t>
              </m:r>
              <m:r>
                <w:rPr>
                  <w:rFonts w:ascii="Cambria Math" w:hAnsi="Cambria Math"/>
                </w:rPr>
                <m:t>x≠y</m:t>
              </m:r>
            </m:oMath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=3.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=1/3⇒x=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,y=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1/3</m:t>
                    </m:r>
                  </m:sup>
                </m:sSup>
                <m:r>
                  <w:rPr>
                    <w:rFonts w:ascii="Cambria Math" w:hAnsi="Cambria Math"/>
                  </w:rPr>
                  <m:t>⇒x+y=8+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1/3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387C57" w:rsidRPr="00DB5034" w:rsidRDefault="00EC2643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R=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abc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4∆</m:t>
                    </m:r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bc</m:t>
                    </m:r>
                  </m:den>
                </m:f>
              </m:oMath>
            </m:oMathPara>
          </w:p>
          <w:p w:rsidR="00EC2643" w:rsidRPr="00DB5034" w:rsidRDefault="00E37DB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∆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∆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∆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4∆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0505E0" w:rsidRPr="00DB5034" w:rsidRDefault="000505E0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r-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  <w:p w:rsidR="00C27AE2" w:rsidRPr="00DB5034" w:rsidRDefault="00111A8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s-b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s-c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s-a</m:t>
                    </m:r>
                  </m:den>
                </m:f>
              </m:oMath>
            </m:oMathPara>
          </w:p>
          <w:p w:rsidR="00C27AE2" w:rsidRPr="00DB5034" w:rsidRDefault="00111A8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s-b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c-a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s-a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s-c</m:t>
                        </m:r>
                      </m:e>
                    </m:d>
                  </m:den>
                </m:f>
              </m:oMath>
            </m:oMathPara>
          </w:p>
          <w:p w:rsidR="00C27AE2" w:rsidRPr="00DB5034" w:rsidRDefault="00111A8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s-a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s-c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s-b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a-c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</m:oMath>
            </m:oMathPara>
          </w:p>
          <w:p w:rsidR="00C27AE2" w:rsidRPr="00DB5034" w:rsidRDefault="00111A8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a-c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</m:oMath>
            </m:oMathPara>
          </w:p>
          <w:p w:rsidR="00C27AE2" w:rsidRPr="00DB5034" w:rsidRDefault="00111A8B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But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6</m:t>
                      </m:r>
                    </m:den>
                  </m:f>
                  <m:r>
                    <w:rPr>
                      <w:rFonts w:ascii="Cambria Math" w:hAnsi="Cambria Math"/>
                    </w:rPr>
                    <m:t>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</m:e>
              </m:d>
            </m:oMath>
          </w:p>
          <w:p w:rsidR="00C27AE2" w:rsidRPr="00DB5034" w:rsidRDefault="00111A8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,1</m:t>
                    </m:r>
                  </m:e>
                </m:d>
              </m:oMath>
            </m:oMathPara>
          </w:p>
          <w:p w:rsidR="00C27AE2" w:rsidRPr="00DB5034" w:rsidRDefault="00111A8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&lt;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a-c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  <m:r>
                  <w:rPr>
                    <w:rFonts w:ascii="Cambria Math" w:hAnsi="Cambria Math"/>
                  </w:rPr>
                  <m:t>&lt;1</m:t>
                </m:r>
              </m:oMath>
            </m:oMathPara>
          </w:p>
          <w:p w:rsidR="00C27AE2" w:rsidRPr="00DB5034" w:rsidRDefault="00111A8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⇒b&lt;3a-3c&lt;3b</m:t>
                </m:r>
              </m:oMath>
            </m:oMathPara>
          </w:p>
          <w:p w:rsidR="00E277AB" w:rsidRPr="00DB5034" w:rsidRDefault="00111A8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⇒b+3c&lt;3a&lt;3b+3c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1F08CF" w:rsidRPr="00DB5034" w:rsidRDefault="00372A9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Given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DB5034">
              <w:rPr>
                <w:rFonts w:ascii="Cambria Math" w:hAnsi="Cambria Math"/>
              </w:rPr>
              <w:t xml:space="preserve"> are in H.P.</w:t>
            </w:r>
          </w:p>
          <w:p w:rsidR="00140B26" w:rsidRPr="00DB5034" w:rsidRDefault="00E37DB5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⇒a, b,c </m:t>
              </m:r>
            </m:oMath>
            <w:r w:rsidR="00140B26" w:rsidRPr="00DB5034">
              <w:rPr>
                <w:rFonts w:ascii="Cambria Math" w:hAnsi="Cambria Math"/>
              </w:rPr>
              <w:t>are in A.P.</w:t>
            </w:r>
          </w:p>
          <w:p w:rsidR="00140B26" w:rsidRPr="00DB5034" w:rsidRDefault="00E37DB5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a+b+c=24=2s</m:t>
              </m:r>
            </m:oMath>
          </w:p>
          <w:p w:rsidR="00140B26" w:rsidRPr="00DB5034" w:rsidRDefault="00E37DB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⇒2b+b=24 ⇒b=8  ⇒c=16-a</m:t>
                </m:r>
              </m:oMath>
            </m:oMathPara>
          </w:p>
          <w:p w:rsidR="00487C53" w:rsidRPr="00DB5034" w:rsidRDefault="00E37DB5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Also given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i/>
                    </w:rPr>
                  </m:ctrlPr>
                </m:deg>
                <m:e>
                  <m: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s-a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s-b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S-c</m:t>
                      </m:r>
                    </m:e>
                  </m:d>
                  <m:ctrlPr>
                    <w:rPr>
                      <w:rFonts w:ascii="Cambria Math" w:hAnsi="Cambria Math"/>
                      <w:i/>
                    </w:rPr>
                  </m:ctrlPr>
                </m:e>
              </m:rad>
              <m:r>
                <w:rPr>
                  <w:rFonts w:ascii="Cambria Math" w:hAnsi="Cambria Math"/>
                </w:rPr>
                <m:t>=24 ⇒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12-a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12-8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a-4</m:t>
                      </m:r>
                    </m:e>
                  </m:d>
                </m:e>
              </m:rad>
              <m:r>
                <w:rPr>
                  <w:rFonts w:ascii="Cambria Math" w:hAnsi="Cambria Math"/>
                </w:rPr>
                <m:t>=24</m:t>
              </m:r>
            </m:oMath>
          </w:p>
          <w:p w:rsidR="00372A9A" w:rsidRPr="00DB5034" w:rsidRDefault="00E37DB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12-a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a-4</m:t>
                    </m:r>
                  </m:e>
                </m:d>
                <m:r>
                  <w:rPr>
                    <w:rFonts w:ascii="Cambria Math" w:hAnsi="Cambria Math"/>
                  </w:rPr>
                  <m:t>=12 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-16a+60=0 ⇒a=6, 10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2781D" w:rsidRPr="00DB5034" w:rsidRDefault="00F2781D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∆=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BC</m:t>
                  </m:r>
                </m:e>
              </m:d>
              <m:r>
                <w:rPr>
                  <w:rFonts w:ascii="Cambria Math" w:hAnsi="Cambria Math"/>
                </w:rPr>
                <m:t xml:space="preserve">h, </m:t>
              </m:r>
            </m:oMath>
            <w:r w:rsidR="006D50CE" w:rsidRPr="00DB5034">
              <w:rPr>
                <w:rFonts w:ascii="Cambria Math" w:hAnsi="Cambria Math"/>
              </w:rPr>
              <w:t>where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h </m:t>
              </m:r>
            </m:oMath>
            <w:r w:rsidR="006D50CE" w:rsidRPr="00DB5034">
              <w:rPr>
                <w:rFonts w:ascii="Cambria Math" w:hAnsi="Cambria Math"/>
              </w:rPr>
              <w:t>is the distance of vertex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</m:t>
              </m:r>
            </m:oMath>
            <w:r w:rsidR="006D50CE" w:rsidRPr="00DB5034">
              <w:rPr>
                <w:rFonts w:ascii="Cambria Math" w:hAnsi="Cambria Math"/>
              </w:rPr>
              <w:t xml:space="preserve"> from side </w:t>
            </w:r>
            <m:oMath>
              <m:r>
                <w:rPr>
                  <w:rFonts w:ascii="Cambria Math" w:hAnsi="Cambria Math"/>
                </w:rPr>
                <m:t>BC</m:t>
              </m:r>
            </m:oMath>
          </w:p>
          <w:p w:rsidR="00C67E2A" w:rsidRPr="00DB5034" w:rsidRDefault="009C4598" w:rsidP="006B0C02">
            <w:pPr>
              <w:rPr>
                <w:rFonts w:ascii="Cambria Math" w:hAnsi="Cambria Math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∆</m:t>
                  </m:r>
                </m:e>
                <m:sub>
                  <m:r>
                    <w:rPr>
                      <w:rFonts w:ascii="Cambria Math" w:hAnsi="Cambria Math"/>
                    </w:rPr>
                    <m:t>GBC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∆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BC</m:t>
                      </m:r>
                    </m:e>
                  </m:d>
                  <m:r>
                    <w:rPr>
                      <w:rFonts w:ascii="Cambria Math" w:hAnsi="Cambria Math"/>
                    </w:rPr>
                    <m:t>h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</m:oMath>
            <w:r w:rsidR="006D50CE" w:rsidRPr="00DB5034">
              <w:rPr>
                <w:rFonts w:ascii="Cambria Math" w:hAnsi="Cambria Math"/>
              </w:rPr>
              <w:t xml:space="preserve">, where </w:t>
            </w:r>
            <m:oMath>
              <m:r>
                <w:rPr>
                  <w:rFonts w:ascii="Cambria Math" w:hAnsi="Cambria Math"/>
                </w:rPr>
                <m:t>G</m:t>
              </m:r>
            </m:oMath>
            <w:r w:rsidR="006D50CE" w:rsidRPr="00DB5034">
              <w:rPr>
                <w:rFonts w:ascii="Cambria Math" w:hAnsi="Cambria Math"/>
              </w:rPr>
              <w:t xml:space="preserve"> is the centroid </w:t>
            </w:r>
            <m:oMath>
              <m:r>
                <w:rPr>
                  <w:rFonts w:ascii="Cambria Math" w:hAnsi="Cambria Math"/>
                </w:rPr>
                <m:t>⇒h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∆</m:t>
                  </m:r>
                </m:num>
                <m:den>
                  <m:r>
                    <w:rPr>
                      <w:rFonts w:ascii="Cambria Math" w:hAnsi="Cambria Math"/>
                    </w:rPr>
                    <m:t>BC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</m:oMath>
            <w:r w:rsidR="006D50CE" w:rsidRPr="00DB5034">
              <w:rPr>
                <w:rFonts w:ascii="Cambria Math" w:hAnsi="Cambria Math"/>
              </w:rPr>
              <w:t>constant</w:t>
            </w:r>
          </w:p>
          <w:p w:rsidR="004513EE" w:rsidRPr="00DB5034" w:rsidRDefault="004513E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Thus, distance of vertex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from side is fixed.  This, in turn, implies that distance of centroid from side </w:t>
            </w:r>
            <m:oMath>
              <m:r>
                <w:rPr>
                  <w:rFonts w:ascii="Cambria Math" w:hAnsi="Cambria Math"/>
                </w:rPr>
                <m:t>BC</m:t>
              </m:r>
            </m:oMath>
            <w:r w:rsidRPr="00DB5034">
              <w:rPr>
                <w:rFonts w:ascii="Cambria Math" w:hAnsi="Cambria Math"/>
              </w:rPr>
              <w:t xml:space="preserve"> will be fixed, hence locus of </w:t>
            </w:r>
            <m:oMath>
              <m:r>
                <w:rPr>
                  <w:rFonts w:ascii="Cambria Math" w:hAnsi="Cambria Math"/>
                </w:rPr>
                <m:t>G</m:t>
              </m:r>
            </m:oMath>
            <w:r w:rsidRPr="00DB5034">
              <w:rPr>
                <w:rFonts w:ascii="Cambria Math" w:hAnsi="Cambria Math"/>
              </w:rPr>
              <w:t xml:space="preserve"> will be a line parallel to </w:t>
            </w:r>
            <m:oMath>
              <m:r>
                <w:rPr>
                  <w:rFonts w:ascii="Cambria Math" w:hAnsi="Cambria Math"/>
                </w:rPr>
                <m:t>BC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33436D" w:rsidRPr="00B25038" w:rsidRDefault="006A1AF8" w:rsidP="000B4D3D">
            <w:pPr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=1-2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="00226EBB" w:rsidRPr="00B25038">
              <w:rPr>
                <w:rFonts w:ascii="Cambria Math" w:hAnsi="Cambria Math"/>
              </w:rPr>
              <w:t xml:space="preserve">and put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=t</m:t>
              </m:r>
            </m:oMath>
          </w:p>
          <w:p w:rsidR="00981B4C" w:rsidRPr="00B25038" w:rsidRDefault="00226EB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1-2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=2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981B4C" w:rsidRPr="00B25038" w:rsidRDefault="00226EB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w:lastRenderedPageBreak/>
                  <m:t>⇒2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-3t+1=0</m:t>
                </m:r>
              </m:oMath>
            </m:oMathPara>
          </w:p>
          <w:p w:rsidR="00981B4C" w:rsidRPr="00B25038" w:rsidRDefault="00226EB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⇒t=1, 1/2</m:t>
                </m:r>
              </m:oMath>
            </m:oMathPara>
          </w:p>
          <w:p w:rsidR="00981B4C" w:rsidRPr="00B25038" w:rsidRDefault="00226EB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=1=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  <w:p w:rsidR="00C64BEB" w:rsidRPr="00B25038" w:rsidRDefault="00226EBB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=0 </m:t>
              </m:r>
            </m:oMath>
            <w:r w:rsidRPr="00B25038">
              <w:rPr>
                <w:rFonts w:ascii="Cambria Math" w:hAnsi="Cambria Math"/>
              </w:rPr>
              <w:t>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x=nπ, n∈Z</m:t>
              </m:r>
            </m:oMath>
          </w:p>
          <w:p w:rsidR="00981B4C" w:rsidRPr="00B25038" w:rsidRDefault="00226EBB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>From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oMath>
            <w:r w:rsidRPr="00B25038">
              <w:rPr>
                <w:rFonts w:ascii="Cambria Math" w:hAnsi="Cambria Math"/>
              </w:rPr>
              <w:t>, we get</w:t>
            </w:r>
          </w:p>
          <w:p w:rsidR="00981B4C" w:rsidRPr="00B25038" w:rsidRDefault="006A1AF8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hAnsi="Cambria Math"/>
                        <w:i/>
                      </w:rPr>
                    </m:ctrlP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=1 or </m:t>
                </m:r>
                <m:r>
                  <w:rPr>
                    <w:rFonts w:ascii="Cambria Math" w:hAnsi="Cambria Math"/>
                  </w:rPr>
                  <m:t>x=nπ±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 n∈Z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8660E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x+y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x-y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a+b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a-b</m:t>
                    </m:r>
                  </m:den>
                </m:f>
              </m:oMath>
            </m:oMathPara>
          </w:p>
          <w:p w:rsidR="00200C5E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x+y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x-y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x+y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x-y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den>
                </m:f>
              </m:oMath>
            </m:oMathPara>
          </w:p>
          <w:p w:rsidR="00200C5E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2b</m:t>
                    </m:r>
                  </m:den>
                </m:f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12C85" w:rsidRPr="00A33FF1" w:rsidRDefault="001F08C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=c</m:t>
                </m:r>
              </m:oMath>
            </m:oMathPara>
          </w:p>
          <w:p w:rsidR="001F08CF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=c</m:t>
                </m:r>
              </m:oMath>
            </m:oMathPara>
          </w:p>
          <w:p w:rsidR="001F08CF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c+a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-2b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+c-a=0</m:t>
                </m:r>
              </m:oMath>
            </m:oMathPara>
          </w:p>
          <w:p w:rsidR="001F08CF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c+a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c-a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c+a</m:t>
                    </m:r>
                  </m:den>
                </m:f>
              </m:oMath>
            </m:oMathPara>
          </w:p>
          <w:p w:rsidR="001F08CF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c+a</m:t>
                        </m:r>
                      </m:den>
                    </m:f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c-a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c+a</m:t>
                        </m:r>
                      </m:den>
                    </m:f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2a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5F4E2F" w:rsidRPr="00A33FF1" w:rsidRDefault="00685E7A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From the given relations , </w:t>
            </w:r>
            <m:oMath>
              <m:r>
                <w:rPr>
                  <w:rFonts w:ascii="Cambria Math" w:hAnsi="Cambria Math"/>
                </w:rPr>
                <m:t>m+n=2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θ, m-n=2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func>
            </m:oMath>
          </w:p>
          <w:p w:rsidR="00685E7A" w:rsidRPr="00A33FF1" w:rsidRDefault="00685E7A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func>
              </m:oMath>
            </m:oMathPara>
          </w:p>
          <w:p w:rsidR="00685E7A" w:rsidRPr="00A33FF1" w:rsidRDefault="00685E7A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Also</w:t>
            </w:r>
            <m:oMath>
              <m:r>
                <w:rPr>
                  <w:rFonts w:ascii="Cambria Math" w:hAnsi="Cambria Math"/>
                </w:rPr>
                <m:t xml:space="preserve"> 4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mn</m:t>
                  </m:r>
                </m:e>
              </m:rad>
              <m:r>
                <w:rPr>
                  <w:rFonts w:ascii="Cambria Math" w:hAnsi="Cambria Math"/>
                </w:rPr>
                <m:t>=4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e>
                  </m:func>
                </m:e>
              </m:rad>
              <m:r>
                <w:rPr>
                  <w:rFonts w:ascii="Cambria Math" w:hAnsi="Cambria Math"/>
                </w:rPr>
                <m:t>=4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func>
            </m:oMath>
          </w:p>
          <w:p w:rsidR="00685E7A" w:rsidRPr="00A33FF1" w:rsidRDefault="00685E7A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</m:oMath>
            <w:r w:rsidRPr="00A33FF1">
              <w:rPr>
                <w:rFonts w:ascii="Cambria Math" w:hAnsi="Cambria Math"/>
              </w:rPr>
              <w:t xml:space="preserve"> From Eqs. (</w:t>
            </w:r>
            <w:r w:rsidR="006A52BD" w:rsidRPr="00A33FF1">
              <w:rPr>
                <w:rFonts w:ascii="Cambria Math" w:hAnsi="Cambria Math"/>
              </w:rPr>
              <w:t>i</w:t>
            </w:r>
            <w:r w:rsidRPr="00A33FF1">
              <w:rPr>
                <w:rFonts w:ascii="Cambria Math" w:hAnsi="Cambria Math"/>
              </w:rPr>
              <w:t>)</w:t>
            </w:r>
            <w:r w:rsidR="006A52BD" w:rsidRPr="00A33FF1">
              <w:rPr>
                <w:rFonts w:ascii="Cambria Math" w:hAnsi="Cambria Math"/>
              </w:rPr>
              <w:t xml:space="preserve"> and (ii), we get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=4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mn</m:t>
                  </m:r>
                </m:e>
              </m:ra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C132A" w:rsidRPr="00DB5034" w:rsidRDefault="00FC132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5251" w:dyaOrig="3173">
                <v:shape id="_x0000_i1044" type="#_x0000_t75" style="width:2in;height:86.4pt" o:ole="">
                  <v:imagedata r:id="IM3S991S0" o:title=""/>
                </v:shape>
                <o:OLEObject Type="Embed" ProgID="ChemDraw.Document.6.0" ShapeID="_x0000_i1044" DrawAspect="Content" ObjectID="_1478862242" r:id="OM3S991S0"/>
              </w:object>
            </w:r>
          </w:p>
          <w:p w:rsidR="00BD233C" w:rsidRPr="00DB5034" w:rsidRDefault="00E52DC9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Area of triangle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ARQ=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k+1</m:t>
                      </m:r>
                    </m:e>
                  </m:d>
                </m:den>
              </m:f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kc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K+1</m:t>
                      </m:r>
                    </m:e>
                  </m:d>
                </m:den>
              </m:f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k∆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k+1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oMath>
          </w:p>
          <w:p w:rsidR="00432D69" w:rsidRPr="00DB5034" w:rsidRDefault="005F07F7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Similarly, area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∆BPR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∆PCQ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k∆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k+1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oMath>
          </w:p>
          <w:p w:rsidR="00432D69" w:rsidRPr="00DB5034" w:rsidRDefault="005F07F7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Now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∆PQR</m:t>
                  </m:r>
                </m:num>
                <m:den>
                  <m:r>
                    <w:rPr>
                      <w:rFonts w:ascii="Cambria Math" w:hAnsi="Cambria Math"/>
                    </w:rPr>
                    <m:t>∆ABC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oMath>
          </w:p>
          <w:p w:rsidR="00432D69" w:rsidRPr="00DB5034" w:rsidRDefault="005F07F7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3k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k+1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∆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432D69" w:rsidRPr="00DB5034" w:rsidRDefault="005F07F7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-5k+2=0</m:t>
                </m:r>
              </m:oMath>
            </m:oMathPara>
          </w:p>
          <w:p w:rsidR="006312DB" w:rsidRPr="00DB5034" w:rsidRDefault="005F07F7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⇒k=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 2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604125" w:rsidRPr="00A33FF1" w:rsidRDefault="00CD12C6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e>
                </m:rad>
                <m:r>
                  <w:rPr>
                    <w:rFonts w:ascii="Cambria Math" w:hAnsi="Cambria Math"/>
                  </w:rPr>
                  <m:t>=4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</m:rad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F12C85" w:rsidRPr="00A33FF1" w:rsidRDefault="00604125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-x</m:t>
                            </m:r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+2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=2+2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x-2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as </m:t>
                </m:r>
                <m:r>
                  <w:rPr>
                    <w:rFonts w:ascii="Cambria Math" w:hAnsi="Cambria Math"/>
                  </w:rPr>
                  <m:t>x∈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π,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 xml:space="preserve">=2 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1E3D17" w:rsidRPr="00DB5034" w:rsidRDefault="006129E1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r</m:t>
              </m:r>
            </m:oMath>
            <w:r w:rsidRPr="00DB5034">
              <w:rPr>
                <w:rFonts w:ascii="Cambria Math" w:hAnsi="Cambria Math"/>
              </w:rPr>
              <w:t xml:space="preserve"> be the radius of the circle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="00164AED" w:rsidRPr="00DB5034">
              <w:rPr>
                <w:rFonts w:ascii="Cambria Math" w:hAnsi="Cambria Math"/>
              </w:rPr>
              <w:t xml:space="preserve"> be its area</w:t>
            </w:r>
          </w:p>
          <w:p w:rsidR="006129E1" w:rsidRPr="00DB5034" w:rsidRDefault="006129E1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.</m:t>
              </m:r>
            </m:oMath>
            <w:r w:rsidRPr="00DB5034">
              <w:rPr>
                <w:rFonts w:ascii="Cambria Math" w:hAnsi="Cambria Math"/>
              </w:rPr>
              <w:t xml:space="preserve">  Since the perimeter of the circle is same as the perimeter of a regular polygon of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Pr="00DB5034">
              <w:rPr>
                <w:rFonts w:ascii="Cambria Math" w:hAnsi="Cambria Math"/>
              </w:rPr>
              <w:t xml:space="preserve"> sides, therefore </w:t>
            </w:r>
            <m:oMath>
              <m:r>
                <w:rPr>
                  <w:rFonts w:ascii="Cambria Math" w:hAnsi="Cambria Math"/>
                </w:rPr>
                <m:t xml:space="preserve">2πr=na, </m:t>
              </m:r>
            </m:oMath>
            <w:r w:rsidRPr="00DB5034">
              <w:rPr>
                <w:rFonts w:ascii="Cambria Math" w:hAnsi="Cambria Math"/>
              </w:rPr>
              <w:t xml:space="preserve">where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is the length of </w:t>
            </w:r>
            <w:r w:rsidR="00164AED" w:rsidRPr="00DB5034">
              <w:rPr>
                <w:rFonts w:ascii="Cambria Math" w:hAnsi="Cambria Math"/>
              </w:rPr>
              <w:t>one side of the regular polygon</w:t>
            </w:r>
          </w:p>
          <w:p w:rsidR="006129E1" w:rsidRPr="00DB5034" w:rsidRDefault="00164AED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2πr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</m:oMath>
            </m:oMathPara>
          </w:p>
          <w:p w:rsidR="006129E1" w:rsidRPr="00DB5034" w:rsidRDefault="006129E1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Let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="00164AED" w:rsidRPr="00DB5034">
              <w:rPr>
                <w:rFonts w:ascii="Cambria Math" w:hAnsi="Cambria Math"/>
              </w:rPr>
              <w:t xml:space="preserve"> be the area of the polygon</w:t>
            </w:r>
          </w:p>
          <w:p w:rsidR="006129E1" w:rsidRPr="00DB5034" w:rsidRDefault="00164AED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Then,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 xml:space="preserve"> 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 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 :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 :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 :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2F2E15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6θ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2F2E15" w:rsidRPr="00B25038" w:rsidRDefault="00C418BC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4θ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2F2E15" w:rsidRPr="00B25038" w:rsidRDefault="00C418BC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4θ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4θ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2F2E15" w:rsidRPr="00B25038" w:rsidRDefault="00C418BC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4θ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2θ+1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2F2E15" w:rsidRPr="00B25038" w:rsidRDefault="00C418BC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4θ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r>
                <w:rPr>
                  <w:rFonts w:ascii="Cambria Math" w:hAnsi="Cambria Math"/>
                </w:rPr>
                <m:t>=-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func>
            </m:oMath>
          </w:p>
          <w:p w:rsidR="002F2E15" w:rsidRPr="00B25038" w:rsidRDefault="00C418BC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⇒4θ=nπ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2θ=2nπ±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,n∈Z</m:t>
                </m:r>
              </m:oMath>
            </m:oMathPara>
          </w:p>
          <w:p w:rsidR="006E4237" w:rsidRPr="00B25038" w:rsidRDefault="00C418BC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⇒θ=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nπ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  <w:r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θ=nπ±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Let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18</m:t>
                  </m:r>
                </m:e>
              </m:func>
              <m:r>
                <w:rPr>
                  <w:rFonts w:ascii="Cambria Math" w:hAnsi="Cambria Math"/>
                </w:rPr>
                <m:t xml:space="preserve">=p/q,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where </m:t>
              </m:r>
              <m:r>
                <w:rPr>
                  <w:rFonts w:ascii="Cambria Math" w:hAnsi="Cambria Math"/>
                </w:rPr>
                <m:t>p,q∈I</m:t>
              </m:r>
            </m:oMath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9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q</m:t>
                    </m:r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×2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q</m:t>
                    </m:r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q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say</m:t>
                    </m:r>
                  </m:e>
                </m:d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Where </w:t>
            </w:r>
            <m:oMath>
              <m:r>
                <w:rPr>
                  <w:rFonts w:ascii="Cambria Math" w:hAnsi="Cambria Math"/>
                </w:rPr>
                <m:t xml:space="preserve">m, n∈I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n≠0⇒3=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m/n</m:t>
                  </m:r>
                </m:sup>
              </m:sSup>
              <m:r>
                <w:rPr>
                  <w:rFonts w:ascii="Cambria Math" w:hAnsi="Cambria Math"/>
                </w:rPr>
                <m:t>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</m:sSup>
            </m:oMath>
            <w:r w:rsidRPr="00E50692">
              <w:rPr>
                <w:rFonts w:ascii="Cambria Math" w:hAnsi="Cambria Math"/>
              </w:rPr>
              <w:t xml:space="preserve"> (possible only when </w:t>
            </w:r>
            <m:oMath>
              <m:r>
                <w:rPr>
                  <w:rFonts w:ascii="Cambria Math" w:hAnsi="Cambria Math"/>
                </w:rPr>
                <m:t>m=n=0</m:t>
              </m:r>
            </m:oMath>
            <w:r w:rsidRPr="00E50692">
              <w:rPr>
                <w:rFonts w:ascii="Cambria Math" w:hAnsi="Cambria Math"/>
              </w:rPr>
              <w:t xml:space="preserve"> which is not true)</w:t>
            </w:r>
          </w:p>
          <w:p w:rsidR="004D6865" w:rsidRPr="00E50692" w:rsidRDefault="004D6865" w:rsidP="002C455C">
            <w:pPr>
              <w:rPr>
                <w:rFonts w:ascii="Cambria Math" w:hAnsi="Cambria Math"/>
                <w:i/>
              </w:rPr>
            </w:pPr>
            <w:r w:rsidRPr="00E50692">
              <w:rPr>
                <w:rFonts w:ascii="Cambria Math" w:hAnsi="Cambria Math"/>
              </w:rPr>
              <w:t xml:space="preserve">Hence,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18</m:t>
                  </m:r>
                </m:e>
              </m:func>
            </m:oMath>
            <w:r w:rsidRPr="00E50692">
              <w:rPr>
                <w:rFonts w:ascii="Cambria Math" w:hAnsi="Cambria Math"/>
              </w:rPr>
              <w:t xml:space="preserve"> is an irrational number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x+1</m:t>
                        </m:r>
                      </m:e>
                    </m:rad>
                  </m:e>
                </m:func>
                <m:r>
                  <w:rPr>
                    <w:rFonts w:ascii="Cambria Math" w:hAnsi="Cambria Math"/>
                  </w:rPr>
                  <m:t>&gt;1-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1/2</m:t>
                        </m:r>
                      </m:sub>
                    </m:sSub>
                  </m:fName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4-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e>
                </m:func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x+1</m:t>
                        </m:r>
                      </m:e>
                    </m:rad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4-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e>
                </m:func>
                <m:r>
                  <w:rPr>
                    <w:rFonts w:ascii="Cambria Math" w:hAnsi="Cambria Math"/>
                  </w:rPr>
                  <m:t>&gt;0</m:t>
                </m:r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x+1</m:t>
                        </m:r>
                      </m:e>
                    </m:rad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4-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e>
                </m:func>
                <m:r>
                  <w:rPr>
                    <w:rFonts w:ascii="Cambria Math" w:hAnsi="Cambria Math"/>
                  </w:rPr>
                  <m:t>&gt;0</m:t>
                </m:r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x+1</m:t>
                            </m:r>
                          </m:e>
                        </m:rad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4-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&gt;0⇒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x+1</m:t>
                        </m:r>
                      </m:e>
                    </m:rad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4-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&gt;1</m:t>
                </m:r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&gt;4-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⇒4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+8x+4&gt;4-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⇒5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+8x&gt;0⇒x&gt;0 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</m:d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Also </w:t>
            </w:r>
            <m:oMath>
              <m:r>
                <w:rPr>
                  <w:rFonts w:ascii="Cambria Math" w:hAnsi="Cambria Math"/>
                </w:rPr>
                <m:t xml:space="preserve">x+1&gt;0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4-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&gt;0</m:t>
              </m:r>
            </m:oMath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⇒x&gt;-1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and-2</m:t>
                </m:r>
                <m:r>
                  <w:rPr>
                    <w:rFonts w:ascii="Cambria Math" w:hAnsi="Cambria Math"/>
                  </w:rPr>
                  <m:t xml:space="preserve">&lt;x&lt;2 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e>
                </m:d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From Eqs. (i) and (ii), </w:t>
            </w:r>
            <m:oMath>
              <m:r>
                <w:rPr>
                  <w:rFonts w:ascii="Cambria Math" w:hAnsi="Cambria Math"/>
                </w:rPr>
                <m:t>0&lt;x&lt;2</m:t>
              </m:r>
            </m:oMath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⇒x=1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as </m:t>
                </m:r>
                <m:r>
                  <w:rPr>
                    <w:rFonts w:ascii="Cambria Math" w:hAnsi="Cambria Math"/>
                  </w:rPr>
                  <m:t>x∈N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C6333B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-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cosec </m:t>
                    </m:r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  <m:r>
                  <w:rPr>
                    <w:rFonts w:ascii="Cambria Math" w:hAnsi="Cambria Math"/>
                  </w:rPr>
                  <m:t>≥1</m:t>
                </m:r>
              </m:oMath>
            </m:oMathPara>
          </w:p>
          <w:p w:rsidR="00C6333B" w:rsidRPr="00B25038" w:rsidRDefault="00610FE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θ-1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≥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</m:oMath>
            </m:oMathPara>
          </w:p>
          <w:p w:rsidR="00C6333B" w:rsidRPr="00B25038" w:rsidRDefault="00610FE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≥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</m:oMath>
            </m:oMathPara>
          </w:p>
          <w:p w:rsidR="00C6333B" w:rsidRPr="00B25038" w:rsidRDefault="00610FE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≥1-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</m:oMath>
            </m:oMathPara>
          </w:p>
          <w:p w:rsidR="00C6333B" w:rsidRPr="00B25038" w:rsidRDefault="00610FE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-1≥0</m:t>
                </m:r>
              </m:oMath>
            </m:oMathPara>
          </w:p>
          <w:p w:rsidR="00C6333B" w:rsidRPr="00B25038" w:rsidRDefault="00610FE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2θ-1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2θ+1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≥0</m:t>
                </m:r>
              </m:oMath>
            </m:oMathPara>
          </w:p>
          <w:p w:rsidR="004C1BDC" w:rsidRPr="00B25038" w:rsidRDefault="00610FE6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≥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as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≠0,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i.e.,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≠-1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5828EC" w:rsidRPr="00B25038" w:rsidRDefault="001D7E7D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Let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=t</m:t>
              </m:r>
            </m:oMath>
          </w:p>
          <w:p w:rsidR="006E4237" w:rsidRPr="00B25038" w:rsidRDefault="001D7E7D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5828EC" w:rsidRPr="00B25038" w:rsidRDefault="005828EC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It is clearly satisfied by </w:t>
            </w:r>
            <m:oMath>
              <m:r>
                <w:rPr>
                  <w:rFonts w:ascii="Cambria Math" w:hAnsi="Cambria Math"/>
                </w:rPr>
                <m:t>t=3.</m:t>
              </m:r>
            </m:oMath>
            <w:r w:rsidRPr="00B25038">
              <w:rPr>
                <w:rFonts w:ascii="Cambria Math" w:hAnsi="Cambria Math"/>
              </w:rPr>
              <w:t xml:space="preserve">  By inspection, we get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=3</m:t>
              </m:r>
            </m:oMath>
          </w:p>
          <w:p w:rsidR="005828EC" w:rsidRPr="00B25038" w:rsidRDefault="005828EC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Therefore, </w:t>
            </w:r>
            <m:oMath>
              <m:r>
                <w:rPr>
                  <w:rFonts w:ascii="Cambria Math" w:hAnsi="Cambria Math"/>
                </w:rPr>
                <m:t>θ=±π/3</m:t>
              </m:r>
            </m:oMath>
            <w:r w:rsidRPr="00B25038">
              <w:rPr>
                <w:rFonts w:ascii="Cambria Math" w:hAnsi="Cambria Math"/>
              </w:rPr>
              <w:t xml:space="preserve"> in the given interval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CA430A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+1=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  <w:p w:rsidR="00CA430A" w:rsidRPr="00B25038" w:rsidRDefault="00C51869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  <w:p w:rsidR="00CA430A" w:rsidRPr="00B25038" w:rsidRDefault="00C51869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Now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≤-2</m:t>
              </m:r>
            </m:oMath>
            <w:r w:rsidRPr="00B25038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-1≥-2</m:t>
              </m:r>
            </m:oMath>
          </w:p>
          <w:p w:rsidR="00CA430A" w:rsidRPr="00B25038" w:rsidRDefault="00CA430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It implies that equality holds when both are </w:t>
            </w:r>
            <m:oMath>
              <m:r>
                <w:rPr>
                  <w:rFonts w:ascii="Cambria Math" w:hAnsi="Cambria Math"/>
                </w:rPr>
                <m:t>-2</m:t>
              </m:r>
            </m:oMath>
          </w:p>
          <w:p w:rsidR="00CA430A" w:rsidRPr="00B25038" w:rsidRDefault="00C51869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=-1</m:t>
                </m:r>
              </m:oMath>
            </m:oMathPara>
          </w:p>
          <w:p w:rsidR="00CA430A" w:rsidRPr="00B25038" w:rsidRDefault="00C51869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2m+1</m:t>
                    </m:r>
                  </m:e>
                </m:d>
                <m:r>
                  <w:rPr>
                    <w:rFonts w:ascii="Cambria Math" w:hAnsi="Cambria Math"/>
                  </w:rPr>
                  <m:t>π, m∈Z</m:t>
                </m:r>
              </m:oMath>
            </m:oMathPara>
          </w:p>
          <w:p w:rsidR="004C1BDC" w:rsidRPr="00B25038" w:rsidRDefault="00C51869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or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11π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CA430A" w:rsidRPr="00B25038" w:rsidRDefault="00CA430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Therefore, the sum of the solutions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3π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11π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7π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2C85" w:rsidRPr="00A33FF1" w:rsidRDefault="006430A9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By the given conditions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9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18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=2x.</m:t>
              </m:r>
            </m:oMath>
          </w:p>
          <w:p w:rsidR="00B9502D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7π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18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 xml:space="preserve">=2y </m:t>
                </m:r>
              </m:oMath>
            </m:oMathPara>
          </w:p>
          <w:p w:rsidR="00FC6FAD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⇒2x=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20°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50°</m:t>
                    </m:r>
                  </m:e>
                </m:func>
              </m:oMath>
            </m:oMathPara>
          </w:p>
          <w:p w:rsidR="00FC6FAD" w:rsidRPr="00A33FF1" w:rsidRDefault="00FC6FA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50°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50°</m:t>
                        </m:r>
                      </m:e>
                    </m:func>
                  </m:den>
                </m:f>
              </m:oMath>
            </m:oMathPara>
          </w:p>
          <w:p w:rsidR="00FC6FAD" w:rsidRPr="00A33FF1" w:rsidRDefault="00FC6FA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50°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50°</m:t>
                        </m:r>
                      </m:e>
                    </m:func>
                  </m:den>
                </m:f>
              </m:oMath>
            </m:oMathPara>
          </w:p>
          <w:p w:rsidR="00FC6FAD" w:rsidRPr="00A33FF1" w:rsidRDefault="00FC6FA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70°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50°</m:t>
                        </m:r>
                      </m:e>
                    </m:func>
                  </m:den>
                </m:f>
              </m:oMath>
            </m:oMathPara>
          </w:p>
          <w:p w:rsidR="00FC6FAD" w:rsidRPr="00A33FF1" w:rsidRDefault="00FC6FA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cosec 40°</m:t>
                </m:r>
              </m:oMath>
            </m:oMathPara>
          </w:p>
          <w:p w:rsidR="00B9502D" w:rsidRPr="00A33FF1" w:rsidRDefault="00FC6FA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2y=      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20°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70°</m:t>
                    </m:r>
                  </m:e>
                </m:func>
              </m:oMath>
            </m:oMathPara>
          </w:p>
          <w:p w:rsidR="00FC6FAD" w:rsidRPr="00A33FF1" w:rsidRDefault="00FC6FA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70°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70°</m:t>
                        </m:r>
                      </m:e>
                    </m:func>
                  </m:den>
                </m:f>
              </m:oMath>
            </m:oMathPara>
          </w:p>
          <w:p w:rsidR="00FD1DF9" w:rsidRPr="00A33FF1" w:rsidRDefault="009C53D3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 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90°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70°</m:t>
                        </m:r>
                      </m:e>
                    </m:func>
                  </m:den>
                </m:f>
              </m:oMath>
            </m:oMathPara>
          </w:p>
          <w:p w:rsidR="00FD1DF9" w:rsidRPr="00A33FF1" w:rsidRDefault="00FD1DF9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den>
                </m:f>
              </m:oMath>
            </m:oMathPara>
          </w:p>
          <w:p w:rsidR="009C53D3" w:rsidRPr="00A33FF1" w:rsidRDefault="00FD1DF9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=2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cosec 40°</m:t>
                </m:r>
              </m:oMath>
            </m:oMathPara>
          </w:p>
          <w:p w:rsidR="00C205A5" w:rsidRPr="00A33FF1" w:rsidRDefault="00C205A5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∴2y=2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d>
                <m:r>
                  <w:rPr>
                    <w:rFonts w:ascii="Cambria Math" w:hAnsi="Cambria Math"/>
                  </w:rPr>
                  <m:t>⇒y=2x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B15665" w:rsidRPr="00B25038" w:rsidRDefault="00C55A7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The given equation is</w:t>
            </w:r>
          </w:p>
          <w:p w:rsidR="00C55A72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x-3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=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x-3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3x</m:t>
                    </m:r>
                  </m:e>
                </m:func>
              </m:oMath>
            </m:oMathPara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x-3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x-3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e>
                </m:func>
              </m:oMath>
            </m:oMathPara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x-3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(2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x-3</m:t>
                    </m:r>
                  </m:e>
                </m:fun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(as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x≠3/2</m:t>
                  </m:r>
                </m:e>
              </m:func>
            </m:oMath>
            <w:r w:rsidRPr="00B25038">
              <w:rPr>
                <w:rFonts w:ascii="Cambria Math" w:hAnsi="Cambria Math"/>
              </w:rPr>
              <w:t>)</w:t>
            </w:r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2x=1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⇒2x=nπ+π/4⇒x=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</w:rPr>
                  <m:t>, n∈Z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2B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A+C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(A-C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)</m:t>
                    </m:r>
                  </m:den>
                </m:f>
              </m:oMath>
            </m:oMathPara>
          </w:p>
          <w:p w:rsidR="00BA143F" w:rsidRPr="00A33FF1" w:rsidRDefault="00BA143F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Applying componendo and dividend, we get</w:t>
            </w:r>
          </w:p>
          <w:p w:rsidR="00BA143F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2B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2B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A-C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A+C</m:t>
                                </m:r>
                              </m:e>
                            </m:d>
                          </m:e>
                        </m:func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A-C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A+C</m:t>
                            </m:r>
                          </m:e>
                        </m:d>
                      </m:e>
                    </m:func>
                  </m:den>
                </m:f>
              </m:oMath>
            </m:oMathPara>
          </w:p>
          <w:p w:rsidR="00BA143F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den>
                </m:f>
              </m:oMath>
            </m:oMathPara>
          </w:p>
          <w:p w:rsidR="00BA143F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  <w:p w:rsidR="00BA143F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are in G.P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275042" w:rsidRPr="00B25038" w:rsidRDefault="00F563AC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This is possible only when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=1, </m:t>
              </m:r>
            </m:oMath>
            <w:r w:rsidRPr="00B25038">
              <w:rPr>
                <w:rFonts w:ascii="Cambria Math" w:hAnsi="Cambria Math"/>
              </w:rPr>
              <w:t>whi</w:t>
            </w:r>
            <w:r w:rsidR="004F1893" w:rsidRPr="00B25038">
              <w:rPr>
                <w:rFonts w:ascii="Cambria Math" w:hAnsi="Cambria Math"/>
              </w:rPr>
              <w:t>ch does not hold simultaneously</w:t>
            </w:r>
          </w:p>
          <w:p w:rsidR="00F563AC" w:rsidRPr="00B25038" w:rsidRDefault="00F563AC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Hence, there is no solution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B15665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x=1</m:t>
                    </m:r>
                  </m:e>
                </m:func>
              </m:oMath>
            </m:oMathPara>
          </w:p>
          <w:p w:rsidR="00C0785D" w:rsidRPr="00B25038" w:rsidRDefault="00C0785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oMath>
            </m:oMathPara>
          </w:p>
          <w:p w:rsidR="00C0785D" w:rsidRPr="00B25038" w:rsidRDefault="00C0785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(π/4)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(π/4)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π/4</m:t>
                    </m:r>
                  </m:e>
                </m:func>
              </m:oMath>
            </m:oMathPara>
          </w:p>
          <w:p w:rsidR="00C0785D" w:rsidRPr="00B25038" w:rsidRDefault="00C0785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(x+π/4)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π/4</m:t>
                    </m:r>
                  </m:e>
                </m:func>
              </m:oMath>
            </m:oMathPara>
          </w:p>
          <w:p w:rsidR="00C0785D" w:rsidRPr="00B25038" w:rsidRDefault="00C0785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⇒x+(π/4)=nπ+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π/4, n∈Z</m:t>
                </m:r>
              </m:oMath>
            </m:oMathPara>
          </w:p>
          <w:p w:rsidR="00C0785D" w:rsidRPr="00B25038" w:rsidRDefault="00C0785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⇒x=nπ+[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π/4]-π/4</m:t>
                </m:r>
              </m:oMath>
            </m:oMathPara>
          </w:p>
          <w:p w:rsidR="00C0785D" w:rsidRPr="00B25038" w:rsidRDefault="00C0785D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Where </w:t>
            </w:r>
            <m:oMath>
              <m:r>
                <w:rPr>
                  <w:rFonts w:ascii="Cambria Math" w:hAnsi="Cambria Math"/>
                </w:rPr>
                <m:t>n=0, ±1, ±2,…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C302C5" w:rsidRPr="00B25038" w:rsidRDefault="00C302C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-4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θ-1</m:t>
                        </m:r>
                      </m:e>
                    </m:func>
                  </m:e>
                </m:d>
              </m:oMath>
            </m:oMathPara>
          </w:p>
          <w:p w:rsidR="00C302C5" w:rsidRPr="00B25038" w:rsidRDefault="0056348F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</m:oMath>
            </m:oMathPara>
          </w:p>
          <w:p w:rsidR="00C302C5" w:rsidRPr="00B25038" w:rsidRDefault="0056348F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θ-1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C302C5" w:rsidRPr="00B25038" w:rsidRDefault="0056348F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6E4237" w:rsidRPr="00B25038" w:rsidRDefault="0056348F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⇒2θ=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2n+1</m:t>
                  </m:r>
                </m:e>
              </m:d>
              <m:r>
                <w:rPr>
                  <w:rFonts w:ascii="Cambria Math" w:hAnsi="Cambria Math"/>
                </w:rPr>
                <m:t>π/2</m:t>
              </m:r>
            </m:oMath>
            <w:r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θ=2nπ+π/2, ∀ n ∈Z</m:t>
              </m:r>
            </m:oMath>
          </w:p>
          <w:p w:rsidR="00C302C5" w:rsidRPr="00B25038" w:rsidRDefault="0056348F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⇒θ=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2n+1</m:t>
                  </m:r>
                </m:e>
              </m:d>
              <m:r>
                <w:rPr>
                  <w:rFonts w:ascii="Cambria Math" w:hAnsi="Cambria Math"/>
                </w:rPr>
                <m:t>π/4,</m:t>
              </m:r>
            </m:oMath>
            <w:r w:rsidRPr="00B25038">
              <w:rPr>
                <w:rFonts w:ascii="Cambria Math" w:hAnsi="Cambria Math"/>
              </w:rPr>
              <w:t xml:space="preserve"> or </w:t>
            </w:r>
            <m:oMath>
              <m:r>
                <w:rPr>
                  <w:rFonts w:ascii="Cambria Math" w:hAnsi="Cambria Math"/>
                </w:rPr>
                <m:t>θ=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4n+1</m:t>
                  </m:r>
                </m:e>
              </m:d>
              <m:r>
                <w:rPr>
                  <w:rFonts w:ascii="Cambria Math" w:hAnsi="Cambria Math"/>
                </w:rPr>
                <m:t>π/2, ∀ n ∈Z</m:t>
              </m:r>
            </m:oMath>
          </w:p>
          <w:p w:rsidR="00C302C5" w:rsidRPr="00B25038" w:rsidRDefault="00C302C5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Hence, </w:t>
            </w:r>
            <m:oMath>
              <m:r>
                <w:rPr>
                  <w:rFonts w:ascii="Cambria Math" w:hAnsi="Cambria Math"/>
                </w:rPr>
                <m:t xml:space="preserve">θ=π/4, 3π/4, 5π/4, 7π/4, π/2. 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∵θ∈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0, 2π</m:t>
                      </m:r>
                    </m:e>
                  </m:d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660E40" w:rsidRPr="00DB5034" w:rsidRDefault="00E6077B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Given,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="00111A8B" w:rsidRPr="00DB5034">
              <w:rPr>
                <w:rFonts w:ascii="Cambria Math" w:hAnsi="Cambria Math"/>
              </w:rPr>
              <w:t xml:space="preserve">    (i)</w:t>
            </w:r>
          </w:p>
          <w:p w:rsidR="00E6077B" w:rsidRPr="00DB5034" w:rsidRDefault="00E6077B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Now, we know that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≤1</m:t>
              </m:r>
            </m:oMath>
            <w:r w:rsidR="00111A8B" w:rsidRPr="00DB5034">
              <w:rPr>
                <w:rFonts w:ascii="Cambria Math" w:hAnsi="Cambria Math"/>
              </w:rPr>
              <w:t xml:space="preserve">     (ii)</w:t>
            </w:r>
          </w:p>
          <w:p w:rsidR="00E6077B" w:rsidRPr="00DB5034" w:rsidRDefault="00E6077B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Also,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</m:oMath>
            <w:r w:rsidR="00111A8B" w:rsidRPr="00DB5034">
              <w:rPr>
                <w:rFonts w:ascii="Cambria Math" w:hAnsi="Cambria Math"/>
              </w:rPr>
              <w:t xml:space="preserve"> are positive</w:t>
            </w:r>
          </w:p>
          <w:p w:rsidR="00B9464A" w:rsidRPr="00DB5034" w:rsidRDefault="00111A8B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≤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    (iii)</w:t>
            </w:r>
          </w:p>
          <w:p w:rsidR="00B9464A" w:rsidRPr="00DB5034" w:rsidRDefault="00111A8B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⇒1-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≤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</m:oMath>
            <w:r w:rsidRPr="00DB5034">
              <w:rPr>
                <w:rFonts w:ascii="Cambria Math" w:hAnsi="Cambria Math"/>
              </w:rPr>
              <w:t>,     [by using Eq.(i) ]</w:t>
            </w:r>
          </w:p>
          <w:p w:rsidR="00B9464A" w:rsidRPr="00DB5034" w:rsidRDefault="00111A8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B-C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≥1  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B-C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  ⇒B-C=0  ⇒B=C</m:t>
                </m:r>
              </m:oMath>
            </m:oMathPara>
          </w:p>
          <w:p w:rsidR="00100CD7" w:rsidRPr="00DB5034" w:rsidRDefault="00100CD7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Also,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 xml:space="preserve">=1,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i.e., </m:t>
              </m:r>
              <m:r>
                <w:rPr>
                  <w:rFonts w:ascii="Cambria Math" w:hAnsi="Cambria Math"/>
                </w:rPr>
                <m:t>A=π/2.</m:t>
              </m:r>
            </m:oMath>
            <w:r w:rsidRPr="00DB5034">
              <w:rPr>
                <w:rFonts w:ascii="Cambria Math" w:hAnsi="Cambria Math"/>
              </w:rPr>
              <w:t xml:space="preserve">  Hence, the triangle is right-angled isosceles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79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DF70C0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3θ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θ-3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DF70C0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=4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-3⇒4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θ+2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θ-1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0F736A" w:rsidRPr="00B25038" w:rsidRDefault="00F96FD6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We have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8,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≠0,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≠0</m:t>
              </m:r>
            </m:oMath>
          </w:p>
          <w:p w:rsidR="000F736A" w:rsidRPr="00B25038" w:rsidRDefault="002809A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=8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=8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</m:oMath>
            </m:oMathPara>
          </w:p>
          <w:p w:rsidR="0000165A" w:rsidRPr="00B25038" w:rsidRDefault="002809A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⇒8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θ-6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θ+1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00165A" w:rsidRPr="00B25038" w:rsidRDefault="002809A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θ-1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θ-1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00165A" w:rsidRPr="00B25038" w:rsidRDefault="002809A8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=1/4=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π/3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="00F96FD6" w:rsidRPr="00B25038">
              <w:rPr>
                <w:rFonts w:ascii="Cambria Math" w:hAnsi="Cambria Math"/>
              </w:rPr>
              <w:t xml:space="preserve">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=1/2=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π/4</m:t>
                      </m:r>
                    </m:e>
                  </m:d>
                </m:e>
              </m:func>
            </m:oMath>
          </w:p>
          <w:p w:rsidR="006E4237" w:rsidRPr="00B25038" w:rsidRDefault="002809A8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⇒θ=nπ±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π/3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  <w:r w:rsidR="00F96FD6" w:rsidRPr="00B25038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θ=nπ±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π/4</m:t>
                  </m:r>
                </m:e>
              </m:d>
              <m:r>
                <w:rPr>
                  <w:rFonts w:ascii="Cambria Math" w:hAnsi="Cambria Math"/>
                </w:rPr>
                <m:t>, n∈Z</m:t>
              </m:r>
            </m:oMath>
          </w:p>
          <w:p w:rsidR="0000165A" w:rsidRPr="00B25038" w:rsidRDefault="0000165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Hence, for </w:t>
            </w:r>
            <m:oMath>
              <m:r>
                <w:rPr>
                  <w:rFonts w:ascii="Cambria Math" w:hAnsi="Cambria Math"/>
                </w:rPr>
                <m:t>0≤θ≤π/2, θ=π/3, θ=π/4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12C85" w:rsidRPr="00A33FF1" w:rsidRDefault="004450A6" w:rsidP="002178ED">
            <w:pPr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Since </m:t>
              </m:r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 an increasing function for </w:t>
            </w:r>
            <m:oMath>
              <m:r>
                <w:rPr>
                  <w:rFonts w:ascii="Cambria Math" w:hAnsi="Cambria Math"/>
                </w:rPr>
                <m:t>0&lt;x&lt;π/2</m:t>
              </m:r>
            </m:oMath>
            <w:r w:rsidRPr="00A33FF1">
              <w:rPr>
                <w:rFonts w:ascii="Cambria Math" w:hAnsi="Cambria Math"/>
              </w:rPr>
              <w:t xml:space="preserve"> and 1 radian is approximately </w:t>
            </w:r>
            <m:oMath>
              <m:r>
                <w:rPr>
                  <w:rFonts w:ascii="Cambria Math" w:hAnsi="Cambria Math"/>
                </w:rPr>
                <m:t>57°.</m:t>
              </m:r>
            </m:oMath>
            <w:r w:rsidRPr="00A33FF1">
              <w:rPr>
                <w:rFonts w:ascii="Cambria Math" w:hAnsi="Cambria Math"/>
              </w:rPr>
              <w:t xml:space="preserve">  Therefore, </w:t>
            </w:r>
            <m:oMath>
              <m:r>
                <w:rPr>
                  <w:rFonts w:ascii="Cambria Math" w:hAnsi="Cambria Math"/>
                </w:rPr>
                <m:t>1°&lt;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sup>
                  <m:r>
                    <w:rPr>
                      <w:rFonts w:ascii="Cambria Math" w:hAnsi="Cambria Math"/>
                    </w:rPr>
                    <m:t>R</m:t>
                  </m:r>
                </m:sup>
              </m:sSup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1°</m:t>
                  </m:r>
                </m:e>
              </m:func>
              <m:r>
                <w:rPr>
                  <w:rFonts w:ascii="Cambria Math" w:hAnsi="Cambria Math"/>
                </w:rPr>
                <m:t>&lt;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fun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4D34B1" w:rsidRPr="00B25038" w:rsidRDefault="004D34B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 We have </w:t>
            </w:r>
            <m:oMath>
              <m:r>
                <w:rPr>
                  <w:rFonts w:ascii="Cambria Math" w:hAnsi="Cambria Math"/>
                </w:rPr>
                <m:t>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4θ</m:t>
                  </m:r>
                </m:e>
              </m:func>
              <m:r>
                <w:rPr>
                  <w:rFonts w:ascii="Cambria Math" w:hAnsi="Cambria Math"/>
                </w:rPr>
                <m:t>=3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θ-4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</w:p>
          <w:p w:rsidR="004D34B1" w:rsidRPr="00B25038" w:rsidRDefault="009B5507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-3+4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D34B1" w:rsidRPr="00B25038" w:rsidRDefault="009B5507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2 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6θ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-3+2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D34B1" w:rsidRPr="00B25038" w:rsidRDefault="009B5507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D34B1" w:rsidRPr="00B25038" w:rsidRDefault="009B5507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="00CB4A4E" w:rsidRPr="00B25038">
              <w:rPr>
                <w:rFonts w:ascii="Cambria Math" w:hAnsi="Cambria Math"/>
              </w:rPr>
              <w:t xml:space="preserve">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6θ</m:t>
                  </m:r>
                </m:e>
              </m:func>
              <m:r>
                <w:rPr>
                  <w:rFonts w:ascii="Cambria Math" w:hAnsi="Cambria Math"/>
                </w:rPr>
                <m:t>=-1/2</m:t>
              </m:r>
            </m:oMath>
          </w:p>
          <w:p w:rsidR="004D34B1" w:rsidRPr="00B25038" w:rsidRDefault="009B5507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⇒θ=nπ</m:t>
              </m:r>
            </m:oMath>
            <w:r w:rsidR="00CB4A4E"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6θ=2nπ±2π/3, ∀ n∈Z</m:t>
              </m:r>
            </m:oMath>
          </w:p>
          <w:p w:rsidR="006E4237" w:rsidRPr="00B25038" w:rsidRDefault="004D34B1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=nπ</m:t>
              </m:r>
            </m:oMath>
            <w:r w:rsidR="00CB4A4E"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θ=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3n±1</m:t>
                  </m:r>
                </m:e>
              </m:d>
              <m:r>
                <w:rPr>
                  <w:rFonts w:ascii="Cambria Math" w:hAnsi="Cambria Math"/>
                </w:rPr>
                <m:t xml:space="preserve"> π/9, ∀ n∈Z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E798D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2!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1!9!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3!7!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5!5!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10!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10!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10!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10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10!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</m:e>
                </m:d>
              </m:oMath>
            </m:oMathPara>
          </w:p>
          <w:p w:rsidR="00FE798D" w:rsidRPr="00DB5034" w:rsidRDefault="00FE798D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10!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10-1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10!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p>
                    </m:sSup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2b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!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given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r>
                  <w:rPr>
                    <w:rFonts w:ascii="Cambria Math" w:hAnsi="Cambria Math"/>
                  </w:rPr>
                  <m:t>⇒3a=9, 2b=10 ⇒a=3, b=5</m:t>
                </m:r>
              </m:oMath>
            </m:oMathPara>
          </w:p>
          <w:p w:rsidR="0077121B" w:rsidRPr="00DB5034" w:rsidRDefault="00625EEB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Also,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a, b, c </m:t>
              </m:r>
            </m:oMath>
            <w:r w:rsidRPr="00DB5034">
              <w:rPr>
                <w:rFonts w:ascii="Cambria Math" w:hAnsi="Cambria Math"/>
              </w:rPr>
              <w:t>are in A.P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. </m:t>
              </m:r>
              <m:r>
                <w:rPr>
                  <w:rFonts w:ascii="Cambria Math" w:hAnsi="Cambria Math"/>
                </w:rPr>
                <m:t>⇒c=7</m:t>
              </m:r>
            </m:oMath>
          </w:p>
          <w:p w:rsidR="00A108F5" w:rsidRPr="00DB5034" w:rsidRDefault="009C4598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2bc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25+49-9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2×5×7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2×5×7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14</m:t>
                    </m:r>
                  </m:den>
                </m:f>
              </m:oMath>
            </m:oMathPara>
          </w:p>
          <w:p w:rsidR="00A108F5" w:rsidRPr="00DB5034" w:rsidRDefault="009C4598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2ac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9+49-25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2×3×7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14</m:t>
                    </m:r>
                  </m:den>
                </m:f>
              </m:oMath>
            </m:oMathPara>
          </w:p>
          <w:p w:rsidR="00C205A5" w:rsidRPr="00DB5034" w:rsidRDefault="00625EEB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13+11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12C85" w:rsidRPr="00A33FF1" w:rsidRDefault="00D916C2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Let </m:t>
                </m:r>
                <m:r>
                  <w:rPr>
                    <w:rFonts w:ascii="Cambria Math" w:hAnsi="Cambria Math"/>
                  </w:rPr>
                  <m:t>A=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, B=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si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b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>
                  <w:rPr>
                    <w:rFonts w:ascii="Cambria Math" w:hAnsi="Cambria Math"/>
                  </w:rPr>
                  <m:t>C=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we have </m:t>
                </m:r>
                <m:r>
                  <w:rPr>
                    <w:rFonts w:ascii="Cambria Math" w:hAnsi="Cambria Math"/>
                  </w:rPr>
                  <m:t>A+B+C=π.</m:t>
                </m:r>
              </m:oMath>
            </m:oMathPara>
          </w:p>
          <w:p w:rsidR="00253656" w:rsidRPr="00A33FF1" w:rsidRDefault="000E09EA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/>
                  </w:rPr>
                  <m:t>+b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/>
                  </w:rPr>
                  <m:t>+c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2C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e>
                </m:d>
              </m:oMath>
            </m:oMathPara>
          </w:p>
          <w:p w:rsidR="000E09EA" w:rsidRPr="00A33FF1" w:rsidRDefault="000E09EA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 abc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B3470F" w:rsidRPr="00DB5034" w:rsidRDefault="00225E5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We have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s-b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s-a</m:t>
                      </m:r>
                    </m:den>
                  </m:f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s-c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s-a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=2</m:t>
              </m:r>
            </m:oMath>
          </w:p>
          <w:p w:rsidR="00B3470F" w:rsidRPr="00DB5034" w:rsidRDefault="00225E5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b-a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c-a</m:t>
                    </m:r>
                  </m:e>
                </m:d>
                <m:r>
                  <w:rPr>
                    <w:rFonts w:ascii="Cambria Math" w:hAnsi="Cambria Math"/>
                  </w:rPr>
                  <m:t>=4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s-a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74213F" w:rsidRPr="00DB5034" w:rsidRDefault="00225E5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bc-ac-ab+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2s-2a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74213F" w:rsidRPr="00DB5034" w:rsidRDefault="00225E5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bc-ac-ab+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b+c-a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D84A6C" w:rsidRPr="00DB5034" w:rsidRDefault="00225E5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F82588" w:rsidRPr="00DB5034" w:rsidRDefault="00F82588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Hence, triangle is right angled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EE5263" w:rsidRPr="00A33FF1" w:rsidRDefault="00EE5263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∆=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ab⇒ab=60</m:t>
                </m:r>
              </m:oMath>
            </m:oMathPara>
          </w:p>
          <w:p w:rsidR="00EE5263" w:rsidRPr="00A33FF1" w:rsidRDefault="00EE5263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b=c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, a=c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EE526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⇒∆=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=30</m:t>
                </m:r>
              </m:oMath>
            </m:oMathPara>
          </w:p>
          <w:p w:rsidR="00EE526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=120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cosec 2θ</m:t>
                </m:r>
              </m:oMath>
            </m:oMathPara>
          </w:p>
          <w:p w:rsidR="00EE526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min</m:t>
                    </m:r>
                  </m:sub>
                </m:sSub>
                <m:r>
                  <w:rPr>
                    <w:rFonts w:ascii="Cambria Math" w:hAnsi="Cambria Math"/>
                  </w:rPr>
                  <m:t>=120</m:t>
                </m:r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min</m:t>
                    </m:r>
                  </m:sub>
                </m:sSub>
                <m:r>
                  <w:rPr>
                    <w:rFonts w:ascii="Cambria Math" w:hAnsi="Cambria Math"/>
                  </w:rPr>
                  <m:t>=2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30</m:t>
                    </m:r>
                  </m:e>
                </m:rad>
              </m:oMath>
            </m:oMathPara>
          </w:p>
          <w:p w:rsidR="00CB2249" w:rsidRPr="00A33FF1" w:rsidRDefault="009E12D4" w:rsidP="002178ED">
            <w:pPr>
              <w:rPr>
                <w:rFonts w:ascii="Cambria Math" w:hAnsi="Cambria Math"/>
                <w:color w:val="FF0000"/>
              </w:rPr>
            </w:pPr>
            <w:r w:rsidRPr="00A33FF1">
              <w:rPr>
                <w:rFonts w:ascii="Cambria Math" w:hAnsi="Cambria Math"/>
              </w:rPr>
              <w:object w:dxaOrig="2755" w:dyaOrig="2652">
                <v:shape id="_x0000_i1027" type="#_x0000_t75" style="width:108pt;height:100.8pt" o:ole="">
                  <v:imagedata r:id="IM3S594S0" o:title=""/>
                </v:shape>
                <o:OLEObject Type="Embed" ProgID="ChemDraw.Document.6.0" ShapeID="_x0000_i1027" DrawAspect="Content" ObjectID="_1478862004" r:id="OM3S594S0"/>
              </w:objec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6250F0" w:rsidRPr="00DB5034" w:rsidRDefault="00704F66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Given that </w:t>
            </w:r>
            <m:oMath>
              <m:r>
                <w:rPr>
                  <w:rFonts w:ascii="Cambria Math" w:hAnsi="Cambria Math"/>
                </w:rPr>
                <m:t>A&gt;B</m:t>
              </m:r>
            </m:oMath>
          </w:p>
          <w:p w:rsidR="00704F66" w:rsidRPr="00DB5034" w:rsidRDefault="00704F66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x-4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x-k=0</m:t>
                  </m:r>
                </m:e>
              </m:func>
              <m:r>
                <w:rPr>
                  <w:rFonts w:ascii="Cambria Math" w:hAnsi="Cambria Math"/>
                </w:rPr>
                <m:t>, 0&lt;k&lt;1 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3x=k</m:t>
                  </m:r>
                </m:e>
              </m:func>
            </m:oMath>
          </w:p>
          <w:p w:rsidR="00704F66" w:rsidRPr="00DB5034" w:rsidRDefault="00704F66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As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DB5034">
              <w:rPr>
                <w:rFonts w:ascii="Cambria Math" w:hAnsi="Cambria Math"/>
              </w:rPr>
              <w:t xml:space="preserve"> satisfy above equation [given]</w:t>
            </w:r>
          </w:p>
          <w:p w:rsidR="00704F66" w:rsidRPr="00DB5034" w:rsidRDefault="00704F66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3A=k</m:t>
                    </m:r>
                  </m:e>
                </m:func>
                <m:r>
                  <w:rPr>
                    <w:rFonts w:ascii="Cambria Math" w:hAnsi="Cambria Math"/>
                  </w:rPr>
                  <m:t>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3B=k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3A-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=0</m:t>
                    </m:r>
                  </m:e>
                </m:func>
              </m:oMath>
            </m:oMathPara>
          </w:p>
          <w:p w:rsidR="00704F66" w:rsidRPr="00DB5034" w:rsidRDefault="00704F66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3A+3B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3A-3B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704F66" w:rsidRPr="00DB5034" w:rsidRDefault="00704F66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3A+3B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 xml:space="preserve">=0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or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3A-3B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704F66" w:rsidRPr="00DB5034" w:rsidRDefault="00704F66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3A+3B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=90°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or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3A-3B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704F66" w:rsidRPr="00DB5034" w:rsidRDefault="00704F66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⇒A+B=60°</m:t>
              </m:r>
            </m:oMath>
            <w:r w:rsidRPr="00DB5034">
              <w:rPr>
                <w:rFonts w:ascii="Cambria Math" w:hAnsi="Cambria Math"/>
              </w:rPr>
              <w:t xml:space="preserve"> or </w:t>
            </w:r>
            <m:oMath>
              <m:r>
                <w:rPr>
                  <w:rFonts w:ascii="Cambria Math" w:hAnsi="Cambria Math"/>
                </w:rPr>
                <m:t>A=B</m:t>
              </m:r>
            </m:oMath>
          </w:p>
          <w:p w:rsidR="00704F66" w:rsidRPr="00DB5034" w:rsidRDefault="00704F66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But given that </w:t>
            </w:r>
            <m:oMath>
              <m:r>
                <w:rPr>
                  <w:rFonts w:ascii="Cambria Math" w:hAnsi="Cambria Math"/>
                </w:rPr>
                <m:t>A&gt;B</m:t>
              </m:r>
            </m:oMath>
            <w:r w:rsidRPr="00DB5034">
              <w:rPr>
                <w:rFonts w:ascii="Cambria Math" w:hAnsi="Cambria Math"/>
              </w:rPr>
              <w:t xml:space="preserve">, therefore </w:t>
            </w:r>
            <m:oMath>
              <m:r>
                <w:rPr>
                  <w:rFonts w:ascii="Cambria Math" w:hAnsi="Cambria Math"/>
                </w:rPr>
                <m:t>A≠B</m:t>
              </m:r>
            </m:oMath>
          </w:p>
          <w:p w:rsidR="00704F66" w:rsidRPr="00DB5034" w:rsidRDefault="00704F66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Thus, </w:t>
            </w:r>
            <m:oMath>
              <m:r>
                <w:rPr>
                  <w:rFonts w:ascii="Cambria Math" w:hAnsi="Cambria Math"/>
                </w:rPr>
                <m:t>A+B=60°</m:t>
              </m:r>
            </m:oMath>
          </w:p>
          <w:p w:rsidR="00704F66" w:rsidRPr="00DB5034" w:rsidRDefault="00704F66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But </w:t>
            </w:r>
            <m:oMath>
              <m:r>
                <w:rPr>
                  <w:rFonts w:ascii="Cambria Math" w:hAnsi="Cambria Math"/>
                </w:rPr>
                <m:t>A+B+C=180°</m:t>
              </m:r>
            </m:oMath>
          </w:p>
          <w:p w:rsidR="00704F66" w:rsidRPr="00DB5034" w:rsidRDefault="00704F66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∴C=180°-60°=120°</m:t>
                </m:r>
              </m:oMath>
            </m:oMathPara>
          </w:p>
          <w:p w:rsidR="00704F66" w:rsidRPr="00DB5034" w:rsidRDefault="00704F66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=2π/3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83044F" w:rsidRPr="00A33FF1" w:rsidRDefault="0083044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k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-k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+1≥0∀x∈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-∞,∞</m:t>
                    </m:r>
                  </m:e>
                </m:d>
              </m:oMath>
            </m:oMathPara>
          </w:p>
          <w:p w:rsidR="0083044F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⇒k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+1≥0</m:t>
                </m:r>
              </m:oMath>
            </m:oMathPara>
          </w:p>
          <w:p w:rsidR="0083044F" w:rsidRPr="00A33FF1" w:rsidRDefault="0083044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Now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83044F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≤2</m:t>
                </m:r>
              </m:oMath>
            </m:oMathPara>
          </w:p>
          <w:p w:rsidR="0083044F" w:rsidRPr="00A33FF1" w:rsidRDefault="0083044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We have </m:t>
                </m:r>
                <m:r>
                  <w:rPr>
                    <w:rFonts w:ascii="Cambria Math" w:hAnsi="Cambria Math"/>
                  </w:rPr>
                  <m:t xml:space="preserve">2k+1≥0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+1≥0</m:t>
                </m:r>
              </m:oMath>
            </m:oMathPara>
          </w:p>
          <w:p w:rsidR="00F12C85" w:rsidRPr="00A33FF1" w:rsidRDefault="0083044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Hence, 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≤k≤4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89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EA2781" w:rsidRPr="00B25038" w:rsidRDefault="006A1AF8" w:rsidP="000B4D3D">
            <w:pPr>
              <w:tabs>
                <w:tab w:val="left" w:pos="622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noProof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  <w:noProof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  <w:noProof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  <w:noProof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  <w:noProof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  <w:noProof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noProof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  <w:noProof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  <w:noProof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  <w:noProof/>
                  </w:rPr>
                  <m:t>=0</m:t>
                </m:r>
              </m:oMath>
            </m:oMathPara>
          </w:p>
          <w:p w:rsidR="00EA2781" w:rsidRPr="00B25038" w:rsidRDefault="00DE555D" w:rsidP="000B4D3D">
            <w:pPr>
              <w:tabs>
                <w:tab w:val="left" w:pos="622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x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  <w:noProof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3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  <w:noProof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noProof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x+2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x+1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  <w:noProof/>
                  </w:rPr>
                  <m:t>=0</m:t>
                </m:r>
              </m:oMath>
            </m:oMathPara>
          </w:p>
          <w:p w:rsidR="00EA2781" w:rsidRPr="00B25038" w:rsidRDefault="00DE555D" w:rsidP="000B4D3D">
            <w:pPr>
              <w:tabs>
                <w:tab w:val="left" w:pos="622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x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  <w:noProof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3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x-1</m:t>
                        </m:r>
                      </m:e>
                    </m:func>
                    <m:r>
                      <w:rPr>
                        <w:rFonts w:ascii="Cambria Math" w:hAnsi="Cambria Math"/>
                        <w:noProof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  <w:noProof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x+2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x+1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  <w:noProof/>
                  </w:rPr>
                  <m:t>=0</m:t>
                </m:r>
              </m:oMath>
            </m:oMathPara>
          </w:p>
          <w:p w:rsidR="00EA2781" w:rsidRPr="00B25038" w:rsidRDefault="00DE555D" w:rsidP="000B4D3D">
            <w:pPr>
              <w:tabs>
                <w:tab w:val="left" w:pos="622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x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  <w:noProof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3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  <w:noProof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  <w:noProof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x+2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  <w:noProof/>
                  </w:rPr>
                  <m:t>=0</m:t>
                </m:r>
              </m:oMath>
            </m:oMathPara>
          </w:p>
          <w:p w:rsidR="00EA2781" w:rsidRPr="00B25038" w:rsidRDefault="00DE555D" w:rsidP="000B4D3D">
            <w:pPr>
              <w:tabs>
                <w:tab w:val="left" w:pos="622"/>
              </w:tabs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  <w:noProof/>
                    </w:rPr>
                    <m:t>x</m:t>
                  </m:r>
                </m:e>
              </m:func>
              <m:r>
                <w:rPr>
                  <w:rFonts w:ascii="Cambria Math" w:hAnsi="Cambria Math"/>
                  <w:noProof/>
                </w:rPr>
                <m:t>=0</m:t>
              </m:r>
            </m:oMath>
            <w:r w:rsidR="00BD6FF6" w:rsidRPr="00B25038">
              <w:rPr>
                <w:rFonts w:ascii="Cambria Math" w:hAnsi="Cambria Math"/>
              </w:rPr>
              <w:t xml:space="preserve">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  <w:noProof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  <w:noProof/>
                    </w:rPr>
                    <m:t>x</m:t>
                  </m:r>
                </m:e>
              </m:func>
              <m:r>
                <w:rPr>
                  <w:rFonts w:ascii="Cambria Math" w:hAnsi="Cambria Math"/>
                  <w:noProof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noProof/>
                    </w:rPr>
                    <m:t>x</m:t>
                  </m:r>
                </m:e>
              </m:func>
              <m:r>
                <w:rPr>
                  <w:rFonts w:ascii="Cambria Math" w:hAnsi="Cambria Math"/>
                  <w:noProof/>
                </w:rPr>
                <m:t xml:space="preserve">+2=0 </m:t>
              </m:r>
            </m:oMath>
            <w:r w:rsidR="00BD6FF6" w:rsidRPr="00B25038">
              <w:rPr>
                <w:rFonts w:ascii="Cambria Math" w:hAnsi="Cambria Math"/>
              </w:rPr>
              <w:t xml:space="preserve">(not possible for real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="00BD6FF6" w:rsidRPr="00B25038">
              <w:rPr>
                <w:rFonts w:ascii="Cambria Math" w:hAnsi="Cambria Math"/>
              </w:rPr>
              <w:t>)</w:t>
            </w:r>
          </w:p>
          <w:p w:rsidR="006E4237" w:rsidRPr="00B25038" w:rsidRDefault="00DE555D" w:rsidP="000B4D3D">
            <w:pPr>
              <w:tabs>
                <w:tab w:val="left" w:pos="622"/>
              </w:tabs>
              <w:rPr>
                <w:rFonts w:ascii="Cambria Math" w:hAnsi="Cambria Math"/>
                <w:noProof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  <w:noProof/>
                  </w:rPr>
                  <m:t>=0</m:t>
                </m:r>
              </m:oMath>
            </m:oMathPara>
          </w:p>
          <w:p w:rsidR="00EA2781" w:rsidRPr="00B25038" w:rsidRDefault="00EA2781" w:rsidP="000B4D3D">
            <w:pPr>
              <w:tabs>
                <w:tab w:val="left" w:pos="622"/>
              </w:tabs>
              <w:rPr>
                <w:rFonts w:ascii="Cambria Math" w:hAnsi="Cambria Math"/>
                <w:noProof/>
              </w:rPr>
            </w:pPr>
            <w:r w:rsidRPr="00B25038">
              <w:rPr>
                <w:rFonts w:ascii="Cambria Math" w:hAnsi="Cambria Math"/>
                <w:noProof/>
              </w:rPr>
              <w:t xml:space="preserve">Hence, the solutions are </w:t>
            </w:r>
            <m:oMath>
              <m:r>
                <w:rPr>
                  <w:rFonts w:ascii="Cambria Math" w:hAnsi="Cambria Math"/>
                  <w:noProof/>
                </w:rPr>
                <m:t>x=0, π, 2π,3π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DF5434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A-B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e>
                </m:d>
              </m:oMath>
            </m:oMathPara>
          </w:p>
          <w:p w:rsidR="00F12C85" w:rsidRPr="00A33FF1" w:rsidRDefault="00DF5434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A-B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A+B</m:t>
                            </m:r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A56AA4" w:rsidRPr="00A33FF1" w:rsidRDefault="00A56AA4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 xml:space="preserve"> nx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 </m:t>
                </m:r>
              </m:oMath>
            </m:oMathPara>
          </w:p>
          <w:p w:rsidR="00A56AA4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n+1</m:t>
                    </m:r>
                  </m:e>
                </m:d>
                <m:r>
                  <w:rPr>
                    <w:rFonts w:ascii="Cambria Math" w:hAnsi="Cambria Math"/>
                  </w:rPr>
                  <m:t>-f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</w:rPr>
                  <m:t>=4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n+1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x-2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nx</m:t>
                    </m:r>
                  </m:e>
                </m:func>
              </m:oMath>
            </m:oMathPara>
          </w:p>
          <w:p w:rsidR="00F12C85" w:rsidRPr="00A33FF1" w:rsidRDefault="00A56AA4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n+1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x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nx</m:t>
                        </m:r>
                      </m:e>
                    </m:func>
                  </m:e>
                </m:d>
              </m:oMath>
            </m:oMathPara>
          </w:p>
          <w:p w:rsidR="00A56AA4" w:rsidRPr="00A33FF1" w:rsidRDefault="00A56AA4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n+2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x+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nx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nx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n+2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x</m:t>
                </m:r>
              </m:oMath>
            </m:oMathPara>
          </w:p>
          <w:p w:rsidR="00A56AA4" w:rsidRPr="00A33FF1" w:rsidRDefault="00A56AA4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n+2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035A78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x-2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035A78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-2=0</m:t>
                </m:r>
              </m:oMath>
            </m:oMathPara>
          </w:p>
          <w:p w:rsidR="00035A78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cot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=3-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035A78" w:rsidRPr="00A33FF1" w:rsidRDefault="00035A78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To have at least one solution, 3-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≥0</m:t>
                </m:r>
              </m:oMath>
            </m:oMathPara>
          </w:p>
          <w:p w:rsidR="00035A78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-3≤0</m:t>
                </m:r>
              </m:oMath>
            </m:oMathPara>
          </w:p>
          <w:p w:rsidR="00F12C85" w:rsidRPr="00A33FF1" w:rsidRDefault="00035A78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,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e>
                </m:d>
              </m:oMath>
            </m:oMathPara>
          </w:p>
          <w:p w:rsidR="00035A78" w:rsidRPr="00A33FF1" w:rsidRDefault="00035A78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Integral values are </w:t>
            </w:r>
            <m:oMath>
              <m:r>
                <w:rPr>
                  <w:rFonts w:ascii="Cambria Math" w:hAnsi="Cambria Math"/>
                </w:rPr>
                <m:t>-1, 0, 1;</m:t>
              </m:r>
            </m:oMath>
            <w:r w:rsidRPr="00A33FF1">
              <w:rPr>
                <w:rFonts w:ascii="Cambria Math" w:hAnsi="Cambria Math"/>
              </w:rPr>
              <w:t xml:space="preserve"> therefore, the sum is 0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366151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 xml:space="preserve">2x 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</m:oMath>
            </m:oMathPara>
          </w:p>
          <w:p w:rsidR="00366151" w:rsidRPr="00A33FF1" w:rsidRDefault="0036615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2x</m:t>
                            </m:r>
                          </m:e>
                        </m:fun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2x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  <w:p w:rsidR="00366151" w:rsidRPr="00A33FF1" w:rsidRDefault="0036615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</m:oMath>
            </m:oMathPara>
          </w:p>
          <w:p w:rsidR="00366151" w:rsidRPr="00A33FF1" w:rsidRDefault="0036615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3x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.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2x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2x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</m:d>
              </m:oMath>
            </m:oMathPara>
          </w:p>
          <w:p w:rsidR="00366151" w:rsidRPr="00A33FF1" w:rsidRDefault="0036615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5x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3x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</m:d>
              </m:oMath>
            </m:oMathPara>
          </w:p>
          <w:p w:rsidR="00366151" w:rsidRPr="00A33FF1" w:rsidRDefault="0036615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5x</m:t>
                        </m:r>
                      </m:e>
                    </m:func>
                  </m:e>
                </m:d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=1/4,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=1/8, n=5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407CB2" w:rsidRPr="00DB5034" w:rsidRDefault="00B91D57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We have</w:t>
            </w:r>
          </w:p>
          <w:p w:rsidR="00B91D57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90°-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A+B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  <w:p w:rsidR="00B91D57" w:rsidRPr="00DB5034" w:rsidRDefault="00B91D57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A/2</m:t>
                            </m:r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B/2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A/2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B/2</m:t>
                            </m:r>
                          </m:e>
                        </m:d>
                      </m:e>
                    </m:func>
                  </m:den>
                </m:f>
              </m:oMath>
            </m:oMathPara>
          </w:p>
          <w:p w:rsidR="00B91D57" w:rsidRPr="00DB5034" w:rsidRDefault="00B91D57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×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37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20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37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20</m:t>
                        </m:r>
                      </m:den>
                    </m:f>
                  </m:den>
                </m:f>
              </m:oMath>
            </m:oMathPara>
          </w:p>
          <w:p w:rsidR="00EB372A" w:rsidRPr="00DB5034" w:rsidRDefault="00B91D57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222-100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120+185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122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305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</m:oMath>
            </m:oMathPara>
          </w:p>
          <w:p w:rsidR="00851F51" w:rsidRPr="00DB5034" w:rsidRDefault="00B83969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Also, 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s-b</m:t>
                          </m:r>
                        </m:e>
                      </m:d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s-c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s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s-a</m:t>
                          </m:r>
                        </m:e>
                      </m:d>
                    </m:den>
                  </m:f>
                </m:e>
              </m:rad>
              <m:r>
                <w:rPr>
                  <w:rFonts w:ascii="Cambria Math" w:hAnsi="Cambria Math"/>
                </w:rPr>
                <m:t xml:space="preserve">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s-a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s-b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s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s-c</m:t>
                          </m:r>
                        </m:e>
                      </m:d>
                    </m:den>
                  </m:f>
                </m:e>
              </m:rad>
            </m:oMath>
          </w:p>
          <w:p w:rsidR="00851F51" w:rsidRPr="00DB5034" w:rsidRDefault="00B8396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s-b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</m:oMath>
            </m:oMathPara>
          </w:p>
          <w:p w:rsidR="00851F51" w:rsidRPr="00DB5034" w:rsidRDefault="00B8396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s-b</m:t>
                    </m:r>
                  </m:e>
                </m:d>
                <m:r>
                  <w:rPr>
                    <w:rFonts w:ascii="Cambria Math" w:hAnsi="Cambria Math"/>
                  </w:rPr>
                  <m:t>=s</m:t>
                </m:r>
              </m:oMath>
            </m:oMathPara>
          </w:p>
          <w:p w:rsidR="00DF7D3B" w:rsidRPr="00DB5034" w:rsidRDefault="00B8396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⇒2s=3b ⇒a+b+c=3b</m:t>
                </m:r>
              </m:oMath>
            </m:oMathPara>
          </w:p>
          <w:p w:rsidR="00DF7D3B" w:rsidRPr="00DB5034" w:rsidRDefault="00B8396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⇒a+c=2b</m:t>
                </m:r>
              </m:oMath>
            </m:oMathPara>
          </w:p>
          <w:p w:rsidR="00B91D57" w:rsidRPr="00DB5034" w:rsidRDefault="00B83969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⇒a, b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c </m:t>
              </m:r>
            </m:oMath>
            <w:r w:rsidRPr="00DB5034">
              <w:rPr>
                <w:rFonts w:ascii="Cambria Math" w:hAnsi="Cambria Math"/>
              </w:rPr>
              <w:t>are in A.P.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A00BC6" w:rsidRPr="00A33FF1" w:rsidRDefault="00602D5C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+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cosec </m:t>
                </m:r>
                <m:r>
                  <w:rPr>
                    <w:rFonts w:ascii="Cambria Math" w:hAnsi="Cambria Math"/>
                  </w:rPr>
                  <m:t>x=2</m:t>
                </m:r>
              </m:oMath>
            </m:oMathPara>
          </w:p>
          <w:p w:rsidR="00E37D37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E37D37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E37D37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cosec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sup>
                </m:sSup>
                <m:r>
                  <w:rPr>
                    <w:rFonts w:ascii="Cambria Math" w:hAnsi="Cambria Math"/>
                  </w:rPr>
                  <m:t>x=1+1=2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C50E27" w:rsidRPr="00B25038" w:rsidRDefault="00C50E27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The given equation is</w:t>
            </w:r>
          </w:p>
          <w:p w:rsidR="00C50E27" w:rsidRPr="00B25038" w:rsidRDefault="00C50E27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func>
              </m:oMath>
            </m:oMathPara>
          </w:p>
          <w:p w:rsidR="00C50E27" w:rsidRPr="00B25038" w:rsidRDefault="00C50E27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Where </w:t>
            </w:r>
            <m:oMath>
              <m:r>
                <w:rPr>
                  <w:rFonts w:ascii="Cambria Math" w:hAnsi="Cambria Math"/>
                </w:rPr>
                <m:t>0&lt;x≤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C50E27" w:rsidRPr="00B25038" w:rsidRDefault="00C50E27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L.H.S</m:t>
                </m:r>
                <m:r>
                  <w:rPr>
                    <w:rFonts w:ascii="Cambria Math" w:hAnsi="Cambria Math"/>
                  </w:rPr>
                  <m:t>.=2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x=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C50E27" w:rsidRPr="00B25038" w:rsidRDefault="00C50E27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∵1+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x&lt;2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x≤1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for </w:t>
            </w:r>
            <m:oMath>
              <m:r>
                <w:rPr>
                  <w:rFonts w:ascii="Cambria Math" w:hAnsi="Cambria Math"/>
                </w:rPr>
                <m:t>0&lt;x&lt;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C50E27" w:rsidRPr="00B25038" w:rsidRDefault="00C50E27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x&lt;2</m:t>
                    </m:r>
                  </m:e>
                </m:func>
              </m:oMath>
            </m:oMathPara>
          </w:p>
          <w:p w:rsidR="00C50E27" w:rsidRPr="00B25038" w:rsidRDefault="00C50E27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and R.H.S. </w:t>
            </w:r>
            <m:oMath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≥2</m:t>
              </m:r>
            </m:oMath>
          </w:p>
          <w:p w:rsidR="00C50E27" w:rsidRPr="00B25038" w:rsidRDefault="00C50E27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</m:oMath>
            <w:r w:rsidRPr="00B25038">
              <w:rPr>
                <w:rFonts w:ascii="Cambria Math" w:hAnsi="Cambria Math"/>
              </w:rPr>
              <w:t xml:space="preserve"> For </w:t>
            </w:r>
            <m:oMath>
              <m:r>
                <w:rPr>
                  <w:rFonts w:ascii="Cambria Math" w:hAnsi="Cambria Math"/>
                </w:rPr>
                <m:t>0&lt;x≤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  <w:r w:rsidRPr="00B25038">
              <w:rPr>
                <w:rFonts w:ascii="Cambria Math" w:hAnsi="Cambria Math"/>
              </w:rPr>
              <w:t xml:space="preserve">, given equation is not possible for any real value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12C85" w:rsidRPr="00DB5034" w:rsidRDefault="00890F7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Adding,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A+B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890F73" w:rsidRPr="00DB5034" w:rsidRDefault="001146C9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</w:t>
            </w:r>
            <w:r w:rsidR="00890F73" w:rsidRPr="00DB5034">
              <w:rPr>
                <w:rFonts w:ascii="Cambria Math" w:hAnsi="Cambria Math"/>
              </w:rPr>
              <w:t xml:space="preserve">nd subtracting,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A-B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  <m:r>
                    <w:rPr>
                      <w:rFonts w:ascii="Cambria Math" w:hAnsi="Cambria Math"/>
                    </w:rPr>
                    <m:t>-2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  <m:r>
                <w:rPr>
                  <w:rFonts w:ascii="Cambria Math" w:hAnsi="Cambria Math"/>
                </w:rPr>
                <m:t>=1-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>≠0</m:t>
              </m:r>
            </m:oMath>
          </w:p>
          <w:p w:rsidR="00796F7E" w:rsidRPr="00DB5034" w:rsidRDefault="00796F7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∴A+B=90°, A≠B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55572C" w:rsidRPr="00DB5034" w:rsidRDefault="0055572C" w:rsidP="0055572C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R'</m:t>
              </m:r>
            </m:oMath>
            <w:r w:rsidRPr="00DB5034">
              <w:rPr>
                <w:rFonts w:ascii="Cambria Math" w:hAnsi="Cambria Math"/>
              </w:rPr>
              <w:t xml:space="preserve"> be the radius of the circumcircle of </w:t>
            </w:r>
            <m:oMath>
              <m:r>
                <w:rPr>
                  <w:rFonts w:ascii="Cambria Math" w:hAnsi="Cambria Math"/>
                </w:rPr>
                <m:t>∆ABC</m:t>
              </m:r>
            </m:oMath>
            <w:r w:rsidRPr="00DB5034">
              <w:rPr>
                <w:rFonts w:ascii="Cambria Math" w:hAnsi="Cambria Math"/>
              </w:rPr>
              <w:t xml:space="preserve"> using sine rule in the triangle </w:t>
            </w:r>
            <m:oMath>
              <m:r>
                <w:rPr>
                  <w:rFonts w:ascii="Cambria Math" w:hAnsi="Cambria Math"/>
                </w:rPr>
                <m:t>BPC</m:t>
              </m:r>
            </m:oMath>
          </w:p>
          <w:p w:rsidR="0055572C" w:rsidRPr="00DB5034" w:rsidRDefault="001F0626" w:rsidP="0055572C">
            <w:pPr>
              <w:rPr>
                <w:rFonts w:ascii="Cambria Math" w:hAnsi="Cambria Math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120°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 w:rsidR="0055572C" w:rsidRPr="00DB5034">
              <w:rPr>
                <w:rFonts w:ascii="Cambria Math" w:hAnsi="Cambria Math"/>
              </w:rPr>
              <w:t xml:space="preserve">  (i)</w:t>
            </w:r>
          </w:p>
          <w:p w:rsidR="0055572C" w:rsidRPr="00DB5034" w:rsidRDefault="0055572C" w:rsidP="0055572C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Also, 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60°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 xml:space="preserve">=2R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in </m:t>
                  </m:r>
                  <m:r>
                    <w:rPr>
                      <w:rFonts w:ascii="Cambria Math" w:hAnsi="Cambria Math"/>
                    </w:rPr>
                    <m:t>∆ABC</m:t>
                  </m:r>
                </m:e>
              </m:d>
            </m:oMath>
          </w:p>
          <w:p w:rsidR="0055572C" w:rsidRPr="00DB5034" w:rsidRDefault="0055572C" w:rsidP="0055572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a=2R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60°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R=1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given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55572C" w:rsidRPr="00DB5034" w:rsidRDefault="0055572C" w:rsidP="0055572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  <w:p w:rsidR="0055572C" w:rsidRPr="00DB5034" w:rsidRDefault="0055572C" w:rsidP="0055572C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3993" w:dyaOrig="417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2.25pt;height:122.25pt" o:ole="">
                  <v:imagedata r:id="IM3S948S0" o:title=""/>
                </v:shape>
                <o:OLEObject Type="Embed" ProgID="ChemDraw.Document.6.0" ShapeID="_x0000_i1025" DrawAspect="Content" ObjectID="_1541599813" r:id="OM3S948S0"/>
              </w:object>
            </w:r>
          </w:p>
          <w:p w:rsidR="00374BA5" w:rsidRPr="00DB5034" w:rsidRDefault="0055572C" w:rsidP="0055572C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From Eq.(i), we get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den>
              </m:f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99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717CEE" w:rsidRDefault="00717CEE" w:rsidP="00E85B48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 xml:space="preserve">2θ=0  ⇒ 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 xml:space="preserve">   ⇒ 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θ=±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den>
                              </m:f>
                            </m:e>
                          </m:func>
                        </m:e>
                      </m:func>
                    </m:e>
                  </m:func>
                </m:e>
              </m:func>
            </m:oMath>
            <w:r>
              <w:rPr>
                <w:rFonts w:ascii="Cambria Math" w:hAnsi="Cambria Math"/>
              </w:rPr>
              <w:t xml:space="preserve">     …(</w:t>
            </w:r>
            <w:proofErr w:type="spellStart"/>
            <w:r>
              <w:rPr>
                <w:rFonts w:ascii="Cambria Math" w:hAnsi="Cambria Math"/>
              </w:rPr>
              <w:t>i</w:t>
            </w:r>
            <w:proofErr w:type="spellEnd"/>
            <w:r>
              <w:rPr>
                <w:rFonts w:ascii="Cambria Math" w:hAnsi="Cambria Math"/>
              </w:rPr>
              <w:t>)</w:t>
            </w:r>
          </w:p>
          <w:p w:rsidR="00717CEE" w:rsidRDefault="00717CEE" w:rsidP="00E85B48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Also, 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θ=3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  ⇒ 2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θ+3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θ-2=0</m:t>
                              </m:r>
                            </m:e>
                          </m:func>
                        </m:e>
                      </m:func>
                    </m:e>
                  </m:func>
                </m:e>
              </m:func>
            </m:oMath>
          </w:p>
          <w:p w:rsidR="00717CEE" w:rsidRDefault="00717CEE" w:rsidP="00E85B48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 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  <w:r>
              <w:rPr>
                <w:rFonts w:ascii="Cambria Math" w:hAnsi="Cambria Math"/>
              </w:rPr>
              <w:t xml:space="preserve">      …(ii)</w:t>
            </w:r>
          </w:p>
          <w:p w:rsidR="00717CEE" w:rsidRDefault="00717CEE" w:rsidP="00E85B48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From </w:t>
            </w:r>
            <w:proofErr w:type="spellStart"/>
            <w:r>
              <w:rPr>
                <w:rFonts w:ascii="Cambria Math" w:hAnsi="Cambria Math"/>
              </w:rPr>
              <w:t>Eqs</w:t>
            </w:r>
            <w:proofErr w:type="spellEnd"/>
            <w:r>
              <w:rPr>
                <w:rFonts w:ascii="Cambria Math" w:hAnsi="Cambria Math"/>
              </w:rPr>
              <w:t>. (</w:t>
            </w:r>
            <w:proofErr w:type="spellStart"/>
            <w:r>
              <w:rPr>
                <w:rFonts w:ascii="Cambria Math" w:hAnsi="Cambria Math"/>
              </w:rPr>
              <w:t>i</w:t>
            </w:r>
            <w:proofErr w:type="spellEnd"/>
            <w:r>
              <w:rPr>
                <w:rFonts w:ascii="Cambria Math" w:hAnsi="Cambria Math"/>
              </w:rPr>
              <w:t xml:space="preserve">) and (ii),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</w:p>
          <w:p w:rsidR="00717CEE" w:rsidRPr="00FD4ABB" w:rsidRDefault="00717CEE" w:rsidP="00E85B48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Two solutions exist in </w:t>
            </w:r>
            <m:oMath>
              <m:r>
                <w:rPr>
                  <w:rFonts w:ascii="Cambria Math" w:hAnsi="Cambria Math"/>
                </w:rPr>
                <m:t>[0, 2π]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Let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12</m:t>
                  </m:r>
                </m:e>
              </m:func>
              <m:r>
                <w:rPr>
                  <w:rFonts w:ascii="Cambria Math" w:hAnsi="Cambria Math"/>
                </w:rPr>
                <m:t xml:space="preserve">=a,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then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96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func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fName>
                <m:e>
                  <m:r>
                    <w:rPr>
                      <w:rFonts w:ascii="Cambria Math" w:hAnsi="Cambria Math"/>
                    </w:rPr>
                    <m:t>96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e>
              </m:func>
              <m:r>
                <w:rPr>
                  <w:rFonts w:ascii="Cambria Math" w:hAnsi="Cambria Math"/>
                </w:rPr>
                <m:t>×12=3+a</m:t>
              </m:r>
            </m:oMath>
          </w:p>
          <w:p w:rsidR="004D6865" w:rsidRPr="00E50692" w:rsidRDefault="00BC7631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24</m:t>
                    </m:r>
                  </m:e>
                </m:func>
                <m:r>
                  <w:rPr>
                    <w:rFonts w:ascii="Cambria Math" w:hAnsi="Cambria Math"/>
                  </w:rPr>
                  <m:t>=1+a⇒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192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16×12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 xml:space="preserve">=4+a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12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12</m:t>
                    </m:r>
                  </m:e>
                </m:func>
                <m:r>
                  <w:rPr>
                    <w:rFonts w:ascii="Cambria Math" w:hAnsi="Cambria Math"/>
                  </w:rPr>
                  <m:t>=a.</m:t>
                </m:r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Therefore, the given expression </w:t>
            </w:r>
            <m:oMath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1+a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3+a</m:t>
                  </m:r>
                </m:e>
              </m:d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4+a</m:t>
                  </m:r>
                </m:e>
              </m:d>
              <m:r>
                <w:rPr>
                  <w:rFonts w:ascii="Cambria Math" w:hAnsi="Cambria Math"/>
                </w:rPr>
                <m:t>a=3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AD3208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πθ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AD3208" w:rsidRPr="00B25038" w:rsidRDefault="002B0E85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=1 </m:t>
              </m:r>
            </m:oMath>
            <w:r w:rsidRPr="00B25038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πθ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=1 </m:t>
              </m:r>
            </m:oMath>
            <w:r w:rsidRPr="00B25038">
              <w:rPr>
                <w:rFonts w:ascii="Cambria Math" w:hAnsi="Cambria Math"/>
              </w:rPr>
              <w:t xml:space="preserve">         (i)</w:t>
            </w:r>
          </w:p>
          <w:p w:rsidR="00AD3208" w:rsidRPr="00B25038" w:rsidRDefault="002B0E85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=-1 </m:t>
              </m:r>
            </m:oMath>
            <w:r w:rsidRPr="00B25038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πθ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=-1 </m:t>
              </m:r>
            </m:oMath>
            <w:r w:rsidRPr="00B25038">
              <w:rPr>
                <w:rFonts w:ascii="Cambria Math" w:hAnsi="Cambria Math"/>
              </w:rPr>
              <w:t xml:space="preserve"> (ii)</w:t>
            </w:r>
          </w:p>
          <w:p w:rsidR="00AD3208" w:rsidRPr="00B25038" w:rsidRDefault="002B0E85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=1⇒θ=2mπ</m:t>
              </m:r>
            </m:oMath>
            <w:r w:rsidRPr="00B25038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πθ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=1⇒θ=2π </m:t>
              </m:r>
            </m:oMath>
            <w:r w:rsidR="00AD3208" w:rsidRPr="00B25038">
              <w:rPr>
                <w:rFonts w:ascii="Cambria Math" w:hAnsi="Cambria Math"/>
              </w:rPr>
              <w:t xml:space="preserve">which is possible only when </w:t>
            </w:r>
            <m:oMath>
              <m:r>
                <w:rPr>
                  <w:rFonts w:ascii="Cambria Math" w:hAnsi="Cambria Math"/>
                </w:rPr>
                <m:t>θ=0.</m:t>
              </m:r>
            </m:oMath>
          </w:p>
          <w:p w:rsidR="00AD3208" w:rsidRPr="00B25038" w:rsidRDefault="00AD3208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Equation (ii) is not possible for any </w:t>
            </w:r>
            <m:oMath>
              <m:r>
                <w:rPr>
                  <w:rFonts w:ascii="Cambria Math" w:hAnsi="Cambria Math"/>
                </w:rPr>
                <m:t xml:space="preserve">θ </m:t>
              </m:r>
            </m:oMath>
            <w:r w:rsidR="002B0E85" w:rsidRPr="00B25038">
              <w:rPr>
                <w:rFonts w:ascii="Cambria Math" w:hAnsi="Cambria Math"/>
              </w:rPr>
              <w:t xml:space="preserve">as for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=-1, θ</m:t>
              </m:r>
            </m:oMath>
            <w:r w:rsidR="00C0559C" w:rsidRPr="00B25038">
              <w:rPr>
                <w:rFonts w:ascii="Cambria Math" w:hAnsi="Cambria Math"/>
              </w:rPr>
              <w:t xml:space="preserve"> should be odd multiple of </w:t>
            </w:r>
            <m:oMath>
              <m:r>
                <w:rPr>
                  <w:rFonts w:ascii="Cambria Math" w:hAnsi="Cambria Math"/>
                </w:rPr>
                <m:t>π⇒</m:t>
              </m:r>
            </m:oMath>
            <w:r w:rsidR="00C0559C" w:rsidRPr="00B25038">
              <w:rPr>
                <w:rFonts w:ascii="Cambria Math" w:hAnsi="Cambria Math"/>
              </w:rPr>
              <w:t xml:space="preserve"> irrational and for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πθ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=-1⇒θ</m:t>
              </m:r>
            </m:oMath>
            <w:r w:rsidR="00C0559C" w:rsidRPr="00B25038">
              <w:rPr>
                <w:rFonts w:ascii="Cambria Math" w:hAnsi="Cambria Math"/>
              </w:rPr>
              <w:t xml:space="preserve"> should be odd integer </w:t>
            </w:r>
            <m:oMath>
              <m:r>
                <w:rPr>
                  <w:rFonts w:ascii="Cambria Math" w:hAnsi="Cambria Math"/>
                </w:rPr>
                <m:t>⇒</m:t>
              </m:r>
            </m:oMath>
            <w:r w:rsidR="00C0559C" w:rsidRPr="00B25038">
              <w:rPr>
                <w:rFonts w:ascii="Cambria Math" w:hAnsi="Cambria Math"/>
              </w:rPr>
              <w:t xml:space="preserve"> rational</w:t>
            </w:r>
          </w:p>
          <w:p w:rsidR="00C0559C" w:rsidRPr="00B25038" w:rsidRDefault="00C0559C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Both the</w:t>
            </w:r>
            <w:r w:rsidR="002B0E85" w:rsidRPr="00B25038">
              <w:rPr>
                <w:rFonts w:ascii="Cambria Math" w:hAnsi="Cambria Math"/>
              </w:rPr>
              <w:t xml:space="preserve"> conditions cannot be satisfied</w:t>
            </w:r>
          </w:p>
          <w:p w:rsidR="004C1BDC" w:rsidRPr="00B25038" w:rsidRDefault="00C0559C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Therefore, </w:t>
            </w:r>
            <m:oMath>
              <m:r>
                <w:rPr>
                  <w:rFonts w:ascii="Cambria Math" w:hAnsi="Cambria Math"/>
                </w:rPr>
                <m:t>θ=0</m:t>
              </m:r>
            </m:oMath>
            <w:r w:rsidRPr="00B25038">
              <w:rPr>
                <w:rFonts w:ascii="Cambria Math" w:hAnsi="Cambria Math"/>
              </w:rPr>
              <w:t xml:space="preserve"> is the only solution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12C85" w:rsidRPr="00A33FF1" w:rsidRDefault="00267A24" w:rsidP="002178ED">
            <w:pPr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Since </m:t>
              </m:r>
              <m:r>
                <w:rPr>
                  <w:rFonts w:ascii="Cambria Math" w:hAnsi="Cambria Math"/>
                </w:rPr>
                <m:t>0&lt;x&lt;π.</m:t>
              </m:r>
            </m:oMath>
            <w:r w:rsidRPr="00A33FF1">
              <w:rPr>
                <w:rFonts w:ascii="Cambria Math" w:hAnsi="Cambria Math"/>
                <w:i/>
              </w:rPr>
              <w:t xml:space="preserve">  </w:t>
            </w:r>
            <w:r w:rsidRPr="00A33FF1">
              <w:rPr>
                <w:rFonts w:ascii="Cambria Math" w:hAnsi="Cambria Math"/>
              </w:rPr>
              <w:t xml:space="preserve">Therefore,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x&gt;0</m:t>
                  </m:r>
                </m:e>
              </m:func>
            </m:oMath>
          </w:p>
          <w:p w:rsidR="00267A24" w:rsidRPr="00A33FF1" w:rsidRDefault="00267A24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We have </m:t>
                </m:r>
                <m:r>
                  <w:rPr>
                    <w:rFonts w:ascii="Cambria Math" w:hAnsi="Cambria Math"/>
                  </w:rPr>
                  <m:t>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+…∞=4+2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  <w:p w:rsidR="00267A24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=4+2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  <w:p w:rsidR="00267A24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4+2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  <w:p w:rsidR="00267A24" w:rsidRPr="00A33FF1" w:rsidRDefault="00267A24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3+2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4+2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267A24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094C7E" w:rsidRPr="00A33FF1" w:rsidRDefault="00094C7E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We have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</m:oMath>
            </m:oMathPara>
          </w:p>
          <w:p w:rsidR="00094C7E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</m:oMath>
            </m:oMathPara>
          </w:p>
          <w:p w:rsidR="00094C7E" w:rsidRPr="00A33FF1" w:rsidRDefault="00094C7E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 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y-1</m:t>
                    </m:r>
                  </m:e>
                </m:func>
              </m:oMath>
            </m:oMathPara>
          </w:p>
          <w:p w:rsidR="00844524" w:rsidRPr="00A33FF1" w:rsidRDefault="00094C7E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z-1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func>
                  </m:e>
                </m:d>
              </m:oMath>
            </m:oMathPara>
          </w:p>
          <w:p w:rsidR="00844524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func>
              </m:oMath>
            </m:oMathPara>
          </w:p>
          <w:p w:rsidR="00844524" w:rsidRPr="00A33FF1" w:rsidRDefault="00844524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</m:oMath>
            </m:oMathPara>
          </w:p>
          <w:p w:rsidR="00844524" w:rsidRPr="00A33FF1" w:rsidRDefault="00844524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</m:oMath>
            </m:oMathPara>
          </w:p>
          <w:p w:rsidR="00844524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x-6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x+2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844524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844524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5</m:t>
                                </m:r>
                              </m:e>
                            </m:rad>
                            <m:r>
                              <w:rPr>
                                <w:rFonts w:ascii="Cambria Math" w:hAnsi="Cambria Math"/>
                              </w:rPr>
                              <m:t>-1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18°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1500D1" w:rsidRPr="00A33FF1" w:rsidRDefault="00602D5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-4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 xml:space="preserve">⇒ θ ϵ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II</m:t>
              </m:r>
            </m:oMath>
            <w:r w:rsidR="006A52BD" w:rsidRPr="00A33FF1">
              <w:rPr>
                <w:rFonts w:ascii="Cambria Math" w:hAnsi="Cambria Math"/>
              </w:rPr>
              <w:t xml:space="preserve"> quadrant or IV quadrant </w:t>
            </w: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θ=±4/5</m:t>
                  </m:r>
                </m:e>
              </m:func>
            </m:oMath>
          </w:p>
          <w:p w:rsidR="006A52BD" w:rsidRPr="00A33FF1" w:rsidRDefault="006A52BD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 xml:space="preserve">θ ϵ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II</m:t>
              </m:r>
            </m:oMath>
            <w:r w:rsidRPr="00A33FF1">
              <w:rPr>
                <w:rFonts w:ascii="Cambria Math" w:hAnsi="Cambria Math"/>
              </w:rPr>
              <w:t xml:space="preserve"> quadrant,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θ=</m:t>
                  </m:r>
                </m:e>
              </m:func>
              <m:r>
                <w:rPr>
                  <w:rFonts w:ascii="Cambria Math" w:hAnsi="Cambria Math"/>
                </w:rPr>
                <m:t>4/5</m:t>
              </m:r>
            </m:oMath>
          </w:p>
          <w:p w:rsidR="006A52BD" w:rsidRPr="00A33FF1" w:rsidRDefault="00FC00D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 xml:space="preserve">θ ϵ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IV</m:t>
              </m:r>
            </m:oMath>
            <w:r w:rsidRPr="00A33FF1">
              <w:rPr>
                <w:rFonts w:ascii="Cambria Math" w:hAnsi="Cambria Math"/>
              </w:rPr>
              <w:t xml:space="preserve"> quadrant,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θ=-4/5</m:t>
                  </m:r>
                </m:e>
              </m:fun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6E4237" w:rsidRPr="00B25038" w:rsidRDefault="006A1AF8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θ+2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θ+3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θ+4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=6</m:t>
                </m:r>
              </m:oMath>
            </m:oMathPara>
          </w:p>
          <w:p w:rsidR="00682333" w:rsidRPr="00B25038" w:rsidRDefault="00682333" w:rsidP="000B4D3D">
            <w:pPr>
              <w:rPr>
                <w:rFonts w:ascii="Cambria Math" w:hAnsi="Cambria Math"/>
                <w:i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L.H.S.</m:t>
              </m:r>
              <m:r>
                <w:rPr>
                  <w:rFonts w:ascii="Cambria Math" w:hAnsi="Cambria Math"/>
                </w:rPr>
                <m:t xml:space="preserve">&gt;6 </m:t>
              </m:r>
            </m:oMath>
            <w:r w:rsidR="003E2245" w:rsidRPr="00B25038">
              <w:rPr>
                <w:rFonts w:ascii="Cambria Math" w:hAnsi="Cambria Math"/>
              </w:rPr>
              <w:t>and R.H.S. 6</w:t>
            </w:r>
          </w:p>
          <w:p w:rsidR="00682333" w:rsidRPr="00B25038" w:rsidRDefault="00682333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Therefore, equality only holds 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=-1⇒θ=3π/2, 7π/2</m:t>
              </m:r>
            </m:oMath>
          </w:p>
          <w:p w:rsidR="00682333" w:rsidRPr="00B25038" w:rsidRDefault="00682333" w:rsidP="000B4D3D">
            <w:pPr>
              <w:jc w:val="both"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Therefore,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sum=</m:t>
              </m:r>
              <m:r>
                <w:rPr>
                  <w:rFonts w:ascii="Cambria Math" w:hAnsi="Cambria Math"/>
                </w:rPr>
                <m:t>5π⇒k=5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60176B" w:rsidRPr="00B25038" w:rsidRDefault="0060176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120°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60176B" w:rsidRPr="00B25038" w:rsidRDefault="002B033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θ-1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60176B" w:rsidRPr="00B25038" w:rsidRDefault="002B033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θ-3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θ-1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60176B" w:rsidRPr="00B25038" w:rsidRDefault="002B033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3θ</m:t>
                    </m:r>
                  </m:e>
                </m:func>
                <m:r>
                  <w:rPr>
                    <w:rFonts w:ascii="Cambria Math" w:hAnsi="Cambria Math"/>
                  </w:rPr>
                  <m:t>=1=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func>
              </m:oMath>
            </m:oMathPara>
          </w:p>
          <w:p w:rsidR="00E45604" w:rsidRPr="00B25038" w:rsidRDefault="002B033E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⇒3θ=2nπ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θ=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2nπ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, n∈Z</m:t>
                </m:r>
              </m:oMath>
            </m:oMathPara>
          </w:p>
          <w:p w:rsidR="0060176B" w:rsidRPr="00B25038" w:rsidRDefault="0060176B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Given the values so that </w:t>
            </w:r>
            <m:oMath>
              <m:r>
                <w:rPr>
                  <w:rFonts w:ascii="Cambria Math" w:hAnsi="Cambria Math"/>
                </w:rPr>
                <m:t>2n</m:t>
              </m:r>
            </m:oMath>
            <w:r w:rsidR="002B033E" w:rsidRPr="00B25038">
              <w:rPr>
                <w:rFonts w:ascii="Cambria Math" w:hAnsi="Cambria Math"/>
              </w:rPr>
              <w:t xml:space="preserve"> does not exceed 18</w:t>
            </w:r>
          </w:p>
          <w:p w:rsidR="0060176B" w:rsidRPr="00B25038" w:rsidRDefault="0060176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∴n=0, 1, 2, 3, …, 9</m:t>
                </m:r>
              </m:oMath>
            </m:oMathPara>
          </w:p>
          <w:p w:rsidR="0060176B" w:rsidRPr="00B25038" w:rsidRDefault="002B033E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Hence, the sum </w:t>
            </w:r>
            <m:oMath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2π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9</m:t>
                  </m:r>
                </m:sup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nary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2π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9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9+1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=30π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5C68F3" w:rsidRPr="00A33FF1" w:rsidRDefault="005C68F3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x+θ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x-θ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 xml:space="preserve">=d </m:t>
                </m:r>
              </m:oMath>
            </m:oMathPara>
          </w:p>
          <w:p w:rsidR="004C1669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+2b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=d</m:t>
                </m:r>
              </m:oMath>
            </m:oMathPara>
          </w:p>
          <w:p w:rsidR="004C1669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d>
                <m:r>
                  <w:rPr>
                    <w:rFonts w:ascii="Cambria Math" w:hAnsi="Cambria Math"/>
                  </w:rPr>
                  <m:t>≤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+4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rad>
              </m:oMath>
            </m:oMathPara>
          </w:p>
          <w:p w:rsidR="004C1669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≥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2C85" w:rsidRPr="00A33FF1" w:rsidRDefault="006D09A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+5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x-π/6</m:t>
                        </m:r>
                      </m:e>
                    </m:d>
                  </m:e>
                </m:func>
              </m:oMath>
            </m:oMathPara>
          </w:p>
          <w:p w:rsidR="006D09AC" w:rsidRPr="00A33FF1" w:rsidRDefault="006D09A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+5×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6D09AC" w:rsidRPr="00A33FF1" w:rsidRDefault="006D09AC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Then, </m:t>
                </m:r>
                <m:r>
                  <w:rPr>
                    <w:rFonts w:ascii="Cambria Math" w:hAnsi="Cambria Math"/>
                  </w:rPr>
                  <m:t>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5</m:t>
                                </m:r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e>
                                </m:rad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/>
                  </w:rPr>
                  <m:t>≤f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≤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5</m:t>
                                </m:r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e>
                                </m:rad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:rsidR="00D84A6C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19</m:t>
                    </m:r>
                  </m:e>
                </m:rad>
                <m:r>
                  <w:rPr>
                    <w:rFonts w:ascii="Cambria Math" w:hAnsi="Cambria Math"/>
                  </w:rPr>
                  <m:t>≤f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≤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19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109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110043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2ab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25+9-49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2×5×3</m:t>
                    </m:r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993369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2ac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25+49-9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2×5×7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14</m:t>
                    </m:r>
                  </m:den>
                </m:f>
              </m:oMath>
            </m:oMathPara>
          </w:p>
          <w:p w:rsidR="00E37D37" w:rsidRPr="00DB5034" w:rsidRDefault="00C7403B" w:rsidP="006B0C02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+7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=5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0C1F72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70°</m:t>
                    </m:r>
                  </m:e>
                </m:func>
                <m:r>
                  <w:rPr>
                    <w:rFonts w:ascii="Cambria Math" w:hAnsi="Cambria Math"/>
                  </w:rPr>
                  <m:t>+4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70°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+4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70°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70°</m:t>
                        </m:r>
                      </m:e>
                    </m:func>
                  </m:den>
                </m:f>
              </m:oMath>
            </m:oMathPara>
          </w:p>
          <w:p w:rsidR="000C1F72" w:rsidRPr="00A33FF1" w:rsidRDefault="000C1F7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+2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140°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70°</m:t>
                        </m:r>
                      </m:e>
                    </m:func>
                  </m:den>
                </m:f>
              </m:oMath>
            </m:oMathPara>
          </w:p>
          <w:p w:rsidR="000C1F72" w:rsidRPr="00A33FF1" w:rsidRDefault="000C1F7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180°-40°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70°</m:t>
                        </m:r>
                      </m:e>
                    </m:func>
                  </m:den>
                </m:f>
              </m:oMath>
            </m:oMathPara>
          </w:p>
          <w:p w:rsidR="000C1F72" w:rsidRPr="00A33FF1" w:rsidRDefault="000C1F7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70°</m:t>
                        </m:r>
                      </m:e>
                    </m:func>
                  </m:den>
                </m:f>
              </m:oMath>
            </m:oMathPara>
          </w:p>
          <w:p w:rsidR="00F12C85" w:rsidRPr="00A33FF1" w:rsidRDefault="000C1F7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30°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70°</m:t>
                        </m:r>
                      </m:e>
                    </m:func>
                  </m:den>
                </m:f>
              </m:oMath>
            </m:oMathPara>
          </w:p>
          <w:p w:rsidR="000C1F72" w:rsidRPr="00A33FF1" w:rsidRDefault="000C1F7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80°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70°</m:t>
                        </m:r>
                      </m:e>
                    </m:func>
                  </m:den>
                </m:f>
              </m:oMath>
            </m:oMathPara>
          </w:p>
          <w:p w:rsidR="000C1F72" w:rsidRPr="00A33FF1" w:rsidRDefault="000C1F7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60°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EA68CD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4x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EA68CD" w:rsidRPr="00B25038" w:rsidRDefault="00510E6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EA68CD" w:rsidRPr="00B25038" w:rsidRDefault="00510E6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5x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EA68CD" w:rsidRPr="00B25038" w:rsidRDefault="00510E6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⇒5x=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π, n∈Z</m:t>
                </m:r>
              </m:oMath>
            </m:oMathPara>
          </w:p>
          <w:p w:rsidR="00EA68CD" w:rsidRPr="00B25038" w:rsidRDefault="00510E6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2n+1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10</m:t>
                    </m:r>
                  </m:den>
                </m:f>
                <m:r>
                  <w:rPr>
                    <w:rFonts w:ascii="Cambria Math" w:hAnsi="Cambria Math"/>
                  </w:rPr>
                  <m:t>π, 0&lt;x&lt;π</m:t>
                </m:r>
              </m:oMath>
            </m:oMathPara>
          </w:p>
          <w:p w:rsidR="006E4237" w:rsidRPr="00B25038" w:rsidRDefault="00EA68C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</m:t>
                    </m:r>
                  </m:den>
                </m:f>
              </m:oMath>
            </m:oMathPara>
          </w:p>
          <w:p w:rsidR="00EA68CD" w:rsidRPr="00B25038" w:rsidRDefault="00EA68CD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Thus, there are only five solutions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7D6E0F" w:rsidRPr="00DB5034" w:rsidRDefault="007D6E0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2570" w:dyaOrig="2649">
                <v:shape id="_x0000_i1026" type="#_x0000_t75" style="width:100.8pt;height:100.8pt" o:ole="">
                  <v:imagedata r:id="IM3S982S0" o:title=""/>
                </v:shape>
                <o:OLEObject Type="Embed" ProgID="ChemDraw.Document.6.0" ShapeID="_x0000_i1026" DrawAspect="Content" ObjectID="_1478862224" r:id="OM3S982S0"/>
              </w:object>
            </w:r>
          </w:p>
          <w:p w:rsidR="00472846" w:rsidRPr="00DB5034" w:rsidRDefault="001A4B87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Clearly,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>x+x=1.</m:t>
              </m:r>
            </m:oMath>
            <w:r w:rsidRPr="00DB5034">
              <w:rPr>
                <w:rFonts w:ascii="Cambria Math" w:hAnsi="Cambria Math"/>
              </w:rPr>
              <w:t xml:space="preserve">  So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x=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2+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</m:oMath>
          </w:p>
          <w:p w:rsidR="00B54D79" w:rsidRPr="00DB5034" w:rsidRDefault="001A4B87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The required are</w:t>
            </w:r>
            <w:r w:rsidR="00C7403B" w:rsidRPr="00DB5034">
              <w:rPr>
                <w:rFonts w:ascii="Cambria Math" w:hAnsi="Cambria Math"/>
              </w:rPr>
              <w:t>a</w:t>
            </w:r>
            <w:r w:rsidRPr="00DB5034">
              <w:rPr>
                <w:rFonts w:ascii="Cambria Math" w:hAnsi="Cambria Math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-4×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B54D79" w:rsidRPr="00DB5034" w:rsidRDefault="00B54D7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w:lastRenderedPageBreak/>
                  <m:t>=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1-2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2+</m:t>
                                </m:r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radPr>
                                  <m:deg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eg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e>
                                </m:rad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B54D79" w:rsidRPr="00DB5034" w:rsidRDefault="00B54D7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radPr>
                                  <m:deg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eg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e>
                                </m:rad>
                                <m:r>
                                  <w:rPr>
                                    <w:rFonts w:ascii="Cambria Math" w:hAnsi="Cambria Math"/>
                                  </w:rPr>
                                  <m:t>+1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472846" w:rsidRPr="00DB5034" w:rsidRDefault="00B54D7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radPr>
                              <m:deg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eg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e>
                            </m:rad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-1</m:t>
                            </m:r>
                          </m:e>
                        </m:d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=2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</w:rPr>
                        </m:ctrlPr>
                      </m:radPr>
                      <m:deg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g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C8201F" w:rsidRPr="00DB5034" w:rsidRDefault="00C8201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∠B=90°⇒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</m:oMath>
            </m:oMathPara>
          </w:p>
          <w:p w:rsidR="00C8201F" w:rsidRPr="00DB5034" w:rsidRDefault="00C7403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</m:oMath>
            </m:oMathPara>
          </w:p>
          <w:p w:rsidR="00C8201F" w:rsidRPr="00DB5034" w:rsidRDefault="00C7403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w:lastRenderedPageBreak/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</m:e>
                    </m:d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b-c</m:t>
                        </m:r>
                      </m:e>
                    </m:d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b+c</m:t>
                        </m:r>
                      </m:e>
                    </m:d>
                  </m:den>
                </m:f>
              </m:oMath>
            </m:oMathPara>
          </w:p>
          <w:p w:rsidR="00F12C85" w:rsidRPr="00DB5034" w:rsidRDefault="00C7403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b-c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b+c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C84501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C84501" w:rsidRPr="00B25038" w:rsidRDefault="004F1893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⇒6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C84501" w:rsidRPr="00B25038" w:rsidRDefault="004F1893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⇒6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θ-1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C84501" w:rsidRPr="00B25038" w:rsidRDefault="004F1893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θ-1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θ+2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θ+1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D84A6C" w:rsidRPr="00B25038" w:rsidRDefault="004F1893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⇒θ=2nπ±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,n∈Z</m:t>
                </m:r>
              </m:oMath>
            </m:oMathPara>
          </w:p>
          <w:p w:rsidR="00F2762B" w:rsidRPr="00B25038" w:rsidRDefault="00C8450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The other factor gives imaginary roots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Taking log, we have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x+y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func>
              <m:r>
                <w:rPr>
                  <w:rFonts w:ascii="Cambria Math" w:hAnsi="Cambria Math"/>
                </w:rPr>
                <m:t>=y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Pr="00E50692">
              <w:rPr>
                <w:rFonts w:ascii="Cambria Math" w:hAnsi="Cambria Math"/>
              </w:rPr>
              <w:t xml:space="preserve"> therefore </w:t>
            </w:r>
            <m:oMath>
              <m:r>
                <w:rPr>
                  <w:rFonts w:ascii="Cambria Math" w:hAnsi="Cambria Math"/>
                </w:rPr>
                <m:t>x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func>
              <m:r>
                <w:rPr>
                  <w:rFonts w:ascii="Cambria Math" w:hAnsi="Cambria Math"/>
                </w:rPr>
                <m:t>=y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func>
              <m:r>
                <w:rPr>
                  <w:rFonts w:ascii="Cambria Math" w:hAnsi="Cambria Math"/>
                </w:rPr>
                <m:t>.</m:t>
              </m:r>
            </m:oMath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Or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y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x-y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=λ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say</m:t>
                </m:r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</m:d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Also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x-1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y+1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2.</m:t>
                  </m:r>
                </m:e>
              </m:func>
            </m:oMath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x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func>
              <m:r>
                <w:rPr>
                  <w:rFonts w:ascii="Cambria Math" w:hAnsi="Cambria Math"/>
                </w:rPr>
                <m:t>-y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func>
            </m:oMath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Using Eq. (i), we get </w:t>
            </w:r>
            <m:oMath>
              <m:r>
                <w:rPr>
                  <w:rFonts w:ascii="Cambria Math" w:hAnsi="Cambria Math"/>
                </w:rPr>
                <m:t>λ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e>
                          </m:fun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e>
                          </m:fun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λ=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therefore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λ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1500D1" w:rsidRPr="00A33FF1" w:rsidRDefault="00CC5FCB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x-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+6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+4(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694CCC" w:rsidRPr="00A33FF1" w:rsidRDefault="00694CC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+6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+[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4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-3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x(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func>
                    <m:r>
                      <w:rPr>
                        <w:rFonts w:ascii="Cambria Math" w:hAnsi="Cambria Math"/>
                      </w:rPr>
                      <m:t>)</m:t>
                    </m:r>
                  </m:e>
                </m:fun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694CCC" w:rsidRPr="00A33FF1" w:rsidRDefault="00694CC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=3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2x</m:t>
                            </m:r>
                          </m:e>
                        </m:func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6+6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+4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e>
                </m:d>
              </m:oMath>
            </m:oMathPara>
          </w:p>
          <w:p w:rsidR="00694CCC" w:rsidRPr="00A33FF1" w:rsidRDefault="00694CC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=13+3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2x-3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2x=13</m:t>
                        </m:r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12C85" w:rsidRPr="00A33FF1" w:rsidRDefault="00602D5C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cosec </m:t>
                </m:r>
                <m:r>
                  <w:rPr>
                    <w:rFonts w:ascii="Cambria Math" w:hAnsi="Cambria Math"/>
                  </w:rPr>
                  <m:t>α=p,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cosec </m:t>
                </m:r>
                <m:r>
                  <w:rPr>
                    <w:rFonts w:ascii="Cambria Math" w:hAnsi="Cambria Math"/>
                  </w:rPr>
                  <m:t>α=q</m:t>
                </m:r>
              </m:oMath>
            </m:oMathPara>
          </w:p>
          <w:p w:rsidR="00E277AB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=p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=q</m:t>
                </m:r>
              </m:oMath>
            </m:oMathPara>
          </w:p>
          <w:p w:rsidR="00E277AB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1+2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E277AB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den>
                    </m:f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q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den>
                </m:f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E277AB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⇒q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q+2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50°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25°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25°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25°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25°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25°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25°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=p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25°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25°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86626E" w:rsidRPr="00A33FF1" w:rsidRDefault="0086626E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Now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25°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25°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25°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25°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=1+1</m:t>
                </m:r>
              </m:oMath>
            </m:oMathPara>
          </w:p>
          <w:p w:rsidR="0086626E" w:rsidRPr="00A33FF1" w:rsidRDefault="0086626E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25°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25°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86626E" w:rsidRPr="00A33FF1" w:rsidRDefault="0086626E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We have taken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+ve</m:t>
              </m:r>
            </m:oMath>
            <w:r w:rsidRPr="00A33FF1">
              <w:rPr>
                <w:rFonts w:ascii="Cambria Math" w:hAnsi="Cambria Math"/>
              </w:rPr>
              <w:t xml:space="preserve"> sign as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25°</m:t>
                  </m:r>
                </m:e>
              </m:func>
              <m:r>
                <w:rPr>
                  <w:rFonts w:ascii="Cambria Math" w:hAnsi="Cambria Math"/>
                </w:rPr>
                <m:t>&gt;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25°</m:t>
                  </m:r>
                </m:e>
              </m:func>
              <m: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therefore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50°</m:t>
                  </m:r>
                </m:e>
              </m:func>
              <m:r>
                <w:rPr>
                  <w:rFonts w:ascii="Cambria Math" w:hAnsi="Cambria Math"/>
                </w:rPr>
                <m:t>=p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>,</m:t>
              </m:r>
            </m:oMath>
            <w:r w:rsidRPr="00A33FF1">
              <w:rPr>
                <w:rFonts w:ascii="Cambria Math" w:hAnsi="Cambria Math"/>
              </w:rPr>
              <w:t xml:space="preserve"> by Eqs. (i) and (ii)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119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340509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x-y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x-z</m:t>
                        </m:r>
                      </m:e>
                    </m:d>
                  </m:e>
                </m:func>
              </m:oMath>
            </m:oMathPara>
          </w:p>
          <w:p w:rsidR="00340509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y+1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den>
                    </m:f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z+1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den>
                    </m:f>
                  </m:e>
                </m:d>
              </m:oMath>
            </m:oMathPara>
          </w:p>
          <w:p w:rsidR="00340509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func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  <w:p w:rsidR="00340509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340509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340509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cot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73536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6E4237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e>
                </m:ra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</m:oMath>
            </m:oMathPara>
          </w:p>
          <w:p w:rsidR="00482E51" w:rsidRPr="00B25038" w:rsidRDefault="00482E5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(a)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&lt;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⇒x∈</m:t>
              </m:r>
              <m:d>
                <m:dPr>
                  <m:begChr m:val="[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∪</m:t>
              </m:r>
              <m:d>
                <m:dPr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  <m:r>
                    <w:rPr>
                      <w:rFonts w:ascii="Cambria Math" w:hAnsi="Cambria Math"/>
                    </w:rPr>
                    <m:t>, 2π</m:t>
                  </m:r>
                </m:e>
              </m:d>
              <m:r>
                <w:rPr>
                  <w:rFonts w:ascii="Cambria Math" w:hAnsi="Cambria Math"/>
                </w:rPr>
                <m:t xml:space="preserve">  </m:t>
              </m:r>
            </m:oMath>
            <w:r w:rsidR="001D7E7D" w:rsidRPr="00B25038">
              <w:rPr>
                <w:rFonts w:ascii="Cambria Math" w:hAnsi="Cambria Math"/>
              </w:rPr>
              <w:t xml:space="preserve"> (i)</w:t>
            </w:r>
          </w:p>
          <w:p w:rsidR="00482E51" w:rsidRPr="00B25038" w:rsidRDefault="00482E5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Then the given equation is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 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=0  ⇒x=π, 2π</m:t>
              </m:r>
            </m:oMath>
          </w:p>
          <w:p w:rsidR="00482E51" w:rsidRPr="00B25038" w:rsidRDefault="001D7E7D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⇒x=2π    </m:t>
              </m:r>
            </m:oMath>
            <w:r w:rsidRPr="00B25038">
              <w:rPr>
                <w:rFonts w:ascii="Cambria Math" w:hAnsi="Cambria Math"/>
              </w:rPr>
              <w:t>[from Eq. (i)]</w:t>
            </w:r>
          </w:p>
          <w:p w:rsidR="00482E51" w:rsidRPr="00B25038" w:rsidRDefault="00482E5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(b)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≥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  ⇒x∈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  <m:r>
                    <w:rPr>
                      <w:rFonts w:ascii="Cambria Math" w:hAnsi="Cambria Math"/>
                    </w:rPr>
                    <m:t>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</m:e>
              </m:d>
            </m:oMath>
          </w:p>
          <w:p w:rsidR="00482E51" w:rsidRPr="00B25038" w:rsidRDefault="001D7E7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482E51" w:rsidRPr="00B25038" w:rsidRDefault="001D7E7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482E51" w:rsidRPr="00B25038" w:rsidRDefault="001D7E7D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⇒x=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 (ii)</w:t>
            </w:r>
          </w:p>
          <w:p w:rsidR="00482E51" w:rsidRPr="00B25038" w:rsidRDefault="00482E5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Hence, there are two solutions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B60DA1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α-β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θ-β</m:t>
                    </m:r>
                  </m:e>
                </m:d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θ-α</m:t>
                    </m:r>
                  </m:e>
                </m:d>
              </m:oMath>
            </m:oMathPara>
          </w:p>
          <w:p w:rsidR="00B60DA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α-β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θ-β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θ-α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θ-β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θ-α</m:t>
                        </m:r>
                      </m:e>
                    </m:d>
                  </m:e>
                </m:func>
              </m:oMath>
            </m:oMathPara>
          </w:p>
          <w:p w:rsidR="00B60DA1" w:rsidRPr="00A33FF1" w:rsidRDefault="00B60DA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y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  <m: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rad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rad>
              </m:oMath>
            </m:oMathPara>
          </w:p>
          <w:p w:rsidR="00B60DA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ab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α-β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</m:oMath>
            </m:oMathPara>
          </w:p>
          <w:p w:rsidR="00B60DA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α-β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2xy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ab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α-β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2xy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ab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α-β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α-β</m:t>
                        </m:r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θ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θ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θ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θ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θ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θ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θ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θ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den>
                </m:f>
              </m:oMath>
            </m:oMathPara>
          </w:p>
          <w:p w:rsidR="001B6D3C" w:rsidRPr="00A33FF1" w:rsidRDefault="001B6D3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1+2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log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sub>
                                </m:sSub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log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sub>
                                </m:sSub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log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sub>
                                </m:sSub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log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sub>
                                </m:sSub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log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sub>
                                </m:sSub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1-x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1+x</m:t>
                        </m:r>
                      </m:e>
                    </m:rad>
                  </m:den>
                </m:f>
              </m:oMath>
            </m:oMathPara>
          </w:p>
          <w:p w:rsidR="00387C57" w:rsidRPr="00A33FF1" w:rsidRDefault="00387C57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If </m:t>
                </m:r>
                <m:r>
                  <w:rPr>
                    <w:rFonts w:ascii="Cambria Math" w:hAnsi="Cambria Math"/>
                  </w:rPr>
                  <m:t>x=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then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1-x</m:t>
                    </m:r>
                  </m:e>
                </m:ra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θ/2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 xml:space="preserve">,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1+x</m:t>
                    </m:r>
                  </m:e>
                </m:ra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θ/2</m:t>
                        </m:r>
                      </m:e>
                    </m:d>
                  </m:e>
                </m:func>
              </m:oMath>
            </m:oMathPara>
          </w:p>
          <w:p w:rsidR="00387C57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rad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</m:e>
                    </m:d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rad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cos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den>
                </m:f>
              </m:oMath>
            </m:oMathPara>
          </w:p>
          <w:p w:rsidR="00387C57" w:rsidRPr="00A33FF1" w:rsidRDefault="00387C57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8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8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8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8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</m:e>
                        </m:d>
                      </m:e>
                    </m:func>
                  </m:den>
                </m:f>
              </m:oMath>
            </m:oMathPara>
          </w:p>
          <w:p w:rsidR="00387C57" w:rsidRPr="00A33FF1" w:rsidRDefault="00387C57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  <w:p w:rsidR="00387C57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⇒4y=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+θ</m:t>
                </m:r>
              </m:oMath>
            </m:oMathPara>
          </w:p>
          <w:p w:rsidR="00387C57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4y=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=x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8400C7" w:rsidRPr="00A33FF1" w:rsidRDefault="008400C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Let </m:t>
                </m:r>
                <m:r>
                  <w:rPr>
                    <w:rFonts w:ascii="Cambria Math" w:hAnsi="Cambria Math"/>
                  </w:rPr>
                  <m:t>u=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</m:e>
                    </m:rad>
                  </m:e>
                </m:d>
              </m:oMath>
            </m:oMathPara>
          </w:p>
          <w:p w:rsidR="008400C7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u-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d>
              </m:oMath>
            </m:oMathPara>
          </w:p>
          <w:p w:rsidR="008400C7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-2u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8400C7" w:rsidRPr="00A33FF1" w:rsidRDefault="008400C7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Since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 real, </w:t>
            </w:r>
            <m:oMath>
              <m:r>
                <w:rPr>
                  <w:rFonts w:ascii="Cambria Math" w:hAnsi="Cambria Math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≥0.</m:t>
              </m:r>
            </m:oMath>
          </w:p>
          <w:p w:rsidR="008400C7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≤1+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d>
                <m:r>
                  <w:rPr>
                    <w:rFonts w:ascii="Cambria Math" w:hAnsi="Cambria Math"/>
                  </w:rPr>
                  <m:t>≤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4D6865" w:rsidRPr="00E50692" w:rsidRDefault="00BC7631" w:rsidP="002C455C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a+b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en>
                        </m:f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ab</m:t>
                        </m:r>
                      </m:e>
                    </m:func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ab</m:t>
                        </m:r>
                      </m:e>
                    </m:rad>
                  </m:e>
                </m:func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a+b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rad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+2ab+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=9ab⇒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  <m:r>
                  <w:rPr>
                    <w:rFonts w:ascii="Cambria Math" w:hAnsi="Cambria Math"/>
                  </w:rPr>
                  <m:t>+2+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</w:rPr>
                  <m:t>=9</m:t>
                </m:r>
              </m:oMath>
            </m:oMathPara>
          </w:p>
          <w:p w:rsidR="004D6865" w:rsidRPr="00E50692" w:rsidRDefault="004D6865" w:rsidP="002C455C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</w:rPr>
                  <m:t>=7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C21BEE" w:rsidRPr="00DB5034" w:rsidRDefault="00C21BE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BD=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s-b</m:t>
                    </m:r>
                  </m:e>
                </m:d>
                <m:r>
                  <w:rPr>
                    <w:rFonts w:ascii="Cambria Math" w:hAnsi="Cambria Math"/>
                  </w:rPr>
                  <m:t>, CD=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s-c</m:t>
                    </m:r>
                  </m:e>
                </m:d>
              </m:oMath>
            </m:oMathPara>
          </w:p>
          <w:p w:rsidR="00C21BEE" w:rsidRPr="00DB5034" w:rsidRDefault="006D50C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s-b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s-c</m:t>
                    </m:r>
                  </m:e>
                </m:d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C21BEE" w:rsidRPr="00DB5034" w:rsidRDefault="006D50C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⇒s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s-a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s-b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s-c</m:t>
                    </m:r>
                  </m:e>
                </m:d>
                <m:r>
                  <w:rPr>
                    <w:rFonts w:ascii="Cambria Math" w:hAnsi="Cambria Math"/>
                  </w:rPr>
                  <m:t>=2s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s-a</m:t>
                    </m:r>
                  </m:e>
                </m:d>
              </m:oMath>
            </m:oMathPara>
          </w:p>
          <w:p w:rsidR="00C21BEE" w:rsidRPr="00DB5034" w:rsidRDefault="006D50C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=2s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s-a</m:t>
                    </m:r>
                  </m:e>
                </m:d>
              </m:oMath>
            </m:oMathPara>
          </w:p>
          <w:p w:rsidR="00C21BEE" w:rsidRPr="00DB5034" w:rsidRDefault="006D50C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∆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s-a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=1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using ∆=</m:t>
                    </m:r>
                    <m:r>
                      <w:rPr>
                        <w:rFonts w:ascii="Cambria Math" w:hAnsi="Cambria Math"/>
                      </w:rPr>
                      <m:t>rs</m:t>
                    </m:r>
                  </m:e>
                </m:d>
              </m:oMath>
            </m:oMathPara>
          </w:p>
          <w:p w:rsidR="00C21BEE" w:rsidRPr="00DB5034" w:rsidRDefault="006D50C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constant</m:t>
                </m:r>
              </m:oMath>
            </m:oMathPara>
          </w:p>
          <w:p w:rsidR="00C21BEE" w:rsidRPr="00DB5034" w:rsidRDefault="006D50C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Now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∆=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 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</m:oMath>
            <w:r w:rsidRPr="00DB5034">
              <w:rPr>
                <w:rFonts w:ascii="Cambria Math" w:hAnsi="Cambria Math"/>
              </w:rPr>
              <w:t>where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H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softHyphen/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oMath>
            <w:r w:rsidRPr="00DB5034">
              <w:rPr>
                <w:rFonts w:ascii="Cambria Math" w:hAnsi="Cambria Math"/>
              </w:rPr>
              <w:t xml:space="preserve"> is the distance of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from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BC</m:t>
              </m:r>
            </m:oMath>
          </w:p>
          <w:p w:rsidR="00C21BEE" w:rsidRPr="00DB5034" w:rsidRDefault="006D50C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</w:rPr>
                  <m:t>=1⇒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2s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constant</m:t>
                </m:r>
              </m:oMath>
            </m:oMathPara>
          </w:p>
          <w:p w:rsidR="002B7D85" w:rsidRPr="00DB5034" w:rsidRDefault="007736B6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Therefore, locus of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will be a straight line parallel to side </w:t>
            </w:r>
            <m:oMath>
              <m:r>
                <w:rPr>
                  <w:rFonts w:ascii="Cambria Math" w:hAnsi="Cambria Math"/>
                </w:rPr>
                <m:t>BC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775B" w:rsidRPr="00A33FF1" w:rsidRDefault="00F1775B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d>
                <m:r>
                  <w:rPr>
                    <w:rFonts w:ascii="Cambria Math" w:hAnsi="Cambria Math"/>
                  </w:rPr>
                  <m:t>=f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-α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5π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-α</m:t>
                            </m:r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5π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-α</m:t>
                            </m:r>
                          </m:e>
                        </m:d>
                      </m:e>
                    </m:func>
                  </m:den>
                </m:f>
              </m:oMath>
            </m:oMathPara>
          </w:p>
          <w:p w:rsidR="00F1775B" w:rsidRPr="00A33FF1" w:rsidRDefault="00F1775B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5π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-α</m:t>
                            </m:r>
                          </m:e>
                        </m:d>
                      </m:e>
                    </m:func>
                  </m:den>
                </m:f>
              </m:oMath>
            </m:oMathPara>
          </w:p>
          <w:p w:rsidR="00F1775B" w:rsidRPr="00A33FF1" w:rsidRDefault="00F1775B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</m:den>
                    </m:f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F1775B" w:rsidRPr="00A33FF1" w:rsidRDefault="00F1775B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As </m:t>
                </m:r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we have </m:t>
                </m:r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129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C132A" w:rsidRPr="00DB5034" w:rsidRDefault="00FC132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293" w:dyaOrig="3022">
                <v:shape id="_x0000_i1039" type="#_x0000_t75" style="width:136.8pt;height:93.6pt" o:ole="">
                  <v:imagedata r:id="IM3S980S0" o:title=""/>
                </v:shape>
                <o:OLEObject Type="Embed" ProgID="ChemDraw.Document.6.0" ShapeID="_x0000_i1039" DrawAspect="Content" ObjectID="_1478862237" r:id="OM3S980S0"/>
              </w:object>
            </w:r>
          </w:p>
          <w:p w:rsidR="00D74C48" w:rsidRPr="00DB5034" w:rsidRDefault="00D74C4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CD=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rad>
              </m:oMath>
            </m:oMathPara>
          </w:p>
          <w:p w:rsidR="00D74C48" w:rsidRPr="00DB5034" w:rsidRDefault="00D74C4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BD=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/>
                  </w:rPr>
                  <m:t>=2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  <w:p w:rsidR="00D74C48" w:rsidRPr="00DB5034" w:rsidRDefault="00B83969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Now,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ar ∆ABC=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×2×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5</m:t>
                      </m:r>
                    </m:e>
                  </m:rad>
                  <m:r>
                    <w:rPr>
                      <w:rFonts w:ascii="Cambria Math" w:hAnsi="Cambria Math"/>
                    </w:rPr>
                    <m:t>+2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×4×3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 xml:space="preserve"> 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5</m:t>
                      </m:r>
                    </m:e>
                  </m:rad>
                  <m:r>
                    <w:rPr>
                      <w:rFonts w:ascii="Cambria Math" w:hAnsi="Cambria Math"/>
                    </w:rPr>
                    <m:t>+2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r>
                <w:rPr>
                  <w:rFonts w:ascii="Cambria Math" w:hAnsi="Cambria Math"/>
                </w:rPr>
                <m:t>&lt;1</m:t>
              </m:r>
            </m:oMath>
          </w:p>
          <w:p w:rsidR="00671577" w:rsidRPr="00DB5034" w:rsidRDefault="00B83969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Also,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a&gt;b, a&gt;c</m:t>
              </m:r>
            </m:oMath>
          </w:p>
          <w:p w:rsidR="00671577" w:rsidRPr="00DB5034" w:rsidRDefault="00671577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Hence,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can have two values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626689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=a,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=b</m:t>
                </m:r>
              </m:oMath>
            </m:oMathPara>
          </w:p>
          <w:p w:rsidR="00626689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=2+2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d>
                  </m:e>
                </m:func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⇒0≤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≤4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C132A" w:rsidRPr="00DB5034" w:rsidRDefault="00FC132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200" w:dyaOrig="4214">
                <v:shape id="_x0000_i1040" type="#_x0000_t75" style="width:129.6pt;height:129.6pt" o:ole="">
                  <v:imagedata r:id="IM3S1004S0" o:title=""/>
                </v:shape>
                <o:OLEObject Type="Embed" ProgID="ChemDraw.Document.6.0" ShapeID="_x0000_i1040" DrawAspect="Content" ObjectID="_1478862238" r:id="OM3S1004S0"/>
              </w:object>
            </w:r>
          </w:p>
          <w:p w:rsidR="00B34C63" w:rsidRPr="00DB5034" w:rsidRDefault="00B34C6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We know that </w:t>
            </w:r>
            <m:oMath>
              <m:r>
                <w:rPr>
                  <w:rFonts w:ascii="Cambria Math" w:hAnsi="Cambria Math"/>
                </w:rPr>
                <m:t>I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=4 R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A/2</m:t>
                  </m:r>
                </m:e>
              </m:func>
            </m:oMath>
          </w:p>
          <w:p w:rsidR="008A4ED5" w:rsidRPr="00DB5034" w:rsidRDefault="00B83969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Now,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II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=9</m:t>
              </m:r>
            </m:oMath>
          </w:p>
          <w:p w:rsidR="008A4ED5" w:rsidRPr="00DB5034" w:rsidRDefault="00B8396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  <m:r>
                  <w:rPr>
                    <w:rFonts w:ascii="Cambria Math" w:hAnsi="Cambria Math"/>
                  </w:rPr>
                  <m:t>R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</w:rPr>
                    </m:ctrlPr>
                  </m:naryPr>
                  <m:sub/>
                  <m:sup/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A/2</m:t>
                        </m:r>
                      </m:e>
                    </m:func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=9</m:t>
                </m:r>
              </m:oMath>
            </m:oMathPara>
          </w:p>
          <w:p w:rsidR="00B34C63" w:rsidRPr="00DB5034" w:rsidRDefault="00B8396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6/5</m:t>
                    </m:r>
                  </m:e>
                </m:d>
                <m:r>
                  <w:rPr>
                    <w:rFonts w:ascii="Cambria Math" w:hAnsi="Cambria Math"/>
                  </w:rPr>
                  <m:t>=9⇒R=15/8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Taking logarithm with base 5, we have</w:t>
            </w:r>
          </w:p>
          <w:p w:rsidR="000868E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&gt;5⇒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&gt;1⇒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x+1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&gt;0⇒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&gt;1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or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&lt;-1⇒x&gt;5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x&lt;1/5</m:t>
                </m:r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Also we must have </w:t>
            </w:r>
            <m:oMath>
              <m:r>
                <w:rPr>
                  <w:rFonts w:ascii="Cambria Math" w:hAnsi="Cambria Math"/>
                </w:rPr>
                <m:t>x&gt;0.</m:t>
              </m:r>
            </m:oMath>
            <w:r w:rsidRPr="00E50692">
              <w:rPr>
                <w:rFonts w:ascii="Cambria Math" w:hAnsi="Cambria Math"/>
              </w:rPr>
              <w:t xml:space="preserve">  Thus, </w:t>
            </w:r>
            <m:oMath>
              <m:r>
                <w:rPr>
                  <w:rFonts w:ascii="Cambria Math" w:hAnsi="Cambria Math"/>
                </w:rPr>
                <m:t>x∈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1/5</m:t>
                  </m:r>
                </m:e>
              </m:d>
              <m:r>
                <w:rPr>
                  <w:rFonts w:ascii="Cambria Math" w:hAnsi="Cambria Math"/>
                </w:rPr>
                <m:t>∪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5, ∞</m:t>
                  </m:r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6E4237" w:rsidRPr="00B25038" w:rsidRDefault="006A1AF8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4x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EE5D44" w:rsidRPr="00B25038" w:rsidRDefault="00EE5D44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It is possible only, when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 xml:space="preserve">=1 </m:t>
              </m:r>
            </m:oMath>
            <w:r w:rsidR="00413F1F" w:rsidRPr="00B25038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4x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EE5D44" w:rsidRPr="00B25038" w:rsidRDefault="00413F1F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</m:oMath>
            <w:r w:rsidRPr="00B25038">
              <w:rPr>
                <w:rFonts w:ascii="Cambria Math" w:hAnsi="Cambria Math"/>
              </w:rPr>
              <w:t>1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1-2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EE5D44" w:rsidRPr="00B25038" w:rsidRDefault="00413F1F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=1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EE5D44" w:rsidRPr="00B25038" w:rsidRDefault="00EE5D44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Hence, there is no solution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2E4039" w:rsidRPr="00A33FF1" w:rsidRDefault="002E4039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Since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2E4039" w:rsidRPr="00A33FF1" w:rsidRDefault="002E4039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Putting θ-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we get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9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9</m:t>
                            </m:r>
                          </m:den>
                        </m:f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9</m:t>
                            </m:r>
                          </m:den>
                        </m:f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2E4039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1-3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9</m:t>
                                </m:r>
                              </m:den>
                            </m:f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9</m:t>
                                </m:r>
                              </m:den>
                            </m:f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p>
                            </m:sSup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9</m:t>
                                </m:r>
                              </m:den>
                            </m:f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-33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+27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0868E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bx+28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fName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1/5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12-4x-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⇒bx+28=12-4x-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b+4</m:t>
                    </m:r>
                  </m:e>
                </m:d>
                <m:r>
                  <w:rPr>
                    <w:rFonts w:ascii="Cambria Math" w:hAnsi="Cambria Math"/>
                  </w:rPr>
                  <m:t>x+16=0</m:t>
                </m:r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For coincident roots, </w:t>
            </w:r>
            <m:oMath>
              <m:r>
                <w:rPr>
                  <w:rFonts w:ascii="Cambria Math" w:hAnsi="Cambria Math"/>
                </w:rPr>
                <m:t>D=0⇒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b+4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=4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16</m:t>
                  </m:r>
                </m:e>
              </m:d>
              <m:r>
                <w:rPr>
                  <w:rFonts w:ascii="Cambria Math" w:hAnsi="Cambria Math"/>
                </w:rPr>
                <m:t>⇒b+4=±8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B15665" w:rsidRPr="00B25038" w:rsidRDefault="00C55A7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To simplify the determinant, let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=a;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x=b</m:t>
                  </m:r>
                </m:e>
              </m:func>
            </m:oMath>
            <w:r w:rsidRPr="00B25038">
              <w:rPr>
                <w:rFonts w:ascii="Cambria Math" w:hAnsi="Cambria Math"/>
              </w:rPr>
              <w:t>. Then the equation becomes</w:t>
            </w:r>
          </w:p>
          <w:p w:rsidR="00C55A72" w:rsidRPr="00B25038" w:rsidRDefault="006A1AF8" w:rsidP="000B4D3D">
            <w:pPr>
              <w:rPr>
                <w:rFonts w:ascii="Cambria Math" w:hAnsi="Cambria Math"/>
              </w:rPr>
            </w:pP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=0</m:t>
              </m:r>
            </m:oMath>
            <w:r w:rsidR="00C55A72" w:rsidRPr="00B25038">
              <w:rPr>
                <w:rFonts w:ascii="Cambria Math" w:hAnsi="Cambria Math"/>
              </w:rPr>
              <w:t xml:space="preserve">. Operating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="00F8108B" w:rsidRPr="00B25038">
              <w:rPr>
                <w:rFonts w:ascii="Cambria Math" w:hAnsi="Cambria Math"/>
              </w:rPr>
              <w:t>, we get</w:t>
            </w:r>
          </w:p>
          <w:p w:rsidR="00F8108B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b-a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a-b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b-a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a-b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8108B" w:rsidRPr="00B25038" w:rsidRDefault="00F8108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b-a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-b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b-a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8108B" w:rsidRPr="00B25038" w:rsidRDefault="00F8108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-2b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b-a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a-b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8108B" w:rsidRPr="00B25038" w:rsidRDefault="00F8108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a-2b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8108B" w:rsidRPr="00B25038" w:rsidRDefault="00F8108B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⇒a=b</m:t>
              </m:r>
            </m:oMath>
            <w:r w:rsidRPr="00B25038">
              <w:rPr>
                <w:rFonts w:ascii="Cambria Math" w:hAnsi="Cambria Math"/>
              </w:rPr>
              <w:t xml:space="preserve"> or </w:t>
            </w:r>
            <m:oMath>
              <m:r>
                <w:rPr>
                  <w:rFonts w:ascii="Cambria Math" w:hAnsi="Cambria Math"/>
                </w:rPr>
                <m:t>a=2b</m:t>
              </m:r>
            </m:oMath>
          </w:p>
          <w:p w:rsidR="00F8108B" w:rsidRPr="00B25038" w:rsidRDefault="00F8108B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  <m:r>
                <w:rPr>
                  <w:rFonts w:ascii="Cambria Math" w:hAnsi="Cambria Math"/>
                </w:rPr>
                <m:t>=1</m:t>
              </m:r>
            </m:oMath>
            <w:r w:rsidRPr="00B25038">
              <w:rPr>
                <w:rFonts w:ascii="Cambria Math" w:hAnsi="Cambria Math"/>
              </w:rPr>
              <w:t xml:space="preserve"> or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  <m:r>
                <w:rPr>
                  <w:rFonts w:ascii="Cambria Math" w:hAnsi="Cambria Math"/>
                </w:rPr>
                <m:t>=2</m:t>
              </m:r>
            </m:oMath>
          </w:p>
          <w:p w:rsidR="00F8108B" w:rsidRPr="00B25038" w:rsidRDefault="00F8108B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x=1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x=2</m:t>
                  </m:r>
                </m:e>
              </m:func>
            </m:oMath>
          </w:p>
          <w:p w:rsidR="00F8108B" w:rsidRPr="00B25038" w:rsidRDefault="00F8108B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But we have </w:t>
            </w:r>
            <m:oMath>
              <m:r>
                <w:rPr>
                  <w:rFonts w:ascii="Cambria Math" w:hAnsi="Cambria Math"/>
                </w:rPr>
                <m:t>–π/4≤x≤π/4</m:t>
              </m:r>
            </m:oMath>
          </w:p>
          <w:p w:rsidR="00F8108B" w:rsidRPr="00B25038" w:rsidRDefault="00F8108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(π/4)</m:t>
                    </m:r>
                  </m:e>
                </m:func>
                <m:r>
                  <w:rPr>
                    <w:rFonts w:ascii="Cambria Math" w:hAnsi="Cambria Math"/>
                  </w:rPr>
                  <m:t>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(π/4)</m:t>
                    </m:r>
                  </m:e>
                </m:func>
              </m:oMath>
            </m:oMathPara>
          </w:p>
          <w:p w:rsidR="00F8108B" w:rsidRPr="00B25038" w:rsidRDefault="00F8108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⇒-1≤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x≤1</m:t>
                    </m:r>
                  </m:e>
                </m:func>
              </m:oMath>
            </m:oMathPara>
          </w:p>
          <w:p w:rsidR="00F8108B" w:rsidRPr="00B25038" w:rsidRDefault="00F8108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x=1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⇒x=π/4</m:t>
                </m:r>
              </m:oMath>
            </m:oMathPara>
          </w:p>
          <w:p w:rsidR="00F8108B" w:rsidRPr="00B25038" w:rsidRDefault="00F8108B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Therefore, there is only one real root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4D6865" w:rsidRPr="00E50692" w:rsidRDefault="004D6865" w:rsidP="002C455C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Let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5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=a⇒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ctrlPr>
                    <w:rPr>
                      <w:rFonts w:ascii="Cambria Math" w:hAnsi="Cambria Math"/>
                      <w:b/>
                      <w:i/>
                    </w:rPr>
                  </m:ctrlPr>
                </m:fName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5</m:t>
                  </m:r>
                  <m:ctrlPr>
                    <w:rPr>
                      <w:rFonts w:ascii="Cambria Math" w:hAnsi="Cambria Math"/>
                      <w:b/>
                      <w:i/>
                    </w:rPr>
                  </m:ctrlPr>
                </m:e>
              </m:func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lo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a⇒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5</m:t>
                      </m:r>
                    </m:e>
                  </m:func>
                  <m:ctrlPr>
                    <w:rPr>
                      <w:rFonts w:ascii="Cambria Math" w:hAnsi="Cambria Math"/>
                      <w:b/>
                      <w:i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 4</m:t>
                  </m:r>
                  <m:ctrlPr>
                    <w:rPr>
                      <w:rFonts w:ascii="Cambria Math" w:hAnsi="Cambria Math"/>
                      <w:b/>
                      <w:i/>
                    </w:rPr>
                  </m:ctrlP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func>
                </m:den>
              </m:f>
            </m:oMath>
          </w:p>
          <w:p w:rsidR="004D6865" w:rsidRPr="00E50692" w:rsidRDefault="00B758D9" w:rsidP="002C455C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func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func>
              </m:oMath>
            </m:oMathPara>
          </w:p>
          <w:p w:rsidR="004D6865" w:rsidRPr="00E50692" w:rsidRDefault="00B758D9" w:rsidP="002C455C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16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1±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1-4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16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</m:func>
                    </m:e>
                  </m:rad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∙</m:t>
              </m:r>
            </m:oMath>
            <w:r w:rsidR="004D6865" w:rsidRPr="00E50692">
              <w:rPr>
                <w:rFonts w:ascii="Cambria Math" w:hAnsi="Cambria Math"/>
              </w:rPr>
              <w:t xml:space="preserve">  For exactly one solution, </w:t>
            </w:r>
            <m:oMath>
              <m:r>
                <w:rPr>
                  <w:rFonts w:ascii="Cambria Math" w:hAnsi="Cambria Math"/>
                </w:rPr>
                <m:t>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16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func>
              <m:r>
                <w:rPr>
                  <w:rFonts w:ascii="Cambria Math" w:hAnsi="Cambria Math"/>
                </w:rPr>
                <m:t>=1.</m:t>
              </m:r>
            </m:oMath>
          </w:p>
          <w:p w:rsidR="004D6865" w:rsidRPr="00E50692" w:rsidRDefault="004D6865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=16,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i.e., </m:t>
                </m:r>
                <m:r>
                  <w:rPr>
                    <w:rFonts w:ascii="Cambria Math" w:hAnsi="Cambria Math"/>
                  </w:rPr>
                  <m:t>k=2, -2, 2i, -2i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139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7D6E0F" w:rsidRPr="00DB5034" w:rsidRDefault="007D6E0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3801" w:dyaOrig="3247">
                <v:shape id="_x0000_i1028" type="#_x0000_t75" style="width:108pt;height:93.6pt" o:ole="">
                  <v:imagedata r:id="IM3S979S0" o:title=""/>
                </v:shape>
                <o:OLEObject Type="Embed" ProgID="ChemDraw.Document.6.0" ShapeID="_x0000_i1028" DrawAspect="Content" ObjectID="_1478862226" r:id="OM3S979S0"/>
              </w:object>
            </w:r>
          </w:p>
          <w:p w:rsidR="007D44EC" w:rsidRPr="00DB5034" w:rsidRDefault="007D44E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∆=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ab=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p 4p  ⇒ab=4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7D44EC" w:rsidRPr="00DB5034" w:rsidRDefault="00262182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Also,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=16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7D44EC" w:rsidRPr="00DB5034" w:rsidRDefault="007D44E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-2ab=8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7D44EC" w:rsidRPr="00DB5034" w:rsidRDefault="00262182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Also,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a+b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+2ab=24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7D44EC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a-b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a+b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  <w:p w:rsidR="007D44EC" w:rsidRPr="00DB5034" w:rsidRDefault="00262182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A-B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=30° ⇒A-B=60°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4D6865" w:rsidRPr="00E50692" w:rsidRDefault="00BC7631" w:rsidP="002C455C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a-1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.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b-1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c-1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D6865" w:rsidRPr="00E50692" w:rsidRDefault="00B758D9" w:rsidP="002C455C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  <w:p w:rsidR="004D6865" w:rsidRPr="00E50692" w:rsidRDefault="00B758D9" w:rsidP="002C455C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=3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  <w:p w:rsidR="000868E5" w:rsidRPr="00E50692" w:rsidRDefault="00B758D9" w:rsidP="002C455C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e>
                </m:d>
              </m:oMath>
            </m:oMathPara>
          </w:p>
          <w:p w:rsidR="004D6865" w:rsidRPr="00E50692" w:rsidRDefault="004D6865" w:rsidP="002C455C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=0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If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-3abc=0,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then </m:t>
                    </m:r>
                    <m:r>
                      <w:rPr>
                        <w:rFonts w:ascii="Cambria Math" w:hAnsi="Cambria Math"/>
                      </w:rPr>
                      <m:t xml:space="preserve">a+b+c=0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if </m:t>
                    </m:r>
                    <m:r>
                      <w:rPr>
                        <w:rFonts w:ascii="Cambria Math" w:hAnsi="Cambria Math"/>
                      </w:rPr>
                      <m:t>a≠b≠c</m:t>
                    </m:r>
                  </m:e>
                </m:d>
              </m:oMath>
            </m:oMathPara>
          </w:p>
          <w:p w:rsidR="004D6865" w:rsidRPr="00E50692" w:rsidRDefault="00B758D9" w:rsidP="002C455C">
            <w:pPr>
              <w:jc w:val="both"/>
              <w:rPr>
                <w:rFonts w:ascii="Cambria Math" w:hAnsi="Cambria Math"/>
                <w:b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abc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func>
                <m:r>
                  <w:rPr>
                    <w:rFonts w:ascii="Cambria Math" w:hAnsi="Cambria Math"/>
                  </w:rPr>
                  <m:t>⇒abc=1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A022B3" w:rsidRPr="00B25038" w:rsidRDefault="00F73674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We have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3α</m:t>
                  </m:r>
                </m:e>
              </m:func>
              <m:r>
                <w:rPr>
                  <w:rFonts w:ascii="Cambria Math" w:hAnsi="Cambria Math"/>
                </w:rPr>
                <m:t>=4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e>
              </m:d>
            </m:oMath>
          </w:p>
          <w:p w:rsidR="00A022B3" w:rsidRPr="00B25038" w:rsidRDefault="002C23A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-4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=4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x-4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</m:oMath>
            </m:oMathPara>
          </w:p>
          <w:p w:rsidR="006E4237" w:rsidRPr="00B25038" w:rsidRDefault="002C23A2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=4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</w:p>
          <w:p w:rsidR="00A022B3" w:rsidRPr="00B25038" w:rsidRDefault="00A022B3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≠0,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=3/4=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</m:rad>
                      <m:r>
                        <w:rPr>
                          <w:rFonts w:ascii="Cambria Math" w:hAnsi="Cambria Math"/>
                        </w:rPr>
                        <m:t>/2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π/3</m:t>
                      </m:r>
                    </m:e>
                  </m:d>
                </m:e>
              </m:func>
            </m:oMath>
            <w:r w:rsidR="002C23A2" w:rsidRPr="00B25038">
              <w:rPr>
                <w:rFonts w:ascii="Cambria Math" w:hAnsi="Cambria Math"/>
              </w:rPr>
              <w:t>, therefore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x=nπ±π/3, ∀ n∈Z</m:t>
              </m:r>
            </m:oMath>
          </w:p>
          <w:p w:rsidR="00A022B3" w:rsidRPr="00B25038" w:rsidRDefault="00A022B3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 xml:space="preserve">=0,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i.e., </m:t>
              </m:r>
              <m:r>
                <w:rPr>
                  <w:rFonts w:ascii="Cambria Math" w:hAnsi="Cambria Math"/>
                </w:rPr>
                <m:t>α=nπ,</m:t>
              </m:r>
            </m:oMath>
            <w:r w:rsidRPr="00B25038">
              <w:rPr>
                <w:rFonts w:ascii="Cambria Math" w:hAnsi="Cambria Math"/>
              </w:rPr>
              <w:t xml:space="preserve"> equation becomes an identity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3A00BB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θ-1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</m:oMath>
            </m:oMathPara>
          </w:p>
          <w:p w:rsidR="003A00BB" w:rsidRPr="00B25038" w:rsidRDefault="00610927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θ/2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θ/2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θ/2</m:t>
                        </m:r>
                      </m:e>
                    </m:d>
                  </m:e>
                </m:func>
              </m:oMath>
            </m:oMathPara>
          </w:p>
          <w:p w:rsidR="00F12C85" w:rsidRPr="00B25038" w:rsidRDefault="00610927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θ/2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θ/2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  <m:r>
                    <w:rPr>
                      <w:rFonts w:ascii="Cambria Math" w:hAnsi="Cambria Math"/>
                    </w:rPr>
                    <m:t>-1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π/8</m:t>
                      </m:r>
                    </m:e>
                  </m:d>
                </m:e>
              </m:func>
            </m:oMath>
          </w:p>
          <w:p w:rsidR="00C22591" w:rsidRPr="00B25038" w:rsidRDefault="00610927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⇒θ/2=nπ </m:t>
              </m:r>
            </m:oMath>
            <w:r w:rsidRPr="00B25038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θ/2=nπ+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π/8</m:t>
                  </m:r>
                </m:e>
              </m:d>
              <m:r>
                <w:rPr>
                  <w:rFonts w:ascii="Cambria Math" w:hAnsi="Cambria Math"/>
                </w:rPr>
                <m:t>, n∈Z</m:t>
              </m:r>
            </m:oMath>
          </w:p>
          <w:p w:rsidR="00C22591" w:rsidRPr="00B25038" w:rsidRDefault="00610927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⇒θ=2nπ</m:t>
              </m:r>
            </m:oMath>
            <w:r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θ=2nπ+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π/4</m:t>
                  </m:r>
                </m:e>
              </m:d>
              <m:r>
                <w:rPr>
                  <w:rFonts w:ascii="Cambria Math" w:hAnsi="Cambria Math"/>
                </w:rPr>
                <m:t>, n∈Z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Given inequality is defined if </w:t>
            </w:r>
            <m:oMath>
              <m:r>
                <w:rPr>
                  <w:rFonts w:ascii="Cambria Math" w:hAnsi="Cambria Math"/>
                </w:rPr>
                <m:t>x&gt;2/5;x≠1</m:t>
              </m:r>
            </m:oMath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  <w:b/>
              </w:rPr>
              <w:t>Case I:</w:t>
            </w:r>
            <w:r w:rsidRPr="00E50692">
              <w:rPr>
                <w:rFonts w:ascii="Cambria Math" w:hAnsi="Cambria Math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If </m:t>
              </m:r>
              <m:r>
                <w:rPr>
                  <w:rFonts w:ascii="Cambria Math" w:hAnsi="Cambria Math"/>
                </w:rPr>
                <m:t>x&gt;1⇒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x</m:t>
                  </m:r>
                </m:den>
              </m:f>
              <m:r>
                <w:rPr>
                  <w:rFonts w:ascii="Cambria Math" w:hAnsi="Cambria Math"/>
                </w:rPr>
                <m:t>&gt;x⇒x+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x</m:t>
                  </m:r>
                </m:den>
              </m:f>
              <m:r>
                <w:rPr>
                  <w:rFonts w:ascii="Cambria Math" w:hAnsi="Cambria Math"/>
                </w:rPr>
                <m:t>&lt;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</m:t>
                    </m:r>
                  </m:e>
                </m:d>
                <m:r>
                  <w:rPr>
                    <w:rFonts w:ascii="Cambria Math" w:hAnsi="Cambria Math"/>
                  </w:rPr>
                  <m:t>&lt;5x</m:t>
                </m:r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-5x+2&lt;0</m:t>
                </m:r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-4x-x+2&lt;0</m:t>
                </m:r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x-2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2x-1</m:t>
                    </m:r>
                  </m:e>
                </m:d>
                <m:r>
                  <w:rPr>
                    <w:rFonts w:ascii="Cambria Math" w:hAnsi="Cambria Math"/>
                  </w:rPr>
                  <m:t>&lt;0</m:t>
                </m:r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1, 2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</m:d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  <w:b/>
              </w:rPr>
              <w:t>Case II:</w:t>
            </w:r>
            <w:r w:rsidRPr="00E50692">
              <w:rPr>
                <w:rFonts w:ascii="Cambria Math" w:hAnsi="Cambria Math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&lt;x&lt;1, 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then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x-2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2x-1</m:t>
                  </m:r>
                </m:e>
              </m:d>
              <m:r>
                <w:rPr>
                  <w:rFonts w:ascii="Cambria Math" w:hAnsi="Cambria Math"/>
                </w:rPr>
                <m:t xml:space="preserve">&gt;0 </m:t>
              </m:r>
            </m:oMath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e>
                </m:d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  <w:u w:val="single"/>
              </w:rPr>
            </w:pPr>
            <w:r w:rsidRPr="00E50692">
              <w:rPr>
                <w:rFonts w:ascii="Cambria Math" w:hAnsi="Cambria Math"/>
              </w:rPr>
              <w:t xml:space="preserve">From Eqs. (i) and (ii), we get </w:t>
            </w:r>
            <m:oMath>
              <m:r>
                <w:rPr>
                  <w:rFonts w:ascii="Cambria Math" w:hAnsi="Cambria Math"/>
                </w:rPr>
                <m:t>x∈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</w:rPr>
                    <m:t>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∪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1, 2</m:t>
                  </m:r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163D2" w:rsidRPr="00B25038" w:rsidRDefault="001D7E7D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We have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2x-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7π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=-2</m:t>
              </m:r>
            </m:oMath>
          </w:p>
          <w:p w:rsidR="00F163D2" w:rsidRPr="00B25038" w:rsidRDefault="001D7E7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3x</m:t>
                    </m:r>
                  </m:e>
                </m:func>
                <m:r>
                  <w:rPr>
                    <w:rFonts w:ascii="Cambria Math" w:hAnsi="Cambria Math"/>
                  </w:rPr>
                  <m:t>+1+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2x-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7π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163D2" w:rsidRPr="00B25038" w:rsidRDefault="001D7E7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2x-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163D2" w:rsidRPr="00B25038" w:rsidRDefault="001D7E7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163D2" w:rsidRPr="00B25038" w:rsidRDefault="001D7E7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 xml:space="preserve">=0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6E4237" w:rsidRPr="00B25038" w:rsidRDefault="001D7E7D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,…,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>
                  <w:rPr>
                    <w:rFonts w:ascii="Cambria Math" w:hAnsi="Cambria Math"/>
                  </w:rPr>
                  <m:t>x-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=0, π, 2π, …  ⇒x=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F163D2" w:rsidRPr="00B25038" w:rsidRDefault="00F163D2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Therefore, the general solution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3x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="001D7E7D" w:rsidRPr="00B25038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="001D7E7D" w:rsidRPr="00B25038">
              <w:rPr>
                <w:rFonts w:ascii="Cambria Math" w:hAnsi="Cambria Math"/>
              </w:rPr>
              <w:t xml:space="preserve"> is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x=2kπ+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6k+1</m:t>
                  </m:r>
                </m:e>
              </m:d>
            </m:oMath>
            <w:r w:rsidR="001D7E7D" w:rsidRPr="00B25038">
              <w:rPr>
                <w:rFonts w:ascii="Cambria Math" w:hAnsi="Cambria Math"/>
              </w:rPr>
              <w:t xml:space="preserve"> where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k∈Z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10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0.01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10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,x&gt;1</m:t>
                </m:r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10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+y</m:t>
                    </m:r>
                  </m:e>
                </m:d>
                <m:r>
                  <w:rPr>
                    <w:rFonts w:ascii="Cambria Math" w:hAnsi="Cambria Math"/>
                  </w:rPr>
                  <m:t>≥4</m:t>
                </m:r>
              </m:oMath>
            </m:oMathPara>
          </w:p>
          <w:p w:rsidR="004D6865" w:rsidRPr="00E50692" w:rsidRDefault="00BC7631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where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10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x=y</m:t>
                        </m:r>
                      </m:e>
                    </m:func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9179C1" w:rsidRPr="00DB5034" w:rsidRDefault="009C4598" w:rsidP="006B0C02">
            <w:pPr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="00511835" w:rsidRPr="00DB5034">
              <w:rPr>
                <w:rFonts w:ascii="Cambria Math" w:hAnsi="Cambria Math"/>
              </w:rPr>
              <w:t>are in A.P</w:t>
            </w:r>
          </w:p>
          <w:p w:rsidR="00EA59AF" w:rsidRPr="00DB5034" w:rsidRDefault="0051183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3D059E" w:rsidRPr="00DB5034" w:rsidRDefault="0051183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>
                    <m:ctrlPr>
                      <w:rPr>
                        <w:rFonts w:ascii="Cambria Math" w:hAnsi="Cambria Math"/>
                        <w:i/>
                      </w:rPr>
                    </m:ctrlPr>
                  </m:deg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s-b</m:t>
                            </m:r>
                          </m:e>
                        </m:d>
                      </m:num>
                      <m:den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s-a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s-c</m:t>
                            </m:r>
                          </m:e>
                        </m:d>
                      </m:den>
                    </m:f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>
                    <m:ctrlPr>
                      <w:rPr>
                        <w:rFonts w:ascii="Cambria Math" w:hAnsi="Cambria Math"/>
                        <w:i/>
                      </w:rPr>
                    </m:ctrlPr>
                  </m:deg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s-a</m:t>
                            </m:r>
                          </m:e>
                        </m:d>
                      </m:num>
                      <m:den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s-b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s-c</m:t>
                            </m:r>
                          </m:e>
                        </m:d>
                      </m:den>
                    </m:f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>
                    <m:ctrlPr>
                      <w:rPr>
                        <w:rFonts w:ascii="Cambria Math" w:hAnsi="Cambria Math"/>
                        <w:i/>
                      </w:rPr>
                    </m:ctrlPr>
                  </m:deg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s-c</m:t>
                            </m:r>
                          </m:e>
                        </m:d>
                      </m:num>
                      <m:den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s-a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s-b</m:t>
                            </m:r>
                          </m:e>
                        </m:d>
                      </m:den>
                    </m:f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rad>
              </m:oMath>
            </m:oMathPara>
          </w:p>
          <w:p w:rsidR="003D059E" w:rsidRPr="00DB5034" w:rsidRDefault="0051183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s-b</m:t>
                    </m:r>
                  </m:e>
                </m:d>
                <m:r>
                  <w:rPr>
                    <w:rFonts w:ascii="Cambria Math" w:hAnsi="Cambria Math"/>
                  </w:rPr>
                  <m:t>=s-a+s-c</m:t>
                </m:r>
              </m:oMath>
            </m:oMathPara>
          </w:p>
          <w:p w:rsidR="003D059E" w:rsidRPr="00DB5034" w:rsidRDefault="0051183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⇒2b=a+c</m:t>
                </m:r>
              </m:oMath>
            </m:oMathPara>
          </w:p>
          <w:p w:rsidR="00F12C85" w:rsidRPr="00DB5034" w:rsidRDefault="00511835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⇒a, b, c </m:t>
              </m:r>
            </m:oMath>
            <w:r w:rsidRPr="00DB5034">
              <w:rPr>
                <w:rFonts w:ascii="Cambria Math" w:hAnsi="Cambria Math"/>
              </w:rPr>
              <w:t>are in A.P.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6303BE" w:rsidRPr="00DB5034" w:rsidRDefault="00B76227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A-C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A+C</m:t>
                            </m:r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A-C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  <w:p w:rsidR="007E66BF" w:rsidRPr="00DB5034" w:rsidRDefault="00C7403B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But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0≤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A-C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≤1 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≤x≤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9404CA" w:rsidRPr="00DB5034" w:rsidRDefault="009404CA" w:rsidP="009404CA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2343" w:dyaOrig="233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9.5pt;height:1in" o:ole="">
                  <v:imagedata r:id="IM3S978S0" o:title=""/>
                </v:shape>
                <o:OLEObject Type="Embed" ProgID="ChemDraw.Document.6.0" ShapeID="_x0000_i1025" DrawAspect="Content" ObjectID="_1541600002" r:id="OM3S978S0"/>
              </w:object>
            </w:r>
          </w:p>
          <w:p w:rsidR="009404CA" w:rsidRPr="00DB5034" w:rsidRDefault="009404CA" w:rsidP="009404CA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Let point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 w:rsidRPr="00DB5034">
              <w:rPr>
                <w:rFonts w:ascii="Cambria Math" w:hAnsi="Cambria Math"/>
              </w:rPr>
              <w:t xml:space="preserve"> be on side </w:t>
            </w:r>
            <m:oMath>
              <m:r>
                <w:rPr>
                  <w:rFonts w:ascii="Cambria Math" w:hAnsi="Cambria Math"/>
                </w:rPr>
                <m:t>BC,</m:t>
              </m:r>
            </m:oMath>
            <w:r w:rsidRPr="00DB5034">
              <w:rPr>
                <w:rFonts w:ascii="Cambria Math" w:hAnsi="Cambria Math"/>
              </w:rPr>
              <w:t xml:space="preserve"> then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PA+PB+PC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sub>
              </m:sSub>
            </m:oMath>
          </w:p>
          <w:p w:rsidR="009404CA" w:rsidRPr="00DB5034" w:rsidRDefault="009404CA" w:rsidP="009404CA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P</m:t>
              </m:r>
            </m:oMath>
            <w:r w:rsidRPr="00DB5034">
              <w:rPr>
                <w:rFonts w:ascii="Cambria Math" w:hAnsi="Cambria Math"/>
              </w:rPr>
              <w:t xml:space="preserve"> is a foot of perpendicular from vertex </w:t>
            </w:r>
            <m:oMath>
              <m:r>
                <w:rPr>
                  <w:rFonts w:ascii="Cambria Math" w:hAnsi="Cambria Math"/>
                </w:rPr>
                <m:t>A,</m:t>
              </m:r>
            </m:oMath>
            <w:r w:rsidRPr="00DB5034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B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P'</m:t>
              </m:r>
            </m:oMath>
            <w:r w:rsidRPr="00DB5034">
              <w:rPr>
                <w:rFonts w:ascii="Cambria Math" w:hAnsi="Cambria Math"/>
              </w:rPr>
              <w:t xml:space="preserve"> are critical points as shown in Fig 5.81</w:t>
            </w:r>
          </w:p>
          <w:p w:rsidR="009404CA" w:rsidRPr="00DB5034" w:rsidRDefault="009404CA" w:rsidP="009404CA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When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 w:rsidRPr="00DB5034">
              <w:rPr>
                <w:rFonts w:ascii="Cambria Math" w:hAnsi="Cambria Math"/>
              </w:rPr>
              <w:t xml:space="preserve"> coincides with </w:t>
            </w:r>
            <m:oMath>
              <m:r>
                <w:rPr>
                  <w:rFonts w:ascii="Cambria Math" w:hAnsi="Cambria Math"/>
                </w:rPr>
                <m:t>B,</m:t>
              </m:r>
            </m:oMath>
            <w:r w:rsidRPr="00DB5034">
              <w:rPr>
                <w:rFonts w:ascii="Cambria Math" w:hAnsi="Cambria Math"/>
              </w:rPr>
              <w:t xml:space="preserve"> we get </w:t>
            </w:r>
            <m:oMath>
              <m:r>
                <w:rPr>
                  <w:rFonts w:ascii="Cambria Math" w:hAnsi="Cambria Math"/>
                </w:rPr>
                <m:t>PA+PB+PC=a+b</m:t>
              </m:r>
            </m:oMath>
          </w:p>
          <w:p w:rsidR="009404CA" w:rsidRPr="00DB5034" w:rsidRDefault="009404CA" w:rsidP="009404CA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Similarly, for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, PA+PB+PC=c+a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</m:oMath>
          </w:p>
          <w:p w:rsidR="004E5CC4" w:rsidRPr="00DB5034" w:rsidRDefault="009404CA" w:rsidP="009404CA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But </w:t>
            </w:r>
            <m:oMath>
              <m:r>
                <w:rPr>
                  <w:rFonts w:ascii="Cambria Math" w:hAnsi="Cambria Math"/>
                </w:rPr>
                <m:t>c+a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&gt;a+b⇒B</m:t>
              </m:r>
            </m:oMath>
            <w:r w:rsidRPr="00DB5034">
              <w:rPr>
                <w:rFonts w:ascii="Cambria Math" w:hAnsi="Cambria Math"/>
              </w:rPr>
              <w:t xml:space="preserve"> is the required point, i.e., the orthocenter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149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63405A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den>
                </m:f>
              </m:oMath>
            </m:oMathPara>
          </w:p>
          <w:p w:rsidR="0063405A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63405A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275042" w:rsidRPr="00DB5034" w:rsidRDefault="007435B5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a=2b </m:t>
              </m:r>
            </m:oMath>
            <w:r w:rsidR="00225E5F" w:rsidRPr="00DB5034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A-B=60°</m:t>
              </m:r>
            </m:oMath>
          </w:p>
          <w:p w:rsidR="00180F75" w:rsidRPr="00DB5034" w:rsidRDefault="00225E5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We know that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A-B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a-b</m:t>
                  </m:r>
                </m:num>
                <m:den>
                  <m:r>
                    <w:rPr>
                      <w:rFonts w:ascii="Cambria Math" w:hAnsi="Cambria Math"/>
                    </w:rPr>
                    <m:t>a+b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</w:p>
          <w:p w:rsidR="00180F75" w:rsidRPr="00DB5034" w:rsidRDefault="00225E5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30°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 xml:space="preserve">  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  <w:p w:rsidR="00180F75" w:rsidRPr="00DB5034" w:rsidRDefault="00225E5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⇒C=60°</m:t>
                </m:r>
              </m:oMath>
            </m:oMathPara>
          </w:p>
          <w:p w:rsidR="0089204E" w:rsidRPr="00DB5034" w:rsidRDefault="0089204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Hence, </w:t>
            </w:r>
            <m:oMath>
              <m:r>
                <w:rPr>
                  <w:rFonts w:ascii="Cambria Math" w:hAnsi="Cambria Math"/>
                </w:rPr>
                <m:t>A+B=120° ⇒2A=180° ⇒A=90°, B=30°, C=60°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E77652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+k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E77652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E77652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 xml:space="preserve">=0 </m:t>
                </m:r>
              </m:oMath>
            </m:oMathPara>
          </w:p>
          <w:p w:rsidR="00F12C85" w:rsidRPr="00A33FF1" w:rsidRDefault="00E77652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For this to be an identity, </m:t>
                </m:r>
                <m:r>
                  <w:rPr>
                    <w:rFonts w:ascii="Cambria Math" w:hAnsi="Cambria Math"/>
                  </w:rPr>
                  <m:t>1+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=0⇒k=-2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3002F3" w:rsidRPr="00B25038" w:rsidRDefault="00F04343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</m:oMath>
            </m:oMathPara>
          </w:p>
          <w:p w:rsidR="003002F3" w:rsidRPr="00B25038" w:rsidRDefault="00F04343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4C1BDC" w:rsidRPr="00B25038" w:rsidRDefault="00F04343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π/4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=1&lt;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func>
              </m:oMath>
            </m:oMathPara>
          </w:p>
          <w:p w:rsidR="00B65FA2" w:rsidRPr="00B25038" w:rsidRDefault="007722EB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object w:dxaOrig="6605" w:dyaOrig="348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9.5pt;height:102.75pt" o:ole="">
                  <v:imagedata r:id="IM3S853S0" o:title=""/>
                </v:shape>
                <o:OLEObject Type="Embed" ProgID="ChemDraw.Document.6.0" ShapeID="_x0000_i1025" DrawAspect="Content" ObjectID="_1537003538" r:id="OM3S853S0"/>
              </w:object>
            </w:r>
          </w:p>
          <w:p w:rsidR="003002F3" w:rsidRPr="00B25038" w:rsidRDefault="00917564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Graphs of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</m:func>
            </m:oMath>
            <w:r w:rsidRPr="00B25038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y=1</m:t>
              </m:r>
            </m:oMath>
            <w:r w:rsidRPr="00B25038">
              <w:rPr>
                <w:rFonts w:ascii="Cambria Math" w:hAnsi="Cambria Math"/>
              </w:rPr>
              <w:t xml:space="preserve"> meet exactly six times in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6E4237" w:rsidRPr="00B25038" w:rsidRDefault="00F34EE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given expression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is</w:t>
            </w:r>
          </w:p>
          <w:p w:rsidR="00F34EE2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x-y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x-y</m:t>
                        </m:r>
                      </m:e>
                    </m:d>
                  </m:e>
                </m:func>
              </m:oMath>
            </m:oMathPara>
          </w:p>
          <w:p w:rsidR="00F34EE2" w:rsidRPr="00B25038" w:rsidRDefault="00F34EE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x-y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x-y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34EE2" w:rsidRPr="00B25038" w:rsidRDefault="00C418BC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x-y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x-y</m:t>
                            </m:r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34EE2" w:rsidRPr="00B25038" w:rsidRDefault="00C418BC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x-y+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820295" w:rsidRPr="00B25038" w:rsidRDefault="00C418BC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+x-y=nπ, n∈Z</m:t>
                </m:r>
              </m:oMath>
            </m:oMathPara>
          </w:p>
          <w:p w:rsidR="00820295" w:rsidRPr="00B25038" w:rsidRDefault="00C418BC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⇒x-y=nπ-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, n∈Z</m:t>
                </m:r>
              </m:oMath>
            </m:oMathPara>
          </w:p>
          <w:p w:rsidR="00F34EE2" w:rsidRPr="00B25038" w:rsidRDefault="00C418BC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⇒x=nπ-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 xml:space="preserve">+y </m:t>
              </m:r>
            </m:oMath>
            <w:r w:rsidRPr="00B25038">
              <w:rPr>
                <w:rFonts w:ascii="Cambria Math" w:hAnsi="Cambria Math"/>
              </w:rPr>
              <w:t>where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n∈Z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B22385" w:rsidRPr="00A33FF1" w:rsidRDefault="00B22385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a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cosec </m:t>
                </m:r>
                <m:r>
                  <w:rPr>
                    <w:rFonts w:ascii="Cambria Math" w:hAnsi="Cambria Math"/>
                  </w:rPr>
                  <m:t>α-b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</m:oMath>
            </m:oMathPara>
          </w:p>
          <w:p w:rsidR="00B22385" w:rsidRPr="00A33FF1" w:rsidRDefault="00B22385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F64536" w:rsidRPr="00F64536" w:rsidRDefault="00B22385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Now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3α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gives </m:t>
                </m:r>
              </m:oMath>
            </m:oMathPara>
          </w:p>
          <w:p w:rsidR="00F64536" w:rsidRPr="00F64536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>
                    <m:ctrlPr>
                      <w:rPr>
                        <w:rFonts w:ascii="Cambria Math" w:hAnsi="Cambria Math"/>
                        <w:i/>
                      </w:rPr>
                    </m:ctrlPr>
                  </m:deg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ra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3α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3α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</m:den>
                    </m:f>
                  </m:e>
                </m:d>
              </m:oMath>
            </m:oMathPara>
          </w:p>
          <w:p w:rsidR="00F12C85" w:rsidRPr="00A33FF1" w:rsidRDefault="00B22385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=2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>
                    <m:ctrlPr>
                      <w:rPr>
                        <w:rFonts w:ascii="Cambria Math" w:hAnsi="Cambria Math"/>
                        <w:i/>
                      </w:rPr>
                    </m:ctrlPr>
                  </m:deg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253656" w:rsidRPr="00A33FF1" w:rsidRDefault="00464CC6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  <m:r>
                  <w:rPr>
                    <w:rFonts w:ascii="Cambria Math" w:hAnsi="Cambria Math"/>
                  </w:rPr>
                  <m:t>=5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+3=5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θ+3</m:t>
                    </m:r>
                  </m:e>
                </m:func>
              </m:oMath>
            </m:oMathPara>
          </w:p>
          <w:p w:rsidR="00F12C85" w:rsidRPr="00A33FF1" w:rsidRDefault="00464CC6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θ+3</m:t>
                    </m:r>
                  </m:e>
                </m:func>
              </m:oMath>
            </m:oMathPara>
          </w:p>
          <w:p w:rsidR="00464CC6" w:rsidRPr="00A33FF1" w:rsidRDefault="00464CC6" w:rsidP="002178E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169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27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den>
                      </m:f>
                    </m:e>
                  </m:d>
                </m:e>
              </m:ra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θ-α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+3.</m:t>
              </m:r>
            </m:oMath>
            <w:r w:rsidR="00D66F03" w:rsidRPr="00A33FF1">
              <w:rPr>
                <w:rFonts w:ascii="Cambria Math" w:hAnsi="Cambria Math"/>
              </w:rPr>
              <w:t xml:space="preserve">  Thus, the range of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is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-4, 10</m:t>
                  </m:r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6E4237" w:rsidRPr="00B25038" w:rsidRDefault="008904F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Since the system has a non-trivial solution, the determinant of coefficients </w:t>
            </w:r>
            <m:oMath>
              <m:r>
                <w:rPr>
                  <w:rFonts w:ascii="Cambria Math" w:hAnsi="Cambria Math"/>
                </w:rPr>
                <m:t>=0</m:t>
              </m:r>
            </m:oMath>
          </w:p>
          <w:p w:rsidR="008904FA" w:rsidRPr="00B25038" w:rsidRDefault="002C23A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3θ</m:t>
                              </m:r>
                            </m:e>
                          </m:func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2θ</m:t>
                              </m:r>
                            </m:e>
                          </m:func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8904FA" w:rsidRPr="00B25038" w:rsidRDefault="002C23A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3θ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28-21</m:t>
                    </m:r>
                  </m:e>
                </m:d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-7-7</m:t>
                    </m:r>
                  </m:e>
                </m:d>
                <m:r>
                  <w:rPr>
                    <w:rFonts w:ascii="Cambria Math" w:hAnsi="Cambria Math"/>
                  </w:rPr>
                  <m:t>+2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-3-4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8904FA" w:rsidRPr="00B25038" w:rsidRDefault="002C23A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3θ</m:t>
                    </m:r>
                  </m:e>
                </m:func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-2=0</m:t>
                </m:r>
              </m:oMath>
            </m:oMathPara>
          </w:p>
          <w:p w:rsidR="008904FA" w:rsidRPr="00B25038" w:rsidRDefault="002C23A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-2=0</m:t>
                </m:r>
              </m:oMath>
            </m:oMathPara>
          </w:p>
          <w:p w:rsidR="008904FA" w:rsidRPr="00B25038" w:rsidRDefault="002C23A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-3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8904FA" w:rsidRPr="00B25038" w:rsidRDefault="002C23A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+3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8904FA" w:rsidRPr="00B25038" w:rsidRDefault="002C23A2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 xml:space="preserve">=0 </m:t>
              </m:r>
            </m:oMath>
            <w:r w:rsidRPr="00B25038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θ=nπ+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  <m:r>
                <w:rPr>
                  <w:rFonts w:ascii="Cambria Math" w:hAnsi="Cambria Math"/>
                </w:rPr>
                <m:t xml:space="preserve"> π/6, ∀ n∈Z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E45604" w:rsidRPr="00DB5034" w:rsidRDefault="00C7403B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Here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b=2c</m:t>
              </m:r>
            </m:oMath>
          </w:p>
          <w:p w:rsidR="007D659B" w:rsidRPr="00DB5034" w:rsidRDefault="00C7403B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Now,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B-C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b-c</m:t>
                  </m:r>
                </m:num>
                <m:den>
                  <m:r>
                    <w:rPr>
                      <w:rFonts w:ascii="Cambria Math" w:hAnsi="Cambria Math"/>
                    </w:rPr>
                    <m:t>b+c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</w:p>
          <w:p w:rsidR="006B1E9D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B-C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b+c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b-c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12C85" w:rsidRPr="00A33FF1" w:rsidRDefault="00AF1D7E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Applying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A.M.≥G.M.</m:t>
              </m:r>
            </m:oMath>
            <w:r w:rsidRPr="00A33FF1">
              <w:rPr>
                <w:rFonts w:ascii="Cambria Math" w:hAnsi="Cambria Math"/>
              </w:rPr>
              <w:t>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6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  <m:r>
                <w:rPr>
                  <w:rFonts w:ascii="Cambria Math" w:hAnsi="Cambria Math"/>
                </w:rPr>
                <m:t>, 54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  <m:r>
                <w:rPr>
                  <w:rFonts w:ascii="Cambria Math" w:hAnsi="Cambria Math"/>
                </w:rPr>
                <m:t>, 18</m:t>
              </m:r>
            </m:oMath>
            <w:r w:rsidRPr="00A33FF1">
              <w:rPr>
                <w:rFonts w:ascii="Cambria Math" w:hAnsi="Cambria Math"/>
              </w:rPr>
              <w:t>, we get</w:t>
            </w:r>
          </w:p>
          <w:p w:rsidR="00C01769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+54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+18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≥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6×54×18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1/3</m:t>
                    </m:r>
                  </m:sup>
                </m:sSup>
                <m:r>
                  <w:rPr>
                    <w:rFonts w:ascii="Cambria Math" w:hAnsi="Cambria Math"/>
                  </w:rPr>
                  <m:t>≥18</m:t>
                </m:r>
              </m:oMath>
            </m:oMathPara>
          </w:p>
          <w:p w:rsidR="00C01769" w:rsidRPr="00A33FF1" w:rsidRDefault="00C01769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This is true if </w:t>
            </w:r>
            <m:oMath>
              <m:r>
                <w:rPr>
                  <w:rFonts w:ascii="Cambria Math" w:hAnsi="Cambria Math"/>
                </w:rPr>
                <m:t>6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  <m:r>
                <w:rPr>
                  <w:rFonts w:ascii="Cambria Math" w:hAnsi="Cambria Math"/>
                </w:rPr>
                <m:t>=54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  <m:r>
                <w:rPr>
                  <w:rFonts w:ascii="Cambria Math" w:hAnsi="Cambria Math"/>
                </w:rPr>
                <m:t>=18</m:t>
              </m:r>
            </m:oMath>
          </w:p>
          <w:p w:rsidR="006303BE" w:rsidRPr="00A33FF1" w:rsidRDefault="00FD4C00" w:rsidP="002178E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  <m:r>
                <w:rPr>
                  <w:rFonts w:ascii="Cambria Math" w:hAnsi="Cambria Math"/>
                </w:rPr>
                <m:t>=3</m:t>
              </m:r>
            </m:oMath>
            <w:r w:rsidR="00AF1D7E" w:rsidRPr="00A33FF1">
              <w:rPr>
                <w:rFonts w:ascii="Cambria Math" w:hAnsi="Cambria Math"/>
              </w:rPr>
              <w:t xml:space="preserve"> and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  <m:r>
                <w:rPr>
                  <w:rFonts w:ascii="Cambria Math" w:hAnsi="Cambria Math"/>
                </w:rPr>
                <m:t>=1/3</m:t>
              </m:r>
            </m:oMath>
          </w:p>
          <w:p w:rsidR="006303BE" w:rsidRPr="00A33FF1" w:rsidRDefault="006303BE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Therefore, I and II are correct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159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0520F7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</m:oMath>
            </m:oMathPara>
          </w:p>
          <w:p w:rsidR="000520F7" w:rsidRPr="00A33FF1" w:rsidRDefault="000520F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rad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rad>
              </m:oMath>
            </m:oMathPara>
          </w:p>
          <w:p w:rsidR="000520F7" w:rsidRPr="00A33FF1" w:rsidRDefault="000520F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p>
                            </m:sSup>
                          </m:e>
                        </m:d>
                      </m:e>
                      <m:e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</m:func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cos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</m:func>
                          </m:e>
                        </m:d>
                      </m:e>
                    </m:eqArr>
                  </m:e>
                </m:rad>
              </m:oMath>
            </m:oMathPara>
          </w:p>
          <w:p w:rsidR="000520F7" w:rsidRPr="00A33FF1" w:rsidRDefault="000520F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1-2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</m:func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cos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</m:func>
                          </m:e>
                        </m:d>
                      </m:e>
                      <m:e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p>
                            </m:sSup>
                          </m:e>
                        </m:d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eqArr>
                  </m:e>
                </m:rad>
              </m:oMath>
            </m:oMathPara>
          </w:p>
          <w:p w:rsidR="000520F7" w:rsidRPr="00A33FF1" w:rsidRDefault="000520F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rad>
              </m:oMath>
            </m:oMathPara>
          </w:p>
          <w:p w:rsidR="000520F7" w:rsidRPr="00A33FF1" w:rsidRDefault="000520F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e>
                </m:rad>
              </m:oMath>
            </m:oMathPara>
          </w:p>
          <w:p w:rsidR="000520F7" w:rsidRPr="00A33FF1" w:rsidRDefault="000520F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Max.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=2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rad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851340" w:rsidRPr="00A33FF1" w:rsidRDefault="000520F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Min.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 xml:space="preserve">+2ab </m:t>
                </m:r>
              </m:oMath>
            </m:oMathPara>
          </w:p>
          <w:p w:rsidR="003C6E11" w:rsidRPr="00A33FF1" w:rsidRDefault="0085134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Therefore, the difference=2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>
                    <m:ctrlPr>
                      <w:rPr>
                        <w:rFonts w:ascii="Cambria Math" w:hAnsi="Cambria Math"/>
                        <w:i/>
                      </w:rPr>
                    </m:ctrlPr>
                  </m:deg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rad>
                <m:r>
                  <w:rPr>
                    <w:rFonts w:ascii="Cambria Math" w:hAnsi="Cambria Math"/>
                  </w:rPr>
                  <m:t>-2ab</m:t>
                </m:r>
              </m:oMath>
            </m:oMathPara>
          </w:p>
          <w:p w:rsidR="00851340" w:rsidRPr="00A33FF1" w:rsidRDefault="0085134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4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/>
                  </w:rPr>
                  <m:t>-2ab</m:t>
                </m:r>
              </m:oMath>
            </m:oMathPara>
          </w:p>
          <w:p w:rsidR="00F12C85" w:rsidRPr="00A33FF1" w:rsidRDefault="0085134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/>
                  </w:rPr>
                  <m:t>-2ab=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-2ab=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822291" w:rsidRPr="00DB5034" w:rsidRDefault="0082229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B-C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C-A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</m:func>
              </m:oMath>
            </m:oMathPara>
          </w:p>
          <w:p w:rsidR="000A761A" w:rsidRPr="00DB5034" w:rsidRDefault="0082229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B-C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+2R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C-A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+2R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</m:func>
              </m:oMath>
            </m:oMathPara>
          </w:p>
          <w:p w:rsidR="00A61B14" w:rsidRPr="00DB5034" w:rsidRDefault="0082229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B+C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B-C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=R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2C</m:t>
                        </m:r>
                      </m:e>
                    </m:func>
                  </m:e>
                </m:d>
              </m:oMath>
            </m:oMathPara>
          </w:p>
          <w:p w:rsidR="00A61B14" w:rsidRPr="00DB5034" w:rsidRDefault="0082229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=R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2C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2C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2B</m:t>
                        </m:r>
                      </m:e>
                    </m:func>
                  </m:e>
                </m:d>
              </m:oMath>
            </m:oMathPara>
          </w:p>
          <w:p w:rsidR="00A61B14" w:rsidRPr="00DB5034" w:rsidRDefault="0082229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2C</m:t>
                        </m:r>
                      </m:e>
                    </m:func>
                  </m:e>
                </m:d>
              </m:oMath>
            </m:oMathPara>
          </w:p>
          <w:p w:rsidR="00A61B14" w:rsidRPr="00DB5034" w:rsidRDefault="0082229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=8R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  <w:p w:rsidR="00E617D4" w:rsidRPr="00DB5034" w:rsidRDefault="0082229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=8R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2R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2R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2R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abc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A731EA" w:rsidRPr="00B25038" w:rsidRDefault="00A731EA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=0,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≠0</m:t>
                </m:r>
              </m:oMath>
            </m:oMathPara>
          </w:p>
          <w:p w:rsidR="00A731EA" w:rsidRPr="00B25038" w:rsidRDefault="002B033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 xml:space="preserve">=0 </m:t>
                </m:r>
              </m:oMath>
            </m:oMathPara>
          </w:p>
          <w:p w:rsidR="00A731EA" w:rsidRPr="00B25038" w:rsidRDefault="002B033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A731EA" w:rsidRPr="00B25038" w:rsidRDefault="002B033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+2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A731EA" w:rsidRPr="00B25038" w:rsidRDefault="002B033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=0, 1</m:t>
                </m:r>
              </m:oMath>
            </m:oMathPara>
          </w:p>
          <w:p w:rsidR="00772572" w:rsidRPr="00B25038" w:rsidRDefault="002B033E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⇒θ=nπ, nπ+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π/6</m:t>
                    </m:r>
                  </m:e>
                </m:d>
                <m:r>
                  <w:rPr>
                    <w:rFonts w:ascii="Cambria Math" w:hAnsi="Cambria Math"/>
                  </w:rPr>
                  <m:t>, n∈Z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0.6</m:t>
                                </m:r>
                              </m:e>
                            </m:d>
                            <m:ctrlPr>
                              <w:rPr>
                                <w:rFonts w:ascii="Cambria Math" w:hAnsi="Cambria Math"/>
                              </w:rPr>
                            </m:ctrlPr>
                          </m:sub>
                        </m:sSub>
                      </m:fName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0.6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e>
                    </m:fun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5-2x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 xml:space="preserve">≤0⇒5-2x≤1⇒x≥2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</m:d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Also, </w:t>
            </w:r>
            <m:oMath>
              <m:r>
                <w:rPr>
                  <w:rFonts w:ascii="Cambria Math" w:hAnsi="Cambria Math"/>
                </w:rPr>
                <m:t xml:space="preserve">5-2x&gt;0 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e>
              </m:d>
            </m:oMath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From Eqs. (i) and (ii), we have </w:t>
            </w:r>
            <m:oMath>
              <m:r>
                <w:rPr>
                  <w:rFonts w:ascii="Cambria Math" w:hAnsi="Cambria Math"/>
                </w:rPr>
                <m:t>x</m:t>
              </m:r>
              <m:d>
                <m:dPr>
                  <m:begChr m:val="[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2, 2.5</m:t>
                  </m:r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C132A" w:rsidRPr="00DB5034" w:rsidRDefault="00FC132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836" w:dyaOrig="4572">
                <v:shape id="_x0000_i1051" type="#_x0000_t75" style="width:136.8pt;height:129.6pt" o:ole="">
                  <v:imagedata r:id="IM3S968S0" o:title=""/>
                </v:shape>
                <o:OLEObject Type="Embed" ProgID="ChemDraw.Document.6.0" ShapeID="_x0000_i1051" DrawAspect="Content" ObjectID="_1478862249" r:id="OM3S968S0"/>
              </w:object>
            </w:r>
          </w:p>
          <w:p w:rsidR="001F429D" w:rsidRPr="00DB5034" w:rsidRDefault="001F429D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From Fig. 5.86, </w:t>
            </w:r>
            <m:oMath>
              <m:r>
                <w:rPr>
                  <w:rFonts w:ascii="Cambria Math" w:hAnsi="Cambria Math"/>
                </w:rPr>
                <m:t xml:space="preserve">DI=r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cosec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A/2</m:t>
                  </m:r>
                </m:e>
              </m:d>
              <m:r>
                <w:rPr>
                  <w:rFonts w:ascii="Cambria Math" w:hAnsi="Cambria Math"/>
                </w:rPr>
                <m:t xml:space="preserve">-x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cosec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A/2</m:t>
                  </m:r>
                </m:e>
              </m:d>
              <m:r>
                <w:rPr>
                  <w:rFonts w:ascii="Cambria Math" w:hAnsi="Cambria Math"/>
                </w:rPr>
                <m:t>=2r-2x</m:t>
              </m:r>
            </m:oMath>
          </w:p>
          <w:p w:rsidR="001F429D" w:rsidRPr="00DB5034" w:rsidRDefault="00E37DB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⇒r+x=2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r-x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⇒3x=r</m:t>
                </m:r>
              </m:oMath>
            </m:oMathPara>
          </w:p>
          <w:p w:rsidR="001F429D" w:rsidRPr="00DB5034" w:rsidRDefault="00E37DB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3D35D4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x-2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x+a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3D35D4" w:rsidRPr="00B25038" w:rsidRDefault="00C51869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x-2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+a=0</m:t>
                </m:r>
              </m:oMath>
            </m:oMathPara>
          </w:p>
          <w:p w:rsidR="00BC0698" w:rsidRPr="00B25038" w:rsidRDefault="00C51869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x-2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x+1</m:t>
                    </m:r>
                  </m:e>
                </m:func>
                <m:r>
                  <w:rPr>
                    <w:rFonts w:ascii="Cambria Math" w:hAnsi="Cambria Math"/>
                  </w:rPr>
                  <m:t>=3-a</m:t>
                </m:r>
              </m:oMath>
            </m:oMathPara>
          </w:p>
          <w:p w:rsidR="00BC0698" w:rsidRPr="00B25038" w:rsidRDefault="00C51869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x-1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=3-a</m:t>
                </m:r>
              </m:oMath>
            </m:oMathPara>
          </w:p>
          <w:p w:rsidR="004C1BDC" w:rsidRPr="00B25038" w:rsidRDefault="00C51869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⇒3-a≥0 ⇒a≤3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637B3D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a+b+c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b+c-a</m:t>
                    </m:r>
                  </m:e>
                </m:d>
                <m:r>
                  <w:rPr>
                    <w:rFonts w:ascii="Cambria Math" w:hAnsi="Cambria Math"/>
                  </w:rPr>
                  <m:t>=kbc</m:t>
                </m:r>
              </m:oMath>
            </m:oMathPara>
          </w:p>
          <w:p w:rsidR="00637B3D" w:rsidRPr="00DB5034" w:rsidRDefault="00225E5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b+c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=kbc</m:t>
                </m:r>
              </m:oMath>
            </m:oMathPara>
          </w:p>
          <w:p w:rsidR="00637B3D" w:rsidRPr="00DB5034" w:rsidRDefault="00225E5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k-2</m:t>
                    </m:r>
                  </m:e>
                </m:d>
                <m:r>
                  <w:rPr>
                    <w:rFonts w:ascii="Cambria Math" w:hAnsi="Cambria Math"/>
                  </w:rPr>
                  <m:t>bc</m:t>
                </m:r>
              </m:oMath>
            </m:oMathPara>
          </w:p>
          <w:p w:rsidR="00637B3D" w:rsidRPr="00DB5034" w:rsidRDefault="00225E5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⇒2bc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k-2</m:t>
                    </m:r>
                  </m:e>
                </m:d>
                <m:r>
                  <w:rPr>
                    <w:rFonts w:ascii="Cambria Math" w:hAnsi="Cambria Math"/>
                  </w:rPr>
                  <m:t>bc</m:t>
                </m:r>
              </m:oMath>
            </m:oMathPara>
          </w:p>
          <w:p w:rsidR="00637B3D" w:rsidRPr="00DB5034" w:rsidRDefault="00225E5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k-2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637B3D" w:rsidRPr="00DB5034" w:rsidRDefault="00B90DEB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lastRenderedPageBreak/>
              <w:t xml:space="preserve">Now,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being the angle of a triangle</w:t>
            </w:r>
            <w:r w:rsidR="00225E5F" w:rsidRPr="00DB5034">
              <w:rPr>
                <w:rFonts w:ascii="Cambria Math" w:hAnsi="Cambria Math"/>
              </w:rPr>
              <w:t>,</w:t>
            </w:r>
          </w:p>
          <w:p w:rsidR="00637B3D" w:rsidRPr="00DB5034" w:rsidRDefault="00637B3D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-1&lt;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&lt;1 ⇒-2&lt;k-2&lt;2</m:t>
                </m:r>
              </m:oMath>
            </m:oMathPara>
          </w:p>
          <w:p w:rsidR="00F12C85" w:rsidRPr="00DB5034" w:rsidRDefault="00225E5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⇒0&lt;k&lt;4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C0B1E" w:rsidRPr="00A33FF1" w:rsidRDefault="00FC0B1E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From the figure,</w:t>
            </w:r>
          </w:p>
          <w:p w:rsidR="00FC0B1E" w:rsidRPr="00A33FF1" w:rsidRDefault="00FC0B1E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θ+30°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=θ</m:t>
                </m:r>
              </m:oMath>
            </m:oMathPara>
          </w:p>
          <w:p w:rsidR="00FC0B1E" w:rsidRPr="00A33FF1" w:rsidRDefault="00FC0B1E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>
                  <w:rPr>
                    <w:rFonts w:ascii="Cambria Math" w:hAnsi="Cambria Math"/>
                  </w:rPr>
                  <m:t>x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=1-d</m:t>
                </m:r>
              </m:oMath>
            </m:oMathPara>
          </w:p>
          <w:p w:rsidR="00FC0B1E" w:rsidRPr="00A33FF1" w:rsidRDefault="00FC0B1E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Dividing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1+d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1-d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squaring Eq.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and</m:t>
                </m:r>
              </m:oMath>
            </m:oMathPara>
          </w:p>
          <w:p w:rsidR="00FC0B1E" w:rsidRPr="00A33FF1" w:rsidRDefault="00FC0B1E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Putting the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we get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-4d+4</m:t>
                  </m:r>
                </m:e>
              </m:d>
            </m:oMath>
          </w:p>
          <w:p w:rsidR="00FC0B1E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⇒x=2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FC0B1E" w:rsidRPr="00A33FF1" w:rsidRDefault="005065EF" w:rsidP="002178ED">
            <w:pPr>
              <w:rPr>
                <w:rFonts w:ascii="Cambria Math" w:hAnsi="Cambria Math"/>
                <w:color w:val="FF0000"/>
              </w:rPr>
            </w:pPr>
            <w:r w:rsidRPr="00A33FF1">
              <w:rPr>
                <w:rFonts w:ascii="Cambria Math" w:hAnsi="Cambria Math"/>
              </w:rPr>
              <w:object w:dxaOrig="5697" w:dyaOrig="2860">
                <v:shape id="_x0000_i1028" type="#_x0000_t75" style="width:237.6pt;height:122.4pt" o:ole="">
                  <v:imagedata r:id="IM3S662S0" o:title=""/>
                </v:shape>
                <o:OLEObject Type="Embed" ProgID="ChemDraw.Document.6.0" ShapeID="_x0000_i1028" DrawAspect="Content" ObjectID="_1478862005" r:id="OM3S662S0"/>
              </w:objec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D63CD9" w:rsidRPr="00B25038" w:rsidRDefault="002B033E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We have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</m:oMath>
          </w:p>
          <w:p w:rsidR="00D63CD9" w:rsidRPr="00B25038" w:rsidRDefault="002B033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D63CD9" w:rsidRPr="00B25038" w:rsidRDefault="002B033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+1=0</m:t>
                </m:r>
              </m:oMath>
            </m:oMathPara>
          </w:p>
          <w:p w:rsidR="00D63CD9" w:rsidRPr="00B25038" w:rsidRDefault="002B033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θ+1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θ-2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θ+1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D63CD9" w:rsidRPr="00B25038" w:rsidRDefault="002B033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=-1</m:t>
                </m:r>
              </m:oMath>
            </m:oMathPara>
          </w:p>
          <w:p w:rsidR="00D63CD9" w:rsidRPr="00B25038" w:rsidRDefault="00777D6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The oth</w:t>
            </w:r>
            <w:r w:rsidR="002B033E" w:rsidRPr="00B25038">
              <w:rPr>
                <w:rFonts w:ascii="Cambria Math" w:hAnsi="Cambria Math"/>
              </w:rPr>
              <w:t>er factor gives imaginary roots</w:t>
            </w:r>
          </w:p>
          <w:p w:rsidR="006303BE" w:rsidRPr="00B25038" w:rsidRDefault="002B033E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⇒θ=nπ+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=nπ-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=nπ+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n-1</m:t>
                    </m:r>
                  </m:sup>
                </m:sSup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 n∈Z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487613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87613" w:rsidRPr="00B25038" w:rsidRDefault="00521A3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87613" w:rsidRPr="00B25038" w:rsidRDefault="00521A3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=0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or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</m:oMath>
            </m:oMathPara>
          </w:p>
          <w:p w:rsidR="00F12C85" w:rsidRPr="00B25038" w:rsidRDefault="00521A36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⇒x=nπ/3</m:t>
              </m:r>
            </m:oMath>
            <w:r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x=nπ±π/3, n∈Z</m:t>
              </m:r>
            </m:oMath>
          </w:p>
          <w:p w:rsidR="008F2853" w:rsidRPr="00B25038" w:rsidRDefault="008F2853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Then </w:t>
            </w:r>
            <m:oMath>
              <m:r>
                <w:rPr>
                  <w:rFonts w:ascii="Cambria Math" w:hAnsi="Cambria Math"/>
                </w:rPr>
                <m:t>x=0, π/3,</m:t>
              </m:r>
            </m:oMath>
            <w:r w:rsidR="00521A36" w:rsidRPr="00B25038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2π/3,</m:t>
              </m:r>
            </m:oMath>
            <w:r w:rsidRPr="00B25038">
              <w:rPr>
                <w:rFonts w:ascii="Cambria Math" w:hAnsi="Cambria Math"/>
              </w:rPr>
              <w:t xml:space="preserve"> Hence, there are three solutions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169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12C85" w:rsidRPr="00DB5034" w:rsidRDefault="00B83969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Circumdiameter of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∆HBC=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∠BHC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=2R=8</m:t>
              </m:r>
            </m:oMath>
          </w:p>
          <w:p w:rsidR="007819A8" w:rsidRPr="00DB5034" w:rsidRDefault="00FC132A" w:rsidP="006B0C02">
            <w:pPr>
              <w:rPr>
                <w:rFonts w:ascii="Cambria Math" w:hAnsi="Cambria Math"/>
                <w:color w:val="FF0000"/>
              </w:rPr>
            </w:pPr>
            <w:r w:rsidRPr="00DB5034">
              <w:rPr>
                <w:rFonts w:ascii="Cambria Math" w:hAnsi="Cambria Math"/>
              </w:rPr>
              <w:object w:dxaOrig="3996" w:dyaOrig="3571">
                <v:shape id="_x0000_i1042" type="#_x0000_t75" style="width:122.4pt;height:108pt" o:ole="">
                  <v:imagedata r:id="IM3S1016S0" o:title=""/>
                </v:shape>
                <o:OLEObject Type="Embed" ProgID="ChemDraw.Document.6.0" ShapeID="_x0000_i1042" DrawAspect="Content" ObjectID="_1478862240" r:id="OM3S1016S0"/>
              </w:objec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-16≤4x-11⇒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-4x-5≤0⇒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x-5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x+1</m:t>
                    </m:r>
                  </m:e>
                </m:d>
                <m:r>
                  <w:rPr>
                    <w:rFonts w:ascii="Cambria Math" w:hAnsi="Cambria Math"/>
                  </w:rPr>
                  <m:t xml:space="preserve">≤0⇒-1≤x≤5 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</m:d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Also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-16&gt;0⇒x&lt;-4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or </m:t>
              </m:r>
              <m:r>
                <w:rPr>
                  <w:rFonts w:ascii="Cambria Math" w:hAnsi="Cambria Math"/>
                </w:rPr>
                <m:t xml:space="preserve">x&gt;4 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e>
              </m:d>
            </m:oMath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 xml:space="preserve">4x-11&gt;0⇒x&gt;11/4 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iii</m:t>
                  </m:r>
                </m:e>
              </m:d>
              <m:r>
                <w:rPr>
                  <w:rFonts w:ascii="Cambria Math" w:hAnsi="Cambria Math"/>
                </w:rPr>
                <m:t xml:space="preserve">  </m:t>
              </m:r>
            </m:oMath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From Eqs. (i), (ii) and (iii), we have </w:t>
            </w:r>
            <m:oMath>
              <m:r>
                <w:rPr>
                  <w:rFonts w:ascii="Cambria Math" w:hAnsi="Cambria Math"/>
                </w:rPr>
                <m:t>x∈</m:t>
              </m:r>
              <m:d>
                <m:dPr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4, 5</m:t>
                  </m:r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D6865" w:rsidRPr="00E50692" w:rsidRDefault="00BC7631" w:rsidP="002C455C">
            <w:pPr>
              <w:tabs>
                <w:tab w:val="left" w:pos="622"/>
              </w:tabs>
              <w:rPr>
                <w:rFonts w:ascii="Cambria Math" w:hAnsi="Cambria Math"/>
                <w:i/>
                <w:noProof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</w:rPr>
                      <m:t>x+2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</w:rPr>
                      <m:t>x+4</m:t>
                    </m:r>
                  </m:e>
                </m:d>
                <m:r>
                  <w:rPr>
                    <w:rFonts w:ascii="Cambria Math" w:hAnsi="Cambria Math"/>
                    <w:noProof/>
                  </w:rPr>
                  <m:t xml:space="preserve">&gt;0 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 xml:space="preserve">and </m:t>
                </m:r>
                <m:r>
                  <w:rPr>
                    <w:rFonts w:ascii="Cambria Math" w:hAnsi="Cambria Math"/>
                    <w:noProof/>
                  </w:rPr>
                  <m:t>x+2&gt;0</m:t>
                </m:r>
                <m:r>
                  <w:rPr>
                    <w:rFonts w:ascii="Cambria Math" w:hAnsi="Cambria Math"/>
                  </w:rPr>
                  <m:t>⇒x&gt;-2</m:t>
                </m:r>
              </m:oMath>
            </m:oMathPara>
          </w:p>
          <w:p w:rsidR="004D6865" w:rsidRPr="00E50692" w:rsidRDefault="004D6865" w:rsidP="002C455C">
            <w:pPr>
              <w:tabs>
                <w:tab w:val="left" w:pos="622"/>
              </w:tabs>
              <w:rPr>
                <w:rFonts w:ascii="Cambria Math" w:hAnsi="Cambria Math"/>
                <w:noProof/>
              </w:rPr>
            </w:pPr>
            <w:r w:rsidRPr="00E50692">
              <w:rPr>
                <w:rFonts w:ascii="Cambria Math" w:hAnsi="Cambria Math"/>
                <w:noProof/>
              </w:rPr>
              <w:t xml:space="preserve">Now the inequality can be written as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</w:rPr>
                        <m:t>log</m:t>
                      </m: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3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noProof/>
                        </w:rPr>
                        <m:t>x+2</m:t>
                      </m:r>
                    </m:e>
                  </m:d>
                </m:e>
              </m:func>
              <m:d>
                <m:d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</w:rPr>
                    <m:t>x+4</m:t>
                  </m:r>
                </m:e>
              </m:d>
              <m:r>
                <w:rPr>
                  <w:rFonts w:ascii="Cambria Math" w:hAnsi="Cambria Math"/>
                  <w:noProof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</w:rPr>
                        <m:t>log</m:t>
                      </m: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3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noProof/>
                        </w:rPr>
                        <m:t>x+2</m:t>
                      </m:r>
                    </m:e>
                  </m:d>
                </m:e>
              </m:func>
              <m:r>
                <w:rPr>
                  <w:rFonts w:ascii="Cambria Math" w:hAnsi="Cambria Math"/>
                  <w:noProof/>
                </w:rPr>
                <m:t>&lt;</m:t>
              </m:r>
              <m:func>
                <m:func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</w:rPr>
                        <m:t>log</m:t>
                      </m: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3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  <w:noProof/>
                    </w:rPr>
                    <m:t>7</m:t>
                  </m:r>
                </m:e>
              </m:func>
            </m:oMath>
          </w:p>
          <w:p w:rsidR="004D6865" w:rsidRPr="00E50692" w:rsidRDefault="00B758D9" w:rsidP="002C455C">
            <w:pPr>
              <w:tabs>
                <w:tab w:val="left" w:pos="622"/>
              </w:tabs>
              <w:rPr>
                <w:rFonts w:ascii="Cambria Math" w:hAnsi="Cambria Math"/>
                <w:i/>
                <w:noProof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x+4</m:t>
                        </m:r>
                      </m:e>
                    </m:d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e>
                </m:func>
                <m:r>
                  <w:rPr>
                    <w:rFonts w:ascii="Cambria Math" w:hAnsi="Cambria Math"/>
                    <w:noProof/>
                  </w:rPr>
                  <m:t>&lt;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  <w:noProof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7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⇒x+4&lt;7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x&lt;3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=27⇒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2.3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=27⇒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  <m:r>
                <w:rPr>
                  <w:rFonts w:ascii="Cambria Math" w:hAnsi="Cambria Math"/>
                </w:rPr>
                <m:t>=9=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=2,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therefore </m:t>
              </m:r>
              <m:r>
                <w:rPr>
                  <w:rFonts w:ascii="Cambria Math" w:hAnsi="Cambria Math"/>
                </w:rPr>
                <m:t>x=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=1</m:t>
              </m:r>
            </m:oMath>
            <w:r w:rsidR="005A04C2" w:rsidRPr="00E50692">
              <w:rPr>
                <w:rFonts w:ascii="Cambria Math" w:hAnsi="Cambria Math"/>
              </w:rPr>
              <w:t>6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4C1BDC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=3+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</m:oMath>
            </m:oMathPara>
          </w:p>
          <w:p w:rsidR="00DA1D95" w:rsidRPr="00B25038" w:rsidRDefault="00DA1D95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Maximum value of left-hand side is 1 and minimum of right hand side is also 1</w:t>
            </w:r>
          </w:p>
          <w:p w:rsidR="00F25438" w:rsidRPr="00B25038" w:rsidRDefault="004C13B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=3+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=1⇒x∈π±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DA1D95" w:rsidRPr="00B25038" w:rsidRDefault="004C13B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 xml:space="preserve">=1,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 xml:space="preserve">=-1,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=-1</m:t>
                </m:r>
              </m:oMath>
            </m:oMathPara>
          </w:p>
          <w:p w:rsidR="00F25438" w:rsidRPr="00B25038" w:rsidRDefault="00F25438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Which is </w:t>
            </w:r>
            <w:r w:rsidR="004C13B5" w:rsidRPr="00B25038">
              <w:rPr>
                <w:rFonts w:ascii="Cambria Math" w:hAnsi="Cambria Math"/>
              </w:rPr>
              <w:t xml:space="preserve">not </w:t>
            </w:r>
            <w:r w:rsidRPr="00B25038">
              <w:rPr>
                <w:rFonts w:ascii="Cambria Math" w:hAnsi="Cambria Math"/>
              </w:rPr>
              <w:t>possible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5C0303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5C0303" w:rsidRPr="00B25038" w:rsidRDefault="002B033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4θ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5C0303" w:rsidRPr="00B25038" w:rsidRDefault="002B033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4θ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5C0303" w:rsidRPr="00B25038" w:rsidRDefault="002B033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e>
                    </m:func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DF1CF3" w:rsidRPr="00B25038" w:rsidRDefault="002B033E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8θ</m:t>
                  </m:r>
                </m:e>
              </m:func>
              <m:r>
                <w:rPr>
                  <w:rFonts w:ascii="Cambria Math" w:hAnsi="Cambria Math"/>
                </w:rPr>
                <m:t xml:space="preserve">=0 </m:t>
              </m:r>
            </m:oMath>
            <w:r w:rsidRPr="00B25038">
              <w:rPr>
                <w:rFonts w:ascii="Cambria Math" w:hAnsi="Cambria Math"/>
              </w:rPr>
              <w:t>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θ=nπ/8,n∈Z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CA2F2C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ra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ra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ra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ra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d>
              </m:oMath>
            </m:oMathPara>
          </w:p>
          <w:p w:rsidR="00CA2F2C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rad>
                    <m:r>
                      <w:rPr>
                        <w:rFonts w:ascii="Cambria Math" w:hAnsi="Cambria Math"/>
                      </w:rPr>
                      <m:t>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rad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rad>
                    <m:r>
                      <w:rPr>
                        <w:rFonts w:ascii="Cambria Math" w:hAnsi="Cambria Math"/>
                      </w:rPr>
                      <m:t>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</m:e>
                    </m:d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</m:e>
                    </m:d>
                  </m:den>
                </m:f>
              </m:oMath>
            </m:oMathPara>
          </w:p>
          <w:p w:rsidR="00CA2F2C" w:rsidRPr="00A33FF1" w:rsidRDefault="00CA2F2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&lt;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&lt;π</m:t>
                    </m:r>
                  </m:e>
                </m:d>
              </m:oMath>
            </m:oMathPara>
          </w:p>
          <w:p w:rsidR="00CA2F2C" w:rsidRPr="00A33FF1" w:rsidRDefault="00CA2F2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den>
                </m:f>
              </m:oMath>
            </m:oMathPara>
          </w:p>
          <w:p w:rsidR="00CA2F2C" w:rsidRPr="00A33FF1" w:rsidRDefault="00CA2F2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den>
                </m:f>
              </m:oMath>
            </m:oMathPara>
          </w:p>
          <w:p w:rsidR="00F12C85" w:rsidRPr="00A33FF1" w:rsidRDefault="00CA2F2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06222A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r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den>
                </m:f>
              </m:oMath>
            </m:oMathPara>
          </w:p>
          <w:p w:rsidR="0006222A" w:rsidRPr="00DB5034" w:rsidRDefault="00111A8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⇒r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  <w:p w:rsidR="00726D9A" w:rsidRPr="00DB5034" w:rsidRDefault="00111A8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s-a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s-b</m:t>
                    </m:r>
                  </m:den>
                </m:f>
              </m:oMath>
            </m:oMathPara>
          </w:p>
          <w:p w:rsidR="00726D9A" w:rsidRPr="00DB5034" w:rsidRDefault="00111A8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s-a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s-b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s-c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6C1F62" w:rsidRPr="00DB5034" w:rsidRDefault="00111A8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=1 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B33B91" w:rsidRPr="00DB5034" w:rsidRDefault="00111A8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=45° ⇒C=90°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C143C0" w:rsidRPr="00DB5034" w:rsidRDefault="00225E5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We have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, s=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3a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E47521" w:rsidRPr="00DB5034" w:rsidRDefault="00E4752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∴r=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, R=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abc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4∆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  <w:p w:rsidR="00E47521" w:rsidRPr="00DB5034" w:rsidRDefault="00225E5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∆</m:t>
                  </m:r>
                </m:num>
                <m:den>
                  <m:r>
                    <w:rPr>
                      <w:rFonts w:ascii="Cambria Math" w:hAnsi="Cambria Math"/>
                    </w:rPr>
                    <m:t>s-a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  <m:r>
                    <w:rPr>
                      <w:rFonts w:ascii="Cambria Math" w:hAnsi="Cambria Math"/>
                    </w:rPr>
                    <m:t>/4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a/2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a</m:t>
              </m:r>
            </m:oMath>
          </w:p>
          <w:p w:rsidR="00383AA6" w:rsidRPr="00DB5034" w:rsidRDefault="00225E5F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Hence,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r:R: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den>
              </m:f>
              <m:r>
                <w:rPr>
                  <w:rFonts w:ascii="Cambria Math" w:hAnsi="Cambria Math"/>
                </w:rPr>
                <m:t>: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den>
              </m:f>
              <m:r>
                <w:rPr>
                  <w:rFonts w:ascii="Cambria Math" w:hAnsi="Cambria Math"/>
                </w:rPr>
                <m:t>: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a=1:2:3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10°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10°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50°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50°</m:t>
                    </m:r>
                  </m:e>
                </m:func>
              </m:oMath>
            </m:oMathPara>
          </w:p>
          <w:p w:rsidR="00C67E2A" w:rsidRPr="00A33FF1" w:rsidRDefault="00C67E2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60°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40°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100°</m:t>
                            </m:r>
                          </m:e>
                        </m:func>
                      </m:e>
                    </m:d>
                  </m:e>
                </m:d>
              </m:oMath>
            </m:oMathPara>
          </w:p>
          <w:p w:rsidR="00C67E2A" w:rsidRPr="00A33FF1" w:rsidRDefault="00C67E2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80°</m:t>
                        </m:r>
                      </m:e>
                    </m:func>
                  </m:e>
                </m:d>
              </m:oMath>
            </m:oMathPara>
          </w:p>
          <w:p w:rsidR="00C67E2A" w:rsidRPr="00A33FF1" w:rsidRDefault="00C67E2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2 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60°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20°</m:t>
                            </m:r>
                          </m:e>
                        </m:func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179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E948A3" w:rsidRPr="00DB5034" w:rsidRDefault="009C4598" w:rsidP="006B0C02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s-a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∆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s-b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∆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s-c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∆</m:t>
                    </m:r>
                  </m:den>
                </m:f>
              </m:oMath>
            </m:oMathPara>
          </w:p>
          <w:p w:rsidR="00464CC6" w:rsidRPr="00DB5034" w:rsidRDefault="00E948A3" w:rsidP="006B0C02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∆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3s-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a+b+c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∆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∆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∆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6250F0" w:rsidRPr="00DB5034" w:rsidRDefault="005C600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We know that </w:t>
            </w:r>
            <m:oMath>
              <m:r>
                <w:rPr>
                  <w:rFonts w:ascii="Cambria Math" w:hAnsi="Cambria Math"/>
                </w:rPr>
                <m:t>A+B+C=180°</m:t>
              </m:r>
            </m:oMath>
          </w:p>
          <w:p w:rsidR="005C600A" w:rsidRPr="00DB5034" w:rsidRDefault="005C600A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⇒A+C-B=180°-2B</m:t>
                </m:r>
              </m:oMath>
            </m:oMathPara>
          </w:p>
          <w:p w:rsidR="005C600A" w:rsidRPr="00DB5034" w:rsidRDefault="005C600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Now, </w:t>
            </w:r>
            <m:oMath>
              <m:r>
                <w:rPr>
                  <w:rFonts w:ascii="Cambria Math" w:hAnsi="Cambria Math"/>
                </w:rPr>
                <m:t>2ac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A-B+C</m:t>
                          </m:r>
                        </m:e>
                      </m:d>
                    </m:e>
                  </m:d>
                </m:e>
              </m:func>
              <m:r>
                <w:rPr>
                  <w:rFonts w:ascii="Cambria Math" w:hAnsi="Cambria Math"/>
                </w:rPr>
                <m:t>=2ac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(90°-B)</m:t>
                  </m:r>
                </m:e>
              </m:func>
              <m:r>
                <w:rPr>
                  <w:rFonts w:ascii="Cambria Math" w:hAnsi="Cambria Math"/>
                </w:rPr>
                <m:t>=2ac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</m:oMath>
          </w:p>
          <w:p w:rsidR="005C600A" w:rsidRPr="00DB5034" w:rsidRDefault="005C600A" w:rsidP="006B0C02">
            <w:pPr>
              <w:rPr>
                <w:rFonts w:ascii="Cambria Math" w:hAnsi="Cambria Math"/>
                <w:color w:val="FF0000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2ac(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2ac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12C85" w:rsidRPr="00A33FF1" w:rsidRDefault="0062299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On adding, we get </m:t>
                </m:r>
                <m:r>
                  <w:rPr>
                    <w:rFonts w:ascii="Cambria Math" w:hAnsi="Cambria Math"/>
                  </w:rPr>
                  <m:t>a=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622990" w:rsidRPr="00A33FF1" w:rsidRDefault="0062299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On subtracting, we get </m:t>
                </m:r>
                <m:r>
                  <w:rPr>
                    <w:rFonts w:ascii="Cambria Math" w:hAnsi="Cambria Math"/>
                  </w:rPr>
                  <m:t>b=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⇒ab=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≤1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Taking logarithm of both the sides with base 3, we have</w:t>
            </w:r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1-x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x=2</m:t>
                    </m:r>
                  </m:e>
                </m:func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fName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1-x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1-x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func>
                <m:r>
                  <w:rPr>
                    <w:rFonts w:ascii="Cambria Math" w:hAnsi="Cambria Math"/>
                  </w:rPr>
                  <m:t>=2⇒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1-x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=9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clearly </m:t>
                    </m:r>
                    <m:r>
                      <w:rPr>
                        <w:rFonts w:ascii="Cambria Math" w:hAnsi="Cambria Math"/>
                      </w:rPr>
                      <m:t>x≠3</m:t>
                    </m:r>
                  </m:e>
                </m:d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w:lastRenderedPageBreak/>
                <m:t xml:space="preserve">⇒x=4, -2. 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But </m:t>
              </m:r>
              <m:r>
                <w:rPr>
                  <w:rFonts w:ascii="Cambria Math" w:hAnsi="Cambria Math"/>
                </w:rPr>
                <m:t xml:space="preserve">x&gt;0, </m:t>
              </m:r>
            </m:oMath>
            <w:r w:rsidR="004D6865" w:rsidRPr="00E50692">
              <w:rPr>
                <w:rFonts w:ascii="Cambria Math" w:hAnsi="Cambria Math"/>
              </w:rPr>
              <w:t xml:space="preserve">hence the solution set is </w:t>
            </w:r>
            <m:oMath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d>
              <m:r>
                <w:rPr>
                  <w:rFonts w:ascii="Cambria Math" w:hAnsi="Cambria Math"/>
                </w:rPr>
                <m:t xml:space="preserve"> 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A56AA4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  <m:r>
                      <w:rPr>
                        <w:rFonts w:ascii="Cambria Math" w:hAnsi="Cambria Math"/>
                      </w:rPr>
                      <m:t xml:space="preserve"> B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A56AA4" w:rsidRPr="00A33FF1" w:rsidRDefault="00EA1F01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Put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</w:p>
          <w:p w:rsidR="00A56AA4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A56AA4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A56AA4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=1=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π/2</m:t>
                    </m:r>
                  </m:e>
                </m:func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⇒C=π/2.</m:t>
              </m:r>
            </m:oMath>
            <w:r w:rsidR="00C71845" w:rsidRPr="00A33FF1">
              <w:rPr>
                <w:rFonts w:ascii="Cambria Math" w:hAnsi="Cambria Math"/>
              </w:rPr>
              <w:t xml:space="preserve">  Hence, the triangle is right angled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12C85" w:rsidRPr="00A33FF1" w:rsidRDefault="00275042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We have</w:t>
            </w:r>
          </w:p>
          <w:p w:rsidR="00275042" w:rsidRPr="00A33FF1" w:rsidRDefault="0027504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sec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=2+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sec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≥2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CD5CEF" w:rsidRPr="00DB5034" w:rsidRDefault="00CD5CEF" w:rsidP="006B0C02">
            <w:pPr>
              <w:tabs>
                <w:tab w:val="left" w:pos="622"/>
              </w:tabs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130" w:dyaOrig="3021">
                <v:shape id="_x0000_i1029" type="#_x0000_t75" style="width:108pt;height:79.2pt" o:ole="">
                  <v:imagedata r:id="IM3S1007S0" o:title=""/>
                </v:shape>
                <o:OLEObject Type="Embed" ProgID="ChemDraw.Document.6.0" ShapeID="_x0000_i1029" DrawAspect="Content" ObjectID="_1478862227" r:id="OM3S1007S0"/>
              </w:object>
            </w:r>
          </w:p>
          <w:p w:rsidR="002C1728" w:rsidRPr="00DB5034" w:rsidRDefault="002C1728" w:rsidP="006B0C02">
            <w:pPr>
              <w:tabs>
                <w:tab w:val="left" w:pos="622"/>
              </w:tabs>
              <w:rPr>
                <w:rFonts w:ascii="Cambria Math" w:hAnsi="Cambria Math"/>
                <w:noProof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∠BPA=90°+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B/3</m:t>
                    </m:r>
                  </m:e>
                </m:d>
                <m:r>
                  <w:rPr>
                    <w:rFonts w:ascii="Cambria Math" w:hAnsi="Cambria Math"/>
                  </w:rPr>
                  <m:t>, ∠ABP=2B/3</m:t>
                </m:r>
              </m:oMath>
            </m:oMathPara>
          </w:p>
          <w:p w:rsidR="002C1728" w:rsidRPr="00DB5034" w:rsidRDefault="002C1728" w:rsidP="006B0C02">
            <w:pPr>
              <w:tabs>
                <w:tab w:val="left" w:pos="622"/>
              </w:tabs>
              <w:rPr>
                <w:rFonts w:ascii="Cambria Math" w:hAnsi="Cambria Math"/>
                <w:noProof/>
              </w:rPr>
            </w:pPr>
            <w:r w:rsidRPr="00DB5034">
              <w:rPr>
                <w:rFonts w:ascii="Cambria Math" w:hAnsi="Cambria Math"/>
                <w:noProof/>
              </w:rPr>
              <w:t xml:space="preserve">In </w:t>
            </w:r>
            <m:oMath>
              <m:r>
                <w:rPr>
                  <w:rFonts w:ascii="Cambria Math" w:hAnsi="Cambria Math"/>
                  <w:noProof/>
                </w:rPr>
                <m:t>∆ABP,</m:t>
              </m:r>
            </m:oMath>
          </w:p>
          <w:p w:rsidR="002C1728" w:rsidRPr="00DB5034" w:rsidRDefault="009C4598" w:rsidP="006B0C02">
            <w:pPr>
              <w:tabs>
                <w:tab w:val="left" w:pos="622"/>
              </w:tabs>
              <w:rPr>
                <w:rFonts w:ascii="Cambria Math" w:hAnsi="Cambria Math"/>
                <w:noProof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noProof/>
                      </w:rPr>
                      <m:t>AP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2B/3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  <w:noProof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noProof/>
                      </w:rPr>
                      <m:t>c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90°+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noProof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B/3</m:t>
                                </m:r>
                              </m:e>
                            </m:d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  <w:noProof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noProof/>
                      </w:rPr>
                      <m:t>c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B/3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  <w:noProof/>
                  </w:rPr>
                  <m:t xml:space="preserve">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by sine rule</m:t>
                    </m:r>
                    <m:ctrlPr>
                      <w:rPr>
                        <w:rFonts w:ascii="Cambria Math" w:hAnsi="Cambria Math"/>
                        <w:noProof/>
                      </w:rPr>
                    </m:ctrlPr>
                  </m:e>
                </m:d>
              </m:oMath>
            </m:oMathPara>
          </w:p>
          <w:p w:rsidR="009E418E" w:rsidRPr="00DB5034" w:rsidRDefault="000112D5" w:rsidP="006B0C02">
            <w:pPr>
              <w:tabs>
                <w:tab w:val="left" w:pos="622"/>
              </w:tabs>
              <w:rPr>
                <w:rFonts w:ascii="Cambria Math" w:hAnsi="Cambria Math"/>
                <w:noProof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r>
                  <w:rPr>
                    <w:rFonts w:ascii="Cambria Math" w:hAnsi="Cambria Math"/>
                    <w:noProof/>
                  </w:rPr>
                  <m:t>AP=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noProof/>
                      </w:rPr>
                      <m:t>c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2B/3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B/3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  <w:noProof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noProof/>
                      </w:rPr>
                      <m:t>2c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B/3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noProof/>
                          </w:rPr>
                          <m:t>(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noProof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noProof/>
                                  </w:rPr>
                                  <m:t>B/3</m:t>
                                </m:r>
                              </m:e>
                            </m:d>
                          </m:e>
                        </m:func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B/3</m:t>
                            </m:r>
                          </m:e>
                        </m:d>
                      </m:e>
                    </m:func>
                  </m:den>
                </m:f>
              </m:oMath>
            </m:oMathPara>
          </w:p>
          <w:p w:rsidR="009E418E" w:rsidRPr="00DB5034" w:rsidRDefault="009E418E" w:rsidP="006B0C02">
            <w:pPr>
              <w:tabs>
                <w:tab w:val="left" w:pos="622"/>
              </w:tabs>
              <w:rPr>
                <w:rFonts w:ascii="Cambria Math" w:hAnsi="Cambria Math"/>
                <w:noProof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noProof/>
                  </w:rPr>
                  <m:t>=2c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(B/3)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7π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den>
                    </m:f>
                  </m:e>
                </m:func>
              </m:oMath>
            </m:oMathPara>
          </w:p>
          <w:p w:rsidR="009F64F5" w:rsidRPr="00A33FF1" w:rsidRDefault="009F64F5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Therefore, the given value </w:t>
            </w:r>
            <m:oMath>
              <m:r>
                <w:rPr>
                  <w:rFonts w:ascii="Cambria Math" w:hAnsi="Cambria Math"/>
                </w:rPr>
                <m:t>=2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den>
                      </m:f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den>
                      </m:f>
                    </m:e>
                  </m:func>
                </m:e>
              </m:d>
              <m:r>
                <w:rPr>
                  <w:rFonts w:ascii="Cambria Math" w:hAnsi="Cambria Math"/>
                </w:rPr>
                <m:t>=2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den>
                      </m:f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den>
                      </m:f>
                    </m:e>
                  </m:func>
                </m:e>
              </m:d>
            </m:oMath>
          </w:p>
          <w:p w:rsidR="009F64F5" w:rsidRPr="00A33FF1" w:rsidRDefault="009F64F5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d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8</m:t>
                                </m:r>
                              </m:den>
                            </m:f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</m:e>
                    </m:func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2D4ED3" w:rsidRPr="00A33FF1" w:rsidRDefault="002D4ED3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object w:dxaOrig="2657" w:dyaOrig="2551">
                <v:shape id="_x0000_i1026" type="#_x0000_t75" style="width:100.8pt;height:100.8pt" o:ole="">
                  <v:imagedata r:id="IM3S649S0" o:title=""/>
                </v:shape>
                <o:OLEObject Type="Embed" ProgID="ChemDraw.Document.6.0" ShapeID="_x0000_i1026" DrawAspect="Content" ObjectID="_1478862003" r:id="OM3S649S0"/>
              </w:object>
            </w:r>
          </w:p>
          <w:p w:rsidR="007A0987" w:rsidRPr="00A33FF1" w:rsidRDefault="007A0987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In the graph of </m:t>
                </m:r>
                <m:r>
                  <w:rPr>
                    <w:rFonts w:ascii="Cambria Math" w:hAnsi="Cambria Math"/>
                  </w:rPr>
                  <m:t>y=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let </m:t>
                </m:r>
                <m:r>
                  <w:rPr>
                    <w:rFonts w:ascii="Cambria Math" w:hAnsi="Cambria Math"/>
                  </w:rPr>
                  <m:t>A≡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α,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,B=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den>
                        </m:f>
                      </m:e>
                    </m:func>
                  </m:e>
                </m:d>
              </m:oMath>
            </m:oMathPara>
          </w:p>
          <w:p w:rsidR="007A0987" w:rsidRPr="00A33FF1" w:rsidRDefault="007A0987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Clearly, slope of </m:t>
                </m:r>
                <m:r>
                  <w:rPr>
                    <w:rFonts w:ascii="Cambria Math" w:hAnsi="Cambria Math"/>
                  </w:rPr>
                  <m:t>OA&gt;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slope of </m:t>
                </m:r>
                <m:r>
                  <w:rPr>
                    <w:rFonts w:ascii="Cambria Math" w:hAnsi="Cambria Math"/>
                  </w:rPr>
                  <m:t xml:space="preserve">OB,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so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α</m:t>
                    </m:r>
                  </m:den>
                </m:f>
                <m:r>
                  <w:rPr>
                    <w:rFonts w:ascii="Cambria Math" w:hAnsi="Cambria Math"/>
                  </w:rPr>
                  <m:t>&gt;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π/6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π/6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π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α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&lt;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12C85" w:rsidRPr="00A33FF1" w:rsidRDefault="0045588A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Multiplying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A33FF1">
              <w:rPr>
                <w:rFonts w:ascii="Cambria Math" w:hAnsi="Cambria Math"/>
              </w:rPr>
              <w:t xml:space="preserve"> above and below by </w:t>
            </w:r>
            <m:oMath>
              <m:r>
                <w:rPr>
                  <w:rFonts w:ascii="Cambria Math" w:hAnsi="Cambria Math"/>
                </w:rPr>
                <m:t>1-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 xml:space="preserve">, </m:t>
              </m:r>
            </m:oMath>
            <w:r w:rsidRPr="00A33FF1">
              <w:rPr>
                <w:rFonts w:ascii="Cambria Math" w:hAnsi="Cambria Math"/>
              </w:rPr>
              <w:t>we get</w:t>
            </w:r>
          </w:p>
          <w:p w:rsidR="0045588A" w:rsidRPr="00A33FF1" w:rsidRDefault="0045588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den>
                </m:f>
              </m:oMath>
            </m:oMathPara>
          </w:p>
          <w:p w:rsidR="0045588A" w:rsidRPr="00A33FF1" w:rsidRDefault="00077B8A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Putting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1-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we get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=x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189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548C4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2bc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64+81-49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2×8×9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145-49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144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144</m:t>
                    </m:r>
                  </m:den>
                </m:f>
              </m:oMath>
            </m:oMathPara>
          </w:p>
          <w:p w:rsidR="00FC7FDF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2ac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49+81-64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2×7×9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126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26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357AD6" w:rsidRPr="00B25038" w:rsidRDefault="00357AD6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We have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100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100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6E4237" w:rsidRPr="00B25038" w:rsidRDefault="004E552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100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100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357AD6" w:rsidRPr="00B25038" w:rsidRDefault="00357AD6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Since the L.H.S. never exceeds 1, R.H.S. exceeds 1 unless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</w:p>
          <w:p w:rsidR="00357AD6" w:rsidRPr="00B25038" w:rsidRDefault="004E552B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>Then,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x=nπ+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,n∈I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ED3702" w:rsidRPr="00A33FF1" w:rsidRDefault="00ED370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A+B+C=π⇒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  <w:p w:rsidR="00ED3702" w:rsidRPr="00A33FF1" w:rsidRDefault="009E12D4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Now,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A.M.≥G.M.</m:t>
              </m:r>
            </m:oMath>
          </w:p>
          <w:p w:rsidR="00ED3702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≥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1/3</m:t>
                    </m:r>
                  </m:sup>
                </m:sSup>
              </m:oMath>
            </m:oMathPara>
          </w:p>
          <w:p w:rsidR="00ED3702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≥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1/3</m:t>
                    </m:r>
                  </m:sup>
                </m:sSup>
              </m:oMath>
            </m:oMathPara>
          </w:p>
          <w:p w:rsidR="00ED3702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2/3</m:t>
                    </m:r>
                  </m:sup>
                </m:sSup>
                <m:r>
                  <w:rPr>
                    <w:rFonts w:ascii="Cambria Math" w:hAnsi="Cambria Math"/>
                  </w:rPr>
                  <m:t>≥3</m:t>
                </m:r>
              </m:oMath>
            </m:oMathPara>
          </w:p>
          <w:p w:rsidR="00ED3702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2/3</m:t>
                    </m:r>
                  </m:sup>
                </m:sSup>
                <m:r>
                  <w:rPr>
                    <w:rFonts w:ascii="Cambria Math" w:hAnsi="Cambria Math"/>
                  </w:rPr>
                  <m:t>≥3</m:t>
                </m:r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⇒K≤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a=x-1, b=x, c=x+1</m:t>
              </m:r>
            </m:oMath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Now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1+ac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x-1</m:t>
                          </m:r>
                        </m:e>
                      </m:d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x+1</m:t>
                          </m:r>
                        </m:e>
                      </m:d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func>
              <m:r>
                <w:rPr>
                  <w:rFonts w:ascii="Cambria Math" w:hAnsi="Cambria Math"/>
                </w:rPr>
                <m:t>=2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⇒K=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12C85" w:rsidRPr="00B25038" w:rsidRDefault="00F26C9F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Dividing the given equation by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="002809A8" w:rsidRPr="00B25038">
              <w:rPr>
                <w:rFonts w:ascii="Cambria Math" w:hAnsi="Cambria Math"/>
              </w:rPr>
              <w:t xml:space="preserve">, as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 does not satisfy the equation, we have</w:t>
            </w:r>
          </w:p>
          <w:p w:rsidR="003D3E8A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x-5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x-6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3D3E8A" w:rsidRPr="00B25038" w:rsidRDefault="002809A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+1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x-6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3D3E8A" w:rsidRPr="00B25038" w:rsidRDefault="002809A8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=-1</m:t>
              </m:r>
            </m:oMath>
            <w:r w:rsidRPr="00B25038">
              <w:rPr>
                <w:rFonts w:ascii="Cambria Math" w:hAnsi="Cambria Math"/>
              </w:rPr>
              <w:t xml:space="preserve">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=6</m:t>
              </m:r>
            </m:oMath>
          </w:p>
          <w:p w:rsidR="003D3E8A" w:rsidRPr="00B25038" w:rsidRDefault="003D3E8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=-1=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(-π/4)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</m:oMath>
            <w:r w:rsidR="002809A8" w:rsidRPr="00B25038">
              <w:rPr>
                <w:rFonts w:ascii="Cambria Math" w:hAnsi="Cambria Math"/>
              </w:rPr>
              <w:t xml:space="preserve"> then </w:t>
            </w:r>
            <m:oMath>
              <m:r>
                <w:rPr>
                  <w:rFonts w:ascii="Cambria Math" w:hAnsi="Cambria Math"/>
                </w:rPr>
                <m:t>x=nπ-π/4, ∀ n∈Z</m:t>
              </m:r>
            </m:oMath>
          </w:p>
          <w:p w:rsidR="003D3E8A" w:rsidRPr="00B25038" w:rsidRDefault="002809A8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a</w:t>
            </w:r>
            <w:r w:rsidR="003D3E8A" w:rsidRPr="00B25038">
              <w:rPr>
                <w:rFonts w:ascii="Cambria Math" w:hAnsi="Cambria Math"/>
              </w:rPr>
              <w:t xml:space="preserve">nd, 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=6=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Pr="00B25038">
              <w:rPr>
                <w:rFonts w:ascii="Cambria Math" w:hAnsi="Cambria Math"/>
              </w:rPr>
              <w:t>(say)</w:t>
            </w:r>
          </w:p>
          <w:p w:rsidR="00F26C9F" w:rsidRPr="00B25038" w:rsidRDefault="002809A8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⇒α=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func>
            </m:oMath>
            <w:r w:rsidRPr="00B25038">
              <w:rPr>
                <w:rFonts w:ascii="Cambria Math" w:hAnsi="Cambria Math"/>
              </w:rPr>
              <w:t>,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x=nπ+α=nπ+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func>
              <m:r>
                <w:rPr>
                  <w:rFonts w:ascii="Cambria Math" w:hAnsi="Cambria Math"/>
                </w:rPr>
                <m:t>, ∀ n∈Z</m:t>
              </m:r>
            </m:oMath>
          </w:p>
          <w:p w:rsidR="003D3E8A" w:rsidRPr="00B25038" w:rsidRDefault="003D3E8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Hence, </w:t>
            </w:r>
            <m:oMath>
              <m:r>
                <w:rPr>
                  <w:rFonts w:ascii="Cambria Math" w:hAnsi="Cambria Math"/>
                </w:rPr>
                <m:t>x=nπ-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π/4</m:t>
                  </m:r>
                </m:e>
              </m:d>
              <m:r>
                <w:rPr>
                  <w:rFonts w:ascii="Cambria Math" w:hAnsi="Cambria Math"/>
                </w:rPr>
                <m:t>, nπ+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func>
              <m:r>
                <w:rPr>
                  <w:rFonts w:ascii="Cambria Math" w:hAnsi="Cambria Math"/>
                </w:rPr>
                <m:t>, n∈Z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Taking log of both the side with base 3, we have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fNam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log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fun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-10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=-2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x.</m:t>
                  </m:r>
                </m:e>
              </m:func>
            </m:oMath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=0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b>
                            </m:sSub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-8=0</m:t>
                </m:r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⇒x=1,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=-1±3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or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=2,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=-4.</m:t>
                </m:r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Hence, </w:t>
            </w:r>
            <m:oMath>
              <m:r>
                <w:rPr>
                  <w:rFonts w:ascii="Cambria Math" w:hAnsi="Cambria Math"/>
                </w:rPr>
                <m:t xml:space="preserve">x=1,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</w:rPr>
                    <m:t>-4</m:t>
                  </m:r>
                </m:sup>
              </m:sSup>
              <m:r>
                <w:rPr>
                  <w:rFonts w:ascii="Cambria Math" w:hAnsi="Cambria Math"/>
                </w:rPr>
                <m:t>=1, 9, 1/81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CC782B" w:rsidRDefault="00E96F47" w:rsidP="00E85B48">
            <w:pPr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As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  <w:r>
              <w:rPr>
                <w:rFonts w:ascii="Cambria Math" w:hAnsi="Cambria Math"/>
              </w:rPr>
              <w:t xml:space="preserve"> 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ϕ</m:t>
                  </m:r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func>
            </m:oMath>
          </w:p>
          <w:p w:rsidR="00CC782B" w:rsidRDefault="00E96F47" w:rsidP="00E85B48">
            <w:pPr>
              <w:contextualSpacing/>
              <w:rPr>
                <w:rFonts w:ascii="Cambria Math" w:eastAsiaTheme="minorEastAsia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r>
                <w:rPr>
                  <w:rFonts w:ascii="Cambria Math" w:hAnsi="Cambria Math"/>
                </w:rPr>
                <m:t>θ</m:t>
              </m:r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</m:oMath>
            <w:r>
              <w:rPr>
                <w:rFonts w:ascii="Cambria Math" w:hAnsi="Cambria Math"/>
              </w:rPr>
              <w:t xml:space="preserve">  and </w:t>
            </w:r>
            <m:oMath>
              <m:r>
                <w:rPr>
                  <w:rFonts w:ascii="Cambria Math" w:hAnsi="Cambria Math"/>
                </w:rPr>
                <m:t>0&lt;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ϕ</m:t>
                      </m:r>
                      <m: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e>
                  </m:func>
                </m:e>
              </m:d>
              <m:r>
                <w:rPr>
                  <w:rFonts w:ascii="Cambria Math" w:hAnsi="Cambria Math"/>
                </w:rPr>
                <m:t>&lt;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</w:p>
          <w:p w:rsidR="001961F2" w:rsidRPr="001961F2" w:rsidRDefault="001961F2" w:rsidP="00E85B4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as</m:t>
                    </m:r>
                    <m:r>
                      <w:rPr>
                        <w:rFonts w:ascii="Cambria Math" w:hAnsi="Cambria Math"/>
                      </w:rPr>
                      <m:t>, 0&lt;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&lt;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  <w:p w:rsidR="00CC782B" w:rsidRDefault="00E96F47" w:rsidP="00E85B48">
            <w:pPr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  </m:t>
              </m:r>
              <m:r>
                <w:rPr>
                  <w:rFonts w:ascii="Cambria Math" w:hAnsi="Cambria Math"/>
                </w:rPr>
                <m:t>θ</m:t>
              </m:r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</m:oMath>
            <w:r>
              <w:rPr>
                <w:rFonts w:ascii="Cambria Math" w:hAnsi="Cambria Math"/>
              </w:rPr>
              <w:t xml:space="preserve"> 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</w:rPr>
                        <m:t>1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/>
                    </w:rPr>
                    <m:t>&gt;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ϕ</m:t>
              </m:r>
              <m:r>
                <w:rPr>
                  <w:rFonts w:ascii="Cambria Math" w:hAnsi="Cambria Math"/>
                </w:rPr>
                <m:t>&gt;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p>
                  </m:sSup>
                  <m:ctrlPr>
                    <w:rPr>
                      <w:rFonts w:ascii="Cambria Math" w:hAnsi="Cambria Math"/>
                      <w:i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  <m:ctrlPr>
                    <w:rPr>
                      <w:rFonts w:ascii="Cambria Math" w:hAnsi="Cambria Math"/>
                      <w:i/>
                    </w:rPr>
                  </m:ctrlPr>
                </m:e>
              </m:func>
            </m:oMath>
          </w:p>
          <w:p w:rsidR="00CC782B" w:rsidRDefault="00E96F47" w:rsidP="00E85B4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the sign changed as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is decreasing between</m:t>
                        </m:r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0,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d>
              </m:oMath>
            </m:oMathPara>
          </w:p>
          <w:p w:rsidR="00CC782B" w:rsidRPr="00DE0133" w:rsidRDefault="00E96F47" w:rsidP="00E85B4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θ=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 and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&lt;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ϕ</m:t>
                </m:r>
                <m:r>
                  <w:rPr>
                    <w:rFonts w:ascii="Cambria Math" w:hAnsi="Cambria Math"/>
                  </w:rPr>
                  <m:t>&lt;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CC782B" w:rsidRDefault="00E96F47" w:rsidP="00E85B4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&lt;</m:t>
                </m:r>
                <m:r>
                  <w:rPr>
                    <w:rFonts w:ascii="Cambria Math" w:hAnsi="Cambria Math"/>
                  </w:rPr>
                  <m:t>θ</m:t>
                </m:r>
                <m:r>
                  <w:rPr>
                    <w:rFonts w:ascii="Cambria Math" w:hAnsi="Cambria Math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ϕ</m:t>
                </m:r>
                <m:r>
                  <w:rPr>
                    <w:rFonts w:ascii="Cambria Math" w:hAnsi="Cambria Math"/>
                  </w:rPr>
                  <m:t>&lt;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CC782B" w:rsidRPr="00DE0133" w:rsidRDefault="00E96F47" w:rsidP="00E85B48">
            <w:pPr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ϕ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+θ∈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2π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8A2A68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x-y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x+y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z+t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z-t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=0 </m:t>
                </m:r>
              </m:oMath>
            </m:oMathPara>
          </w:p>
          <w:p w:rsidR="008A2A68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8A2A68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func>
                <m:r>
                  <w:rPr>
                    <w:rFonts w:ascii="Cambria Math" w:hAnsi="Cambria Math"/>
                  </w:rPr>
                  <m:t>+1-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</m:oMath>
            </m:oMathPara>
          </w:p>
          <w:p w:rsidR="008A2A68" w:rsidRPr="00A33FF1" w:rsidRDefault="008A2A68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func>
                <m:r>
                  <w:rPr>
                    <w:rFonts w:ascii="Cambria Math" w:hAnsi="Cambria Math"/>
                  </w:rPr>
                  <m:t>=-1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411E6B" w:rsidRPr="00A33FF1" w:rsidRDefault="00411E6B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a=c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, b=c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7012C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</m:func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</m:func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</m:e>
                    </m:d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den>
                </m:f>
              </m:oMath>
            </m:oMathPara>
          </w:p>
          <w:p w:rsidR="007012C1" w:rsidRPr="00A33FF1" w:rsidRDefault="007012C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=4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where </m:t>
                </m:r>
                <m:r>
                  <w:rPr>
                    <w:rFonts w:ascii="Cambria Math" w:hAnsi="Cambria Math"/>
                  </w:rPr>
                  <m:t>0&lt;θ&lt;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7012C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min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=8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when 2θ=90°.</m:t>
                </m:r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⇒θ=45°</m:t>
                </m:r>
              </m:oMath>
            </m:oMathPara>
          </w:p>
          <w:p w:rsidR="007012C1" w:rsidRPr="00A33FF1" w:rsidRDefault="0060068E" w:rsidP="002178ED">
            <w:pPr>
              <w:rPr>
                <w:rFonts w:ascii="Cambria Math" w:hAnsi="Cambria Math"/>
                <w:color w:val="FF0000"/>
              </w:rPr>
            </w:pPr>
            <w:r w:rsidRPr="00A33FF1">
              <w:rPr>
                <w:rFonts w:ascii="Cambria Math" w:hAnsi="Cambria Math"/>
              </w:rPr>
              <w:object w:dxaOrig="2570" w:dyaOrig="2398">
                <v:shape id="_x0000_i1029" type="#_x0000_t75" style="width:93.6pt;height:86.4pt" o:ole="">
                  <v:imagedata r:id="IM3S631S0" o:title=""/>
                </v:shape>
                <o:OLEObject Type="Embed" ProgID="ChemDraw.Document.6.0" ShapeID="_x0000_i1029" DrawAspect="Content" ObjectID="_1478862006" r:id="OM3S631S0"/>
              </w:objec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585A1A" w:rsidRPr="00B25038" w:rsidRDefault="00585A1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given equation is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-1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+5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x+9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=0</m:t>
              </m:r>
            </m:oMath>
          </w:p>
          <w:p w:rsidR="00F12C85" w:rsidRPr="00B25038" w:rsidRDefault="00521A36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="00585A1A" w:rsidRPr="00B25038">
              <w:rPr>
                <w:rFonts w:ascii="Cambria Math" w:hAnsi="Cambria Math"/>
              </w:rPr>
              <w:t xml:space="preserve"> only as the other factor gives imaginary roots</w:t>
            </w:r>
          </w:p>
          <w:p w:rsidR="00585A1A" w:rsidRPr="00B25038" w:rsidRDefault="00585A1A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=1⇒x=2nπ, n∈Z</m:t>
                </m:r>
              </m:oMath>
            </m:oMathPara>
          </w:p>
          <w:p w:rsidR="00585A1A" w:rsidRPr="00B25038" w:rsidRDefault="00585A1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Hence, it has infinite solutions as </w:t>
            </w:r>
            <m:oMath>
              <m:r>
                <w:rPr>
                  <w:rFonts w:ascii="Cambria Math" w:hAnsi="Cambria Math"/>
                </w:rPr>
                <m:t>n∈Z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199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BC4354" w:rsidRPr="00B25038" w:rsidRDefault="004C13B5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A=θ+15°, B=θ-15°</m:t>
              </m:r>
            </m:oMath>
          </w:p>
          <w:p w:rsidR="00BC4354" w:rsidRPr="00B25038" w:rsidRDefault="004C13B5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⇒A+B=2θ</m:t>
              </m:r>
            </m:oMath>
            <w:r w:rsidRPr="00B25038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A-B=30°</m:t>
              </m:r>
            </m:oMath>
          </w:p>
          <w:p w:rsidR="00BC4354" w:rsidRPr="00B25038" w:rsidRDefault="004C13B5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Now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1</m:t>
                  </m:r>
                </m:den>
              </m:f>
            </m:oMath>
          </w:p>
          <w:p w:rsidR="00BC4354" w:rsidRPr="00B25038" w:rsidRDefault="004C13B5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3+1</m:t>
                  </m:r>
                </m:num>
                <m:den>
                  <m:r>
                    <w:rPr>
                      <w:rFonts w:ascii="Cambria Math" w:hAnsi="Cambria Math"/>
                    </w:rPr>
                    <m:t>3-1</m:t>
                  </m:r>
                </m:den>
              </m:f>
            </m:oMath>
            <w:r w:rsidR="006251A0" w:rsidRPr="00B25038">
              <w:rPr>
                <w:rFonts w:ascii="Cambria Math" w:hAnsi="Cambria Math"/>
              </w:rPr>
              <w:t xml:space="preserve"> </w:t>
            </w:r>
            <w:r w:rsidRPr="00B25038">
              <w:rPr>
                <w:rFonts w:ascii="Cambria Math" w:hAnsi="Cambria Math"/>
              </w:rPr>
              <w:t>(applying componendo and dividendo rule)</w:t>
            </w:r>
          </w:p>
          <w:p w:rsidR="00BC4354" w:rsidRPr="00B25038" w:rsidRDefault="004C13B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A+B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A-B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BC4354" w:rsidRPr="00B25038" w:rsidRDefault="004C13B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30°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6E4237" w:rsidRPr="00B25038" w:rsidRDefault="004C13B5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⇒2θ=2nπ+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θ=nπ+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n ∈Z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64CC6" w:rsidRPr="00A33FF1" w:rsidRDefault="00602D5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</m:den>
                    </m:f>
                  </m:e>
                </m:ra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+ 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cosec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α</m:t>
                    </m:r>
                  </m:e>
                </m:rad>
              </m:oMath>
            </m:oMathPara>
          </w:p>
          <w:p w:rsidR="00F12C85" w:rsidRPr="00A33FF1" w:rsidRDefault="00464CC6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ra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=-1-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</m:oMath>
            </m:oMathPara>
          </w:p>
          <w:p w:rsidR="00464CC6" w:rsidRPr="00A33FF1" w:rsidRDefault="00464CC6" w:rsidP="002178ED">
            <w:pPr>
              <w:tabs>
                <w:tab w:val="left" w:pos="2500"/>
              </w:tabs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since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α&lt;-1</m:t>
                      </m:r>
                    </m:e>
                  </m:func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when </m:t>
                  </m:r>
                  <m:r>
                    <w:rPr>
                      <w:rFonts w:ascii="Cambria Math" w:hAnsi="Cambria Math"/>
                    </w:rPr>
                    <m:t xml:space="preserve">3π/4&lt;α&lt;π, 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cot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</m:func>
                    </m:e>
                  </m:d>
                  <m:r>
                    <w:rPr>
                      <w:rFonts w:ascii="Cambria Math" w:hAnsi="Cambria Math"/>
                    </w:rPr>
                    <m:t>=-1-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C62EFD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C62EFD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+2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-4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4±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16-4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7-4</m:t>
                            </m:r>
                          </m:e>
                        </m:d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+2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+2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as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&lt;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  <w:p w:rsidR="00C62EFD" w:rsidRPr="00A33FF1" w:rsidRDefault="00C62EFD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BA13AA" w:rsidRPr="00A33FF1" w:rsidRDefault="00BA13AA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We have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9°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27°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63°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81°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9°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81°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27°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63°</m:t>
                      </m:r>
                    </m:e>
                  </m:func>
                </m:e>
              </m:d>
            </m:oMath>
          </w:p>
          <w:p w:rsidR="00BA13AA" w:rsidRPr="00A33FF1" w:rsidRDefault="00BA13A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9°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9°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27°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27°</m:t>
                        </m:r>
                      </m:e>
                    </m:func>
                  </m:den>
                </m:f>
              </m:oMath>
            </m:oMathPara>
          </w:p>
          <w:p w:rsidR="00BA13AA" w:rsidRPr="00A33FF1" w:rsidRDefault="00BA13A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18°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54°</m:t>
                        </m:r>
                      </m:e>
                    </m:func>
                  </m:den>
                </m:f>
              </m:oMath>
            </m:oMathPara>
          </w:p>
          <w:p w:rsidR="00BA13AA" w:rsidRPr="00A33FF1" w:rsidRDefault="00BA13A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54°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18°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54°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18°</m:t>
                            </m:r>
                          </m:e>
                        </m:func>
                      </m:den>
                    </m:f>
                  </m:e>
                </m:d>
              </m:oMath>
            </m:oMathPara>
          </w:p>
          <w:p w:rsidR="00F12C85" w:rsidRPr="00A33FF1" w:rsidRDefault="00BA13A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36°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18°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18°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36°</m:t>
                            </m:r>
                          </m:e>
                        </m:func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=4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0214F4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pπ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qπ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qπ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  <w:p w:rsidR="000214F4" w:rsidRPr="00B25038" w:rsidRDefault="00510E6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qπ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0214F4" w:rsidRPr="00B25038" w:rsidRDefault="00510E6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=n+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q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0214F4" w:rsidRPr="00B25038" w:rsidRDefault="00510E6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p+q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2n+1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6E4237" w:rsidRPr="00B25038" w:rsidRDefault="00510E6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⇒p+q=2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2n+1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1500D1" w:rsidRPr="00A33FF1" w:rsidRDefault="00FB2108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3θ</m:t>
                                </m:r>
                              </m:e>
                            </m:func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=(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θ+3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θ-4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θ)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θ=(4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θ-4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uncPr>
                                      <m:fNam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sin</m:t>
                                            </m: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</m:fName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θ)</m:t>
                                        </m:r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sin</m:t>
                                            </m:r>
                                          </m:fName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θ</m:t>
                                            </m:r>
                                          </m:e>
                                        </m:func>
                                      </m:e>
                                    </m:func>
                                  </m:e>
                                </m:func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</m:oMathPara>
          </w:p>
          <w:p w:rsidR="00FB2108" w:rsidRPr="00A33FF1" w:rsidRDefault="00FB2108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4 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θ(1-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)</m:t>
                    </m:r>
                  </m:e>
                </m:func>
                <m:r>
                  <w:rPr>
                    <w:rFonts w:ascii="Cambria Math" w:hAnsi="Cambria Math"/>
                  </w:rPr>
                  <m:t>=4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θ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cos</m:t>
                                        </m:r>
                                      </m:fName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θ</m:t>
                                        </m:r>
                                      </m:e>
                                    </m:func>
                                  </m:e>
                                </m:func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≥0</m:t>
                </m:r>
              </m:oMath>
            </m:oMathPara>
          </w:p>
          <w:p w:rsidR="00FB2108" w:rsidRPr="00A33FF1" w:rsidRDefault="00FB2108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Which is true for all </w:t>
            </w:r>
            <m:oMath>
              <m:r>
                <w:rPr>
                  <w:rFonts w:ascii="Cambria Math" w:hAnsi="Cambria Math"/>
                </w:rPr>
                <m:t>θ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6E4237" w:rsidRPr="00B25038" w:rsidRDefault="00F96FD6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Since,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7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x-3</m:t>
                  </m:r>
                </m:e>
              </m:func>
              <m:r>
                <w:rPr>
                  <w:rFonts w:ascii="Cambria Math" w:hAnsi="Cambria Math"/>
                </w:rPr>
                <m:t>=0,</m:t>
              </m:r>
            </m:oMath>
          </w:p>
          <w:p w:rsidR="00E94102" w:rsidRPr="00B25038" w:rsidRDefault="00E9410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Dividing the equation by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</m:oMath>
            <w:r w:rsidRPr="00B25038">
              <w:rPr>
                <w:rFonts w:ascii="Cambria Math" w:hAnsi="Cambria Math"/>
              </w:rPr>
              <w:t xml:space="preserve"> we get</w:t>
            </w:r>
          </w:p>
          <w:p w:rsidR="00E94102" w:rsidRPr="00B25038" w:rsidRDefault="00E9410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7+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x-3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E94102" w:rsidRPr="00B25038" w:rsidRDefault="00F96FD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⇒7+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x-3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E94102" w:rsidRPr="00B25038" w:rsidRDefault="00F96FD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x-4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E94102" w:rsidRPr="00B25038" w:rsidRDefault="00F96FD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x+1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x-4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E94102" w:rsidRPr="00B25038" w:rsidRDefault="00F96FD6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=-1</m:t>
              </m:r>
            </m:oMath>
            <w:r w:rsidRPr="00B25038">
              <w:rPr>
                <w:rFonts w:ascii="Cambria Math" w:hAnsi="Cambria Math"/>
              </w:rPr>
              <w:t xml:space="preserve">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oMath>
          </w:p>
          <w:p w:rsidR="00E94102" w:rsidRPr="00B25038" w:rsidRDefault="00F96FD6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⇒x=nπ+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3π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  <w:r w:rsidRPr="00B25038">
              <w:rPr>
                <w:rFonts w:ascii="Cambria Math" w:hAnsi="Cambria Math"/>
              </w:rPr>
              <w:t xml:space="preserve"> or </w:t>
            </w:r>
            <m:oMath>
              <m:r>
                <w:rPr>
                  <w:rFonts w:ascii="Cambria Math" w:hAnsi="Cambria Math"/>
                </w:rPr>
                <m:t>x=kπ+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,</m:t>
              </m:r>
            </m:oMath>
            <w:r w:rsidRPr="00B25038">
              <w:rPr>
                <w:rFonts w:ascii="Cambria Math" w:hAnsi="Cambria Math"/>
              </w:rPr>
              <w:t xml:space="preserve"> where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k, n∈Z</m:t>
                  </m:r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4D6865" w:rsidRPr="00E50692" w:rsidRDefault="004D6865" w:rsidP="002C455C">
            <w:pPr>
              <w:rPr>
                <w:rFonts w:ascii="Cambria Math" w:hAnsi="Cambria Math"/>
                <w:i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R.H.S.=</m:t>
              </m:r>
              <m:r>
                <w:rPr>
                  <w:rFonts w:ascii="Cambria Math" w:hAnsi="Cambria Math"/>
                </w:rPr>
                <m:t>x=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5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=x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10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p>
                    </m:den>
                  </m:f>
                </m:e>
              </m:func>
              <m:r>
                <w:rPr>
                  <w:rFonts w:ascii="Cambria Math" w:hAnsi="Cambria Math"/>
                </w:rPr>
                <m:t>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+x-1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 xml:space="preserve">, </m:t>
              </m:r>
            </m:oMath>
            <w:r w:rsidRPr="00E50692">
              <w:rPr>
                <w:rFonts w:ascii="Cambria Math" w:hAnsi="Cambria Math"/>
              </w:rPr>
              <w:t xml:space="preserve">therefore </w:t>
            </w:r>
            <m:oMath>
              <m:r>
                <w:rPr>
                  <w:rFonts w:ascii="Cambria Math" w:hAnsi="Cambria Math"/>
                </w:rPr>
                <m:t xml:space="preserve">x-1=0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or </m:t>
              </m:r>
              <m:r>
                <w:rPr>
                  <w:rFonts w:ascii="Cambria Math" w:hAnsi="Cambria Math"/>
                </w:rPr>
                <m:t>x=1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086D00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abc</m:t>
                        </m:r>
                      </m:den>
                    </m:f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abc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abc</m:t>
                        </m:r>
                      </m:den>
                    </m:f>
                  </m:den>
                </m:f>
              </m:oMath>
            </m:oMathPara>
          </w:p>
          <w:p w:rsidR="00890A79" w:rsidRPr="00DB5034" w:rsidRDefault="00086D00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radPr>
                              <m:deg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eg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5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e>
                            </m:rad>
                            <m:ctrlPr>
                              <w:rPr>
                                <w:rFonts w:ascii="Cambria Math" w:hAnsi="Cambria Math"/>
                              </w:rPr>
                            </m:ctrlP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-2</m:t>
                    </m:r>
                  </m:sup>
                </m:sSup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radPr>
                              <m:deg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eg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5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e>
                            </m:rad>
                            <m:ctrlPr>
                              <w:rPr>
                                <w:rFonts w:ascii="Cambria Math" w:hAnsi="Cambria Math"/>
                              </w:rPr>
                            </m:ctrlP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=1⇒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radPr>
                          <m:deg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eg>
                          <m:e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e>
                        </m:rad>
                        <m:ctrlPr>
                          <w:rPr>
                            <w:rFonts w:ascii="Cambria Math" w:hAnsi="Cambria Math"/>
                          </w:rPr>
                        </m:ctrlP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=0⇒x=1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209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6768D3" w:rsidRPr="00A33FF1" w:rsidRDefault="00D66F03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Since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α&lt;β&lt;γ&lt;δ</m:t>
              </m:r>
            </m:oMath>
            <w:r w:rsidRPr="00A33FF1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</m:func>
              <m:r>
                <w:rPr>
                  <w:rFonts w:ascii="Cambria Math" w:hAnsi="Cambria Math"/>
                </w:rPr>
                <m:t xml:space="preserve">=K, </m:t>
              </m:r>
            </m:oMath>
            <w:r w:rsidRPr="00A33FF1">
              <w:rPr>
                <w:rFonts w:ascii="Cambria Math" w:hAnsi="Cambria Math"/>
              </w:rPr>
              <w:t>therefore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β=π-α, γ</m:t>
              </m:r>
            </m:oMath>
          </w:p>
          <w:p w:rsidR="00F12C85" w:rsidRPr="00A33FF1" w:rsidRDefault="006768D3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=2π+α, δ=3π-α</m:t>
                </m:r>
              </m:oMath>
            </m:oMathPara>
          </w:p>
          <w:p w:rsidR="00F97750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6768D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6768D3" w:rsidRPr="00A33FF1" w:rsidRDefault="006768D3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rad>
                <m:r>
                  <w:rPr>
                    <w:rFonts w:ascii="Cambria Math" w:hAnsi="Cambria Math"/>
                  </w:rPr>
                  <m:t>=2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1+K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ab</m:t>
                  </m:r>
                </m:e>
              </m:func>
            </m:oMath>
            <w:r w:rsidR="004D6865" w:rsidRPr="00E50692">
              <w:rPr>
                <w:rFonts w:ascii="Cambria Math" w:hAnsi="Cambria Math"/>
              </w:rPr>
              <w:t xml:space="preserve"> is defined if </w:t>
            </w:r>
            <m:oMath>
              <m:r>
                <w:rPr>
                  <w:rFonts w:ascii="Cambria Math" w:hAnsi="Cambria Math"/>
                </w:rPr>
                <m:t>ab&gt;0</m:t>
              </m:r>
            </m:oMath>
            <w:r w:rsidR="004D6865" w:rsidRPr="00E50692">
              <w:rPr>
                <w:rFonts w:ascii="Cambria Math" w:hAnsi="Cambria Math"/>
              </w:rPr>
              <w:t xml:space="preserve"> or </w:t>
            </w:r>
            <m:oMath>
              <m:r>
                <w:rPr>
                  <w:rFonts w:ascii="Cambria Math" w:hAnsi="Cambria Math"/>
                </w:rPr>
                <m:t xml:space="preserve">a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b</m:t>
              </m:r>
            </m:oMath>
            <w:r w:rsidR="004D6865" w:rsidRPr="00E50692">
              <w:rPr>
                <w:rFonts w:ascii="Cambria Math" w:hAnsi="Cambria Math"/>
              </w:rPr>
              <w:t xml:space="preserve"> have the same sign.</w:t>
            </w:r>
          </w:p>
          <w:p w:rsidR="004D6865" w:rsidRPr="00E50692" w:rsidRDefault="004D6865" w:rsidP="002C455C">
            <w:pPr>
              <w:rPr>
                <w:rFonts w:ascii="Cambria Math" w:hAnsi="Cambria Math"/>
                <w:b/>
              </w:rPr>
            </w:pPr>
            <w:r w:rsidRPr="00E50692">
              <w:rPr>
                <w:rFonts w:ascii="Cambria Math" w:hAnsi="Cambria Math"/>
                <w:b/>
              </w:rPr>
              <w:t xml:space="preserve">Case (i) :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a, b</m:t>
              </m:r>
              <m:r>
                <w:rPr>
                  <w:rFonts w:ascii="Cambria Math" w:hAnsi="Cambria Math"/>
                </w:rPr>
                <m:t xml:space="preserve">&gt;0 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</m:d>
            </m:oMath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  <w:b/>
              </w:rPr>
            </w:pPr>
            <w:r w:rsidRPr="00E50692">
              <w:rPr>
                <w:rFonts w:ascii="Cambria Math" w:hAnsi="Cambria Math"/>
                <w:b/>
              </w:rPr>
              <w:t>Case (ii) :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 a. b</m:t>
              </m:r>
              <m:r>
                <w:rPr>
                  <w:rFonts w:ascii="Cambria Math" w:hAnsi="Cambria Math"/>
                </w:rPr>
                <m:t xml:space="preserve">&lt;0 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e>
              </m:d>
            </m:oMath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ab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-a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-a</m:t>
                        </m:r>
                      </m:e>
                    </m:d>
                  </m:e>
                </m:func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From Eqs. (i) and (ii), we have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ab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</m:fun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d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9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e>
                    </m:d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</m:d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83</m:t>
                        </m:r>
                      </m:e>
                    </m:func>
                  </m:sup>
                </m:sSup>
              </m:oMath>
            </m:oMathPara>
          </w:p>
          <w:p w:rsidR="000868E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d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</m:d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83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⇒2+81=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</m:d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83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⇒83=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</m:d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83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⇒x</m:t>
                </m:r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=10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CD5CEF" w:rsidRPr="00DB5034" w:rsidRDefault="00CD5CE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3573" w:dyaOrig="2692">
                <v:shape id="_x0000_i1031" type="#_x0000_t75" style="width:100.8pt;height:1in" o:ole="">
                  <v:imagedata r:id="IM3S1000S0" o:title=""/>
                </v:shape>
                <o:OLEObject Type="Embed" ProgID="ChemDraw.Document.6.0" ShapeID="_x0000_i1031" DrawAspect="Content" ObjectID="_1478862229" r:id="OM3S1000S0"/>
              </w:object>
            </w:r>
          </w:p>
          <w:p w:rsidR="00E00BE3" w:rsidRPr="00DB5034" w:rsidRDefault="00E00BE3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θ=π-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C+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 xml:space="preserve"> 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C+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C+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B+C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B-C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D004D0" w:rsidRPr="00B25038" w:rsidRDefault="00D004D0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Given that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+b=0</m:t>
              </m:r>
            </m:oMath>
          </w:p>
          <w:p w:rsidR="004C1BDC" w:rsidRPr="00B25038" w:rsidRDefault="00610FE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-1±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1-4b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 ⇒0≤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-1±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1-4b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&lt;1  ⇒-2&lt;b&lt;0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1500D1" w:rsidRPr="00A33FF1" w:rsidRDefault="00FB2108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We have given that</w:t>
            </w:r>
          </w:p>
          <w:p w:rsidR="00FB2108" w:rsidRPr="00A33FF1" w:rsidRDefault="00602D5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…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FB2108" w:rsidRPr="00A33FF1" w:rsidRDefault="00FB2108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…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…(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FB2108" w:rsidRPr="00A33FF1" w:rsidRDefault="00FB2108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y=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func>
                </m:e>
              </m:d>
              <m:r>
                <w:rPr>
                  <w:rFonts w:ascii="Cambria Math" w:hAnsi="Cambria Math"/>
                </w:rPr>
                <m:t>…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</m:e>
                  </m:func>
                </m:e>
              </m:d>
              <m:r>
                <w:rPr>
                  <w:rFonts w:ascii="Cambria Math" w:hAnsi="Cambria Math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to be maximum</m:t>
              </m:r>
              <m:r>
                <w:rPr>
                  <w:rFonts w:ascii="Cambria Math" w:hAnsi="Cambria Math"/>
                </w:rPr>
                <m:t>)</m:t>
              </m:r>
            </m:oMath>
          </w:p>
          <w:p w:rsidR="00FB2108" w:rsidRPr="00A33FF1" w:rsidRDefault="00FB2108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Squaring both sides, we get</w:t>
            </w:r>
          </w:p>
          <w:p w:rsidR="00FB2108" w:rsidRPr="00A33FF1" w:rsidRDefault="00602D5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…(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cos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5A23B2" w:rsidRPr="00A33FF1" w:rsidRDefault="005A23B2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…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cos</m:t>
                                  </m:r>
                                </m:fNam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n</m:t>
                                      </m:r>
                                    </m:sub>
                                  </m:sSub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sin</m:t>
                                      </m:r>
                                    </m:fNam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α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</m:e>
                                  </m:func>
                                </m:e>
                              </m:func>
                            </m:e>
                          </m:func>
                        </m:e>
                      </m:func>
                    </m:e>
                  </m:func>
                </m:e>
              </m:func>
            </m:oMath>
            <w:r w:rsidRPr="00A33FF1">
              <w:rPr>
                <w:rFonts w:ascii="Cambria Math" w:hAnsi="Cambria Math"/>
              </w:rPr>
              <w:t xml:space="preserve"> [using Eq.(i)]</w:t>
            </w:r>
          </w:p>
          <w:p w:rsidR="005A23B2" w:rsidRPr="00A33FF1" w:rsidRDefault="005A23B2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[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…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sub>
                            </m:sSub>
                          </m:e>
                        </m:func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  <w:p w:rsidR="005A23B2" w:rsidRPr="00A33FF1" w:rsidRDefault="005A23B2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As </w:t>
            </w:r>
            <m:oMath>
              <m:r>
                <w:rPr>
                  <w:rFonts w:ascii="Cambria Math" w:hAnsi="Cambria Math"/>
                </w:rPr>
                <m:t>0≤2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 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,…2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≤π</m:t>
              </m:r>
            </m:oMath>
          </w:p>
          <w:p w:rsidR="005A23B2" w:rsidRPr="00A33FF1" w:rsidRDefault="005A23B2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⇒0≤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,…,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≤1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  <w:p w:rsidR="005A23B2" w:rsidRPr="00A33FF1" w:rsidRDefault="005A23B2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1⇒y≤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n/2</m:t>
                        </m:r>
                      </m:sup>
                    </m:sSup>
                  </m:den>
                </m:f>
              </m:oMath>
            </m:oMathPara>
          </w:p>
          <w:p w:rsidR="005A23B2" w:rsidRPr="00A33FF1" w:rsidRDefault="005A23B2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Therefore, the maximum value of </w:t>
            </w:r>
            <m:oMath>
              <m:r>
                <w:rPr>
                  <w:rFonts w:ascii="Cambria Math" w:hAnsi="Cambria Math"/>
                </w:rPr>
                <m:t>y</m:t>
              </m:r>
            </m:oMath>
            <w:r w:rsidRPr="00A33FF1">
              <w:rPr>
                <w:rFonts w:ascii="Cambria Math" w:hAnsi="Cambria Math"/>
              </w:rPr>
              <w:t xml:space="preserve"> is </w:t>
            </w:r>
            <m:oMath>
              <m:r>
                <w:rPr>
                  <w:rFonts w:ascii="Cambria Math" w:hAnsi="Cambria Math"/>
                </w:rPr>
                <m:t>1/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n/2</m:t>
                  </m:r>
                </m:sup>
              </m:sSup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rad>
                <m:r>
                  <w:rPr>
                    <w:rFonts w:ascii="Cambria Math" w:hAnsi="Cambria Math"/>
                  </w:rPr>
                  <m:t>-0.5=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rad>
                  </m:e>
                </m:func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rad>
                <m:r>
                  <w:rPr>
                    <w:rFonts w:ascii="Cambria Math" w:hAnsi="Cambria Math"/>
                  </w:rPr>
                  <m:t>-0.5=0.5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⇒y-0.5=0.5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-2y+1=0⇒y=1⇒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lo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x=1⇒x=2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49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7</m:t>
                                </m:r>
                              </m:sub>
                            </m:sSub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func>
                      </m:e>
                    </m:d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=49×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=49×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9C3745" w:rsidRPr="00A33FF1" w:rsidRDefault="009C3745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9C374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2B</m:t>
                    </m:r>
                  </m:e>
                </m:func>
              </m:oMath>
            </m:oMathPara>
          </w:p>
          <w:p w:rsidR="009C3745" w:rsidRPr="00A33FF1" w:rsidRDefault="00EA1F01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Also </w:t>
            </w:r>
            <m:oMath>
              <m:r>
                <w:rPr>
                  <w:rFonts w:ascii="Cambria Math" w:hAnsi="Cambria Math"/>
                </w:rPr>
                <m:t>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func>
              <m:r>
                <w:rPr>
                  <w:rFonts w:ascii="Cambria Math" w:hAnsi="Cambria Math"/>
                </w:rPr>
                <m:t>A-2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2B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</w:p>
          <w:p w:rsidR="00F12C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</m:t>
                    </m:r>
                  </m:e>
                </m:func>
              </m:oMath>
            </m:oMathPara>
          </w:p>
          <w:p w:rsidR="00C273AE" w:rsidRPr="00A33FF1" w:rsidRDefault="00EA1F01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Now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A+2B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2B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2B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2A</m:t>
                  </m:r>
                </m:e>
              </m:func>
            </m:oMath>
          </w:p>
          <w:p w:rsidR="009C3745" w:rsidRPr="00A33FF1" w:rsidRDefault="00C273AE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-3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C273AE" w:rsidRPr="00A33FF1" w:rsidRDefault="00C273AE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∴A+2B=π/2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2y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y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Putting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y</m:t>
                  </m:r>
                </m:sup>
              </m:sSup>
              <m:r>
                <w:rPr>
                  <w:rFonts w:ascii="Cambria Math" w:hAnsi="Cambria Math"/>
                </w:rPr>
                <m:t>=t,</m:t>
              </m:r>
            </m:oMath>
            <w:r w:rsidRPr="00E50692">
              <w:rPr>
                <w:rFonts w:ascii="Cambria Math" w:hAnsi="Cambria Math"/>
              </w:rPr>
              <w:t xml:space="preserve"> we get</w:t>
            </w:r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-t+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 xml:space="preserve">=0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where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sup>
                </m:sSup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p>
                </m:e>
              </m:d>
            </m:oMath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p>
                    </m:sSup>
                  </m:e>
                </m:d>
              </m:oMath>
            </m:oMathPara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=x+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219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C17330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=n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x-y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</m:oMath>
            </m:oMathPara>
          </w:p>
          <w:p w:rsidR="00C17330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x-y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.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1+n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e>
                </m:d>
              </m:oMath>
            </m:oMathPara>
          </w:p>
          <w:p w:rsidR="00C17330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x-y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sec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sec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1+n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tan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C17330" w:rsidRPr="00A33FF1" w:rsidRDefault="00C1733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func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1+n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tan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C17330" w:rsidRPr="00A33FF1" w:rsidRDefault="00C1733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func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func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1+n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tan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C17330" w:rsidRPr="00A33FF1" w:rsidRDefault="00C1733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n-1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1+n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tan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C17330" w:rsidRPr="00A33FF1" w:rsidRDefault="00C1733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Now,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1+n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e>
                        </m:func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≥n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A.M.≥G.M.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C17330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1+n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tan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4n</m:t>
                    </m:r>
                  </m:den>
                </m:f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x-y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≤1+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n-1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4n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n+1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4n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2781D" w:rsidRPr="00DB5034" w:rsidRDefault="0048346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AC=d, OA=OB=r, CD=BD=l, ∠COA=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F2781D" w:rsidRPr="00DB5034" w:rsidRDefault="0048346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=O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+O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 AO OC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</m:oMath>
            </m:oMathPara>
          </w:p>
          <w:p w:rsidR="00622990" w:rsidRPr="00DB5034" w:rsidRDefault="0048346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F2781D" w:rsidRPr="00DB5034" w:rsidRDefault="0048346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363" w:dyaOrig="3007">
                <v:shape id="_x0000_i1026" type="#_x0000_t75" style="width:136.5pt;height:93.75pt" o:ole="">
                  <v:imagedata r:id="IM3S976S0" o:title=""/>
                </v:shape>
                <o:OLEObject Type="Embed" ProgID="ChemDraw.Document.6.0" ShapeID="_x0000_i1026" DrawAspect="Content" ObjectID="_1541599637" r:id="OM3S976S0"/>
              </w:object>
            </w:r>
          </w:p>
          <w:p w:rsidR="00F2781D" w:rsidRPr="00DB5034" w:rsidRDefault="0048346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Also,  </w:t>
            </w:r>
            <m:oMath>
              <m:r>
                <w:rPr>
                  <w:rFonts w:ascii="Cambria Math" w:hAnsi="Cambria Math"/>
                </w:rPr>
                <m:t>∠BOD=∠COD=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2π</m:t>
                  </m:r>
                </m:num>
                <m:den>
                  <m:r>
                    <w:rPr>
                      <w:rFonts w:ascii="Cambria Math" w:hAnsi="Cambria Math"/>
                    </w:rPr>
                    <m:t>3×2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 xml:space="preserve"> 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BD</m:t>
                  </m:r>
                </m:num>
                <m:den>
                  <m:r>
                    <w:rPr>
                      <w:rFonts w:ascii="Cambria Math" w:hAnsi="Cambria Math"/>
                    </w:rPr>
                    <m:t>OB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l</m:t>
                  </m:r>
                </m:num>
                <m:den>
                  <m:r>
                    <w:rPr>
                      <w:rFonts w:ascii="Cambria Math" w:hAnsi="Cambria Math"/>
                    </w:rPr>
                    <m:t>r</m:t>
                  </m:r>
                </m:den>
              </m:f>
              <m:r>
                <w:rPr>
                  <w:rFonts w:ascii="Cambria Math" w:hAnsi="Cambria Math"/>
                </w:rPr>
                <m:t>⇒l=r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r>
                <w:rPr>
                  <w:rFonts w:ascii="Cambria Math" w:hAnsi="Cambria Math"/>
                </w:rPr>
                <m:t>=d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743421" w:rsidRPr="00DB5034" w:rsidRDefault="0074342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R=8r=8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4R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d>
              </m:oMath>
            </m:oMathPara>
          </w:p>
          <w:p w:rsidR="00743421" w:rsidRPr="00DB5034" w:rsidRDefault="0074342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16</m:t>
                    </m:r>
                  </m:den>
                </m:f>
              </m:oMath>
            </m:oMathPara>
          </w:p>
          <w:p w:rsidR="00743421" w:rsidRPr="00DB5034" w:rsidRDefault="00E37DB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A-B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A+B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16</m:t>
                    </m:r>
                  </m:den>
                </m:f>
              </m:oMath>
            </m:oMathPara>
          </w:p>
          <w:p w:rsidR="00743421" w:rsidRPr="00DB5034" w:rsidRDefault="00E37DB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16</m:t>
                    </m:r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F12C85" w:rsidRPr="00DB5034" w:rsidRDefault="00E37DB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=1-2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CD2F12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cosec </m:t>
                        </m:r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CD2F12" w:rsidRPr="00B25038" w:rsidRDefault="004C13B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and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4C1BDC" w:rsidRPr="00B25038" w:rsidRDefault="004C13B5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,n∈Z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9347B0" w:rsidRPr="00DB5034" w:rsidRDefault="00111A8B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Since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3B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3C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9347B0" w:rsidRPr="00DB5034" w:rsidRDefault="00111A8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5588A" w:rsidRPr="00DB5034" w:rsidRDefault="00111A8B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Either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3A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=180°</m:t>
              </m:r>
            </m:oMath>
            <w:r w:rsidRPr="00DB5034">
              <w:rPr>
                <w:rFonts w:ascii="Cambria Math" w:hAnsi="Cambria Math"/>
              </w:rPr>
              <w:t xml:space="preserve"> or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3B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=180° </m:t>
              </m:r>
            </m:oMath>
            <w:r w:rsidRPr="00DB5034">
              <w:rPr>
                <w:rFonts w:ascii="Cambria Math" w:hAnsi="Cambria Math"/>
              </w:rPr>
              <w:t>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3C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=180°</m:t>
              </m:r>
            </m:oMath>
          </w:p>
          <w:p w:rsidR="00862CCC" w:rsidRPr="00DB5034" w:rsidRDefault="00862CC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Either </w:t>
            </w:r>
            <m:oMath>
              <m:r>
                <w:rPr>
                  <w:rFonts w:ascii="Cambria Math" w:hAnsi="Cambria Math"/>
                </w:rPr>
                <m:t xml:space="preserve">A=120° </m:t>
              </m:r>
            </m:oMath>
            <w:r w:rsidR="00111A8B" w:rsidRPr="00DB5034">
              <w:rPr>
                <w:rFonts w:ascii="Cambria Math" w:hAnsi="Cambria Math"/>
              </w:rPr>
              <w:t>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B=120° </m:t>
              </m:r>
            </m:oMath>
            <w:r w:rsidR="00111A8B" w:rsidRPr="00DB5034">
              <w:rPr>
                <w:rFonts w:ascii="Cambria Math" w:hAnsi="Cambria Math"/>
              </w:rPr>
              <w:t xml:space="preserve">or  </w:t>
            </w:r>
            <m:oMath>
              <m:r>
                <w:rPr>
                  <w:rFonts w:ascii="Cambria Math" w:hAnsi="Cambria Math"/>
                </w:rPr>
                <m:t>C=120°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=1-2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≤1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A614C6" w:rsidRPr="00DB5034" w:rsidRDefault="008B065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We have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 xml:space="preserve">=k </m:t>
              </m:r>
            </m:oMath>
            <w:r w:rsidRPr="00DB5034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8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</m:oMath>
          </w:p>
          <w:p w:rsidR="00A614C6" w:rsidRPr="00DB5034" w:rsidRDefault="008B065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  <w:p w:rsidR="00A614C6" w:rsidRPr="00DB5034" w:rsidRDefault="008B065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9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-4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6kc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6kc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A614C6" w:rsidRPr="00DB5034" w:rsidRDefault="008B065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⇒45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=50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+20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  <w:p w:rsidR="00A614C6" w:rsidRPr="00DB5034" w:rsidRDefault="008B065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-25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+50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DB4C3D" w:rsidRPr="00DB5034" w:rsidRDefault="008B065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±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625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 xml:space="preserve">-400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F12C85" w:rsidRPr="00DB5034" w:rsidRDefault="008B065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±15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=10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DB4C3D" w:rsidRPr="00DB5034" w:rsidRDefault="00DB4C3D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There are two possible valid values of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.</m:t>
              </m:r>
            </m:oMath>
            <w:r w:rsidRPr="00DB5034">
              <w:rPr>
                <w:rFonts w:ascii="Cambria Math" w:hAnsi="Cambria Math"/>
              </w:rPr>
              <w:t xml:space="preserve">  Hence, there exist two triangles satisfying the given conditions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21.4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a</m:t>
                    </m:r>
                  </m:sup>
                </m:sSup>
                <m:r>
                  <w:rPr>
                    <w:rFonts w:ascii="Cambria Math" w:hAnsi="Cambria Math"/>
                  </w:rPr>
                  <m:t>=100⇒a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21.4</m:t>
                        </m:r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21.4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 xml:space="preserve">=2/a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</m:d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Again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0.00214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b</m:t>
                  </m:r>
                </m:sup>
              </m:sSup>
              <m:r>
                <w:rPr>
                  <w:rFonts w:ascii="Cambria Math" w:hAnsi="Cambria Math"/>
                </w:rPr>
                <m:t xml:space="preserve">=100,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we get </m:t>
              </m:r>
              <m:r>
                <w:rPr>
                  <w:rFonts w:ascii="Cambria Math" w:hAnsi="Cambria Math"/>
                </w:rPr>
                <m:t>b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0.00214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=2</m:t>
              </m:r>
            </m:oMath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21.4×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-4</m:t>
                            </m:r>
                          </m:sup>
                        </m:sSup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⇒b=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21.4-4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-2</m:t>
                    </m:r>
                  </m:den>
                </m:f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⇒b=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1-2a</m:t>
                    </m:r>
                  </m:den>
                </m:f>
                <m:r>
                  <w:rPr>
                    <w:rFonts w:ascii="Cambria Math" w:hAnsi="Cambria Math"/>
                  </w:rPr>
                  <m:t>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1-2a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4C1BDC" w:rsidRPr="00B25038" w:rsidRDefault="00EC1599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≥0</m:t>
                </m:r>
              </m:oMath>
            </m:oMathPara>
          </w:p>
          <w:p w:rsidR="00EC1599" w:rsidRPr="00B25038" w:rsidRDefault="006A1AF8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where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&gt;0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</m:oMath>
            </m:oMathPara>
          </w:p>
          <w:p w:rsidR="00EC1599" w:rsidRPr="00B25038" w:rsidRDefault="00C51869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3x</m:t>
                            </m:r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≥0</m:t>
                </m:r>
              </m:oMath>
            </m:oMathPara>
          </w:p>
          <w:p w:rsidR="00EC1599" w:rsidRPr="00B25038" w:rsidRDefault="00C51869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3x</m:t>
                    </m:r>
                  </m:e>
                </m:func>
                <m:r>
                  <w:rPr>
                    <w:rFonts w:ascii="Cambria Math" w:hAnsi="Cambria Math"/>
                  </w:rPr>
                  <m:t>≥1</m:t>
                </m:r>
              </m:oMath>
            </m:oMathPara>
          </w:p>
          <w:p w:rsidR="00EC1599" w:rsidRPr="00B25038" w:rsidRDefault="00C51869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For </w:t>
            </w:r>
            <m:oMath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&gt;0</m:t>
              </m:r>
            </m:oMath>
          </w:p>
          <w:p w:rsidR="00EC1599" w:rsidRPr="00B25038" w:rsidRDefault="00C51869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⇒x∈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π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         (i)</w:t>
            </w:r>
          </w:p>
          <w:p w:rsidR="00EC1599" w:rsidRPr="00B25038" w:rsidRDefault="00C51869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3x</m:t>
                  </m:r>
                </m:e>
              </m:func>
              <m:r>
                <w:rPr>
                  <w:rFonts w:ascii="Cambria Math" w:hAnsi="Cambria Math"/>
                </w:rPr>
                <m:t>&gt;0</m:t>
              </m:r>
            </m:oMath>
            <w:r w:rsidRPr="00B25038">
              <w:rPr>
                <w:rFonts w:ascii="Cambria Math" w:hAnsi="Cambria Math"/>
              </w:rPr>
              <w:t xml:space="preserve">        (ii)</w:t>
            </w:r>
          </w:p>
          <w:p w:rsidR="00EC1599" w:rsidRPr="00B25038" w:rsidRDefault="00C51869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⇒3x∈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0,π</m:t>
                    </m:r>
                  </m:e>
                </m:d>
                <m:r>
                  <w:rPr>
                    <w:rFonts w:ascii="Cambria Math" w:hAnsi="Cambria Math"/>
                  </w:rPr>
                  <m:t>∪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2π, 3π</m:t>
                    </m:r>
                  </m:e>
                </m:d>
              </m:oMath>
            </m:oMathPara>
          </w:p>
          <w:p w:rsidR="00EC1599" w:rsidRPr="00B25038" w:rsidRDefault="00C51869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∪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,π</m:t>
                    </m:r>
                  </m:e>
                </m:d>
              </m:oMath>
            </m:oMathPara>
          </w:p>
          <w:p w:rsidR="00EC1599" w:rsidRPr="00B25038" w:rsidRDefault="00C51869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For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3x</m:t>
                  </m:r>
                </m:e>
              </m:func>
              <m:r>
                <w:rPr>
                  <w:rFonts w:ascii="Cambria Math" w:hAnsi="Cambria Math"/>
                </w:rPr>
                <m:t>≥1</m:t>
              </m:r>
            </m:oMath>
          </w:p>
          <w:p w:rsidR="00EC1599" w:rsidRPr="00B25038" w:rsidRDefault="00C51869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⇒2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si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x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3-4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≥1</m:t>
                </m:r>
              </m:oMath>
            </m:oMathPara>
          </w:p>
          <w:p w:rsidR="00EC1599" w:rsidRPr="00B25038" w:rsidRDefault="00C51869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⇒8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x-6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+</m:t>
                    </m:r>
                  </m:e>
                </m:func>
                <m:r>
                  <w:rPr>
                    <w:rFonts w:ascii="Cambria Math" w:hAnsi="Cambria Math"/>
                  </w:rPr>
                  <m:t>1≤0</m:t>
                </m:r>
              </m:oMath>
            </m:oMathPara>
          </w:p>
          <w:p w:rsidR="00EC1599" w:rsidRPr="00B25038" w:rsidRDefault="00C51869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≤0</m:t>
                </m:r>
              </m:oMath>
            </m:oMathPara>
          </w:p>
          <w:p w:rsidR="00EC1599" w:rsidRPr="00B25038" w:rsidRDefault="00C51869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oMath>
            </m:oMathPara>
          </w:p>
          <w:p w:rsidR="001D3715" w:rsidRPr="00B25038" w:rsidRDefault="00C51869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∪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iii</m:t>
                    </m:r>
                  </m:e>
                </m:d>
              </m:oMath>
            </m:oMathPara>
          </w:p>
          <w:p w:rsidR="00EC1599" w:rsidRPr="00B25038" w:rsidRDefault="00C51869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Thus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x∈</m:t>
              </m:r>
              <m:d>
                <m:dPr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</m:e>
              </m:d>
            </m:oMath>
            <w:r w:rsidRPr="00B25038">
              <w:rPr>
                <w:rFonts w:ascii="Cambria Math" w:hAnsi="Cambria Math"/>
              </w:rPr>
              <w:t xml:space="preserve">    [From Eqs. (i), (ii), (iii)]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C5ECA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4π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+8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8π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</m:oMath>
            </m:oMathPara>
          </w:p>
          <w:p w:rsidR="00FC5ECA" w:rsidRPr="00A33FF1" w:rsidRDefault="00FC5EC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+8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3π-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  <w:p w:rsidR="00F12C85" w:rsidRPr="00A33FF1" w:rsidRDefault="00FC5EC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-8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=-5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=-5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229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2B37E4" w:rsidRPr="00B25038" w:rsidRDefault="002B37E4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given equation is </w:t>
            </w:r>
            <m:oMath>
              <m: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-2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=8</m:t>
              </m:r>
            </m:oMath>
          </w:p>
          <w:p w:rsidR="002B37E4" w:rsidRPr="00B25038" w:rsidRDefault="004F1893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3-2+2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=8</m:t>
                </m:r>
              </m:oMath>
            </m:oMathPara>
          </w:p>
          <w:p w:rsidR="00235416" w:rsidRPr="00B25038" w:rsidRDefault="004F1893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=8</m:t>
                </m:r>
              </m:oMath>
            </m:oMathPara>
          </w:p>
          <w:p w:rsidR="00235416" w:rsidRPr="00B25038" w:rsidRDefault="004F1893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=8</m:t>
                </m:r>
              </m:oMath>
            </m:oMathPara>
          </w:p>
          <w:p w:rsidR="00CB4457" w:rsidRPr="00B25038" w:rsidRDefault="004F1893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235416" w:rsidRPr="00B25038" w:rsidRDefault="00235416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Above solution is not possible.  Hence, the given equation has no solution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965EEC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A+C</m:t>
                            </m:r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</m:oMath>
            </m:oMathPara>
          </w:p>
          <w:p w:rsidR="00965EEC" w:rsidRPr="00DB5034" w:rsidRDefault="00965EE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</m:oMath>
            </m:oMathPara>
          </w:p>
          <w:p w:rsidR="00965EEC" w:rsidRPr="00DB5034" w:rsidRDefault="00965EE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 ac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</m:oMath>
            </m:oMathPara>
          </w:p>
          <w:p w:rsidR="00167A4E" w:rsidRPr="00DB5034" w:rsidRDefault="00965EE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2ac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464CC6" w:rsidRPr="00DB5034" w:rsidRDefault="00167A4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w:lastRenderedPageBreak/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 xml:space="preserve">2002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2001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996138" w:rsidRPr="00A33FF1" w:rsidRDefault="00996138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792276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func>
                  </m:den>
                </m:f>
              </m:oMath>
            </m:oMathPara>
          </w:p>
          <w:p w:rsidR="00792276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func>
                  </m:den>
                </m:f>
              </m:oMath>
            </m:oMathPara>
          </w:p>
          <w:p w:rsidR="00792276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2ϕ</m:t>
                    </m:r>
                  </m:e>
                </m:func>
              </m:oMath>
            </m:oMathPara>
          </w:p>
          <w:p w:rsidR="00792276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⇒2θ=90°-2ϕ</m:t>
                </m:r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⇒θ+ϕ=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</m:oMath>
            </m:oMathPara>
          </w:p>
          <w:p w:rsidR="00407CB2" w:rsidRPr="00A33FF1" w:rsidRDefault="00407CB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rad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rad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</m:e>
                    </m:d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rad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rad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</m:e>
                    </m:d>
                  </m:den>
                </m:f>
              </m:oMath>
            </m:oMathPara>
          </w:p>
          <w:p w:rsidR="00407CB2" w:rsidRPr="00A33FF1" w:rsidRDefault="00407CB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α-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</m:e>
                        </m:d>
                      </m:e>
                    </m:fun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α-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</m:e>
                        </m:d>
                      </m:e>
                    </m:func>
                  </m:den>
                </m:f>
              </m:oMath>
            </m:oMathPara>
          </w:p>
          <w:p w:rsidR="00407CB2" w:rsidRPr="00A33FF1" w:rsidRDefault="00407CB2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where </m:t>
                </m:r>
                <m:r>
                  <w:rPr>
                    <w:rFonts w:ascii="Cambria Math" w:hAnsi="Cambria Math"/>
                  </w:rPr>
                  <m:t>θ=α-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θ2</m:t>
                            </m:r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θ/2</m:t>
                            </m:r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θ/2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2C85" w:rsidRPr="00A33FF1" w:rsidRDefault="0088122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90°</m:t>
                    </m:r>
                  </m:e>
                </m:func>
              </m:oMath>
            </m:oMathPara>
          </w:p>
          <w:p w:rsidR="0088122A" w:rsidRPr="00A33FF1" w:rsidRDefault="0088122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44°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44°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45°+44°</m:t>
                        </m:r>
                      </m:e>
                    </m:d>
                  </m:e>
                </m:func>
              </m:oMath>
            </m:oMathPara>
          </w:p>
          <w:p w:rsidR="0088122A" w:rsidRPr="00A33FF1" w:rsidRDefault="0088122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89°</m:t>
                    </m:r>
                  </m:e>
                </m:func>
                <m:r>
                  <w:rPr>
                    <w:rFonts w:ascii="Cambria Math" w:hAnsi="Cambria Math"/>
                  </w:rPr>
                  <m:t>&lt;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90°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 xml:space="preserve">  ∴A&gt;B⇒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A71CEA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&gt;1+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A71CEA" w:rsidRPr="00A33FF1" w:rsidRDefault="009E12D4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Putting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x=0, </m:t>
              </m:r>
            </m:oMath>
            <w:r w:rsidRPr="00A33FF1">
              <w:rPr>
                <w:rFonts w:ascii="Cambria Math" w:hAnsi="Cambria Math"/>
              </w:rPr>
              <w:t>we have</w:t>
            </w:r>
          </w:p>
          <w:p w:rsidR="00A71CEA" w:rsidRPr="00A33FF1" w:rsidRDefault="00A71CE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&gt;2</m:t>
                </m:r>
              </m:oMath>
            </m:oMathPara>
          </w:p>
          <w:p w:rsidR="00A71CEA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+a-2&gt;0</m:t>
                </m:r>
              </m:oMath>
            </m:oMathPara>
          </w:p>
          <w:p w:rsidR="00A71CEA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a+2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a-1</m:t>
                    </m:r>
                  </m:e>
                </m:d>
                <m:r>
                  <w:rPr>
                    <w:rFonts w:ascii="Cambria Math" w:hAnsi="Cambria Math"/>
                  </w:rPr>
                  <m:t>&gt;0</m:t>
                </m:r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⇒a&lt;-2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a&gt;1</m:t>
                </m:r>
              </m:oMath>
            </m:oMathPara>
          </w:p>
          <w:p w:rsidR="00A71CEA" w:rsidRPr="00A33FF1" w:rsidRDefault="00A71CEA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Therefore, the largest negative integral value of </w:t>
            </w:r>
            <m:oMath>
              <m:r>
                <w:rPr>
                  <w:rFonts w:ascii="Cambria Math" w:hAnsi="Cambria Math"/>
                </w:rPr>
                <m:t>'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=-3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40648E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1-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π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</w:rPr>
                                  <m:t>+x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+x</m:t>
                        </m:r>
                      </m:e>
                    </m:d>
                  </m:e>
                </m:func>
              </m:oMath>
            </m:oMathPara>
          </w:p>
          <w:p w:rsidR="0040648E" w:rsidRPr="00A33FF1" w:rsidRDefault="0040648E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 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2C85" w:rsidRPr="00A33FF1" w:rsidRDefault="00772572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cosec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oMath>
            </m:oMathPara>
          </w:p>
          <w:p w:rsidR="00772572" w:rsidRPr="00A33FF1" w:rsidRDefault="00772572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cosec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A+B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oMath>
            </m:oMathPara>
          </w:p>
          <w:p w:rsidR="00772572" w:rsidRPr="00A33FF1" w:rsidRDefault="00772572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cosec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=-1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D00717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func>
                  </m:den>
                </m:f>
              </m:oMath>
            </m:oMathPara>
          </w:p>
          <w:p w:rsidR="00253656" w:rsidRPr="00A33FF1" w:rsidRDefault="00D0071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                                              </m:t>
                </m:r>
              </m:oMath>
            </m:oMathPara>
          </w:p>
          <w:p w:rsidR="00D00717" w:rsidRPr="00A33FF1" w:rsidRDefault="00D0071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1+x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y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1+y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1+z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where </m:t>
                    </m:r>
                    <m:r>
                      <w:rPr>
                        <w:rFonts w:ascii="Cambria Math" w:hAnsi="Cambria Math"/>
                      </w:rPr>
                      <m:t>x=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, y=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, z=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D00717" w:rsidRPr="00A33FF1" w:rsidRDefault="00D0071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x+y+z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xy+yz+zx+2xyz</m:t>
                            </m:r>
                          </m:e>
                        </m:d>
                      </m:e>
                      <m:e>
                        <m:r>
                          <w:rPr>
                            <w:rFonts w:ascii="Cambria Math" w:hAnsi="Cambria Math"/>
                          </w:rPr>
                          <m:t>+xy+yz+zx+xyz</m:t>
                        </m:r>
                      </m:e>
                    </m:eqAr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1+x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1+y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1+z</m:t>
                        </m:r>
                      </m:e>
                    </m:d>
                  </m:den>
                </m:f>
              </m:oMath>
            </m:oMathPara>
          </w:p>
          <w:p w:rsidR="00F12C85" w:rsidRPr="00A33FF1" w:rsidRDefault="00D00717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1+x+y+z+xy+yz+zx+xyz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1+x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1+y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1+z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=1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∵xy+yz+zx+2xyz=γ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2C85" w:rsidRPr="00DB5034" w:rsidRDefault="00175D4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be the radius of the circle, then the ratio of the area of regular polygons of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Pr="00DB5034">
              <w:rPr>
                <w:rFonts w:ascii="Cambria Math" w:hAnsi="Cambria Math"/>
              </w:rPr>
              <w:t xml:space="preserve"> sides inscribed to circumscribing the same circle is</w:t>
            </w:r>
          </w:p>
          <w:p w:rsidR="00EA215A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 xml:space="preserve"> n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2π/n</m:t>
                            </m:r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π/n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EA215A" w:rsidRPr="00DB5034" w:rsidRDefault="00E52DC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π/n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=3/4</m:t>
                </m:r>
              </m:oMath>
            </m:oMathPara>
          </w:p>
          <w:p w:rsidR="00EA215A" w:rsidRPr="00DB5034" w:rsidRDefault="00E52DC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π/n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r>
                  <w:rPr>
                    <w:rFonts w:ascii="Cambria Math" w:hAnsi="Cambria Math"/>
                  </w:rPr>
                  <m:t>/2</m:t>
                </m:r>
              </m:oMath>
            </m:oMathPara>
          </w:p>
          <w:p w:rsidR="00EA215A" w:rsidRPr="00DB5034" w:rsidRDefault="00E52DC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⇒π/n=π/6 ⇒n=6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239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6E4237" w:rsidRPr="00B25038" w:rsidRDefault="00F96FD6" w:rsidP="000B4D3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Let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Z=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3+2i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1-2i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3+2i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1+2i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e>
                  </m:d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1-2i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1+2i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e>
                  </m:d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3-4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e>
                  </m:d>
                  <m:r>
                    <w:rPr>
                      <w:rFonts w:ascii="Cambria Math" w:hAnsi="Cambria Math"/>
                    </w:rPr>
                    <m:t>+8i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1+4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den>
              </m:f>
            </m:oMath>
          </w:p>
          <w:p w:rsidR="00172F79" w:rsidRPr="00B25038" w:rsidRDefault="00172F79" w:rsidP="000B4D3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Therefore, the real part of </w:t>
            </w:r>
            <m:oMath>
              <m:r>
                <w:rPr>
                  <w:rFonts w:ascii="Cambria Math" w:hAnsi="Cambria Math"/>
                </w:rPr>
                <m:t>Z=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3-4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1+4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den>
              </m:f>
            </m:oMath>
            <w:r w:rsidRPr="00B25038">
              <w:rPr>
                <w:rFonts w:ascii="Cambria Math" w:hAnsi="Cambria Math"/>
              </w:rPr>
              <w:t xml:space="preserve"> and the imaginary part of </w:t>
            </w:r>
            <m:oMath>
              <m:r>
                <w:rPr>
                  <w:rFonts w:ascii="Cambria Math" w:hAnsi="Cambria Math"/>
                </w:rPr>
                <m:t>Z=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8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1+4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den>
              </m:f>
            </m:oMath>
          </w:p>
          <w:p w:rsidR="002D7DA1" w:rsidRPr="00B25038" w:rsidRDefault="002D7DA1" w:rsidP="000B4D3D">
            <w:pPr>
              <w:tabs>
                <w:tab w:val="left" w:pos="2500"/>
              </w:tabs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Z</m:t>
              </m:r>
            </m:oMath>
            <w:r w:rsidRPr="00B25038">
              <w:rPr>
                <w:rFonts w:ascii="Cambria Math" w:hAnsi="Cambria Math"/>
              </w:rPr>
              <w:t xml:space="preserve"> is real, if imaginary part </w:t>
            </w:r>
            <m:oMath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8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1+4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=0</m:t>
              </m:r>
            </m:oMath>
            <w:r w:rsidR="00F96FD6" w:rsidRPr="00B25038">
              <w:rPr>
                <w:rFonts w:ascii="Cambria Math" w:hAnsi="Cambria Math"/>
              </w:rPr>
              <w:t xml:space="preserve">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 xml:space="preserve">=0 </m:t>
              </m:r>
            </m:oMath>
            <w:r w:rsidR="00F96FD6" w:rsidRPr="00B25038">
              <w:rPr>
                <w:rFonts w:ascii="Cambria Math" w:hAnsi="Cambria Math"/>
              </w:rPr>
              <w:t>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θ=nπ, ∀ n∈I</m:t>
              </m:r>
            </m:oMath>
          </w:p>
          <w:p w:rsidR="00172F79" w:rsidRPr="00B25038" w:rsidRDefault="00172F79" w:rsidP="000B4D3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Z</m:t>
              </m:r>
            </m:oMath>
            <w:r w:rsidRPr="00B25038">
              <w:rPr>
                <w:rFonts w:ascii="Cambria Math" w:hAnsi="Cambria Math"/>
              </w:rPr>
              <w:t xml:space="preserve"> is purely imaginary, if real part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3-4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/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1+4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=0</m:t>
              </m:r>
            </m:oMath>
          </w:p>
          <w:p w:rsidR="002D7DA1" w:rsidRPr="00B25038" w:rsidRDefault="002D7DA1" w:rsidP="000B4D3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=3/4=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π/3</m:t>
                      </m:r>
                    </m:e>
                  </m:d>
                </m:e>
              </m:func>
            </m:oMath>
            <w:r w:rsidR="00F96FD6"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θ=nπ±π/3, ∀ n∈I</m:t>
              </m:r>
            </m:oMath>
            <w:r w:rsidRPr="00B25038">
              <w:rPr>
                <w:rFonts w:ascii="Cambria Math" w:hAnsi="Cambria Math"/>
              </w:rPr>
              <w:t xml:space="preserve"> 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2638DC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den>
                        </m:f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den>
                        </m:f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1/3</m:t>
                    </m:r>
                  </m:sup>
                </m:sSup>
                <m:r>
                  <w:rPr>
                    <w:rFonts w:ascii="Cambria Math" w:hAnsi="Cambria Math"/>
                  </w:rPr>
                  <m:t>≥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den>
                    </m:f>
                  </m:den>
                </m:f>
                <m:r>
                  <w:rPr>
                    <w:rFonts w:ascii="Cambria Math" w:hAnsi="Cambria Math"/>
                  </w:rPr>
                  <m:t>≥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s-a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s-b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s-c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den>
                    </m:f>
                  </m:den>
                </m:f>
                <m:r>
                  <w:rPr>
                    <w:rFonts w:ascii="Cambria Math" w:hAnsi="Cambria Math"/>
                  </w:rPr>
                  <m:t>≥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3s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s-a+s-b+s-c</m:t>
                    </m:r>
                  </m:den>
                </m:f>
                <m:r>
                  <w:rPr>
                    <w:rFonts w:ascii="Cambria Math" w:hAnsi="Cambria Math"/>
                  </w:rPr>
                  <m:t>≥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3s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</m:oMath>
            </m:oMathPara>
          </w:p>
          <w:p w:rsidR="00F12C85" w:rsidRPr="00DB5034" w:rsidRDefault="00B03D3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</w:rPr>
                  <m:t>≥27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1361A1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+α=0</m:t>
                </m:r>
              </m:oMath>
            </m:oMathPara>
          </w:p>
          <w:p w:rsidR="001361A1" w:rsidRPr="00B25038" w:rsidRDefault="002C23A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+α=0</m:t>
                </m:r>
              </m:oMath>
            </m:oMathPara>
          </w:p>
          <w:p w:rsidR="001361A1" w:rsidRPr="00B25038" w:rsidRDefault="002C23A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-2-2α=0</m:t>
                </m:r>
              </m:oMath>
            </m:oMathPara>
          </w:p>
          <w:p w:rsidR="001361A1" w:rsidRPr="00B25038" w:rsidRDefault="002C23A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Let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=y.</m:t>
              </m:r>
            </m:oMath>
            <w:r w:rsidR="001361A1" w:rsidRPr="00B25038">
              <w:rPr>
                <w:rFonts w:ascii="Cambria Math" w:hAnsi="Cambria Math"/>
              </w:rPr>
              <w:t xml:space="preserve">  Then the given equation becomes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-2y-2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1+α</m:t>
                  </m:r>
                </m:e>
              </m:d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 where </w:t>
            </w:r>
            <m:oMath>
              <m:r>
                <m:rPr>
                  <m:lit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1≤y≤1,</m:t>
              </m:r>
            </m:oMath>
          </w:p>
          <w:p w:rsidR="001361A1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∵-1≤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≤1</m:t>
                    </m:r>
                  </m:e>
                </m:d>
              </m:oMath>
            </m:oMathPara>
          </w:p>
          <w:p w:rsidR="001361A1" w:rsidRPr="00B25038" w:rsidRDefault="001361A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For real, discriminant </w:t>
            </w:r>
            <m:oMath>
              <m:r>
                <w:rPr>
                  <w:rFonts w:ascii="Cambria Math" w:hAnsi="Cambria Math"/>
                </w:rPr>
                <m:t>≥0</m:t>
              </m:r>
            </m:oMath>
          </w:p>
          <w:p w:rsidR="00A40136" w:rsidRPr="00B25038" w:rsidRDefault="002C23A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⇒3+2α≥0  ⇒α≥-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A40136" w:rsidRPr="00B25038" w:rsidRDefault="002C23A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Also </w:t>
            </w:r>
            <m:oMath>
              <m:r>
                <w:rPr>
                  <w:rFonts w:ascii="Cambria Math" w:hAnsi="Cambria Math"/>
                </w:rPr>
                <m:t>-1≤y≤1  ⇒-1≤1-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3+2α</m:t>
                  </m:r>
                </m:e>
              </m:rad>
              <m:r>
                <w:rPr>
                  <w:rFonts w:ascii="Cambria Math" w:hAnsi="Cambria Math"/>
                </w:rPr>
                <m:t>≤1</m:t>
              </m:r>
            </m:oMath>
          </w:p>
          <w:p w:rsidR="006E4237" w:rsidRPr="00B25038" w:rsidRDefault="002C23A2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⇒3+2α≤4  ⇒α≤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  <w:r w:rsidRPr="00B25038">
              <w:rPr>
                <w:rFonts w:ascii="Cambria Math" w:hAnsi="Cambria Math"/>
              </w:rPr>
              <w:t xml:space="preserve">. Thus </w:t>
            </w:r>
            <m:oMath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≤α≤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</m:oMath>
            </m:oMathPara>
          </w:p>
          <w:p w:rsidR="00DF1CF3" w:rsidRPr="00A33FF1" w:rsidRDefault="00DF1CF3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k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k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ak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B/2</m:t>
                            </m:r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B/2</m:t>
                            </m:r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B/2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1/2</m:t>
                        </m:r>
                      </m:e>
                    </m: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(1/2)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1+(1/2)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b>
                            </m:sSub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Let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=y,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we get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y</m:t>
                  </m:r>
                </m:num>
                <m:den>
                  <m:r>
                    <w:rPr>
                      <w:rFonts w:ascii="Cambria Math" w:hAnsi="Cambria Math"/>
                    </w:rPr>
                    <m:t>1+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y/2</m:t>
                      </m:r>
                    </m:e>
                  </m:d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y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1+y</m:t>
                      </m:r>
                    </m:e>
                  </m:d>
                </m:den>
              </m:f>
              <m:r>
                <w:rPr>
                  <w:rFonts w:ascii="Cambria Math" w:hAnsi="Cambria Math"/>
                </w:rPr>
                <m:t>=0</m:t>
              </m:r>
            </m:oMath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⇒y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2+y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1+y</m:t>
                            </m:r>
                          </m:e>
                        </m:d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⇒y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4+4y+2+y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⇒y=0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y=-6/5</m:t>
                </m:r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=0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or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=-6/5</m:t>
                </m:r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⇒x=1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x=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-6/5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12C85" w:rsidRPr="00A33FF1" w:rsidRDefault="00A330B9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We have</w:t>
            </w:r>
          </w:p>
          <w:p w:rsidR="00A330B9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y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2π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den>
                            </m:f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z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θ+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2π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den>
                            </m:f>
                          </m:e>
                        </m:d>
                      </m:e>
                    </m:func>
                  </m:den>
                </m:f>
              </m:oMath>
            </m:oMathPara>
          </w:p>
          <w:p w:rsidR="00DD3F1E" w:rsidRPr="00A33FF1" w:rsidRDefault="00DD3F1E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Therefore, each ratio is equal to</w:t>
            </w:r>
          </w:p>
          <w:p w:rsidR="00DD3F1E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x+y+z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2π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den>
                            </m:f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θ+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2π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den>
                            </m:f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x+y+z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0</m:t>
                    </m:r>
                  </m:den>
                </m:f>
              </m:oMath>
            </m:oMathPara>
          </w:p>
          <w:p w:rsidR="00DD3F1E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⇒x+y+z=0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7E32E4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+4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cosec </m:t>
                </m:r>
                <m:r>
                  <w:rPr>
                    <w:rFonts w:ascii="Cambria Math" w:hAnsi="Cambria Math"/>
                  </w:rPr>
                  <m:t>x+5=0</m:t>
                </m:r>
              </m:oMath>
            </m:oMathPara>
          </w:p>
          <w:p w:rsidR="007E32E4" w:rsidRPr="00B25038" w:rsidRDefault="002B0E8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cosec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+4 cosec </m:t>
                </m:r>
                <m:r>
                  <w:rPr>
                    <w:rFonts w:ascii="Cambria Math" w:hAnsi="Cambria Math"/>
                  </w:rPr>
                  <m:t xml:space="preserve">x+4=0 </m:t>
                </m:r>
              </m:oMath>
            </m:oMathPara>
          </w:p>
          <w:p w:rsidR="007E32E4" w:rsidRPr="00B25038" w:rsidRDefault="002B0E8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cosec </m:t>
                        </m:r>
                        <m:r>
                          <w:rPr>
                            <w:rFonts w:ascii="Cambria Math" w:hAnsi="Cambria Math"/>
                          </w:rPr>
                          <m:t>x+2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7E32E4" w:rsidRPr="00B25038" w:rsidRDefault="002B0E85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</m:oMath>
            <w:r w:rsidRPr="00B25038">
              <w:rPr>
                <w:rFonts w:ascii="Cambria Math" w:hAnsi="Cambria Math"/>
              </w:rPr>
              <w:t xml:space="preserve"> or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cosec </m:t>
              </m:r>
              <m:r>
                <w:rPr>
                  <w:rFonts w:ascii="Cambria Math" w:hAnsi="Cambria Math"/>
                </w:rPr>
                <m:t>x=-2</m:t>
              </m:r>
            </m:oMath>
          </w:p>
          <w:p w:rsidR="004C1BDC" w:rsidRPr="00B25038" w:rsidRDefault="002B0E8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⇒x=2nπ-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,n∈Z    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∵x∈4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th quadrant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x+z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x-z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</m:den>
                            </m:f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x+z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</m:den>
                            </m:f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x-z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</m:den>
                            </m:f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x+z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6B4008" w:rsidRPr="00DB5034" w:rsidRDefault="00511835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We have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C-B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c-b</m:t>
                  </m:r>
                </m:num>
                <m:den>
                  <m:r>
                    <w:rPr>
                      <w:rFonts w:ascii="Cambria Math" w:hAnsi="Cambria Math"/>
                    </w:rPr>
                    <m:t>c+b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</w:p>
          <w:p w:rsidR="006B4008" w:rsidRPr="00DB5034" w:rsidRDefault="006B400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C-B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+1-2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+1+2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15°</m:t>
                    </m:r>
                  </m:e>
                </m:func>
              </m:oMath>
            </m:oMathPara>
          </w:p>
          <w:p w:rsidR="006B4008" w:rsidRPr="00DB5034" w:rsidRDefault="006B400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+3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45-30°</m:t>
                            </m:r>
                          </m:e>
                        </m:d>
                      </m:e>
                    </m:func>
                  </m:den>
                </m:f>
              </m:oMath>
            </m:oMathPara>
          </w:p>
          <w:p w:rsidR="00CF1775" w:rsidRPr="00DB5034" w:rsidRDefault="006B400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+3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  <w:p w:rsidR="00F75D9E" w:rsidRPr="00DB5034" w:rsidRDefault="00CF177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30°</m:t>
                    </m:r>
                  </m:e>
                </m:func>
              </m:oMath>
            </m:oMathPara>
          </w:p>
          <w:p w:rsidR="00DD3F1E" w:rsidRPr="00DB5034" w:rsidRDefault="0051183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C-B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=30°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249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EA66B4" w:rsidRPr="00DB5034" w:rsidRDefault="00EA66B4" w:rsidP="00EA66B4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3710" w:dyaOrig="301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2.25pt;height:93.75pt" o:ole="">
                  <v:imagedata r:id="IM3S970S0" o:title=""/>
                </v:shape>
                <o:OLEObject Type="Embed" ProgID="ChemDraw.Document.6.0" ShapeID="_x0000_i1025" DrawAspect="Content" ObjectID="_1541599911" r:id="OM3S970S0"/>
              </w:object>
            </w:r>
          </w:p>
          <w:p w:rsidR="00EA66B4" w:rsidRPr="00DB5034" w:rsidRDefault="00EA66B4" w:rsidP="00EA66B4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Altitudes are </w:t>
            </w:r>
            <m:oMath>
              <m:r>
                <w:rPr>
                  <w:rFonts w:ascii="Cambria Math" w:hAnsi="Cambria Math"/>
                </w:rPr>
                <m:t>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 B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</w:p>
          <w:p w:rsidR="00EA66B4" w:rsidRPr="00DB5034" w:rsidRDefault="00EA66B4" w:rsidP="00EA66B4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a=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b=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  <w:p w:rsidR="00EA66B4" w:rsidRPr="00DB5034" w:rsidRDefault="00EA66B4" w:rsidP="00EA66B4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</w:rPr>
                  <m:t>,B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  <m:r>
                  <w:rPr>
                    <w:rFonts w:ascii="Cambria Math" w:hAnsi="Cambria Math"/>
                  </w:rPr>
                  <m:t>, 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  <w:p w:rsidR="00EA66B4" w:rsidRPr="00DB5034" w:rsidRDefault="005822B6" w:rsidP="00EA66B4">
            <w:pPr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="00EA66B4" w:rsidRPr="00DB5034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</m:oMath>
            <w:r w:rsidR="00EA66B4" w:rsidRPr="00DB5034">
              <w:rPr>
                <w:rFonts w:ascii="Cambria Math" w:hAnsi="Cambria Math"/>
              </w:rPr>
              <w:t xml:space="preserve"> are 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A.P.</m:t>
              </m:r>
            </m:oMath>
          </w:p>
          <w:p w:rsidR="00EA66B4" w:rsidRPr="00DB5034" w:rsidRDefault="00EA66B4" w:rsidP="00EA66B4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⇒a, b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c </m:t>
              </m:r>
            </m:oMath>
            <w:r w:rsidRPr="00DB5034">
              <w:rPr>
                <w:rFonts w:ascii="Cambria Math" w:hAnsi="Cambria Math"/>
              </w:rPr>
              <w:t xml:space="preserve">are in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A.P.</m:t>
              </m:r>
            </m:oMath>
          </w:p>
          <w:p w:rsidR="00EA66B4" w:rsidRPr="00DB5034" w:rsidRDefault="00EA66B4" w:rsidP="00EA66B4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a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 xml:space="preserve">and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c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>are in H.P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oMath>
          </w:p>
          <w:p w:rsidR="00EA66B4" w:rsidRPr="00DB5034" w:rsidRDefault="00EA66B4" w:rsidP="00EA66B4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2∆</m:t>
                  </m:r>
                </m:num>
                <m:den>
                  <m:r>
                    <w:rPr>
                      <w:rFonts w:ascii="Cambria Math" w:hAnsi="Cambria Math"/>
                    </w:rPr>
                    <m:t>a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2∆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 xml:space="preserve">and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2∆</m:t>
                  </m:r>
                </m:num>
                <m:den>
                  <m:r>
                    <w:rPr>
                      <w:rFonts w:ascii="Cambria Math" w:hAnsi="Cambria Math"/>
                    </w:rPr>
                    <m:t>c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 xml:space="preserve">are in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H.P.</m:t>
              </m:r>
            </m:oMath>
          </w:p>
          <w:p w:rsidR="00B173D2" w:rsidRPr="00DB5034" w:rsidRDefault="00EA66B4" w:rsidP="00EA66B4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 B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 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>are 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H.P.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r</m:t>
                    </m:r>
                  </m:sup>
                </m:sSup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1°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89°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2°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88°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+…+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44°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46°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45°</m:t>
                        </m:r>
                      </m:e>
                    </m:func>
                  </m:e>
                </m:d>
              </m:oMath>
            </m:oMathPara>
          </w:p>
          <w:p w:rsidR="00F65F1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45°</m:t>
                        </m:r>
                      </m:e>
                    </m:func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44°</m:t>
                                </m:r>
                              </m:e>
                            </m:func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43°</m:t>
                                </m:r>
                              </m:e>
                            </m:func>
                            <m:r>
                              <w:rPr>
                                <w:rFonts w:ascii="Cambria Math" w:hAnsi="Cambria Math"/>
                              </w:rPr>
                              <m:t>+…+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1°</m:t>
                                </m:r>
                              </m:e>
                            </m:func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</w:rPr>
                      <m:t>+1</m:t>
                    </m:r>
                  </m:e>
                </m:d>
              </m:oMath>
            </m:oMathPara>
          </w:p>
          <w:p w:rsidR="00F65F11" w:rsidRPr="00A33FF1" w:rsidRDefault="00F65F1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45°</m:t>
                    </m:r>
                  </m:e>
                </m:func>
              </m:oMath>
            </m:oMathPara>
          </w:p>
          <w:p w:rsidR="00F65F11" w:rsidRPr="00A33FF1" w:rsidRDefault="00F65F1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Let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8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=y,</m:t>
              </m:r>
            </m:oMath>
            <w:r w:rsidRPr="00E50692">
              <w:rPr>
                <w:rFonts w:ascii="Cambria Math" w:hAnsi="Cambria Math"/>
              </w:rPr>
              <w:t xml:space="preserve"> then the given equation reduces to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1-2y</m:t>
                  </m:r>
                </m:e>
              </m:d>
              <m:r>
                <w:rPr>
                  <w:rFonts w:ascii="Cambria Math" w:hAnsi="Cambria Math"/>
                </w:rPr>
                <m:t>/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=3.</m:t>
              </m:r>
            </m:oMath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+2y-1=0⇒3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+3y-y-1=0</m:t>
                </m:r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⇒3y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y+1</m:t>
                    </m:r>
                  </m:e>
                </m:d>
                <m:r>
                  <w:rPr>
                    <w:rFonts w:ascii="Cambria Math" w:hAnsi="Cambria Math"/>
                  </w:rPr>
                  <m:t>-1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y+1</m:t>
                    </m:r>
                  </m:e>
                </m:d>
                <m:r>
                  <w:rPr>
                    <w:rFonts w:ascii="Cambria Math" w:hAnsi="Cambria Math"/>
                  </w:rPr>
                  <m:t>=0⇒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=y=1/3, -1</m:t>
                </m:r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⇒x=2, 1/8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1500D1" w:rsidRPr="00A33FF1" w:rsidRDefault="00694CC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Given,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4xy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x+y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func>
            </m:oMath>
          </w:p>
          <w:p w:rsidR="00694CCC" w:rsidRPr="00A33FF1" w:rsidRDefault="00694CC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Now,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θ≥1⇒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4xy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x+y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func>
              <m:r>
                <w:rPr>
                  <w:rFonts w:ascii="Cambria Math" w:hAnsi="Cambria Math"/>
                </w:rPr>
                <m:t>≥1</m:t>
              </m:r>
            </m:oMath>
          </w:p>
          <w:p w:rsidR="00694CCC" w:rsidRPr="00A33FF1" w:rsidRDefault="00694CC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x+y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≤4xy</m:t>
                </m:r>
              </m:oMath>
            </m:oMathPara>
          </w:p>
          <w:p w:rsidR="00694CCC" w:rsidRPr="00A33FF1" w:rsidRDefault="00694CC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x+y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-4xy≤0</m:t>
                </m:r>
              </m:oMath>
            </m:oMathPara>
          </w:p>
          <w:p w:rsidR="00694CCC" w:rsidRPr="00A33FF1" w:rsidRDefault="00694CC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x-y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≤0</m:t>
                </m:r>
              </m:oMath>
            </m:oMathPara>
          </w:p>
          <w:p w:rsidR="00694CCC" w:rsidRPr="00A33FF1" w:rsidRDefault="00694CC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But for real values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A33FF1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y</m:t>
              </m:r>
            </m:oMath>
            <w:r w:rsidRPr="00A33FF1">
              <w:rPr>
                <w:rFonts w:ascii="Cambria Math" w:hAnsi="Cambria Math"/>
              </w:rPr>
              <w:t xml:space="preserve">,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x-y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≥0  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x-y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=0</m:t>
              </m:r>
            </m:oMath>
          </w:p>
          <w:p w:rsidR="00694CCC" w:rsidRPr="00A33FF1" w:rsidRDefault="00694CC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∴x=y</m:t>
                </m:r>
              </m:oMath>
            </m:oMathPara>
          </w:p>
          <w:p w:rsidR="00694CCC" w:rsidRPr="00A33FF1" w:rsidRDefault="00694CC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Also </w:t>
            </w:r>
            <m:oMath>
              <m:r>
                <w:rPr>
                  <w:rFonts w:ascii="Cambria Math" w:hAnsi="Cambria Math"/>
                </w:rPr>
                <m:t>x+y≠0⇒x≠0.y≠0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Taking log on both sides, we get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∙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func>
                        </m:sup>
                      </m:sSup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p>
                    </m:e>
                  </m:d>
                </m:e>
              </m:func>
            </m:oMath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+2=0</m:t>
                </m:r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-2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=2⇒x=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=1⇒x=e</m:t>
              </m:r>
            </m:oMath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Since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&gt;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we get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=e</m:t>
              </m:r>
            </m:oMath>
          </w:p>
          <w:p w:rsidR="004D686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BE666A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pθ</m:t>
                    </m:r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qθ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π-qθ</m:t>
                        </m:r>
                      </m:e>
                    </m:d>
                  </m:e>
                </m:func>
              </m:oMath>
            </m:oMathPara>
          </w:p>
          <w:p w:rsidR="00BE666A" w:rsidRPr="00B25038" w:rsidRDefault="002B033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⇒pθ=2nπ±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π-qθ</m:t>
                    </m:r>
                  </m:e>
                </m:d>
              </m:oMath>
            </m:oMathPara>
          </w:p>
          <w:p w:rsidR="00BE666A" w:rsidRPr="00B25038" w:rsidRDefault="002B033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p∓q</m:t>
                    </m:r>
                  </m:e>
                </m:d>
                <m:r>
                  <w:rPr>
                    <w:rFonts w:ascii="Cambria Math" w:hAnsi="Cambria Math"/>
                  </w:rPr>
                  <m:t>θ=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2n±1</m:t>
                    </m:r>
                  </m:e>
                </m:d>
                <m:r>
                  <w:rPr>
                    <w:rFonts w:ascii="Cambria Math" w:hAnsi="Cambria Math"/>
                  </w:rPr>
                  <m:t>π</m:t>
                </m:r>
              </m:oMath>
            </m:oMathPara>
          </w:p>
          <w:p w:rsidR="00BE666A" w:rsidRPr="00B25038" w:rsidRDefault="002B033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⇒θ=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2n±1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p∓q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, n∈Z</m:t>
                </m:r>
              </m:oMath>
            </m:oMathPara>
          </w:p>
          <w:p w:rsidR="00BE666A" w:rsidRPr="00B25038" w:rsidRDefault="002B033E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⇒θ=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rπ</m:t>
                  </m:r>
                </m:num>
                <m:den>
                  <m:r>
                    <w:rPr>
                      <w:rFonts w:ascii="Cambria Math" w:hAnsi="Cambria Math"/>
                    </w:rPr>
                    <m:t>p±q</m:t>
                  </m:r>
                </m:den>
              </m:f>
            </m:oMath>
            <w:r w:rsidRPr="00B25038">
              <w:rPr>
                <w:rFonts w:ascii="Cambria Math" w:hAnsi="Cambria Math"/>
              </w:rPr>
              <w:t>, where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r=-3, -1, 1, 3, …</m:t>
              </m:r>
            </m:oMath>
          </w:p>
          <w:p w:rsidR="00267A24" w:rsidRPr="00B25038" w:rsidRDefault="002B033E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⇒θ=…,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-3π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p±q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p±q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p±q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p±q</m:t>
                    </m:r>
                  </m:den>
                </m:f>
                <m:r>
                  <w:rPr>
                    <w:rFonts w:ascii="Cambria Math" w:hAnsi="Cambria Math"/>
                  </w:rPr>
                  <m:t>, …</m:t>
                </m:r>
              </m:oMath>
            </m:oMathPara>
          </w:p>
          <w:p w:rsidR="00FB0823" w:rsidRPr="00B25038" w:rsidRDefault="00FB0823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Shown above is an A.P. of common difference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2π</m:t>
                  </m:r>
                </m:num>
                <m:den>
                  <m:r>
                    <w:rPr>
                      <w:rFonts w:ascii="Cambria Math" w:hAnsi="Cambria Math"/>
                    </w:rPr>
                    <m:t>p±q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26A39" w:rsidRPr="00A33FF1" w:rsidRDefault="00F26A39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We have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 xml:space="preserve">=0 </m:t>
                </m:r>
              </m:oMath>
            </m:oMathPara>
          </w:p>
          <w:p w:rsidR="00F26A39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26A39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B+C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B-C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26A39" w:rsidRPr="00A33FF1" w:rsidRDefault="00F26A39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Hence, either </w:t>
            </w:r>
            <m:oMath>
              <m:r>
                <w:rPr>
                  <w:rFonts w:ascii="Cambria Math" w:hAnsi="Cambria Math"/>
                </w:rPr>
                <m:t xml:space="preserve">A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or </m:t>
              </m:r>
              <m:r>
                <w:rPr>
                  <w:rFonts w:ascii="Cambria Math" w:hAnsi="Cambria Math"/>
                </w:rPr>
                <m:t xml:space="preserve">B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or </m:t>
              </m:r>
              <m:r>
                <w:rPr>
                  <w:rFonts w:ascii="Cambria Math" w:hAnsi="Cambria Math"/>
                </w:rPr>
                <m:t xml:space="preserve">C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is </m:t>
              </m:r>
              <m:r>
                <w:rPr>
                  <w:rFonts w:ascii="Cambria Math" w:hAnsi="Cambria Math"/>
                </w:rPr>
                <m:t>90°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0A38CD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0A38CD" w:rsidRPr="00B25038" w:rsidRDefault="00610927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0A38CD" w:rsidRPr="00B25038" w:rsidRDefault="00610927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0A38CD" w:rsidRPr="00B25038" w:rsidRDefault="00610927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2x-2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0A38CD" w:rsidRPr="00B25038" w:rsidRDefault="00610927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2x+2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2x-1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0A38CD" w:rsidRPr="00B25038" w:rsidRDefault="00610927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0A38CD" w:rsidRPr="00B25038" w:rsidRDefault="00610927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⇒2x=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4n+1</m:t>
                    </m:r>
                  </m:e>
                </m:d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 n∈Z</m:t>
                </m:r>
              </m:oMath>
            </m:oMathPara>
          </w:p>
          <w:p w:rsidR="000A38CD" w:rsidRPr="00B25038" w:rsidRDefault="00610927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4n+1</m:t>
                    </m:r>
                  </m:e>
                </m:d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,n∈Z</m:t>
                </m:r>
              </m:oMath>
            </m:oMathPara>
          </w:p>
          <w:p w:rsidR="00E37D37" w:rsidRPr="00B25038" w:rsidRDefault="000A38C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∵x∈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0, 2π</m:t>
                        </m:r>
                      </m:e>
                    </m:d>
                  </m:e>
                </m:d>
              </m:oMath>
            </m:oMathPara>
          </w:p>
          <w:p w:rsidR="000A38CD" w:rsidRPr="00B25038" w:rsidRDefault="000A38CD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Thus, there are two solutions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7D3501" w:rsidRPr="00A33FF1" w:rsidRDefault="007D350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We have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a+b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a-b</m:t>
                            </m:r>
                          </m:den>
                        </m:f>
                      </m:e>
                    </m:d>
                  </m:e>
                </m:rad>
                <m:r>
                  <w:rPr>
                    <w:rFonts w:ascii="Cambria Math" w:hAnsi="Cambria Math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a-b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a+b</m:t>
                            </m:r>
                          </m:den>
                        </m:f>
                      </m:e>
                    </m:d>
                  </m:e>
                </m:ra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a+b+a-b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e>
                    </m:rad>
                  </m:den>
                </m:f>
              </m:oMath>
            </m:oMathPara>
          </w:p>
          <w:p w:rsidR="007D3501" w:rsidRPr="00A33FF1" w:rsidRDefault="007D350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2a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b/a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e>
                    </m:rad>
                  </m:den>
                </m:f>
              </m:oMath>
            </m:oMathPara>
          </w:p>
          <w:p w:rsidR="00AE30E2" w:rsidRPr="00A33FF1" w:rsidRDefault="007D350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1-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tan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cos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</m:rad>
                  </m:den>
                </m:f>
              </m:oMath>
            </m:oMathPara>
          </w:p>
          <w:p w:rsidR="00F12C85" w:rsidRPr="00A33FF1" w:rsidRDefault="00AE30E2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2x</m:t>
                                </m:r>
                              </m:e>
                            </m:func>
                          </m:e>
                        </m:d>
                      </m:e>
                    </m:rad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BD7F5E" w:rsidRPr="00B25038" w:rsidRDefault="00BD7F5E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Putting </w:t>
            </w:r>
            <m:oMath>
              <m:r>
                <w:rPr>
                  <w:rFonts w:ascii="Cambria Math" w:hAnsi="Cambria Math"/>
                </w:rPr>
                <m:t>x=0 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func>
              <m:r>
                <w:rPr>
                  <w:rFonts w:ascii="Cambria Math" w:hAnsi="Cambria Math"/>
                </w:rPr>
                <m:t>-1⇒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func>
              <m:r>
                <w:rPr>
                  <w:rFonts w:ascii="Cambria Math" w:hAnsi="Cambria Math"/>
                </w:rPr>
                <m:t>=1+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⇒b=0</m:t>
              </m:r>
            </m:oMath>
          </w:p>
          <w:p w:rsidR="00BD7F5E" w:rsidRPr="00B25038" w:rsidRDefault="002B0E85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For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b=0,</m:t>
              </m:r>
            </m:oMath>
            <w:r w:rsidRPr="00B25038">
              <w:rPr>
                <w:rFonts w:ascii="Cambria Math" w:hAnsi="Cambria Math"/>
              </w:rPr>
              <w:t xml:space="preserve"> we have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x-1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ax-1</m:t>
                  </m:r>
                </m:e>
              </m:func>
            </m:oMath>
          </w:p>
          <w:p w:rsidR="00BD7F5E" w:rsidRPr="00B25038" w:rsidRDefault="002B0E8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4C1BDC" w:rsidRPr="00B25038" w:rsidRDefault="002B0E85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⇒a=0</m:t>
              </m:r>
            </m:oMath>
            <w:r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a=1</m:t>
              </m:r>
            </m:oMath>
          </w:p>
          <w:p w:rsidR="00BD7F5E" w:rsidRPr="00B25038" w:rsidRDefault="00BD7F5E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Hence, ordered pairs are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a, b</m:t>
                  </m:r>
                </m:e>
              </m:d>
              <m:r>
                <w:rPr>
                  <w:rFonts w:ascii="Cambria Math" w:hAnsi="Cambria Math"/>
                </w:rPr>
                <m:t>≡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0, 0</m:t>
                  </m:r>
                </m:e>
              </m:d>
            </m:oMath>
            <w:r w:rsidR="002B0E85"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1, 0</m:t>
                  </m:r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259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8B0654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  <w:p w:rsidR="00C273AE" w:rsidRPr="00DB5034" w:rsidRDefault="008B065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&gt;1  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∵b&lt;c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given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CD6990" w:rsidRPr="00DB5034" w:rsidRDefault="008B065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Which is impossible</w:t>
            </w:r>
          </w:p>
          <w:p w:rsidR="00CD6990" w:rsidRPr="00DB5034" w:rsidRDefault="00CD6990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Hence, no triangle is possible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7D09EA" w:rsidRPr="00DB5034" w:rsidRDefault="007D09EA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AG=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A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,BG=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B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  <w:p w:rsidR="007D09EA" w:rsidRPr="00DB5034" w:rsidRDefault="00B8396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⇒AG=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  <w:p w:rsidR="00FC132A" w:rsidRPr="00DB5034" w:rsidRDefault="00FC132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5309" w:dyaOrig="3828">
                <v:shape id="_x0000_i1043" type="#_x0000_t75" style="width:136.8pt;height:100.8pt" o:ole="">
                  <v:imagedata r:id="IM3S947S0" o:title=""/>
                </v:shape>
                <o:OLEObject Type="Embed" ProgID="ChemDraw.Document.6.0" ShapeID="_x0000_i1043" DrawAspect="Content" ObjectID="_1478862241" r:id="OM3S947S0"/>
              </w:object>
            </w:r>
          </w:p>
          <w:p w:rsidR="007D09EA" w:rsidRPr="00DB5034" w:rsidRDefault="00B83969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BG=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oMath>
          </w:p>
          <w:p w:rsidR="007D09EA" w:rsidRPr="00DB5034" w:rsidRDefault="00B8396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⇒AG=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a, BG=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+4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as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7D09EA" w:rsidRPr="00DB5034" w:rsidRDefault="00B8396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⇒AG=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, BG=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16+36</m:t>
                    </m:r>
                  </m:e>
                </m:ra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13</m:t>
                    </m:r>
                  </m:e>
                </m:rad>
              </m:oMath>
            </m:oMathPara>
          </w:p>
          <w:p w:rsidR="00F12C85" w:rsidRPr="00DB5034" w:rsidRDefault="00B83969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Also,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AB=c=3</m:t>
              </m:r>
            </m:oMath>
            <w:r w:rsidRPr="00DB5034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∆</m:t>
                  </m:r>
                </m:e>
                <m:sub>
                  <m:r>
                    <w:rPr>
                      <w:rFonts w:ascii="Cambria Math" w:hAnsi="Cambria Math"/>
                    </w:rPr>
                    <m:t>GAB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∆</m:t>
                  </m:r>
                </m:e>
                <m:sub>
                  <m:r>
                    <w:rPr>
                      <w:rFonts w:ascii="Cambria Math" w:hAnsi="Cambria Math"/>
                    </w:rPr>
                    <m:t>ABC</m:t>
                  </m:r>
                </m:sub>
              </m:sSub>
              <m:r>
                <w:rPr>
                  <w:rFonts w:ascii="Cambria Math" w:hAnsi="Cambria Math"/>
                </w:rPr>
                <m:t>=2</m:t>
              </m:r>
            </m:oMath>
          </w:p>
          <w:p w:rsidR="00057173" w:rsidRPr="00DB5034" w:rsidRDefault="0005717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Pr="00DB5034">
              <w:rPr>
                <w:rFonts w:ascii="Cambria Math" w:hAnsi="Cambria Math"/>
              </w:rPr>
              <w:t xml:space="preserve"> is the circumradius of triangle </w:t>
            </w:r>
            <m:oMath>
              <m:r>
                <w:rPr>
                  <w:rFonts w:ascii="Cambria Math" w:hAnsi="Cambria Math"/>
                </w:rPr>
                <m:t>GAB,</m:t>
              </m:r>
            </m:oMath>
            <w:r w:rsidRPr="00DB5034">
              <w:rPr>
                <w:rFonts w:ascii="Cambria Math" w:hAnsi="Cambria Math"/>
              </w:rPr>
              <w:t xml:space="preserve"> then</w:t>
            </w:r>
          </w:p>
          <w:p w:rsidR="00057173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AG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BG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AB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∆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GAB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13</m:t>
                    </m:r>
                  </m:e>
                </m:rad>
                <m:r>
                  <w:rPr>
                    <w:rFonts w:ascii="Cambria Math" w:hAnsi="Cambria Math"/>
                  </w:rPr>
                  <m:t>×3×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4×2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units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D52D53" w:rsidRPr="00DB5034" w:rsidRDefault="00F64628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triangle, </w:t>
            </w:r>
            <m:oMath>
              <m:r>
                <w:rPr>
                  <w:rFonts w:ascii="Cambria Math" w:hAnsi="Cambria Math"/>
                </w:rPr>
                <m:t>ABC,</m:t>
              </m:r>
            </m:oMath>
          </w:p>
          <w:p w:rsidR="00F64628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=4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=8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≤8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≤9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9A02AE" w:rsidRDefault="009A02AE" w:rsidP="00E85B48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Given, 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θ-5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θ+2&gt;0</m:t>
                      </m:r>
                    </m:e>
                  </m:func>
                </m:e>
              </m:func>
            </m:oMath>
          </w:p>
          <w:p w:rsidR="009A02AE" w:rsidRDefault="009A02AE" w:rsidP="00E85B48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θ-1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θ-2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&gt;0</m:t>
                </m:r>
              </m:oMath>
            </m:oMathPara>
          </w:p>
          <w:p w:rsidR="009A02AE" w:rsidRDefault="009A02AE" w:rsidP="00E85B48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[where,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θ-2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&lt;0</m:t>
              </m:r>
            </m:oMath>
            <w:r>
              <w:rPr>
                <w:rFonts w:ascii="Cambria Math" w:hAnsi="Cambria Math"/>
              </w:rPr>
              <w:t xml:space="preserve"> for all </w:t>
            </w:r>
            <m:oMath>
              <m:r>
                <w:rPr>
                  <w:rFonts w:ascii="Cambria Math" w:hAnsi="Cambria Math"/>
                </w:rPr>
                <m:t>θ∈R</m:t>
              </m:r>
            </m:oMath>
            <w:r>
              <w:rPr>
                <w:rFonts w:ascii="Cambria Math" w:hAnsi="Cambria Math"/>
              </w:rPr>
              <w:t>]</w:t>
            </w:r>
          </w:p>
          <w:p w:rsidR="009A02AE" w:rsidRPr="00E8550B" w:rsidRDefault="009A02AE" w:rsidP="00E85B48">
            <w:pPr>
              <w:spacing w:line="276" w:lineRule="auto"/>
              <w:contextualSpacing/>
              <w:rPr>
                <w:rFonts w:ascii="Cambria Math" w:hAnsi="Cambria Math"/>
                <w:color w:val="FF0000"/>
              </w:rPr>
            </w:pPr>
            <w:r>
              <w:object w:dxaOrig="3067" w:dyaOrig="193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5.5pt;height:85.5pt" o:ole="">
                  <v:imagedata r:id="IM3S245S0" o:title=""/>
                </v:shape>
                <o:OLEObject Type="Embed" ProgID="ChemDraw.Document.6.0" ShapeID="_x0000_i1025" DrawAspect="Content" ObjectID="_1432560783" r:id="OM3S245S0"/>
              </w:object>
            </w:r>
          </w:p>
          <w:p w:rsidR="009A02AE" w:rsidRDefault="009A02AE" w:rsidP="00E85B48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θ-1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 xml:space="preserve">&lt;0   ⇒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θ&lt;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9A02AE" w:rsidRDefault="009A02AE" w:rsidP="00E85B48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It is clear from the figure</w:t>
            </w:r>
          </w:p>
          <w:p w:rsidR="009A02AE" w:rsidRPr="00FD4ABB" w:rsidRDefault="009A02AE" w:rsidP="00E85B48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θ∈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∪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 2π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12C85" w:rsidRPr="00A33FF1" w:rsidRDefault="00C77C7F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given relation is satisfied only when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C77C7F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C77C7F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592BBF" w:rsidRPr="00B25038" w:rsidRDefault="00592BBF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π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=kπ, k∈I</m:t>
                </m:r>
              </m:oMath>
            </m:oMathPara>
          </w:p>
          <w:p w:rsidR="00592BBF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=k⇒x=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-k</m:t>
                    </m:r>
                  </m:sup>
                </m:sSup>
              </m:oMath>
            </m:oMathPara>
          </w:p>
          <w:p w:rsidR="00592BBF" w:rsidRPr="00B25038" w:rsidRDefault="00592BBF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possible values of </w:t>
            </w:r>
            <m:oMath>
              <m:r>
                <w:rPr>
                  <w:rFonts w:ascii="Cambria Math" w:hAnsi="Cambria Math"/>
                </w:rPr>
                <m:t>k</m:t>
              </m:r>
            </m:oMath>
            <w:r w:rsidRPr="00B25038">
              <w:rPr>
                <w:rFonts w:ascii="Cambria Math" w:hAnsi="Cambria Math"/>
              </w:rPr>
              <w:t xml:space="preserve"> are </w:t>
            </w:r>
            <m:oMath>
              <m:r>
                <w:rPr>
                  <w:rFonts w:ascii="Cambria Math" w:hAnsi="Cambria Math"/>
                </w:rPr>
                <m:t>-1, 0, 1, 2, 3, …</m:t>
              </m:r>
            </m:oMath>
          </w:p>
          <w:p w:rsidR="004C1BDC" w:rsidRPr="00B25038" w:rsidRDefault="00592BBF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S=3+1+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+…∞=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27°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63°</m:t>
                    </m:r>
                  </m:e>
                </m:func>
                <m:r>
                  <w:rPr>
                    <w:rFonts w:ascii="Cambria Math" w:hAnsi="Cambria Math"/>
                  </w:rPr>
                  <m:t>=-2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45°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18°</m:t>
                    </m:r>
                  </m:e>
                </m:func>
              </m:oMath>
            </m:oMathPara>
          </w:p>
          <w:p w:rsidR="00E617D4" w:rsidRPr="00A33FF1" w:rsidRDefault="00E617D4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AF25B6" w:rsidRPr="00B25038" w:rsidRDefault="00F9682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AF25B6" w:rsidRPr="00B25038" w:rsidRDefault="00510E6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AF25B6" w:rsidRPr="00B25038" w:rsidRDefault="00510E6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AF25B6" w:rsidRPr="00B25038" w:rsidRDefault="00510E6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⇒5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-6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2x+1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AF25B6" w:rsidRPr="00B25038" w:rsidRDefault="00510E6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2x-1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5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2x-1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AF25B6" w:rsidRPr="00B25038" w:rsidRDefault="00510E6E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="0056348F" w:rsidRPr="00B25038">
              <w:rPr>
                <w:rFonts w:ascii="Cambria Math" w:hAnsi="Cambria Math"/>
              </w:rPr>
              <w:t xml:space="preserve">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=1/5</m:t>
              </m:r>
            </m:oMath>
          </w:p>
          <w:p w:rsidR="006E4237" w:rsidRPr="00B25038" w:rsidRDefault="00510E6E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⇒2x=2nπ</m:t>
              </m:r>
            </m:oMath>
            <w:r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2x=2nπ±α, </m:t>
              </m:r>
            </m:oMath>
            <w:r w:rsidRPr="00B25038">
              <w:rPr>
                <w:rFonts w:ascii="Cambria Math" w:hAnsi="Cambria Math"/>
              </w:rPr>
              <w:t xml:space="preserve">where </w:t>
            </w:r>
            <m:oMath>
              <m:r>
                <w:rPr>
                  <w:rFonts w:ascii="Cambria Math" w:hAnsi="Cambria Math"/>
                </w:rPr>
                <m:t>α=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1/5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, ∀ n∈Z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6902AF" w:rsidRPr="00A33FF1" w:rsidRDefault="006902A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We have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65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F12C85" w:rsidRPr="00A33FF1" w:rsidRDefault="00602D5C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65</m:t>
                    </m:r>
                  </m:den>
                </m:f>
              </m:oMath>
            </m:oMathPara>
          </w:p>
          <w:p w:rsidR="006902AF" w:rsidRPr="00A33FF1" w:rsidRDefault="006902AF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Squaring Eq. (i), we get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r>
                <w:rPr>
                  <w:rFonts w:ascii="Cambria Math" w:hAnsi="Cambria Math"/>
                </w:rPr>
                <m:t>+2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65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6902AF" w:rsidRPr="00A33FF1" w:rsidRDefault="006902AF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Squaring Eq. (ii), we get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r>
                <w:rPr>
                  <w:rFonts w:ascii="Cambria Math" w:hAnsi="Cambria Math"/>
                </w:rPr>
                <m:t>+2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27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65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D52D53" w:rsidRPr="00A33FF1" w:rsidRDefault="00D52D53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Adding Eqs. (iii) and (iv), we get </w:t>
            </w:r>
            <m:oMath>
              <m:r>
                <w:rPr>
                  <w:rFonts w:ascii="Cambria Math" w:hAnsi="Cambria Math"/>
                </w:rPr>
                <m:t>2+2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α-β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65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27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21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65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729+441</m:t>
                  </m:r>
                </m:e>
              </m:d>
            </m:oMath>
          </w:p>
          <w:p w:rsidR="00D52D5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⇒2+2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α-β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65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1170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65</m:t>
                    </m:r>
                  </m:den>
                </m:f>
              </m:oMath>
            </m:oMathPara>
          </w:p>
          <w:p w:rsidR="00D52D5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α-β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65</m:t>
                    </m:r>
                  </m:den>
                </m:f>
              </m:oMath>
            </m:oMathPara>
          </w:p>
          <w:p w:rsidR="00D52D5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α-β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65</m:t>
                    </m:r>
                  </m:den>
                </m:f>
              </m:oMath>
            </m:oMathPara>
          </w:p>
          <w:p w:rsidR="00D52D5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α-β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130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∵π&lt;α-β&lt;3π⇒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&lt;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α-β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&lt;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⇒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α-β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&lt;0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12C85" w:rsidRPr="00DB5034" w:rsidRDefault="005669AE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a+b+c=2s,</m:t>
              </m:r>
            </m:oMath>
            <w:r w:rsidRPr="00DB5034">
              <w:rPr>
                <w:rFonts w:ascii="Cambria Math" w:hAnsi="Cambria Math"/>
              </w:rPr>
              <w:t xml:space="preserve"> then we have to find the minimum value of</w:t>
            </w:r>
          </w:p>
          <w:p w:rsidR="005669AE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s-a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s-b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s-c</m:t>
                    </m:r>
                  </m:den>
                </m:f>
                <m:r>
                  <w:rPr>
                    <w:rFonts w:ascii="Cambria Math" w:hAnsi="Cambria Math"/>
                  </w:rPr>
                  <m:t>=-3+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s-a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s-b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s-c</m:t>
                    </m:r>
                  </m:den>
                </m:f>
              </m:oMath>
            </m:oMathPara>
          </w:p>
          <w:p w:rsidR="002D7F42" w:rsidRPr="00DB5034" w:rsidRDefault="00B03D31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Also, 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s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s-a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s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s-b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s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s-c</m:t>
                      </m:r>
                    </m:den>
                  </m:f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≥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s-a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s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s-b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s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s-c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s</m:t>
                      </m:r>
                    </m:den>
                  </m:f>
                </m:den>
              </m:f>
              <m:r>
                <w:rPr>
                  <w:rFonts w:ascii="Cambria Math" w:hAnsi="Cambria Math"/>
                </w:rPr>
                <m:t xml:space="preserve"> 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∵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A.M.≥H.M.</m:t>
                  </m:r>
                  <m:ctrlPr>
                    <w:rPr>
                      <w:rFonts w:ascii="Cambria Math" w:hAnsi="Cambria Math"/>
                    </w:rPr>
                  </m:ctrlPr>
                </m:e>
              </m:d>
            </m:oMath>
          </w:p>
          <w:p w:rsidR="002D7F42" w:rsidRPr="00DB5034" w:rsidRDefault="002D7F42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∵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s-a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s-b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s-c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</w:rPr>
                  <m:t>=1 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s-a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s-b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s-c</m:t>
                    </m:r>
                  </m:den>
                </m:f>
                <m:r>
                  <w:rPr>
                    <w:rFonts w:ascii="Cambria Math" w:hAnsi="Cambria Math"/>
                  </w:rPr>
                  <m:t>≥9</m:t>
                </m:r>
              </m:oMath>
            </m:oMathPara>
          </w:p>
          <w:p w:rsidR="00825A8F" w:rsidRPr="00DB5034" w:rsidRDefault="00825A8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Thus, the minimum value of the expression is 6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269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4C1BDC" w:rsidRPr="00B25038" w:rsidRDefault="00E6769D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Then given equation can be written as</w:t>
            </w:r>
          </w:p>
          <w:p w:rsidR="00E6769D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E6769D" w:rsidRPr="00B25038" w:rsidRDefault="00610FE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E6769D" w:rsidRPr="00B25038" w:rsidRDefault="00610FE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=4</m:t>
                </m:r>
              </m:oMath>
            </m:oMathPara>
          </w:p>
          <w:p w:rsidR="00E6769D" w:rsidRPr="00B25038" w:rsidRDefault="00610FE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-2±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4+16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=-1±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rad>
              </m:oMath>
            </m:oMathPara>
          </w:p>
          <w:p w:rsidR="00E6769D" w:rsidRPr="00B25038" w:rsidRDefault="0049646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Which is not possible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890A79" w:rsidRPr="00B25038" w:rsidRDefault="00AB1C1F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From the given relation</w:t>
            </w:r>
          </w:p>
          <w:p w:rsidR="00AB1C1F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≠0</m:t>
                </m:r>
              </m:oMath>
            </m:oMathPara>
          </w:p>
          <w:p w:rsidR="00AB1C1F" w:rsidRPr="00B25038" w:rsidRDefault="00521A3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or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AB1C1F" w:rsidRPr="00B25038" w:rsidRDefault="00521A3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⇒θ=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∵θ∈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0, π</m:t>
                        </m:r>
                      </m:e>
                    </m:d>
                  </m:e>
                </m:d>
              </m:oMath>
            </m:oMathPara>
          </w:p>
          <w:p w:rsidR="00AB1C1F" w:rsidRPr="00B25038" w:rsidRDefault="00AB1C1F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Then the sum of roots is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x+1</m:t>
                        </m:r>
                      </m:e>
                    </m:d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10</m:t>
                            </m:r>
                          </m:sub>
                        </m:sSub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x+1</m:t>
                            </m:r>
                          </m:e>
                        </m:d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=100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x+1</m:t>
                    </m:r>
                  </m:e>
                </m:d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b>
                    </m:sSub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x+1</m:t>
                            </m:r>
                          </m:e>
                        </m:d>
                      </m:e>
                      <m:sup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10</m:t>
                                </m:r>
                              </m:sub>
                            </m:sSub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x+1</m:t>
                                </m:r>
                              </m:e>
                            </m:d>
                          </m:e>
                        </m:func>
                      </m:sup>
                    </m:sSup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100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x+1</m:t>
                            </m:r>
                          </m:e>
                        </m:d>
                      </m:e>
                    </m:d>
                  </m:e>
                </m:func>
              </m:oMath>
            </m:oMathPara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x+1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x+1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=2+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x+1</m:t>
                        </m:r>
                      </m:e>
                    </m:d>
                  </m:e>
                </m:func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Let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x+1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=y</m:t>
              </m:r>
            </m:oMath>
          </w:p>
          <w:p w:rsidR="000868E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-y-2=0⇒y=2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or-1</m:t>
                </m:r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x+1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=2, -1⇒x+1=100,1/10⇒x</m:t>
                </m:r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=99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or</m:t>
                </m:r>
                <m:r>
                  <w:rPr>
                    <w:rFonts w:ascii="Cambria Math" w:hAnsi="Cambria Math"/>
                  </w:rPr>
                  <m:t>-9/10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Given </w:t>
            </w:r>
            <m:oMath>
              <m:r>
                <w:rPr>
                  <w:rFonts w:ascii="Cambria Math" w:hAnsi="Cambria Math"/>
                </w:rPr>
                <m:t>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+5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=0⇒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 xml:space="preserve">=-4/5 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</m:d>
            </m:oMath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Now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</m:e>
                  </m:d>
                </m:e>
              </m:func>
              <m:r>
                <w:rPr>
                  <w:rFonts w:ascii="Cambria Math" w:hAnsi="Cambria Math"/>
                </w:rPr>
                <m:t>=5+4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=5+4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5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=5-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16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9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CE10A1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9θ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9θ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3θ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9θ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5θ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7θ</m:t>
                            </m:r>
                          </m:e>
                        </m:func>
                      </m:e>
                    </m:d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3θ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9θ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5θ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7θ</m:t>
                            </m:r>
                          </m:e>
                        </m:func>
                      </m:e>
                    </m:d>
                  </m:den>
                </m:f>
              </m:oMath>
            </m:oMathPara>
          </w:p>
          <w:p w:rsidR="00F12C85" w:rsidRPr="00A33FF1" w:rsidRDefault="00CE10A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 xml:space="preserve">2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+2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 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+2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 xml:space="preserve">2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3θ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 xml:space="preserve">+ 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 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6θ</m:t>
                        </m:r>
                      </m:e>
                    </m:func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3θ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6θ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6E4237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&gt;1+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881FA8" w:rsidRPr="00B25038" w:rsidRDefault="00881FA8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Putting </w:t>
            </w:r>
            <m:oMath>
              <m:r>
                <w:rPr>
                  <w:rFonts w:ascii="Cambria Math" w:hAnsi="Cambria Math"/>
                </w:rPr>
                <m:t>x=0,</m:t>
              </m:r>
            </m:oMath>
            <w:r w:rsidRPr="00B25038">
              <w:rPr>
                <w:rFonts w:ascii="Cambria Math" w:hAnsi="Cambria Math"/>
              </w:rPr>
              <w:t xml:space="preserve"> we get</w:t>
            </w:r>
          </w:p>
          <w:p w:rsidR="00881FA8" w:rsidRPr="00B25038" w:rsidRDefault="00DE555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&gt;2</m:t>
                </m:r>
              </m:oMath>
            </m:oMathPara>
          </w:p>
          <w:p w:rsidR="00881FA8" w:rsidRPr="00B25038" w:rsidRDefault="00DE555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+a-2&gt;0</m:t>
                </m:r>
              </m:oMath>
            </m:oMathPara>
          </w:p>
          <w:p w:rsidR="00881FA8" w:rsidRPr="00B25038" w:rsidRDefault="00DE555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a+2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a-1</m:t>
                    </m:r>
                  </m:e>
                </m:d>
                <m:r>
                  <w:rPr>
                    <w:rFonts w:ascii="Cambria Math" w:hAnsi="Cambria Math"/>
                  </w:rPr>
                  <m:t>&gt;0</m:t>
                </m:r>
              </m:oMath>
            </m:oMathPara>
          </w:p>
          <w:p w:rsidR="00881FA8" w:rsidRPr="00B25038" w:rsidRDefault="00DE555D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⇒a&lt;-2</m:t>
              </m:r>
            </m:oMath>
            <w:r w:rsidR="003E2245"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a&gt;1</m:t>
              </m:r>
            </m:oMath>
          </w:p>
          <w:p w:rsidR="006251A0" w:rsidRPr="00B25038" w:rsidRDefault="006251A0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object w:dxaOrig="2928" w:dyaOrig="81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2.4pt;height:36pt" o:ole="">
                  <v:imagedata r:id="IM3S855S0" o:title=""/>
                </v:shape>
                <o:OLEObject Type="Embed" ProgID="ChemDraw.Document.6.0" ShapeID="_x0000_i1025" DrawAspect="Content" ObjectID="_1478862062" r:id="OM3S855S0"/>
              </w:object>
            </w:r>
          </w:p>
          <w:p w:rsidR="00881FA8" w:rsidRPr="00B25038" w:rsidRDefault="00881FA8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Therefore, we have the largest negative integral value of </w:t>
            </w:r>
            <m:oMath>
              <m:r>
                <w:rPr>
                  <w:rFonts w:ascii="Cambria Math" w:hAnsi="Cambria Math"/>
                </w:rPr>
                <m:t>a=-3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572F2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</m:oMath>
            </m:oMathPara>
          </w:p>
          <w:p w:rsidR="00F572F2" w:rsidRPr="00B25038" w:rsidRDefault="004E552B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&gt;0⇒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=0</m:t>
              </m:r>
            </m:oMath>
          </w:p>
          <w:p w:rsidR="00F572F2" w:rsidRPr="00B25038" w:rsidRDefault="004E552B" w:rsidP="000B4D3D">
            <w:pPr>
              <w:tabs>
                <w:tab w:val="left" w:pos="5692"/>
              </w:tabs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 xml:space="preserve">=0, </m:t>
              </m:r>
            </m:oMath>
            <w:r w:rsidRPr="00B25038">
              <w:rPr>
                <w:rFonts w:ascii="Cambria Math" w:hAnsi="Cambria Math"/>
              </w:rPr>
              <w:t>which is not possible</w:t>
            </w:r>
          </w:p>
          <w:p w:rsidR="00F572F2" w:rsidRPr="00B25038" w:rsidRDefault="004E552B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≤0  ⇒-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den>
              </m:f>
            </m:oMath>
          </w:p>
          <w:p w:rsidR="00F572F2" w:rsidRPr="00B25038" w:rsidRDefault="004E552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</m:oMath>
            </m:oMathPara>
          </w:p>
          <w:p w:rsidR="006E4237" w:rsidRPr="00B25038" w:rsidRDefault="004E552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F572F2" w:rsidRPr="00B25038" w:rsidRDefault="004E552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∵x∈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0, 3π</m:t>
                        </m:r>
                      </m:e>
                    </m:d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374CED" w:rsidRPr="00DB5034" w:rsidRDefault="00374CED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We have </w:t>
            </w:r>
            <m:oMath>
              <m:r>
                <w:rPr>
                  <w:rFonts w:ascii="Cambria Math" w:hAnsi="Cambria Math"/>
                </w:rPr>
                <m:t>8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374CED" w:rsidRPr="00DB5034" w:rsidRDefault="00374CED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e>
                </m:d>
              </m:oMath>
            </m:oMathPara>
          </w:p>
          <w:p w:rsidR="00374CED" w:rsidRPr="00DB5034" w:rsidRDefault="00B72A5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374CED" w:rsidRPr="00DB5034" w:rsidRDefault="00B72A5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A+1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374CED" w:rsidRPr="00DB5034" w:rsidRDefault="00B72A5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370669" w:rsidRPr="00DB5034" w:rsidRDefault="00B72A5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A+C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A-C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370669" w:rsidRPr="00DB5034" w:rsidRDefault="00B72A5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A-C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370669" w:rsidRPr="00DB5034" w:rsidRDefault="00B72A5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A-C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A+C</m:t>
                            </m:r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370669" w:rsidRPr="00DB5034" w:rsidRDefault="00B72A5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370669" w:rsidRPr="00DB5034" w:rsidRDefault="00B72A5E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DB5034">
              <w:rPr>
                <w:rFonts w:ascii="Cambria Math" w:hAnsi="Cambria Math"/>
              </w:rPr>
              <w:t xml:space="preserve">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 xml:space="preserve">=0 </m:t>
              </m:r>
            </m:oMath>
            <w:r w:rsidRPr="00DB5034">
              <w:rPr>
                <w:rFonts w:ascii="Cambria Math" w:hAnsi="Cambria Math"/>
              </w:rPr>
              <w:t xml:space="preserve">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</w:p>
          <w:p w:rsidR="00A56AA4" w:rsidRPr="00DB5034" w:rsidRDefault="00B72A5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B=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C=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4C1BDC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-y+a=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y-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+a-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A870E7" w:rsidRPr="00B25038" w:rsidRDefault="004C13B5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Since </w:t>
            </w:r>
            <m:oMath>
              <m:r>
                <w:rPr>
                  <w:rFonts w:ascii="Cambria Math" w:hAnsi="Cambria Math"/>
                </w:rPr>
                <m:t>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>≤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≤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 xml:space="preserve">, </m:t>
              </m:r>
            </m:oMath>
            <w:r w:rsidR="00A870E7" w:rsidRPr="00B25038">
              <w:rPr>
                <w:rFonts w:ascii="Cambria Math" w:hAnsi="Cambria Math"/>
              </w:rPr>
              <w:t xml:space="preserve">the given equation will have no real value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="00A870E7" w:rsidRPr="00B25038">
              <w:rPr>
                <w:rFonts w:ascii="Cambria Math" w:hAnsi="Cambria Math"/>
              </w:rPr>
              <w:t xml:space="preserve"> for any </w:t>
            </w:r>
            <m:oMath>
              <m:r>
                <w:rPr>
                  <w:rFonts w:ascii="Cambria Math" w:hAnsi="Cambria Math"/>
                </w:rPr>
                <m:t>y</m:t>
              </m:r>
            </m:oMath>
            <w:r w:rsidRPr="00B25038">
              <w:rPr>
                <w:rFonts w:ascii="Cambria Math" w:hAnsi="Cambria Math"/>
              </w:rPr>
              <w:t xml:space="preserve"> if </w:t>
            </w:r>
            <m:oMath>
              <m:r>
                <w:rPr>
                  <w:rFonts w:ascii="Cambria Math" w:hAnsi="Cambria Math"/>
                </w:rPr>
                <m:t>a-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&gt;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</w:p>
          <w:p w:rsidR="00A870E7" w:rsidRPr="00B25038" w:rsidRDefault="00A870E7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i.e., </m:t>
                </m:r>
                <m:r>
                  <w:rPr>
                    <w:rFonts w:ascii="Cambria Math" w:hAnsi="Cambria Math"/>
                  </w:rPr>
                  <m:t>a∈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 ∞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 ⇒a∈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, ∞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(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as</m:t>
                </m:r>
                <m:r>
                  <w:rPr>
                    <w:rFonts w:ascii="Cambria Math" w:hAnsi="Cambria Math"/>
                  </w:rPr>
                  <m:t xml:space="preserve">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&lt;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Here, </w:t>
            </w:r>
            <m:oMath>
              <m:r>
                <w:rPr>
                  <w:rFonts w:ascii="Cambria Math" w:hAnsi="Cambria Math"/>
                </w:rPr>
                <m:t>5=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sup>
                  <m:r>
                    <w:rPr>
                      <w:rFonts w:ascii="Cambria Math" w:hAnsi="Cambria Math"/>
                    </w:rPr>
                    <m:t>a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6=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  <m:sup>
                  <m:r>
                    <w:rPr>
                      <w:rFonts w:ascii="Cambria Math" w:hAnsi="Cambria Math"/>
                    </w:rPr>
                    <m:t>b</m:t>
                  </m:r>
                </m:sup>
              </m:sSup>
            </m:oMath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Let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func>
              <m:r>
                <w:rPr>
                  <w:rFonts w:ascii="Cambria Math" w:hAnsi="Cambria Math"/>
                </w:rPr>
                <m:t xml:space="preserve">=x,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then 2=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</m:oMath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Now, </w:t>
            </w:r>
            <m:oMath>
              <m:r>
                <w:rPr>
                  <w:rFonts w:ascii="Cambria Math" w:hAnsi="Cambria Math"/>
                </w:rPr>
                <m:t>6=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  <m:sup>
                  <m:r>
                    <w:rPr>
                      <w:rFonts w:ascii="Cambria Math" w:hAnsi="Cambria Math"/>
                    </w:rPr>
                    <m:t>b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b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sup>
                  <m:r>
                    <w:rPr>
                      <w:rFonts w:ascii="Cambria Math" w:hAnsi="Cambria Math"/>
                    </w:rPr>
                    <m:t>ab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or</m:t>
              </m:r>
              <m:r>
                <w:rPr>
                  <w:rFonts w:ascii="Cambria Math" w:hAnsi="Cambria Math"/>
                </w:rPr>
                <m:t xml:space="preserve"> 3=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2ab-1</m:t>
                  </m:r>
                </m:sup>
              </m:sSup>
            </m:oMath>
          </w:p>
          <w:p w:rsidR="004D6865" w:rsidRPr="00E50692" w:rsidRDefault="004D6865" w:rsidP="002C455C">
            <w:pPr>
              <w:rPr>
                <w:rFonts w:ascii="Cambria Math" w:hAnsi="Cambria Math"/>
                <w:i/>
              </w:rPr>
            </w:pPr>
            <w:r w:rsidRPr="00E50692">
              <w:rPr>
                <w:rFonts w:ascii="Cambria Math" w:hAnsi="Cambria Math"/>
              </w:rPr>
              <w:t xml:space="preserve">Therefore, </w:t>
            </w:r>
            <m:oMath>
              <m:r>
                <w:rPr>
                  <w:rFonts w:ascii="Cambria Math" w:hAnsi="Cambria Math"/>
                </w:rPr>
                <m:t>2=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2ab-1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x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2ab-1</m:t>
                      </m:r>
                    </m:e>
                  </m:d>
                </m:sup>
              </m:sSup>
              <m:r>
                <w:rPr>
                  <w:rFonts w:ascii="Cambria Math" w:hAnsi="Cambria Math"/>
                </w:rPr>
                <m:t>⇒x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2ab-1</m:t>
                  </m:r>
                </m:e>
              </m:d>
              <m:r>
                <w:rPr>
                  <w:rFonts w:ascii="Cambria Math" w:hAnsi="Cambria Math"/>
                </w:rPr>
                <m:t>=1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279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6E4237" w:rsidRPr="00B25038" w:rsidRDefault="001D7E7D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Let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fNam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func>
              <m:r>
                <w:rPr>
                  <w:rFonts w:ascii="Cambria Math" w:hAnsi="Cambria Math"/>
                </w:rPr>
                <m:t xml:space="preserve">=t, </m:t>
              </m:r>
            </m:oMath>
            <w:r w:rsidR="00661161" w:rsidRPr="00B25038">
              <w:rPr>
                <w:rFonts w:ascii="Cambria Math" w:hAnsi="Cambria Math"/>
              </w:rPr>
              <w:t xml:space="preserve">then the given equation is </w:t>
            </w:r>
            <m:oMath>
              <m:r>
                <w:rPr>
                  <w:rFonts w:ascii="Cambria Math" w:hAnsi="Cambria Math"/>
                </w:rPr>
                <m:t>t+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t</m:t>
                  </m:r>
                </m:den>
              </m:f>
              <m:r>
                <w:rPr>
                  <w:rFonts w:ascii="Cambria Math" w:hAnsi="Cambria Math"/>
                </w:rPr>
                <m:t>=2</m:t>
              </m:r>
            </m:oMath>
          </w:p>
          <w:p w:rsidR="00661161" w:rsidRPr="00B25038" w:rsidRDefault="001D7E7D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=0  ⇒t=1 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fNam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="00366774" w:rsidRPr="00B25038">
              <w:rPr>
                <w:rFonts w:ascii="Cambria Math" w:hAnsi="Cambria Math"/>
              </w:rPr>
              <w:t xml:space="preserve">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 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366774" w:rsidRPr="00B25038" w:rsidRDefault="001D7E7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⇒x=π/4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1500D1" w:rsidRPr="00A33FF1" w:rsidRDefault="005E7A5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α+β=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⇒α=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-β⇒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 xml:space="preserve"> 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β=1  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</w:rPr>
                          <m:t>)</m:t>
                        </m:r>
                      </m:e>
                    </m:func>
                  </m:e>
                </m:func>
              </m:oMath>
            </m:oMathPara>
          </w:p>
          <w:p w:rsidR="005E7A5C" w:rsidRPr="00A33FF1" w:rsidRDefault="005E7A5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Again, </w:t>
            </w:r>
            <m:oMath>
              <m:r>
                <w:rPr>
                  <w:rFonts w:ascii="Cambria Math" w:hAnsi="Cambria Math"/>
                </w:rPr>
                <m:t>β+γ=α⇒γ=α-β</m:t>
              </m:r>
            </m:oMath>
          </w:p>
          <w:p w:rsidR="005E7A5C" w:rsidRPr="00A33FF1" w:rsidRDefault="005E7A5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</m:func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</m:func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</m:func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  <w:r w:rsidRPr="00A33FF1">
              <w:rPr>
                <w:rFonts w:ascii="Cambria Math" w:hAnsi="Cambria Math"/>
              </w:rPr>
              <w:t xml:space="preserve">  [using Eq. (i)]</w:t>
            </w:r>
          </w:p>
          <w:p w:rsidR="005E7A5C" w:rsidRPr="00A33FF1" w:rsidRDefault="005E7A5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β+2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936E8F" w:rsidRPr="00A33FF1" w:rsidRDefault="00936E8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We have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4π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6π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7π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936E8F" w:rsidRPr="00A33FF1" w:rsidRDefault="00936E8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6π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5π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4π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π</m:t>
                    </m:r>
                  </m:e>
                </m:func>
              </m:oMath>
            </m:oMathPara>
          </w:p>
          <w:p w:rsidR="00936E8F" w:rsidRPr="00A33FF1" w:rsidRDefault="00936E8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π</m:t>
                    </m:r>
                  </m:e>
                </m:func>
              </m:oMath>
            </m:oMathPara>
          </w:p>
          <w:p w:rsidR="00F12C85" w:rsidRPr="00A33FF1" w:rsidRDefault="00936E8F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π</m:t>
                    </m:r>
                  </m:e>
                </m:func>
                <m:r>
                  <w:rPr>
                    <w:rFonts w:ascii="Cambria Math" w:hAnsi="Cambria Math"/>
                  </w:rPr>
                  <m:t>=-1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C06622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y-1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2(1-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y/2) </m:t>
                            </m:r>
                          </m:e>
                        </m:fun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y/2</m:t>
                            </m:r>
                          </m:e>
                        </m:func>
                      </m:den>
                    </m:f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y/2</m:t>
                            </m:r>
                          </m:e>
                        </m:fun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y/2</m:t>
                            </m:r>
                          </m:e>
                        </m:func>
                      </m:den>
                    </m:f>
                  </m:den>
                </m:f>
              </m:oMath>
            </m:oMathPara>
          </w:p>
          <w:p w:rsidR="00C06622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⇒6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y/2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1500D1" w:rsidRPr="00A33FF1" w:rsidRDefault="00051D15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given expression is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r>
                <m:rPr>
                  <m:sty m:val="p"/>
                </m:rPr>
                <w:rPr>
                  <w:rFonts w:ascii="Cambria Math" w:hAnsi="Cambria Math"/>
                </w:rPr>
                <m:t>cosec</m:t>
              </m:r>
              <m:r>
                <w:rPr>
                  <w:rFonts w:ascii="Cambria Math" w:hAnsi="Cambria Math"/>
                </w:rPr>
                <m:t xml:space="preserve"> 20°-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sec</m:t>
                  </m:r>
                </m:fName>
                <m:e>
                  <m:r>
                    <w:rPr>
                      <w:rFonts w:ascii="Cambria Math" w:hAnsi="Cambria Math"/>
                    </w:rPr>
                    <m:t>20°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20°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20°</m:t>
                      </m:r>
                    </m:e>
                  </m:func>
                </m:den>
              </m:f>
            </m:oMath>
          </w:p>
          <w:p w:rsidR="00051D15" w:rsidRPr="00A33FF1" w:rsidRDefault="00051D15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  <m:r>
                      <w:rPr>
                        <w:rFonts w:ascii="Cambria Math" w:hAnsi="Cambria Math"/>
                      </w:rPr>
                      <m:t xml:space="preserve"> 20°-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20°</m:t>
                            </m:r>
                          </m:e>
                        </m:func>
                      </m:e>
                    </m:func>
                  </m:den>
                </m:f>
              </m:oMath>
            </m:oMathPara>
          </w:p>
          <w:p w:rsidR="00051D15" w:rsidRPr="00A33FF1" w:rsidRDefault="00051D15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=4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e>
                            </m:ra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20°-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20°</m:t>
                                </m:r>
                              </m:e>
                            </m:func>
                          </m:e>
                        </m:fun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20°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20°</m:t>
                                </m:r>
                              </m:e>
                            </m:func>
                          </m:e>
                        </m:func>
                      </m:den>
                    </m:f>
                  </m:e>
                </m:d>
              </m:oMath>
            </m:oMathPara>
          </w:p>
          <w:p w:rsidR="00CC5FCB" w:rsidRPr="00A33FF1" w:rsidRDefault="00CC5FCB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=4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60°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20°-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cos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60°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sin</m:t>
                                        </m:r>
                                      </m:fName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20°</m:t>
                                        </m:r>
                                      </m:e>
                                    </m:func>
                                  </m:e>
                                </m:func>
                              </m:e>
                            </m:func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2×20°</m:t>
                            </m:r>
                          </m:e>
                        </m:func>
                      </m:den>
                    </m:f>
                  </m:e>
                </m:d>
              </m:oMath>
            </m:oMathPara>
          </w:p>
          <w:p w:rsidR="00CC5FCB" w:rsidRPr="00A33FF1" w:rsidRDefault="00CC5FCB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(60°-20°)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=4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5F4F7A" w:rsidRPr="00DB5034" w:rsidRDefault="005F4F7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Extend </w:t>
            </w:r>
            <m:oMath>
              <m:r>
                <w:rPr>
                  <w:rFonts w:ascii="Cambria Math" w:hAnsi="Cambria Math"/>
                </w:rPr>
                <m:t xml:space="preserve">CB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DA</m:t>
              </m:r>
            </m:oMath>
            <w:r w:rsidRPr="00DB5034">
              <w:rPr>
                <w:rFonts w:ascii="Cambria Math" w:hAnsi="Cambria Math"/>
              </w:rPr>
              <w:t xml:space="preserve"> to meet at </w:t>
            </w:r>
            <m:oMath>
              <m:r>
                <w:rPr>
                  <w:rFonts w:ascii="Cambria Math" w:hAnsi="Cambria Math"/>
                </w:rPr>
                <m:t>P</m:t>
              </m:r>
            </m:oMath>
          </w:p>
          <w:p w:rsidR="005F4F7A" w:rsidRPr="00DB5034" w:rsidRDefault="005F4F7A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Note that </w:t>
            </w:r>
            <m:oMath>
              <m:r>
                <w:rPr>
                  <w:rFonts w:ascii="Cambria Math" w:hAnsi="Cambria Math"/>
                </w:rPr>
                <m:t>∆PCD</m:t>
              </m:r>
            </m:oMath>
            <w:r w:rsidRPr="00DB5034">
              <w:rPr>
                <w:rFonts w:ascii="Cambria Math" w:hAnsi="Cambria Math"/>
              </w:rPr>
              <w:t xml:space="preserve"> is right angle as shown in the figure</w:t>
            </w:r>
          </w:p>
          <w:p w:rsidR="005F4F7A" w:rsidRPr="00DB5034" w:rsidRDefault="005F4F7A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Now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30°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x</m:t>
                  </m:r>
                </m:num>
                <m:den>
                  <m:r>
                    <w:rPr>
                      <w:rFonts w:ascii="Cambria Math" w:hAnsi="Cambria Math"/>
                    </w:rPr>
                    <m:t>10</m:t>
                  </m:r>
                </m:den>
              </m:f>
            </m:oMath>
          </w:p>
          <w:p w:rsidR="00FC132A" w:rsidRPr="00DB5034" w:rsidRDefault="00FC132A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5695" w:dyaOrig="3444">
                <v:shape id="_x0000_i1054" type="#_x0000_t75" style="width:172.8pt;height:100.8pt" o:ole="">
                  <v:imagedata r:id="IM3S953S0" o:title=""/>
                </v:shape>
                <o:OLEObject Type="Embed" ProgID="ChemDraw.Document.6.0" ShapeID="_x0000_i1054" DrawAspect="Content" ObjectID="_1478862252" r:id="OM3S953S0"/>
              </w:object>
            </w:r>
          </w:p>
          <w:p w:rsidR="005F4F7A" w:rsidRPr="00DB5034" w:rsidRDefault="005F4F7A" w:rsidP="006B0C02">
            <w:pPr>
              <w:jc w:val="both"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∆PAB </m:t>
              </m:r>
            </m:oMath>
            <w:r w:rsidRPr="00DB5034">
              <w:rPr>
                <w:rFonts w:ascii="Cambria Math" w:hAnsi="Cambria Math"/>
              </w:rPr>
              <w:t>is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30°-60°-90° </m:t>
              </m:r>
            </m:oMath>
            <w:r w:rsidRPr="00DB5034">
              <w:rPr>
                <w:rFonts w:ascii="Cambria Math" w:hAnsi="Cambria Math"/>
              </w:rPr>
              <w:t xml:space="preserve">triangle, hence in </w:t>
            </w:r>
            <m:oMath>
              <m:r>
                <w:rPr>
                  <w:rFonts w:ascii="Cambria Math" w:hAnsi="Cambria Math"/>
                </w:rPr>
                <m:t>∆PAB, PB=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30°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=6</m:t>
              </m:r>
            </m:oMath>
          </w:p>
          <w:p w:rsidR="005F4F7A" w:rsidRPr="00DB5034" w:rsidRDefault="005F4F7A" w:rsidP="006B0C02">
            <w:pPr>
              <w:jc w:val="both"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Therefore, 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∆PCD, x=10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30°</m:t>
                  </m:r>
                </m:e>
              </m:func>
              <m:r>
                <w:rPr>
                  <w:rFonts w:ascii="Cambria Math" w:hAnsi="Cambria Math"/>
                </w:rPr>
                <m:t>=10/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10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e>
              </m:d>
              <m:r>
                <w:rPr>
                  <w:rFonts w:ascii="Cambria Math" w:hAnsi="Cambria Math"/>
                </w:rPr>
                <m:t>/3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B15665" w:rsidRPr="00B25038" w:rsidRDefault="00C55A7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The given equation is</w:t>
            </w:r>
          </w:p>
          <w:p w:rsidR="00C55A72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p-1</m:t>
                        </m:r>
                      </m:e>
                    </m:func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x+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For this equation to have real roots </w:t>
            </w:r>
            <m:oMath>
              <m:r>
                <w:rPr>
                  <w:rFonts w:ascii="Cambria Math" w:hAnsi="Cambria Math"/>
                </w:rPr>
                <m:t>D≥0</m:t>
              </m:r>
            </m:oMath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p-4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p-1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≥0</m:t>
                </m:r>
              </m:oMath>
            </m:oMathPara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p-4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func>
                <m:r>
                  <w:rPr>
                    <w:rFonts w:ascii="Cambria Math" w:hAnsi="Cambria Math"/>
                  </w:rPr>
                  <m:t>+4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p+4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p-4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p≥0</m:t>
                    </m:r>
                  </m:e>
                </m:func>
              </m:oMath>
            </m:oMathPara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p-2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≥0</m:t>
                </m:r>
              </m:oMath>
            </m:oMathPara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For every real value of </w:t>
            </w:r>
            <m:oMath>
              <m:r>
                <w:rPr>
                  <w:rFonts w:ascii="Cambria Math" w:hAnsi="Cambria Math"/>
                </w:rPr>
                <m:t>p</m:t>
              </m:r>
            </m:oMath>
            <w:r w:rsidRPr="00B25038">
              <w:rPr>
                <w:rFonts w:ascii="Cambria Math" w:hAnsi="Cambria Math"/>
              </w:rPr>
              <w:t>, we have</w:t>
            </w:r>
          </w:p>
          <w:p w:rsidR="00C55A72" w:rsidRPr="00B25038" w:rsidRDefault="006A1AF8" w:rsidP="000B4D3D">
            <w:pPr>
              <w:rPr>
                <w:rFonts w:ascii="Cambria Math" w:hAnsi="Cambria Math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p-2</m:t>
                          </m:r>
                        </m:e>
                      </m:func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≥0</m:t>
              </m:r>
            </m:oMath>
            <w:r w:rsidR="00C55A72" w:rsidRPr="00B25038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p(1-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func>
                  <m:r>
                    <w:rPr>
                      <w:rFonts w:ascii="Cambria Math" w:hAnsi="Cambria Math"/>
                    </w:rPr>
                    <m:t>)</m:t>
                  </m:r>
                </m:e>
              </m:func>
              <m:r>
                <w:rPr>
                  <w:rFonts w:ascii="Cambria Math" w:hAnsi="Cambria Math"/>
                </w:rPr>
                <m:t>≥0</m:t>
              </m:r>
            </m:oMath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∴D≥0, ∀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p∈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0, π</m:t>
                        </m:r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12C85" w:rsidRPr="00A33FF1" w:rsidRDefault="00383AA6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=2k</m:t>
                </m:r>
              </m:oMath>
            </m:oMathPara>
          </w:p>
          <w:p w:rsidR="00383AA6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=2k-1</m:t>
                </m:r>
              </m:oMath>
            </m:oMathPara>
          </w:p>
          <w:p w:rsidR="00383AA6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2x-α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2k-1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oMath>
            </m:oMathPara>
          </w:p>
          <w:p w:rsidR="00383AA6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⇒-1≤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2k-1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≤1</m:t>
                </m:r>
              </m:oMath>
            </m:oMathPara>
          </w:p>
          <w:p w:rsidR="00383AA6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≤k≤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805EE5" w:rsidRPr="00DB5034" w:rsidRDefault="008B065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We have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2bc</m:t>
                  </m:r>
                </m:den>
              </m:f>
            </m:oMath>
          </w:p>
          <w:p w:rsidR="00805EE5" w:rsidRPr="00DB5034" w:rsidRDefault="008B0654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-2 bc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=0, </m:t>
              </m:r>
            </m:oMath>
            <w:r w:rsidRPr="00DB5034">
              <w:rPr>
                <w:rFonts w:ascii="Cambria Math" w:hAnsi="Cambria Math"/>
              </w:rPr>
              <w:t>which is quadratic 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'c'</m:t>
              </m:r>
            </m:oMath>
          </w:p>
          <w:p w:rsidR="00805EE5" w:rsidRPr="00DB5034" w:rsidRDefault="00805EE5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=2b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="008B0654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 w:rsidR="008B0654" w:rsidRPr="00DB5034">
              <w:rPr>
                <w:rFonts w:ascii="Cambria Math" w:hAnsi="Cambria Math"/>
              </w:rPr>
              <w:t xml:space="preserve">    (i)</w:t>
            </w:r>
          </w:p>
          <w:p w:rsidR="00805EE5" w:rsidRPr="00DB5034" w:rsidRDefault="00805EE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-2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</m:t>
                    </m:r>
                  </m:e>
                </m:func>
              </m:oMath>
            </m:oMathPara>
          </w:p>
          <w:p w:rsidR="00805EE5" w:rsidRPr="00DB5034" w:rsidRDefault="00805EE5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2A</m:t>
                  </m:r>
                </m:e>
              </m:func>
            </m:oMath>
            <w:r w:rsidR="008B0654" w:rsidRPr="00DB5034">
              <w:rPr>
                <w:rFonts w:ascii="Cambria Math" w:hAnsi="Cambria Math"/>
              </w:rPr>
              <w:t xml:space="preserve">  [using Eq.(i)]</w:t>
            </w:r>
          </w:p>
          <w:p w:rsidR="00805EE5" w:rsidRPr="00DB5034" w:rsidRDefault="00805EE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-2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e>
                </m:d>
              </m:oMath>
            </m:oMathPara>
          </w:p>
          <w:p w:rsidR="00F1775B" w:rsidRPr="00DB5034" w:rsidRDefault="00805EE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=4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hAnsi="Cambria Math"/>
                        <w:i/>
                      </w:rPr>
                    </m:ctrlP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func>
                <m:r>
                  <w:rPr>
                    <w:rFonts w:ascii="Cambria Math" w:hAnsi="Cambria Math"/>
                  </w:rPr>
                  <m:t>-2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. 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7A6641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=3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  <w:p w:rsidR="007A6641" w:rsidRPr="00DB5034" w:rsidRDefault="00225E5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s-a</m:t>
                    </m:r>
                  </m:den>
                </m:f>
                <m:r>
                  <w:rPr>
                    <w:rFonts w:ascii="Cambria Math" w:hAnsi="Cambria Math"/>
                  </w:rPr>
                  <m:t>=2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s-b</m:t>
                    </m:r>
                  </m:den>
                </m:f>
                <m:r>
                  <w:rPr>
                    <w:rFonts w:ascii="Cambria Math" w:hAnsi="Cambria Math"/>
                  </w:rPr>
                  <m:t>=3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s-c</m:t>
                    </m:r>
                  </m:den>
                </m:f>
              </m:oMath>
            </m:oMathPara>
          </w:p>
          <w:p w:rsidR="00172CD3" w:rsidRPr="00DB5034" w:rsidRDefault="00225E5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s-a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s-b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s-c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=k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say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CB4457" w:rsidRPr="00DB5034" w:rsidRDefault="00225E5F" w:rsidP="006B0C02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w:lastRenderedPageBreak/>
                  <m:t>⇒s-a=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k</m:t>
                    </m:r>
                  </m:den>
                </m:f>
                <m:r>
                  <w:rPr>
                    <w:rFonts w:ascii="Cambria Math" w:hAnsi="Cambria Math"/>
                  </w:rPr>
                  <m:t>, s-b=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k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>
                  <w:rPr>
                    <w:rFonts w:ascii="Cambria Math" w:hAnsi="Cambria Math"/>
                  </w:rPr>
                  <m:t>s-c=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k</m:t>
                    </m:r>
                  </m:den>
                </m:f>
              </m:oMath>
            </m:oMathPara>
          </w:p>
          <w:p w:rsidR="006E214B" w:rsidRPr="00DB5034" w:rsidRDefault="00225E5F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Adding, we get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3s-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a+b+c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6</m:t>
                  </m:r>
                </m:num>
                <m:den>
                  <m:r>
                    <w:rPr>
                      <w:rFonts w:ascii="Cambria Math" w:hAnsi="Cambria Math"/>
                    </w:rPr>
                    <m:t>k</m:t>
                  </m:r>
                </m:den>
              </m:f>
              <m:r>
                <w:rPr>
                  <w:rFonts w:ascii="Cambria Math" w:hAnsi="Cambria Math"/>
                </w:rPr>
                <m:t xml:space="preserve"> ⇒s=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6</m:t>
                  </m:r>
                </m:num>
                <m:den>
                  <m:r>
                    <w:rPr>
                      <w:rFonts w:ascii="Cambria Math" w:hAnsi="Cambria Math"/>
                    </w:rPr>
                    <m:t>k</m:t>
                  </m:r>
                </m:den>
              </m:f>
              <m:r>
                <w:rPr>
                  <w:rFonts w:ascii="Cambria Math" w:hAnsi="Cambria Math"/>
                </w:rPr>
                <m:t xml:space="preserve"> ⇒a=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</m:t>
                  </m:r>
                </m:num>
                <m:den>
                  <m:r>
                    <w:rPr>
                      <w:rFonts w:ascii="Cambria Math" w:hAnsi="Cambria Math"/>
                    </w:rPr>
                    <m:t>k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k</m:t>
                  </m:r>
                </m:den>
              </m:f>
              <m:r>
                <w:rPr>
                  <w:rFonts w:ascii="Cambria Math" w:hAnsi="Cambria Math"/>
                </w:rPr>
                <m:t xml:space="preserve">  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289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12C85" w:rsidRPr="00A33FF1" w:rsidRDefault="00433706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cosec </m:t>
                </m:r>
                <m:r>
                  <w:rPr>
                    <w:rFonts w:ascii="Cambria Math" w:hAnsi="Cambria Math"/>
                  </w:rPr>
                  <m:t>θ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=q</m:t>
                </m:r>
              </m:oMath>
            </m:oMathPara>
          </w:p>
          <w:p w:rsidR="00433706" w:rsidRPr="00A33FF1" w:rsidRDefault="00433706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cosec </m:t>
                </m:r>
                <m:r>
                  <w:rPr>
                    <w:rFonts w:ascii="Cambria Math" w:hAnsi="Cambria Math"/>
                  </w:rPr>
                  <m:t>θ 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q</m:t>
                    </m:r>
                  </m:den>
                </m:f>
              </m:oMath>
            </m:oMathPara>
          </w:p>
          <w:p w:rsidR="00433706" w:rsidRPr="00A33FF1" w:rsidRDefault="00433706" w:rsidP="002178E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cosec </m:t>
              </m:r>
              <m:r>
                <w:rPr>
                  <w:rFonts w:ascii="Cambria Math" w:hAnsi="Cambria Math"/>
                </w:rPr>
                <m:t>θ=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q+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1/q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 xml:space="preserve"> </m:t>
              </m:r>
            </m:oMath>
            <w:r w:rsidR="00D66F03" w:rsidRPr="00A33FF1">
              <w:rPr>
                <w:rFonts w:ascii="Cambria Math" w:hAnsi="Cambria Math"/>
              </w:rPr>
              <w:t>(on addition)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301204" w:rsidRPr="00A33FF1" w:rsidRDefault="00301204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We know that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20°+40°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4952B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</m:den>
                </m:f>
              </m:oMath>
            </m:oMathPara>
          </w:p>
          <w:p w:rsidR="004952B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r>
                  <w:rPr>
                    <w:rFonts w:ascii="Cambria Math" w:hAnsi="Cambria Math"/>
                  </w:rPr>
                  <m:t>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20°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40°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20°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40°</m:t>
                    </m:r>
                  </m:e>
                </m:func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20°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40°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20°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40°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620E4A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oMath>
            </m:oMathPara>
          </w:p>
          <w:p w:rsidR="00620E4A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 xml:space="preserve">=1,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i.e., </m:t>
                </m:r>
                <m:r>
                  <w:rPr>
                    <w:rFonts w:ascii="Cambria Math" w:hAnsi="Cambria Math"/>
                  </w:rPr>
                  <m:t>A+B=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620E4A" w:rsidRPr="00A33FF1" w:rsidRDefault="00620E4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α+4α=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i.e., </m:t>
                </m:r>
                <m:r>
                  <w:rPr>
                    <w:rFonts w:ascii="Cambria Math" w:hAnsi="Cambria Math"/>
                  </w:rPr>
                  <m:t>α=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1500D1" w:rsidRPr="00A33FF1" w:rsidRDefault="00F50D30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We have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w:rPr>
                      <w:rFonts w:ascii="Cambria Math" w:hAnsi="Cambria Math"/>
                    </w:rPr>
                    <m:t>=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≤</m:t>
                      </m:r>
                    </m:e>
                  </m:func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 xml:space="preserve">  θ</m:t>
                      </m:r>
                    </m:e>
                  </m:func>
                </m:e>
              </m:func>
              <m:r>
                <w:rPr>
                  <w:rFonts w:ascii="Cambria Math" w:hAnsi="Cambria Math"/>
                </w:rPr>
                <m:t>[∵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≤1]</m:t>
              </m:r>
            </m:oMath>
          </w:p>
          <w:p w:rsidR="00926BFB" w:rsidRPr="00A33FF1" w:rsidRDefault="00926BFB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Again,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A=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w:rPr>
                      <w:rFonts w:ascii="Cambria Math" w:hAnsi="Cambria Math"/>
                    </w:rPr>
                    <m:t>=1-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=1+(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)</m:t>
              </m:r>
            </m:oMath>
          </w:p>
          <w:p w:rsidR="00926BFB" w:rsidRPr="00A33FF1" w:rsidRDefault="00926BFB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≥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926BFB" w:rsidRPr="00A33FF1" w:rsidRDefault="00926BFB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Hence, </w:t>
            </w:r>
            <m:oMath>
              <m:r>
                <w:rPr>
                  <w:rFonts w:ascii="Cambria Math" w:hAnsi="Cambria Math"/>
                </w:rPr>
                <m:t>3/4≤A≤1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433706" w:rsidRPr="00DB5034" w:rsidRDefault="00E9426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If the triangle is equilateral</w:t>
            </w:r>
          </w:p>
          <w:p w:rsidR="00E9426A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D97840" w:rsidRPr="00DB5034" w:rsidRDefault="00E9426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the triangle is isosceles, let </w:t>
            </w:r>
            <m:oMath>
              <m:r>
                <w:rPr>
                  <w:rFonts w:ascii="Cambria Math" w:hAnsi="Cambria Math"/>
                </w:rPr>
                <m:t>A=30°, B=30°, C=120°</m:t>
              </m:r>
            </m:oMath>
          </w:p>
          <w:p w:rsidR="00D97840" w:rsidRPr="00DB5034" w:rsidRDefault="00111A8B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=1+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D97840" w:rsidRPr="00DB5034" w:rsidRDefault="00023FA0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the triangle is right angled, let </w:t>
            </w:r>
            <m:oMath>
              <m:r>
                <w:rPr>
                  <w:rFonts w:ascii="Cambria Math" w:hAnsi="Cambria Math"/>
                </w:rPr>
                <m:t>A=90°, B=30°, C=60°</m:t>
              </m:r>
            </m:oMath>
          </w:p>
          <w:p w:rsidR="00F77995" w:rsidRPr="00DB5034" w:rsidRDefault="00111A8B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Then,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3+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023FA0" w:rsidRPr="00DB5034" w:rsidRDefault="00F77995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the triangle is right-angled isosceles, then one of the angles is </w:t>
            </w:r>
            <m:oMath>
              <m:r>
                <w:rPr>
                  <w:rFonts w:ascii="Cambria Math" w:hAnsi="Cambria Math"/>
                </w:rPr>
                <m:t>90°</m:t>
              </m:r>
            </m:oMath>
            <w:r w:rsidRPr="00DB5034">
              <w:rPr>
                <w:rFonts w:ascii="Cambria Math" w:hAnsi="Cambria Math"/>
              </w:rPr>
              <w:t xml:space="preserve"> and the remaining two are </w:t>
            </w:r>
            <m:oMath>
              <m:r>
                <w:rPr>
                  <w:rFonts w:ascii="Cambria Math" w:hAnsi="Cambria Math"/>
                </w:rPr>
                <m:t>45°</m:t>
              </m:r>
            </m:oMath>
            <w:r w:rsidRPr="00DB5034">
              <w:rPr>
                <w:rFonts w:ascii="Cambria Math" w:hAnsi="Cambria Math"/>
              </w:rPr>
              <w:t xml:space="preserve"> each, so that</w:t>
            </w:r>
          </w:p>
          <w:p w:rsidR="00F77995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=1+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  <w:p w:rsidR="00F77995" w:rsidRPr="00DB5034" w:rsidRDefault="00111A8B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a</w:t>
            </w:r>
            <w:r w:rsidR="00F77995" w:rsidRPr="00DB5034">
              <w:rPr>
                <w:rFonts w:ascii="Cambria Math" w:hAnsi="Cambria Math"/>
              </w:rPr>
              <w:t xml:space="preserve">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2C85" w:rsidRPr="00A33FF1" w:rsidRDefault="00AF1D7E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We have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2xy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y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y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oMath>
          </w:p>
          <w:p w:rsidR="001F69D2" w:rsidRPr="00A33FF1" w:rsidRDefault="00AF1D7E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>Now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2xy</m:t>
                  </m:r>
                </m:den>
              </m:f>
              <m:r>
                <w:rPr>
                  <w:rFonts w:ascii="Cambria Math" w:hAnsi="Cambria Math"/>
                </w:rPr>
                <m:t>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2xy</m:t>
                  </m:r>
                </m:den>
              </m:f>
              <m:r>
                <w:rPr>
                  <w:rFonts w:ascii="Cambria Math" w:hAnsi="Cambria Math"/>
                </w:rPr>
                <m:t xml:space="preserve">≥0 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∵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w:rPr>
                      <w:rFonts w:ascii="Cambria Math" w:hAnsi="Cambria Math"/>
                    </w:rPr>
                    <m:t>≥0</m:t>
                  </m:r>
                </m:e>
              </m:d>
            </m:oMath>
          </w:p>
          <w:p w:rsidR="001F69D2" w:rsidRPr="00A33FF1" w:rsidRDefault="001F69D2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Therefore, </w:t>
            </w:r>
            <m:oMath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and </m:t>
              </m:r>
              <m:r>
                <w:rPr>
                  <w:rFonts w:ascii="Cambria Math" w:hAnsi="Cambria Math"/>
                </w:rPr>
                <m:t>y</m:t>
              </m:r>
            </m:oMath>
            <w:r w:rsidR="00AF1D7E" w:rsidRPr="00A33FF1">
              <w:rPr>
                <w:rFonts w:ascii="Cambria Math" w:hAnsi="Cambria Math"/>
              </w:rPr>
              <w:t xml:space="preserve"> have the same sign</w:t>
            </w:r>
          </w:p>
          <w:p w:rsidR="001F69D2" w:rsidRPr="00A33FF1" w:rsidRDefault="00AF1D7E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Now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2xy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y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y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2xy</m:t>
                  </m:r>
                </m:den>
              </m:f>
              <m:r>
                <w:rPr>
                  <w:rFonts w:ascii="Cambria Math" w:hAnsi="Cambria Math"/>
                </w:rPr>
                <m:t>≥1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∵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A.M. ≥G.M.</m:t>
                  </m:r>
                  <m:ctrlPr>
                    <w:rPr>
                      <w:rFonts w:ascii="Cambria Math" w:hAnsi="Cambria Math"/>
                    </w:rPr>
                  </m:ctrlPr>
                </m:e>
              </m:d>
            </m:oMath>
          </w:p>
          <w:p w:rsidR="00C8622F" w:rsidRPr="00A33FF1" w:rsidRDefault="00AF1D7E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But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 xml:space="preserve">≤1.  </m:t>
              </m:r>
            </m:oMath>
            <w:r w:rsidRPr="00A33FF1">
              <w:rPr>
                <w:rFonts w:ascii="Cambria Math" w:hAnsi="Cambria Math"/>
              </w:rPr>
              <w:t>Therefore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2xy</m:t>
                  </m:r>
                </m:den>
              </m:f>
              <m:r>
                <w:rPr>
                  <w:rFonts w:ascii="Cambria Math" w:hAnsi="Cambria Math"/>
                </w:rPr>
                <m:t>=1⇒x=y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cosec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α+γ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func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α+γ</m:t>
                            </m:r>
                          </m:e>
                        </m:d>
                      </m:e>
                    </m:func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</m:oMath>
            </m:oMathPara>
          </w:p>
          <w:p w:rsidR="00E00AB2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α+γ</m:t>
                            </m:r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func>
                  </m:den>
                </m:f>
              </m:oMath>
            </m:oMathPara>
          </w:p>
          <w:p w:rsidR="00E00AB2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func>
              </m:oMath>
            </m:oMathPara>
          </w:p>
          <w:p w:rsidR="00E00AB2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>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are in A.P.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5E7ECD" w:rsidRPr="00DB5034" w:rsidRDefault="005F4F7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Using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∆=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bc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</m:oMath>
          </w:p>
          <w:p w:rsidR="005E7ECD" w:rsidRPr="00DB5034" w:rsidRDefault="005E7ECD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×2×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5E7ECD" w:rsidRPr="00DB5034" w:rsidRDefault="005E7ECD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⇒A=30°</m:t>
                </m:r>
              </m:oMath>
            </m:oMathPara>
          </w:p>
          <w:p w:rsidR="00FC132A" w:rsidRPr="00DB5034" w:rsidRDefault="00FC132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5145" w:dyaOrig="3350">
                <v:shape id="_x0000_i1053" type="#_x0000_t75" style="width:136.8pt;height:86.4pt" o:ole="">
                  <v:imagedata r:id="IM3S1020S0" o:title=""/>
                </v:shape>
                <o:OLEObject Type="Embed" ProgID="ChemDraw.Document.6.0" ShapeID="_x0000_i1053" DrawAspect="Content" ObjectID="_1478862251" r:id="OM3S1020S0"/>
              </w:object>
            </w:r>
          </w:p>
          <w:p w:rsidR="005E7ECD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B-C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b-c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b+c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+1</m:t>
                    </m:r>
                  </m:den>
                </m:f>
                <m:r>
                  <w:rPr>
                    <w:rFonts w:ascii="Cambria Math" w:hAnsi="Cambria Math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  <w:p w:rsidR="005E7ECD" w:rsidRPr="00DB5034" w:rsidRDefault="005F4F7A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⇒B-C=120°</m:t>
                </m:r>
              </m:oMath>
            </m:oMathPara>
          </w:p>
          <w:p w:rsidR="00F12C85" w:rsidRPr="00DB5034" w:rsidRDefault="005F4F7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Also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B+C=150°⇒C=15°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2C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=8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=2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1500D1" w:rsidRPr="00A33FF1" w:rsidRDefault="00FC00D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α+β+γ=2π⇒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α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β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γ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=π</m:t>
                </m:r>
              </m:oMath>
            </m:oMathPara>
          </w:p>
          <w:p w:rsidR="00FC00DC" w:rsidRPr="00A33FF1" w:rsidRDefault="00FC00D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γ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FC00DC" w:rsidRPr="00A33FF1" w:rsidRDefault="00FC00D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α/2+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β/2</m:t>
                            </m:r>
                          </m:e>
                        </m:func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α/2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β/2</m:t>
                            </m:r>
                          </m:e>
                        </m:func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γ/2</m:t>
                    </m:r>
                  </m:e>
                </m:func>
              </m:oMath>
            </m:oMathPara>
          </w:p>
          <w:p w:rsidR="00FC00DC" w:rsidRPr="00A33FF1" w:rsidRDefault="00FC00D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α/2+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β/2+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γ/2=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tan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α/2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tan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β/2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tan</m:t>
                                      </m:r>
                                    </m:fName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γ/2</m:t>
                                      </m:r>
                                    </m:e>
                                  </m:func>
                                </m:e>
                              </m:func>
                            </m:e>
                          </m:func>
                        </m:e>
                      </m:func>
                    </m:e>
                  </m:func>
                </m:e>
              </m:func>
            </m:oMath>
            <w:r w:rsidR="00F50D30" w:rsidRPr="00A33FF1">
              <w:rPr>
                <w:rFonts w:ascii="Cambria Math" w:hAnsi="Cambria Math"/>
              </w:rPr>
              <w:t xml:space="preserve">  </w:t>
            </w:r>
            <m:oMath>
              <m:r>
                <w:rPr>
                  <w:rFonts w:ascii="Cambria Math" w:hAnsi="Cambria Math"/>
                </w:rPr>
                <m:t>[∵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θ≤1</m:t>
                  </m:r>
                </m:e>
              </m:func>
              <m:r>
                <w:rPr>
                  <w:rFonts w:ascii="Cambria Math" w:hAnsi="Cambria Math"/>
                </w:rPr>
                <m:t>]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299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α+β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=1⇒α+β=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α-β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⇒α-β=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  <w:p w:rsidR="00774027" w:rsidRPr="00A33FF1" w:rsidRDefault="00774027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Solving, we get </w:t>
            </w:r>
            <m:oMath>
              <m:r>
                <w:rPr>
                  <w:rFonts w:ascii="Cambria Math" w:hAnsi="Cambria Math"/>
                </w:rPr>
                <m:t xml:space="preserve">α=π/3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β=π/6</m:t>
              </m:r>
            </m:oMath>
          </w:p>
          <w:p w:rsidR="004558F2" w:rsidRPr="00A33FF1" w:rsidRDefault="00D66F03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Now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α+2β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2α+β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6</m:t>
                      </m:r>
                    </m:den>
                  </m:f>
                </m:e>
              </m:func>
            </m:oMath>
          </w:p>
          <w:p w:rsidR="00774027" w:rsidRPr="00A33FF1" w:rsidRDefault="0077402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den>
                        </m:f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</m:den>
                    </m:f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A76518" w:rsidRPr="00B25038" w:rsidRDefault="00A76518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From the given equation, we have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θ+2θ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=0</m:t>
              </m:r>
            </m:oMath>
          </w:p>
          <w:p w:rsidR="00A76518" w:rsidRPr="00B25038" w:rsidRDefault="00CB4A4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A76518" w:rsidRPr="00B25038" w:rsidRDefault="00CB4A4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A76518" w:rsidRPr="00B25038" w:rsidRDefault="00CB4A4E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A76518" w:rsidRPr="00B25038" w:rsidRDefault="00CB4A4E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-2θ</m:t>
                      </m:r>
                    </m:e>
                  </m:d>
                </m:e>
              </m:func>
            </m:oMath>
            <w:r w:rsidR="002C23A2" w:rsidRPr="00B25038">
              <w:rPr>
                <w:rFonts w:ascii="Cambria Math" w:hAnsi="Cambria Math"/>
              </w:rPr>
              <w:t xml:space="preserve"> or </w:t>
            </w:r>
            <m:oMath>
              <m:r>
                <w:rPr>
                  <w:rFonts w:ascii="Cambria Math" w:hAnsi="Cambria Math"/>
                </w:rPr>
                <m:t>2-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e>
                  </m:d>
                  <m:r>
                    <w:rPr>
                      <w:rFonts w:ascii="Cambria Math" w:hAnsi="Cambria Math"/>
                    </w:rPr>
                    <m:t>/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tan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e>
                  </m:d>
                </m:e>
              </m:d>
              <m:r>
                <w:rPr>
                  <w:rFonts w:ascii="Cambria Math" w:hAnsi="Cambria Math"/>
                </w:rPr>
                <m:t>=0</m:t>
              </m:r>
            </m:oMath>
          </w:p>
          <w:p w:rsidR="00A76518" w:rsidRPr="00B25038" w:rsidRDefault="00CB4A4E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⇒θ=nπ-2θ </m:t>
              </m:r>
            </m:oMath>
            <w:r w:rsidR="002C23A2" w:rsidRPr="00B25038">
              <w:rPr>
                <w:rFonts w:ascii="Cambria Math" w:hAnsi="Cambria Math"/>
              </w:rPr>
              <w:t xml:space="preserve">or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1-2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ctrlPr>
                    <w:rPr>
                      <w:rFonts w:ascii="Cambria Math" w:hAnsi="Cambria Math"/>
                      <w:i/>
                    </w:rPr>
                  </m:ctrlP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func>
              <m:r>
                <w:rPr>
                  <w:rFonts w:ascii="Cambria Math" w:hAnsi="Cambria Math"/>
                </w:rPr>
                <m:t>=0</m:t>
              </m:r>
            </m:oMath>
          </w:p>
          <w:p w:rsidR="006E4237" w:rsidRPr="00B25038" w:rsidRDefault="00A76518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=nπ/3</m:t>
              </m:r>
            </m:oMath>
            <w:r w:rsidR="002C23A2" w:rsidRPr="00B25038">
              <w:rPr>
                <w:rFonts w:ascii="Cambria Math" w:hAnsi="Cambria Math"/>
              </w:rPr>
              <w:t xml:space="preserve">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=1/2=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oMath>
            <w:r w:rsidR="002C23A2" w:rsidRPr="00B25038">
              <w:rPr>
                <w:rFonts w:ascii="Cambria Math" w:hAnsi="Cambria Math"/>
              </w:rPr>
              <w:t xml:space="preserve"> (say)</w:t>
            </w:r>
          </w:p>
          <w:p w:rsidR="00A76518" w:rsidRPr="00B25038" w:rsidRDefault="00A76518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Therefore, </w:t>
            </w:r>
            <m:oMath>
              <m:r>
                <w:rPr>
                  <w:rFonts w:ascii="Cambria Math" w:hAnsi="Cambria Math"/>
                </w:rPr>
                <m:t>θ=nπ±α,</m:t>
              </m:r>
            </m:oMath>
            <w:r w:rsidR="00CB4A4E" w:rsidRPr="00B25038">
              <w:rPr>
                <w:rFonts w:ascii="Cambria Math" w:hAnsi="Cambria Math"/>
              </w:rPr>
              <w:t xml:space="preserve"> where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=1/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AB61F7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AB61F7" w:rsidRPr="00B25038" w:rsidRDefault="00F2762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2x+1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AB61F7" w:rsidRPr="00B25038" w:rsidRDefault="00F2762B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=-1</m:t>
              </m:r>
            </m:oMath>
          </w:p>
          <w:p w:rsidR="00AB61F7" w:rsidRPr="00B25038" w:rsidRDefault="00F2762B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⇒2x=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2n+1</m:t>
                  </m:r>
                </m:e>
              </m:d>
              <m:r>
                <w:rPr>
                  <w:rFonts w:ascii="Cambria Math" w:hAnsi="Cambria Math"/>
                </w:rPr>
                <m:t>π/2</m:t>
              </m:r>
            </m:oMath>
            <w:r w:rsidR="002809A8" w:rsidRPr="00B25038">
              <w:rPr>
                <w:rFonts w:ascii="Cambria Math" w:hAnsi="Cambria Math"/>
              </w:rPr>
              <w:t xml:space="preserve"> </w:t>
            </w:r>
            <w:r w:rsidRPr="00B25038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2x=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2n±1</m:t>
                  </m:r>
                </m:e>
              </m:d>
              <m:r>
                <w:rPr>
                  <w:rFonts w:ascii="Cambria Math" w:hAnsi="Cambria Math"/>
                </w:rPr>
                <m:t>π, n∈Z</m:t>
              </m:r>
            </m:oMath>
          </w:p>
          <w:p w:rsidR="00383AA6" w:rsidRPr="00B25038" w:rsidRDefault="00F2762B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⇒x=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2n+1</m:t>
                  </m:r>
                </m:e>
              </m:d>
              <m:r>
                <w:rPr>
                  <w:rFonts w:ascii="Cambria Math" w:hAnsi="Cambria Math"/>
                </w:rPr>
                <m:t>π/4</m:t>
              </m:r>
            </m:oMath>
            <w:r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2n±1</m:t>
                  </m:r>
                </m:e>
              </m:d>
              <m:r>
                <w:rPr>
                  <w:rFonts w:ascii="Cambria Math" w:hAnsi="Cambria Math"/>
                </w:rPr>
                <m:t>π/2, n∈Z</m:t>
              </m:r>
            </m:oMath>
          </w:p>
          <w:p w:rsidR="00AB61F7" w:rsidRPr="00B25038" w:rsidRDefault="00AB61F7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Hence, the solutions are </w:t>
            </w:r>
            <m:oMath>
              <m:r>
                <w:rPr>
                  <w:rFonts w:ascii="Cambria Math" w:hAnsi="Cambria Math"/>
                </w:rPr>
                <m:t>π/4, 3π/4, 5π/4, 7π/4, π/2, 3π/2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min</m:t>
                    </m:r>
                  </m:fName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2+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π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=2-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D36924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x+1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D36924" w:rsidRPr="00B25038" w:rsidRDefault="00610FE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⇒b=-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≤-2 ∀x∈R</m:t>
                </m:r>
              </m:oMath>
            </m:oMathPara>
          </w:p>
          <w:p w:rsidR="004C1BDC" w:rsidRPr="00B25038" w:rsidRDefault="00610FE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⇒b∈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-∞, -2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12C85" w:rsidRPr="00A33FF1" w:rsidRDefault="00602D5C" w:rsidP="002178ED">
            <w:pPr>
              <w:tabs>
                <w:tab w:val="left" w:pos="622"/>
              </w:tabs>
              <w:rPr>
                <w:rFonts w:ascii="Cambria Math" w:hAnsi="Cambria Math"/>
                <w:noProof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noProof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  <w:noProof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noProof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  <w:noProof/>
                  </w:rPr>
                  <m:t>≤1</m:t>
                </m:r>
              </m:oMath>
            </m:oMathPara>
          </w:p>
          <w:p w:rsidR="008C0C0A" w:rsidRPr="00A33FF1" w:rsidRDefault="00FD4C00" w:rsidP="002178ED">
            <w:pPr>
              <w:tabs>
                <w:tab w:val="left" w:pos="622"/>
              </w:tabs>
              <w:rPr>
                <w:rFonts w:ascii="Cambria Math" w:hAnsi="Cambria Math"/>
                <w:noProof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noProof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noProof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noProof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noProof/>
                      </w:rPr>
                      <m:t>+1</m:t>
                    </m:r>
                  </m:num>
                  <m:den>
                    <m:r>
                      <w:rPr>
                        <w:rFonts w:ascii="Cambria Math" w:hAnsi="Cambria Math"/>
                        <w:noProof/>
                      </w:rPr>
                      <m:t>2x</m:t>
                    </m:r>
                  </m:den>
                </m:f>
                <m:r>
                  <w:rPr>
                    <w:rFonts w:ascii="Cambria Math" w:hAnsi="Cambria Math"/>
                    <w:noProof/>
                  </w:rPr>
                  <m:t>≤1</m:t>
                </m:r>
              </m:oMath>
            </m:oMathPara>
          </w:p>
          <w:p w:rsidR="008C0C0A" w:rsidRPr="00A33FF1" w:rsidRDefault="00FD4C00" w:rsidP="002178ED">
            <w:pPr>
              <w:tabs>
                <w:tab w:val="left" w:pos="622"/>
              </w:tabs>
              <w:rPr>
                <w:rFonts w:ascii="Cambria Math" w:hAnsi="Cambria Math"/>
                <w:noProof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noProof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</w:rPr>
                  <m:t>-2x+1≤0</m:t>
                </m:r>
              </m:oMath>
            </m:oMathPara>
          </w:p>
          <w:p w:rsidR="005B279E" w:rsidRPr="00A33FF1" w:rsidRDefault="00FD4C00" w:rsidP="002178ED">
            <w:pPr>
              <w:tabs>
                <w:tab w:val="left" w:pos="622"/>
              </w:tabs>
              <w:rPr>
                <w:rFonts w:ascii="Cambria Math" w:hAnsi="Cambria Math"/>
                <w:noProof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noProof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x-1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noProof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noProof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noProof/>
                  </w:rPr>
                  <m:t>≤0</m:t>
                </m:r>
              </m:oMath>
            </m:oMathPara>
          </w:p>
          <w:p w:rsidR="008C0C0A" w:rsidRPr="00A33FF1" w:rsidRDefault="008C0C0A" w:rsidP="002178ED">
            <w:pPr>
              <w:tabs>
                <w:tab w:val="left" w:pos="622"/>
              </w:tabs>
              <w:rPr>
                <w:rFonts w:ascii="Cambria Math" w:hAnsi="Cambria Math"/>
                <w:i/>
                <w:noProof/>
              </w:rPr>
            </w:pPr>
            <w:r w:rsidRPr="00A33FF1">
              <w:rPr>
                <w:rFonts w:ascii="Cambria Math" w:hAnsi="Cambria Math"/>
                <w:noProof/>
              </w:rPr>
              <w:t xml:space="preserve">It is possible, iff </w:t>
            </w:r>
            <m:oMath>
              <m:r>
                <w:rPr>
                  <w:rFonts w:ascii="Cambria Math" w:hAnsi="Cambria Math"/>
                  <w:noProof/>
                </w:rPr>
                <m:t xml:space="preserve">x-1 </m:t>
              </m:r>
            </m:oMath>
            <w:r w:rsidR="00D66F03" w:rsidRPr="00A33FF1">
              <w:rPr>
                <w:rFonts w:ascii="Cambria Math" w:hAnsi="Cambria Math"/>
                <w:noProof/>
              </w:rPr>
              <w:t xml:space="preserve">and </w:t>
            </w:r>
            <m:oMath>
              <m:r>
                <w:rPr>
                  <w:rFonts w:ascii="Cambria Math" w:hAnsi="Cambria Math"/>
                  <w:noProof/>
                </w:rPr>
                <m:t>y=0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88122A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23°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23°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30°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23°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30°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23°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30°+23°</m:t>
                        </m:r>
                      </m:e>
                    </m:d>
                  </m:e>
                </m:func>
              </m:oMath>
            </m:oMathPara>
          </w:p>
          <w:p w:rsidR="00F12C85" w:rsidRPr="00A33FF1" w:rsidRDefault="0088122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53°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25A7A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e>
                </m:func>
              </m:oMath>
            </m:oMathPara>
          </w:p>
          <w:p w:rsidR="00425A7A" w:rsidRPr="00B25038" w:rsidRDefault="00425A7A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e>
                </m:func>
              </m:oMath>
            </m:oMathPara>
          </w:p>
          <w:p w:rsidR="00425A7A" w:rsidRPr="00B25038" w:rsidRDefault="00425A7A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425A7A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=2n+1</m:t>
                </m:r>
              </m:oMath>
            </m:oMathPara>
          </w:p>
          <w:p w:rsidR="00425A7A" w:rsidRPr="00B25038" w:rsidRDefault="001D7E7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=1±1</m:t>
                </m:r>
              </m:oMath>
            </m:oMathPara>
          </w:p>
          <w:p w:rsidR="00425A7A" w:rsidRPr="00B25038" w:rsidRDefault="001D7E7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425A7A" w:rsidRPr="00B25038" w:rsidRDefault="001D7E7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6E4237" w:rsidRPr="00B25038" w:rsidRDefault="001D7E7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⇒θ=nπ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9F29E7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are in A.P.</m:t>
                </m:r>
              </m:oMath>
            </m:oMathPara>
          </w:p>
          <w:p w:rsidR="00433A14" w:rsidRPr="00DB5034" w:rsidRDefault="00262182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</m:den>
                </m:f>
              </m:oMath>
            </m:oMathPara>
          </w:p>
          <w:p w:rsidR="00BB2847" w:rsidRPr="00DB5034" w:rsidRDefault="00262182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ab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s-a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s-b</m:t>
                        </m:r>
                      </m:e>
                    </m:d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ac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s-a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s-c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ac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s-a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s-c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bc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s-b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s-c</m:t>
                        </m:r>
                      </m:e>
                    </m:d>
                  </m:den>
                </m:f>
              </m:oMath>
            </m:oMathPara>
          </w:p>
          <w:p w:rsidR="00B26FD4" w:rsidRPr="00DB5034" w:rsidRDefault="00262182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s-a</m:t>
                        </m:r>
                      </m:den>
                    </m:f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s-c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-c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s-b</m:t>
                            </m:r>
                          </m:e>
                        </m:d>
                      </m:num>
                      <m:den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s-b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s-c</m:t>
                            </m:r>
                          </m:e>
                        </m:d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s-c</m:t>
                        </m:r>
                      </m:den>
                    </m:f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s-b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-b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s-a</m:t>
                            </m:r>
                          </m:e>
                        </m:d>
                      </m:num>
                      <m:den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s-a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s-b</m:t>
                            </m:r>
                          </m:e>
                        </m:d>
                      </m:den>
                    </m:f>
                  </m:e>
                </m:d>
              </m:oMath>
            </m:oMathPara>
          </w:p>
          <w:p w:rsidR="00B26FD4" w:rsidRPr="00DB5034" w:rsidRDefault="00262182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⇒ab-ac=ac-bc</m:t>
                </m:r>
              </m:oMath>
            </m:oMathPara>
          </w:p>
          <w:p w:rsidR="00B26FD4" w:rsidRPr="00DB5034" w:rsidRDefault="00262182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⇒ab+bc=2ac</m:t>
                </m:r>
              </m:oMath>
            </m:oMathPara>
          </w:p>
          <w:p w:rsidR="00B768C8" w:rsidRPr="00DB5034" w:rsidRDefault="00262182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c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a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  <m: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i.e., </m:t>
              </m:r>
              <m:r>
                <w:rPr>
                  <w:rFonts w:ascii="Cambria Math" w:hAnsi="Cambria Math"/>
                </w:rPr>
                <m:t xml:space="preserve">a, b, c </m:t>
              </m:r>
            </m:oMath>
            <w:r w:rsidRPr="00DB5034">
              <w:rPr>
                <w:rFonts w:ascii="Cambria Math" w:hAnsi="Cambria Math"/>
              </w:rPr>
              <w:t>are in H.P.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28471B" w:rsidRPr="00B25038" w:rsidRDefault="0028471B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Given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+2x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x,y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+1=0</m:t>
              </m:r>
            </m:oMath>
          </w:p>
          <w:p w:rsidR="0028471B" w:rsidRPr="00B25038" w:rsidRDefault="0028471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xy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xy</m:t>
                            </m:r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28471B" w:rsidRPr="00B25038" w:rsidRDefault="0028471B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→x+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="001D7E7D" w:rsidRPr="00B25038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28471B" w:rsidRPr="00B25038" w:rsidRDefault="006A1AF8" w:rsidP="000B4D3D">
            <w:pPr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=1 </m:t>
              </m:r>
            </m:oMath>
            <w:r w:rsidR="001D7E7D" w:rsidRPr="00B25038">
              <w:rPr>
                <w:rFonts w:ascii="Cambria Math" w:hAnsi="Cambria Math"/>
              </w:rPr>
              <w:t xml:space="preserve">gives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="001D7E7D" w:rsidRPr="00B25038">
              <w:rPr>
                <w:rFonts w:ascii="Cambria Math" w:hAnsi="Cambria Math"/>
              </w:rPr>
              <w:t xml:space="preserve"> or </w:t>
            </w:r>
            <m:oMath>
              <m:r>
                <w:rPr>
                  <w:rFonts w:ascii="Cambria Math" w:hAnsi="Cambria Math"/>
                </w:rPr>
                <m:t>-1</m:t>
              </m:r>
            </m:oMath>
          </w:p>
          <w:p w:rsidR="0028471B" w:rsidRPr="00B25038" w:rsidRDefault="001D7E7D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=1⇒x=-1  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-y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=1⇒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=-1,</m:t>
              </m:r>
            </m:oMath>
            <w:r w:rsidRPr="00B25038">
              <w:rPr>
                <w:rFonts w:ascii="Cambria Math" w:hAnsi="Cambria Math"/>
              </w:rPr>
              <w:t xml:space="preserve">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:rsidR="0028471B" w:rsidRPr="00B25038" w:rsidRDefault="0028471B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ordered pair is </w:t>
            </w:r>
            <m:oMath>
              <m:r>
                <w:rPr>
                  <w:rFonts w:ascii="Cambria Math" w:hAnsi="Cambria Math"/>
                </w:rPr>
                <m:t>(1, 3π/2)</m:t>
              </m:r>
            </m:oMath>
          </w:p>
          <w:p w:rsidR="006E4237" w:rsidRPr="00B25038" w:rsidRDefault="001D7E7D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=-1 ⇒x=1 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=-1 ⇒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-1, 3π/2</m:t>
                  </m:r>
                </m:e>
              </m:d>
            </m:oMath>
          </w:p>
          <w:p w:rsidR="0028471B" w:rsidRPr="00B25038" w:rsidRDefault="0028471B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Thus, there are two ordered pairs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309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Given equation can be written as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log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func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=5+4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sup>
              </m:sSup>
            </m:oMath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lastRenderedPageBreak/>
              <w:t xml:space="preserve">Let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=t,</m:t>
              </m:r>
            </m:oMath>
            <w:r w:rsidRPr="00E50692">
              <w:rPr>
                <w:rFonts w:ascii="Cambria Math" w:hAnsi="Cambria Math"/>
              </w:rPr>
              <w:t xml:space="preserve"> then the given equation is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-4t-5=0.  </m:t>
              </m:r>
            </m:oMath>
            <w:r w:rsidRPr="00E50692">
              <w:rPr>
                <w:rFonts w:ascii="Cambria Math" w:hAnsi="Cambria Math"/>
              </w:rPr>
              <w:t xml:space="preserve">We get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t-5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t+1</m:t>
                  </m:r>
                </m:e>
              </m:d>
              <m:r>
                <w:rPr>
                  <w:rFonts w:ascii="Cambria Math" w:hAnsi="Cambria Math"/>
                </w:rPr>
                <m:t>=0</m:t>
              </m:r>
            </m:oMath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⇒t=5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or </m:t>
              </m:r>
              <m:r>
                <w:rPr>
                  <w:rFonts w:ascii="Cambria Math" w:hAnsi="Cambria Math"/>
                </w:rPr>
                <m:t>t=-1</m:t>
              </m:r>
            </m:oMath>
            <w:r w:rsidR="004D6865" w:rsidRPr="00E50692">
              <w:rPr>
                <w:rFonts w:ascii="Cambria Math" w:hAnsi="Cambria Math"/>
              </w:rPr>
              <w:t xml:space="preserve">(rejected) </w:t>
            </w:r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=5⇒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=5⇒x=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4D6865" w:rsidRPr="00E50692" w:rsidRDefault="004D6865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Given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≥6⇒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xy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≥6⇒xy≥64</m:t>
                </m:r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Also to define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we have </m:t>
              </m:r>
              <m:r>
                <w:rPr>
                  <w:rFonts w:ascii="Cambria Math" w:hAnsi="Cambria Math"/>
                </w:rPr>
                <m:t>x&gt;0, y&gt;0.</m:t>
              </m:r>
            </m:oMath>
          </w:p>
          <w:p w:rsidR="004D6865" w:rsidRPr="00E50692" w:rsidRDefault="004D6865" w:rsidP="002C455C">
            <w:pPr>
              <w:jc w:val="both"/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Since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A.M.≥G.M.</m:t>
              </m:r>
            </m:oMath>
          </w:p>
          <w:p w:rsidR="004D6865" w:rsidRPr="00E50692" w:rsidRDefault="004D6865" w:rsidP="002C455C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x+y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≥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xy</m:t>
                    </m:r>
                  </m:e>
                </m:rad>
                <m:r>
                  <w:rPr>
                    <w:rFonts w:ascii="Cambria Math" w:hAnsi="Cambria Math"/>
                  </w:rPr>
                  <m:t>⇒x+y≥2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xy</m:t>
                    </m:r>
                  </m:e>
                </m:rad>
                <m:r>
                  <w:rPr>
                    <w:rFonts w:ascii="Cambria Math" w:hAnsi="Cambria Math"/>
                  </w:rPr>
                  <m:t>≥16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1B1D84" w:rsidRPr="00DB5034" w:rsidRDefault="008B065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We have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 bc</m:t>
                  </m:r>
                </m:den>
              </m:f>
              <m:r>
                <w:rPr>
                  <w:rFonts w:ascii="Cambria Math" w:hAnsi="Cambria Math"/>
                </w:rPr>
                <m:t>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-2 bc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=0</m:t>
              </m:r>
            </m:oMath>
          </w:p>
          <w:p w:rsidR="00643E9C" w:rsidRPr="00DB5034" w:rsidRDefault="00643E9C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It is given that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="00C17E07" w:rsidRPr="00DB5034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DB5034">
              <w:rPr>
                <w:rFonts w:ascii="Cambria Math" w:hAnsi="Cambria Math"/>
              </w:rPr>
              <w:t xml:space="preserve"> are roots of this equation</w:t>
            </w:r>
          </w:p>
          <w:p w:rsidR="001B1D84" w:rsidRPr="00DB5034" w:rsidRDefault="001B1D84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Therefore,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=2b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="00C17E07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1B1D84" w:rsidRPr="00DB5034" w:rsidRDefault="008B065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=4 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oMath>
            </m:oMathPara>
          </w:p>
          <w:p w:rsidR="00F12C85" w:rsidRPr="00DB5034" w:rsidRDefault="008B065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oMath>
            </m:oMathPara>
          </w:p>
          <w:p w:rsidR="001B1D84" w:rsidRPr="00DB5034" w:rsidRDefault="008B0654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Now, sum of the areas of two triangles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 ab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 ab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func>
            </m:oMath>
          </w:p>
          <w:p w:rsidR="00E86D0C" w:rsidRPr="00DB5034" w:rsidRDefault="001B1D8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ab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func>
                  </m:e>
                </m:d>
              </m:oMath>
            </m:oMathPara>
          </w:p>
          <w:p w:rsidR="00E86D0C" w:rsidRPr="00DB5034" w:rsidRDefault="00E86D0C" w:rsidP="006B0C02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ab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e>
                </m:d>
              </m:oMath>
            </m:oMathPara>
          </w:p>
          <w:p w:rsidR="001B1D84" w:rsidRPr="00DB5034" w:rsidRDefault="00E86D0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=ab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=b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BB0A7E" w:rsidRPr="00DB5034" w:rsidRDefault="00BB0A7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Distance of circumcentre from side </w:t>
            </w:r>
            <m:oMath>
              <m:r>
                <w:rPr>
                  <w:rFonts w:ascii="Cambria Math" w:hAnsi="Cambria Math"/>
                </w:rPr>
                <m:t xml:space="preserve">AC </m:t>
              </m:r>
            </m:oMath>
            <w:r w:rsidR="00B72A5E" w:rsidRPr="00DB5034">
              <w:rPr>
                <w:rFonts w:ascii="Cambria Math" w:hAnsi="Cambria Math"/>
              </w:rPr>
              <w:t xml:space="preserve">is </w:t>
            </w:r>
            <m:oMath>
              <m:r>
                <w:rPr>
                  <w:rFonts w:ascii="Cambria Math" w:hAnsi="Cambria Math"/>
                </w:rPr>
                <m:t>R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 and distance of orthocenter from side </w:t>
            </w:r>
            <m:oMath>
              <m:r>
                <w:rPr>
                  <w:rFonts w:ascii="Cambria Math" w:hAnsi="Cambria Math"/>
                </w:rPr>
                <m:t>AC</m:t>
              </m:r>
            </m:oMath>
            <w:r w:rsidR="00B72A5E" w:rsidRPr="00DB5034">
              <w:rPr>
                <w:rFonts w:ascii="Cambria Math" w:hAnsi="Cambria Math"/>
              </w:rPr>
              <w:t xml:space="preserve"> is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2R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</m:oMath>
          </w:p>
          <w:p w:rsidR="00BB0A7E" w:rsidRPr="00DB5034" w:rsidRDefault="00B72A5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=2R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  <w:p w:rsidR="00BB0A7E" w:rsidRPr="00DB5034" w:rsidRDefault="00B72A5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A+C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  <w:p w:rsidR="00BB0A7E" w:rsidRPr="00DB5034" w:rsidRDefault="00B72A5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  <w:p w:rsidR="00F12C85" w:rsidRPr="00DB5034" w:rsidRDefault="00B72A5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12C85" w:rsidRPr="00DB5034" w:rsidRDefault="00114D9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Since a circle can be inscribed in the quadrilateral, thus </w:t>
            </w:r>
            <m:oMath>
              <m:r>
                <w:rPr>
                  <w:rFonts w:ascii="Cambria Math" w:hAnsi="Cambria Math"/>
                </w:rPr>
                <m:t>a+c=b+d</m:t>
              </m:r>
            </m:oMath>
          </w:p>
          <w:p w:rsidR="00114D94" w:rsidRPr="00DB5034" w:rsidRDefault="00114D94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Further, it is also concyclic, thus </w:t>
            </w:r>
            <m:oMath>
              <m:r>
                <w:rPr>
                  <w:rFonts w:ascii="Cambria Math" w:hAnsi="Cambria Math"/>
                </w:rPr>
                <m:t>∠A+∠C=π</m:t>
              </m:r>
            </m:oMath>
          </w:p>
          <w:p w:rsidR="00114D94" w:rsidRPr="00DB5034" w:rsidRDefault="00114D94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-2ad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oMath>
            </m:oMathPara>
          </w:p>
          <w:p w:rsidR="00114D94" w:rsidRPr="00DB5034" w:rsidRDefault="00B03D31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Also,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-2bc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+2bc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</m:oMath>
          </w:p>
          <w:p w:rsidR="00514762" w:rsidRPr="00DB5034" w:rsidRDefault="00B03D31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bc+ad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FC132A" w:rsidRPr="00DB5034" w:rsidRDefault="00FC132A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2971" w:dyaOrig="2213">
                <v:shape id="_x0000_i1046" type="#_x0000_t75" style="width:108pt;height:79.2pt" o:ole="">
                  <v:imagedata r:id="IM3S1002S0" o:title=""/>
                </v:shape>
                <o:OLEObject Type="Embed" ProgID="ChemDraw.Document.6.0" ShapeID="_x0000_i1046" DrawAspect="Content" ObjectID="_1478862244" r:id="OM3S1002S0"/>
              </w:object>
            </w:r>
          </w:p>
          <w:p w:rsidR="00514762" w:rsidRPr="00DB5034" w:rsidRDefault="00B03D31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bc+ad</m:t>
                  </m:r>
                </m:den>
              </m:f>
            </m:oMath>
          </w:p>
          <w:p w:rsidR="00514762" w:rsidRPr="00DB5034" w:rsidRDefault="00B03D31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Since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a+c=b+d⇒a-d=b-c</m:t>
              </m:r>
            </m:oMath>
          </w:p>
          <w:p w:rsidR="00514762" w:rsidRPr="00DB5034" w:rsidRDefault="00B03D31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-2ad=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-2bc</m:t>
                </m:r>
              </m:oMath>
            </m:oMathPara>
          </w:p>
          <w:p w:rsidR="00514762" w:rsidRPr="00DB5034" w:rsidRDefault="00B03D31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ad-bc</m:t>
                    </m:r>
                  </m:e>
                </m:d>
              </m:oMath>
            </m:oMathPara>
          </w:p>
          <w:p w:rsidR="00514762" w:rsidRPr="00DB5034" w:rsidRDefault="00B03D31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ad-bc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bc+ad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den>
                </m:f>
              </m:oMath>
            </m:oMathPara>
          </w:p>
          <w:p w:rsidR="00114D94" w:rsidRPr="00DB5034" w:rsidRDefault="00B03D31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ad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B15665" w:rsidRPr="00B25038" w:rsidRDefault="00C55A7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The given equation is</w:t>
            </w:r>
          </w:p>
          <w:p w:rsidR="00C55A72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x=2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func>
              </m:oMath>
            </m:oMathPara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x+1=2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x=2</m:t>
                    </m:r>
                  </m:e>
                </m:func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x-1=0</m:t>
                    </m:r>
                  </m:e>
                </m:func>
              </m:oMath>
            </m:oMathPara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x+1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, -1</m:t>
                </m:r>
              </m:oMath>
            </m:oMathPara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∈[0, 2π]</m:t>
                </m:r>
              </m:oMath>
            </m:oMathPara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But for </w:t>
            </w:r>
            <m:oMath>
              <m:r>
                <w:rPr>
                  <w:rFonts w:ascii="Cambria Math" w:hAnsi="Cambria Math"/>
                </w:rPr>
                <m:t>x=3π/2</m:t>
              </m:r>
            </m:oMath>
            <w:r w:rsidRPr="00B25038">
              <w:rPr>
                <w:rFonts w:ascii="Cambria Math" w:hAnsi="Cambria Math"/>
              </w:rPr>
              <w:t xml:space="preserve">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sec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are not defined</w:t>
            </w:r>
          </w:p>
          <w:p w:rsidR="00C55A72" w:rsidRPr="00B25038" w:rsidRDefault="00C55A7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Therefore, there are only two solutions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Let </m:t>
                </m:r>
                <m:r>
                  <w:rPr>
                    <w:rFonts w:ascii="Cambria Math" w:hAnsi="Cambria Math"/>
                  </w:rPr>
                  <m:t>t=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x, y&gt;0,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and ≠1</m:t>
                    </m:r>
                  </m:e>
                </m:d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then </m:t>
                </m:r>
                <m:r>
                  <w:rPr>
                    <w:rFonts w:ascii="Cambria Math" w:hAnsi="Cambria Math"/>
                  </w:rPr>
                  <m:t>t+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=2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t-1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∴t=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=1,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i.e., </m:t>
              </m:r>
              <m:r>
                <w:rPr>
                  <w:rFonts w:ascii="Cambria Math" w:hAnsi="Cambria Math"/>
                </w:rPr>
                <m:t xml:space="preserve">x=y.  </m:t>
              </m:r>
            </m:oMath>
            <w:r w:rsidR="00FA1B07" w:rsidRPr="00E50692">
              <w:rPr>
                <w:rFonts w:ascii="Cambria Math" w:hAnsi="Cambria Math"/>
              </w:rPr>
              <w:t>We get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+x-12=0x=-4, 3</m:t>
              </m:r>
            </m:oMath>
          </w:p>
          <w:p w:rsidR="004D6865" w:rsidRPr="00E50692" w:rsidRDefault="004D6865" w:rsidP="002C455C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x=3</m:t>
              </m:r>
            </m:oMath>
            <w:r w:rsidR="00FA1B07" w:rsidRPr="00E50692">
              <w:rPr>
                <w:rFonts w:ascii="Cambria Math" w:hAnsi="Cambria Math"/>
              </w:rPr>
              <w:t xml:space="preserve"> only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 rejected</m:t>
                  </m:r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We must have </w:t>
            </w:r>
            <m:oMath>
              <m:r>
                <w:rPr>
                  <w:rFonts w:ascii="Cambria Math" w:hAnsi="Cambria Math"/>
                </w:rPr>
                <m:t xml:space="preserve">x-1&gt;0⇒x&gt;1 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</m:d>
            </m:oMath>
          </w:p>
          <w:p w:rsidR="004D6865" w:rsidRPr="00E50692" w:rsidRDefault="00FA1B07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a</w:t>
            </w:r>
            <w:r w:rsidR="004D6865" w:rsidRPr="00E50692">
              <w:rPr>
                <w:rFonts w:ascii="Cambria Math" w:hAnsi="Cambria Math"/>
              </w:rPr>
              <w:t xml:space="preserve">nd </w:t>
            </w:r>
            <m:oMath>
              <m:r>
                <w:rPr>
                  <w:rFonts w:ascii="Cambria Math" w:hAnsi="Cambria Math"/>
                </w:rPr>
                <m:t>5+4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x-1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&gt;0⇒4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x-1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&gt;-5</m:t>
              </m:r>
            </m:oMath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w:lastRenderedPageBreak/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&gt;-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⇒x-1&gt;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-5/4</m:t>
                    </m:r>
                  </m:sup>
                </m:sSup>
                <m:r>
                  <w:rPr>
                    <w:rFonts w:ascii="Cambria Math" w:hAnsi="Cambria Math"/>
                  </w:rPr>
                  <m:t>⇒x&gt;1+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-5/4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e>
                </m:d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From Eqs. (i) and (ii), we get </w:t>
            </w:r>
            <m:oMath>
              <m:r>
                <w:rPr>
                  <w:rFonts w:ascii="Cambria Math" w:hAnsi="Cambria Math"/>
                </w:rPr>
                <m:t>x&gt;1+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</w:rPr>
                    <m:t>-5/4</m:t>
                  </m:r>
                </m:sup>
              </m:sSup>
              <m:r>
                <w:rPr>
                  <w:rFonts w:ascii="Cambria Math" w:hAnsi="Cambria Math"/>
                </w:rPr>
                <m:t>.</m:t>
              </m:r>
            </m:oMath>
            <w:r w:rsidRPr="00E50692">
              <w:rPr>
                <w:rFonts w:ascii="Cambria Math" w:hAnsi="Cambria Math"/>
              </w:rPr>
              <w:t xml:space="preserve">  Therefore, </w:t>
            </w:r>
            <m:oMath>
              <m:r>
                <w:rPr>
                  <w:rFonts w:ascii="Cambria Math" w:hAnsi="Cambria Math"/>
                </w:rPr>
                <m:t xml:space="preserve">5+4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x-1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=9⇒4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x-1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=4</m:t>
              </m:r>
            </m:oMath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=1⇒x-1=3⇒x=4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8</m:t>
                    </m:r>
                  </m:e>
                </m:func>
                <m:r>
                  <w:rPr>
                    <w:rFonts w:ascii="Cambria Math" w:hAnsi="Cambria Math"/>
                  </w:rPr>
                  <m:t>=3⇒3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  <m:r>
                  <w:rPr>
                    <w:rFonts w:ascii="Cambria Math" w:hAnsi="Cambria Math"/>
                  </w:rPr>
                  <m:t>=3⇒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.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.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  <m:r>
                  <w:rPr>
                    <w:rFonts w:ascii="Cambria Math" w:hAnsi="Cambria Math"/>
                  </w:rPr>
                  <m:t>.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func>
                <m:r>
                  <w:rPr>
                    <w:rFonts w:ascii="Cambria Math" w:hAnsi="Cambria Math"/>
                  </w:rPr>
                  <m:t>=1.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2.2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6D45CA" w:rsidRPr="00B25038" w:rsidRDefault="006D45C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From the given equation, we have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r>
                    <w:rPr>
                      <w:rFonts w:ascii="Cambria Math" w:hAnsi="Cambria Math"/>
                    </w:rPr>
                    <m:t xml:space="preserve"> + 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4θ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4θ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7θ</m:t>
                  </m:r>
                </m:e>
              </m:func>
            </m:oMath>
          </w:p>
          <w:p w:rsidR="006D45CA" w:rsidRPr="00B25038" w:rsidRDefault="002809A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θ+4θ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7θ</m:t>
                    </m:r>
                  </m:e>
                </m:func>
              </m:oMath>
            </m:oMathPara>
          </w:p>
          <w:p w:rsidR="006D45CA" w:rsidRPr="00B25038" w:rsidRDefault="002809A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5θ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-7θ</m:t>
                        </m:r>
                      </m:e>
                    </m:d>
                  </m:e>
                </m:func>
              </m:oMath>
            </m:oMathPara>
          </w:p>
          <w:p w:rsidR="006D45CA" w:rsidRPr="00B25038" w:rsidRDefault="002809A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⇒5θ=nπ-7θ</m:t>
                </m:r>
              </m:oMath>
            </m:oMathPara>
          </w:p>
          <w:p w:rsidR="006E4237" w:rsidRPr="00B25038" w:rsidRDefault="002809A8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⇒θ=nπ/12,</m:t>
              </m:r>
            </m:oMath>
            <w:r w:rsidRPr="00B25038">
              <w:rPr>
                <w:rFonts w:ascii="Cambria Math" w:hAnsi="Cambria Math"/>
              </w:rPr>
              <w:t xml:space="preserve"> where </w:t>
            </w:r>
            <m:oMath>
              <m:r>
                <w:rPr>
                  <w:rFonts w:ascii="Cambria Math" w:hAnsi="Cambria Math"/>
                </w:rPr>
                <m:t xml:space="preserve">n∈Z, </m:t>
              </m:r>
            </m:oMath>
            <w:r w:rsidRPr="00B25038">
              <w:rPr>
                <w:rFonts w:ascii="Cambria Math" w:hAnsi="Cambria Math"/>
              </w:rPr>
              <w:t xml:space="preserve">but </w:t>
            </w:r>
            <m:oMath>
              <m:r>
                <w:rPr>
                  <w:rFonts w:ascii="Cambria Math" w:hAnsi="Cambria Math"/>
                </w:rPr>
                <m:t>n≠6, 18, 30, …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319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365569" w:rsidRPr="00DB5034" w:rsidRDefault="008775B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We know that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IA=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func>
                </m:den>
              </m:f>
            </m:oMath>
          </w:p>
          <w:p w:rsidR="00693C7D" w:rsidRPr="00DB5034" w:rsidRDefault="008775BE" w:rsidP="006B0C02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⇒IA:IB:IC=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cosec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: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cosec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: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cosec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1/3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1/2</m:t>
                                </m:r>
                              </m:sub>
                            </m:sSub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1/2</m:t>
                                </m:r>
                              </m:sub>
                            </m:sSub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4/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d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1/2</m:t>
                                </m:r>
                              </m:sub>
                            </m:sSub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4/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=3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1/2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e>
                </m:d>
              </m:oMath>
            </m:oMathPara>
          </w:p>
          <w:p w:rsidR="000868E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4/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=-3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4/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=0⇒4y=1⇒y=1/4⇒x</m:t>
                </m:r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=64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D0311B" w:rsidRPr="00A33FF1" w:rsidRDefault="00D0311B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Since </w:t>
            </w:r>
            <m:oMath>
              <m:r>
                <w:rPr>
                  <w:rFonts w:ascii="Cambria Math" w:hAnsi="Cambria Math"/>
                </w:rPr>
                <m:t>α</m:t>
              </m:r>
            </m:oMath>
            <w:r w:rsidRPr="00A33FF1">
              <w:rPr>
                <w:rFonts w:ascii="Cambria Math" w:hAnsi="Cambria Math"/>
              </w:rPr>
              <w:t xml:space="preserve"> is a root of </w:t>
            </w:r>
            <m:oMath>
              <m:r>
                <w:rPr>
                  <w:rFonts w:ascii="Cambria Math" w:hAnsi="Cambria Math"/>
                </w:rPr>
                <m:t>25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+5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-12=0</m:t>
              </m:r>
            </m:oMath>
          </w:p>
          <w:p w:rsidR="00D0311B" w:rsidRPr="00A33FF1" w:rsidRDefault="00D0311B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∴25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+5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-12=0 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-5±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25+1200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50</m:t>
                    </m:r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&lt;α&lt;π</m:t>
                    </m:r>
                  </m:e>
                </m:d>
              </m:oMath>
            </m:oMathPara>
          </w:p>
          <w:p w:rsidR="00F12C85" w:rsidRPr="00A33FF1" w:rsidRDefault="00D0311B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16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den>
                    </m:f>
                  </m:e>
                </m:ra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</w:rPr>
                  <m:t>;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therefore,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2α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den>
                    </m:f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-4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-24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25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0113AF" w:rsidRPr="00B25038" w:rsidRDefault="000113AF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given equation is </w:t>
            </w:r>
            <m:oMath>
              <m:r>
                <w:rPr>
                  <w:rFonts w:ascii="Cambria Math" w:hAnsi="Cambria Math"/>
                </w:rPr>
                <m:t>8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4x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6x</m:t>
                  </m:r>
                </m:e>
              </m:fun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≠0</m:t>
                  </m:r>
                </m:e>
              </m:d>
            </m:oMath>
          </w:p>
          <w:p w:rsidR="006E4237" w:rsidRPr="00B25038" w:rsidRDefault="001D7E7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8x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6x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7x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0113AF" w:rsidRPr="00B25038" w:rsidRDefault="001D7E7D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As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≠0,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7x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7x=nπ+π/2, n∈Z</m:t>
              </m:r>
            </m:oMath>
          </w:p>
          <w:p w:rsidR="005E4295" w:rsidRPr="00B25038" w:rsidRDefault="005E4295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i.e., </m:t>
                </m:r>
                <m:r>
                  <w:rPr>
                    <w:rFonts w:ascii="Cambria Math" w:hAnsi="Cambria Math"/>
                  </w:rPr>
                  <m:t>x=nπ/7+π/14;n∈Z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235B81" w:rsidRPr="00B25038" w:rsidRDefault="00235B8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object w:dxaOrig="6353" w:dyaOrig="4860">
                <v:shape id="_x0000_i1026" type="#_x0000_t75" style="width:223.2pt;height:165.6pt" o:ole="">
                  <v:imagedata r:id="IM3S846S0" o:title=""/>
                </v:shape>
                <o:OLEObject Type="Embed" ProgID="ChemDraw.Document.6.0" ShapeID="_x0000_i1026" DrawAspect="Content" ObjectID="_1478862063" r:id="OM3S846S0"/>
              </w:object>
            </w:r>
          </w:p>
          <w:p w:rsidR="00162157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=-x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x-2</m:t>
                    </m:r>
                  </m:e>
                </m:d>
              </m:oMath>
            </m:oMathPara>
          </w:p>
          <w:p w:rsidR="00162157" w:rsidRPr="00B25038" w:rsidRDefault="00610FE6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Graphs of </w:t>
            </w:r>
            <m:oMath>
              <m:r>
                <w:rPr>
                  <w:rFonts w:ascii="Cambria Math" w:hAnsi="Cambria Math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e>
              </m:func>
            </m:oMath>
            <w:r w:rsidRPr="00B25038">
              <w:rPr>
                <w:rFonts w:ascii="Cambria Math" w:hAnsi="Cambria Math"/>
              </w:rPr>
              <w:t xml:space="preserve"> 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y=-x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x-2</m:t>
                  </m:r>
                </m:e>
              </m:d>
              <m:r>
                <w:rPr>
                  <w:rFonts w:ascii="Cambria Math" w:hAnsi="Cambria Math"/>
                </w:rPr>
                <m:t xml:space="preserve"> </m:t>
              </m:r>
            </m:oMath>
            <w:r w:rsidRPr="00B25038">
              <w:rPr>
                <w:rFonts w:ascii="Cambria Math" w:hAnsi="Cambria Math"/>
              </w:rPr>
              <w:t>meet exactly two times 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3π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0D0F2C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r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  <w:p w:rsidR="000D0F2C" w:rsidRPr="00A33FF1" w:rsidRDefault="000D0F2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0D0F2C" w:rsidRPr="00A33FF1" w:rsidRDefault="000D0F2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A-B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d>
              </m:oMath>
            </m:oMathPara>
          </w:p>
          <w:p w:rsidR="000D0F2C" w:rsidRPr="00A33FF1" w:rsidRDefault="000D0F2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A-B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A+B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d>
              </m:oMath>
            </m:oMathPara>
          </w:p>
          <w:p w:rsidR="000D0F2C" w:rsidRPr="00A33FF1" w:rsidRDefault="000D0F2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d>
              </m:oMath>
            </m:oMathPara>
          </w:p>
          <w:p w:rsidR="00F12C85" w:rsidRPr="00A33FF1" w:rsidRDefault="000D0F2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0D0F2C" w:rsidRPr="00A33FF1" w:rsidRDefault="000D0F2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Also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0D0F2C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1500D1" w:rsidRPr="00A33FF1" w:rsidRDefault="00692469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We have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7π</m:t>
                  </m:r>
                </m:num>
                <m:den>
                  <m:r>
                    <w:rPr>
                      <w:rFonts w:ascii="Cambria Math" w:hAnsi="Cambria Math"/>
                    </w:rPr>
                    <m:t>8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π-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=-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</m:t>
                      </m:r>
                    </m:den>
                  </m:f>
                </m:e>
              </m:func>
            </m:oMath>
          </w:p>
          <w:p w:rsidR="00692469" w:rsidRPr="00A33FF1" w:rsidRDefault="00692469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π-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=-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</m:t>
                      </m:r>
                    </m:den>
                  </m:f>
                </m:e>
              </m:func>
            </m:oMath>
          </w:p>
          <w:p w:rsidR="00692469" w:rsidRPr="00A33FF1" w:rsidRDefault="00692469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L.H.S</m:t>
                </m:r>
                <m:r>
                  <w:rPr>
                    <w:rFonts w:ascii="Cambria Math" w:hAnsi="Cambria Math"/>
                  </w:rPr>
                  <m:t>.=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</m:e>
                    </m:func>
                  </m:e>
                </m:d>
              </m:oMath>
            </m:oMathPara>
          </w:p>
          <w:p w:rsidR="00692469" w:rsidRPr="00A33FF1" w:rsidRDefault="00692469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</m:e>
                    </m:func>
                  </m:e>
                </m:d>
              </m:oMath>
            </m:oMathPara>
          </w:p>
          <w:p w:rsidR="00692469" w:rsidRPr="00A33FF1" w:rsidRDefault="00692469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den>
                    </m:f>
                  </m:e>
                </m:func>
              </m:oMath>
            </m:oMathPara>
          </w:p>
          <w:p w:rsidR="00692469" w:rsidRPr="00A33FF1" w:rsidRDefault="00692469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</m:e>
                    </m:func>
                  </m:e>
                </m:d>
              </m:oMath>
            </m:oMathPara>
          </w:p>
          <w:p w:rsidR="00692469" w:rsidRPr="00A33FF1" w:rsidRDefault="00692469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</m:e>
                      </m:func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3π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</m:e>
                      </m:func>
                    </m:e>
                  </m:d>
                </m:e>
              </m:d>
            </m:oMath>
            <w:r w:rsidR="00051D15" w:rsidRPr="00A33FF1">
              <w:rPr>
                <w:rFonts w:ascii="Cambria Math" w:hAnsi="Cambria Math"/>
              </w:rPr>
              <w:t xml:space="preserve">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∵1-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θ=2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func>
                    </m:e>
                  </m:func>
                </m:e>
              </m:d>
            </m:oMath>
          </w:p>
          <w:p w:rsidR="00051D15" w:rsidRPr="00A33FF1" w:rsidRDefault="00051D15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rad>
                          </m:den>
                        </m:f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rad>
                          </m:den>
                        </m:f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R.H.S.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6E4237" w:rsidRPr="00B25038" w:rsidRDefault="00C418BC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Since, </w:t>
            </w:r>
            <m:oMath>
              <m:r>
                <w:rPr>
                  <w:rFonts w:ascii="Cambria Math" w:hAnsi="Cambria Math"/>
                </w:rPr>
                <m:t>x∈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0,2π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y∈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  <m:r>
                <w:rPr>
                  <w:rFonts w:ascii="Cambria Math" w:hAnsi="Cambria Math"/>
                </w:rPr>
                <m:t>,</m:t>
              </m:r>
            </m:oMath>
          </w:p>
          <w:p w:rsidR="007D2FBD" w:rsidRPr="00B25038" w:rsidRDefault="00C418BC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=2</m:t>
              </m:r>
            </m:oMath>
          </w:p>
          <w:p w:rsidR="007D2FBD" w:rsidRPr="00B25038" w:rsidRDefault="007D2FBD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This is possible only, when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="00C418BC" w:rsidRPr="00B25038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7D2FBD" w:rsidRPr="00B25038" w:rsidRDefault="00C418BC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⇒x=π/2</m:t>
              </m:r>
            </m:oMath>
            <w:r w:rsidRPr="00B25038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y=π/2</m:t>
              </m:r>
            </m:oMath>
          </w:p>
          <w:p w:rsidR="007D2FBD" w:rsidRPr="00B25038" w:rsidRDefault="007D2FBD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Hence, </w:t>
            </w:r>
            <m:oMath>
              <m:r>
                <w:rPr>
                  <w:rFonts w:ascii="Cambria Math" w:hAnsi="Cambria Math"/>
                </w:rPr>
                <m:t>x+y=π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56416F" w:rsidRPr="00B25038" w:rsidRDefault="004C13B5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We have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x-1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&lt;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rad>
            </m:oMath>
          </w:p>
          <w:p w:rsidR="0056416F" w:rsidRPr="00B25038" w:rsidRDefault="004C13B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rad>
                <m:r>
                  <w:rPr>
                    <w:rFonts w:ascii="Cambria Math" w:hAnsi="Cambria Math"/>
                  </w:rPr>
                  <m:t>&lt;4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x-1</m:t>
                    </m:r>
                  </m:e>
                </m:func>
                <m:r>
                  <w:rPr>
                    <w:rFonts w:ascii="Cambria Math" w:hAnsi="Cambria Math"/>
                  </w:rPr>
                  <m:t>&lt;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rad>
              </m:oMath>
            </m:oMathPara>
          </w:p>
          <w:p w:rsidR="0056416F" w:rsidRPr="00B25038" w:rsidRDefault="004C13B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&lt;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&lt;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+1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</m:oMath>
            </m:oMathPara>
          </w:p>
          <w:p w:rsidR="0023191F" w:rsidRPr="00B25038" w:rsidRDefault="004C13B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&lt;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&lt;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den>
                    </m:f>
                  </m:e>
                </m:func>
              </m:oMath>
            </m:oMathPara>
          </w:p>
          <w:p w:rsidR="0023191F" w:rsidRPr="00B25038" w:rsidRDefault="004C13B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10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&lt;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&lt;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  <w:p w:rsidR="0023191F" w:rsidRPr="00B25038" w:rsidRDefault="004C13B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10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&lt;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&lt;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4C1BDC" w:rsidRPr="00B25038" w:rsidRDefault="004C13B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den>
                    </m:f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2A08EB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+1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2A08EB" w:rsidRPr="00B25038" w:rsidRDefault="00C418BC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+1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</m:den>
                    </m:f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oMath>
            </m:oMathPara>
          </w:p>
          <w:p w:rsidR="003C336F" w:rsidRPr="00B25038" w:rsidRDefault="00C418BC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func>
              </m:oMath>
            </m:oMathPara>
          </w:p>
          <w:p w:rsidR="003C336F" w:rsidRPr="00B25038" w:rsidRDefault="00C418BC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func>
              </m:oMath>
            </m:oMathPara>
          </w:p>
          <w:p w:rsidR="003C336F" w:rsidRPr="00B25038" w:rsidRDefault="00C418BC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⇒θ-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</w:rPr>
                  <m:t>=2nπ±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, n∈Z</m:t>
                </m:r>
              </m:oMath>
            </m:oMathPara>
          </w:p>
          <w:p w:rsidR="006E4237" w:rsidRPr="00B25038" w:rsidRDefault="003C336F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329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12C85" w:rsidRPr="00A33FF1" w:rsidRDefault="00FC7FDF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Since </m:t>
                </m:r>
                <m:r>
                  <w:rPr>
                    <w:rFonts w:ascii="Cambria Math" w:hAnsi="Cambria Math"/>
                  </w:rPr>
                  <m:t>0≤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2n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FC7FDF" w:rsidRPr="00A33FF1" w:rsidRDefault="00FC7FD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0≤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2n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as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≤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≤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and so on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FC7FDF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⇒0≤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2n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2n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FC7FDF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⇒0≤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2n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2n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≤1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B12DC4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/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175660" w:rsidRPr="00B25038" w:rsidRDefault="0056348F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</m:oMath>
            </m:oMathPara>
          </w:p>
          <w:p w:rsidR="00175660" w:rsidRPr="00B25038" w:rsidRDefault="0056348F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175660" w:rsidRPr="00B25038" w:rsidRDefault="0056348F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=0,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175660" w:rsidRPr="00B25038" w:rsidRDefault="0056348F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,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=-1</m:t>
              </m:r>
            </m:oMath>
          </w:p>
          <w:p w:rsidR="006E4237" w:rsidRPr="00B25038" w:rsidRDefault="0056348F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⇒θ=nπ</m:t>
              </m:r>
            </m:oMath>
            <w:r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nπ-π/4, ∀ n∈Z</m:t>
              </m:r>
            </m:oMath>
            <w:r w:rsidRPr="00B25038">
              <w:rPr>
                <w:rFonts w:ascii="Cambria Math" w:hAnsi="Cambria Math"/>
              </w:rPr>
              <w:t>, for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θ∈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  <m:r>
                <w:rPr>
                  <w:rFonts w:ascii="Cambria Math" w:hAnsi="Cambria Math"/>
                </w:rPr>
                <m:t xml:space="preserve"> θ=0, π, 2π, 3π/4, 7π/4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6E4237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r=1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5</m:t>
                    </m:r>
                  </m:sup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rx</m:t>
                        </m:r>
                      </m:e>
                    </m:func>
                  </m:e>
                </m:nary>
                <m:r>
                  <w:rPr>
                    <w:rFonts w:ascii="Cambria Math" w:hAnsi="Cambria Math"/>
                  </w:rPr>
                  <m:t>=5</m:t>
                </m:r>
              </m:oMath>
            </m:oMathPara>
          </w:p>
          <w:p w:rsidR="00051F25" w:rsidRPr="00B25038" w:rsidRDefault="00413F1F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5x</m:t>
                    </m:r>
                  </m:e>
                </m:func>
                <m:r>
                  <w:rPr>
                    <w:rFonts w:ascii="Cambria Math" w:hAnsi="Cambria Math"/>
                  </w:rPr>
                  <m:t>=5</m:t>
                </m:r>
              </m:oMath>
            </m:oMathPara>
          </w:p>
          <w:p w:rsidR="00051F25" w:rsidRPr="00B25038" w:rsidRDefault="00051F25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Which is possible only, when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4x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5x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Pr="00B25038">
              <w:rPr>
                <w:rFonts w:ascii="Cambria Math" w:hAnsi="Cambria Math"/>
              </w:rPr>
              <w:t xml:space="preserve"> and is satisfied by </w:t>
            </w:r>
            <m:oMath>
              <m:r>
                <w:rPr>
                  <w:rFonts w:ascii="Cambria Math" w:hAnsi="Cambria Math"/>
                </w:rPr>
                <m:t>x=0</m:t>
              </m:r>
            </m:oMath>
            <w:r w:rsidRPr="00B25038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x=2π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067CF9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</m:oMath>
            </m:oMathPara>
          </w:p>
          <w:p w:rsidR="00067CF9" w:rsidRPr="00B25038" w:rsidRDefault="004C13B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3θ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067CF9" w:rsidRPr="00B25038" w:rsidRDefault="004C13B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3θ-2θ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2θ-θ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</m:oMath>
            </m:oMathPara>
          </w:p>
          <w:p w:rsidR="00067CF9" w:rsidRPr="00B25038" w:rsidRDefault="004C13B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067CF9" w:rsidRPr="00B25038" w:rsidRDefault="004C13B5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</w:p>
          <w:p w:rsidR="004C1BDC" w:rsidRPr="00B25038" w:rsidRDefault="004C13B5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⇒θ=nπ </m:t>
              </m:r>
            </m:oMath>
            <w:r w:rsidRPr="00B25038">
              <w:rPr>
                <w:rFonts w:ascii="Cambria Math" w:hAnsi="Cambria Math"/>
              </w:rPr>
              <w:t>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2</m:t>
              </m:r>
              <m:r>
                <w:rPr>
                  <w:rFonts w:ascii="Cambria Math" w:hAnsi="Cambria Math"/>
                </w:rPr>
                <m:t>θ=nπ, n∈Z</m:t>
              </m:r>
            </m:oMath>
          </w:p>
          <w:p w:rsidR="00067CF9" w:rsidRPr="00B25038" w:rsidRDefault="00067CF9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But </w:t>
            </w:r>
            <m:oMath>
              <m:r>
                <w:rPr>
                  <w:rFonts w:ascii="Cambria Math" w:hAnsi="Cambria Math"/>
                </w:rPr>
                <m:t>θ=nπ/2</m:t>
              </m:r>
            </m:oMath>
            <w:r w:rsidRPr="00B25038">
              <w:rPr>
                <w:rFonts w:ascii="Cambria Math" w:hAnsi="Cambria Math"/>
              </w:rPr>
              <w:t xml:space="preserve"> is rejected as when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Pr="00B25038">
              <w:rPr>
                <w:rFonts w:ascii="Cambria Math" w:hAnsi="Cambria Math"/>
              </w:rPr>
              <w:t xml:space="preserve"> is odd,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is not defined and when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 w:rsidRPr="00B25038">
              <w:rPr>
                <w:rFonts w:ascii="Cambria Math" w:hAnsi="Cambria Math"/>
              </w:rPr>
              <w:t xml:space="preserve"> is even, i.e., </w:t>
            </w:r>
            <m:oMath>
              <m:r>
                <w:rPr>
                  <w:rFonts w:ascii="Cambria Math" w:hAnsi="Cambria Math"/>
                </w:rPr>
                <m:t>2r</m:t>
              </m:r>
            </m:oMath>
            <w:r w:rsidR="004C13B5" w:rsidRPr="00B25038">
              <w:rPr>
                <w:rFonts w:ascii="Cambria Math" w:hAnsi="Cambria Math"/>
              </w:rPr>
              <w:t>,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θ=rπ</m:t>
              </m:r>
            </m:oMath>
          </w:p>
          <w:p w:rsidR="00067CF9" w:rsidRPr="00B25038" w:rsidRDefault="00067CF9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Then </w:t>
            </w:r>
            <m:oMath>
              <m:r>
                <w:rPr>
                  <w:rFonts w:ascii="Cambria Math" w:hAnsi="Cambria Math"/>
                </w:rPr>
                <m:t>θ=nπ, n∈I</m:t>
              </m:r>
            </m:oMath>
            <w:r w:rsidRPr="00B25038">
              <w:rPr>
                <w:rFonts w:ascii="Cambria Math" w:hAnsi="Cambria Math"/>
              </w:rPr>
              <w:t xml:space="preserve"> is the only solution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AF0CB1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x+y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</m:oMath>
            </m:oMathPara>
          </w:p>
          <w:p w:rsidR="00AF0CB1" w:rsidRPr="00A33FF1" w:rsidRDefault="00AF0CB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Also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AF0CB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=4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AF0CB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⇒36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x+4</m:t>
                    </m:r>
                  </m:e>
                </m:func>
                <m:r>
                  <w:rPr>
                    <w:rFonts w:ascii="Cambria Math" w:hAnsi="Cambria Math"/>
                  </w:rPr>
                  <m:t>=9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=9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</m:oMath>
            </m:oMathPara>
          </w:p>
          <w:p w:rsidR="00AF0CB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⇒27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=5</m:t>
                </m:r>
              </m:oMath>
            </m:oMathPara>
          </w:p>
          <w:p w:rsidR="00AF0CB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x+y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4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</m:den>
                    </m:f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27</m:t>
                        </m:r>
                      </m:den>
                    </m:f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×27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12×3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15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6F0FA0" w:rsidRPr="00213E04" w:rsidRDefault="00A8453A" w:rsidP="00213E04">
            <w:pPr>
              <w:spacing w:after="0"/>
              <w:contextualSpacing/>
              <w:rPr>
                <w:rFonts w:ascii="Cambria Math" w:hAnsi="Cambria Math"/>
              </w:rPr>
            </w:pPr>
            <w:r w:rsidRPr="00213E04">
              <w:rPr>
                <w:rFonts w:ascii="Cambria Math" w:hAnsi="Cambria Math"/>
              </w:rPr>
              <w:t>We have,</w:t>
            </w:r>
          </w:p>
          <w:p w:rsidR="00A8453A" w:rsidRPr="00213E04" w:rsidRDefault="00A8453A" w:rsidP="00213E04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A+b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B+c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  <w:p w:rsidR="00A8453A" w:rsidRPr="00213E04" w:rsidRDefault="00A8453A" w:rsidP="00213E04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=ab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A+a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func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+bc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B+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+ca(c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A+a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A8453A" w:rsidRPr="00213E04" w:rsidRDefault="00A8453A" w:rsidP="00213E04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w:lastRenderedPageBreak/>
                  <m:t>=abc+abc+abc=3abc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344E10" w:rsidRPr="00DB5034" w:rsidRDefault="00344E10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233" w:dyaOrig="2947">
                <v:shape id="_x0000_i1036" type="#_x0000_t75" style="width:129.6pt;height:93.6pt" o:ole="">
                  <v:imagedata r:id="IM3S956S0" o:title=""/>
                </v:shape>
                <o:OLEObject Type="Embed" ProgID="ChemDraw.Document.6.0" ShapeID="_x0000_i1036" DrawAspect="Content" ObjectID="_1478862234" r:id="OM3S956S0"/>
              </w:object>
            </w:r>
          </w:p>
          <w:p w:rsidR="00361B18" w:rsidRPr="00DB5034" w:rsidRDefault="00361B18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triangles </w:t>
            </w:r>
            <m:oMath>
              <m:r>
                <w:rPr>
                  <w:rFonts w:ascii="Cambria Math" w:hAnsi="Cambria Math"/>
                </w:rPr>
                <m:t xml:space="preserve">AIF </m:t>
              </m:r>
            </m:oMath>
            <w:r w:rsidR="00CB6E2F" w:rsidRPr="00DB5034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AIE,</m:t>
              </m:r>
            </m:oMath>
          </w:p>
          <w:p w:rsidR="00BC28A3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IF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A/2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=AI=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IE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A/2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⇒A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IE∙IF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A/2</m:t>
                            </m:r>
                          </m:e>
                        </m:d>
                      </m:e>
                    </m:func>
                  </m:den>
                </m:f>
              </m:oMath>
            </m:oMathPara>
          </w:p>
          <w:p w:rsidR="00BC28A3" w:rsidRPr="00DB5034" w:rsidRDefault="00CB6E2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ID∙IE∙IF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IA∙IB∙IC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4R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EB4EE4" w:rsidRPr="00DB5034" w:rsidRDefault="00EB4EE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b=2, c=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r>
                  <w:rPr>
                    <w:rFonts w:ascii="Cambria Math" w:hAnsi="Cambria Math"/>
                  </w:rPr>
                  <m:t>, ∠A=30°</m:t>
                </m:r>
              </m:oMath>
            </m:oMathPara>
          </w:p>
          <w:p w:rsidR="00EB4EE4" w:rsidRPr="00DB5034" w:rsidRDefault="00EB4EE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-2bc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e>
                </m:ra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4+3-2×2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 xml:space="preserve">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ra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C77C7F" w:rsidRPr="00DB5034" w:rsidRDefault="000112D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⇒r=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s-a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b+c-a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15°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+1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7C1F82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=λ,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we get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θ/2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θ/2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=λ</m:t>
                </m:r>
              </m:oMath>
            </m:oMathPara>
          </w:p>
          <w:p w:rsidR="007C1F82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⇒λ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-λ=0</m:t>
                </m:r>
              </m:oMath>
            </m:oMathPara>
          </w:p>
          <w:p w:rsidR="00F12C85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=-1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BE17D1" w:rsidRPr="00B25038" w:rsidRDefault="00BE17D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-1=0</m:t>
                </m:r>
              </m:oMath>
            </m:oMathPara>
          </w:p>
          <w:p w:rsidR="00BE17D1" w:rsidRPr="00B25038" w:rsidRDefault="00F96FD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BE17D1" w:rsidRPr="00B25038" w:rsidRDefault="00F96FD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x-2</m:t>
                    </m:r>
                  </m:e>
                </m:func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x-2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BE17D1" w:rsidRPr="00B25038" w:rsidRDefault="00F96FD6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On solving, we get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=1/2,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r>
                <w:rPr>
                  <w:rFonts w:ascii="Cambria Math" w:hAnsi="Cambria Math"/>
                </w:rPr>
                <m:t>/2</m:t>
              </m:r>
            </m:oMath>
          </w:p>
          <w:p w:rsidR="006E4237" w:rsidRPr="00B25038" w:rsidRDefault="00F96FD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⇒x=π/6, 5π/6, π/3, 2π/3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339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12C85" w:rsidRPr="00A33FF1" w:rsidRDefault="00EA1F01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>We have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-16x+15&lt;0⇒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&lt;x&lt;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40648E" w:rsidRPr="00A33FF1" w:rsidRDefault="0040648E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Therefore, the integral solution of </w:t>
            </w:r>
            <m:oMath>
              <m:r>
                <w:rPr>
                  <w:rFonts w:ascii="Cambria Math" w:hAnsi="Cambria Math"/>
                </w:rPr>
                <m:t>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-16x+15&lt;0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is </m:t>
              </m:r>
              <m:r>
                <w:rPr>
                  <w:rFonts w:ascii="Cambria Math" w:hAnsi="Cambria Math"/>
                </w:rPr>
                <m:t>x=2</m:t>
              </m:r>
            </m:oMath>
          </w:p>
          <w:p w:rsidR="0040648E" w:rsidRPr="00A33FF1" w:rsidRDefault="0040648E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Thus,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=2.</m:t>
              </m:r>
            </m:oMath>
            <w:r w:rsidRPr="00A33FF1">
              <w:rPr>
                <w:rFonts w:ascii="Cambria Math" w:hAnsi="Cambria Math"/>
              </w:rPr>
              <w:t xml:space="preserve">  It is given that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45°</m:t>
                  </m:r>
                </m:e>
              </m:func>
              <m:r>
                <w:rPr>
                  <w:rFonts w:ascii="Cambria Math" w:hAnsi="Cambria Math"/>
                </w:rPr>
                <m:t>=1.</m:t>
              </m:r>
            </m:oMath>
          </w:p>
          <w:p w:rsidR="0040648E" w:rsidRPr="00A33FF1" w:rsidRDefault="0040648E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α+β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α-β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den>
                </m:f>
                <m:r>
                  <w:rPr>
                    <w:rFonts w:ascii="Cambria Math" w:hAnsi="Cambria Math"/>
                  </w:rPr>
                  <m:t>-0=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1C058A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100°+125°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100°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125°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100°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125°</m:t>
                        </m:r>
                      </m:e>
                    </m:func>
                  </m:den>
                </m:f>
              </m:oMath>
            </m:oMathPara>
          </w:p>
          <w:p w:rsidR="00F12C85" w:rsidRPr="00A33FF1" w:rsidRDefault="001C058A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225°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100°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125°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100°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125°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i.e., </m:t>
                </m:r>
                <m:r>
                  <w:rPr>
                    <w:rFonts w:ascii="Cambria Math" w:hAnsi="Cambria Math"/>
                  </w:rPr>
                  <m:t>1=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100°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125°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100°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125°</m:t>
                        </m:r>
                      </m:e>
                    </m:func>
                  </m:den>
                </m:f>
              </m:oMath>
            </m:oMathPara>
          </w:p>
          <w:p w:rsidR="001C058A" w:rsidRPr="00A33FF1" w:rsidRDefault="001C058A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i.e.,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100°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125°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100°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125°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</m:den>
                    </m:f>
                  </m:e>
                </m:rad>
                <m:r>
                  <w:rPr>
                    <w:rFonts w:ascii="Cambria Math" w:hAnsi="Cambria Math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</m:den>
                    </m:f>
                  </m:e>
                </m:ra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</m:e>
                    </m:rad>
                  </m:den>
                </m:f>
              </m:oMath>
            </m:oMathPara>
          </w:p>
          <w:p w:rsidR="00890A79" w:rsidRPr="00A33FF1" w:rsidRDefault="00890A79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 (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since </m:t>
                </m:r>
                <m:r>
                  <w:rPr>
                    <w:rFonts w:ascii="Cambria Math" w:hAnsi="Cambria Math"/>
                  </w:rPr>
                  <m:t>π&lt;α&lt;3π/2)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(3-x)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0.25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3+x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0.25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2x+1</m:t>
                        </m:r>
                      </m:e>
                    </m:d>
                  </m:e>
                </m:func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3-x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3+x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2x+1</m:t>
                        </m:r>
                      </m:e>
                    </m:d>
                  </m:e>
                </m:func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3-x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2x+1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3+x</m:t>
                        </m:r>
                      </m:e>
                    </m:d>
                  </m:e>
                </m:func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3-x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2x+1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1-x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3+x</m:t>
                    </m:r>
                  </m:e>
                </m:d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⇒3+5x-2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=3-2x-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-7x=0</m:t>
                </m:r>
              </m:oMath>
            </m:oMathPara>
          </w:p>
          <w:p w:rsidR="004D68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⇒x=0, 7</m:t>
                </m:r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Only </w:t>
            </w:r>
            <m:oMath>
              <m:r>
                <w:rPr>
                  <w:rFonts w:ascii="Cambria Math" w:hAnsi="Cambria Math"/>
                </w:rPr>
                <m:t>x=0</m:t>
              </m:r>
            </m:oMath>
            <w:r w:rsidRPr="00E50692">
              <w:rPr>
                <w:rFonts w:ascii="Cambria Math" w:hAnsi="Cambria Math"/>
              </w:rPr>
              <w:t xml:space="preserve"> is the solution and </w:t>
            </w:r>
            <m:oMath>
              <m:r>
                <w:rPr>
                  <w:rFonts w:ascii="Cambria Math" w:hAnsi="Cambria Math"/>
                </w:rPr>
                <m:t>x=7</m:t>
              </m:r>
            </m:oMath>
            <w:r w:rsidRPr="00E50692">
              <w:rPr>
                <w:rFonts w:ascii="Cambria Math" w:hAnsi="Cambria Math"/>
              </w:rPr>
              <w:t xml:space="preserve"> is to be rejected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x=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2000</m:t>
                  </m:r>
                </m:e>
                <m:sup>
                  <m:r>
                    <w:rPr>
                      <w:rFonts w:ascii="Cambria Math" w:hAnsi="Cambria Math"/>
                    </w:rPr>
                    <m:t>2000</m:t>
                  </m:r>
                </m:sup>
              </m:sSup>
            </m:oMath>
          </w:p>
          <w:p w:rsidR="004D68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=2000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2000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=2000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10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2+3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=2000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3.3010</m:t>
                    </m:r>
                  </m:e>
                </m:d>
                <m:r>
                  <w:rPr>
                    <w:rFonts w:ascii="Cambria Math" w:hAnsi="Cambria Math"/>
                  </w:rPr>
                  <m:t>=6602</m:t>
                </m:r>
              </m:oMath>
            </m:oMathPara>
          </w:p>
          <w:p w:rsidR="004D6865" w:rsidRPr="00E50692" w:rsidRDefault="004D686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Therefore, the number of digits is 6603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2C85" w:rsidRPr="00A33FF1" w:rsidRDefault="00B33B91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Squaring both the sides, we get</w:t>
            </w:r>
          </w:p>
          <w:p w:rsidR="00B33B91" w:rsidRPr="00A33FF1" w:rsidRDefault="00B33B9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25</m:t>
                    </m:r>
                  </m:den>
                </m:f>
              </m:oMath>
            </m:oMathPara>
          </w:p>
          <w:p w:rsidR="00B33B9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25</m:t>
                    </m:r>
                  </m:den>
                </m:f>
              </m:oMath>
            </m:oMathPara>
          </w:p>
          <w:p w:rsidR="00B33B91" w:rsidRPr="00A33FF1" w:rsidRDefault="00D66F03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Let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 xml:space="preserve">, </m:t>
              </m:r>
            </m:oMath>
            <w:r w:rsidRPr="00A33FF1">
              <w:rPr>
                <w:rFonts w:ascii="Cambria Math" w:hAnsi="Cambria Math"/>
              </w:rPr>
              <w:t>we get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2t</m:t>
                  </m:r>
                </m:num>
                <m:den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=-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24</m:t>
                  </m:r>
                </m:num>
                <m:den>
                  <m:r>
                    <w:rPr>
                      <w:rFonts w:ascii="Cambria Math" w:hAnsi="Cambria Math"/>
                    </w:rPr>
                    <m:t>25</m:t>
                  </m:r>
                </m:den>
              </m:f>
            </m:oMath>
          </w:p>
          <w:p w:rsidR="00B33B9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⇒50t+24+24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B33B9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+25t+12=0</m:t>
                </m:r>
              </m:oMath>
            </m:oMathPara>
          </w:p>
          <w:p w:rsidR="00B33B9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4t+3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3t+4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B33B91" w:rsidRPr="00A33FF1" w:rsidRDefault="00FD4C00" w:rsidP="002178E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⇒t=-4/3</m:t>
              </m:r>
            </m:oMath>
            <w:r w:rsidR="00D66F03" w:rsidRPr="00A33FF1">
              <w:rPr>
                <w:rFonts w:ascii="Cambria Math" w:hAnsi="Cambria Math"/>
              </w:rPr>
              <w:t xml:space="preserve"> (as for </w:t>
            </w:r>
            <m:oMath>
              <m:r>
                <w:rPr>
                  <w:rFonts w:ascii="Cambria Math" w:hAnsi="Cambria Math"/>
                </w:rPr>
                <m:t>t=-3/4</m:t>
              </m:r>
            </m:oMath>
            <w:r w:rsidR="00D66F03" w:rsidRPr="00A33FF1">
              <w:rPr>
                <w:rFonts w:ascii="Cambria Math" w:hAnsi="Cambria Math"/>
              </w:rPr>
              <w:t xml:space="preserve"> (rejected) as 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=-3/4</m:t>
              </m:r>
            </m:oMath>
            <w:r w:rsidR="00D66F03" w:rsidRPr="00A33FF1">
              <w:rPr>
                <w:rFonts w:ascii="Cambria Math" w:hAnsi="Cambria Math"/>
              </w:rPr>
              <w:t xml:space="preserve">, then </w:t>
            </w:r>
            <m:oMath>
              <m:r>
                <w:rPr>
                  <w:rFonts w:ascii="Cambria Math" w:hAnsi="Cambria Math"/>
                </w:rPr>
                <m:t>θ∈</m:t>
              </m:r>
              <m:d>
                <m:dPr>
                  <m:begChr m:val="[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π/2, π</m:t>
                  </m:r>
                </m:e>
              </m:d>
            </m:oMath>
            <w:r w:rsidR="00D66F03" w:rsidRPr="00A33FF1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=-1/5</m:t>
              </m:r>
            </m:oMath>
            <w:r w:rsidR="00D66F03" w:rsidRPr="00A33FF1">
              <w:rPr>
                <w:rFonts w:ascii="Cambria Math" w:hAnsi="Cambria Math"/>
              </w:rPr>
              <w:t>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</m:oMath>
            </m:oMathPara>
          </w:p>
          <w:p w:rsidR="00693C7D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⇒5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+5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=3</m:t>
                </m:r>
              </m:oMath>
            </m:oMathPara>
          </w:p>
          <w:p w:rsidR="00693C7D" w:rsidRPr="00A33FF1" w:rsidRDefault="00693C7D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From 2</w:t>
            </w:r>
            <w:r w:rsidRPr="00A33FF1">
              <w:rPr>
                <w:rFonts w:ascii="Cambria Math" w:hAnsi="Cambria Math"/>
                <w:vertAlign w:val="superscript"/>
              </w:rPr>
              <w:t>nd</w:t>
            </w:r>
            <w:r w:rsidRPr="00A33FF1">
              <w:rPr>
                <w:rFonts w:ascii="Cambria Math" w:hAnsi="Cambria Math"/>
              </w:rPr>
              <w:t xml:space="preserve"> relation, we have</w:t>
            </w:r>
          </w:p>
          <w:p w:rsidR="00693C7D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oMath>
            </m:oMathPara>
          </w:p>
          <w:p w:rsidR="00693C7D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and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6B1F34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 α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=0 </m:t>
                </m:r>
              </m:oMath>
            </m:oMathPara>
          </w:p>
          <w:p w:rsidR="00576B04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576B04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2β</m:t>
                    </m:r>
                  </m:e>
                </m:func>
                <m:r>
                  <w:rPr>
                    <w:rFonts w:ascii="Cambria Math" w:hAnsi="Cambria Math"/>
                  </w:rPr>
                  <m:t>=-2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e>
                </m:d>
              </m:oMath>
            </m:oMathPara>
          </w:p>
          <w:p w:rsidR="00F12C85" w:rsidRPr="00A33FF1" w:rsidRDefault="00576B04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α+β</m:t>
                        </m:r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12C85" w:rsidRPr="00DB5034" w:rsidRDefault="006E32D0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CD=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2ab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a+b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2ab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a+b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a+b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0E2EC1" w:rsidRPr="00DB5034" w:rsidRDefault="000E2EC1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593" w:dyaOrig="3000">
                <v:shape id="_x0000_i1082" type="#_x0000_t75" style="width:136.8pt;height:86.4pt" o:ole="">
                  <v:imagedata r:id="IM3S1099S0" o:title=""/>
                </v:shape>
                <o:OLEObject Type="Embed" ProgID="ChemDraw.Document.6.0" ShapeID="_x0000_i1082" DrawAspect="Content" ObjectID="_1478862280" r:id="OM3S1099S0"/>
              </w:object>
            </w:r>
          </w:p>
          <w:p w:rsidR="005C600A" w:rsidRPr="00DB5034" w:rsidRDefault="005C600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Applying the sine rule in </w:t>
            </w:r>
            <m:oMath>
              <m:r>
                <w:rPr>
                  <w:rFonts w:ascii="Cambria Math" w:hAnsi="Cambria Math"/>
                </w:rPr>
                <m:t>∆ABD</m:t>
              </m:r>
            </m:oMath>
            <w:r w:rsidRPr="00DB5034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∆ADC</m:t>
              </m:r>
            </m:oMath>
            <w:r w:rsidRPr="00DB5034">
              <w:rPr>
                <w:rFonts w:ascii="Cambria Math" w:hAnsi="Cambria Math"/>
              </w:rPr>
              <w:t xml:space="preserve"> and eliminating common side, we get</w:t>
            </w:r>
          </w:p>
          <w:p w:rsidR="005C600A" w:rsidRPr="00DB5034" w:rsidRDefault="009C4598" w:rsidP="006B0C02">
            <w:pPr>
              <w:rPr>
                <w:rFonts w:ascii="Cambria Math" w:hAnsi="Cambria Math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AD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60°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BD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den>
              </m:f>
            </m:oMath>
            <w:r w:rsidR="005C600A" w:rsidRPr="00DB5034">
              <w:rPr>
                <w:rFonts w:ascii="Cambria Math" w:hAnsi="Cambria Math"/>
              </w:rPr>
              <w:t xml:space="preserve"> and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AD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45°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DC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ϕ</m:t>
                      </m:r>
                    </m:e>
                  </m:func>
                </m:den>
              </m:f>
            </m:oMath>
          </w:p>
          <w:p w:rsidR="005C600A" w:rsidRPr="00DB5034" w:rsidRDefault="005C600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Dividing, we get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DC</m:t>
                  </m:r>
                </m:num>
                <m:den>
                  <m:r>
                    <w:rPr>
                      <w:rFonts w:ascii="Cambria Math" w:hAnsi="Cambria Math"/>
                    </w:rPr>
                    <m:t>BD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60°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45°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ϕ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den>
              </m:f>
            </m:oMath>
          </w:p>
          <w:p w:rsidR="005C600A" w:rsidRPr="00DB5034" w:rsidRDefault="005C600A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/2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1/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 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×3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e>
                    </m:rad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349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DE01F8" w:rsidRDefault="00DE01F8" w:rsidP="00E85B48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When,  </w:t>
            </w:r>
            <m:oMath>
              <m:r>
                <w:rPr>
                  <w:rFonts w:ascii="Cambria Math" w:hAnsi="Cambria Math"/>
                </w:rPr>
                <m:t>θ∈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0,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</m:e>
              </m:d>
            </m:oMath>
          </w:p>
          <w:p w:rsidR="00DE01F8" w:rsidRDefault="00DE01F8" w:rsidP="00E85B48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θ&lt;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func>
              </m:oMath>
            </m:oMathPara>
          </w:p>
          <w:p w:rsidR="00DE01F8" w:rsidRDefault="00DE01F8" w:rsidP="00E85B48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Since,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θ&lt;1</m:t>
                  </m:r>
                </m:e>
              </m:func>
            </m:oMath>
            <w:r>
              <w:rPr>
                <w:rFonts w:ascii="Cambria Math" w:hAnsi="Cambria Math"/>
              </w:rPr>
              <w:t xml:space="preserve">  and 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θ&gt;1</m:t>
                  </m:r>
                </m:e>
              </m:func>
            </m:oMath>
          </w:p>
          <w:p w:rsidR="00DE01F8" w:rsidRDefault="00DE01F8" w:rsidP="00E85B48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∴ 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&lt;1</m:t>
              </m:r>
            </m:oMath>
            <w:r>
              <w:rPr>
                <w:rFonts w:ascii="Cambria Math" w:hAnsi="Cambria Math"/>
              </w:rPr>
              <w:t xml:space="preserve"> and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cot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&gt;1</m:t>
              </m:r>
            </m:oMath>
          </w:p>
          <w:p w:rsidR="00DE01F8" w:rsidRPr="00FD4ABB" w:rsidRDefault="00DE01F8" w:rsidP="00E85B48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∴  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</w:rPr>
                <m:t>&gt;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>
              <w:rPr>
                <w:rFonts w:ascii="Cambria Math" w:hAnsi="Cambria Math"/>
              </w:rPr>
              <w:t>, which only holds in (b)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88122A" w:rsidRPr="00DB5034" w:rsidRDefault="0055272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From the right angled </w:t>
            </w:r>
            <m:oMath>
              <m:r>
                <w:rPr>
                  <w:rFonts w:ascii="Cambria Math" w:hAnsi="Cambria Math"/>
                </w:rPr>
                <m:t>∆CAD,</m:t>
              </m:r>
            </m:oMath>
            <w:r w:rsidRPr="00DB5034">
              <w:rPr>
                <w:rFonts w:ascii="Cambria Math" w:hAnsi="Cambria Math"/>
              </w:rPr>
              <w:t xml:space="preserve"> we have</w:t>
            </w:r>
          </w:p>
          <w:p w:rsidR="0055272E" w:rsidRPr="00DB5034" w:rsidRDefault="009C4598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a/2</m:t>
                    </m:r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2ab</m:t>
                    </m:r>
                  </m:den>
                </m:f>
              </m:oMath>
            </m:oMathPara>
          </w:p>
          <w:p w:rsidR="0055272E" w:rsidRPr="00DB5034" w:rsidRDefault="00CB6E2F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CE51A7" w:rsidRPr="00DB5034" w:rsidRDefault="00CD5CEF" w:rsidP="006B0C02">
            <w:pPr>
              <w:jc w:val="both"/>
              <w:rPr>
                <w:rFonts w:ascii="Cambria Math" w:hAnsi="Cambria Math"/>
                <w:color w:val="FF0000"/>
              </w:rPr>
            </w:pPr>
            <w:r w:rsidRPr="00DB5034">
              <w:rPr>
                <w:rFonts w:ascii="Cambria Math" w:hAnsi="Cambria Math"/>
              </w:rPr>
              <w:object w:dxaOrig="5405" w:dyaOrig="3137">
                <v:shape id="_x0000_i1034" type="#_x0000_t75" style="width:158.4pt;height:93.6pt" o:ole="">
                  <v:imagedata r:id="IM3S1015S0" o:title=""/>
                </v:shape>
                <o:OLEObject Type="Embed" ProgID="ChemDraw.Document.6.0" ShapeID="_x0000_i1034" DrawAspect="Content" ObjectID="_1478862232" r:id="OM3S1015S0"/>
              </w:objec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887F1F" w:rsidRPr="00DB5034" w:rsidRDefault="00887F1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As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is an obtuse angle,</w:t>
            </w:r>
          </w:p>
          <w:p w:rsidR="00887F1F" w:rsidRPr="00DB5034" w:rsidRDefault="00887F1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90°&lt;A&lt;180°</m:t>
                </m:r>
              </m:oMath>
            </m:oMathPara>
          </w:p>
          <w:p w:rsidR="00887F1F" w:rsidRPr="00DB5034" w:rsidRDefault="00C7403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⇒90°&lt;180-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B+C</m:t>
                    </m:r>
                  </m:e>
                </m:d>
                <m:r>
                  <w:rPr>
                    <w:rFonts w:ascii="Cambria Math" w:hAnsi="Cambria Math"/>
                  </w:rPr>
                  <m:t>&lt;180°</m:t>
                </m:r>
              </m:oMath>
            </m:oMathPara>
          </w:p>
          <w:p w:rsidR="00887F1F" w:rsidRPr="00DB5034" w:rsidRDefault="00C7403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⇒0&lt;B+C&lt;90°</m:t>
                </m:r>
              </m:oMath>
            </m:oMathPara>
          </w:p>
          <w:p w:rsidR="00887F1F" w:rsidRPr="00DB5034" w:rsidRDefault="00C7403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⇒B+C&lt;90° ⇒B&lt;90°-C</m:t>
                </m:r>
              </m:oMath>
            </m:oMathPara>
          </w:p>
          <w:p w:rsidR="00887F1F" w:rsidRPr="00DB5034" w:rsidRDefault="00887F1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&lt;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90°-C</m:t>
                        </m:r>
                      </m:e>
                    </m:d>
                  </m:e>
                </m:func>
              </m:oMath>
            </m:oMathPara>
          </w:p>
          <w:p w:rsidR="00887F1F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&lt;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&lt;1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7D6E0F" w:rsidRPr="00DB5034" w:rsidRDefault="007D6E0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190" w:dyaOrig="37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2.4pt;height:115.2pt" o:ole="">
                  <v:imagedata r:id="IM3S946S0" o:title=""/>
                </v:shape>
                <o:OLEObject Type="Embed" ProgID="ChemDraw.Document.6.0" ShapeID="_x0000_i1025" DrawAspect="Content" ObjectID="_1478862223" r:id="OM3S946S0"/>
              </w:object>
            </w:r>
          </w:p>
          <w:p w:rsidR="003D1A29" w:rsidRPr="00DB5034" w:rsidRDefault="003D1A29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equilateral triangle, circumcentre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oMath>
            <w:r w:rsidRPr="00DB5034">
              <w:rPr>
                <w:rFonts w:ascii="Cambria Math" w:hAnsi="Cambria Math"/>
              </w:rPr>
              <w:t xml:space="preserve"> and incentre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d>
            </m:oMath>
            <w:r w:rsidR="001A4B87" w:rsidRPr="00DB5034">
              <w:rPr>
                <w:rFonts w:ascii="Cambria Math" w:hAnsi="Cambria Math"/>
              </w:rPr>
              <w:t xml:space="preserve"> coincide</w:t>
            </w:r>
          </w:p>
          <w:p w:rsidR="003A4C6B" w:rsidRPr="00DB5034" w:rsidRDefault="003A4C6B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Also from the diagram </w:t>
            </w:r>
            <m:oMath>
              <m:r>
                <w:rPr>
                  <w:rFonts w:ascii="Cambria Math" w:hAnsi="Cambria Math"/>
                </w:rPr>
                <m:t>R+r=h⇒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R+r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  <m:r>
                <w:rPr>
                  <w:rFonts w:ascii="Cambria Math" w:hAnsi="Cambria Math"/>
                </w:rPr>
                <m:t>=1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8B7642" w:rsidRPr="00B25038" w:rsidRDefault="008B764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We have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-3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 xml:space="preserve">=2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5θ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d>
            </m:oMath>
          </w:p>
          <w:p w:rsidR="008B7642" w:rsidRPr="00B25038" w:rsidRDefault="002C23A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/2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1/2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5θ</m:t>
                    </m:r>
                  </m:e>
                </m:func>
              </m:oMath>
            </m:oMathPara>
          </w:p>
          <w:p w:rsidR="006E4237" w:rsidRPr="00B25038" w:rsidRDefault="002C23A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(θ+π/6)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5θ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π/2-5θ</m:t>
                        </m:r>
                      </m:e>
                    </m:d>
                  </m:e>
                </m:func>
              </m:oMath>
            </m:oMathPara>
          </w:p>
          <w:p w:rsidR="00416509" w:rsidRPr="00B25038" w:rsidRDefault="002C23A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⇒θ+π/6=2nπ±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π/2-5θ</m:t>
                    </m:r>
                  </m:e>
                </m:d>
              </m:oMath>
            </m:oMathPara>
          </w:p>
          <w:p w:rsidR="00416509" w:rsidRPr="00B25038" w:rsidRDefault="002C23A2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⇒θ=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nπ/3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π/18</m:t>
                  </m:r>
                </m:e>
              </m:d>
              <m:r>
                <w:rPr>
                  <w:rFonts w:ascii="Cambria Math" w:hAnsi="Cambria Math"/>
                </w:rPr>
                <m:t xml:space="preserve"> </m:t>
              </m:r>
            </m:oMath>
            <w:r w:rsidRPr="00B25038">
              <w:rPr>
                <w:rFonts w:ascii="Cambria Math" w:hAnsi="Cambria Math"/>
              </w:rPr>
              <w:t>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θ=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-nπ/2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π/6</m:t>
                  </m:r>
                </m:e>
              </m:d>
              <m:r>
                <w:rPr>
                  <w:rFonts w:ascii="Cambria Math" w:hAnsi="Cambria Math"/>
                </w:rPr>
                <m:t>, ∀ n∈Z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6D183E" w:rsidRPr="00DB5034" w:rsidRDefault="00225E5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We have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-ac-ab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r>
                <w:rPr>
                  <w:rFonts w:ascii="Cambria Math" w:hAnsi="Cambria Math"/>
                </w:rPr>
                <m:t>=0</m:t>
              </m:r>
            </m:oMath>
          </w:p>
          <w:p w:rsidR="006D183E" w:rsidRPr="00DB5034" w:rsidRDefault="00225E5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-ac+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-ab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6D183E" w:rsidRPr="00DB5034" w:rsidRDefault="00225E5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-c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e>
                            </m:rad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C64BEB" w:rsidRPr="00DB5034" w:rsidRDefault="00225E5F" w:rsidP="006B0C02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 xml:space="preserve">⇒a=2c </m:t>
              </m:r>
            </m:oMath>
            <w:r w:rsidRPr="00DB5034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2b=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r>
                <w:rPr>
                  <w:rFonts w:ascii="Cambria Math" w:hAnsi="Cambria Math"/>
                </w:rPr>
                <m:t>a 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B55B2C" w:rsidRPr="00DB5034" w:rsidRDefault="00B55B2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Hence, the triangle is right angled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12C85" w:rsidRPr="00A33FF1" w:rsidRDefault="00C64BEB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=2+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≥2</m:t>
                </m:r>
              </m:oMath>
            </m:oMathPara>
          </w:p>
          <w:p w:rsidR="00C64BEB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&gt;0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0E2EC1" w:rsidRPr="00DB5034" w:rsidRDefault="00A314A1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149" w:dyaOrig="3636">
                <v:shape id="_x0000_i1083" type="#_x0000_t75" style="width:129.6pt;height:115.2pt" o:ole="">
                  <v:imagedata r:id="IM3S1101S0" o:title=""/>
                </v:shape>
                <o:OLEObject Type="Embed" ProgID="ChemDraw.Document.6.0" ShapeID="_x0000_i1083" DrawAspect="Content" ObjectID="_1478862281" r:id="OM3S1101S0"/>
              </w:object>
            </w:r>
          </w:p>
          <w:p w:rsidR="005C600A" w:rsidRPr="00DB5034" w:rsidRDefault="005C600A" w:rsidP="006B0C02">
            <w:pPr>
              <w:rPr>
                <w:rFonts w:ascii="Cambria Math" w:hAnsi="Cambria Math"/>
                <w:color w:val="FF0000"/>
              </w:rPr>
            </w:pPr>
            <w:r w:rsidRPr="00DB5034">
              <w:rPr>
                <w:rFonts w:ascii="Cambria Math" w:hAnsi="Cambria Math"/>
                <w:color w:val="FF0000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5C600A" w:rsidRPr="00DB5034" w:rsidRDefault="005C600A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⇒R=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  <w:r w:rsidRPr="00DB5034">
              <w:rPr>
                <w:rFonts w:ascii="Cambria Math" w:hAnsi="Cambria Math"/>
              </w:rPr>
              <w:t xml:space="preserve"> [(</w:t>
            </w:r>
            <w:r w:rsidR="00E16E4A" w:rsidRPr="00DB5034">
              <w:rPr>
                <w:rFonts w:ascii="Cambria Math" w:hAnsi="Cambria Math"/>
              </w:rPr>
              <w:t>by distance from origin</w:t>
            </w:r>
            <w:r w:rsidRPr="00DB5034">
              <w:rPr>
                <w:rFonts w:ascii="Cambria Math" w:hAnsi="Cambria Math"/>
              </w:rPr>
              <w:t>)</w:t>
            </w:r>
            <w:r w:rsidR="00E16E4A" w:rsidRPr="00DB5034">
              <w:rPr>
                <w:rFonts w:ascii="Cambria Math" w:hAnsi="Cambria Math"/>
              </w:rPr>
              <w:t>(pythagorous theorem)</w:t>
            </w:r>
            <w:r w:rsidRPr="00DB5034">
              <w:rPr>
                <w:rFonts w:ascii="Cambria Math" w:hAnsi="Cambria Math"/>
              </w:rPr>
              <w:t>]</w:t>
            </w:r>
          </w:p>
          <w:p w:rsidR="00E16E4A" w:rsidRPr="00DB5034" w:rsidRDefault="00E16E4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Next, </w:t>
            </w:r>
            <m:oMath>
              <m:r>
                <w:rPr>
                  <w:rFonts w:ascii="Cambria Math" w:hAnsi="Cambria Math"/>
                </w:rPr>
                <m:t>r=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s-c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(C/2)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s-c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(π/4)</m:t>
                  </m:r>
                </m:e>
              </m:func>
              <m:r>
                <w:rPr>
                  <w:rFonts w:ascii="Cambria Math" w:hAnsi="Cambria Math"/>
                </w:rPr>
                <m:t>=s-c</m:t>
              </m:r>
            </m:oMath>
          </w:p>
          <w:p w:rsidR="00E16E4A" w:rsidRPr="00DB5034" w:rsidRDefault="00E16E4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Thus, </w:t>
            </w:r>
            <m:oMath>
              <m: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r+R</m:t>
                  </m:r>
                </m:e>
              </m:d>
              <m:r>
                <w:rPr>
                  <w:rFonts w:ascii="Cambria Math" w:hAnsi="Cambria Math"/>
                </w:rPr>
                <m:t>=2r+2R=2s-c=a+b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C75CEB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xy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xy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=y</m:t>
                </m:r>
              </m:oMath>
            </m:oMathPara>
          </w:p>
          <w:p w:rsidR="00C75CEB" w:rsidRPr="00B25038" w:rsidRDefault="00C51869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xy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=xy</m:t>
                </m:r>
              </m:oMath>
            </m:oMathPara>
          </w:p>
          <w:p w:rsidR="00C75CEB" w:rsidRPr="00B25038" w:rsidRDefault="00C51869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⇒xy=0</m:t>
                </m:r>
              </m:oMath>
            </m:oMathPara>
          </w:p>
          <w:p w:rsidR="004C1BDC" w:rsidRPr="00B25038" w:rsidRDefault="00C51869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⇒x=0</m:t>
              </m:r>
            </m:oMath>
            <w:r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y=0</m:t>
              </m:r>
            </m:oMath>
          </w:p>
          <w:p w:rsidR="00C75CEB" w:rsidRPr="00B25038" w:rsidRDefault="00C75CEB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But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x=0</m:t>
              </m:r>
            </m:oMath>
            <w:r w:rsidRPr="00B25038">
              <w:rPr>
                <w:rFonts w:ascii="Cambria Math" w:hAnsi="Cambria Math"/>
              </w:rPr>
              <w:t xml:space="preserve"> is not possible</w:t>
            </w:r>
          </w:p>
          <w:p w:rsidR="00C75CEB" w:rsidRPr="00B25038" w:rsidRDefault="00C75CEB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∴y=0</m:t>
              </m:r>
            </m:oMath>
            <w:r w:rsidR="00C51869" w:rsidRPr="00B25038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x=1,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i.e.,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1, 0</m:t>
                  </m:r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B30271" w:rsidRPr="00DB5034" w:rsidRDefault="008775B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Using the property of angle bisector, we have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BD</m:t>
                  </m:r>
                </m:num>
                <m:den>
                  <m:r>
                    <w:rPr>
                      <w:rFonts w:ascii="Cambria Math" w:hAnsi="Cambria Math"/>
                    </w:rPr>
                    <m:t>DC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AB</m:t>
                  </m:r>
                </m:num>
                <m:den>
                  <m:r>
                    <w:rPr>
                      <w:rFonts w:ascii="Cambria Math" w:hAnsi="Cambria Math"/>
                    </w:rPr>
                    <m:t>AC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</m:oMath>
          </w:p>
          <w:p w:rsidR="00B30271" w:rsidRPr="00DB5034" w:rsidRDefault="008775B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⇒BD+DC=ck+bk=a</m:t>
                </m:r>
              </m:oMath>
            </m:oMathPara>
          </w:p>
          <w:p w:rsidR="00B30271" w:rsidRPr="00DB5034" w:rsidRDefault="008775B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⇒k=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b+c</m:t>
                    </m:r>
                  </m:den>
                </m:f>
              </m:oMath>
            </m:oMathPara>
          </w:p>
          <w:p w:rsidR="005D52EE" w:rsidRPr="00DB5034" w:rsidRDefault="008775B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Also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xy=b c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 (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property of circle)</m:t>
              </m:r>
            </m:oMath>
          </w:p>
          <w:p w:rsidR="001275C3" w:rsidRPr="00DB5034" w:rsidRDefault="008775B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2bc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b+c</m:t>
                        </m:r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 xml:space="preserve">bc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b+c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620E4A" w:rsidRPr="00DB5034" w:rsidRDefault="001275C3" w:rsidP="006B0C02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b+c</m:t>
                        </m:r>
                      </m:e>
                    </m:d>
                  </m:den>
                </m:f>
              </m:oMath>
            </m:oMathPara>
          </w:p>
          <w:p w:rsidR="001275C3" w:rsidRPr="00DB5034" w:rsidRDefault="00CD5CEF" w:rsidP="006B0C02">
            <w:pPr>
              <w:rPr>
                <w:rFonts w:ascii="Cambria Math" w:hAnsi="Cambria Math"/>
                <w:color w:val="FF0000"/>
              </w:rPr>
            </w:pPr>
            <w:r w:rsidRPr="00DB5034">
              <w:rPr>
                <w:rFonts w:ascii="Cambria Math" w:hAnsi="Cambria Math"/>
              </w:rPr>
              <w:object w:dxaOrig="3453" w:dyaOrig="3729">
                <v:shape id="_x0000_i1033" type="#_x0000_t75" style="width:93.6pt;height:108pt" o:ole="">
                  <v:imagedata r:id="IM3S1009S0" o:title=""/>
                </v:shape>
                <o:OLEObject Type="Embed" ProgID="ChemDraw.Document.6.0" ShapeID="_x0000_i1033" DrawAspect="Content" ObjectID="_1478862231" r:id="OM3S1009S0"/>
              </w:objec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359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125A1B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=2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cosec </m:t>
                </m:r>
                <m:r>
                  <w:rPr>
                    <w:rFonts w:ascii="Cambria Math" w:hAnsi="Cambria Math"/>
                  </w:rPr>
                  <m:t>x</m:t>
                </m:r>
              </m:oMath>
            </m:oMathPara>
          </w:p>
          <w:p w:rsidR="00125A1B" w:rsidRPr="00B25038" w:rsidRDefault="00F96FD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</m:oMath>
            </m:oMathPara>
          </w:p>
          <w:p w:rsidR="00125A1B" w:rsidRPr="00B25038" w:rsidRDefault="00F96FD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</m:oMath>
            </m:oMathPara>
          </w:p>
          <w:p w:rsidR="00125A1B" w:rsidRPr="00B25038" w:rsidRDefault="00F96FD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6E4237" w:rsidRPr="00B25038" w:rsidRDefault="00F96FD6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w:lastRenderedPageBreak/>
                  <m:t>⇒x=±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, 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125A1B" w:rsidRPr="00B25038" w:rsidRDefault="00125A1B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Thus, there are four solutions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7D6E0F" w:rsidRPr="00DB5034" w:rsidRDefault="007D6E0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2429" w:dyaOrig="2686">
                <v:shape id="_x0000_i1027" type="#_x0000_t75" style="width:79.2pt;height:86.4pt" o:ole="">
                  <v:imagedata r:id="IM3S1012S0" o:title=""/>
                </v:shape>
                <o:OLEObject Type="Embed" ProgID="ChemDraw.Document.6.0" ShapeID="_x0000_i1027" DrawAspect="Content" ObjectID="_1478862225" r:id="OM3S1012S0"/>
              </w:object>
            </w:r>
          </w:p>
          <w:p w:rsidR="006E6434" w:rsidRPr="00DB5034" w:rsidRDefault="00C7403B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Here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R=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</m:oMath>
          </w:p>
          <w:p w:rsidR="001653DF" w:rsidRPr="00DB5034" w:rsidRDefault="006E643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w:lastRenderedPageBreak/>
                  <m:t>r=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a+a+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</m:oMath>
            </m:oMathPara>
          </w:p>
          <w:p w:rsidR="00161557" w:rsidRPr="00DB5034" w:rsidRDefault="001653D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695E6F" w:rsidRPr="00A33FF1" w:rsidRDefault="00695E6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y=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cosec </m:t>
                    </m:r>
                    <m:r>
                      <w:rPr>
                        <w:rFonts w:ascii="Cambria Math" w:hAnsi="Cambria Math"/>
                      </w:rPr>
                      <m:t>x+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cosec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x</m:t>
                </m:r>
              </m:oMath>
            </m:oMathPara>
          </w:p>
          <w:p w:rsidR="00695E6F" w:rsidRPr="00A33FF1" w:rsidRDefault="00695E6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=5+2+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695E6F" w:rsidRPr="00A33FF1" w:rsidRDefault="00695E6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=7+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</m:t>
                </m:r>
              </m:oMath>
            </m:oMathPara>
          </w:p>
          <w:p w:rsidR="00F12C85" w:rsidRPr="00A33FF1" w:rsidRDefault="00695E6F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min</m:t>
                    </m:r>
                  </m:sub>
                </m:sSub>
                <m:r>
                  <w:rPr>
                    <w:rFonts w:ascii="Cambria Math" w:hAnsi="Cambria Math"/>
                  </w:rPr>
                  <m:t>=9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9C5268" w:rsidRPr="00DB5034" w:rsidRDefault="009C526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b+c</m:t>
                    </m:r>
                  </m:e>
                </m:d>
                <m:r>
                  <w:rPr>
                    <w:rFonts w:ascii="Cambria Math" w:hAnsi="Cambria Math"/>
                  </w:rPr>
                  <m:t>=a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bc</m:t>
                    </m:r>
                  </m:e>
                </m:rad>
              </m:oMath>
            </m:oMathPara>
          </w:p>
          <w:p w:rsidR="009C5268" w:rsidRPr="00DB5034" w:rsidRDefault="009C526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bc</m:t>
                    </m:r>
                  </m:e>
                </m:rad>
              </m:oMath>
            </m:oMathPara>
          </w:p>
          <w:p w:rsidR="009C5268" w:rsidRPr="00DB5034" w:rsidRDefault="009C526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b+c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bc</m:t>
                        </m:r>
                      </m:e>
                    </m:rad>
                  </m:den>
                </m:f>
              </m:oMath>
            </m:oMathPara>
          </w:p>
          <w:p w:rsidR="00226CC8" w:rsidRPr="00DB5034" w:rsidRDefault="005F4F7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Now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≤1</m:t>
              </m:r>
            </m:oMath>
          </w:p>
          <w:p w:rsidR="00226CC8" w:rsidRPr="00DB5034" w:rsidRDefault="005F4F7A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b+c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bc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≤1</m:t>
                </m:r>
              </m:oMath>
            </m:oMathPara>
          </w:p>
          <w:p w:rsidR="00226CC8" w:rsidRPr="00DB5034" w:rsidRDefault="005F4F7A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rad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≤0</m:t>
                </m:r>
              </m:oMath>
            </m:oMathPara>
          </w:p>
          <w:p w:rsidR="00226CC8" w:rsidRPr="00DB5034" w:rsidRDefault="005F4F7A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⇒b=c</m:t>
                </m:r>
              </m:oMath>
            </m:oMathPara>
          </w:p>
          <w:p w:rsidR="00226CC8" w:rsidRPr="00DB5034" w:rsidRDefault="005F4F7A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226CC8" w:rsidRPr="00DB5034" w:rsidRDefault="005F4F7A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⇒A=90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b=c</m:t>
              </m:r>
            </m:oMath>
          </w:p>
          <w:p w:rsidR="00F12C85" w:rsidRPr="00DB5034" w:rsidRDefault="00226CC8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Hence, triangle is right isosceles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4C1BDC" w:rsidRPr="00B25038" w:rsidRDefault="00CE36D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θ=kπ, k=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q</m:t>
                    </m:r>
                  </m:den>
                </m:f>
                <m:r>
                  <w:rPr>
                    <w:rFonts w:ascii="Cambria Math" w:hAnsi="Cambria Math"/>
                  </w:rPr>
                  <m:t>, p, q ∈I, q≠0</m:t>
                </m:r>
              </m:oMath>
            </m:oMathPara>
          </w:p>
          <w:p w:rsidR="001B660A" w:rsidRPr="00B25038" w:rsidRDefault="006A1AF8" w:rsidP="000B4D3D">
            <w:pPr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kπ</m:t>
                  </m:r>
                </m:e>
              </m:func>
            </m:oMath>
            <w:r w:rsidR="001B660A" w:rsidRPr="00B25038">
              <w:rPr>
                <w:rFonts w:ascii="Cambria Math" w:hAnsi="Cambria Math"/>
              </w:rPr>
              <w:t xml:space="preserve"> is a rational</w:t>
            </w:r>
          </w:p>
          <w:p w:rsidR="001B660A" w:rsidRPr="00B25038" w:rsidRDefault="001B660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Hence, </w:t>
            </w:r>
            <m:oMath>
              <m:r>
                <w:rPr>
                  <w:rFonts w:ascii="Cambria Math" w:hAnsi="Cambria Math"/>
                </w:rPr>
                <m:t>k=0, 1, 1/2, 1/3, 2/3</m:t>
              </m:r>
            </m:oMath>
          </w:p>
          <w:p w:rsidR="001B660A" w:rsidRPr="00B25038" w:rsidRDefault="001B660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There are five values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for which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is rational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12C8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80°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20°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80°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20°</m:t>
                            </m:r>
                          </m:e>
                        </m:func>
                      </m:den>
                    </m:f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80°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80°</m:t>
                            </m:r>
                          </m:e>
                        </m:func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20°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20°</m:t>
                            </m:r>
                          </m:e>
                        </m:func>
                      </m:den>
                    </m:f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 xml:space="preserve">2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80°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eqArr>
                          <m:eqArr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eqArr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80°</m:t>
                                </m:r>
                              </m:e>
                            </m:func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20°</m:t>
                                </m:r>
                              </m:e>
                            </m:func>
                          </m:e>
                          <m:e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80°</m:t>
                                </m:r>
                              </m:e>
                            </m:func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20°</m:t>
                                </m:r>
                              </m:e>
                            </m:func>
                          </m:e>
                        </m:eqArr>
                      </m:e>
                    </m:d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80°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80°</m:t>
                        </m:r>
                      </m:e>
                    </m:func>
                  </m:den>
                </m:f>
              </m:oMath>
            </m:oMathPara>
          </w:p>
          <w:p w:rsidR="001E0C2B" w:rsidRPr="00A33FF1" w:rsidRDefault="001E0C2B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 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100°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60°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100°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100°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100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50°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344E10" w:rsidRPr="00DB5034" w:rsidRDefault="00344E10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840" w:dyaOrig="4389">
                <v:shape id="_x0000_i1035" type="#_x0000_t75" style="width:2in;height:129.6pt" o:ole="">
                  <v:imagedata r:id="IM3S1019S0" o:title=""/>
                </v:shape>
                <o:OLEObject Type="Embed" ProgID="ChemDraw.Document.6.0" ShapeID="_x0000_i1035" DrawAspect="Content" ObjectID="_1478862233" r:id="OM3S1019S0"/>
              </w:object>
            </w:r>
          </w:p>
          <w:p w:rsidR="00A560FD" w:rsidRPr="00DB5034" w:rsidRDefault="00CB6E2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Slope of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GC=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-2b</m:t>
                  </m:r>
                </m:num>
                <m:den>
                  <m:r>
                    <w:rPr>
                      <w:rFonts w:ascii="Cambria Math" w:hAnsi="Cambria Math"/>
                    </w:rPr>
                    <m:t>a</m:t>
                  </m:r>
                </m:den>
              </m:f>
              <m:r>
                <w:rPr>
                  <w:rFonts w:ascii="Cambria Math" w:hAnsi="Cambria Math"/>
                </w:rPr>
                <m:t xml:space="preserve">, </m:t>
              </m:r>
            </m:oMath>
            <w:r w:rsidRPr="00DB5034">
              <w:rPr>
                <w:rFonts w:ascii="Cambria Math" w:hAnsi="Cambria Math"/>
              </w:rPr>
              <w:t xml:space="preserve">slope of </w:t>
            </w:r>
            <m:oMath>
              <m:r>
                <w:rPr>
                  <w:rFonts w:ascii="Cambria Math" w:hAnsi="Cambria Math"/>
                </w:rPr>
                <m:t>AG=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-b</m:t>
                  </m:r>
                </m:num>
                <m:den>
                  <m:r>
                    <w:rPr>
                      <w:rFonts w:ascii="Cambria Math" w:hAnsi="Cambria Math"/>
                    </w:rPr>
                    <m:t>2a</m:t>
                  </m:r>
                </m:den>
              </m:f>
            </m:oMath>
          </w:p>
          <w:p w:rsidR="006F4B48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30°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2a</m:t>
                        </m:r>
                      </m:den>
                    </m:f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=9</m:t>
                </m:r>
              </m:oMath>
            </m:oMathPara>
          </w:p>
          <w:p w:rsidR="00A560FD" w:rsidRPr="00DB5034" w:rsidRDefault="00CB6E2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3ba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 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ab=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121C7B" w:rsidRPr="00DB5034" w:rsidRDefault="00514A1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From the cosine formula,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2bc</m:t>
                  </m:r>
                </m:den>
              </m:f>
            </m:oMath>
          </w:p>
          <w:p w:rsidR="00514A1F" w:rsidRPr="00DB5034" w:rsidRDefault="00F80591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2c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b+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hAnsi="Cambria Math"/>
                </w:rPr>
                <m:t xml:space="preserve">=0, </m:t>
              </m:r>
            </m:oMath>
            <w:r w:rsidR="00514A1F" w:rsidRPr="00DB5034">
              <w:rPr>
                <w:rFonts w:ascii="Cambria Math" w:hAnsi="Cambria Math"/>
              </w:rPr>
              <w:t xml:space="preserve">which is a quadratic equation in </w:t>
            </w:r>
            <m:oMath>
              <m:r>
                <w:rPr>
                  <w:rFonts w:ascii="Cambria Math" w:hAnsi="Cambria Math"/>
                </w:rPr>
                <m:t>b</m:t>
              </m:r>
            </m:oMath>
          </w:p>
          <w:p w:rsidR="00514A1F" w:rsidRPr="00DB5034" w:rsidRDefault="00514A1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∵c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&lt;a&lt;c</m:t>
                </m:r>
              </m:oMath>
            </m:oMathPara>
          </w:p>
          <w:p w:rsidR="00514A1F" w:rsidRPr="00DB5034" w:rsidRDefault="00514A1F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Therefore, two triangles will be obtained, but this is possible when two values of the third side are also obtained.  Clearly, two values of sides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DB5034">
              <w:rPr>
                <w:rFonts w:ascii="Cambria Math" w:hAnsi="Cambria Math"/>
              </w:rPr>
              <w:t xml:space="preserve"> will be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 w:rsidR="00F80591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.</m:t>
              </m:r>
            </m:oMath>
            <w:r w:rsidRPr="00DB5034">
              <w:rPr>
                <w:rFonts w:ascii="Cambria Math" w:hAnsi="Cambria Math"/>
              </w:rPr>
              <w:t xml:space="preserve">  Let these be th</w:t>
            </w:r>
            <w:r w:rsidR="00F80591" w:rsidRPr="00DB5034">
              <w:rPr>
                <w:rFonts w:ascii="Cambria Math" w:hAnsi="Cambria Math"/>
              </w:rPr>
              <w:t xml:space="preserve">e roots of the above equation. </w:t>
            </w:r>
            <w:r w:rsidRPr="00DB5034">
              <w:rPr>
                <w:rFonts w:ascii="Cambria Math" w:hAnsi="Cambria Math"/>
              </w:rPr>
              <w:t xml:space="preserve">Then the sum of roots </w:t>
            </w:r>
            <m:oMath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=2c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 xml:space="preserve">, </m:t>
              </m:r>
            </m:oMath>
            <w:r w:rsidR="00F80591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B15665" w:rsidRPr="00B25038" w:rsidRDefault="00036843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We have</w:t>
            </w:r>
          </w:p>
          <w:p w:rsidR="00036843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sin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</m:func>
                        </m:e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</m:func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4θ</m:t>
                              </m:r>
                            </m:e>
                          </m:func>
                        </m:e>
                      </m:mr>
                      <m:m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sin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</m:func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</m:func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4θ</m:t>
                              </m:r>
                            </m:e>
                          </m:func>
                        </m:e>
                      </m:mr>
                      <m:m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sin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</m:func>
                        </m:e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</m:func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1+4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4θ</m:t>
                              </m:r>
                            </m:e>
                          </m:func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036843" w:rsidRPr="00B25038" w:rsidRDefault="00036843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Operating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B25038">
              <w:rPr>
                <w:rFonts w:ascii="Cambria Math" w:hAnsi="Cambria Math"/>
              </w:rPr>
              <w:t>, we get</w:t>
            </w:r>
          </w:p>
          <w:p w:rsidR="00036843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</m:func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4θ</m:t>
                              </m:r>
                            </m:e>
                          </m:func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</m:func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4θ</m:t>
                              </m:r>
                            </m:e>
                          </m:func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</m:func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1+4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4θ</m:t>
                              </m:r>
                            </m:e>
                          </m:func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63354" w:rsidRPr="00B25038" w:rsidRDefault="00463354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Operating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B25038">
              <w:rPr>
                <w:rFonts w:ascii="Cambria Math" w:hAnsi="Cambria Math"/>
              </w:rPr>
              <w:t>, we get</w:t>
            </w:r>
          </w:p>
          <w:p w:rsidR="00463354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</m:func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1+4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4θ</m:t>
                              </m:r>
                            </m:e>
                          </m:func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63354" w:rsidRPr="00B25038" w:rsidRDefault="00463354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Expanding along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Pr="00B25038">
              <w:rPr>
                <w:rFonts w:ascii="Cambria Math" w:hAnsi="Cambria Math"/>
              </w:rPr>
              <w:t xml:space="preserve">, we get </w:t>
            </w:r>
            <m:oMath>
              <m:r>
                <w:rPr>
                  <w:rFonts w:ascii="Cambria Math" w:hAnsi="Cambria Math"/>
                </w:rPr>
                <m:t>1+4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4θ</m:t>
                  </m:r>
                </m:e>
              </m:func>
              <m:r>
                <w:rPr>
                  <w:rFonts w:ascii="Cambria Math" w:hAnsi="Cambria Math"/>
                </w:rPr>
                <m:t>+1=0</m:t>
              </m:r>
            </m:oMath>
          </w:p>
          <w:p w:rsidR="00463354" w:rsidRPr="00B25038" w:rsidRDefault="00463354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4θ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=0 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4θ</m:t>
                  </m:r>
                </m:e>
              </m:func>
              <m:r>
                <w:rPr>
                  <w:rFonts w:ascii="Cambria Math" w:hAnsi="Cambria Math"/>
                </w:rPr>
                <m:t>=-1/2 ⇒4θ=π/6</m:t>
              </m:r>
            </m:oMath>
            <w:r w:rsidRPr="00B25038">
              <w:rPr>
                <w:rFonts w:ascii="Cambria Math" w:hAnsi="Cambria Math"/>
              </w:rPr>
              <w:t xml:space="preserve"> or </w:t>
            </w:r>
            <m:oMath>
              <m:r>
                <w:rPr>
                  <w:rFonts w:ascii="Cambria Math" w:hAnsi="Cambria Math"/>
                </w:rPr>
                <m:t>2π-π/6</m:t>
              </m:r>
            </m:oMath>
          </w:p>
          <w:p w:rsidR="00463354" w:rsidRPr="00B25038" w:rsidRDefault="00463354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⇒4θ=7π/6</m:t>
              </m:r>
            </m:oMath>
            <w:r w:rsidRPr="00B25038">
              <w:rPr>
                <w:rFonts w:ascii="Cambria Math" w:hAnsi="Cambria Math"/>
              </w:rPr>
              <w:t xml:space="preserve"> or </w:t>
            </w:r>
            <m:oMath>
              <m:r>
                <w:rPr>
                  <w:rFonts w:ascii="Cambria Math" w:hAnsi="Cambria Math"/>
                </w:rPr>
                <m:t>11π/6 ⇒ θ=7π/24</m:t>
              </m:r>
            </m:oMath>
            <w:r w:rsidRPr="00B25038">
              <w:rPr>
                <w:rFonts w:ascii="Cambria Math" w:hAnsi="Cambria Math"/>
              </w:rPr>
              <w:t xml:space="preserve"> or </w:t>
            </w:r>
            <m:oMath>
              <m:r>
                <w:rPr>
                  <w:rFonts w:ascii="Cambria Math" w:hAnsi="Cambria Math"/>
                </w:rPr>
                <m:t>11π/24</m:t>
              </m:r>
            </m:oMath>
            <w:r w:rsidRPr="00B25038">
              <w:rPr>
                <w:rFonts w:ascii="Cambria Math" w:hAnsi="Cambria Math"/>
              </w:rPr>
              <w:t>. Hence, there are two correct options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(a,b)</w:t>
            </w:r>
          </w:p>
          <w:p w:rsidR="002B1750" w:rsidRPr="00B25038" w:rsidRDefault="00822C0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Given that the </w:t>
            </w:r>
            <w:r w:rsidR="001B1752" w:rsidRPr="00B25038">
              <w:rPr>
                <w:rFonts w:ascii="Cambria Math" w:hAnsi="Cambria Math"/>
              </w:rPr>
              <w:t>q</w:t>
            </w:r>
            <w:r w:rsidRPr="00B25038">
              <w:rPr>
                <w:rFonts w:ascii="Cambria Math" w:hAnsi="Cambria Math"/>
              </w:rPr>
              <w:t>uadratic equation is an identity</w:t>
            </w:r>
          </w:p>
          <w:p w:rsidR="00822C02" w:rsidRPr="00B25038" w:rsidRDefault="00822C02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cosec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θ=4 </m:t>
              </m:r>
            </m:oMath>
            <w:r w:rsidR="001B1752" w:rsidRPr="00B25038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</m:oMath>
          </w:p>
          <w:p w:rsidR="00822C02" w:rsidRPr="00B25038" w:rsidRDefault="001B1752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cosec </m:t>
              </m:r>
              <m:r>
                <w:rPr>
                  <w:rFonts w:ascii="Cambria Math" w:hAnsi="Cambria Math"/>
                </w:rPr>
                <m:t>θ=2</m:t>
              </m:r>
            </m:oMath>
            <w:r w:rsidRPr="00B25038">
              <w:rPr>
                <w:rFonts w:ascii="Cambria Math" w:hAnsi="Cambria Math"/>
              </w:rPr>
              <w:t xml:space="preserve"> or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oMath>
            <w:r w:rsidRPr="00B25038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den>
              </m:f>
            </m:oMath>
          </w:p>
          <w:p w:rsidR="00822C02" w:rsidRPr="00B25038" w:rsidRDefault="00822C0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θ=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or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11</m:t>
                    </m:r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369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(a,b,c)</w:t>
            </w:r>
          </w:p>
          <w:p w:rsidR="00016C7F" w:rsidRPr="00A33FF1" w:rsidRDefault="00602D5C" w:rsidP="002178ED">
            <w:pPr>
              <w:pStyle w:val="ListParagraph"/>
              <w:numPr>
                <w:ilvl w:val="0"/>
                <w:numId w:val="16"/>
              </w:numPr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2θ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2θ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⇒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is correct.</m:t>
              </m:r>
            </m:oMath>
          </w:p>
          <w:p w:rsidR="00121C7B" w:rsidRPr="00A33FF1" w:rsidRDefault="00602D5C" w:rsidP="002178ED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den>
              </m:f>
            </m:oMath>
          </w:p>
          <w:p w:rsidR="00121C7B" w:rsidRPr="00A33FF1" w:rsidRDefault="00602D5C" w:rsidP="002178E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</m:oMath>
            </m:oMathPara>
          </w:p>
          <w:p w:rsidR="00121C7B" w:rsidRPr="00A33FF1" w:rsidRDefault="00602D5C" w:rsidP="002178E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</m:oMath>
            </m:oMathPara>
          </w:p>
          <w:p w:rsidR="00121C7B" w:rsidRPr="00A33FF1" w:rsidRDefault="00FD4C00" w:rsidP="002178ED">
            <w:pPr>
              <w:jc w:val="both"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</m:oMath>
            <w:r w:rsidR="0060068E" w:rsidRPr="00A33FF1">
              <w:rPr>
                <w:rFonts w:ascii="Cambria Math" w:hAnsi="Cambria Math"/>
              </w:rPr>
              <w:t>(b)  is correct</w:t>
            </w:r>
          </w:p>
          <w:p w:rsidR="00121C7B" w:rsidRPr="00A33FF1" w:rsidRDefault="00602D5C" w:rsidP="002178ED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3θ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3θ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3θ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⇒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is correct</m:t>
              </m:r>
            </m:oMath>
          </w:p>
          <w:p w:rsidR="0060068E" w:rsidRPr="00A33FF1" w:rsidRDefault="00602D5C" w:rsidP="002178ED">
            <w:pPr>
              <w:pStyle w:val="ListParagraph"/>
              <w:numPr>
                <w:ilvl w:val="0"/>
                <w:numId w:val="16"/>
              </w:numPr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=1/3</m:t>
              </m:r>
            </m:oMath>
            <w:r w:rsidR="00121C7B" w:rsidRPr="00A33FF1">
              <w:rPr>
                <w:rFonts w:ascii="Cambria Math" w:hAnsi="Cambria Math"/>
              </w:rPr>
              <w:t xml:space="preserve"> which is rational but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θ-3</m:t>
                      </m:r>
                    </m:e>
                  </m:func>
                </m:e>
              </m:d>
            </m:oMath>
            <w:r w:rsidR="00121C7B" w:rsidRPr="00A33FF1">
              <w:rPr>
                <w:rFonts w:ascii="Cambria Math" w:hAnsi="Cambria Math"/>
              </w:rPr>
              <w:t xml:space="preserve"> which is irrational.</w:t>
            </w:r>
          </w:p>
          <w:p w:rsidR="00121C7B" w:rsidRPr="00A33FF1" w:rsidRDefault="0050695C" w:rsidP="002178E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</m:oMath>
            <w:r w:rsidR="0060068E" w:rsidRPr="00A33FF1">
              <w:rPr>
                <w:rFonts w:ascii="Cambria Math" w:hAnsi="Cambria Math"/>
              </w:rPr>
              <w:t>(d)  is incorrect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255D29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x-2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x-1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2B1750" w:rsidRPr="00B25038" w:rsidRDefault="00C63F1F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x-1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=2  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x-1</m:t>
                  </m:r>
                </m:e>
              </m:func>
              <m:r>
                <w:rPr>
                  <w:rFonts w:ascii="Cambria Math" w:hAnsi="Cambria Math"/>
                </w:rPr>
                <m:t>=±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 xml:space="preserve">  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=1-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oMath>
            <w:r w:rsidRPr="00B25038">
              <w:rPr>
                <w:rFonts w:ascii="Cambria Math" w:hAnsi="Cambria Math"/>
              </w:rPr>
              <w:t xml:space="preserve">as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≯1</m:t>
              </m:r>
            </m:oMath>
          </w:p>
          <w:p w:rsidR="00B910ED" w:rsidRPr="00B25038" w:rsidRDefault="00B910ED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There are two solutions in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and two more in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2π, 4π</m:t>
                  </m:r>
                </m:e>
              </m:d>
              <m:r>
                <w:rPr>
                  <w:rFonts w:ascii="Cambria Math" w:hAnsi="Cambria Math"/>
                </w:rPr>
                <m:t>.</m:t>
              </m:r>
            </m:oMath>
          </w:p>
          <w:p w:rsidR="00B910ED" w:rsidRPr="00B25038" w:rsidRDefault="00B910ED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Thus, </w:t>
            </w:r>
            <m:oMath>
              <m:r>
                <w:rPr>
                  <w:rFonts w:ascii="Cambria Math" w:hAnsi="Cambria Math"/>
                </w:rPr>
                <m:t>n=4, 5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(a,d)</w:t>
            </w:r>
          </w:p>
          <w:p w:rsidR="00E754A6" w:rsidRPr="00B25038" w:rsidRDefault="00E754A6" w:rsidP="000B4D3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1-2x-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x+y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x+y</m:t>
                        </m:r>
                      </m:e>
                    </m:d>
                  </m:e>
                </m:func>
              </m:oMath>
            </m:oMathPara>
          </w:p>
          <w:p w:rsidR="00E754A6" w:rsidRPr="00B25038" w:rsidRDefault="00035132" w:rsidP="000B4D3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x+y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x+y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E754A6" w:rsidRPr="00B25038" w:rsidRDefault="00035132" w:rsidP="000B4D3D">
            <w:pPr>
              <w:jc w:val="both"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Now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L.H.S. ≤0</m:t>
              </m:r>
            </m:oMath>
            <w:r w:rsidRPr="00B25038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R.H.S. ≥0</m:t>
              </m:r>
            </m:oMath>
          </w:p>
          <w:p w:rsidR="00E754A6" w:rsidRPr="00B25038" w:rsidRDefault="00035132" w:rsidP="000B4D3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x+y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x+y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E754A6" w:rsidRPr="00B25038" w:rsidRDefault="00035132" w:rsidP="000B4D3D">
            <w:pPr>
              <w:jc w:val="both"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⇒x=-1</m:t>
              </m:r>
            </m:oMath>
            <w:r w:rsidRPr="00B25038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x+y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x+y</m:t>
                      </m:r>
                    </m:e>
                  </m:d>
                </m:e>
              </m:func>
            </m:oMath>
          </w:p>
          <w:p w:rsidR="00E754A6" w:rsidRPr="00B25038" w:rsidRDefault="00035132" w:rsidP="000B4D3D">
            <w:pPr>
              <w:jc w:val="both"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⇒x=-1</m:t>
              </m:r>
            </m:oMath>
            <w:r w:rsidRPr="00B25038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-1+y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2B1750" w:rsidRPr="00B25038" w:rsidRDefault="00035132" w:rsidP="000B4D3D">
            <w:pPr>
              <w:jc w:val="both"/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⇒x=-1</m:t>
              </m:r>
            </m:oMath>
            <w:r w:rsidRPr="00B25038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-1+y=nπ±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π/4</m:t>
                  </m:r>
                </m:e>
              </m:d>
              <m:r>
                <w:rPr>
                  <w:rFonts w:ascii="Cambria Math" w:hAnsi="Cambria Math"/>
                </w:rPr>
                <m:t>, n∈Z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0656D1" w:rsidRPr="00DB5034" w:rsidRDefault="00E35FF9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We have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a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c</m:t>
                  </m:r>
                </m:den>
              </m:f>
            </m:oMath>
          </w:p>
          <w:p w:rsidR="000656D1" w:rsidRPr="00DB5034" w:rsidRDefault="00E35FF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105°</m:t>
                        </m:r>
                      </m:e>
                    </m:fun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+1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30°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45°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  <w:p w:rsidR="0045402F" w:rsidRPr="00DB5034" w:rsidRDefault="0045402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5079" w:dyaOrig="2546">
                <v:shape id="_x0000_i1059" type="#_x0000_t75" style="width:165.6pt;height:86.4pt" o:ole="">
                  <v:imagedata r:id="IM3S1030S0" o:title=""/>
                </v:shape>
                <o:OLEObject Type="Embed" ProgID="ChemDraw.Document.6.0" ShapeID="_x0000_i1059" DrawAspect="Content" ObjectID="_1478862257" r:id="OM3S1030S0"/>
              </w:object>
            </w:r>
          </w:p>
          <w:p w:rsidR="00016C7F" w:rsidRPr="00DB5034" w:rsidRDefault="00E35FF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⇒b=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105°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, c=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105°</m:t>
                        </m:r>
                      </m:e>
                    </m:func>
                  </m:den>
                </m:f>
              </m:oMath>
            </m:oMathPara>
          </w:p>
          <w:p w:rsidR="00FA5F75" w:rsidRPr="00DB5034" w:rsidRDefault="00BF07AD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Area of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∆ABC=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bc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 bc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105°</m:t>
                  </m:r>
                </m:e>
              </m:func>
            </m:oMath>
          </w:p>
          <w:p w:rsidR="00FA5F75" w:rsidRPr="00DB5034" w:rsidRDefault="00FA5F7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e>
                            </m:rad>
                            <m:r>
                              <w:rPr>
                                <w:rFonts w:ascii="Cambria Math" w:hAnsi="Cambria Math"/>
                              </w:rPr>
                              <m:t>+1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60°+45°</m:t>
                            </m:r>
                          </m:e>
                        </m:d>
                      </m:e>
                    </m:func>
                  </m:den>
                </m:f>
              </m:oMath>
            </m:oMathPara>
          </w:p>
          <w:p w:rsidR="003834A0" w:rsidRPr="00DB5034" w:rsidRDefault="00FA5F7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e>
                            </m:rad>
                            <m:r>
                              <w:rPr>
                                <w:rFonts w:ascii="Cambria Math" w:hAnsi="Cambria Math"/>
                              </w:rPr>
                              <m:t>+1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e>
                            </m:ra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rad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rad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den>
                </m:f>
              </m:oMath>
            </m:oMathPara>
          </w:p>
          <w:p w:rsidR="00340183" w:rsidRPr="00DB5034" w:rsidRDefault="003834A0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e>
                            </m:rad>
                            <m:r>
                              <w:rPr>
                                <w:rFonts w:ascii="Cambria Math" w:hAnsi="Cambria Math"/>
                              </w:rPr>
                              <m:t>+1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+1</m:t>
                    </m:r>
                  </m:e>
                </m:d>
              </m:oMath>
            </m:oMathPara>
          </w:p>
          <w:p w:rsidR="00E96B76" w:rsidRPr="00DB5034" w:rsidRDefault="00E35FF9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Also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105°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30°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  <m:r>
                    <w:rPr>
                      <w:rFonts w:ascii="Cambria Math" w:hAnsi="Cambria Math"/>
                    </w:rPr>
                    <m:t>+1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 c)</w:t>
            </w:r>
          </w:p>
          <w:p w:rsidR="00913EB9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.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func>
              </m:oMath>
            </m:oMathPara>
          </w:p>
          <w:p w:rsidR="0052277D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func>
              </m:oMath>
            </m:oMathPara>
          </w:p>
          <w:p w:rsidR="0052277D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func>
              </m:oMath>
            </m:oMathPara>
          </w:p>
          <w:p w:rsidR="0052277D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</m:oMath>
            </m:oMathPara>
          </w:p>
          <w:p w:rsidR="0052277D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5</m:t>
                                </m:r>
                              </m:sub>
                            </m:sSub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=1⇒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=±1</m:t>
                </m:r>
              </m:oMath>
            </m:oMathPara>
          </w:p>
          <w:p w:rsidR="0052277D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±1</m:t>
                    </m:r>
                  </m:sup>
                </m:sSup>
                <m:r>
                  <w:rPr>
                    <w:rFonts w:ascii="Cambria Math" w:hAnsi="Cambria Math"/>
                  </w:rPr>
                  <m:t>⇒x=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</w:rPr>
                  <m:t>, 5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(a,b,c)</w:t>
            </w:r>
          </w:p>
          <w:p w:rsidR="002B1750" w:rsidRPr="00B25038" w:rsidRDefault="00366E89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The given inequality can be written as</w:t>
            </w:r>
          </w:p>
          <w:p w:rsidR="00366E89" w:rsidRPr="00B25038" w:rsidRDefault="006A1AF8" w:rsidP="000B4D3D">
            <w:pPr>
              <w:rPr>
                <w:rFonts w:ascii="Cambria Math" w:hAnsi="Cambria Math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cosec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y-1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+1</m:t>
                  </m:r>
                </m:e>
              </m:rad>
              <m:r>
                <w:rPr>
                  <w:rFonts w:ascii="Cambria Math" w:hAnsi="Cambria Math"/>
                </w:rPr>
                <m:t>≤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  <w:r w:rsidR="00C9777A" w:rsidRPr="00B25038">
              <w:rPr>
                <w:rFonts w:ascii="Cambria Math" w:hAnsi="Cambria Math"/>
              </w:rPr>
              <w:t xml:space="preserve">  </w:t>
            </w:r>
            <w:r w:rsidR="001B1752" w:rsidRPr="00B25038">
              <w:rPr>
                <w:rFonts w:ascii="Cambria Math" w:hAnsi="Cambria Math"/>
              </w:rPr>
              <w:t xml:space="preserve">    </w:t>
            </w:r>
            <w:r w:rsidR="00C9777A" w:rsidRPr="00B25038">
              <w:rPr>
                <w:rFonts w:ascii="Cambria Math" w:hAnsi="Cambria Math"/>
              </w:rPr>
              <w:t>(i)</w:t>
            </w:r>
          </w:p>
          <w:p w:rsidR="00366E89" w:rsidRPr="00B25038" w:rsidRDefault="001B175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Since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cose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x≥1 </m:t>
              </m:r>
            </m:oMath>
            <w:r w:rsidRPr="00B25038">
              <w:rPr>
                <w:rFonts w:ascii="Cambria Math" w:hAnsi="Cambria Math"/>
              </w:rPr>
              <w:t xml:space="preserve">for all real </w:t>
            </w:r>
            <m:oMath>
              <m:r>
                <w:rPr>
                  <w:rFonts w:ascii="Cambria Math" w:hAnsi="Cambria Math"/>
                </w:rPr>
                <m:t xml:space="preserve">x, </m:t>
              </m:r>
            </m:oMath>
            <w:r w:rsidRPr="00B25038">
              <w:rPr>
                <w:rFonts w:ascii="Cambria Math" w:hAnsi="Cambria Math"/>
              </w:rPr>
              <w:t>we have</w:t>
            </w:r>
          </w:p>
          <w:p w:rsidR="00366E89" w:rsidRPr="00B25038" w:rsidRDefault="006A1AF8" w:rsidP="000B4D3D">
            <w:pPr>
              <w:rPr>
                <w:rFonts w:ascii="Cambria Math" w:hAnsi="Cambria Math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cosec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  <m:r>
                <w:rPr>
                  <w:rFonts w:ascii="Cambria Math" w:hAnsi="Cambria Math"/>
                </w:rPr>
                <m:t xml:space="preserve">≥2 </m:t>
              </m:r>
            </m:oMath>
            <w:r w:rsidR="001B1752" w:rsidRPr="00B25038">
              <w:rPr>
                <w:rFonts w:ascii="Cambria Math" w:hAnsi="Cambria Math"/>
              </w:rPr>
              <w:t xml:space="preserve">     (ii)</w:t>
            </w:r>
          </w:p>
          <w:p w:rsidR="00366E89" w:rsidRPr="00B25038" w:rsidRDefault="001B175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Also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+1≥1  ⇒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y-1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+1</m:t>
                  </m:r>
                </m:e>
              </m:rad>
              <m:r>
                <w:rPr>
                  <w:rFonts w:ascii="Cambria Math" w:hAnsi="Cambria Math"/>
                </w:rPr>
                <m:t xml:space="preserve">≥1 </m:t>
              </m:r>
            </m:oMath>
            <w:r w:rsidRPr="00B25038">
              <w:rPr>
                <w:rFonts w:ascii="Cambria Math" w:hAnsi="Cambria Math"/>
              </w:rPr>
              <w:t xml:space="preserve">    (iii)</w:t>
            </w:r>
          </w:p>
          <w:p w:rsidR="00366E89" w:rsidRPr="00B25038" w:rsidRDefault="00366E89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From Eqs. (i) and (ii), we get</w:t>
            </w:r>
          </w:p>
          <w:p w:rsidR="0085021C" w:rsidRPr="00B25038" w:rsidRDefault="006A1AF8" w:rsidP="000B4D3D">
            <w:pPr>
              <w:rPr>
                <w:rFonts w:ascii="Cambria Math" w:hAnsi="Cambria Math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cosec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y+1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+1</m:t>
                  </m:r>
                </m:e>
              </m:rad>
              <m:r>
                <w:rPr>
                  <w:rFonts w:ascii="Cambria Math" w:hAnsi="Cambria Math"/>
                </w:rPr>
                <m:t xml:space="preserve">≥2 </m:t>
              </m:r>
            </m:oMath>
            <w:r w:rsidR="001B1752" w:rsidRPr="00B25038">
              <w:rPr>
                <w:rFonts w:ascii="Cambria Math" w:hAnsi="Cambria Math"/>
              </w:rPr>
              <w:t xml:space="preserve">    (iv)</w:t>
            </w:r>
          </w:p>
          <w:p w:rsidR="0085021C" w:rsidRPr="00B25038" w:rsidRDefault="0085021C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Therefore, from Eqs. (i) and (iv), equality holds only when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cosec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  <m:r>
                <w:rPr>
                  <w:rFonts w:ascii="Cambria Math" w:hAnsi="Cambria Math"/>
                </w:rPr>
                <m:t xml:space="preserve">=2 </m:t>
              </m:r>
            </m:oMath>
            <w:r w:rsidR="001B1752" w:rsidRPr="00B25038">
              <w:rPr>
                <w:rFonts w:ascii="Cambria Math" w:hAnsi="Cambria Math"/>
              </w:rPr>
              <w:t xml:space="preserve">and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y-1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+1</m:t>
                  </m:r>
                </m:e>
              </m:rad>
              <m:r>
                <w:rPr>
                  <w:rFonts w:ascii="Cambria Math" w:hAnsi="Cambria Math"/>
                </w:rPr>
                <m:t>=1</m:t>
              </m:r>
            </m:oMath>
          </w:p>
          <w:p w:rsidR="0085021C" w:rsidRPr="00B25038" w:rsidRDefault="001B1752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cosec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x=1 </m:t>
              </m:r>
            </m:oMath>
            <w:r w:rsidRPr="00B25038">
              <w:rPr>
                <w:rFonts w:ascii="Cambria Math" w:hAnsi="Cambria Math"/>
              </w:rPr>
              <w:t xml:space="preserve">and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+1=1  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=±1</m:t>
              </m:r>
            </m:oMath>
            <w:r w:rsidRPr="00B25038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y=1</m:t>
              </m:r>
            </m:oMath>
          </w:p>
          <w:p w:rsidR="00561B0E" w:rsidRPr="00B25038" w:rsidRDefault="001B175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>
                  <w:rPr>
                    <w:rFonts w:ascii="Cambria Math" w:hAnsi="Cambria Math"/>
                  </w:rPr>
                  <m:t>y=1</m:t>
                </m:r>
              </m:oMath>
            </m:oMathPara>
          </w:p>
          <w:p w:rsidR="00366E89" w:rsidRPr="00B25038" w:rsidRDefault="00561B0E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Hence, the solution of the given inequality is </w:t>
            </w:r>
            <m:oMath>
              <m:r>
                <w:rPr>
                  <w:rFonts w:ascii="Cambria Math" w:hAnsi="Cambria Math"/>
                </w:rPr>
                <m:t>x=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  <w:r w:rsidR="001B1752" w:rsidRPr="00B25038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y=1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(a,d)</w:t>
            </w:r>
          </w:p>
          <w:p w:rsidR="00FA22D0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&gt;0</m:t>
                </m:r>
              </m:oMath>
            </m:oMathPara>
          </w:p>
          <w:p w:rsidR="00FA22D0" w:rsidRPr="00B25038" w:rsidRDefault="00D42987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&lt;0</m:t>
                </m:r>
              </m:oMath>
            </m:oMathPara>
          </w:p>
          <w:p w:rsidR="00FA22D0" w:rsidRPr="00B25038" w:rsidRDefault="00D42987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⇒0&lt;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&lt;1</m:t>
                </m:r>
              </m:oMath>
            </m:oMathPara>
          </w:p>
          <w:p w:rsidR="00FA22D0" w:rsidRPr="00B25038" w:rsidRDefault="00D42987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⇒0&lt;x&lt;π/4</m:t>
                </m:r>
              </m:oMath>
            </m:oMathPara>
          </w:p>
          <w:p w:rsidR="00FA22D0" w:rsidRPr="00B25038" w:rsidRDefault="00D42987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⇒nπ&lt;x&lt;nπ+π/4, n∈Z </m:t>
              </m:r>
            </m:oMath>
            <w:r w:rsidRPr="00B25038">
              <w:rPr>
                <w:rFonts w:ascii="Cambria Math" w:hAnsi="Cambria Math"/>
              </w:rPr>
              <w:t>(generalizing)</w:t>
            </w:r>
          </w:p>
          <w:p w:rsidR="00FA22D0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&lt;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⇒-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&lt;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&lt;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2B1750" w:rsidRPr="00B25038" w:rsidRDefault="00D42987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⇒-π/6&lt;x&lt;π/6 ⇒-π/6+nπ&lt;x&lt;π/6+nπ, n∈Z </m:t>
              </m:r>
            </m:oMath>
            <w:r w:rsidRPr="00B25038">
              <w:rPr>
                <w:rFonts w:ascii="Cambria Math" w:hAnsi="Cambria Math"/>
              </w:rPr>
              <w:t>(generalizing)</w:t>
            </w:r>
          </w:p>
          <w:p w:rsidR="00FA22D0" w:rsidRPr="00B25038" w:rsidRDefault="00FA22D0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Then the common values are </w:t>
            </w:r>
            <m:oMath>
              <m:r>
                <w:rPr>
                  <w:rFonts w:ascii="Cambria Math" w:hAnsi="Cambria Math"/>
                </w:rPr>
                <m:t>nπ&lt;x&lt;nπ+π/6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(b,c)</w:t>
            </w:r>
          </w:p>
          <w:p w:rsidR="00657EBC" w:rsidRDefault="00657EBC" w:rsidP="00657EB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(1-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θ)(1+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θ)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sec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  <m:sup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uncPr>
                                  <m:fNam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tan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fName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θ</m:t>
                                    </m:r>
                                  </m:e>
                                </m:func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=0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  <w:p w:rsidR="00657EBC" w:rsidRDefault="00657EBC" w:rsidP="00657EB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 (1-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  <m:r>
                      <w:rPr>
                        <w:rFonts w:ascii="Cambria Math" w:hAnsi="Cambria Math"/>
                      </w:rPr>
                      <m:t>)(1+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</m:t>
                        </m:r>
                        <m:r>
                          <w:rPr>
                            <w:rFonts w:ascii="Cambria Math" w:hAnsi="Cambria Math"/>
                          </w:rPr>
                          <m:t>)+</m:t>
                        </m:r>
                      </m:e>
                    </m:func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=0</m:t>
                    </m:r>
                  </m:e>
                </m:func>
              </m:oMath>
            </m:oMathPara>
          </w:p>
          <w:p w:rsidR="00657EBC" w:rsidRDefault="00657EBC" w:rsidP="00657EB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 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θ-1</m:t>
                    </m:r>
                  </m:e>
                </m:func>
              </m:oMath>
            </m:oMathPara>
          </w:p>
          <w:p w:rsidR="00657EBC" w:rsidRDefault="00657EBC" w:rsidP="00657EBC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Put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</m:t>
                  </m:r>
                  <m:r>
                    <w:rPr>
                      <w:rFonts w:ascii="Cambria Math" w:hAnsi="Cambria Math"/>
                    </w:rPr>
                    <m:t>=λ, λ∈[0, ∞)</m:t>
                  </m:r>
                </m:e>
              </m:func>
            </m:oMath>
          </w:p>
          <w:p w:rsidR="00657EBC" w:rsidRDefault="00657EBC" w:rsidP="00657EBC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Then,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λ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-1</m:t>
              </m:r>
            </m:oMath>
          </w:p>
          <w:p w:rsidR="00657EBC" w:rsidRDefault="00657EBC" w:rsidP="00657EB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  λ=3</m:t>
                </m:r>
              </m:oMath>
            </m:oMathPara>
          </w:p>
          <w:p w:rsidR="00657EBC" w:rsidRDefault="00657EBC" w:rsidP="00657EBC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Then,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</m:t>
                  </m:r>
                  <m:r>
                    <w:rPr>
                      <w:rFonts w:ascii="Cambria Math" w:hAnsi="Cambria Math"/>
                    </w:rPr>
                    <m:t>=3=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e>
                          </m:rad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=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den>
                      </m:f>
                    </m:e>
                  </m:func>
                </m:e>
              </m:func>
            </m:oMath>
          </w:p>
          <w:p w:rsidR="00657EBC" w:rsidRDefault="00657EBC" w:rsidP="00657EBC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θ</m:t>
                </m:r>
                <m:r>
                  <w:rPr>
                    <w:rFonts w:ascii="Cambria Math" w:hAnsi="Cambria Math"/>
                  </w:rPr>
                  <m:t>=±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(a,b,d)</w:t>
            </w:r>
          </w:p>
          <w:p w:rsidR="00CD6197" w:rsidRPr="00A33FF1" w:rsidRDefault="00032FB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Let </m:t>
                </m:r>
                <m:r>
                  <w:rPr>
                    <w:rFonts w:ascii="Cambria Math" w:hAnsi="Cambria Math"/>
                  </w:rPr>
                  <m:t>x=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then </m:t>
                </m:r>
                <m:r>
                  <w:rPr>
                    <w:rFonts w:ascii="Cambria Math" w:hAnsi="Cambria Math"/>
                  </w:rPr>
                  <m:t>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θ-3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CD6197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den>
                    </m:f>
                  </m:e>
                </m:func>
              </m:oMath>
            </m:oMathPara>
          </w:p>
          <w:p w:rsidR="00CD6197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⇒3θ=2nπ±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  <w:p w:rsidR="00016C7F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⇒θ=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2nπ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18</m:t>
                    </m:r>
                  </m:den>
                </m:f>
              </m:oMath>
            </m:oMathPara>
          </w:p>
          <w:p w:rsidR="00CD6197" w:rsidRPr="00A33FF1" w:rsidRDefault="00CD6197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Putting </w:t>
            </w:r>
            <m:oMath>
              <m:r>
                <w:rPr>
                  <w:rFonts w:ascii="Cambria Math" w:hAnsi="Cambria Math"/>
                </w:rPr>
                <m:t xml:space="preserve">n=0,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we get </m:t>
              </m:r>
              <m:r>
                <w:rPr>
                  <w:rFonts w:ascii="Cambria Math" w:hAnsi="Cambria Math"/>
                </w:rPr>
                <m:t>θ=5π/18</m:t>
              </m:r>
            </m:oMath>
          </w:p>
          <w:p w:rsidR="00CD6197" w:rsidRPr="00A33FF1" w:rsidRDefault="00CD619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n=1⇒θ=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18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17π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18</m:t>
                    </m:r>
                  </m:den>
                </m:f>
              </m:oMath>
            </m:oMathPara>
          </w:p>
          <w:p w:rsidR="00CD6197" w:rsidRPr="00A33FF1" w:rsidRDefault="00CD6197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>
                  <w:rPr>
                    <w:rFonts w:ascii="Cambria Math" w:hAnsi="Cambria Math"/>
                  </w:rPr>
                  <m:t>θ=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18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17π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18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 c)</w:t>
            </w:r>
          </w:p>
          <w:p w:rsidR="00913EB9" w:rsidRPr="00E50692" w:rsidRDefault="00BC7631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</m:fName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fun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k-2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x-k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taking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on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base </m:t>
                    </m:r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</m:oMath>
            </m:oMathPara>
          </w:p>
          <w:p w:rsidR="003D45E5" w:rsidRPr="00E50692" w:rsidRDefault="003D45E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Let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=t, </m:t>
              </m:r>
            </m:oMath>
            <w:r w:rsidR="002A2124" w:rsidRPr="00E50692">
              <w:rPr>
                <w:rFonts w:ascii="Cambria Math" w:hAnsi="Cambria Math"/>
              </w:rPr>
              <w:t>we get</w:t>
            </w:r>
          </w:p>
          <w:p w:rsidR="003D45E5" w:rsidRPr="00E50692" w:rsidRDefault="003D45E5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k-2</m:t>
                    </m:r>
                  </m:e>
                </m:d>
                <m:r>
                  <w:rPr>
                    <w:rFonts w:ascii="Cambria Math" w:hAnsi="Cambria Math"/>
                  </w:rPr>
                  <m:t>t+k=0</m:t>
                </m:r>
              </m:oMath>
            </m:oMathPara>
          </w:p>
          <w:p w:rsidR="003D45E5" w:rsidRPr="00E50692" w:rsidRDefault="003D45E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Putting </w:t>
            </w:r>
            <m:oMath>
              <m:r>
                <w:rPr>
                  <w:rFonts w:ascii="Cambria Math" w:hAnsi="Cambria Math"/>
                </w:rPr>
                <m:t>D=0</m:t>
              </m:r>
            </m:oMath>
            <w:r w:rsidRPr="00E50692">
              <w:rPr>
                <w:rFonts w:ascii="Cambria Math" w:hAnsi="Cambria Math"/>
              </w:rPr>
              <w:t xml:space="preserve"> (has only one solution), we have</w:t>
            </w:r>
          </w:p>
          <w:p w:rsidR="003D45E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k-2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-8k=0</m:t>
                </m:r>
              </m:oMath>
            </m:oMathPara>
          </w:p>
          <w:p w:rsidR="003D45E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-12k+4=0</m:t>
                </m:r>
              </m:oMath>
            </m:oMathPara>
          </w:p>
          <w:p w:rsidR="003D45E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⇒k=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12±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128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3D45E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⇒k=6±4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379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(a,b,c,d)</w:t>
            </w:r>
          </w:p>
          <w:p w:rsidR="00102C3C" w:rsidRPr="00A33FF1" w:rsidRDefault="00602D5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(θ/2)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(θ/2)</m:t>
                        </m:r>
                      </m:e>
                    </m:func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(θ/2)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den>
                    </m:f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</m:den>
                    </m:f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4θ</m:t>
                            </m:r>
                          </m:e>
                        </m:func>
                      </m:den>
                    </m:f>
                    <m:r>
                      <w:rPr>
                        <w:rFonts w:ascii="Cambria Math" w:hAnsi="Cambria Math"/>
                      </w:rPr>
                      <m:t>…</m:t>
                    </m:r>
                  </m:e>
                </m:d>
              </m:oMath>
            </m:oMathPara>
          </w:p>
          <w:p w:rsidR="00161FDB" w:rsidRPr="00A33FF1" w:rsidRDefault="00161FDB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</m:den>
                    </m:f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4θ</m:t>
                            </m:r>
                          </m:e>
                        </m:func>
                      </m:den>
                    </m:f>
                  </m:e>
                </m:d>
              </m:oMath>
            </m:oMathPara>
          </w:p>
          <w:p w:rsidR="005565B8" w:rsidRPr="00A33FF1" w:rsidRDefault="005565B8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4θ</m:t>
                            </m:r>
                          </m:e>
                        </m:func>
                      </m:den>
                    </m:f>
                    <m:r>
                      <w:rPr>
                        <w:rFonts w:ascii="Cambria Math" w:hAnsi="Cambria Math"/>
                      </w:rPr>
                      <m:t>…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5565B8" w:rsidRPr="00A33FF1" w:rsidRDefault="00602D5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16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16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5565B8" w:rsidRPr="00A33FF1" w:rsidRDefault="005565B8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Similarly,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32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64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128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are found to be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(a,b)</w:t>
            </w:r>
          </w:p>
          <w:p w:rsidR="00016C7F" w:rsidRPr="00DB5034" w:rsidRDefault="005566B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  <w:p w:rsidR="005566B4" w:rsidRPr="00DB5034" w:rsidRDefault="005566B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Also,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r>
                <w:rPr>
                  <w:rFonts w:ascii="Cambria Math" w:hAnsi="Cambria Math"/>
                </w:rPr>
                <m:t>-2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</m:oMath>
          </w:p>
          <w:p w:rsidR="005566B4" w:rsidRPr="00DB5034" w:rsidRDefault="00F8059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5566B4" w:rsidRPr="00DB5034" w:rsidRDefault="00F8059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2ca</m:t>
                    </m:r>
                  </m:den>
                </m:f>
                <m:r>
                  <w:rPr>
                    <w:rFonts w:ascii="Cambria Math" w:hAnsi="Cambria Math"/>
                  </w:rPr>
                  <m:t>=±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oMath>
            </m:oMathPara>
          </w:p>
          <w:p w:rsidR="005566B4" w:rsidRPr="00DB5034" w:rsidRDefault="00F80591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⇒B=45° </m:t>
              </m:r>
            </m:oMath>
            <w:r w:rsidRPr="00DB5034">
              <w:rPr>
                <w:rFonts w:ascii="Cambria Math" w:hAnsi="Cambria Math"/>
              </w:rPr>
              <w:t>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135</m:t>
              </m:r>
              <m:r>
                <w:rPr>
                  <w:rFonts w:ascii="Cambria Math" w:hAnsi="Cambria Math"/>
                </w:rPr>
                <m:t>°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016C7F" w:rsidRPr="00DB5034" w:rsidRDefault="007E5D0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∆=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  <w:p w:rsidR="0045402F" w:rsidRPr="00DB5034" w:rsidRDefault="0045402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010" w:dyaOrig="3276">
                <v:shape id="_x0000_i1056" type="#_x0000_t75" style="width:129.6pt;height:108pt" o:ole="">
                  <v:imagedata r:id="IM3S1034S0" o:title=""/>
                </v:shape>
                <o:OLEObject Type="Embed" ProgID="ChemDraw.Document.6.0" ShapeID="_x0000_i1056" DrawAspect="Content" ObjectID="_1478862254" r:id="OM3S1034S0"/>
              </w:object>
            </w:r>
          </w:p>
          <w:p w:rsidR="00B12FA7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ab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b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CF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a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CF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7E5D09" w:rsidRPr="00DB5034" w:rsidRDefault="000C38A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⇒CF=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2ab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a+b</m:t>
                    </m:r>
                  </m:den>
                </m:f>
              </m:oMath>
            </m:oMathPara>
          </w:p>
          <w:p w:rsidR="00D4762C" w:rsidRPr="00DB5034" w:rsidRDefault="00D4762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Again in </w:t>
            </w:r>
            <m:oMath>
              <m:r>
                <w:rPr>
                  <w:rFonts w:ascii="Cambria Math" w:hAnsi="Cambria Math"/>
                </w:rPr>
                <m:t>∆CFB</m:t>
              </m:r>
            </m:oMath>
            <w:r w:rsidRPr="00DB5034">
              <w:rPr>
                <w:rFonts w:ascii="Cambria Math" w:hAnsi="Cambria Math"/>
              </w:rPr>
              <w:t xml:space="preserve"> by sine rule, we have</w:t>
            </w:r>
          </w:p>
          <w:p w:rsidR="007C6982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CF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π-θ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B+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∵θ+B+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=π</m:t>
                    </m:r>
                  </m:e>
                </m:d>
              </m:oMath>
            </m:oMathPara>
          </w:p>
          <w:p w:rsidR="00D4762C" w:rsidRPr="00DB5034" w:rsidRDefault="000C38A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⇒CF=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B+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B+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by sine rule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(a,b,c,d)</w:t>
            </w:r>
          </w:p>
          <w:p w:rsidR="0057000F" w:rsidRDefault="0057000F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α-1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α+1</m:t>
                        </m:r>
                      </m:e>
                    </m:func>
                  </m:den>
                </m:f>
              </m:oMath>
            </m:oMathPara>
          </w:p>
          <w:p w:rsidR="0057000F" w:rsidRDefault="0057000F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θ=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α-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func>
              </m:oMath>
            </m:oMathPara>
          </w:p>
          <w:p w:rsidR="0057000F" w:rsidRDefault="0057000F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θ=</m:t>
                </m:r>
                <m:r>
                  <w:rPr>
                    <w:rFonts w:ascii="Cambria Math" w:hAnsi="Cambria Math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π+α-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n∈I</m:t>
                </m:r>
              </m:oMath>
            </m:oMathPara>
          </w:p>
          <w:p w:rsidR="0057000F" w:rsidRDefault="0057000F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θ=2</m:t>
                </m:r>
                <m:r>
                  <w:rPr>
                    <w:rFonts w:ascii="Cambria Math" w:hAnsi="Cambria Math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π+2α-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57000F" w:rsidRDefault="0057000F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θ=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2α-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2α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  <w:p w:rsidR="0057000F" w:rsidRDefault="0057000F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and 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θ=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2α-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2α</m:t>
                          </m:r>
                        </m:e>
                      </m:func>
                    </m:e>
                  </m:func>
                </m:e>
              </m:func>
            </m:oMath>
          </w:p>
          <w:p w:rsidR="0057000F" w:rsidRDefault="0057000F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α=</m:t>
                      </m:r>
                      <m:rad>
                        <m:radPr>
                          <m:degHide m:val="on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α-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den>
                              </m:f>
                            </m:e>
                          </m:d>
                        </m:e>
                      </m:func>
                    </m:e>
                  </m:func>
                </m:e>
              </m:func>
            </m:oMath>
          </w:p>
          <w:p w:rsidR="0057000F" w:rsidRDefault="0057000F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θ-</m:t>
                        </m:r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e>
                    </m:d>
                  </m:e>
                </m:func>
              </m:oMath>
            </m:oMathPara>
          </w:p>
          <w:p w:rsidR="0057000F" w:rsidRDefault="0057000F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=±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57000F" w:rsidRDefault="0057000F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α=</m:t>
                      </m:r>
                      <m:rad>
                        <m:radPr>
                          <m:degHide m:val="on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α+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den>
                              </m:f>
                            </m:e>
                          </m:d>
                        </m:e>
                      </m:func>
                    </m:e>
                  </m:func>
                </m:e>
              </m:func>
            </m:oMath>
          </w:p>
          <w:p w:rsidR="0057000F" w:rsidRDefault="0057000F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θ-</m:t>
                        </m:r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e>
                    </m:d>
                  </m:e>
                </m:func>
              </m:oMath>
            </m:oMathPara>
          </w:p>
          <w:p w:rsidR="0057000F" w:rsidRDefault="0057000F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θ-</m:t>
                        </m:r>
                        <m: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e>
                    </m:d>
                  </m:e>
                </m:func>
              </m:oMath>
            </m:oMathPara>
          </w:p>
          <w:p w:rsidR="0057000F" w:rsidRDefault="0057000F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=±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102C3C" w:rsidRPr="00A33FF1" w:rsidRDefault="00161FDB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We know that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15°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  <m:r>
                    <w:rPr>
                      <w:rFonts w:ascii="Cambria Math" w:hAnsi="Cambria Math"/>
                    </w:rPr>
                    <m:t>-1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</m:oMath>
            <w:r w:rsidRPr="00A33FF1">
              <w:rPr>
                <w:rFonts w:ascii="Cambria Math" w:hAnsi="Cambria Math"/>
              </w:rPr>
              <w:t xml:space="preserve"> (irrational)</w:t>
            </w:r>
          </w:p>
          <w:p w:rsidR="00161FDB" w:rsidRPr="00A33FF1" w:rsidRDefault="00602D5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15°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</m:rad>
                      <m:r>
                        <w:rPr>
                          <w:rFonts w:ascii="Cambria Math" w:hAnsi="Cambria Math"/>
                        </w:rPr>
                        <m:t>+1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den>
                  </m:f>
                </m:e>
              </m:func>
            </m:oMath>
            <w:r w:rsidR="00161FDB" w:rsidRPr="00A33FF1">
              <w:rPr>
                <w:rFonts w:ascii="Cambria Math" w:hAnsi="Cambria Math"/>
              </w:rPr>
              <w:t xml:space="preserve"> (irrational)</w:t>
            </w:r>
          </w:p>
          <w:p w:rsidR="00161FDB" w:rsidRPr="00A33FF1" w:rsidRDefault="00602D5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15°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15°=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(2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15°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15°</m:t>
                        </m:r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161FDB" w:rsidRPr="00A33FF1" w:rsidRDefault="00161FDB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30°=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</m:e>
              </m:func>
            </m:oMath>
            <w:r w:rsidRPr="00A33FF1">
              <w:rPr>
                <w:rFonts w:ascii="Cambria Math" w:hAnsi="Cambria Math"/>
              </w:rPr>
              <w:t xml:space="preserve"> (rational)</w:t>
            </w:r>
          </w:p>
          <w:p w:rsidR="00161FDB" w:rsidRPr="00A33FF1" w:rsidRDefault="00602D5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15°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75°=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15°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(90-15°)</m:t>
                                </m:r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</m:oMathPara>
          </w:p>
          <w:p w:rsidR="00161FDB" w:rsidRPr="00A33FF1" w:rsidRDefault="00161FDB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15°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15°=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15°=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func>
                    </m:e>
                  </m:func>
                </m:e>
              </m:fun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30°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</m:oMath>
            <w:r w:rsidRPr="00A33FF1">
              <w:rPr>
                <w:rFonts w:ascii="Cambria Math" w:hAnsi="Cambria Math"/>
              </w:rPr>
              <w:t xml:space="preserve"> (irrational)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(a,b,c,d)</w:t>
            </w:r>
          </w:p>
          <w:p w:rsidR="00CF7A02" w:rsidRPr="00A33FF1" w:rsidRDefault="00602D5C" w:rsidP="002178ED">
            <w:pPr>
              <w:pStyle w:val="ListParagraph"/>
              <w:numPr>
                <w:ilvl w:val="0"/>
                <w:numId w:val="17"/>
              </w:numPr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11π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12</m:t>
                          </m:r>
                        </m:den>
                      </m:f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5π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12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12</m:t>
                          </m:r>
                        </m:den>
                      </m:f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12</m:t>
                          </m:r>
                        </m:den>
                      </m:f>
                    </m:e>
                  </m:d>
                </m:e>
              </m:func>
            </m:oMath>
          </w:p>
          <w:p w:rsidR="00016C7F" w:rsidRPr="00A33FF1" w:rsidRDefault="00CF7A0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m:rPr>
                    <m:scr m:val="script"/>
                  </m:rPr>
                  <w:rPr>
                    <w:rFonts w:ascii="Cambria Math" w:hAnsi="Cambria Math"/>
                  </w:rPr>
                  <m:t>∈Q</m:t>
                </m:r>
              </m:oMath>
            </m:oMathPara>
          </w:p>
          <w:p w:rsidR="00CF7A02" w:rsidRPr="00A33FF1" w:rsidRDefault="00CF7A02" w:rsidP="002178ED">
            <w:pPr>
              <w:pStyle w:val="ListParagraph"/>
              <w:numPr>
                <w:ilvl w:val="0"/>
                <w:numId w:val="17"/>
              </w:numPr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cosec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9π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10</m:t>
                      </m:r>
                    </m:den>
                  </m:f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sec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4π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=-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cosec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10</m:t>
                      </m:r>
                    </m:den>
                  </m:f>
                </m:e>
              </m:d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sec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den>
                      </m:f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d>
                </m:e>
              </m:func>
            </m:oMath>
          </w:p>
          <w:p w:rsidR="00CF7A02" w:rsidRPr="00A33FF1" w:rsidRDefault="00CF7A0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18°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36°</m:t>
                        </m:r>
                      </m:e>
                    </m:func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</m:oMath>
            </m:oMathPara>
          </w:p>
          <w:p w:rsidR="00CF7A02" w:rsidRPr="00A33FF1" w:rsidRDefault="00CF7A0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16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=-4∈</m:t>
                </m:r>
                <m:r>
                  <m:rPr>
                    <m:scr m:val="script"/>
                  </m:rPr>
                  <w:rPr>
                    <w:rFonts w:ascii="Cambria Math" w:hAnsi="Cambria Math"/>
                  </w:rPr>
                  <m:t>Q</m:t>
                </m:r>
              </m:oMath>
            </m:oMathPara>
          </w:p>
          <w:p w:rsidR="00733352" w:rsidRPr="00A33FF1" w:rsidRDefault="00602D5C" w:rsidP="002178ED">
            <w:pPr>
              <w:pStyle w:val="ListParagraph"/>
              <w:numPr>
                <w:ilvl w:val="0"/>
                <w:numId w:val="17"/>
              </w:numPr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=1-2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den>
                      </m:f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</m:den>
                      </m:f>
                    </m:e>
                  </m:d>
                </m:e>
              </m:func>
            </m:oMath>
          </w:p>
          <w:p w:rsidR="00733352" w:rsidRPr="00A33FF1" w:rsidRDefault="0073335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m:rPr>
                    <m:scr m:val="script"/>
                  </m:rPr>
                  <w:rPr>
                    <w:rFonts w:ascii="Cambria Math" w:hAnsi="Cambria Math"/>
                  </w:rPr>
                  <m:t>∈Q</m:t>
                </m:r>
              </m:oMath>
            </m:oMathPara>
          </w:p>
          <w:p w:rsidR="00733352" w:rsidRPr="00A33FF1" w:rsidRDefault="00733352" w:rsidP="002178ED">
            <w:pPr>
              <w:pStyle w:val="ListParagraph"/>
              <w:numPr>
                <w:ilvl w:val="0"/>
                <w:numId w:val="17"/>
              </w:num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9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9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9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=8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20°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40°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80°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8</m:t>
                  </m:r>
                </m:den>
              </m:f>
              <m:r>
                <m:rPr>
                  <m:scr m:val="script"/>
                </m:rPr>
                <w:rPr>
                  <w:rFonts w:ascii="Cambria Math" w:hAnsi="Cambria Math"/>
                </w:rPr>
                <m:t>∈Q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102C3C" w:rsidRPr="00A33FF1" w:rsidRDefault="005565B8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 xml:space="preserve">θ=-π/2,β=-π/2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r>
                <w:rPr>
                  <w:rFonts w:ascii="Cambria Math" w:hAnsi="Cambria Math"/>
                </w:rPr>
                <m:t xml:space="preserve"> γ=2π</m:t>
              </m:r>
            </m:oMath>
          </w:p>
          <w:p w:rsidR="005565B8" w:rsidRPr="00A33FF1" w:rsidRDefault="00602D5C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γ=-2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  <w:p w:rsidR="005565B8" w:rsidRPr="00A33FF1" w:rsidRDefault="005565B8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Hence, the minimum value o the expression is negative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 c, d)</w:t>
            </w:r>
          </w:p>
          <w:p w:rsidR="00913EB9" w:rsidRPr="00E50692" w:rsidRDefault="00BC7631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x-0.5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x+1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x+1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x-0.5</m:t>
                            </m:r>
                          </m:e>
                        </m:d>
                      </m:e>
                    </m:func>
                  </m:den>
                </m:f>
              </m:oMath>
            </m:oMathPara>
          </w:p>
          <w:p w:rsidR="003103A3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x+1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x-0.5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func>
                  </m:e>
                </m:d>
              </m:oMath>
            </m:oMathPara>
          </w:p>
          <w:p w:rsidR="003103A3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x+1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x-0.5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or</m:t>
                </m:r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x-0.5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3103A3" w:rsidRPr="00E50692" w:rsidRDefault="003103A3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x+1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x-0.5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⇒x+1=x-0.5⇒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no solution</m:t>
              </m:r>
            </m:oMath>
          </w:p>
          <w:p w:rsidR="003103A3" w:rsidRPr="00E50692" w:rsidRDefault="003103A3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x+1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x-0.5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e>
              </m:func>
            </m:oMath>
          </w:p>
          <w:p w:rsidR="003103A3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⇒x+1=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x-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1/2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2x-1</m:t>
                    </m:r>
                  </m:den>
                </m:f>
              </m:oMath>
            </m:oMathPara>
          </w:p>
          <w:p w:rsidR="003103A3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x+1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2x-1</m:t>
                    </m:r>
                  </m:e>
                </m:d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3103A3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+x-3=0</m:t>
                </m:r>
              </m:oMath>
            </m:oMathPara>
          </w:p>
          <w:p w:rsidR="003103A3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+3x-2x-3=0</m:t>
                </m:r>
              </m:oMath>
            </m:oMathPara>
          </w:p>
          <w:p w:rsidR="003103A3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x-1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2x+3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=0 </m:t>
                </m:r>
              </m:oMath>
            </m:oMathPara>
          </w:p>
          <w:p w:rsidR="003103A3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⇒x=1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x=-3/2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rejected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 d)</w:t>
            </w:r>
          </w:p>
          <w:p w:rsidR="00016C7F" w:rsidRPr="00A33FF1" w:rsidRDefault="009D6167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Divide by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and square both sides and let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=t</m:t>
              </m:r>
            </m:oMath>
            <w:r w:rsidRPr="00A33FF1">
              <w:rPr>
                <w:rFonts w:ascii="Cambria Math" w:hAnsi="Cambria Math"/>
              </w:rPr>
              <w:t xml:space="preserve"> so that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=1+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9D6167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a+2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t+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2a-1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2a+1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d>
              </m:oMath>
            </m:oMathPara>
          </w:p>
          <w:p w:rsidR="009D6167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a+2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2a+1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+2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a+2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2a-1</m:t>
                    </m:r>
                  </m:e>
                </m:d>
                <m:r>
                  <w:rPr>
                    <w:rFonts w:ascii="Cambria Math" w:hAnsi="Cambria Math"/>
                  </w:rPr>
                  <m:t>t+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2a-1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2a+1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9D6167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+3a-2</m:t>
                    </m:r>
                  </m:e>
                </m:d>
                <m:r>
                  <w:rPr>
                    <w:rFonts w:ascii="Cambria Math" w:hAnsi="Cambria Math"/>
                  </w:rPr>
                  <m:t>t-4×2a=0</m:t>
                </m:r>
              </m:oMath>
            </m:oMathPara>
          </w:p>
          <w:p w:rsidR="009D6167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-4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t+6at-8a=0</m:t>
                </m:r>
              </m:oMath>
            </m:oMathPara>
          </w:p>
          <w:p w:rsidR="009D6167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⇒t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3t-4</m:t>
                    </m:r>
                  </m:e>
                </m:d>
                <m:r>
                  <w:rPr>
                    <w:rFonts w:ascii="Cambria Math" w:hAnsi="Cambria Math"/>
                  </w:rPr>
                  <m:t>+2a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3t-4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9D6167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3t-4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/>
                      </w:rPr>
                      <m:t>t+2a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9D6167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⇒t=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or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2a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-1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(c,d)</w:t>
            </w:r>
          </w:p>
          <w:p w:rsidR="00733352" w:rsidRPr="00DB5034" w:rsidRDefault="00AF3102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  <w:b/>
              </w:rPr>
              <w:t>a</w:t>
            </w:r>
            <w:r w:rsidRPr="00DB5034">
              <w:rPr>
                <w:rFonts w:ascii="Cambria Math" w:hAnsi="Cambria Math"/>
              </w:rPr>
              <w:t xml:space="preserve">.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</w:p>
          <w:p w:rsidR="00AF3102" w:rsidRPr="00DB5034" w:rsidRDefault="00AF3102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Therefore, either </w:t>
            </w:r>
            <m:oMath>
              <m:r>
                <w:rPr>
                  <w:rFonts w:ascii="Cambria Math" w:hAnsi="Cambria Math"/>
                </w:rPr>
                <m:t xml:space="preserve">A </m:t>
              </m:r>
            </m:oMath>
            <w:r w:rsidR="00695B51" w:rsidRPr="00DB5034">
              <w:rPr>
                <w:rFonts w:ascii="Cambria Math" w:hAnsi="Cambria Math"/>
              </w:rPr>
              <w:t>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B </m:t>
              </m:r>
            </m:oMath>
            <w:r w:rsidR="00695B51" w:rsidRPr="00DB5034">
              <w:rPr>
                <w:rFonts w:ascii="Cambria Math" w:hAnsi="Cambria Math"/>
              </w:rPr>
              <w:t>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C=0.</m:t>
              </m:r>
            </m:oMath>
            <w:r w:rsidRPr="00DB5034">
              <w:rPr>
                <w:rFonts w:ascii="Cambria Math" w:hAnsi="Cambria Math"/>
              </w:rPr>
              <w:t xml:space="preserve">  This is not possible in </w:t>
            </w:r>
            <w:r w:rsidR="00695B51" w:rsidRPr="00DB5034">
              <w:rPr>
                <w:rFonts w:ascii="Cambria Math" w:hAnsi="Cambria Math"/>
              </w:rPr>
              <w:t>a triangle</w:t>
            </w:r>
          </w:p>
          <w:p w:rsidR="00AF3102" w:rsidRPr="00DB5034" w:rsidRDefault="00AF3102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  <w:b/>
              </w:rPr>
              <w:t>b</w:t>
            </w:r>
            <w:r w:rsidRPr="00DB5034">
              <w:rPr>
                <w:rFonts w:ascii="Cambria Math" w:hAnsi="Cambria Math"/>
              </w:rPr>
              <w:t xml:space="preserve">. By sine rule,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</m:t>
                  </m:r>
                </m:num>
                <m:den>
                  <m:r>
                    <w:rPr>
                      <w:rFonts w:ascii="Cambria Math" w:hAnsi="Cambria Math"/>
                    </w:rPr>
                    <m:t>7</m:t>
                  </m:r>
                </m:den>
              </m:f>
              <m:r>
                <w:rPr>
                  <w:rFonts w:ascii="Cambria Math" w:hAnsi="Cambria Math"/>
                </w:rPr>
                <m:t xml:space="preserve">=λ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say</m:t>
                  </m:r>
                  <m:ctrlPr>
                    <w:rPr>
                      <w:rFonts w:ascii="Cambria Math" w:hAnsi="Cambria Math"/>
                    </w:rPr>
                  </m:ctrlPr>
                </m:e>
              </m:d>
            </m:oMath>
          </w:p>
          <w:p w:rsidR="00AF3102" w:rsidRPr="00DB5034" w:rsidRDefault="00AF3102" w:rsidP="006B0C02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a+b=5λ, c=7λ,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i.e., </m:t>
                </m:r>
                <m:r>
                  <w:rPr>
                    <w:rFonts w:ascii="Cambria Math" w:hAnsi="Cambria Math"/>
                  </w:rPr>
                  <m:t>a+b&lt;c</m:t>
                </m:r>
              </m:oMath>
            </m:oMathPara>
          </w:p>
          <w:p w:rsidR="00AF3102" w:rsidRPr="00DB5034" w:rsidRDefault="00AF3102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This is not possible in a triangle, as the sum of two </w:t>
            </w:r>
            <w:r w:rsidR="00695B51" w:rsidRPr="00DB5034">
              <w:rPr>
                <w:rFonts w:ascii="Cambria Math" w:hAnsi="Cambria Math"/>
              </w:rPr>
              <w:t>sides is greater than the third</w:t>
            </w:r>
          </w:p>
          <w:p w:rsidR="00AF3102" w:rsidRPr="00DB5034" w:rsidRDefault="00AF3102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  <w:b/>
              </w:rPr>
              <w:t>c</w:t>
            </w:r>
            <w:r w:rsidRPr="00DB5034">
              <w:rPr>
                <w:rFonts w:ascii="Cambria Math" w:hAnsi="Cambria Math"/>
              </w:rPr>
              <w:t xml:space="preserve">. Given that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a+b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+ab</m:t>
              </m:r>
            </m:oMath>
          </w:p>
          <w:p w:rsidR="00AF3102" w:rsidRPr="00DB5034" w:rsidRDefault="00695B5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+ab=0</m:t>
                </m:r>
              </m:oMath>
            </m:oMathPara>
          </w:p>
          <w:p w:rsidR="00AF3102" w:rsidRPr="00DB5034" w:rsidRDefault="00695B5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⇒2ab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+ab=0</m:t>
                </m:r>
              </m:oMath>
            </m:oMathPara>
          </w:p>
          <w:p w:rsidR="00AF3102" w:rsidRPr="00DB5034" w:rsidRDefault="00695B5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 </m:t>
                </m:r>
                <m:r>
                  <w:rPr>
                    <w:rFonts w:ascii="Cambria Math" w:hAnsi="Cambria Math"/>
                  </w:rPr>
                  <m:t>∠C=120°</m:t>
                </m:r>
              </m:oMath>
            </m:oMathPara>
          </w:p>
          <w:p w:rsidR="00AF3102" w:rsidRPr="00DB5034" w:rsidRDefault="00695B51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Also given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i/>
                    </w:rPr>
                  </m:ctrlPr>
                </m:deg>
                <m:e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ra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</m:oMath>
          </w:p>
          <w:p w:rsidR="00AF3102" w:rsidRPr="00DB5034" w:rsidRDefault="00695B5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A+45°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087125" w:rsidRPr="00DB5034" w:rsidRDefault="00695B5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⇒A+45°=60°</m:t>
                </m:r>
              </m:oMath>
            </m:oMathPara>
          </w:p>
          <w:p w:rsidR="00AF3102" w:rsidRPr="00DB5034" w:rsidRDefault="00695B51" w:rsidP="006B0C02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 xml:space="preserve">⇒A=15° </m:t>
              </m:r>
            </m:oMath>
            <w:r w:rsidRPr="00DB5034">
              <w:rPr>
                <w:rFonts w:ascii="Cambria Math" w:hAnsi="Cambria Math"/>
              </w:rPr>
              <w:t>and hence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B=45°</m:t>
              </m:r>
            </m:oMath>
          </w:p>
          <w:p w:rsidR="00D77377" w:rsidRPr="00DB5034" w:rsidRDefault="00695B51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This is possible in a triangle</w:t>
            </w:r>
          </w:p>
          <w:p w:rsidR="00651CB9" w:rsidRPr="00DB5034" w:rsidRDefault="00651CB9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  <w:b/>
              </w:rPr>
              <w:t>d</w:t>
            </w:r>
            <w:r w:rsidRPr="00DB5034">
              <w:rPr>
                <w:rFonts w:ascii="Cambria Math" w:hAnsi="Cambria Math"/>
              </w:rPr>
              <w:t xml:space="preserve">. Given that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</m:oMath>
          </w:p>
          <w:p w:rsidR="00651CB9" w:rsidRPr="00DB5034" w:rsidRDefault="00695B5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⇒A-B=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  <w:p w:rsidR="00651CB9" w:rsidRPr="00DB5034" w:rsidRDefault="00695B51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A+B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=0  ⇒A+B=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 ⇒A=60°, B=30°</m:t>
              </m:r>
            </m:oMath>
          </w:p>
          <w:p w:rsidR="00651CB9" w:rsidRPr="00DB5034" w:rsidRDefault="00651CB9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Hence,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  <m:r>
                    <w:rPr>
                      <w:rFonts w:ascii="Cambria Math" w:hAnsi="Cambria Math"/>
                    </w:rPr>
                    <m:t>+1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.</m:t>
              </m:r>
            </m:oMath>
            <w:r w:rsidRPr="00DB5034">
              <w:rPr>
                <w:rFonts w:ascii="Cambria Math" w:hAnsi="Cambria Math"/>
              </w:rPr>
              <w:t xml:space="preserve">  This is possible in a triangle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389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 b, c, d)</w:t>
            </w:r>
          </w:p>
          <w:p w:rsidR="00913EB9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=b⇒x=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b</m:t>
                    </m:r>
                  </m:sup>
                </m:sSup>
              </m:oMath>
            </m:oMathPara>
          </w:p>
          <w:p w:rsidR="00EF5EFA" w:rsidRPr="00E50692" w:rsidRDefault="00EF5EFA" w:rsidP="002C455C">
            <w:pPr>
              <w:pStyle w:val="ListParagraph"/>
              <w:numPr>
                <w:ilvl w:val="0"/>
                <w:numId w:val="10"/>
              </w:numPr>
              <w:jc w:val="both"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For </m:t>
              </m:r>
              <m:r>
                <w:rPr>
                  <w:rFonts w:ascii="Cambria Math" w:hAnsi="Cambria Math"/>
                </w:rPr>
                <m:t>a=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e>
                <m:sup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sup>
              </m:sSup>
              <m:r>
                <w:rPr>
                  <w:rFonts w:ascii="Cambria Math" w:hAnsi="Cambria Math"/>
                </w:rPr>
                <m:t xml:space="preserve">∉Q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b=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>∉Q;x=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e>
                          </m:rad>
                        </m:e>
                        <m:sup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e>
                          </m:rad>
                        </m:sup>
                      </m:sSup>
                    </m:e>
                  </m:d>
                </m:e>
                <m:sup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 Which is rational</m:t>
              </m:r>
            </m:oMath>
          </w:p>
          <w:p w:rsidR="00EF5EFA" w:rsidRPr="00E50692" w:rsidRDefault="00EF5EFA" w:rsidP="002C455C">
            <w:pPr>
              <w:pStyle w:val="ListParagraph"/>
              <w:numPr>
                <w:ilvl w:val="0"/>
                <w:numId w:val="10"/>
              </w:numPr>
              <w:jc w:val="both"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For </m:t>
              </m:r>
              <m:r>
                <w:rPr>
                  <w:rFonts w:ascii="Cambria Math" w:hAnsi="Cambria Math"/>
                </w:rPr>
                <m:t xml:space="preserve">a=2∈Q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b=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func>
              <m:r>
                <w:rPr>
                  <w:rFonts w:ascii="Cambria Math" w:hAnsi="Cambria Math"/>
                </w:rPr>
                <m:t>∉Q;x=3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Which is rational</m:t>
              </m:r>
            </m:oMath>
          </w:p>
          <w:p w:rsidR="00EF5EFA" w:rsidRPr="00E50692" w:rsidRDefault="00EF5EFA" w:rsidP="002C455C">
            <w:pPr>
              <w:pStyle w:val="ListParagraph"/>
              <w:numPr>
                <w:ilvl w:val="0"/>
                <w:numId w:val="10"/>
              </w:numPr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For </m:t>
              </m:r>
              <m:r>
                <w:rPr>
                  <w:rFonts w:ascii="Cambria Math" w:hAnsi="Cambria Math"/>
                </w:rPr>
                <m:t>a=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m:rPr>
                  <m:sty m:val="p"/>
                </m:rPr>
                <w:rPr>
                  <w:rFonts w:ascii="Cambria Math" w:hAnsi="Cambria Math"/>
                </w:rPr>
                <m:t xml:space="preserve"> and </m:t>
              </m:r>
              <m:r>
                <w:rPr>
                  <w:rFonts w:ascii="Cambria Math" w:hAnsi="Cambria Math"/>
                </w:rPr>
                <m:t>b=2;x=2</m:t>
              </m:r>
            </m:oMath>
          </w:p>
          <w:p w:rsidR="00EF5EFA" w:rsidRPr="00E50692" w:rsidRDefault="00EF5EFA" w:rsidP="002C455C">
            <w:pPr>
              <w:pStyle w:val="ListParagraph"/>
              <w:numPr>
                <w:ilvl w:val="0"/>
                <w:numId w:val="10"/>
              </w:num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The option is obviously correct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6250F0" w:rsidRPr="00DB5034" w:rsidRDefault="004B0C26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Given that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</m:oMath>
            <w:r w:rsidRPr="00DB5034">
              <w:rPr>
                <w:rFonts w:ascii="Cambria Math" w:hAnsi="Cambria Math"/>
              </w:rPr>
              <w:t xml:space="preserve"> is a regular hexagon inscribed in a circle of radius 1</w:t>
            </w:r>
          </w:p>
          <w:p w:rsidR="004B0C26" w:rsidRPr="00DB5034" w:rsidRDefault="00D82ED1" w:rsidP="006B0C02">
            <w:pPr>
              <w:rPr>
                <w:rFonts w:ascii="Cambria Math" w:hAnsi="Cambria Math"/>
                <w:color w:val="FF0000"/>
              </w:rPr>
            </w:pPr>
            <w:r w:rsidRPr="00DB5034">
              <w:rPr>
                <w:rFonts w:ascii="Cambria Math" w:hAnsi="Cambria Math"/>
              </w:rPr>
              <w:object w:dxaOrig="3394" w:dyaOrig="3631">
                <v:shape id="_x0000_i1084" type="#_x0000_t75" style="width:115.2pt;height:122.4pt" o:ole="">
                  <v:imagedata r:id="IM3S1104S0" o:title=""/>
                </v:shape>
                <o:OLEObject Type="Embed" ProgID="ChemDraw.Document.6.0" ShapeID="_x0000_i1084" DrawAspect="Content" ObjectID="_1478862282" r:id="OM3S1104S0"/>
              </w:object>
            </w:r>
            <w:r w:rsidR="004B0C26" w:rsidRPr="00DB5034">
              <w:rPr>
                <w:rFonts w:ascii="Cambria Math" w:hAnsi="Cambria Math"/>
                <w:color w:val="FF0000"/>
              </w:rPr>
              <w:t xml:space="preserve"> </w:t>
            </w:r>
          </w:p>
          <w:p w:rsidR="004B0C26" w:rsidRPr="00DB5034" w:rsidRDefault="004B0C26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O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360°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>=60°</m:t>
                </m:r>
              </m:oMath>
            </m:oMathPara>
          </w:p>
          <w:p w:rsidR="004B0C26" w:rsidRPr="00DB5034" w:rsidRDefault="004B0C26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But in </w:t>
            </w:r>
            <m:oMath>
              <m:r>
                <w:rPr>
                  <w:rFonts w:ascii="Cambria Math" w:hAnsi="Cambria Math"/>
                </w:rPr>
                <m:t>∆O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 O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=O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=1</m:t>
              </m:r>
            </m:oMath>
          </w:p>
          <w:p w:rsidR="00C579A4" w:rsidRPr="00DB5034" w:rsidRDefault="00C579A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 ∠O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=∠O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=60°</m:t>
                </m:r>
              </m:oMath>
            </m:oMathPara>
          </w:p>
          <w:p w:rsidR="00C579A4" w:rsidRPr="00DB5034" w:rsidRDefault="00C579A4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 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Pr="00DB5034">
              <w:rPr>
                <w:rFonts w:ascii="Cambria Math" w:hAnsi="Cambria Math"/>
              </w:rPr>
              <w:t xml:space="preserve"> is an equilateral triangle</w:t>
            </w:r>
          </w:p>
          <w:p w:rsidR="00C579A4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=1=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  <w:p w:rsidR="00C579A4" w:rsidRPr="00DB5034" w:rsidRDefault="00C579A4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∠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=120°</m:t>
              </m:r>
            </m:oMath>
            <w:r w:rsidRPr="00DB5034">
              <w:rPr>
                <w:rFonts w:ascii="Cambria Math" w:hAnsi="Cambria Math"/>
              </w:rPr>
              <w:t>. Using cosine rule, we get</w:t>
            </w:r>
          </w:p>
          <w:p w:rsidR="00C579A4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120°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⇒-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1+1-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2×1×1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  <w:p w:rsidR="00C579A4" w:rsidRPr="00DB5034" w:rsidRDefault="00C579A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Thus, by</w:t>
            </w:r>
            <w:r w:rsidR="00751D00" w:rsidRPr="00DB5034">
              <w:rPr>
                <w:rFonts w:ascii="Cambria Math" w:hAnsi="Cambria Math"/>
              </w:rPr>
              <w:t xml:space="preserve"> symmetry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r>
                <w:rPr>
                  <w:rFonts w:ascii="Cambria Math" w:hAnsi="Cambria Math"/>
                </w:rPr>
                <m:t xml:space="preserve"> ⇒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</w:rPr>
                <m:t>=1∙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r>
                <w:rPr>
                  <w:rFonts w:ascii="Cambria Math" w:hAnsi="Cambria Math"/>
                </w:rPr>
                <m:t>∙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r>
                <w:rPr>
                  <w:rFonts w:ascii="Cambria Math" w:hAnsi="Cambria Math"/>
                </w:rPr>
                <m:t>=3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(c,d)</w:t>
            </w:r>
          </w:p>
          <w:p w:rsidR="002B1750" w:rsidRPr="00B25038" w:rsidRDefault="00CD0E0F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Abscissa corresponding to the vertex is given by</w:t>
            </w:r>
          </w:p>
          <w:p w:rsidR="00CD0E0F" w:rsidRPr="00B25038" w:rsidRDefault="00CD0E0F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x=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 xml:space="preserve">&gt;1 </m:t>
              </m:r>
            </m:oMath>
            <w:r w:rsidR="001B1752" w:rsidRPr="00B25038">
              <w:rPr>
                <w:rFonts w:ascii="Cambria Math" w:hAnsi="Cambria Math"/>
              </w:rPr>
              <w:t>is the vertex</w:t>
            </w:r>
          </w:p>
          <w:p w:rsidR="00B65FA2" w:rsidRPr="00B25038" w:rsidRDefault="00B65FA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object w:dxaOrig="2539" w:dyaOrig="2167">
                <v:shape id="_x0000_i1028" type="#_x0000_t75" style="width:86.4pt;height:1in" o:ole="">
                  <v:imagedata r:id="IM3S875S0" o:title=""/>
                </v:shape>
                <o:OLEObject Type="Embed" ProgID="ChemDraw.Document.6.0" ShapeID="_x0000_i1028" DrawAspect="Content" ObjectID="_1478862065" r:id="OM3S875S0"/>
              </w:object>
            </w:r>
          </w:p>
          <w:p w:rsidR="00CD0E0F" w:rsidRPr="00B25038" w:rsidRDefault="00CD0E0F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graph of </w:t>
            </w:r>
            <m:oMath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-2x+b </m:t>
              </m:r>
            </m:oMath>
            <w:r w:rsidR="001B1752" w:rsidRPr="00B25038">
              <w:rPr>
                <w:rFonts w:ascii="Cambria Math" w:hAnsi="Cambria Math"/>
              </w:rPr>
              <w:t>is shown as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∀ x≤1</m:t>
              </m:r>
            </m:oMath>
          </w:p>
          <w:p w:rsidR="00CD0E0F" w:rsidRPr="00B25038" w:rsidRDefault="00CD0E0F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Therefore, the minimum of </w:t>
            </w:r>
            <m:oMath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-2x+b-2</m:t>
              </m:r>
            </m:oMath>
            <w:r w:rsidRPr="00B25038">
              <w:rPr>
                <w:rFonts w:ascii="Cambria Math" w:hAnsi="Cambria Math"/>
              </w:rPr>
              <w:t xml:space="preserve"> must be greater than zero but minimum is a</w:t>
            </w:r>
            <w:r w:rsidR="001B1752" w:rsidRPr="00B25038">
              <w:rPr>
                <w:rFonts w:ascii="Cambria Math" w:hAnsi="Cambria Math"/>
              </w:rPr>
              <w:t>t</w:t>
            </w:r>
            <w:r w:rsidRPr="00B25038">
              <w:rPr>
                <w:rFonts w:ascii="Cambria Math" w:hAnsi="Cambria Math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x=1,</m:t>
              </m:r>
            </m:oMath>
          </w:p>
          <w:p w:rsidR="00CD0E0F" w:rsidRPr="00B25038" w:rsidRDefault="00CD0E0F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i.e.,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α-2</m:t>
                    </m:r>
                  </m:e>
                </m:func>
                <m:r>
                  <w:rPr>
                    <w:rFonts w:ascii="Cambria Math" w:hAnsi="Cambria Math"/>
                  </w:rPr>
                  <m:t>+b-2≥0</m:t>
                </m:r>
              </m:oMath>
            </m:oMathPara>
          </w:p>
          <w:p w:rsidR="00CD0E0F" w:rsidRPr="00B25038" w:rsidRDefault="001B1752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⇒b≥4-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, α∈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π</m:t>
                  </m:r>
                </m:e>
              </m:d>
              <m:r>
                <w:rPr>
                  <w:rFonts w:ascii="Cambria Math" w:hAnsi="Cambria Math"/>
                </w:rPr>
                <m:t xml:space="preserve"> ⇒b≥4 </m:t>
              </m:r>
            </m:oMath>
            <w:r w:rsidRPr="00B25038">
              <w:rPr>
                <w:rFonts w:ascii="Cambria Math" w:hAnsi="Cambria Math"/>
              </w:rPr>
              <w:t xml:space="preserve">as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 xml:space="preserve">&gt;0 </m:t>
              </m:r>
            </m:oMath>
            <w:r w:rsidRPr="00B25038">
              <w:rPr>
                <w:rFonts w:ascii="Cambria Math" w:hAnsi="Cambria Math"/>
              </w:rPr>
              <w:t>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π</m:t>
                  </m:r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(a,b,c)</w:t>
            </w:r>
          </w:p>
          <w:p w:rsidR="002B1750" w:rsidRPr="00B25038" w:rsidRDefault="006A1AF8" w:rsidP="000B4D3D">
            <w:pPr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x-a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x+b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="00976BBA" w:rsidRPr="00B25038">
              <w:rPr>
                <w:rFonts w:ascii="Cambria Math" w:hAnsi="Cambria Math"/>
              </w:rPr>
              <w:t xml:space="preserve"> has only one solution in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π</m:t>
                  </m:r>
                </m:e>
              </m:d>
            </m:oMath>
          </w:p>
          <w:p w:rsidR="00976BBA" w:rsidRPr="00B25038" w:rsidRDefault="001B1752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="00976BBA" w:rsidRPr="00B25038">
              <w:rPr>
                <w:rFonts w:ascii="Cambria Math" w:hAnsi="Cambria Math"/>
              </w:rPr>
              <w:t xml:space="preserve"> gives one solution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=α</m:t>
              </m:r>
            </m:oMath>
            <w:r w:rsidR="00976BBA" w:rsidRPr="00B25038">
              <w:rPr>
                <w:rFonts w:ascii="Cambria Math" w:hAnsi="Cambria Math"/>
              </w:rPr>
              <w:t xml:space="preserve"> gives other solution such that </w:t>
            </w:r>
            <m:oMath>
              <m:r>
                <w:rPr>
                  <w:rFonts w:ascii="Cambria Math" w:hAnsi="Cambria Math"/>
                </w:rPr>
                <m:t xml:space="preserve">α&gt;1 </m:t>
              </m:r>
            </m:oMath>
            <w:r w:rsidRPr="00B25038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α≤0</m:t>
              </m:r>
            </m:oMath>
          </w:p>
          <w:p w:rsidR="00976BBA" w:rsidRPr="00B25038" w:rsidRDefault="001B1752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x-1</m:t>
                      </m:r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x-α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=0</m:t>
              </m:r>
            </m:oMath>
            <w:r w:rsidR="00976BBA" w:rsidRPr="00B25038">
              <w:rPr>
                <w:rFonts w:ascii="Cambria Math" w:hAnsi="Cambria Math"/>
                <w:i/>
              </w:rPr>
              <w:t xml:space="preserve"> </w:t>
            </w:r>
            <w:r w:rsidR="00976BBA" w:rsidRPr="00B25038">
              <w:rPr>
                <w:rFonts w:ascii="Cambria Math" w:hAnsi="Cambria Math"/>
              </w:rPr>
              <w:t xml:space="preserve">is the same equation as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x-a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x+b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</w:p>
          <w:p w:rsidR="00976BBA" w:rsidRPr="00B25038" w:rsidRDefault="001B1752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⇒1+α=a</m:t>
              </m:r>
            </m:oMath>
            <w:r w:rsidRPr="00B25038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α=b</m:t>
              </m:r>
            </m:oMath>
          </w:p>
          <w:p w:rsidR="00976BBA" w:rsidRPr="00B25038" w:rsidRDefault="001B1752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⇒1+b=a </m:t>
              </m:r>
            </m:oMath>
            <w:r w:rsidRPr="00B25038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b&gt;1 </m:t>
              </m:r>
            </m:oMath>
            <w:r w:rsidRPr="00B25038">
              <w:rPr>
                <w:rFonts w:ascii="Cambria Math" w:hAnsi="Cambria Math"/>
              </w:rPr>
              <w:t>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b≤0</m:t>
              </m:r>
            </m:oMath>
          </w:p>
          <w:p w:rsidR="00976BBA" w:rsidRPr="00B25038" w:rsidRDefault="001B1752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⇒b∈</m:t>
              </m:r>
              <m:d>
                <m:dPr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-∞, 0</m:t>
                  </m:r>
                </m:e>
              </m:d>
              <m:r>
                <w:rPr>
                  <w:rFonts w:ascii="Cambria Math" w:hAnsi="Cambria Math"/>
                </w:rPr>
                <m:t>∪</m:t>
              </m:r>
              <m:d>
                <m:dPr>
                  <m:begChr m:val="[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 ∞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a∈</m:t>
              </m:r>
              <m:d>
                <m:dPr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-∞, 1</m:t>
                  </m:r>
                </m:e>
              </m:d>
              <m:r>
                <w:rPr>
                  <w:rFonts w:ascii="Cambria Math" w:hAnsi="Cambria Math"/>
                </w:rPr>
                <m:t>∪</m:t>
              </m:r>
              <m:d>
                <m:dPr>
                  <m:begChr m:val="[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2, ∞</m:t>
                  </m:r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 b, c)</w:t>
            </w:r>
          </w:p>
          <w:p w:rsidR="00913EB9" w:rsidRPr="00E50692" w:rsidRDefault="00BC7631" w:rsidP="002C455C">
            <w:pPr>
              <w:pStyle w:val="ListParagraph"/>
              <w:numPr>
                <w:ilvl w:val="0"/>
                <w:numId w:val="9"/>
              </w:numPr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.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10×2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=1</m:t>
              </m:r>
            </m:oMath>
          </w:p>
          <w:p w:rsidR="004E6252" w:rsidRPr="00E50692" w:rsidRDefault="00BC7631" w:rsidP="002C455C">
            <w:pPr>
              <w:pStyle w:val="ListParagraph"/>
              <w:numPr>
                <w:ilvl w:val="0"/>
                <w:numId w:val="9"/>
              </w:numPr>
              <w:rPr>
                <w:rFonts w:ascii="Cambria Math" w:hAnsi="Cambria Math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×3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(48/4)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=1</m:t>
              </m:r>
            </m:oMath>
          </w:p>
          <w:p w:rsidR="004E6252" w:rsidRPr="00E50692" w:rsidRDefault="004E6252" w:rsidP="002C455C">
            <w:pPr>
              <w:pStyle w:val="ListParagraph"/>
              <w:numPr>
                <w:ilvl w:val="0"/>
                <w:numId w:val="9"/>
              </w:num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–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5</m:t>
                      </m:r>
                    </m:sub>
                  </m:sSub>
                </m:fNam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fNam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9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1/10</m:t>
                          </m:r>
                        </m:sup>
                      </m:sSup>
                    </m:e>
                  </m:func>
                </m:e>
              </m:func>
              <m:r>
                <w:rPr>
                  <w:rFonts w:ascii="Cambria Math" w:hAnsi="Cambria Math"/>
                </w:rPr>
                <m:t>=-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5</m:t>
                      </m:r>
                    </m:sub>
                  </m:sSub>
                </m:fNam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fNam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1/5</m:t>
                          </m:r>
                        </m:sup>
                      </m:sSup>
                    </m:e>
                  </m:func>
                </m:e>
              </m:func>
              <m:r>
                <w:rPr>
                  <w:rFonts w:ascii="Cambria Math" w:hAnsi="Cambria Math"/>
                </w:rPr>
                <m:t>=-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5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(1/5)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4E6252" w:rsidRPr="00E50692" w:rsidRDefault="00BC7631" w:rsidP="002C455C">
            <w:pPr>
              <w:pStyle w:val="ListParagraph"/>
              <w:numPr>
                <w:ilvl w:val="0"/>
                <w:numId w:val="9"/>
              </w:numPr>
              <w:rPr>
                <w:rFonts w:ascii="Cambria Math" w:hAnsi="Cambria Math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radPr>
                            <m:deg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eg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>
                          </m:rad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64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27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radPr>
                            <m:deg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eg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>
                          </m:rad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fNam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e>
                              </m:rad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-6</m:t>
                      </m:r>
                    </m:sup>
                  </m:sSup>
                </m:e>
              </m:func>
              <m:r>
                <w:rPr>
                  <w:rFonts w:ascii="Cambria Math" w:hAnsi="Cambria Math"/>
                </w:rPr>
                <m:t>=-1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(a,d)</w:t>
            </w:r>
          </w:p>
          <w:p w:rsidR="006250F0" w:rsidRPr="00DB5034" w:rsidRDefault="0024529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Since the triangle of the triangle are in A.P.,</w:t>
            </w:r>
          </w:p>
          <w:p w:rsidR="00245293" w:rsidRPr="00DB5034" w:rsidRDefault="0024529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∠A=x-d, ∠B=x, ∠C=x+d,</m:t>
              </m:r>
            </m:oMath>
          </w:p>
          <w:p w:rsidR="00A74DF0" w:rsidRPr="00DB5034" w:rsidRDefault="00A74DF0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Now, </w:t>
            </w:r>
            <m:oMath>
              <m:r>
                <w:rPr>
                  <w:rFonts w:ascii="Cambria Math" w:hAnsi="Cambria Math"/>
                </w:rPr>
                <m:t>∠A+∠B+∠C=180°</m:t>
              </m:r>
            </m:oMath>
          </w:p>
          <w:p w:rsidR="00A74DF0" w:rsidRPr="00DB5034" w:rsidRDefault="00A74DF0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⇒x-d+x+x+d=180° ⇒3x=180° ⇒x=60°</m:t>
                </m:r>
              </m:oMath>
            </m:oMathPara>
          </w:p>
          <w:p w:rsidR="00A74DF0" w:rsidRPr="00DB5034" w:rsidRDefault="00A74DF0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  ∠B=60°</m:t>
                </m:r>
              </m:oMath>
            </m:oMathPara>
          </w:p>
          <w:p w:rsidR="00A74DF0" w:rsidRPr="00DB5034" w:rsidRDefault="00A74DF0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Using the cosine formula,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2ac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</m:oMath>
            <w:r w:rsidRPr="00DB5034">
              <w:rPr>
                <w:rFonts w:ascii="Cambria Math" w:hAnsi="Cambria Math"/>
              </w:rPr>
              <w:t xml:space="preserve"> we get</w:t>
            </w:r>
          </w:p>
          <w:p w:rsidR="00A74DF0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60°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100+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-81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2×10×c</m:t>
                    </m:r>
                  </m:den>
                </m:f>
              </m:oMath>
            </m:oMathPara>
          </w:p>
          <w:p w:rsidR="00A74DF0" w:rsidRPr="00DB5034" w:rsidRDefault="00A74DF0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19+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2×10c</m:t>
                    </m:r>
                  </m:den>
                </m:f>
              </m:oMath>
            </m:oMathPara>
          </w:p>
          <w:p w:rsidR="00A74DF0" w:rsidRPr="00DB5034" w:rsidRDefault="00A74DF0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-10c+19=0</m:t>
                </m:r>
              </m:oMath>
            </m:oMathPara>
          </w:p>
          <w:p w:rsidR="00A74DF0" w:rsidRPr="00DB5034" w:rsidRDefault="00A74DF0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⇒c=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10±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100-76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A74DF0" w:rsidRPr="00DB5034" w:rsidRDefault="00A74DF0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⇒c=5±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6</m:t>
                    </m:r>
                  </m:e>
                </m:rad>
              </m:oMath>
            </m:oMathPara>
          </w:p>
          <w:p w:rsidR="00A74DF0" w:rsidRPr="00DB5034" w:rsidRDefault="00A74DF0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Given that </w:t>
            </w:r>
            <m:oMath>
              <m:r>
                <w:rPr>
                  <w:rFonts w:ascii="Cambria Math" w:hAnsi="Cambria Math"/>
                </w:rPr>
                <m:t>a=10, b=9</m:t>
              </m:r>
            </m:oMath>
            <w:r w:rsidRPr="00DB5034">
              <w:rPr>
                <w:rFonts w:ascii="Cambria Math" w:hAnsi="Cambria Math"/>
              </w:rPr>
              <w:t xml:space="preserve"> are the longer sides</w:t>
            </w:r>
          </w:p>
          <w:p w:rsidR="00A74DF0" w:rsidRPr="00DB5034" w:rsidRDefault="00A74DF0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∴c=5±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>(both the values are less than 9 and 10)</w:t>
            </w:r>
          </w:p>
          <w:p w:rsidR="00A74DF0" w:rsidRPr="00DB5034" w:rsidRDefault="00A74DF0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=5+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5-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rad>
            </m:oMath>
            <w:r w:rsidRPr="00DB5034">
              <w:rPr>
                <w:rFonts w:ascii="Cambria Math" w:hAnsi="Cambria Math"/>
              </w:rPr>
              <w:t xml:space="preserve"> are possible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(a,b,c)</w:t>
            </w:r>
          </w:p>
          <w:p w:rsidR="00016C7F" w:rsidRPr="00A33FF1" w:rsidRDefault="00602D5C" w:rsidP="002178ED">
            <w:pPr>
              <w:pStyle w:val="ListParagraph"/>
              <w:numPr>
                <w:ilvl w:val="0"/>
                <w:numId w:val="20"/>
              </w:numPr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2α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3α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3α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2α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oMath>
          </w:p>
          <w:p w:rsidR="00C318AA" w:rsidRPr="00A33FF1" w:rsidRDefault="00C318AA" w:rsidP="002178ED">
            <w:pPr>
              <w:pStyle w:val="ListParagraph"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Always holds good.</w:t>
            </w:r>
          </w:p>
          <w:p w:rsidR="00C318AA" w:rsidRPr="00A33FF1" w:rsidRDefault="00C318AA" w:rsidP="002178ED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R.H.S.=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4α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2α</m:t>
                      </m:r>
                    </m:e>
                  </m:func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2α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4α</m:t>
                      </m:r>
                    </m:e>
                  </m:func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3α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2α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4α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cosec  </m:t>
              </m:r>
              <m:r>
                <w:rPr>
                  <w:rFonts w:ascii="Cambria Math" w:hAnsi="Cambria Math"/>
                </w:rPr>
                <m:t xml:space="preserve">α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using </m:t>
                  </m:r>
                  <m:r>
                    <w:rPr>
                      <w:rFonts w:ascii="Cambria Math" w:hAnsi="Cambria Math"/>
                    </w:rPr>
                    <m:t>π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/7</m:t>
                  </m:r>
                  <m:r>
                    <w:rPr>
                      <w:rFonts w:ascii="Cambria Math" w:hAnsi="Cambria Math"/>
                    </w:rPr>
                    <m:t>=α</m:t>
                  </m:r>
                </m:e>
              </m:d>
            </m:oMath>
          </w:p>
          <w:p w:rsidR="00C318AA" w:rsidRPr="00A33FF1" w:rsidRDefault="00FD4C00" w:rsidP="002178ED">
            <w:pPr>
              <w:pStyle w:val="ListParagraph"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is correct</m:t>
                </m:r>
              </m:oMath>
            </m:oMathPara>
          </w:p>
          <w:p w:rsidR="00C318AA" w:rsidRPr="00A33FF1" w:rsidRDefault="00602D5C" w:rsidP="002178ED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3α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5α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3α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3α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6α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6π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den>
                      </m:f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den>
                      </m:f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π+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7</m:t>
                              </m:r>
                            </m:den>
                          </m:f>
                        </m:e>
                      </m:d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den>
                      </m:f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425D6E" w:rsidRPr="00A33FF1" w:rsidRDefault="00425D6E" w:rsidP="002178ED">
            <w:pPr>
              <w:pStyle w:val="ListParagraph"/>
              <w:jc w:val="both"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Also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2α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5π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5π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5α</m:t>
                    </m:r>
                  </m:e>
                </m:func>
              </m:oMath>
            </m:oMathPara>
          </w:p>
          <w:p w:rsidR="00425D6E" w:rsidRPr="00A33FF1" w:rsidRDefault="00425D6E" w:rsidP="002178ED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8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2α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4α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8α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8π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den>
                      </m:f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den>
                      </m:f>
                    </m:e>
                  </m:func>
                </m:den>
              </m:f>
              <m:r>
                <w:rPr>
                  <w:rFonts w:ascii="Cambria Math" w:hAnsi="Cambria Math"/>
                </w:rPr>
                <m:t>=-1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 d)</w:t>
            </w:r>
          </w:p>
          <w:p w:rsidR="00913EB9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log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sub>
                                </m:sSub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den>
                        </m:f>
                      </m:e>
                    </m:rad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+1=0</m:t>
                </m:r>
              </m:oMath>
            </m:oMathPara>
          </w:p>
          <w:p w:rsidR="00DD1965" w:rsidRPr="00E50692" w:rsidRDefault="002A2124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Let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=y,</m:t>
              </m:r>
            </m:oMath>
            <w:r w:rsidRPr="00E50692">
              <w:rPr>
                <w:rFonts w:ascii="Cambria Math" w:hAnsi="Cambria Math"/>
              </w:rPr>
              <w:t xml:space="preserve"> we get</w:t>
            </w:r>
          </w:p>
          <w:p w:rsidR="00DD1965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2y</m:t>
                            </m:r>
                          </m:den>
                        </m:f>
                      </m:e>
                    </m:rad>
                  </m:e>
                </m:d>
                <m:r>
                  <w:rPr>
                    <w:rFonts w:ascii="Cambria Math" w:hAnsi="Cambria Math"/>
                  </w:rPr>
                  <m:t>y=-1⇒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2y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2y+3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2y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DD196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+3y-2=0⇒2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+4y-y-2=0⇒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y+2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2y-1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DD1965" w:rsidRPr="00E50692" w:rsidRDefault="00DD1965" w:rsidP="002C455C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 xml:space="preserve">y=1/2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or </m:t>
              </m:r>
              <m:r>
                <w:rPr>
                  <w:rFonts w:ascii="Cambria Math" w:hAnsi="Cambria Math"/>
                </w:rPr>
                <m:t>y=-2⇒x=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</w:rPr>
                    <m:t>1/2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rejected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  <w:r w:rsidR="002A2124" w:rsidRPr="00E50692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x=1/9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(a,d)</w:t>
            </w:r>
          </w:p>
          <w:p w:rsidR="006250F0" w:rsidRPr="00DB5034" w:rsidRDefault="00E16E4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We have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a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  <m:r>
                <w:rPr>
                  <w:rFonts w:ascii="Cambria Math" w:hAnsi="Cambria Math"/>
                </w:rPr>
                <m:t xml:space="preserve"> ⇒a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=b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</m:oMath>
          </w:p>
          <w:p w:rsidR="00E16E4A" w:rsidRPr="00DB5034" w:rsidRDefault="00E16E4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  <w:b/>
              </w:rPr>
              <w:t>a</w:t>
            </w:r>
            <w:r w:rsidRPr="00DB5034">
              <w:rPr>
                <w:rFonts w:ascii="Cambria Math" w:hAnsi="Cambria Math"/>
              </w:rPr>
              <w:t xml:space="preserve">. </w:t>
            </w:r>
            <m:oMath>
              <m:r>
                <w:rPr>
                  <w:rFonts w:ascii="Cambria Math" w:hAnsi="Cambria Math"/>
                </w:rPr>
                <m:t>b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=a ⇒a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=a</m:t>
              </m:r>
            </m:oMath>
          </w:p>
          <w:p w:rsidR="00E16E4A" w:rsidRPr="00DB5034" w:rsidRDefault="00E16E4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Since </w:t>
            </w:r>
            <m:oMath>
              <m:r>
                <w:rPr>
                  <w:rFonts w:ascii="Cambria Math" w:hAnsi="Cambria Math"/>
                </w:rPr>
                <m:t>A&lt;π/2,∆ABC</m:t>
              </m:r>
            </m:oMath>
            <w:r w:rsidRPr="00DB5034">
              <w:rPr>
                <w:rFonts w:ascii="Cambria Math" w:hAnsi="Cambria Math"/>
              </w:rPr>
              <w:t xml:space="preserve"> is possible</w:t>
            </w:r>
          </w:p>
          <w:p w:rsidR="00E16E4A" w:rsidRPr="00DB5034" w:rsidRDefault="00E16E4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  <w:b/>
              </w:rPr>
              <w:t>b</w:t>
            </w:r>
            <w:r w:rsidRPr="00DB5034">
              <w:rPr>
                <w:rFonts w:ascii="Cambria Math" w:hAnsi="Cambria Math"/>
              </w:rPr>
              <w:t xml:space="preserve">. </w:t>
            </w:r>
            <m:oMath>
              <m:r>
                <w:rPr>
                  <w:rFonts w:ascii="Cambria Math" w:hAnsi="Cambria Math"/>
                </w:rPr>
                <m:t>b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A=a</m:t>
                  </m:r>
                </m:e>
              </m:func>
              <m:r>
                <w:rPr>
                  <w:rFonts w:ascii="Cambria Math" w:hAnsi="Cambria Math"/>
                </w:rPr>
                <m:t xml:space="preserve"> ⇒a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B&gt;a</m:t>
                  </m:r>
                </m:e>
              </m:func>
              <m:r>
                <w:rPr>
                  <w:rFonts w:ascii="Cambria Math" w:hAnsi="Cambria Math"/>
                </w:rPr>
                <m:t xml:space="preserve"> 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B&gt;1</m:t>
                  </m:r>
                </m:e>
              </m:func>
            </m:oMath>
          </w:p>
          <w:p w:rsidR="00E16E4A" w:rsidRPr="00DB5034" w:rsidRDefault="00E16E4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which is not possible</w:t>
            </w:r>
          </w:p>
          <w:p w:rsidR="00E16E4A" w:rsidRPr="00DB5034" w:rsidRDefault="00E16E4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  <w:b/>
              </w:rPr>
              <w:t>c</w:t>
            </w:r>
            <w:r w:rsidRPr="00DB5034">
              <w:rPr>
                <w:rFonts w:ascii="Cambria Math" w:hAnsi="Cambria Math"/>
              </w:rPr>
              <w:t xml:space="preserve">. </w:t>
            </w:r>
            <m:oMath>
              <m:r>
                <w:rPr>
                  <w:rFonts w:ascii="Cambria Math" w:hAnsi="Cambria Math"/>
                </w:rPr>
                <m:t>b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A&gt;a</m:t>
                  </m:r>
                </m:e>
              </m:func>
              <m:r>
                <w:rPr>
                  <w:rFonts w:ascii="Cambria Math" w:hAnsi="Cambria Math"/>
                </w:rPr>
                <m:t>, A&lt;π/2</m:t>
              </m:r>
            </m:oMath>
          </w:p>
          <w:p w:rsidR="00E16E4A" w:rsidRPr="00DB5034" w:rsidRDefault="00E16E4A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⇒a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B&gt;a</m:t>
                  </m:r>
                </m:e>
              </m:func>
              <m:r>
                <w:rPr>
                  <w:rFonts w:ascii="Cambria Math" w:hAnsi="Cambria Math"/>
                </w:rPr>
                <m:t xml:space="preserve"> 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B&gt;1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 (which is not possible)</w:t>
            </w:r>
          </w:p>
          <w:p w:rsidR="00E16E4A" w:rsidRPr="00DB5034" w:rsidRDefault="00E16E4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  <w:b/>
              </w:rPr>
              <w:t>d</w:t>
            </w:r>
            <w:r w:rsidRPr="00DB5034">
              <w:rPr>
                <w:rFonts w:ascii="Cambria Math" w:hAnsi="Cambria Math"/>
              </w:rPr>
              <w:t xml:space="preserve">. </w:t>
            </w:r>
            <m:oMath>
              <m:r>
                <w:rPr>
                  <w:rFonts w:ascii="Cambria Math" w:hAnsi="Cambria Math"/>
                </w:rPr>
                <m:t>b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A&lt;a</m:t>
                  </m:r>
                </m:e>
              </m:func>
              <m:r>
                <w:rPr>
                  <w:rFonts w:ascii="Cambria Math" w:hAnsi="Cambria Math"/>
                </w:rPr>
                <m:t xml:space="preserve"> ⇒a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&lt;a 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B&lt;1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, so value of </w:t>
            </w:r>
            <m:oMath>
              <m:r>
                <w:rPr>
                  <w:rFonts w:ascii="Cambria Math" w:hAnsi="Cambria Math"/>
                </w:rPr>
                <m:t>∠B</m:t>
              </m:r>
            </m:oMath>
            <w:r w:rsidRPr="00DB5034">
              <w:rPr>
                <w:rFonts w:ascii="Cambria Math" w:hAnsi="Cambria Math"/>
              </w:rPr>
              <w:t xml:space="preserve"> exists</w:t>
            </w:r>
          </w:p>
          <w:p w:rsidR="00E16E4A" w:rsidRPr="00DB5034" w:rsidRDefault="0024529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</w:t>
            </w:r>
            <w:r w:rsidR="00E16E4A" w:rsidRPr="00DB5034">
              <w:rPr>
                <w:rFonts w:ascii="Cambria Math" w:hAnsi="Cambria Math"/>
              </w:rPr>
              <w:t xml:space="preserve">ow, </w:t>
            </w:r>
            <m:oMath>
              <m:r>
                <w:rPr>
                  <w:rFonts w:ascii="Cambria Math" w:hAnsi="Cambria Math"/>
                </w:rPr>
                <m:t>b&gt;a ⇒B&gt;A</m:t>
              </m:r>
            </m:oMath>
            <w:r w:rsidR="00E16E4A" w:rsidRPr="00DB5034">
              <w:rPr>
                <w:rFonts w:ascii="Cambria Math" w:hAnsi="Cambria Math"/>
              </w:rPr>
              <w:t xml:space="preserve">. Since </w:t>
            </w:r>
            <m:oMath>
              <m:r>
                <w:rPr>
                  <w:rFonts w:ascii="Cambria Math" w:hAnsi="Cambria Math"/>
                </w:rPr>
                <m:t>A&lt;π/2</m:t>
              </m:r>
            </m:oMath>
            <w:r w:rsidR="00E16E4A" w:rsidRPr="00DB5034">
              <w:rPr>
                <w:rFonts w:ascii="Cambria Math" w:hAnsi="Cambria Math"/>
              </w:rPr>
              <w:t xml:space="preserve">. </w:t>
            </w:r>
            <m:oMath>
              <m:r>
                <w:rPr>
                  <w:rFonts w:ascii="Cambria Math" w:hAnsi="Cambria Math"/>
                </w:rPr>
                <m:t>∆ABC</m:t>
              </m:r>
            </m:oMath>
            <w:r w:rsidR="00E16E4A" w:rsidRPr="00DB5034">
              <w:rPr>
                <w:rFonts w:ascii="Cambria Math" w:hAnsi="Cambria Math"/>
              </w:rPr>
              <w:t xml:space="preserve"> is possible when </w:t>
            </w:r>
            <m:oMath>
              <m:r>
                <w:rPr>
                  <w:rFonts w:ascii="Cambria Math" w:hAnsi="Cambria Math"/>
                </w:rPr>
                <m:t>B&gt;π/2</m:t>
              </m:r>
            </m:oMath>
          </w:p>
          <w:p w:rsidR="00E16E4A" w:rsidRPr="00DB5034" w:rsidRDefault="00E16E4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  <w:b/>
              </w:rPr>
              <w:t>e</w:t>
            </w:r>
            <w:r w:rsidRPr="00DB5034">
              <w:rPr>
                <w:rFonts w:ascii="Cambria Math" w:hAnsi="Cambria Math"/>
              </w:rPr>
              <w:t xml:space="preserve">. Since </w:t>
            </w:r>
            <m:oMath>
              <m:r>
                <w:rPr>
                  <w:rFonts w:ascii="Cambria Math" w:hAnsi="Cambria Math"/>
                </w:rPr>
                <m:t>b=a,</m:t>
              </m:r>
            </m:oMath>
            <w:r w:rsidRPr="00DB5034">
              <w:rPr>
                <w:rFonts w:ascii="Cambria Math" w:hAnsi="Cambria Math"/>
              </w:rPr>
              <w:t xml:space="preserve"> we have </w:t>
            </w:r>
            <m:oMath>
              <m:r>
                <w:rPr>
                  <w:rFonts w:ascii="Cambria Math" w:hAnsi="Cambria Math"/>
                </w:rPr>
                <m:t>B=A</m:t>
              </m:r>
            </m:oMath>
            <w:r w:rsidRPr="00DB5034">
              <w:rPr>
                <w:rFonts w:ascii="Cambria Math" w:hAnsi="Cambria Math"/>
              </w:rPr>
              <w:t xml:space="preserve">. But </w:t>
            </w:r>
            <m:oMath>
              <m:r>
                <w:rPr>
                  <w:rFonts w:ascii="Cambria Math" w:hAnsi="Cambria Math"/>
                </w:rPr>
                <m:t>A&gt;π/2</m:t>
              </m:r>
            </m:oMath>
          </w:p>
          <w:p w:rsidR="00E16E4A" w:rsidRPr="00DB5034" w:rsidRDefault="0024529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Therefore, </w:t>
            </w:r>
            <m:oMath>
              <m:r>
                <w:rPr>
                  <w:rFonts w:ascii="Cambria Math" w:hAnsi="Cambria Math"/>
                </w:rPr>
                <m:t>B&gt;π/2</m:t>
              </m:r>
            </m:oMath>
            <w:r w:rsidRPr="00DB5034">
              <w:rPr>
                <w:rFonts w:ascii="Cambria Math" w:hAnsi="Cambria Math"/>
              </w:rPr>
              <w:t>. But this is not possible for any triangle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(a,b)</w:t>
            </w:r>
          </w:p>
          <w:p w:rsidR="00016C7F" w:rsidRPr="00A33FF1" w:rsidRDefault="0080296E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</m:oMath>
            </m:oMathPara>
          </w:p>
          <w:p w:rsidR="0080296E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2α</m:t>
                    </m:r>
                  </m:e>
                </m:func>
                <m:r>
                  <w:rPr>
                    <w:rFonts w:ascii="Cambria Math" w:hAnsi="Cambria Math"/>
                  </w:rPr>
                  <m:t>=1+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2β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80296E" w:rsidRPr="00A33FF1" w:rsidRDefault="0080296E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2β</m:t>
                    </m:r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2α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-2α</m:t>
                            </m:r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-α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+α</m:t>
                        </m:r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399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6250F0" w:rsidRPr="00DB5034" w:rsidRDefault="00A74DF0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</w:t>
            </w:r>
            <m:oMath>
              <m:r>
                <w:rPr>
                  <w:rFonts w:ascii="Cambria Math" w:hAnsi="Cambria Math"/>
                </w:rPr>
                <m:t>∆PQR</m:t>
              </m:r>
            </m:oMath>
            <w:r w:rsidRPr="00DB5034">
              <w:rPr>
                <w:rFonts w:ascii="Cambria Math" w:hAnsi="Cambria Math"/>
              </w:rPr>
              <w:t xml:space="preserve">, let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DB5034">
              <w:rPr>
                <w:rFonts w:ascii="Cambria Math" w:hAnsi="Cambria Math"/>
              </w:rPr>
              <w:t xml:space="preserve"> be the altitudes on </w:t>
            </w:r>
            <m:oMath>
              <m:r>
                <w:rPr>
                  <w:rFonts w:ascii="Cambria Math" w:hAnsi="Cambria Math"/>
                </w:rPr>
                <m:t>QR, RP</m:t>
              </m:r>
            </m:oMath>
            <w:r w:rsidRPr="00DB5034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PQ</m:t>
              </m:r>
            </m:oMath>
            <w:r w:rsidRPr="00DB5034">
              <w:rPr>
                <w:rFonts w:ascii="Cambria Math" w:hAnsi="Cambria Math"/>
              </w:rPr>
              <w:t>, respectively</w:t>
            </w:r>
          </w:p>
          <w:p w:rsidR="00A74DF0" w:rsidRPr="00DB5034" w:rsidRDefault="00A74DF0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Then, area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∆PQR</m:t>
                  </m:r>
                </m:e>
              </m:d>
              <m:r>
                <w:rPr>
                  <w:rFonts w:ascii="Cambria Math" w:hAnsi="Cambria Math"/>
                </w:rPr>
                <m:t>=∆=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</w:p>
          <w:p w:rsidR="00A74DF0" w:rsidRPr="00DB5034" w:rsidRDefault="00A74DF0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p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q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</m:oMath>
            </m:oMathPara>
          </w:p>
          <w:p w:rsidR="00A74DF0" w:rsidRPr="00DB5034" w:rsidRDefault="00A74DF0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2∆</m:t>
                  </m:r>
                </m:num>
                <m:den>
                  <m:r>
                    <w:rPr>
                      <w:rFonts w:ascii="Cambria Math" w:hAnsi="Cambria Math"/>
                    </w:rPr>
                    <m:t>2R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2∆</m:t>
                  </m:r>
                </m:num>
                <m:den>
                  <m:r>
                    <w:rPr>
                      <w:rFonts w:ascii="Cambria Math" w:hAnsi="Cambria Math"/>
                    </w:rPr>
                    <m:t>2R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2∆</m:t>
                  </m:r>
                </m:num>
                <m:den>
                  <m:r>
                    <w:rPr>
                      <w:rFonts w:ascii="Cambria Math" w:hAnsi="Cambria Math"/>
                    </w:rPr>
                    <m:t>2R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func>
                </m:den>
              </m:f>
            </m:oMath>
            <w:r w:rsidRPr="00DB5034">
              <w:rPr>
                <w:rFonts w:ascii="Cambria Math" w:hAnsi="Cambria Math"/>
              </w:rPr>
              <w:t xml:space="preserve">     [using since law]</w:t>
            </w:r>
          </w:p>
          <w:p w:rsidR="00A74DF0" w:rsidRPr="00DB5034" w:rsidRDefault="00A74DF0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DB5034">
              <w:rPr>
                <w:rFonts w:ascii="Cambria Math" w:hAnsi="Cambria Math"/>
              </w:rPr>
              <w:t xml:space="preserve"> are in H.P.  (as given than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 are in A.P.)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 b)</w:t>
            </w:r>
          </w:p>
          <w:p w:rsidR="00913EB9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1/2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4-x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≥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1/2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1/2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d>
                  </m:e>
                </m:func>
              </m:oMath>
            </m:oMathPara>
          </w:p>
          <w:p w:rsidR="003D45E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1/2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4-x</m:t>
                        </m:r>
                      </m:e>
                    </m:d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x-1</m:t>
                    </m:r>
                  </m:e>
                </m:d>
                <m:r>
                  <w:rPr>
                    <w:rFonts w:ascii="Cambria Math" w:hAnsi="Cambria Math"/>
                  </w:rPr>
                  <m:t>≥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1/2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</m:oMath>
            </m:oMathPara>
          </w:p>
          <w:p w:rsidR="003D45E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4-x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x-1</m:t>
                    </m:r>
                  </m:e>
                </m:d>
                <m:r>
                  <w:rPr>
                    <w:rFonts w:ascii="Cambria Math" w:hAnsi="Cambria Math"/>
                  </w:rPr>
                  <m:t>≤2</m:t>
                </m:r>
              </m:oMath>
            </m:oMathPara>
          </w:p>
          <w:p w:rsidR="003D45E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-5x+6≥0</m:t>
                </m:r>
              </m:oMath>
            </m:oMathPara>
          </w:p>
          <w:p w:rsidR="003D45E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x-3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x-2</m:t>
                    </m:r>
                  </m:e>
                </m:d>
                <m:r>
                  <w:rPr>
                    <w:rFonts w:ascii="Cambria Math" w:hAnsi="Cambria Math"/>
                  </w:rPr>
                  <m:t>≥0</m:t>
                </m:r>
              </m:oMath>
            </m:oMathPara>
          </w:p>
          <w:p w:rsidR="003D45E5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⇒x≥3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x≤2</m:t>
                </m:r>
              </m:oMath>
            </m:oMathPara>
          </w:p>
          <w:p w:rsidR="003D45E5" w:rsidRPr="00E50692" w:rsidRDefault="003D45E5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But </w:t>
            </w:r>
            <m:oMath>
              <m:r>
                <w:rPr>
                  <w:rFonts w:ascii="Cambria Math" w:hAnsi="Cambria Math"/>
                </w:rPr>
                <m:t>x∈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1, 4</m:t>
                  </m:r>
                </m:e>
              </m:d>
            </m:oMath>
          </w:p>
          <w:p w:rsidR="003D45E5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⇒x∈</m:t>
                </m:r>
                <m:d>
                  <m:dPr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1, 2</m:t>
                    </m:r>
                  </m:e>
                </m:d>
                <m:r>
                  <w:rPr>
                    <w:rFonts w:ascii="Cambria Math" w:hAnsi="Cambria Math"/>
                  </w:rPr>
                  <m:t>∪</m:t>
                </m:r>
                <m:d>
                  <m:dPr>
                    <m:begChr m:val="[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3, 4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(a,c, d)</w:t>
            </w:r>
          </w:p>
          <w:p w:rsidR="00016C7F" w:rsidRPr="00A33FF1" w:rsidRDefault="00D42B8F" w:rsidP="002178ED">
            <w:pPr>
              <w:pStyle w:val="ListParagraph"/>
              <w:numPr>
                <w:ilvl w:val="0"/>
                <w:numId w:val="23"/>
              </w:num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1</w:t>
            </w:r>
          </w:p>
          <w:p w:rsidR="00D42B8F" w:rsidRPr="00A33FF1" w:rsidRDefault="00D42B8F" w:rsidP="002178ED">
            <w:pPr>
              <w:pStyle w:val="ListParagraph"/>
              <w:numPr>
                <w:ilvl w:val="0"/>
                <w:numId w:val="23"/>
              </w:num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3</w:t>
            </w:r>
          </w:p>
          <w:p w:rsidR="00D42B8F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24°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24°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21°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39°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39°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21°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18°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-18°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=-1</m:t>
                </m:r>
              </m:oMath>
            </m:oMathPara>
          </w:p>
          <w:p w:rsidR="00D42B8F" w:rsidRPr="00A33FF1" w:rsidRDefault="00D42B8F" w:rsidP="002178ED">
            <w:pPr>
              <w:pStyle w:val="ListParagraph"/>
              <w:numPr>
                <w:ilvl w:val="0"/>
                <w:numId w:val="23"/>
              </w:num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-1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016C7F" w:rsidRPr="00DB5034" w:rsidRDefault="00CD1A67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Sides are in A.P. and </w:t>
            </w:r>
            <m:oMath>
              <m:r>
                <w:rPr>
                  <w:rFonts w:ascii="Cambria Math" w:hAnsi="Cambria Math"/>
                </w:rPr>
                <m:t>a&lt;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b, c</m:t>
                      </m:r>
                    </m:e>
                  </m:d>
                </m:e>
              </m:func>
            </m:oMath>
          </w:p>
          <w:p w:rsidR="00CD1A67" w:rsidRPr="00DB5034" w:rsidRDefault="00CD1A67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Therefore, order of A.P. can be </w:t>
            </w:r>
            <m:oMath>
              <m:r>
                <w:rPr>
                  <w:rFonts w:ascii="Cambria Math" w:hAnsi="Cambria Math"/>
                </w:rPr>
                <m:t xml:space="preserve">b, c, a </m:t>
              </m:r>
            </m:oMath>
            <w:r w:rsidR="00BF07AD" w:rsidRPr="00DB5034">
              <w:rPr>
                <w:rFonts w:ascii="Cambria Math" w:hAnsi="Cambria Math"/>
              </w:rPr>
              <w:t>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c, b, a.</m:t>
              </m:r>
            </m:oMath>
          </w:p>
          <w:p w:rsidR="00CA0B87" w:rsidRPr="00DB5034" w:rsidRDefault="00CA0B87" w:rsidP="006B0C02">
            <w:pPr>
              <w:rPr>
                <w:rFonts w:ascii="Cambria Math" w:hAnsi="Cambria Math"/>
                <w:b/>
              </w:rPr>
            </w:pPr>
            <w:r w:rsidRPr="00DB5034">
              <w:rPr>
                <w:rFonts w:ascii="Cambria Math" w:hAnsi="Cambria Math"/>
                <w:b/>
              </w:rPr>
              <w:t>Case I:</w:t>
            </w:r>
          </w:p>
          <w:p w:rsidR="00CA0B87" w:rsidRPr="00DB5034" w:rsidRDefault="00CA0B87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2c=a+b</m:t>
              </m:r>
            </m:oMath>
          </w:p>
          <w:p w:rsidR="00C727BF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2bc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2c-b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2bc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4b-3c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2b</m:t>
                    </m:r>
                  </m:den>
                </m:f>
              </m:oMath>
            </m:oMathPara>
          </w:p>
          <w:p w:rsidR="00774D00" w:rsidRPr="00DB5034" w:rsidRDefault="00774D00" w:rsidP="006B0C02">
            <w:pPr>
              <w:rPr>
                <w:rFonts w:ascii="Cambria Math" w:hAnsi="Cambria Math"/>
                <w:b/>
              </w:rPr>
            </w:pPr>
            <w:r w:rsidRPr="00DB5034">
              <w:rPr>
                <w:rFonts w:ascii="Cambria Math" w:hAnsi="Cambria Math"/>
                <w:b/>
              </w:rPr>
              <w:t>Case II:</w:t>
            </w:r>
          </w:p>
          <w:p w:rsidR="00774D00" w:rsidRPr="00DB5034" w:rsidRDefault="00774D00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2b=a+c</m:t>
              </m:r>
            </m:oMath>
          </w:p>
          <w:p w:rsidR="00642D26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2bc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2b-c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2bc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4c-3b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2b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(a,c,d)</w:t>
            </w:r>
          </w:p>
          <w:p w:rsidR="00B36084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-2ac+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-4ab+4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 xml:space="preserve">=0 </m:t>
                </m:r>
              </m:oMath>
            </m:oMathPara>
          </w:p>
          <w:p w:rsidR="00B36084" w:rsidRPr="00DB5034" w:rsidRDefault="000C38A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a-c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a-2b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01433" w:rsidRPr="00DB5034" w:rsidRDefault="000C38A5" w:rsidP="006B0C02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 xml:space="preserve">⇒a=c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a=2b</m:t>
              </m:r>
            </m:oMath>
          </w:p>
          <w:p w:rsidR="00BD51B1" w:rsidRPr="00DB5034" w:rsidRDefault="00BD51B1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</w:t>
            </w:r>
            <w:r w:rsidR="000C38A5" w:rsidRPr="00DB5034">
              <w:rPr>
                <w:rFonts w:ascii="Cambria Math" w:hAnsi="Cambria Math"/>
              </w:rPr>
              <w:t>herefore, triangle is isosceles</w:t>
            </w:r>
          </w:p>
          <w:p w:rsidR="00BD51B1" w:rsidRPr="00DB5034" w:rsidRDefault="000C38A5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Also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2ac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7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8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7</m:t>
                  </m:r>
                </m:num>
                <m:den>
                  <m:r>
                    <w:rPr>
                      <w:rFonts w:ascii="Cambria Math" w:hAnsi="Cambria Math"/>
                    </w:rPr>
                    <m:t>8</m:t>
                  </m:r>
                </m:den>
              </m:f>
            </m:oMath>
          </w:p>
          <w:p w:rsidR="00A2739A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2bc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016C7F" w:rsidRPr="00A33FF1" w:rsidRDefault="00602D5C" w:rsidP="002178ED">
            <w:pPr>
              <w:pStyle w:val="ListParagraph"/>
              <w:numPr>
                <w:ilvl w:val="0"/>
                <w:numId w:val="24"/>
              </w:numPr>
              <w:rPr>
                <w:rFonts w:ascii="Cambria Math" w:hAnsi="Cambria Math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2α</m:t>
                  </m:r>
                </m:e>
              </m:func>
            </m:oMath>
          </w:p>
          <w:p w:rsidR="0028536A" w:rsidRPr="00A33FF1" w:rsidRDefault="00602D5C" w:rsidP="002178ED">
            <w:pPr>
              <w:pStyle w:val="ListParagraph"/>
              <w:numPr>
                <w:ilvl w:val="0"/>
                <w:numId w:val="24"/>
              </w:numPr>
              <w:rPr>
                <w:rFonts w:ascii="Cambria Math" w:hAnsi="Cambria Math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1+t</m:t>
                  </m:r>
                </m:num>
                <m:den>
                  <m:r>
                    <w:rPr>
                      <w:rFonts w:ascii="Cambria Math" w:hAnsi="Cambria Math"/>
                    </w:rPr>
                    <m:t>1-t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1-t</m:t>
                  </m:r>
                </m:num>
                <m:den>
                  <m:r>
                    <w:rPr>
                      <w:rFonts w:ascii="Cambria Math" w:hAnsi="Cambria Math"/>
                    </w:rPr>
                    <m:t>1+t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where </m:t>
              </m:r>
              <m:r>
                <w:rPr>
                  <w:rFonts w:ascii="Cambria Math" w:hAnsi="Cambria Math"/>
                </w:rPr>
                <m:t>t=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oMath>
          </w:p>
          <w:p w:rsidR="00BC0C54" w:rsidRPr="00A33FF1" w:rsidRDefault="0028536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1+t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1-t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2×2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2α</m:t>
                    </m:r>
                  </m:e>
                </m:func>
              </m:oMath>
            </m:oMathPara>
          </w:p>
          <w:p w:rsidR="0028536A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is incorrect.</m:t>
                </m:r>
              </m:oMath>
            </m:oMathPara>
          </w:p>
          <w:p w:rsidR="00BC0C54" w:rsidRPr="00A33FF1" w:rsidRDefault="00602D5C" w:rsidP="002178ED">
            <w:pPr>
              <w:pStyle w:val="ListParagraph"/>
              <w:numPr>
                <w:ilvl w:val="0"/>
                <w:numId w:val="24"/>
              </w:numPr>
              <w:rPr>
                <w:rFonts w:ascii="Cambria Math" w:hAnsi="Cambria Math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1+t</m:t>
                  </m:r>
                </m:num>
                <m:den>
                  <m:r>
                    <w:rPr>
                      <w:rFonts w:ascii="Cambria Math" w:hAnsi="Cambria Math"/>
                    </w:rPr>
                    <m:t>1-t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1-t</m:t>
                  </m:r>
                </m:num>
                <m:den>
                  <m:r>
                    <w:rPr>
                      <w:rFonts w:ascii="Cambria Math" w:hAnsi="Cambria Math"/>
                    </w:rPr>
                    <m:t>1+t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1+t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1-t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 xml:space="preserve"> 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where </m:t>
                  </m:r>
                  <m:r>
                    <w:rPr>
                      <w:rFonts w:ascii="Cambria Math" w:hAnsi="Cambria Math"/>
                    </w:rPr>
                    <m:t>t=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e>
              </m:d>
            </m:oMath>
          </w:p>
          <w:p w:rsidR="00BC0C54" w:rsidRPr="00A33FF1" w:rsidRDefault="00BC0C54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2α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2α</m:t>
                    </m:r>
                  </m:e>
                </m:func>
              </m:oMath>
            </m:oMathPara>
          </w:p>
          <w:p w:rsidR="00BC0C54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is correct.</m:t>
                </m:r>
              </m:oMath>
            </m:oMathPara>
          </w:p>
          <w:p w:rsidR="00BC0C54" w:rsidRPr="00A33FF1" w:rsidRDefault="00602D5C" w:rsidP="002178ED">
            <w:pPr>
              <w:pStyle w:val="ListParagraph"/>
              <w:numPr>
                <w:ilvl w:val="0"/>
                <w:numId w:val="24"/>
              </w:numPr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2α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 xml:space="preserve">=2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cosec 2</m:t>
              </m:r>
              <m:r>
                <w:rPr>
                  <w:rFonts w:ascii="Cambria Math" w:hAnsi="Cambria Math"/>
                </w:rPr>
                <m:t>α</m:t>
              </m:r>
            </m:oMath>
          </w:p>
          <w:p w:rsidR="00BC0C54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is incorrect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CD6197" w:rsidRPr="00DB5034" w:rsidRDefault="004335C2" w:rsidP="006B0C02">
            <w:pPr>
              <w:jc w:val="both"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a, b, c</m:t>
              </m:r>
            </m:oMath>
            <w:r w:rsidRPr="00DB5034">
              <w:rPr>
                <w:rFonts w:ascii="Cambria Math" w:hAnsi="Cambria Math"/>
                <w:i/>
              </w:rPr>
              <w:t xml:space="preserve"> </w:t>
            </w:r>
            <w:r w:rsidRPr="00DB5034">
              <w:rPr>
                <w:rFonts w:ascii="Cambria Math" w:hAnsi="Cambria Math"/>
              </w:rPr>
              <w:t xml:space="preserve">are in G.P. </w:t>
            </w:r>
            <m:oMath>
              <m:r>
                <w:rPr>
                  <w:rFonts w:ascii="Cambria Math" w:hAnsi="Cambria Math"/>
                </w:rPr>
                <m:t>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=ac</m:t>
              </m:r>
            </m:oMath>
          </w:p>
          <w:p w:rsidR="0045402F" w:rsidRPr="00DB5034" w:rsidRDefault="00A314A1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3537" w:dyaOrig="2848">
                <v:shape id="_x0000_i1060" type="#_x0000_t75" style="width:115.2pt;height:93.6pt" o:ole="">
                  <v:imagedata r:id="IM3S1025S0" o:title=""/>
                </v:shape>
                <o:OLEObject Type="Embed" ProgID="ChemDraw.Document.6.0" ShapeID="_x0000_i1060" DrawAspect="Content" ObjectID="_1478862258" r:id="OM3S1025S0"/>
              </w:object>
            </w:r>
          </w:p>
          <w:p w:rsidR="00D50F8A" w:rsidRPr="00DB5034" w:rsidRDefault="00D50F8A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Also triangle is right angled </w:t>
            </w:r>
            <m:oMath>
              <m:r>
                <w:rPr>
                  <w:rFonts w:ascii="Cambria Math" w:hAnsi="Cambria Math"/>
                </w:rPr>
                <m:t>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1B5518" w:rsidRPr="00DB5034" w:rsidRDefault="00BF07AD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+ac 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-1=0</m:t>
                </m:r>
              </m:oMath>
            </m:oMathPara>
          </w:p>
          <w:p w:rsidR="001B5518" w:rsidRPr="00DB5034" w:rsidRDefault="00BF07AD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-1±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D50F8A" w:rsidRPr="00DB5034" w:rsidRDefault="00BF07AD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B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is acute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1B5518" w:rsidRPr="00DB5034" w:rsidRDefault="009C4598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e>
                </m:ra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5</m:t>
                                    </m:r>
                                  </m:e>
                                </m:rad>
                                <m:r>
                                  <w:rPr>
                                    <w:rFonts w:ascii="Cambria Math" w:hAnsi="Cambria Math"/>
                                  </w:rPr>
                                  <m:t>-1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(a,b,d)</w:t>
            </w:r>
          </w:p>
          <w:p w:rsidR="00952AEB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-3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&gt;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  <w:p w:rsidR="00952AEB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⇒1-3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&gt;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  <w:p w:rsidR="00952AEB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</w:rPr>
                  <m:t>&gt;3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952AEB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&gt;0</m:t>
                </m:r>
              </m:oMath>
            </m:oMathPara>
          </w:p>
          <w:p w:rsidR="00952AEB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4x</m:t>
                    </m:r>
                  </m:e>
                </m:func>
                <m:r>
                  <w:rPr>
                    <w:rFonts w:ascii="Cambria Math" w:hAnsi="Cambria Math"/>
                  </w:rPr>
                  <m:t>&gt;0</m:t>
                </m:r>
              </m:oMath>
            </m:oMathPara>
          </w:p>
          <w:p w:rsidR="00952AEB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⇒4x∈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  <w:p w:rsidR="00016C7F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⇒4x∈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2nπ-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 2nπ+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 xml:space="preserve">, n∈Z,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generalizing now verify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036843" w:rsidRPr="00B25038" w:rsidRDefault="00036843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Since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x=0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for all </w:t>
            </w:r>
            <m:oMath>
              <m:r>
                <w:rPr>
                  <w:rFonts w:ascii="Cambria Math" w:hAnsi="Cambria Math"/>
                </w:rPr>
                <m:t>x</m:t>
              </m:r>
            </m:oMath>
          </w:p>
          <w:p w:rsidR="00036843" w:rsidRPr="00B25038" w:rsidRDefault="00036843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Putting </w:t>
            </w:r>
            <m:oMath>
              <m:r>
                <w:rPr>
                  <w:rFonts w:ascii="Cambria Math" w:hAnsi="Cambria Math"/>
                </w:rPr>
                <m:t>x=0</m:t>
              </m:r>
            </m:oMath>
            <w:r w:rsidRPr="00B25038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x=π/2</m:t>
              </m:r>
            </m:oMath>
            <w:r w:rsidRPr="00B25038">
              <w:rPr>
                <w:rFonts w:ascii="Cambria Math" w:hAnsi="Cambria Math"/>
              </w:rPr>
              <w:t>, we get</w:t>
            </w:r>
          </w:p>
          <w:p w:rsidR="00036843" w:rsidRPr="00B25038" w:rsidRDefault="006A1AF8" w:rsidP="000B4D3D">
            <w:pPr>
              <w:rPr>
                <w:rFonts w:ascii="Cambria Math" w:hAnsi="Cambria Math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=0,</m:t>
              </m:r>
            </m:oMath>
            <w:r w:rsidR="00036843" w:rsidRPr="00B25038">
              <w:rPr>
                <w:rFonts w:ascii="Cambria Math" w:hAnsi="Cambria Math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=0</m:t>
              </m:r>
            </m:oMath>
          </w:p>
          <w:p w:rsidR="00036843" w:rsidRPr="00B25038" w:rsidRDefault="00036843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Pr="00B25038">
              <w:rPr>
                <w:rFonts w:ascii="Cambria Math" w:hAnsi="Cambria Math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=-2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</w:p>
          <w:p w:rsidR="00036843" w:rsidRPr="00B25038" w:rsidRDefault="00036843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Therefore, the given equation becomes</w:t>
            </w:r>
          </w:p>
          <w:p w:rsidR="00036843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-2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x=0, ∀x</m:t>
                    </m:r>
                  </m:e>
                </m:func>
              </m:oMath>
            </m:oMathPara>
          </w:p>
          <w:p w:rsidR="00036843" w:rsidRPr="00B25038" w:rsidRDefault="00036843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=0, ∀x 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=0, ∀x</m:t>
                </m:r>
              </m:oMath>
            </m:oMathPara>
          </w:p>
          <w:p w:rsidR="00036843" w:rsidRPr="00B25038" w:rsidRDefault="00036843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above is satisfied for all values of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</w:p>
          <w:p w:rsidR="00036843" w:rsidRPr="00B25038" w:rsidRDefault="00036843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Hence, the infinite number of triplets </w:t>
            </w:r>
            <m:oMath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 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 -2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  <w:r w:rsidRPr="00B25038">
              <w:rPr>
                <w:rFonts w:ascii="Cambria Math" w:hAnsi="Cambria Math"/>
              </w:rPr>
              <w:t xml:space="preserve"> is possible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(a,c,d)</w:t>
            </w:r>
          </w:p>
          <w:p w:rsidR="0060068E" w:rsidRPr="00A33FF1" w:rsidRDefault="0060068E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object w:dxaOrig="3674" w:dyaOrig="4296">
                <v:shape id="_x0000_i1031" type="#_x0000_t75" style="width:122.4pt;height:2in" o:ole="">
                  <v:imagedata r:id="IM3S688S0" o:title=""/>
                </v:shape>
                <o:OLEObject Type="Embed" ProgID="ChemDraw.Document.6.0" ShapeID="_x0000_i1031" DrawAspect="Content" ObjectID="_1478862008" r:id="OM3S688S0"/>
              </w:object>
            </w:r>
          </w:p>
          <w:p w:rsidR="00706A6F" w:rsidRPr="00A33FF1" w:rsidRDefault="00706A6F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Using property of angle bisector, we get</w:t>
            </w:r>
          </w:p>
          <w:p w:rsidR="00706A6F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1-x</m:t>
                    </m:r>
                  </m:den>
                </m:f>
              </m:oMath>
            </m:oMathPara>
          </w:p>
          <w:p w:rsidR="00706A6F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409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(a,b)</w:t>
            </w:r>
          </w:p>
          <w:p w:rsidR="00706A6F" w:rsidRPr="00DB5034" w:rsidRDefault="00BC3B9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We have </w:t>
            </w:r>
            <m:oMath>
              <m:r>
                <w:rPr>
                  <w:rFonts w:ascii="Cambria Math" w:hAnsi="Cambria Math"/>
                </w:rPr>
                <m:t xml:space="preserve">2s=a+b+c,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s-a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s-b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s-c</m:t>
                  </m:r>
                </m:e>
              </m:d>
            </m:oMath>
          </w:p>
          <w:p w:rsidR="00BC3B9A" w:rsidRPr="00DB5034" w:rsidRDefault="00BC3B9A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Now,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A.M.≥G.M.</m:t>
              </m:r>
            </m:oMath>
          </w:p>
          <w:p w:rsidR="00386D9D" w:rsidRPr="00DB5034" w:rsidRDefault="00E35FF9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s-a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s-b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s-c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≥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s-a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s-b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s-c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1/4</m:t>
                    </m:r>
                  </m:sup>
                </m:sSup>
              </m:oMath>
            </m:oMathPara>
          </w:p>
          <w:p w:rsidR="008737EC" w:rsidRPr="00DB5034" w:rsidRDefault="00E35FF9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4s-2s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≥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1/4</m:t>
                    </m:r>
                  </m:sup>
                </m:sSup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s/2</m:t>
                    </m:r>
                  </m:e>
                </m:d>
                <m:r>
                  <w:rPr>
                    <w:rFonts w:ascii="Cambria Math" w:hAnsi="Cambria Math"/>
                  </w:rPr>
                  <m:t>≥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1/2</m:t>
                    </m:r>
                  </m:sup>
                </m:sSup>
                <m:r>
                  <w:rPr>
                    <w:rFonts w:ascii="Cambria Math" w:hAnsi="Cambria Math"/>
                  </w:rPr>
                  <m:t>⇒A≤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/4</m:t>
                    </m:r>
                  </m:e>
                </m:d>
              </m:oMath>
            </m:oMathPara>
          </w:p>
          <w:p w:rsidR="008737EC" w:rsidRPr="00DB5034" w:rsidRDefault="00E35FF9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Also, </w:t>
            </w:r>
            <m:oMath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s-a</m:t>
                      </m:r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s-b</m:t>
                      </m:r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s-c</m:t>
                      </m:r>
                    </m:e>
                  </m:d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  <m:r>
                <w:rPr>
                  <w:rFonts w:ascii="Cambria Math" w:hAnsi="Cambria Math"/>
                </w:rPr>
                <m:t>≥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s-a</m:t>
                          </m:r>
                        </m:e>
                      </m:d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s-b</m:t>
                          </m:r>
                        </m:e>
                      </m:d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s-c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1/3</m:t>
                  </m:r>
                </m:sup>
              </m:sSup>
            </m:oMath>
          </w:p>
          <w:p w:rsidR="008737EC" w:rsidRPr="00DB5034" w:rsidRDefault="00E35FF9" w:rsidP="006B0C02">
            <w:pPr>
              <w:jc w:val="both"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≥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1/3</m:t>
                  </m:r>
                </m:sup>
              </m:sSup>
            </m:oMath>
            <w:r w:rsidRPr="00DB5034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s</m:t>
                  </m:r>
                </m:den>
              </m:f>
              <m:r>
                <w:rPr>
                  <w:rFonts w:ascii="Cambria Math" w:hAnsi="Cambria Math"/>
                </w:rPr>
                <m:t>≤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27</m:t>
                  </m:r>
                </m:den>
              </m:f>
              <m:r>
                <w:rPr>
                  <w:rFonts w:ascii="Cambria Math" w:hAnsi="Cambria Math"/>
                </w:rPr>
                <m:t>⇒A≤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(b,d)</w:t>
            </w:r>
          </w:p>
          <w:p w:rsidR="00654BF3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α+β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cosec </m:t>
                </m:r>
                <m:r>
                  <w:rPr>
                    <w:rFonts w:ascii="Cambria Math" w:hAnsi="Cambria Math"/>
                  </w:rPr>
                  <m:t>γ=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15</m:t>
                    </m:r>
                  </m:den>
                </m:f>
              </m:oMath>
            </m:oMathPara>
          </w:p>
          <w:p w:rsidR="00654BF3" w:rsidRPr="00A33FF1" w:rsidRDefault="00654BF3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∴α+β+γ=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is true</m:t>
                </m:r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  <w:p w:rsidR="00654BF3" w:rsidRPr="00A33FF1" w:rsidRDefault="00654BF3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Also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α+β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den>
                </m:f>
              </m:oMath>
            </m:oMathPara>
          </w:p>
          <w:p w:rsidR="00654BF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den>
                </m:f>
              </m:oMath>
            </m:oMathPara>
          </w:p>
          <w:p w:rsidR="00016C7F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102C3C" w:rsidRPr="00A33FF1" w:rsidRDefault="00AA656D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π-α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p>
                            </m:sSup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3π+α</m:t>
                                </m:r>
                              </m:e>
                            </m:d>
                          </m:e>
                        </m:func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-2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p>
                        </m:sSup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π+α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6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(5π-α)</m:t>
                            </m:r>
                          </m:e>
                        </m:func>
                      </m:e>
                    </m:func>
                  </m:e>
                </m:d>
              </m:oMath>
            </m:oMathPara>
          </w:p>
          <w:p w:rsidR="00AA656D" w:rsidRPr="00A33FF1" w:rsidRDefault="00AA656D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=3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-2(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α+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AA656D" w:rsidRPr="00A33FF1" w:rsidRDefault="00AA656D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=3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-2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cos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α</m:t>
                                    </m:r>
                                  </m:e>
                                </m:func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α(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α+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cos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α</m:t>
                                    </m:r>
                                  </m:e>
                                </m:func>
                              </m:e>
                            </m:func>
                            <m:r>
                              <w:rPr>
                                <w:rFonts w:ascii="Cambria Math" w:hAnsi="Cambria Math"/>
                              </w:rPr>
                              <m:t>)</m:t>
                            </m:r>
                          </m:e>
                        </m:func>
                      </m:e>
                    </m:func>
                  </m:e>
                </m:d>
              </m:oMath>
            </m:oMathPara>
          </w:p>
          <w:p w:rsidR="00AA656D" w:rsidRPr="00A33FF1" w:rsidRDefault="00AA656D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=3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-2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</m:func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C50E27" w:rsidRPr="00B25038" w:rsidRDefault="00463354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x+3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x-2</m:t>
                    </m:r>
                  </m:e>
                </m:func>
                <m:r>
                  <w:rPr>
                    <w:rFonts w:ascii="Cambria Math" w:hAnsi="Cambria Math"/>
                  </w:rPr>
                  <m:t>&gt;0</m:t>
                </m:r>
              </m:oMath>
            </m:oMathPara>
          </w:p>
          <w:p w:rsidR="00463354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x+2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&gt;0</m:t>
                </m:r>
              </m:oMath>
            </m:oMathPara>
          </w:p>
          <w:p w:rsidR="00463354" w:rsidRPr="00B25038" w:rsidRDefault="00463354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x-1</m:t>
                  </m:r>
                </m:e>
              </m:func>
              <m:r>
                <w:rPr>
                  <w:rFonts w:ascii="Cambria Math" w:hAnsi="Cambria Math"/>
                </w:rPr>
                <m:t>&gt;0</m:t>
              </m:r>
            </m:oMath>
            <w:r w:rsidR="001C2EB7" w:rsidRPr="00B25038">
              <w:rPr>
                <w:rFonts w:ascii="Cambria Math" w:hAnsi="Cambria Math"/>
              </w:rPr>
              <w:t xml:space="preserve">   </w:t>
            </w:r>
            <m:oMath>
              <m:r>
                <w:rPr>
                  <w:rFonts w:ascii="Cambria Math" w:hAnsi="Cambria Math"/>
                </w:rPr>
                <m:t>[∵ -1≤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x≤1</m:t>
                  </m:r>
                </m:e>
              </m:func>
              <m:r>
                <w:rPr>
                  <w:rFonts w:ascii="Cambria Math" w:hAnsi="Cambria Math"/>
                </w:rPr>
                <m:t>]</m:t>
              </m:r>
            </m:oMath>
          </w:p>
          <w:p w:rsidR="00463354" w:rsidRPr="00B25038" w:rsidRDefault="00463354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x&gt;1/2</m:t>
                  </m:r>
                </m:e>
              </m:func>
              <m:r>
                <w:rPr>
                  <w:rFonts w:ascii="Cambria Math" w:hAnsi="Cambria Math"/>
                </w:rPr>
                <m:t xml:space="preserve"> ⇒x∈(π/6, 5π/6)  </m:t>
              </m:r>
            </m:oMath>
            <w:r w:rsidR="001C2EB7" w:rsidRPr="00B25038">
              <w:rPr>
                <w:rFonts w:ascii="Cambria Math" w:hAnsi="Cambria Math"/>
              </w:rPr>
              <w:t xml:space="preserve">  (i)</w:t>
            </w:r>
          </w:p>
          <w:p w:rsidR="00463354" w:rsidRPr="00B25038" w:rsidRDefault="00463354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Also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-x-2&lt;0 ⇒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x-2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x+1</m:t>
                  </m:r>
                </m:e>
              </m:d>
              <m:r>
                <w:rPr>
                  <w:rFonts w:ascii="Cambria Math" w:hAnsi="Cambria Math"/>
                </w:rPr>
                <m:t>&lt;0 ⇒-1&lt;x&lt;2</m:t>
              </m:r>
            </m:oMath>
            <w:r w:rsidR="001C2EB7" w:rsidRPr="00B25038">
              <w:rPr>
                <w:rFonts w:ascii="Cambria Math" w:hAnsi="Cambria Math"/>
              </w:rPr>
              <w:t xml:space="preserve">   (ii)</w:t>
            </w:r>
          </w:p>
          <w:p w:rsidR="001C2EB7" w:rsidRPr="00B25038" w:rsidRDefault="001C2EB7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Combining Eqs. (i) and (ii), we get</w:t>
            </w:r>
          </w:p>
          <w:p w:rsidR="001C2EB7" w:rsidRPr="00B25038" w:rsidRDefault="001C2EB7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x∈(π/6,2)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4148D5" w:rsidRDefault="004148D5" w:rsidP="00DE3BD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a </m:t>
              </m:r>
            </m:oMath>
            <w:r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c</m:t>
              </m:r>
            </m:oMath>
            <w:r>
              <w:rPr>
                <w:rFonts w:ascii="Cambria Math" w:hAnsi="Cambria Math"/>
              </w:rPr>
              <w:t xml:space="preserve"> are rational in </w:t>
            </w:r>
            <m:oMath>
              <m:r>
                <w:rPr>
                  <w:rFonts w:ascii="Cambria Math" w:hAnsi="Cambria Math"/>
                </w:rPr>
                <m:t>∆ABC</m:t>
              </m:r>
            </m:oMath>
            <w:r>
              <w:rPr>
                <w:rFonts w:ascii="Cambria Math" w:hAnsi="Cambria Math"/>
              </w:rPr>
              <w:t>,</w:t>
            </w:r>
          </w:p>
          <w:p w:rsidR="004148D5" w:rsidRDefault="004148D5" w:rsidP="00DE3BDD">
            <w:pPr>
              <w:rPr>
                <w:rFonts w:ascii="Cambria Math" w:hAnsi="Cambria Math"/>
                <w:color w:val="FF0000"/>
              </w:rPr>
            </w:pPr>
            <w:r>
              <w:object w:dxaOrig="2508" w:dyaOrig="219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3.45pt;height:63.85pt" o:ole="">
                  <v:imagedata r:id="IM3S318S0" o:title=""/>
                </v:shape>
                <o:OLEObject Type="Embed" ProgID="ChemDraw.Document.6.0" ShapeID="_x0000_i1025" DrawAspect="Content" ObjectID="_1440403266" r:id="OM3S318S0"/>
              </w:object>
            </w:r>
          </w:p>
          <w:p w:rsidR="004148D5" w:rsidRDefault="004148D5" w:rsidP="00DE3BDD">
            <w:pPr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a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⇒a=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 xml:space="preserve">= </m:t>
              </m:r>
            </m:oMath>
            <w:r w:rsidRPr="001F6AF3">
              <w:rPr>
                <w:rFonts w:ascii="Cambria Math" w:hAnsi="Cambria Math"/>
              </w:rPr>
              <w:t>rational</w:t>
            </w:r>
            <m:oMath>
              <m:r>
                <w:rPr>
                  <w:rFonts w:ascii="Cambria Math" w:hAnsi="Cambria Math"/>
                </w:rPr>
                <m:t xml:space="preserve">   (∴ c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B </m:t>
                  </m:r>
                </m:e>
              </m:func>
            </m:oMath>
            <w:r>
              <w:rPr>
                <w:rFonts w:ascii="Cambria Math" w:hAnsi="Cambria Math"/>
              </w:rPr>
              <w:t>are rational)</w:t>
            </w:r>
          </w:p>
          <w:p w:rsidR="004148D5" w:rsidRPr="005074EF" w:rsidRDefault="004148D5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a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 ⇒b=a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B=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rational</m:t>
                      </m:r>
                      <m:r>
                        <w:rPr>
                          <w:rFonts w:ascii="Cambria Math" w:hAnsi="Cambria Math"/>
                        </w:rPr>
                        <m:t xml:space="preserve">  (∵a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and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B </m:t>
                          </m:r>
                        </m:e>
                      </m:func>
                    </m:e>
                  </m:func>
                </m:e>
              </m:func>
            </m:oMath>
            <w:r>
              <w:rPr>
                <w:rFonts w:ascii="Cambria Math" w:hAnsi="Cambria Math"/>
              </w:rPr>
              <w:t>are rational)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(a,c,d)</w:t>
            </w:r>
          </w:p>
          <w:p w:rsidR="002B1750" w:rsidRPr="00B25038" w:rsidRDefault="00215C2C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We have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=1-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r>
                <w:rPr>
                  <w:rFonts w:ascii="Cambria Math" w:hAnsi="Cambria Math"/>
                </w:rPr>
                <m:t>=2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="00C63F1F"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cosec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θ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=2</m:t>
              </m:r>
            </m:oMath>
          </w:p>
          <w:p w:rsidR="00720461" w:rsidRPr="00B25038" w:rsidRDefault="00C63F1F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or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cot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=2</m:t>
              </m:r>
            </m:oMath>
            <w:r w:rsidRPr="00B25038">
              <w:rPr>
                <w:rFonts w:ascii="Cambria Math" w:hAnsi="Cambria Math"/>
              </w:rPr>
              <w:t xml:space="preserve">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θ+1</m:t>
                  </m:r>
                </m:e>
              </m:func>
              <m:r>
                <w:rPr>
                  <w:rFonts w:ascii="Cambria Math" w:hAnsi="Cambria Math"/>
                </w:rPr>
                <m:t>=2</m:t>
              </m:r>
            </m:oMath>
          </w:p>
          <w:p w:rsidR="00720461" w:rsidRPr="00B25038" w:rsidRDefault="00C63F1F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=1  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=±1 ⇒θ=nπ±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,n∈Z</m:t>
                </m:r>
              </m:oMath>
            </m:oMathPara>
          </w:p>
          <w:p w:rsidR="00215C2C" w:rsidRPr="00B25038" w:rsidRDefault="00C63F1F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Moreover,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 xml:space="preserve"> 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=0⇒θ=nπ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(a,b,d)</w:t>
            </w:r>
          </w:p>
          <w:p w:rsidR="00E968FD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x+π/3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x=a</m:t>
                    </m:r>
                  </m:e>
                </m:func>
              </m:oMath>
            </m:oMathPara>
          </w:p>
          <w:p w:rsidR="00E968FD" w:rsidRPr="00B25038" w:rsidRDefault="00E968F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/2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=a</m:t>
                </m:r>
              </m:oMath>
            </m:oMathPara>
          </w:p>
          <w:p w:rsidR="00E968FD" w:rsidRPr="00B25038" w:rsidRDefault="00E968F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3/2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/2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=a</m:t>
                </m:r>
              </m:oMath>
            </m:oMathPara>
          </w:p>
          <w:p w:rsidR="00E968FD" w:rsidRPr="00B25038" w:rsidRDefault="00E968F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9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</m:e>
                </m:rad>
                <m:r>
                  <w:rPr>
                    <w:rFonts w:ascii="Cambria Math" w:hAnsi="Cambria Math"/>
                  </w:rPr>
                  <m:t>≤a≤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9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</m:e>
                </m:rad>
              </m:oMath>
            </m:oMathPara>
          </w:p>
          <w:p w:rsidR="00E968FD" w:rsidRPr="00B25038" w:rsidRDefault="00E968FD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r>
                <w:rPr>
                  <w:rFonts w:ascii="Cambria Math" w:hAnsi="Cambria Math"/>
                </w:rPr>
                <m:t>≤a≤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</m:oMath>
            <w:r w:rsidRPr="00B25038">
              <w:rPr>
                <w:rFonts w:ascii="Cambria Math" w:hAnsi="Cambria Math"/>
              </w:rPr>
              <w:t xml:space="preserve">       (i)</w:t>
            </w:r>
          </w:p>
          <w:p w:rsidR="00E968FD" w:rsidRPr="00B25038" w:rsidRDefault="00E968FD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Hence, there are three integral values of </w:t>
            </w:r>
            <m:oMath>
              <m:r>
                <w:rPr>
                  <w:rFonts w:ascii="Cambria Math" w:hAnsi="Cambria Math"/>
                </w:rPr>
                <m:t>a=-1, 0, 1</m:t>
              </m:r>
            </m:oMath>
            <w:r w:rsidRPr="00B25038">
              <w:rPr>
                <w:rFonts w:ascii="Cambria Math" w:hAnsi="Cambria Math"/>
              </w:rPr>
              <w:t xml:space="preserve"> whose sum is </w:t>
            </w:r>
            <m:oMath>
              <m:r>
                <w:rPr>
                  <w:rFonts w:ascii="Cambria Math" w:hAnsi="Cambria Math"/>
                </w:rPr>
                <m:t>0</m:t>
              </m:r>
            </m:oMath>
          </w:p>
          <w:p w:rsidR="00E968FD" w:rsidRPr="00B25038" w:rsidRDefault="00E968FD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>a=1,</m:t>
              </m:r>
            </m:oMath>
            <w:r w:rsidRPr="00B25038">
              <w:rPr>
                <w:rFonts w:ascii="Cambria Math" w:hAnsi="Cambria Math"/>
              </w:rPr>
              <w:t xml:space="preserve"> the given equation is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  <m:r>
                    <w:rPr>
                      <w:rFonts w:ascii="Cambria Math" w:hAnsi="Cambria Math"/>
                    </w:rPr>
                    <m:t>/2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1/2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=1/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</m:oMath>
          </w:p>
          <w:p w:rsidR="00E968FD" w:rsidRPr="00B25038" w:rsidRDefault="00E968F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x+π/6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=1/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  <w:p w:rsidR="00E968FD" w:rsidRPr="00B25038" w:rsidRDefault="00E968FD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⇒x+π/6=2nπ±α</m:t>
              </m:r>
            </m:oMath>
            <w:r w:rsidRPr="00B25038">
              <w:rPr>
                <w:rFonts w:ascii="Cambria Math" w:hAnsi="Cambria Math"/>
              </w:rPr>
              <w:t xml:space="preserve">, where </w:t>
            </w:r>
            <m:oMath>
              <m:r>
                <w:rPr>
                  <w:rFonts w:ascii="Cambria Math" w:hAnsi="Cambria Math"/>
                </w:rPr>
                <m:t>α=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1/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</m:rad>
                    </m:e>
                  </m:d>
                </m:e>
              </m:func>
            </m:oMath>
          </w:p>
          <w:p w:rsidR="00E968FD" w:rsidRPr="00B25038" w:rsidRDefault="00E968FD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⇒x=2nπ-π/6±α</m:t>
                </m:r>
              </m:oMath>
            </m:oMathPara>
          </w:p>
          <w:p w:rsidR="002B1750" w:rsidRPr="00B25038" w:rsidRDefault="00E968FD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Hence, the solutions for </w:t>
            </w:r>
            <m:oMath>
              <m:r>
                <w:rPr>
                  <w:rFonts w:ascii="Cambria Math" w:hAnsi="Cambria Math"/>
                </w:rPr>
                <m:t>a=1</m:t>
              </m:r>
            </m:oMath>
            <w:r w:rsidRPr="00B25038">
              <w:rPr>
                <w:rFonts w:ascii="Cambria Math" w:hAnsi="Cambria Math"/>
              </w:rPr>
              <w:t xml:space="preserve"> in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  <m:r>
                <w:rPr>
                  <w:rFonts w:ascii="Cambria Math" w:hAnsi="Cambria Math"/>
                </w:rPr>
                <m:t xml:space="preserve"> </m:t>
              </m:r>
            </m:oMath>
            <w:r w:rsidRPr="00B25038">
              <w:rPr>
                <w:rFonts w:ascii="Cambria Math" w:hAnsi="Cambria Math"/>
              </w:rPr>
              <w:t xml:space="preserve">are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1/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</m:rad>
                    </m:e>
                  </m:d>
                </m:e>
              </m:func>
              <m:r>
                <w:rPr>
                  <w:rFonts w:ascii="Cambria Math" w:hAnsi="Cambria Math"/>
                </w:rPr>
                <m:t>-π/6, 11/6-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1/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</m:rad>
                    </m:e>
                  </m:d>
                </m:e>
              </m:fun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(a,c,d)</w:t>
            </w:r>
          </w:p>
          <w:p w:rsidR="009D6167" w:rsidRPr="00DB5034" w:rsidRDefault="000E201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Given that </w:t>
            </w:r>
            <m:oMath>
              <m:r>
                <w:rPr>
                  <w:rFonts w:ascii="Cambria Math" w:hAnsi="Cambria Math"/>
                </w:rPr>
                <m:t xml:space="preserve">s-a, s-b </m:t>
              </m:r>
            </m:oMath>
            <w:r w:rsidR="00BF07AD" w:rsidRPr="00DB5034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 xml:space="preserve">s-c </m:t>
              </m:r>
            </m:oMath>
            <w:r w:rsidRPr="00DB5034">
              <w:rPr>
                <w:rFonts w:ascii="Cambria Math" w:hAnsi="Cambria Math"/>
              </w:rPr>
              <w:t>are in A.P.</w:t>
            </w:r>
          </w:p>
          <w:p w:rsidR="0012679A" w:rsidRPr="00DB5034" w:rsidRDefault="00BF07AD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⇒a, b, c</m:t>
              </m:r>
            </m:oMath>
            <w:r w:rsidR="0012679A" w:rsidRPr="00DB5034">
              <w:rPr>
                <w:rFonts w:ascii="Cambria Math" w:hAnsi="Cambria Math"/>
              </w:rPr>
              <w:t xml:space="preserve"> are in A.P.</w:t>
            </w:r>
          </w:p>
          <w:p w:rsidR="00E16929" w:rsidRPr="00DB5034" w:rsidRDefault="00BF07AD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∆</m:t>
                  </m:r>
                </m:num>
                <m:den>
                  <m:r>
                    <w:rPr>
                      <w:rFonts w:ascii="Cambria Math" w:hAnsi="Cambria Math"/>
                    </w:rPr>
                    <m:t>s-a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∆</m:t>
                  </m:r>
                </m:num>
                <m:den>
                  <m:r>
                    <w:rPr>
                      <w:rFonts w:ascii="Cambria Math" w:hAnsi="Cambria Math"/>
                    </w:rPr>
                    <m:t>s-b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∆</m:t>
                  </m:r>
                </m:num>
                <m:den>
                  <m:r>
                    <w:rPr>
                      <w:rFonts w:ascii="Cambria Math" w:hAnsi="Cambria Math"/>
                    </w:rPr>
                    <m:t>s-c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>are 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H.P.</m:t>
              </m:r>
            </m:oMath>
          </w:p>
          <w:p w:rsidR="0012679A" w:rsidRPr="00DB5034" w:rsidRDefault="00BF07AD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="00A93C37" w:rsidRPr="00DB5034">
              <w:rPr>
                <w:rFonts w:ascii="Cambria Math" w:hAnsi="Cambria Math"/>
              </w:rPr>
              <w:t xml:space="preserve"> are in H.P.</w:t>
            </w:r>
          </w:p>
          <w:p w:rsidR="00E16929" w:rsidRPr="00DB5034" w:rsidRDefault="00BF07AD" w:rsidP="006B0C02">
            <w:pPr>
              <w:jc w:val="both"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Also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2bc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2b-c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2bc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4c-3b</m:t>
                  </m:r>
                </m:num>
                <m:den>
                  <m:r>
                    <w:rPr>
                      <w:rFonts w:ascii="Cambria Math" w:hAnsi="Cambria Math"/>
                    </w:rPr>
                    <m:t>2b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(a,b,c)</w:t>
            </w:r>
          </w:p>
          <w:p w:rsidR="006666F0" w:rsidRDefault="006666F0" w:rsidP="006666F0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9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2x+1-6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6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2x-6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cos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6</m:t>
                                        </m:r>
                                      </m:sup>
                                    </m:sSup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x+2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cos</m:t>
                                        </m:r>
                                      </m:fName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2x</m:t>
                                        </m:r>
                                      </m:e>
                                    </m:func>
                                  </m:e>
                                </m:func>
                              </m:e>
                            </m:func>
                          </m:e>
                        </m:func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6666F0" w:rsidRDefault="006666F0" w:rsidP="006666F0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6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x-1-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2x</m:t>
                                </m:r>
                              </m:e>
                            </m:func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6666F0" w:rsidRDefault="006666F0" w:rsidP="006666F0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x(3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x-2)=0</m:t>
                        </m:r>
                      </m:e>
                    </m:func>
                  </m:e>
                </m:func>
              </m:oMath>
            </m:oMathPara>
          </w:p>
          <w:p w:rsidR="006666F0" w:rsidRDefault="006666F0" w:rsidP="006666F0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x=0</m:t>
                    </m:r>
                  </m:e>
                </m:func>
              </m:oMath>
            </m:oMathPara>
          </w:p>
          <w:p w:rsidR="006666F0" w:rsidRDefault="006666F0" w:rsidP="006666F0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 x=nπ+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 n∈I</m:t>
                </m:r>
              </m:oMath>
            </m:oMathPara>
          </w:p>
          <w:p w:rsidR="006666F0" w:rsidRDefault="006666F0" w:rsidP="006666F0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func>
            </m:oMath>
          </w:p>
          <w:p w:rsidR="006666F0" w:rsidRDefault="006666F0" w:rsidP="006666F0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x=±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e>
                    </m:rad>
                  </m:e>
                </m:func>
              </m:oMath>
            </m:oMathPara>
          </w:p>
          <w:p w:rsidR="006666F0" w:rsidRDefault="006666F0" w:rsidP="006666F0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x=±</m:t>
                    </m:r>
                    <m:rad>
                      <m:ra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g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den>
                            </m:f>
                          </m:e>
                        </m:d>
                      </m:e>
                    </m:rad>
                  </m:e>
                </m:func>
              </m:oMath>
            </m:oMathPara>
          </w:p>
          <w:p w:rsidR="006666F0" w:rsidRDefault="006666F0" w:rsidP="006666F0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 x=nπ±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rad>
                      <m:ra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g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den>
                            </m:f>
                          </m:e>
                        </m:d>
                      </m:e>
                    </m:rad>
                  </m:e>
                </m:func>
                <m:r>
                  <w:rPr>
                    <w:rFonts w:ascii="Cambria Math" w:hAnsi="Cambria Math"/>
                  </w:rPr>
                  <m:t>, n∈I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(b,c,d)</w:t>
            </w:r>
          </w:p>
          <w:p w:rsidR="00016C7F" w:rsidRPr="00A33FF1" w:rsidRDefault="00C46138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Opposite angles of a cyclic quadrilateral are supplementary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419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(a,c,d)</w:t>
            </w:r>
          </w:p>
          <w:p w:rsidR="002B1750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3α</m:t>
                    </m:r>
                  </m:e>
                </m:func>
              </m:oMath>
            </m:oMathPara>
          </w:p>
          <w:p w:rsidR="007E5898" w:rsidRPr="00B25038" w:rsidRDefault="007E5898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Putting </w:t>
            </w:r>
            <m:oMath>
              <m:r>
                <w:rPr>
                  <w:rFonts w:ascii="Cambria Math" w:hAnsi="Cambria Math"/>
                </w:rPr>
                <m:t xml:space="preserve">n=0, 1, </m:t>
              </m:r>
            </m:oMath>
            <w:r w:rsidRPr="00B25038">
              <w:rPr>
                <w:rFonts w:ascii="Cambria Math" w:hAnsi="Cambria Math"/>
              </w:rPr>
              <w:t>we have</w:t>
            </w:r>
          </w:p>
          <w:p w:rsidR="007E5898" w:rsidRPr="00B25038" w:rsidRDefault="007E589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3α=2nπ±3α</m:t>
                </m:r>
              </m:oMath>
            </m:oMathPara>
          </w:p>
          <w:p w:rsidR="007E5898" w:rsidRPr="00B25038" w:rsidRDefault="007E5898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∴3θ=3α </m:t>
              </m:r>
            </m:oMath>
            <w:r w:rsidR="00791055" w:rsidRPr="00B25038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-3α</m:t>
              </m:r>
            </m:oMath>
            <w:r w:rsidR="00791055" w:rsidRPr="00B25038">
              <w:rPr>
                <w:rFonts w:ascii="Cambria Math" w:hAnsi="Cambria Math"/>
              </w:rPr>
              <w:t xml:space="preserve"> or </w:t>
            </w:r>
            <m:oMath>
              <m:r>
                <w:rPr>
                  <w:rFonts w:ascii="Cambria Math" w:hAnsi="Cambria Math"/>
                </w:rPr>
                <m:t xml:space="preserve">2π+3α </m:t>
              </m:r>
            </m:oMath>
            <w:r w:rsidR="00791055" w:rsidRPr="00B25038">
              <w:rPr>
                <w:rFonts w:ascii="Cambria Math" w:hAnsi="Cambria Math"/>
              </w:rPr>
              <w:t>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2π-3α</m:t>
              </m:r>
            </m:oMath>
          </w:p>
          <w:p w:rsidR="007E5898" w:rsidRPr="00B25038" w:rsidRDefault="007E5898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θ=α </m:t>
              </m:r>
            </m:oMath>
            <w:r w:rsidR="00791055" w:rsidRPr="00B25038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 xml:space="preserve">-α </m:t>
              </m:r>
            </m:oMath>
            <w:r w:rsidR="00791055" w:rsidRPr="00B25038">
              <w:rPr>
                <w:rFonts w:ascii="Cambria Math" w:hAnsi="Cambria Math"/>
              </w:rPr>
              <w:t>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2π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+α</m:t>
              </m:r>
            </m:oMath>
            <w:r w:rsidR="00791055"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2π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-α⇒</m:t>
              </m:r>
            </m:oMath>
            <w:r w:rsidR="00791055" w:rsidRPr="00B25038">
              <w:rPr>
                <w:rFonts w:ascii="Cambria Math" w:hAnsi="Cambria Math"/>
              </w:rPr>
              <w:t xml:space="preserve"> (a), (c), (d)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are correct</m:t>
              </m:r>
            </m:oMath>
          </w:p>
          <w:p w:rsidR="007E5898" w:rsidRPr="00B25038" w:rsidRDefault="00791055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n=-1</m:t>
              </m:r>
            </m:oMath>
            <w:r w:rsidRPr="00B25038">
              <w:rPr>
                <w:rFonts w:ascii="Cambria Math" w:hAnsi="Cambria Math"/>
              </w:rPr>
              <w:t>,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3θ=-2π±3α</m:t>
              </m:r>
            </m:oMath>
          </w:p>
          <w:p w:rsidR="007E5898" w:rsidRPr="00B25038" w:rsidRDefault="0079105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⇒θ=-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±α</m:t>
                </m:r>
              </m:oMath>
            </m:oMathPara>
          </w:p>
          <w:p w:rsidR="007969A4" w:rsidRPr="00B25038" w:rsidRDefault="0079105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±α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±α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±α</m:t>
                        </m:r>
                      </m:e>
                    </m:d>
                  </m:e>
                </m:func>
              </m:oMath>
            </m:oMathPara>
          </w:p>
          <w:p w:rsidR="007E5898" w:rsidRPr="00B25038" w:rsidRDefault="007969A4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±α</m:t>
                            </m:r>
                          </m:e>
                        </m:d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±α</m:t>
                        </m:r>
                      </m:e>
                    </m:d>
                  </m:e>
                </m:func>
              </m:oMath>
            </m:oMathPara>
          </w:p>
          <w:p w:rsidR="007969A4" w:rsidRPr="00B25038" w:rsidRDefault="007969A4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Hence, (b) is not correct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(a,d)</w:t>
            </w:r>
          </w:p>
          <w:p w:rsidR="00913EB9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ax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C25BE6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sub>
                            </m:sSub>
                          </m:fName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C25BE6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sub>
                            </m:sSub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C25BE6" w:rsidRPr="00E50692" w:rsidRDefault="00C25BE6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Let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x=y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we have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y+1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y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2+y</m:t>
                    </m:r>
                  </m:den>
                </m:f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C25BE6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⇒6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+11y+4=0</m:t>
                </m:r>
              </m:oMath>
            </m:oMathPara>
          </w:p>
          <w:p w:rsidR="009D0D7E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⇒y=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9D0D7E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-4/3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,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-1/2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(a,b)</w:t>
            </w:r>
          </w:p>
          <w:p w:rsidR="00721D29" w:rsidRPr="00DB5034" w:rsidRDefault="009C4598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b+c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2c</m:t>
                        </m:r>
                      </m:den>
                    </m:f>
                  </m:e>
                </m:rad>
                <m:r>
                  <w:rPr>
                    <w:rFonts w:ascii="Cambria Math" w:hAnsi="Cambria Math"/>
                  </w:rPr>
                  <m:t>⇒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b+c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2c</m:t>
                        </m:r>
                      </m:den>
                    </m:f>
                  </m:e>
                </m:ra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s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s-a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bc</m:t>
                        </m:r>
                      </m:den>
                    </m:f>
                  </m:e>
                </m:rad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+bc=2s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s-a</m:t>
                    </m:r>
                  </m:e>
                </m:d>
              </m:oMath>
            </m:oMathPara>
          </w:p>
          <w:p w:rsidR="00721D29" w:rsidRPr="00DB5034" w:rsidRDefault="00BF07AD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+bc=2s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s-a</m:t>
                    </m:r>
                  </m:e>
                </m:d>
              </m:oMath>
            </m:oMathPara>
          </w:p>
          <w:p w:rsidR="00721D29" w:rsidRPr="00DB5034" w:rsidRDefault="00721D29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a+b+c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b+c-a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  <w:p w:rsidR="00016C7F" w:rsidRPr="00DB5034" w:rsidRDefault="00BF07AD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⇒∠C=π/2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 c, d)</w:t>
            </w:r>
          </w:p>
          <w:p w:rsidR="00913EB9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x+2</m:t>
                    </m:r>
                  </m:sup>
                </m:sSup>
                <m:r>
                  <w:rPr>
                    <w:rFonts w:ascii="Cambria Math" w:hAnsi="Cambria Math"/>
                  </w:rPr>
                  <m:t>.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6-x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sup>
                </m:sSup>
                <m:r>
                  <w:rPr>
                    <w:rFonts w:ascii="Cambria Math" w:hAnsi="Cambria Math"/>
                  </w:rPr>
                  <m:t xml:space="preserve">.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  <m: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sup>
                </m:sSup>
              </m:oMath>
            </m:oMathPara>
          </w:p>
          <w:p w:rsidR="001D1BDC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6-x-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-x-2</m:t>
                    </m:r>
                  </m:sup>
                </m:sSup>
              </m:oMath>
            </m:oMathPara>
          </w:p>
          <w:p w:rsidR="001D1BDC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6-x-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-x-2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base 10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1D1BDC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6-x-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-x-2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</m:oMath>
            </m:oMathPara>
          </w:p>
          <w:p w:rsidR="001D1BDC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⇒6-x-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10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-x-2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-x+6</m:t>
                    </m:r>
                  </m:e>
                </m:d>
              </m:oMath>
            </m:oMathPara>
          </w:p>
          <w:p w:rsidR="001D1BDC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⇒6-x-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10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4-2x</m:t>
                    </m:r>
                  </m:e>
                </m:d>
              </m:oMath>
            </m:oMathPara>
          </w:p>
          <w:p w:rsidR="001D1BDC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+x-6=2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10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x-2</m:t>
                    </m:r>
                  </m:e>
                </m:d>
              </m:oMath>
            </m:oMathPara>
          </w:p>
          <w:p w:rsidR="001D1BDC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x+3 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x-2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10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x-2</m:t>
                    </m:r>
                  </m:e>
                </m:d>
              </m:oMath>
            </m:oMathPara>
          </w:p>
          <w:p w:rsidR="001D1BDC" w:rsidRPr="00E50692" w:rsidRDefault="001D1BDC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Therefore, either </w:t>
            </w:r>
            <m:oMath>
              <m:r>
                <w:rPr>
                  <w:rFonts w:ascii="Cambria Math" w:hAnsi="Cambria Math"/>
                </w:rPr>
                <m:t xml:space="preserve">x=2 </m:t>
              </m:r>
            </m:oMath>
            <w:r w:rsidR="007027FE" w:rsidRPr="00E50692">
              <w:rPr>
                <w:rFonts w:ascii="Cambria Math" w:hAnsi="Cambria Math"/>
              </w:rPr>
              <w:t>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x+3=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func>
            </m:oMath>
          </w:p>
          <w:p w:rsidR="001D1BDC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4-3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1000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;x=-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250</m:t>
                        </m:r>
                      </m:e>
                    </m: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1A47F3" w:rsidRPr="00B25038" w:rsidRDefault="001A47F3" w:rsidP="000B4D3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x+y=2π/3  ⇒y=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2π/3</m:t>
                    </m:r>
                  </m:e>
                </m:d>
                <m:r>
                  <w:rPr>
                    <w:rFonts w:ascii="Cambria Math" w:hAnsi="Cambria Math"/>
                  </w:rPr>
                  <m:t>-x</m:t>
                </m:r>
              </m:oMath>
            </m:oMathPara>
          </w:p>
          <w:p w:rsidR="001A47F3" w:rsidRPr="00B25038" w:rsidRDefault="001A47F3" w:rsidP="000B4D3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2π/3-x</m:t>
                        </m:r>
                      </m:e>
                    </m:d>
                  </m:e>
                </m:func>
              </m:oMath>
            </m:oMathPara>
          </w:p>
          <w:p w:rsidR="001A47F3" w:rsidRPr="00B25038" w:rsidRDefault="001A47F3" w:rsidP="000B4D3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/2</m:t>
                        </m:r>
                      </m:e>
                    </m: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1/2</m:t>
                        </m:r>
                      </m:e>
                    </m: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2B1750" w:rsidRPr="00B25038" w:rsidRDefault="00035132" w:rsidP="000B4D3D">
            <w:pPr>
              <w:jc w:val="both"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=0  ⇒x=nπ+π/2, n∈Z  ⇒y=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-nπ-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>-nπ</m:t>
                </m:r>
              </m:oMath>
            </m:oMathPara>
          </w:p>
          <w:p w:rsidR="001A47F3" w:rsidRPr="00B25038" w:rsidRDefault="001A47F3" w:rsidP="000B4D3D">
            <w:pPr>
              <w:jc w:val="both"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Hence, for </w:t>
            </w:r>
            <m:oMath>
              <m:r>
                <w:rPr>
                  <w:rFonts w:ascii="Cambria Math" w:hAnsi="Cambria Math"/>
                </w:rPr>
                <m:t>x∈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4π</m:t>
                  </m:r>
                </m:e>
              </m:d>
              <m:r>
                <w:rPr>
                  <w:rFonts w:ascii="Cambria Math" w:hAnsi="Cambria Math"/>
                </w:rPr>
                <m:t>, x=π/2, 3π/2, 5π/2, 7π/2</m:t>
              </m:r>
            </m:oMath>
          </w:p>
          <w:p w:rsidR="001A47F3" w:rsidRPr="00B25038" w:rsidRDefault="00035132" w:rsidP="000B4D3D">
            <w:pPr>
              <w:jc w:val="both"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a</w:t>
            </w:r>
            <w:r w:rsidR="001A47F3" w:rsidRPr="00B25038">
              <w:rPr>
                <w:rFonts w:ascii="Cambria Math" w:hAnsi="Cambria Math"/>
              </w:rPr>
              <w:t xml:space="preserve">nd for </w:t>
            </w:r>
            <m:oMath>
              <m:r>
                <w:rPr>
                  <w:rFonts w:ascii="Cambria Math" w:hAnsi="Cambria Math"/>
                </w:rPr>
                <m:t>y∈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4π</m:t>
                  </m:r>
                </m:e>
              </m:d>
              <m:r>
                <w:rPr>
                  <w:rFonts w:ascii="Cambria Math" w:hAnsi="Cambria Math"/>
                </w:rPr>
                <m:t>, y=π/6, 7π/6, 13π/6, 19π/6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(a,b,c,d)</w:t>
            </w:r>
          </w:p>
          <w:p w:rsidR="0080296E" w:rsidRPr="00DB5034" w:rsidRDefault="008E152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From the given equation, we get</w:t>
            </w:r>
          </w:p>
          <w:p w:rsidR="008E1523" w:rsidRPr="00DB5034" w:rsidRDefault="009C4598" w:rsidP="006B0C02">
            <w:pPr>
              <w:rPr>
                <w:rFonts w:ascii="Cambria Math" w:hAnsi="Cambria Math"/>
                <w:i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/ab</m:t>
                  </m:r>
                </m:e>
              </m:d>
              <m:r>
                <w:rPr>
                  <w:rFonts w:ascii="Cambria Math" w:hAnsi="Cambria Math"/>
                </w:rPr>
                <m:t xml:space="preserve"> </m:t>
              </m:r>
            </m:oMath>
            <w:r w:rsidR="005F4F7A" w:rsidRPr="00DB5034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8E1523" w:rsidRPr="00DB5034" w:rsidRDefault="005F4F7A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Since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A+B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 xml:space="preserve">, </m:t>
              </m:r>
            </m:oMath>
            <w:r w:rsidRPr="00DB5034">
              <w:rPr>
                <w:rFonts w:ascii="Cambria Math" w:hAnsi="Cambria Math"/>
              </w:rPr>
              <w:t>we have</w:t>
            </w:r>
          </w:p>
          <w:p w:rsidR="008E1523" w:rsidRPr="00DB5034" w:rsidRDefault="008E1523" w:rsidP="006B0C02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A+B=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="005F4F7A" w:rsidRPr="00DB5034">
              <w:rPr>
                <w:rFonts w:ascii="Cambria Math" w:hAnsi="Cambria Math"/>
              </w:rPr>
              <w:t>and hence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BE4C72" w:rsidRPr="00DB5034" w:rsidRDefault="00BE4C72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3691" w:dyaOrig="2539">
                <v:shape id="_x0000_i1055" type="#_x0000_t75" style="width:122.4pt;height:86.4pt" o:ole="">
                  <v:imagedata r:id="IM3S1029S0" o:title=""/>
                </v:shape>
                <o:OLEObject Type="Embed" ProgID="ChemDraw.Document.6.0" ShapeID="_x0000_i1055" DrawAspect="Content" ObjectID="_1478862253" r:id="OM3S1029S0"/>
              </w:object>
            </w:r>
          </w:p>
          <w:p w:rsidR="008E1523" w:rsidRPr="00DB5034" w:rsidRDefault="008E152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Therefore,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Pr="00DB5034">
              <w:rPr>
                <w:rFonts w:ascii="Cambria Math" w:hAnsi="Cambria Math"/>
              </w:rPr>
              <w:t xml:space="preserve"> is right angled at </w:t>
            </w:r>
            <m:oMath>
              <m:r>
                <w:rPr>
                  <w:rFonts w:ascii="Cambria Math" w:hAnsi="Cambria Math"/>
                </w:rPr>
                <m:t>C</m:t>
              </m:r>
            </m:oMath>
          </w:p>
          <w:p w:rsidR="008E1523" w:rsidRPr="00DB5034" w:rsidRDefault="008E152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Hence,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=a/b,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=b/a,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=0,</m:t>
              </m:r>
            </m:oMath>
          </w:p>
          <w:p w:rsidR="008E1523" w:rsidRPr="00DB5034" w:rsidRDefault="009C4598" w:rsidP="006B0C02">
            <w:pPr>
              <w:rPr>
                <w:rFonts w:ascii="Cambria Math" w:hAnsi="Cambria Math"/>
                <w:i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=a/c,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 xml:space="preserve">=b/c </m:t>
              </m:r>
            </m:oMath>
            <w:r w:rsidR="005F4F7A" w:rsidRPr="00DB5034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8E1523" w:rsidRPr="00DB5034" w:rsidRDefault="005F4F7A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So,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+1=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 xml:space="preserve">+1=1+1=2 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∵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=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</m:oMath>
          </w:p>
          <w:p w:rsidR="00155F23" w:rsidRPr="00DB5034" w:rsidRDefault="00155F2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Hence, all options are correct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(a,b,c,d)</w:t>
            </w:r>
          </w:p>
          <w:p w:rsidR="00016C7F" w:rsidRPr="00A33FF1" w:rsidRDefault="00665741" w:rsidP="002178E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For </m:t>
              </m:r>
              <m:r>
                <w:rPr>
                  <w:rFonts w:ascii="Cambria Math" w:hAnsi="Cambria Math"/>
                </w:rPr>
                <m:t>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&lt;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</w:p>
          <w:p w:rsidR="00380AD1" w:rsidRPr="00A33FF1" w:rsidRDefault="00665741" w:rsidP="002178E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Also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&lt;0</m:t>
                </m:r>
              </m:oMath>
            </m:oMathPara>
          </w:p>
          <w:p w:rsidR="00380AD1" w:rsidRPr="00A33FF1" w:rsidRDefault="00FD4C00" w:rsidP="002178E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&gt;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</m:func>
                  </m:sup>
                </m:sSup>
              </m:oMath>
            </m:oMathPara>
          </w:p>
          <w:p w:rsidR="00380AD1" w:rsidRPr="00A33FF1" w:rsidRDefault="00380AD1" w:rsidP="002178E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="Cambria Math" w:hAnsi="Cambria Math"/>
                <w:i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For </m:t>
              </m:r>
              <m:r>
                <w:rPr>
                  <w:rFonts w:ascii="Cambria Math" w:hAnsi="Cambria Math"/>
                </w:rPr>
                <m:t>x∈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cosec </m:t>
              </m:r>
              <m:r>
                <w:rPr>
                  <w:rFonts w:ascii="Cambria Math" w:hAnsi="Cambria Math"/>
                </w:rPr>
                <m:t>x≥1</m:t>
              </m:r>
            </m:oMath>
          </w:p>
          <w:p w:rsidR="00380AD1" w:rsidRPr="00A33FF1" w:rsidRDefault="00FD4C00" w:rsidP="002178ED">
            <w:pPr>
              <w:jc w:val="both"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cosec 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) ≥0</m:t>
                </m:r>
              </m:oMath>
            </m:oMathPara>
          </w:p>
          <w:p w:rsidR="00380AD1" w:rsidRPr="00A33FF1" w:rsidRDefault="00FD4C00" w:rsidP="002178ED">
            <w:pPr>
              <w:jc w:val="both"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cosec </m:t>
                        </m:r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&lt;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 xml:space="preserve">cosec </m:t>
                            </m:r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</m:e>
                    </m:func>
                  </m:sup>
                </m:sSup>
              </m:oMath>
            </m:oMathPara>
          </w:p>
          <w:p w:rsidR="00380AD1" w:rsidRPr="00A33FF1" w:rsidRDefault="00380AD1" w:rsidP="002178E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x∈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0, 1</m:t>
                  </m:r>
                </m:e>
              </m:d>
            </m:oMath>
          </w:p>
          <w:p w:rsidR="00380AD1" w:rsidRPr="00A33FF1" w:rsidRDefault="00FD4C00" w:rsidP="002178ED">
            <w:pPr>
              <w:jc w:val="both"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&lt;0</m:t>
                </m:r>
              </m:oMath>
            </m:oMathPara>
          </w:p>
          <w:p w:rsidR="00380AD1" w:rsidRPr="00A33FF1" w:rsidRDefault="00380AD1" w:rsidP="002178ED">
            <w:pPr>
              <w:jc w:val="both"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Also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&gt;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B07EB1" w:rsidRPr="00A33FF1" w:rsidRDefault="00FD4C00" w:rsidP="002178ED">
            <w:pPr>
              <w:jc w:val="both"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&lt;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</m:func>
                  </m:sup>
                </m:sSup>
              </m:oMath>
            </m:oMathPara>
          </w:p>
          <w:p w:rsidR="00B07EB1" w:rsidRPr="00A33FF1" w:rsidRDefault="00B07EB1" w:rsidP="002178E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ascii="Cambria Math" w:hAnsi="Cambria Math"/>
                <w:i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For </m:t>
              </m:r>
              <m:r>
                <w:rPr>
                  <w:rFonts w:ascii="Cambria Math" w:hAnsi="Cambria Math"/>
                </w:rPr>
                <m:t>x∈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</m:oMath>
          </w:p>
          <w:p w:rsidR="00B07EB1" w:rsidRPr="00A33FF1" w:rsidRDefault="00B07EB1" w:rsidP="002178ED">
            <w:pPr>
              <w:jc w:val="both"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Since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&lt;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we get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&lt;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</m:func>
              </m:oMath>
            </m:oMathPara>
          </w:p>
          <w:p w:rsidR="00665741" w:rsidRPr="00A33FF1" w:rsidRDefault="00FD4C00" w:rsidP="002178ED">
            <w:pPr>
              <w:jc w:val="both"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&lt;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</m:func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6F0FA0" w:rsidRPr="00213E04" w:rsidRDefault="00EB04F5" w:rsidP="00213E04">
            <w:pPr>
              <w:spacing w:after="0"/>
              <w:contextualSpacing/>
              <w:rPr>
                <w:rFonts w:ascii="Cambria Math" w:hAnsi="Cambria Math"/>
              </w:rPr>
            </w:pPr>
            <w:r w:rsidRPr="00213E04">
              <w:rPr>
                <w:rFonts w:ascii="Cambria Math" w:hAnsi="Cambria Math"/>
              </w:rPr>
              <w:t>We have,</w:t>
            </w:r>
          </w:p>
          <w:p w:rsidR="00EB04F5" w:rsidRPr="00213E04" w:rsidRDefault="00A0312F" w:rsidP="00213E04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  <w:p w:rsidR="00EB04F5" w:rsidRPr="00213E04" w:rsidRDefault="00EB04F5" w:rsidP="00213E04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C+2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A+2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sin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up>
                                    </m:sSup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uncPr>
                                      <m:fNam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sin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up>
                                        </m:sSup>
                                      </m:fName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B</m:t>
                                        </m:r>
                                      </m:e>
                                    </m:func>
                                  </m:e>
                                </m:func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</m:oMathPara>
          </w:p>
          <w:p w:rsidR="00EB04F5" w:rsidRPr="00213E04" w:rsidRDefault="00EB04F5" w:rsidP="00213E04">
            <w:pPr>
              <w:spacing w:after="0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+2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 w:rsidRPr="00213E04">
              <w:rPr>
                <w:rFonts w:ascii="Cambria Math" w:hAnsi="Cambria Math"/>
              </w:rPr>
              <w:t xml:space="preserve">  [Using sine rule]</w:t>
            </w:r>
          </w:p>
          <w:p w:rsidR="00EB04F5" w:rsidRPr="00213E04" w:rsidRDefault="00EB04F5" w:rsidP="00213E04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+2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EB04F5" w:rsidRPr="00213E04" w:rsidRDefault="00EB04F5" w:rsidP="00213E04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EB04F5" w:rsidRPr="00213E04" w:rsidRDefault="00EB04F5" w:rsidP="00213E04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2bc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EB04F5" w:rsidRPr="00213E04" w:rsidRDefault="00EB04F5" w:rsidP="00213E04">
            <w:pPr>
              <w:spacing w:after="0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⇒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A=±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e>
                            </m:ra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⇒A=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5 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den>
                        </m:f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(a,b)</w:t>
            </w:r>
          </w:p>
          <w:p w:rsidR="00FD3A63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D3A63" w:rsidRPr="00B25038" w:rsidRDefault="008259F0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D3A63" w:rsidRPr="00B25038" w:rsidRDefault="008259F0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θ-1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D3A63" w:rsidRPr="00B25038" w:rsidRDefault="00C63F1F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=1⇒2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=2⇒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2θ</m:t>
                  </m:r>
                </m:e>
              </m:func>
              <m:r>
                <w:rPr>
                  <w:rFonts w:ascii="Cambria Math" w:hAnsi="Cambria Math"/>
                </w:rPr>
                <m:t xml:space="preserve">=2 </m:t>
              </m:r>
            </m:oMath>
            <w:r w:rsidRPr="00B25038">
              <w:rPr>
                <w:rFonts w:ascii="Cambria Math" w:hAnsi="Cambria Math"/>
              </w:rPr>
              <w:t>(not possible)</w:t>
            </w:r>
          </w:p>
          <w:p w:rsidR="00FD3A63" w:rsidRPr="00B25038" w:rsidRDefault="008259F0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FD3A63" w:rsidRPr="00B25038" w:rsidRDefault="008259F0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⇒θ-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=2nπ±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,n∈Z</m:t>
                </m:r>
              </m:oMath>
            </m:oMathPara>
          </w:p>
          <w:p w:rsidR="00016C7F" w:rsidRPr="00B25038" w:rsidRDefault="008259F0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⇒θ=2nπ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2nπ+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429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(a,b,c)</w:t>
            </w:r>
          </w:p>
          <w:p w:rsidR="0045402F" w:rsidRPr="00DB5034" w:rsidRDefault="0045402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3919" w:dyaOrig="3302">
                <v:shape id="_x0000_i1057" type="#_x0000_t75" style="width:2in;height:122.4pt" o:ole="">
                  <v:imagedata r:id="IM3S1028S0" o:title=""/>
                </v:shape>
                <o:OLEObject Type="Embed" ProgID="ChemDraw.Document.6.0" ShapeID="_x0000_i1057" DrawAspect="Content" ObjectID="_1478862255" r:id="OM3S1028S0"/>
              </w:object>
            </w:r>
          </w:p>
          <w:p w:rsidR="00C114B6" w:rsidRPr="00DB5034" w:rsidRDefault="00C114B6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Area of polygon</w:t>
            </w:r>
          </w:p>
          <w:p w:rsidR="00C114B6" w:rsidRPr="00DB5034" w:rsidRDefault="00C114B6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∆=n</m:t>
              </m:r>
            </m:oMath>
            <w:r w:rsidRPr="00DB5034">
              <w:rPr>
                <w:rFonts w:ascii="Cambria Math" w:hAnsi="Cambria Math"/>
              </w:rPr>
              <w:t xml:space="preserve"> times the area of the </w:t>
            </w:r>
            <m:oMath>
              <m:r>
                <w:rPr>
                  <w:rFonts w:ascii="Cambria Math" w:hAnsi="Cambria Math"/>
                </w:rPr>
                <m:t>∆OBC</m:t>
              </m:r>
            </m:oMath>
          </w:p>
          <w:p w:rsidR="00C114B6" w:rsidRPr="00DB5034" w:rsidRDefault="00C114B6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 xml:space="preserve">     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C114B6" w:rsidRPr="00DB5034" w:rsidRDefault="000C38A5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Now,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a=2r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⇒∆=n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  </m:t>
              </m:r>
            </m:oMath>
            <w:r w:rsidRPr="00DB5034">
              <w:rPr>
                <w:rFonts w:ascii="Cambria Math" w:hAnsi="Cambria Math"/>
              </w:rPr>
              <w:t>[from Eq.(i)]</w:t>
            </w:r>
          </w:p>
          <w:p w:rsidR="00C114B6" w:rsidRPr="00DB5034" w:rsidRDefault="000C38A5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Also,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a=2R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⇒∆=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d>
                </m:e>
              </m:func>
            </m:oMath>
            <w:r w:rsidRPr="00DB5034">
              <w:rPr>
                <w:rFonts w:ascii="Cambria Math" w:hAnsi="Cambria Math"/>
              </w:rPr>
              <w:t xml:space="preserve">  [from Eq.(i)]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(b,c)</w:t>
            </w:r>
          </w:p>
          <w:p w:rsidR="00696CEF" w:rsidRDefault="00696CEF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+4xy+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+b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696CEF" w:rsidRDefault="00696CEF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θ+</m:t>
                            </m:r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</m:func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+4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θ+</m:t>
                        </m:r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θ-</m:t>
                        </m:r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θ-</m:t>
                            </m:r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</m:func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+b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696CEF" w:rsidRDefault="00696CEF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 xml:space="preserve">+4XY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e>
                        </m:func>
                      </m:e>
                    </m:func>
                  </m:e>
                </m:d>
              </m:oMath>
            </m:oMathPara>
          </w:p>
          <w:p w:rsidR="00696CEF" w:rsidRDefault="00696CEF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=a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+b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696CEF" w:rsidRDefault="00696CEF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On comparing both sides, we get</w:t>
            </w:r>
          </w:p>
          <w:p w:rsidR="00696CEF" w:rsidRDefault="00696CEF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1+4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θ=</m:t>
                        </m:r>
                        <m:r>
                          <w:rPr>
                            <w:rFonts w:ascii="Cambria Math" w:hAnsi="Cambria Math"/>
                          </w:rPr>
                          <m:t>a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 1-4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θ-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</m:oMathPara>
          </w:p>
          <w:p w:rsidR="00696CEF" w:rsidRDefault="00696CEF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θ-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ctrlPr>
                        <w:rPr>
                          <w:rFonts w:ascii="Cambria Math" w:hAnsi="Cambria Math"/>
                          <w:i/>
                        </w:rPr>
                      </m:ctrlP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θ=0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func>
                </m:e>
              </m:func>
            </m:oMath>
          </w:p>
          <w:p w:rsidR="00696CEF" w:rsidRDefault="00696CEF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θ=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then </m:t>
                </m:r>
                <m:r>
                  <w:rPr>
                    <w:rFonts w:ascii="Cambria Math" w:hAnsi="Cambria Math"/>
                  </w:rPr>
                  <m:t>a=3,b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=-1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(b,c)</w:t>
            </w:r>
          </w:p>
          <w:p w:rsidR="00300403" w:rsidRPr="00B25038" w:rsidRDefault="0003513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From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Pr="00B25038">
              <w:rPr>
                <w:rFonts w:ascii="Cambria Math" w:hAnsi="Cambria Math"/>
              </w:rPr>
              <w:t xml:space="preserve">, we have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=1</m:t>
              </m:r>
            </m:oMath>
          </w:p>
          <w:p w:rsidR="00300403" w:rsidRPr="00B25038" w:rsidRDefault="0003513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</m:oMath>
            </m:oMathPara>
          </w:p>
          <w:p w:rsidR="00300403" w:rsidRPr="00B25038" w:rsidRDefault="0003513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x+y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</m:oMath>
            </m:oMathPara>
          </w:p>
          <w:p w:rsidR="00300403" w:rsidRPr="00B25038" w:rsidRDefault="0003513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x+y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x+y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x-y</m:t>
                        </m:r>
                      </m:e>
                    </m:d>
                  </m:e>
                </m:func>
              </m:oMath>
            </m:oMathPara>
          </w:p>
          <w:p w:rsidR="00300403" w:rsidRPr="00B25038" w:rsidRDefault="0003513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π/4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π/4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x-y</m:t>
                        </m:r>
                      </m:e>
                    </m:d>
                  </m:e>
                </m:func>
              </m:oMath>
            </m:oMathPara>
          </w:p>
          <w:p w:rsidR="00300403" w:rsidRPr="00B25038" w:rsidRDefault="0003513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(x-y)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π/4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2B1750" w:rsidRPr="00B25038" w:rsidRDefault="00035132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⇒x-y=2nπ±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π/4</m:t>
                    </m:r>
                  </m:e>
                </m:d>
                <m:r>
                  <w:rPr>
                    <w:rFonts w:ascii="Cambria Math" w:hAnsi="Cambria Math"/>
                  </w:rPr>
                  <m:t xml:space="preserve">, ∀ n∈Z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</m:d>
              </m:oMath>
            </m:oMathPara>
          </w:p>
          <w:p w:rsidR="002D36FF" w:rsidRPr="00B25038" w:rsidRDefault="002D36FF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>Also we have</w:t>
            </w:r>
            <w:r w:rsidRPr="00B25038">
              <w:rPr>
                <w:rFonts w:ascii="Cambria Math" w:hAnsi="Cambria Math"/>
                <w:i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 xml:space="preserve">x+y=π/4  </m:t>
              </m:r>
            </m:oMath>
            <w:r w:rsidR="00035132" w:rsidRPr="00B25038">
              <w:rPr>
                <w:rFonts w:ascii="Cambria Math" w:hAnsi="Cambria Math"/>
              </w:rPr>
              <w:t xml:space="preserve">  (ii)</w:t>
            </w:r>
          </w:p>
          <w:p w:rsidR="002D36FF" w:rsidRPr="00B25038" w:rsidRDefault="002D36FF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From Eqs. (i) and (ii), we have</w:t>
            </w:r>
          </w:p>
          <w:p w:rsidR="002D36FF" w:rsidRPr="00B25038" w:rsidRDefault="002D36FF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x=nπ+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π/4</m:t>
                  </m:r>
                </m:e>
              </m:d>
            </m:oMath>
            <w:r w:rsidR="00035132" w:rsidRPr="00B25038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y=-nπ, ∀ n∈Z</m:t>
              </m:r>
            </m:oMath>
          </w:p>
          <w:p w:rsidR="00416301" w:rsidRPr="00B25038" w:rsidRDefault="00035132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>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x=nπ</m:t>
              </m:r>
            </m:oMath>
            <w:r w:rsidRPr="00B25038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y=-nπ+π/4, ∀ n∈Z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 b, c, d)</w:t>
            </w:r>
          </w:p>
          <w:p w:rsidR="00913EB9" w:rsidRPr="00E50692" w:rsidRDefault="00383C20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Let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b-c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c-a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a-b</m:t>
                    </m:r>
                  </m:den>
                </m:f>
                <m:r>
                  <w:rPr>
                    <w:rFonts w:ascii="Cambria Math" w:hAnsi="Cambria Math"/>
                  </w:rPr>
                  <m:t>=p</m:t>
                </m:r>
              </m:oMath>
            </m:oMathPara>
          </w:p>
          <w:p w:rsidR="00383C20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b-c</m:t>
                        </m:r>
                      </m:e>
                    </m:d>
                  </m:sup>
                </m:sSup>
                <m:r>
                  <w:rPr>
                    <w:rFonts w:ascii="Cambria Math" w:hAnsi="Cambria Math"/>
                  </w:rPr>
                  <m:t>, y=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c-a</m:t>
                        </m:r>
                      </m:e>
                    </m:d>
                  </m:sup>
                </m:sSup>
                <m:r>
                  <w:rPr>
                    <w:rFonts w:ascii="Cambria Math" w:hAnsi="Cambria Math"/>
                  </w:rPr>
                  <m:t>, z=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sup>
                </m:sSup>
              </m:oMath>
            </m:oMathPara>
          </w:p>
          <w:p w:rsidR="00845787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⇒xyz=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b-c</m:t>
                        </m:r>
                      </m:e>
                    </m:d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c-a</m:t>
                        </m:r>
                      </m:e>
                    </m:d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b-c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c-a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845787" w:rsidRPr="00E50692" w:rsidRDefault="00BC7631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a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b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c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pa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b-c</m:t>
                        </m:r>
                      </m:e>
                    </m:d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pb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c-a</m:t>
                        </m:r>
                      </m:e>
                    </m:d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pc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845787" w:rsidRPr="00E50692" w:rsidRDefault="00BC7631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b+c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c+a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a+b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b+c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b-c</m:t>
                        </m:r>
                      </m:e>
                    </m:d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c+a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c-a</m:t>
                        </m:r>
                      </m:e>
                    </m:d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5171EC" w:rsidRDefault="005171EC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Given,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y-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func>
                    </m:e>
                  </m:func>
                </m:e>
              </m:func>
            </m:oMath>
          </w:p>
          <w:p w:rsidR="005171EC" w:rsidRDefault="005171EC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x+y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x-y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-2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x+y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>+1=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</m:e>
                    </m:func>
                  </m:e>
                </m:func>
              </m:oMath>
            </m:oMathPara>
          </w:p>
          <w:p w:rsidR="005171EC" w:rsidRDefault="005171EC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x+y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>-2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x+y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x-y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=0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  <w:p w:rsidR="005171EC" w:rsidRDefault="005171EC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Now,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x+y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oMath>
            <w:r>
              <w:rPr>
                <w:rFonts w:ascii="Cambria Math" w:hAnsi="Cambria Math"/>
              </w:rPr>
              <w:t xml:space="preserve"> is always real, then discriminant </w:t>
            </w:r>
            <m:oMath>
              <m:r>
                <w:rPr>
                  <w:rFonts w:ascii="Cambria Math" w:hAnsi="Cambria Math"/>
                </w:rPr>
                <m:t>≥0</m:t>
              </m:r>
            </m:oMath>
          </w:p>
          <w:p w:rsidR="005171EC" w:rsidRDefault="005171EC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x-y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>-4≥0</m:t>
                    </m:r>
                  </m:e>
                </m:func>
              </m:oMath>
            </m:oMathPara>
          </w:p>
          <w:p w:rsidR="005171EC" w:rsidRDefault="005171EC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x-y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>≥1</m:t>
                    </m:r>
                  </m:e>
                </m:func>
              </m:oMath>
            </m:oMathPara>
          </w:p>
          <w:p w:rsidR="005171EC" w:rsidRDefault="005171EC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x-y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>=1</m:t>
                    </m:r>
                  </m:e>
                </m:func>
              </m:oMath>
            </m:oMathPara>
          </w:p>
          <w:p w:rsidR="005171EC" w:rsidRDefault="005171EC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x-y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5171EC" w:rsidRDefault="005171EC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⇒x=y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(a,d)</w:t>
            </w:r>
          </w:p>
          <w:p w:rsidR="002459A2" w:rsidRPr="00B25038" w:rsidRDefault="006A1AF8" w:rsidP="000B4D3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+1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=2 </m:t>
                </m:r>
              </m:oMath>
            </m:oMathPara>
          </w:p>
          <w:p w:rsidR="002459A2" w:rsidRPr="00B25038" w:rsidRDefault="006A1AF8" w:rsidP="000B4D3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</m:oMath>
            </m:oMathPara>
          </w:p>
          <w:p w:rsidR="002459A2" w:rsidRPr="00B25038" w:rsidRDefault="006A1AF8" w:rsidP="000B4D3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  <w:p w:rsidR="002459A2" w:rsidRPr="00B25038" w:rsidRDefault="002459A2" w:rsidP="000B4D3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∴2x=x+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or </m:t>
                </m:r>
                <m:r>
                  <w:rPr>
                    <w:rFonts w:ascii="Cambria Math" w:hAnsi="Cambria Math"/>
                  </w:rPr>
                  <m:t>2x=π-x-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</m:oMath>
            </m:oMathPara>
          </w:p>
          <w:p w:rsidR="002459A2" w:rsidRPr="00B25038" w:rsidRDefault="002459A2" w:rsidP="000B4D3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3x=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11π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</m:oMath>
            </m:oMathPara>
          </w:p>
          <w:p w:rsidR="002B1750" w:rsidRPr="00B25038" w:rsidRDefault="002459A2" w:rsidP="000B4D3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11π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36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(a,b,c)</w:t>
            </w:r>
          </w:p>
          <w:p w:rsidR="001F5508" w:rsidRDefault="001F5508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Given, 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x</m:t>
                  </m:r>
                </m:num>
                <m:den>
                  <m:r>
                    <w:rPr>
                      <w:rFonts w:ascii="Cambria Math" w:hAnsi="Cambria Math"/>
                    </w:rPr>
                    <m:t>y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den>
              </m:f>
            </m:oMath>
          </w:p>
          <w:p w:rsidR="001F5508" w:rsidRDefault="001F5508" w:rsidP="00DE3BD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x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y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=λ</m:t>
              </m:r>
            </m:oMath>
            <w:r>
              <w:rPr>
                <w:rFonts w:ascii="Cambria Math" w:hAnsi="Cambria Math"/>
              </w:rPr>
              <w:t xml:space="preserve">     (say)</w:t>
            </w:r>
          </w:p>
          <w:p w:rsidR="001F5508" w:rsidRDefault="001F5508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∴x=λ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A, y=λ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e>
                </m:func>
              </m:oMath>
            </m:oMathPara>
          </w:p>
          <w:p w:rsidR="001F5508" w:rsidRDefault="001F5508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RHS</m:t>
                </m:r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A+y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func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x+y</m:t>
                    </m:r>
                  </m:den>
                </m:f>
              </m:oMath>
            </m:oMathPara>
          </w:p>
          <w:p w:rsidR="001F5508" w:rsidRDefault="001F5508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λ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A+λ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func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func>
                          </m:e>
                        </m:func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λ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A+λ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func>
                      </m:e>
                    </m:func>
                  </m:den>
                </m:f>
              </m:oMath>
            </m:oMathPara>
          </w:p>
          <w:p w:rsidR="001F5508" w:rsidRDefault="001F5508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A+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func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A+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func>
                          </m:e>
                        </m:func>
                      </m:den>
                    </m:f>
                  </m:e>
                </m:d>
              </m:oMath>
            </m:oMathPara>
          </w:p>
          <w:p w:rsidR="001F5508" w:rsidRDefault="001F5508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A+B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A-B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A+B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A-B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</m:e>
                    </m:func>
                  </m:den>
                </m:f>
              </m:oMath>
            </m:oMathPara>
          </w:p>
          <w:p w:rsidR="001F5508" w:rsidRDefault="001F5508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A+B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LHS</m:t>
                    </m:r>
                  </m:e>
                </m:func>
              </m:oMath>
            </m:oMathPara>
          </w:p>
          <w:p w:rsidR="001F5508" w:rsidRDefault="001F5508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(b) RHS =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x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A-y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func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x+y</m:t>
                  </m:r>
                </m:den>
              </m:f>
            </m:oMath>
          </w:p>
          <w:p w:rsidR="001F5508" w:rsidRDefault="001F5508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λ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A-λ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tan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e>
                                </m:func>
                              </m:e>
                            </m:func>
                          </m:e>
                        </m:func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λ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A+λ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func>
                      </m:e>
                    </m:func>
                  </m:den>
                </m:f>
              </m:oMath>
            </m:oMathPara>
          </w:p>
          <w:p w:rsidR="001F5508" w:rsidRDefault="001F5508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func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func>
                      </m:e>
                    </m:func>
                  </m:den>
                </m:f>
              </m:oMath>
            </m:oMathPara>
          </w:p>
          <w:p w:rsidR="001F5508" w:rsidRDefault="001F5508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A+B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A-B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A+B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A-B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</m:e>
                    </m:func>
                  </m:den>
                </m:f>
              </m:oMath>
            </m:oMathPara>
          </w:p>
          <w:p w:rsidR="001F5508" w:rsidRDefault="001F5508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A-B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LHS</m:t>
                    </m:r>
                  </m:e>
                </m:func>
              </m:oMath>
            </m:oMathPara>
          </w:p>
          <w:p w:rsidR="001F5508" w:rsidRPr="008D35D4" w:rsidRDefault="001F5508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RHS</m:t>
                </m:r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y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A+x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func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y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A-x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func>
                      </m:e>
                    </m:func>
                  </m:den>
                </m:f>
              </m:oMath>
            </m:oMathPara>
          </w:p>
          <w:p w:rsidR="001F5508" w:rsidRPr="005E201D" w:rsidRDefault="001F5508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λ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A+λ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e>
                                </m:func>
                              </m:e>
                            </m:func>
                          </m:e>
                        </m:func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λ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A-λ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e>
                                </m:func>
                              </m:e>
                            </m:func>
                          </m:e>
                        </m:func>
                      </m:e>
                    </m:func>
                  </m:den>
                </m:f>
              </m:oMath>
            </m:oMathPara>
          </w:p>
          <w:p w:rsidR="001F5508" w:rsidRPr="005E201D" w:rsidRDefault="001F5508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A+B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A-B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LHS</m:t>
                </m:r>
              </m:oMath>
            </m:oMathPara>
          </w:p>
          <w:p w:rsidR="001F5508" w:rsidRDefault="001F5508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(d) LHS =</w:t>
            </w:r>
            <m:oMath>
              <m:r>
                <w:rPr>
                  <w:rFonts w:ascii="Cambria Math" w:hAnsi="Cambria Math"/>
                </w:rPr>
                <m:t xml:space="preserve"> x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A+y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e>
              </m:func>
            </m:oMath>
          </w:p>
          <w:p w:rsidR="001F5508" w:rsidRPr="008D35D4" w:rsidRDefault="001F5508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=λ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A+λ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B≠0</m:t>
                        </m:r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(a,d)</w:t>
            </w:r>
          </w:p>
          <w:p w:rsidR="00262F32" w:rsidRPr="00A33FF1" w:rsidRDefault="00262F3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y=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tan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262F32" w:rsidRPr="00A33FF1" w:rsidRDefault="00262F3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262F32" w:rsidRPr="00A33FF1" w:rsidRDefault="00262F3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=8-4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r>
                  <w:rPr>
                    <w:rFonts w:ascii="Cambria Math" w:hAnsi="Cambria Math"/>
                  </w:rPr>
                  <m:t>=4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e>
                </m:d>
              </m:oMath>
            </m:oMathPara>
          </w:p>
          <w:p w:rsidR="00262F32" w:rsidRPr="00A33FF1" w:rsidRDefault="00262F3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=4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</m:e>
                            </m:rad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e>
                                </m:rad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oMath>
            </m:oMathPara>
          </w:p>
          <w:p w:rsidR="00262F32" w:rsidRPr="00A33FF1" w:rsidRDefault="00262F3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=4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e>
                                </m:rad>
                                <m:r>
                                  <w:rPr>
                                    <w:rFonts w:ascii="Cambria Math" w:hAnsi="Cambria Math"/>
                                  </w:rPr>
                                  <m:t>-1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e>
                                </m:rad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oMath>
            </m:oMathPara>
          </w:p>
          <w:p w:rsidR="00016C7F" w:rsidRPr="00A33FF1" w:rsidRDefault="00262F3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=16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den>
                    </m:f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B15665" w:rsidRPr="00B25038" w:rsidRDefault="00463354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-7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+2=0</m:t>
                </m:r>
              </m:oMath>
            </m:oMathPara>
          </w:p>
          <w:p w:rsidR="00463354" w:rsidRPr="00B25038" w:rsidRDefault="00463354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x-2</m:t>
                      </m:r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x-1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=0 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x=1/3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, say, </w:t>
            </w:r>
            <m:oMath>
              <m:r>
                <w:rPr>
                  <w:rFonts w:ascii="Cambria Math" w:hAnsi="Cambria Math"/>
                </w:rPr>
                <m:t>(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x=2,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Pr="00B25038">
              <w:rPr>
                <w:rFonts w:ascii="Cambria Math" w:hAnsi="Cambria Math"/>
              </w:rPr>
              <w:t>not possible)</w:t>
            </w:r>
          </w:p>
          <w:p w:rsidR="00463354" w:rsidRPr="00B25038" w:rsidRDefault="00463354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x=nπ+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  <m:r>
                <w:rPr>
                  <w:rFonts w:ascii="Cambria Math" w:hAnsi="Cambria Math"/>
                </w:rPr>
                <m:t xml:space="preserve"> α, n=0, 1, 2, 3, 4, 5</m:t>
              </m:r>
            </m:oMath>
            <w:r w:rsidRPr="00B25038">
              <w:rPr>
                <w:rFonts w:ascii="Cambria Math" w:hAnsi="Cambria Math"/>
              </w:rPr>
              <w:t xml:space="preserve"> in </w:t>
            </w:r>
            <m:oMath>
              <m:r>
                <w:rPr>
                  <w:rFonts w:ascii="Cambria Math" w:hAnsi="Cambria Math"/>
                </w:rPr>
                <m:t>(0, 5π)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(a,b,c)</w:t>
            </w:r>
          </w:p>
          <w:p w:rsidR="000D018C" w:rsidRPr="00B25038" w:rsidRDefault="000D018C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given equation is </w:t>
            </w:r>
            <m:oMath>
              <m:r>
                <w:rPr>
                  <w:rFonts w:ascii="Cambria Math" w:hAnsi="Cambria Math"/>
                </w:rPr>
                <m:t xml:space="preserve">2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-2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x-y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=3</m:t>
              </m:r>
            </m:oMath>
          </w:p>
          <w:p w:rsidR="000D018C" w:rsidRPr="00B25038" w:rsidRDefault="0003513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⇒2×2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x+y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x-y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-2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x-y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-1</m:t>
                    </m:r>
                  </m:e>
                </m:d>
                <m:r>
                  <w:rPr>
                    <w:rFonts w:ascii="Cambria Math" w:hAnsi="Cambria Math"/>
                  </w:rPr>
                  <m:t>=3</m:t>
                </m:r>
              </m:oMath>
            </m:oMathPara>
          </w:p>
          <w:p w:rsidR="000D018C" w:rsidRPr="00B25038" w:rsidRDefault="0003513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x-y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x+y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x-y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+1=0</m:t>
                </m:r>
              </m:oMath>
            </m:oMathPara>
          </w:p>
          <w:p w:rsidR="000D018C" w:rsidRPr="00B25038" w:rsidRDefault="0003513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x-y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x+y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±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16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x+y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-16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  <w:p w:rsidR="000D018C" w:rsidRPr="00B25038" w:rsidRDefault="000D018C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x+y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≥1  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x+y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=±1</m:t>
                </m:r>
              </m:oMath>
            </m:oMathPara>
          </w:p>
          <w:p w:rsidR="000D018C" w:rsidRPr="00B25038" w:rsidRDefault="0024001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Since </w:t>
            </w:r>
            <m:oMath>
              <m:r>
                <w:rPr>
                  <w:rFonts w:ascii="Cambria Math" w:hAnsi="Cambria Math"/>
                </w:rPr>
                <m:t xml:space="preserve">x </m:t>
              </m:r>
            </m:oMath>
            <w:r w:rsidR="00035132" w:rsidRPr="00B25038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y</m:t>
              </m:r>
            </m:oMath>
            <w:r w:rsidRPr="00B25038">
              <w:rPr>
                <w:rFonts w:ascii="Cambria Math" w:hAnsi="Cambria Math"/>
              </w:rPr>
              <w:t xml:space="preserve"> are smallest and positive, we have</w:t>
            </w:r>
          </w:p>
          <w:p w:rsidR="0024001A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x+y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 xml:space="preserve">=1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x+y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24001A" w:rsidRPr="00B25038" w:rsidRDefault="0024001A" w:rsidP="000B4D3D">
            <w:pPr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i.e., </m:t>
              </m:r>
              <m:r>
                <w:rPr>
                  <w:rFonts w:ascii="Cambria Math" w:hAnsi="Cambria Math"/>
                </w:rPr>
                <m:t xml:space="preserve">x+y=π  </m:t>
              </m:r>
            </m:oMath>
            <w:r w:rsidR="00035132" w:rsidRPr="00B25038">
              <w:rPr>
                <w:rFonts w:ascii="Cambria Math" w:hAnsi="Cambria Math"/>
              </w:rPr>
              <w:t xml:space="preserve">  (i)</w:t>
            </w:r>
          </w:p>
          <w:p w:rsidR="0024001A" w:rsidRPr="00B25038" w:rsidRDefault="0003513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Also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x-y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2B1750" w:rsidRPr="00B25038" w:rsidRDefault="00035132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 xml:space="preserve">⇒x-y=2π/3 </m:t>
              </m:r>
            </m:oMath>
            <w:r w:rsidRPr="00B25038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 xml:space="preserve">-2π/3 </m:t>
              </m:r>
            </m:oMath>
            <w:r w:rsidRPr="00B25038">
              <w:rPr>
                <w:rFonts w:ascii="Cambria Math" w:hAnsi="Cambria Math"/>
              </w:rPr>
              <w:t xml:space="preserve">    (ii)</w:t>
            </w:r>
          </w:p>
          <w:p w:rsidR="0024001A" w:rsidRPr="00B25038" w:rsidRDefault="0024001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From Eqs. (i) and (ii), we get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x=5π/6, y=π/6</m:t>
                  </m:r>
                </m:e>
              </m:d>
            </m:oMath>
            <w:r w:rsidR="00035132"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x=π/6, y=5π/6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439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EA6202" w:rsidRPr="00B25038" w:rsidRDefault="00EA620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y+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y</m:t>
                    </m:r>
                  </m:den>
                </m:f>
                <m:r>
                  <w:rPr>
                    <w:rFonts w:ascii="Cambria Math" w:hAnsi="Cambria Math"/>
                  </w:rPr>
                  <m:t>≥2⇒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y+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den>
                    </m:f>
                  </m:e>
                </m:rad>
                <m:r>
                  <w:rPr>
                    <w:rFonts w:ascii="Cambria Math" w:hAnsi="Cambria Math"/>
                  </w:rPr>
                  <m:t>≥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oMath>
            </m:oMathPara>
          </w:p>
          <w:p w:rsidR="00EA6202" w:rsidRPr="00B25038" w:rsidRDefault="00C63F1F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But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≤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</w:p>
          <w:p w:rsidR="00EA6202" w:rsidRPr="00B25038" w:rsidRDefault="00C63F1F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⇒y+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y</m:t>
                  </m:r>
                </m:den>
              </m:f>
              <m:r>
                <w:rPr>
                  <w:rFonts w:ascii="Cambria Math" w:hAnsi="Cambria Math"/>
                </w:rPr>
                <m:t>=2</m:t>
              </m:r>
            </m:oMath>
            <w:r w:rsidRPr="00B25038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</w:p>
          <w:p w:rsidR="002B1750" w:rsidRPr="00B25038" w:rsidRDefault="00C63F1F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⇒y=1 </m:t>
              </m:r>
            </m:oMath>
            <w:r w:rsidRPr="00B25038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=1 </m:t>
              </m:r>
            </m:oMath>
            <w:r w:rsidRPr="00B25038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oMath>
            <w:r w:rsidRPr="00B25038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x=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E83292" w:rsidRPr="00A33FF1" w:rsidRDefault="00602D5C" w:rsidP="002178E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=x⇒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</m:oMath>
            </m:oMathPara>
          </w:p>
          <w:p w:rsidR="00E83292" w:rsidRPr="00A33FF1" w:rsidRDefault="00E83292" w:rsidP="002178E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Let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 xml:space="preserve">=y,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then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y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func>
              </m:oMath>
            </m:oMathPara>
          </w:p>
          <w:p w:rsidR="00E83292" w:rsidRPr="00A33FF1" w:rsidRDefault="00FD4C00" w:rsidP="002178E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2y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func>
                <m:r>
                  <w:rPr>
                    <w:rFonts w:ascii="Cambria Math" w:hAnsi="Cambria Math"/>
                  </w:rPr>
                  <m:t>=1-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func>
                <m:r>
                  <w:rPr>
                    <w:rFonts w:ascii="Cambria Math" w:hAnsi="Cambria Math"/>
                  </w:rPr>
                  <m:t>=1-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2x</m:t>
                    </m:r>
                  </m:sup>
                </m:sSup>
              </m:oMath>
            </m:oMathPara>
          </w:p>
          <w:p w:rsidR="00E83292" w:rsidRPr="00A33FF1" w:rsidRDefault="00FD4C00" w:rsidP="002178E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⇒2y=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2x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  <w:p w:rsidR="00016C7F" w:rsidRPr="00A33FF1" w:rsidRDefault="00FD4C00" w:rsidP="002178E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⇒y=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2x</m:t>
                            </m:r>
                          </m:sup>
                        </m:sSup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fName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2x</m:t>
                            </m:r>
                          </m:sup>
                        </m:sSup>
                      </m:e>
                    </m:rad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(b,c)</w:t>
            </w:r>
          </w:p>
          <w:p w:rsidR="00A37EEA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cosec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θ=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A37EEA" w:rsidRPr="00B25038" w:rsidRDefault="0051000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=8</m:t>
                </m:r>
              </m:oMath>
            </m:oMathPara>
          </w:p>
          <w:p w:rsidR="00A37EEA" w:rsidRPr="00B25038" w:rsidRDefault="0051000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=1/2=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1/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A37EEA" w:rsidRPr="00B25038" w:rsidRDefault="0051000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⇒2θ=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nπ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π/4</m:t>
                    </m:r>
                  </m:e>
                </m:d>
                <m:r>
                  <w:rPr>
                    <w:rFonts w:ascii="Cambria Math" w:hAnsi="Cambria Math"/>
                  </w:rPr>
                  <m:t>, n∈Z</m:t>
                </m:r>
              </m:oMath>
            </m:oMathPara>
          </w:p>
          <w:p w:rsidR="002B1750" w:rsidRPr="00B25038" w:rsidRDefault="00510002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⇒θ=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nπ/2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π/8</m:t>
                    </m:r>
                  </m:e>
                </m:d>
              </m:oMath>
            </m:oMathPara>
          </w:p>
          <w:p w:rsidR="000B6D4C" w:rsidRPr="00B25038" w:rsidRDefault="000B6D4C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>n=0, θ=π/8</m:t>
              </m:r>
            </m:oMath>
          </w:p>
          <w:p w:rsidR="000B6D4C" w:rsidRPr="00B25038" w:rsidRDefault="000B6D4C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>n=1, θ=3π/8</m:t>
              </m:r>
            </m:oMath>
          </w:p>
          <w:p w:rsidR="000B6D4C" w:rsidRPr="00B25038" w:rsidRDefault="00B65FA2" w:rsidP="000B4D3D">
            <w:pPr>
              <w:rPr>
                <w:rFonts w:ascii="Cambria Math" w:hAnsi="Cambria Math"/>
                <w:color w:val="FF0000"/>
              </w:rPr>
            </w:pPr>
            <w:r w:rsidRPr="00B25038">
              <w:rPr>
                <w:rFonts w:ascii="Cambria Math" w:hAnsi="Cambria Math"/>
              </w:rPr>
              <w:object w:dxaOrig="3581" w:dyaOrig="2388">
                <v:shape id="_x0000_i1029" type="#_x0000_t75" style="width:108pt;height:1in" o:ole="">
                  <v:imagedata r:id="IM3S885S0" o:title=""/>
                </v:shape>
                <o:OLEObject Type="Embed" ProgID="ChemDraw.Document.6.0" ShapeID="_x0000_i1029" DrawAspect="Content" ObjectID="_1478862066" r:id="OM3S885S0"/>
              </w:objec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(b,c)</w:t>
            </w:r>
          </w:p>
          <w:p w:rsidR="00102C3C" w:rsidRPr="00A33FF1" w:rsidRDefault="00AA656D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All are infinite G.P.’s with common ratio </w:t>
            </w:r>
            <m:oMath>
              <m:r>
                <w:rPr>
                  <w:rFonts w:ascii="Cambria Math" w:hAnsi="Cambria Math"/>
                </w:rPr>
                <m:t>&lt;1</m:t>
              </m:r>
            </m:oMath>
          </w:p>
          <w:p w:rsidR="00AA656D" w:rsidRPr="00A33FF1" w:rsidRDefault="00AA656D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∅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∅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, y=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∅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∅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, z=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∅</m:t>
                            </m:r>
                          </m:e>
                        </m:func>
                      </m:e>
                    </m:func>
                  </m:den>
                </m:f>
              </m:oMath>
            </m:oMathPara>
          </w:p>
          <w:p w:rsidR="00AA656D" w:rsidRPr="00A33FF1" w:rsidRDefault="00AA656D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Now, </w:t>
            </w:r>
            <m:oMath>
              <m:r>
                <w:rPr>
                  <w:rFonts w:ascii="Cambria Math" w:hAnsi="Cambria Math"/>
                </w:rPr>
                <m:t>xy+z=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∅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∅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∅</m:t>
                          </m:r>
                        </m:e>
                      </m:func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∅(1-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sin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cos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∅</m:t>
                                  </m:r>
                                </m:e>
                              </m:func>
                            </m:e>
                          </m:func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e>
                      </m:func>
                    </m:e>
                  </m:func>
                </m:den>
              </m:f>
            </m:oMath>
          </w:p>
          <w:p w:rsidR="00AA656D" w:rsidRPr="00A33FF1" w:rsidRDefault="00AA656D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xy+z=xyz  (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/>
                </w:rPr>
                <m:t>)</m:t>
              </m:r>
            </m:oMath>
          </w:p>
          <w:p w:rsidR="00AA656D" w:rsidRPr="00A33FF1" w:rsidRDefault="00AA656D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Clearly, </w:t>
            </w:r>
            <m:oMath>
              <m:r>
                <w:rPr>
                  <w:rFonts w:ascii="Cambria Math" w:hAnsi="Cambria Math"/>
                </w:rPr>
                <m:t>x+y=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∅+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∅</m:t>
                          </m:r>
                        </m:e>
                      </m:func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∅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∅</m:t>
                          </m:r>
                        </m:e>
                      </m:func>
                    </m:e>
                  </m:func>
                </m:den>
              </m:f>
              <m:r>
                <w:rPr>
                  <w:rFonts w:ascii="Cambria Math" w:hAnsi="Cambria Math"/>
                </w:rPr>
                <m:t>=xy</m:t>
              </m:r>
            </m:oMath>
          </w:p>
          <w:p w:rsidR="00AA656D" w:rsidRPr="00A33FF1" w:rsidRDefault="00AA656D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∴x+y+z=xyz</m:t>
              </m:r>
            </m:oMath>
            <w:r w:rsidRPr="00A33FF1">
              <w:rPr>
                <w:rFonts w:ascii="Cambria Math" w:hAnsi="Cambria Math"/>
              </w:rPr>
              <w:t xml:space="preserve">  [using Eq.(i)]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(a,b,d)</w:t>
            </w:r>
          </w:p>
          <w:p w:rsidR="008A1333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/>
                  <m:sup/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nary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func>
                      </m:e>
                    </m:d>
                  </m:e>
                </m:d>
              </m:oMath>
            </m:oMathPara>
          </w:p>
          <w:p w:rsidR="008A1333" w:rsidRPr="00A33FF1" w:rsidRDefault="008A1333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e>
                </m:d>
              </m:oMath>
            </m:oMathPara>
          </w:p>
          <w:p w:rsidR="008A1333" w:rsidRPr="00A33FF1" w:rsidRDefault="00AF1D7E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but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begChr m:val="[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func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d>
                  <m:r>
                    <w:rPr>
                      <w:rFonts w:ascii="Cambria Math" w:hAnsi="Cambria Math"/>
                    </w:rPr>
                    <m:t>]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8A1333" w:rsidRPr="00A33FF1" w:rsidRDefault="008A1333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begChr m:val="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naryPr>
                          <m:sub/>
                          <m:sup/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</m:e>
                            </m:func>
                          </m:e>
                        </m:nary>
                      </m:e>
                    </m:d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min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8A1333" w:rsidRPr="00A33FF1" w:rsidRDefault="008A1333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/>
                  <m:sup/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nary>
                <m:r>
                  <w:rPr>
                    <w:rFonts w:ascii="Cambria Math" w:hAnsi="Cambria Math"/>
                  </w:rPr>
                  <m:t>≥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016C7F" w:rsidRPr="00A33FF1" w:rsidRDefault="00FD4C00" w:rsidP="002178E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  <w:r w:rsidR="00AF1D7E" w:rsidRPr="00A33FF1">
              <w:rPr>
                <w:rFonts w:ascii="Cambria Math" w:hAnsi="Cambria Math"/>
              </w:rPr>
              <w:t>is incorrect</w:t>
            </w:r>
          </w:p>
          <w:p w:rsidR="00401433" w:rsidRPr="00A33FF1" w:rsidRDefault="00401433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a, b, d are correct and hold good in an equilateral triangle as the maximum values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016C7F" w:rsidRPr="00DB5034" w:rsidRDefault="004072B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Let the angles be </w:t>
            </w:r>
            <m:oMath>
              <m:r>
                <w:rPr>
                  <w:rFonts w:ascii="Cambria Math" w:hAnsi="Cambria Math"/>
                </w:rPr>
                <m:t>A=x-d, B=x, C=x+d</m:t>
              </m:r>
            </m:oMath>
          </w:p>
          <w:p w:rsidR="004072BC" w:rsidRPr="00DB5034" w:rsidRDefault="004072B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Then </w:t>
            </w:r>
            <m:oMath>
              <m:r>
                <w:rPr>
                  <w:rFonts w:ascii="Cambria Math" w:hAnsi="Cambria Math"/>
                </w:rPr>
                <m:t>x-d+x+x+d=180°⇒x=60°</m:t>
              </m:r>
            </m:oMath>
          </w:p>
          <w:p w:rsidR="004072BC" w:rsidRPr="00DB5034" w:rsidRDefault="004072B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Therefore, two larger angles are </w:t>
            </w:r>
            <m:oMath>
              <m:r>
                <w:rPr>
                  <w:rFonts w:ascii="Cambria Math" w:hAnsi="Cambria Math"/>
                </w:rPr>
                <m:t xml:space="preserve">B=60° </m:t>
              </m:r>
            </m:oMath>
            <w:r w:rsidR="005F4F7A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</m:t>
              </m:r>
            </m:oMath>
          </w:p>
          <w:p w:rsidR="007111BE" w:rsidRPr="00DB5034" w:rsidRDefault="007111B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Here </w:t>
            </w:r>
            <m:oMath>
              <m:r>
                <w:rPr>
                  <w:rFonts w:ascii="Cambria Math" w:hAnsi="Cambria Math"/>
                </w:rPr>
                <m:t xml:space="preserve">b=9 </m:t>
              </m:r>
            </m:oMath>
            <w:r w:rsidR="005F4F7A" w:rsidRPr="00DB5034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c=10</m:t>
              </m:r>
            </m:oMath>
          </w:p>
          <w:p w:rsidR="007111BE" w:rsidRPr="00DB5034" w:rsidRDefault="005F4F7A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Now,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2ac</m:t>
                  </m:r>
                </m:den>
              </m:f>
            </m:oMath>
          </w:p>
          <w:p w:rsidR="00931FD8" w:rsidRPr="00DB5034" w:rsidRDefault="005F4F7A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100+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-81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20a</m:t>
                    </m:r>
                  </m:den>
                </m:f>
              </m:oMath>
            </m:oMathPara>
          </w:p>
          <w:p w:rsidR="00931FD8" w:rsidRPr="00DB5034" w:rsidRDefault="005F4F7A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-10a+19=0</m:t>
                </m:r>
              </m:oMath>
            </m:oMathPara>
          </w:p>
          <w:p w:rsidR="004072BC" w:rsidRPr="00DB5034" w:rsidRDefault="005F4F7A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⇒a=5±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6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(b,c,d)</w:t>
            </w:r>
          </w:p>
          <w:p w:rsidR="00CE081C" w:rsidRPr="00B25038" w:rsidRDefault="00CE081C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3x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</m:oMath>
            </m:oMathPara>
          </w:p>
          <w:p w:rsidR="00CE081C" w:rsidRPr="00B25038" w:rsidRDefault="0051000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x-3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func>
                  </m:e>
                </m:d>
              </m:oMath>
            </m:oMathPara>
          </w:p>
          <w:p w:rsidR="00CE081C" w:rsidRPr="00B25038" w:rsidRDefault="0051000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x-4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x-3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x+3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CE081C" w:rsidRPr="00B25038" w:rsidRDefault="0051000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Let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=y, </m:t>
              </m:r>
            </m:oMath>
            <w:r w:rsidRPr="00B25038">
              <w:rPr>
                <w:rFonts w:ascii="Cambria Math" w:hAnsi="Cambria Math"/>
              </w:rPr>
              <w:t>we have</w:t>
            </w:r>
          </w:p>
          <w:p w:rsidR="00CE081C" w:rsidRPr="00B25038" w:rsidRDefault="00CE081C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-4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-3y+3=0</m:t>
                </m:r>
              </m:oMath>
            </m:oMathPara>
          </w:p>
          <w:p w:rsidR="00CE081C" w:rsidRPr="00B25038" w:rsidRDefault="0051000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y-1</m:t>
                    </m:r>
                  </m:e>
                </m:d>
                <m:r>
                  <w:rPr>
                    <w:rFonts w:ascii="Cambria Math" w:hAnsi="Cambria Math"/>
                  </w:rPr>
                  <m:t>-3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y-1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CE081C" w:rsidRPr="00B25038" w:rsidRDefault="0051000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y-1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-3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CE081C" w:rsidRPr="00B25038" w:rsidRDefault="00510002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⇒y=1</m:t>
              </m:r>
            </m:oMath>
            <w:r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</w:p>
          <w:p w:rsidR="00CE081C" w:rsidRPr="00B25038" w:rsidRDefault="00510002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=1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or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CE081C" w:rsidRPr="00B25038" w:rsidRDefault="00510002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Pr="00B25038">
              <w:rPr>
                <w:rFonts w:ascii="Cambria Math" w:hAnsi="Cambria Math"/>
              </w:rPr>
              <w:t xml:space="preserve">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π/6</m:t>
                  </m:r>
                </m:e>
              </m:func>
            </m:oMath>
          </w:p>
          <w:p w:rsidR="002B1750" w:rsidRPr="00B25038" w:rsidRDefault="00510002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⇒x=2nπ</m:t>
              </m:r>
            </m:oMath>
            <w:r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x=nπ±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π/6</m:t>
                  </m:r>
                </m:e>
              </m:d>
              <m:r>
                <w:rPr>
                  <w:rFonts w:ascii="Cambria Math" w:hAnsi="Cambria Math"/>
                </w:rPr>
                <m:t>, n∈Z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665741" w:rsidRPr="00DB5034" w:rsidRDefault="00906253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Using sine rule and adding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 to both sides to make a perfect square, we get</w:t>
            </w:r>
          </w:p>
          <w:p w:rsidR="00A54945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+2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A54945" w:rsidRPr="00DB5034" w:rsidRDefault="000C38A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 xml:space="preserve"> bc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A54945" w:rsidRPr="00DB5034" w:rsidRDefault="000C38A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2bc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A54945" w:rsidRPr="00DB5034" w:rsidRDefault="000C38A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=3</m:t>
                </m:r>
              </m:oMath>
            </m:oMathPara>
          </w:p>
          <w:p w:rsidR="00906253" w:rsidRPr="00DB5034" w:rsidRDefault="000C38A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⇒A=30°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150°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(a,b,d)</w:t>
            </w:r>
          </w:p>
          <w:p w:rsidR="009C591F" w:rsidRPr="00DB5034" w:rsidRDefault="006E22F3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r=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s-a</m:t>
                    </m:r>
                  </m:den>
                </m:f>
              </m:oMath>
            </m:oMathPara>
          </w:p>
          <w:p w:rsidR="009C591F" w:rsidRPr="00DB5034" w:rsidRDefault="009C4598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r=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∆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s-a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s-a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s-b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s-c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s-a</m:t>
                        </m:r>
                      </m:e>
                    </m:d>
                  </m:den>
                </m:f>
              </m:oMath>
            </m:oMathPara>
          </w:p>
          <w:p w:rsidR="009C591F" w:rsidRPr="00DB5034" w:rsidRDefault="009C591F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s-b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s-c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  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∴b=c</m:t>
                    </m:r>
                  </m:e>
                </m:d>
              </m:oMath>
            </m:oMathPara>
          </w:p>
          <w:p w:rsidR="009C591F" w:rsidRPr="00DB5034" w:rsidRDefault="009C591F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2s-2b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123608" w:rsidRPr="00DB5034" w:rsidRDefault="009C591F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a+b+c-2b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 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∴b=c</m:t>
                    </m:r>
                  </m:e>
                </m:d>
              </m:oMath>
            </m:oMathPara>
          </w:p>
          <w:p w:rsidR="00425D6E" w:rsidRPr="00DB5034" w:rsidRDefault="00123608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 xml:space="preserve">4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oMath>
            </m:oMathPara>
          </w:p>
          <w:p w:rsidR="00123608" w:rsidRPr="00DB5034" w:rsidRDefault="00123608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Also if </w:t>
            </w:r>
            <m:oMath>
              <m:r>
                <w:rPr>
                  <w:rFonts w:ascii="Cambria Math" w:hAnsi="Cambria Math"/>
                </w:rPr>
                <m:t>∠B=θ⇒∠A=π-2θ</m:t>
              </m:r>
            </m:oMath>
          </w:p>
          <w:p w:rsidR="00123608" w:rsidRPr="00DB5034" w:rsidRDefault="009C4598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r=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π-2θ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2B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449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(b,d)</w:t>
            </w:r>
          </w:p>
          <w:p w:rsidR="00287A8D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=-2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-6x+9</m:t>
                    </m:r>
                  </m:e>
                </m:d>
                <m:r>
                  <w:rPr>
                    <w:rFonts w:ascii="Cambria Math" w:hAnsi="Cambria Math"/>
                  </w:rPr>
                  <m:t>=-2-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x-3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287A8D" w:rsidRPr="00B25038" w:rsidRDefault="00287A8D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≥-2</m:t>
              </m:r>
            </m:oMath>
            <w:r w:rsidR="00C63F1F" w:rsidRPr="00B25038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-2-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x-3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≤-2</m:t>
              </m:r>
            </m:oMath>
          </w:p>
          <w:p w:rsidR="00287A8D" w:rsidRPr="00B25038" w:rsidRDefault="00287A8D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As a result, we have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 xml:space="preserve">=-2 </m:t>
              </m:r>
            </m:oMath>
            <w:r w:rsidR="00C63F1F" w:rsidRPr="00B25038">
              <w:rPr>
                <w:rFonts w:ascii="Cambria Math" w:hAnsi="Cambria Math"/>
              </w:rPr>
              <w:t>and then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x=3</m:t>
              </m:r>
            </m:oMath>
          </w:p>
          <w:p w:rsidR="002B1750" w:rsidRPr="00B25038" w:rsidRDefault="00287A8D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∴x=3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 xml:space="preserve">=-1,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i.e., </m:t>
                </m:r>
                <m:r>
                  <w:rPr>
                    <w:rFonts w:ascii="Cambria Math" w:hAnsi="Cambria Math"/>
                  </w:rPr>
                  <m:t>θ-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>=π, 3π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(c,d)</w:t>
            </w:r>
          </w:p>
          <w:p w:rsidR="0045402F" w:rsidRPr="00DB5034" w:rsidRDefault="00654C85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869" w:dyaOrig="31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6.5pt;height:86.25pt" o:ole="">
                  <v:imagedata r:id="IM3S1038S0" o:title=""/>
                </v:shape>
                <o:OLEObject Type="Embed" ProgID="ChemDraw.Document.6.0" ShapeID="_x0000_i1025" DrawAspect="Content" ObjectID="_1541601250" r:id="OM3S1038S0"/>
              </w:object>
            </w:r>
          </w:p>
          <w:p w:rsidR="003474BB" w:rsidRPr="00DB5034" w:rsidRDefault="00654C8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AD=c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as </m:t>
                    </m:r>
                    <m:r>
                      <w:rPr>
                        <w:rFonts w:ascii="Cambria Math" w:hAnsi="Cambria Math"/>
                      </w:rPr>
                      <m:t>∠ADP=∠AEP=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  <w:p w:rsidR="003474BB" w:rsidRPr="00DB5034" w:rsidRDefault="00654C85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Using sine rule in triangle </w:t>
            </w:r>
            <m:oMath>
              <m:r>
                <w:rPr>
                  <w:rFonts w:ascii="Cambria Math" w:hAnsi="Cambria Math"/>
                </w:rPr>
                <m:t>APQ,</m:t>
              </m:r>
            </m:oMath>
            <w:r w:rsidRPr="00DB5034">
              <w:rPr>
                <w:rFonts w:ascii="Cambria Math" w:hAnsi="Cambria Math"/>
              </w:rPr>
              <w:t xml:space="preserve"> we get</w:t>
            </w:r>
          </w:p>
          <w:p w:rsidR="003474BB" w:rsidRPr="00DB5034" w:rsidRDefault="008E5B9A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PQ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=AD=c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⇒PQ=c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=c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2R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2R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</m:oMath>
            </m:oMathPara>
          </w:p>
          <w:p w:rsidR="008264D1" w:rsidRPr="00DB5034" w:rsidRDefault="00654C85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Also, </w:t>
            </w:r>
            <m:oMath>
              <m:r>
                <w:rPr>
                  <w:rFonts w:ascii="Cambria Math" w:hAnsi="Cambria Math"/>
                </w:rPr>
                <m:t>PQ=c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</m:oMath>
          </w:p>
          <w:p w:rsidR="008264D1" w:rsidRPr="00DB5034" w:rsidRDefault="00654C8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(a,c,d)</w:t>
            </w:r>
          </w:p>
          <w:p w:rsidR="00A10A6E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20°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20°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40°</m:t>
                    </m:r>
                  </m:e>
                </m:func>
              </m:oMath>
            </m:oMathPara>
          </w:p>
          <w:p w:rsidR="00A10A6E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20°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e>
                </m:d>
              </m:oMath>
            </m:oMathPara>
          </w:p>
          <w:p w:rsidR="003C6E1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den>
                </m:f>
              </m:oMath>
            </m:oMathPara>
          </w:p>
          <w:p w:rsidR="00A10A6E" w:rsidRPr="00A33FF1" w:rsidRDefault="00A10A6E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30°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-10°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30°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den>
                </m:f>
              </m:oMath>
            </m:oMathPara>
          </w:p>
          <w:p w:rsidR="00016C7F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⇒x=30°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(a,b)</w:t>
            </w:r>
          </w:p>
          <w:p w:rsidR="00995464" w:rsidRPr="00B25038" w:rsidRDefault="00995464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We have </w:t>
            </w:r>
            <m:oMath>
              <m:r>
                <w:rPr>
                  <w:rFonts w:ascii="Cambria Math" w:hAnsi="Cambria Math"/>
                </w:rPr>
                <m:t>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995464" w:rsidRPr="00B25038" w:rsidRDefault="008F762F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</m:oMath>
            </m:oMathPara>
          </w:p>
          <w:p w:rsidR="00995464" w:rsidRPr="00B25038" w:rsidRDefault="008F762F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5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x-2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995464" w:rsidRPr="00B25038" w:rsidRDefault="008F762F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Pr="00B25038">
              <w:rPr>
                <w:rFonts w:ascii="Cambria Math" w:hAnsi="Cambria Math"/>
              </w:rPr>
              <w:t xml:space="preserve">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=±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2/5</m:t>
                  </m:r>
                </m:e>
              </m:rad>
            </m:oMath>
          </w:p>
          <w:p w:rsidR="0080296E" w:rsidRPr="00B25038" w:rsidRDefault="008F762F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⇒x=nπ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x=nπ±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den>
                        </m:f>
                      </m:e>
                    </m:rad>
                  </m:e>
                </m:func>
                <m:r>
                  <w:rPr>
                    <w:rFonts w:ascii="Cambria Math" w:hAnsi="Cambria Math"/>
                  </w:rPr>
                  <m:t>, n∈Z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(a,c)</w:t>
            </w:r>
          </w:p>
          <w:p w:rsidR="00CA3FB9" w:rsidRPr="00DB5034" w:rsidRDefault="00CA3FB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a+b&gt;c⇒2b-c+b&gt;c⇒3b&gt;2c  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</w:rPr>
                  <m:t>&gt;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1D7821" w:rsidRPr="00DB5034" w:rsidRDefault="00BF07AD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Also,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b+c&gt;a⇒b+c&gt;2b-c⇒2c&gt;b  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c</m:t>
                  </m:r>
                </m:den>
              </m:f>
              <m:r>
                <w:rPr>
                  <w:rFonts w:ascii="Cambria Math" w:hAnsi="Cambria Math"/>
                </w:rPr>
                <m:t>&lt;2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(a,b,c,d)</w:t>
            </w:r>
          </w:p>
          <w:p w:rsidR="005379F9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Let 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81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=z, we get</m:t>
                </m:r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z+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81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=30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-30z+81=0</m:t>
                </m:r>
              </m:oMath>
            </m:oMathPara>
          </w:p>
          <w:p w:rsidR="005379F9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z-27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z-3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=0,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i.e.,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81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p>
              </m:oMath>
            </m:oMathPara>
          </w:p>
          <w:p w:rsidR="005379F9" w:rsidRPr="00A33FF1" w:rsidRDefault="005379F9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or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 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016C7F" w:rsidRPr="00A33FF1" w:rsidRDefault="005379F9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∴θ=30°, 60°, 120°, 150°  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 c, d)</w:t>
            </w:r>
          </w:p>
          <w:p w:rsidR="00913EB9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rad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rad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, p, q∈N</m:t>
                </m:r>
              </m:oMath>
            </m:oMathPara>
          </w:p>
          <w:p w:rsidR="00BD3EC8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=x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rad>
                  </m:e>
                </m:func>
              </m:oMath>
            </m:oMathPara>
          </w:p>
          <w:p w:rsidR="00BD3EC8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BD3EC8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=0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BD3EC8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⇒x=1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or 4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(c,d)</w:t>
            </w:r>
          </w:p>
          <w:p w:rsidR="003E6FC7" w:rsidRDefault="003E6FC7" w:rsidP="003E6FC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∵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  <m:r>
                      <w:rPr>
                        <w:rFonts w:ascii="Cambria Math" w:hAnsi="Cambria Math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,q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</m:func>
              </m:oMath>
            </m:oMathPara>
          </w:p>
          <w:p w:rsidR="003E6FC7" w:rsidRPr="00E55B20" w:rsidRDefault="003E6FC7" w:rsidP="003E6FC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 p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θ=2</m:t>
                </m:r>
                <m:r>
                  <w:rPr>
                    <w:rFonts w:ascii="Cambria Math" w:hAnsi="Cambria Math"/>
                  </w:rPr>
                  <m:t>nπ±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-q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3E6FC7" w:rsidRPr="00E55B20" w:rsidRDefault="003E6FC7" w:rsidP="003E6FC7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θ=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(4</m:t>
                    </m:r>
                    <m:r>
                      <w:rPr>
                        <w:rFonts w:ascii="Cambria Math" w:hAnsi="Cambria Math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+1)</m:t>
                    </m:r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2(</m:t>
                    </m:r>
                    <m:r>
                      <w:rPr>
                        <w:rFonts w:ascii="Cambria Math" w:hAnsi="Cambria Math"/>
                      </w:rPr>
                      <m:t>π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+θ)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(4</m:t>
                    </m:r>
                    <m:r>
                      <w:rPr>
                        <w:rFonts w:ascii="Cambria Math" w:hAnsi="Cambria Math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-1)</m:t>
                    </m:r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2(</m:t>
                    </m:r>
                    <m:r>
                      <w:rPr>
                        <w:rFonts w:ascii="Cambria Math" w:hAnsi="Cambria Math"/>
                      </w:rPr>
                      <m:t>π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-θ)</m:t>
                    </m:r>
                  </m:den>
                </m:f>
                <m:r>
                  <w:rPr>
                    <w:rFonts w:ascii="Cambria Math" w:hAnsi="Cambria Math"/>
                  </w:rPr>
                  <m:t>, v∈I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(a,b,c)</w:t>
            </w:r>
          </w:p>
          <w:p w:rsidR="00016C7F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1/3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b>
                    </m:sSub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7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)</m:t>
                    </m:r>
                  </m:e>
                </m:func>
                <m:r>
                  <w:rPr>
                    <w:rFonts w:ascii="Cambria Math" w:hAnsi="Cambria Math"/>
                  </w:rPr>
                  <m:t>&gt;0</m:t>
                </m:r>
              </m:oMath>
            </m:oMathPara>
          </w:p>
          <w:p w:rsidR="001D782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⇒0&lt;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x+a</m:t>
                            </m:r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&lt;1</m:t>
                </m:r>
              </m:oMath>
            </m:oMathPara>
          </w:p>
          <w:p w:rsidR="001D782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⇒1&lt;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x+a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&lt;7, ∀x∈R</m:t>
                </m:r>
              </m:oMath>
            </m:oMathPara>
          </w:p>
          <w:p w:rsidR="001D7821" w:rsidRPr="00A33FF1" w:rsidRDefault="001D7821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It is found that </w:t>
            </w:r>
            <m:oMath>
              <m:r>
                <w:rPr>
                  <w:rFonts w:ascii="Cambria Math" w:hAnsi="Cambria Math"/>
                </w:rPr>
                <m:t>'a'</m:t>
              </m:r>
            </m:oMath>
            <w:r w:rsidRPr="00A33FF1">
              <w:rPr>
                <w:rFonts w:ascii="Cambria Math" w:hAnsi="Cambria Math"/>
              </w:rPr>
              <w:t xml:space="preserve"> should be less than the minimum value of </w:t>
            </w:r>
            <m:oMath>
              <m:r>
                <w:rPr>
                  <w:rFonts w:ascii="Cambria Math" w:hAnsi="Cambria Math"/>
                </w:rPr>
                <m:t>7-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'a'</m:t>
              </m:r>
            </m:oMath>
            <w:r w:rsidRPr="00A33FF1">
              <w:rPr>
                <w:rFonts w:ascii="Cambria Math" w:hAnsi="Cambria Math"/>
              </w:rPr>
              <w:t xml:space="preserve"> must be greater than the maximum value of </w:t>
            </w:r>
            <m:oMath>
              <m:r>
                <w:rPr>
                  <w:rFonts w:ascii="Cambria Math" w:hAnsi="Cambria Math"/>
                </w:rPr>
                <m:t>1-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</w:p>
          <w:p w:rsidR="001D7821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&lt;a&lt;7-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∀x∈R</m:t>
                </m:r>
              </m:oMath>
            </m:oMathPara>
          </w:p>
          <w:p w:rsidR="001D782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⇒2&lt;a&lt;6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459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9754BD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e>
                </m:rad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9754BD" w:rsidRPr="00B25038" w:rsidRDefault="006269A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9754BD" w:rsidRPr="00B25038" w:rsidRDefault="006269A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9754BD" w:rsidRPr="00B25038" w:rsidRDefault="006269A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9754BD" w:rsidRPr="00B25038" w:rsidRDefault="006269A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40720C" w:rsidRPr="00B25038" w:rsidRDefault="006269A1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  <w:r w:rsidR="009754BD" w:rsidRPr="00B25038">
              <w:rPr>
                <w:rFonts w:ascii="Cambria Math" w:hAnsi="Cambria Math"/>
              </w:rPr>
              <w:t xml:space="preserve"> which has only one solution for </w:t>
            </w:r>
            <m:oMath>
              <m:r>
                <w:rPr>
                  <w:rFonts w:ascii="Cambria Math" w:hAnsi="Cambria Math"/>
                </w:rPr>
                <m:t>x∈[0, π/4]</m:t>
              </m:r>
            </m:oMath>
            <w:r w:rsidR="009754BD" w:rsidRPr="00B25038">
              <w:rPr>
                <w:rFonts w:ascii="Cambria Math" w:hAnsi="Cambria Math"/>
              </w:rPr>
              <w:t xml:space="preserve"> for these values of  </w:t>
            </w:r>
            <m:oMath>
              <m:r>
                <w:rPr>
                  <w:rFonts w:ascii="Cambria Math" w:hAnsi="Cambria Math"/>
                </w:rPr>
                <m:t>x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460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0D3848" w:rsidRPr="00A33FF1" w:rsidRDefault="005716EE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Given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/>
                  <m:sup/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nary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/>
                  <m:sup/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nary>
                <m:r>
                  <w:rPr>
                    <w:rFonts w:ascii="Cambria Math" w:hAnsi="Cambria Math"/>
                  </w:rPr>
                  <m:t>=0 ∀ x ∈R</m:t>
                </m:r>
              </m:oMath>
            </m:oMathPara>
          </w:p>
          <w:p w:rsidR="005716EE" w:rsidRPr="00A33FF1" w:rsidRDefault="005716EE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Hence,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</w:p>
          <w:p w:rsidR="005716EE" w:rsidRPr="00A33FF1" w:rsidRDefault="005716EE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</w:p>
          <w:p w:rsidR="005716EE" w:rsidRPr="00A33FF1" w:rsidRDefault="005716EE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Hence, statement 2 is true.</w:t>
            </w:r>
          </w:p>
          <w:p w:rsidR="005716EE" w:rsidRPr="00A33FF1" w:rsidRDefault="003602E5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>Now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γ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5716EE" w:rsidRPr="00A33FF1" w:rsidRDefault="005716EE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And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γ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397487" w:rsidRPr="00A33FF1" w:rsidRDefault="00397487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Adding, we get</w:t>
            </w:r>
          </w:p>
          <w:p w:rsidR="00397487" w:rsidRPr="00A33FF1" w:rsidRDefault="0039748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α-β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397487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α-β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=-1/2</m:t>
                </m:r>
              </m:oMath>
            </m:oMathPara>
          </w:p>
          <w:p w:rsidR="00397487" w:rsidRPr="00A33FF1" w:rsidRDefault="00397487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Similarly,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β-γ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=-1/2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γ-α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=-1/2</m:t>
              </m:r>
            </m:oMath>
          </w:p>
          <w:p w:rsidR="00397487" w:rsidRPr="00A33FF1" w:rsidRDefault="0039748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Now </m:t>
                </m:r>
                <m:r>
                  <w:rPr>
                    <w:rFonts w:ascii="Cambria Math" w:hAnsi="Cambria Math"/>
                  </w:rPr>
                  <m:t>0&lt;α&lt;β&lt;γ&lt;2π</m:t>
                </m:r>
              </m:oMath>
            </m:oMathPara>
          </w:p>
          <w:p w:rsidR="00397487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⇒β-α&lt;γ-α</m:t>
                </m:r>
              </m:oMath>
            </m:oMathPara>
          </w:p>
          <w:p w:rsidR="00397487" w:rsidRPr="00A33FF1" w:rsidRDefault="00397487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Hence, </m:t>
                </m:r>
                <m:r>
                  <w:rPr>
                    <w:rFonts w:ascii="Cambria Math" w:hAnsi="Cambria Math"/>
                  </w:rPr>
                  <m:t>β-α=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>
                  <w:rPr>
                    <w:rFonts w:ascii="Cambria Math" w:hAnsi="Cambria Math"/>
                  </w:rPr>
                  <m:t>γ-α=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397487" w:rsidRPr="00A33FF1" w:rsidRDefault="00397487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Statement 1 is false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461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40720C" w:rsidRPr="00B25038" w:rsidRDefault="00B759D0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Given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B759D0" w:rsidRPr="00B25038" w:rsidRDefault="00B759D0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∴2x=nπ+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 xml:space="preserve">,n∈Z </m:t>
              </m:r>
            </m:oMath>
            <w:r w:rsidR="006269A1" w:rsidRPr="00B25038">
              <w:rPr>
                <w:rFonts w:ascii="Cambria Math" w:hAnsi="Cambria Math"/>
              </w:rPr>
              <w:t xml:space="preserve"> [note that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4x</m:t>
                  </m:r>
                </m:e>
              </m:func>
            </m:oMath>
            <w:r w:rsidR="006269A1" w:rsidRPr="00B25038">
              <w:rPr>
                <w:rFonts w:ascii="Cambria Math" w:hAnsi="Cambria Math"/>
              </w:rPr>
              <w:t xml:space="preserve"> is not defined for these values of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</m:t>
              </m:r>
            </m:oMath>
            <w:r w:rsidR="006269A1" w:rsidRPr="00B25038">
              <w:rPr>
                <w:rFonts w:ascii="Cambria Math" w:hAnsi="Cambria Math"/>
              </w:rPr>
              <w:t>]</w:t>
            </w:r>
          </w:p>
          <w:p w:rsidR="00EF7151" w:rsidRPr="00B25038" w:rsidRDefault="00EF715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Hence, the</w:t>
            </w:r>
            <w:r w:rsidR="009A4661" w:rsidRPr="00B25038">
              <w:rPr>
                <w:rFonts w:ascii="Cambria Math" w:hAnsi="Cambria Math"/>
              </w:rPr>
              <w:t xml:space="preserve"> given equation has no solution</w:t>
            </w:r>
          </w:p>
          <w:p w:rsidR="00EF7151" w:rsidRPr="00B25038" w:rsidRDefault="00EF715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Therefore, statement 1 is false and statement 2 is true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462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40720C" w:rsidRPr="00B25038" w:rsidRDefault="00257246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When </w:t>
            </w:r>
            <m:oMath>
              <m:r>
                <w:rPr>
                  <w:rFonts w:ascii="Cambria Math" w:hAnsi="Cambria Math"/>
                </w:rPr>
                <m:t>n=1,</m:t>
              </m:r>
            </m:oMath>
            <w:r w:rsidRPr="00B25038">
              <w:rPr>
                <w:rFonts w:ascii="Cambria Math" w:hAnsi="Cambria Math"/>
              </w:rPr>
              <w:t xml:space="preserve"> we have interval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π</m:t>
                  </m:r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Pr="00B25038">
              <w:rPr>
                <w:rFonts w:ascii="Cambria Math" w:hAnsi="Cambria Math"/>
              </w:rPr>
              <w:t xml:space="preserve"> which covers only first and second quadrant, in which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=-1/2</m:t>
              </m:r>
            </m:oMath>
            <w:r w:rsidRPr="00B25038">
              <w:rPr>
                <w:rFonts w:ascii="Cambria Math" w:hAnsi="Cambria Math"/>
              </w:rPr>
              <w:t xml:space="preserve"> is not possible.  Hence, th</w:t>
            </w:r>
            <w:r w:rsidR="006269A1" w:rsidRPr="00B25038">
              <w:rPr>
                <w:rFonts w:ascii="Cambria Math" w:hAnsi="Cambria Math"/>
              </w:rPr>
              <w:t xml:space="preserve">e number of solutions is zero. </w:t>
            </w:r>
            <w:r w:rsidRPr="00B25038">
              <w:rPr>
                <w:rFonts w:ascii="Cambria Math" w:hAnsi="Cambria Math"/>
              </w:rPr>
              <w:t xml:space="preserve">Also from </w:t>
            </w:r>
            <m:oMath>
              <m: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n-1</m:t>
                  </m:r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Pr="00B25038">
              <w:rPr>
                <w:rFonts w:ascii="Cambria Math" w:hAnsi="Cambria Math"/>
              </w:rPr>
              <w:t xml:space="preserve"> we have zero solution when </w:t>
            </w:r>
            <m:oMath>
              <m:r>
                <w:rPr>
                  <w:rFonts w:ascii="Cambria Math" w:hAnsi="Cambria Math"/>
                </w:rPr>
                <m:t>n=1</m:t>
              </m:r>
            </m:oMath>
          </w:p>
          <w:p w:rsidR="00257246" w:rsidRPr="00B25038" w:rsidRDefault="00257246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>n=2,</m:t>
              </m:r>
            </m:oMath>
            <w:r w:rsidRPr="00B25038">
              <w:rPr>
                <w:rFonts w:ascii="Cambria Math" w:hAnsi="Cambria Math"/>
              </w:rPr>
              <w:t xml:space="preserve"> we have interval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</m:oMath>
            <w:r w:rsidR="006269A1" w:rsidRPr="00B25038">
              <w:rPr>
                <w:rFonts w:ascii="Cambria Math" w:hAnsi="Cambria Math"/>
              </w:rPr>
              <w:t xml:space="preserve"> which covers all </w:t>
            </w:r>
            <w:r w:rsidRPr="00B25038">
              <w:rPr>
                <w:rFonts w:ascii="Cambria Math" w:hAnsi="Cambria Math"/>
              </w:rPr>
              <w:t>the quadrant on</w:t>
            </w:r>
            <w:r w:rsidR="006269A1" w:rsidRPr="00B25038">
              <w:rPr>
                <w:rFonts w:ascii="Cambria Math" w:hAnsi="Cambria Math"/>
              </w:rPr>
              <w:t xml:space="preserve">ly once. </w:t>
            </w:r>
            <w:r w:rsidRPr="00B25038">
              <w:rPr>
                <w:rFonts w:ascii="Cambria Math" w:hAnsi="Cambria Math"/>
              </w:rPr>
              <w:t>Hence,</w:t>
            </w:r>
            <w:r w:rsidR="006269A1" w:rsidRPr="00B25038">
              <w:rPr>
                <w:rFonts w:ascii="Cambria Math" w:hAnsi="Cambria Math"/>
              </w:rPr>
              <w:t xml:space="preserve"> the number of solutions is two</w:t>
            </w:r>
          </w:p>
          <w:p w:rsidR="00257246" w:rsidRPr="00B25038" w:rsidRDefault="00257246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Also from </w:t>
            </w:r>
            <m:oMath>
              <m: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n-1</m:t>
                  </m:r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Pr="00B25038">
              <w:rPr>
                <w:rFonts w:ascii="Cambria Math" w:hAnsi="Cambria Math"/>
              </w:rPr>
              <w:t xml:space="preserve"> we have two solutions, when </w:t>
            </w:r>
            <m:oMath>
              <m:r>
                <w:rPr>
                  <w:rFonts w:ascii="Cambria Math" w:hAnsi="Cambria Math"/>
                </w:rPr>
                <m:t>n=2</m:t>
              </m:r>
            </m:oMath>
          </w:p>
          <w:p w:rsidR="00257246" w:rsidRPr="00B25038" w:rsidRDefault="00257246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>n=3,</m:t>
              </m:r>
            </m:oMath>
            <w:r w:rsidRPr="00B25038">
              <w:rPr>
                <w:rFonts w:ascii="Cambria Math" w:hAnsi="Cambria Math"/>
              </w:rPr>
              <w:t xml:space="preserve"> we have interval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3π</m:t>
                  </m:r>
                </m:e>
              </m:d>
              <m:r>
                <w:rPr>
                  <w:rFonts w:ascii="Cambria Math" w:hAnsi="Cambria Math"/>
                </w:rPr>
                <m:t xml:space="preserve">, </m:t>
              </m:r>
            </m:oMath>
            <w:r w:rsidRPr="00B25038">
              <w:rPr>
                <w:rFonts w:ascii="Cambria Math" w:hAnsi="Cambria Math"/>
              </w:rPr>
              <w:t xml:space="preserve">which covers third and fourth quadrant only once.  Hence, the number of solutions is two.  But from </w:t>
            </w:r>
            <m:oMath>
              <m: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n-1</m:t>
                  </m:r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Pr="00B25038">
              <w:rPr>
                <w:rFonts w:ascii="Cambria Math" w:hAnsi="Cambria Math"/>
              </w:rPr>
              <w:t xml:space="preserve"> we have </w:t>
            </w:r>
            <w:r w:rsidR="006269A1" w:rsidRPr="00B25038">
              <w:rPr>
                <w:rFonts w:ascii="Cambria Math" w:hAnsi="Cambria Math"/>
              </w:rPr>
              <w:t>four solutions which contradict</w:t>
            </w:r>
          </w:p>
          <w:p w:rsidR="00257246" w:rsidRPr="00B25038" w:rsidRDefault="00257246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Hence, statement 1 is false, statement 2 is true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463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40720C" w:rsidRPr="00B25038" w:rsidRDefault="000E3C05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We know that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≤1</m:t>
              </m:r>
            </m:oMath>
            <w:r w:rsidR="006269A1" w:rsidRPr="00B25038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≤1</m:t>
              </m:r>
            </m:oMath>
            <w:r w:rsidR="0083714E" w:rsidRPr="00B25038">
              <w:rPr>
                <w:rFonts w:ascii="Cambria Math" w:hAnsi="Cambria Math"/>
              </w:rPr>
              <w:t xml:space="preserve">,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≤2</m:t>
              </m:r>
            </m:oMath>
          </w:p>
          <w:p w:rsidR="00A63075" w:rsidRPr="00B25038" w:rsidRDefault="00A63075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Also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func>
              <m:r>
                <w:rPr>
                  <w:rFonts w:ascii="Cambria Math" w:hAnsi="Cambria Math"/>
                </w:rPr>
                <m:t>≥1</m:t>
              </m:r>
            </m:oMath>
            <w:r w:rsidR="006269A1" w:rsidRPr="00B25038">
              <w:rPr>
                <w:rFonts w:ascii="Cambria Math" w:hAnsi="Cambria Math"/>
              </w:rPr>
              <w:t xml:space="preserve">, then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func>
              <m:r>
                <w:rPr>
                  <w:rFonts w:ascii="Cambria Math" w:hAnsi="Cambria Math"/>
                </w:rPr>
                <m:t>≥2</m:t>
              </m:r>
            </m:oMath>
          </w:p>
          <w:p w:rsidR="00A63075" w:rsidRPr="00B25038" w:rsidRDefault="00A63075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Hence, the given equation is solvable only 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 xml:space="preserve">=2 </m:t>
              </m:r>
            </m:oMath>
            <w:r w:rsidR="006269A1" w:rsidRPr="00B25038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func>
              <m:r>
                <w:rPr>
                  <w:rFonts w:ascii="Cambria Math" w:hAnsi="Cambria Math"/>
                </w:rPr>
                <m:t xml:space="preserve">=2, </m:t>
              </m:r>
            </m:oMath>
            <w:r w:rsidR="006269A1" w:rsidRPr="00B25038">
              <w:rPr>
                <w:rFonts w:ascii="Cambria Math" w:hAnsi="Cambria Math"/>
              </w:rPr>
              <w:t xml:space="preserve">for which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sec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7F60DA" w:rsidRPr="00B25038" w:rsidRDefault="007F60D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sec</m:t>
                  </m:r>
                </m:fName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func>
              <m:r>
                <w:rPr>
                  <w:rFonts w:ascii="Cambria Math" w:hAnsi="Cambria Math"/>
                </w:rPr>
                <m:t>=±1</m:t>
              </m:r>
            </m:oMath>
          </w:p>
          <w:p w:rsidR="007F60DA" w:rsidRPr="00B25038" w:rsidRDefault="007F60DA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>Hence, statement 1 is false and statement 2 is true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464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0D3848" w:rsidRPr="00A33FF1" w:rsidRDefault="009B3AE3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Statement 2 is true as it is one of the standard results of multiple angles.</w:t>
            </w:r>
          </w:p>
          <w:p w:rsidR="009B3AE3" w:rsidRPr="00A33FF1" w:rsidRDefault="009B3AE3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Putting </w:t>
            </w:r>
            <m:oMath>
              <m:r>
                <w:rPr>
                  <w:rFonts w:ascii="Cambria Math" w:hAnsi="Cambria Math"/>
                </w:rPr>
                <m:t>A=π/18</m:t>
              </m:r>
            </m:oMath>
            <w:r w:rsidRPr="00A33FF1">
              <w:rPr>
                <w:rFonts w:ascii="Cambria Math" w:hAnsi="Cambria Math"/>
              </w:rPr>
              <w:t xml:space="preserve"> in the formula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3A</m:t>
                  </m:r>
                </m:e>
              </m:func>
              <m:r>
                <w:rPr>
                  <w:rFonts w:ascii="Cambria Math" w:hAnsi="Cambria Math"/>
                </w:rPr>
                <m:t>=3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-4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we get </m:t>
              </m:r>
              <m:r>
                <w:rPr>
                  <w:rFonts w:ascii="Cambria Math" w:hAnsi="Cambria Math"/>
                </w:rPr>
                <m:t>8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 xml:space="preserve">-6x+1=0,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where </m:t>
              </m:r>
              <m:r>
                <w:rPr>
                  <w:rFonts w:ascii="Cambria Math" w:hAnsi="Cambria Math"/>
                </w:rPr>
                <m:t>x=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π/18</m:t>
                  </m:r>
                </m:e>
              </m:func>
              <m:r>
                <w:rPr>
                  <w:rFonts w:ascii="Cambria Math" w:hAnsi="Cambria Math"/>
                </w:rPr>
                <m:t>.</m:t>
              </m:r>
            </m:oMath>
            <w:r w:rsidRPr="00A33FF1">
              <w:rPr>
                <w:rFonts w:ascii="Cambria Math" w:hAnsi="Cambria Math"/>
              </w:rPr>
              <w:t xml:space="preserve">  Hence, statement 1 is also true because of statement 2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465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F92485" w:rsidRDefault="00F92485" w:rsidP="00F92485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 given equation is equivalent to </w:t>
            </w:r>
          </w:p>
          <w:p w:rsidR="00F92485" w:rsidRDefault="00F92485" w:rsidP="00F9248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(θ+2θ+3θ)=0</m:t>
                    </m:r>
                  </m:e>
                </m:func>
              </m:oMath>
            </m:oMathPara>
          </w:p>
          <w:p w:rsidR="00F92485" w:rsidRDefault="00F92485" w:rsidP="00F92485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6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θ=0</m:t>
                  </m:r>
                </m:e>
              </m:func>
            </m:oMath>
          </w:p>
          <w:p w:rsidR="00F92485" w:rsidRDefault="00F92485" w:rsidP="00F92485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Then, </w:t>
            </w:r>
            <m:oMath>
              <m: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θ=</m:t>
              </m:r>
              <m:r>
                <w:rPr>
                  <w:rFonts w:ascii="Cambria Math" w:hAnsi="Cambria Math"/>
                </w:rPr>
                <m:t>nπ</m:t>
              </m:r>
            </m:oMath>
          </w:p>
          <w:p w:rsidR="00F92485" w:rsidRDefault="00F92485" w:rsidP="00F9248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θ=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>, n∈I</m:t>
                </m:r>
              </m:oMath>
            </m:oMathPara>
          </w:p>
          <w:p w:rsidR="00F92485" w:rsidRDefault="00F92485" w:rsidP="00F92485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In </w:t>
            </w:r>
            <m:oMath>
              <m:r>
                <w:rPr>
                  <w:rFonts w:ascii="Cambria Math" w:hAnsi="Cambria Math"/>
                </w:rPr>
                <m:t>(0, π)</m:t>
              </m:r>
            </m:oMath>
            <w:r>
              <w:rPr>
                <w:rFonts w:ascii="Cambria Math" w:hAnsi="Cambria Math"/>
              </w:rPr>
              <w:t xml:space="preserve">, we have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θ=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2π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5π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</m:oMath>
          </w:p>
          <w:p w:rsidR="00F92485" w:rsidRDefault="00F92485" w:rsidP="00F92485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However, </w:t>
            </w:r>
            <m:oMath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 and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3θ</m:t>
                      </m:r>
                    </m:e>
                  </m:func>
                </m:e>
              </m:func>
            </m:oMath>
            <w:r>
              <w:rPr>
                <w:rFonts w:ascii="Cambria Math" w:hAnsi="Cambria Math"/>
              </w:rPr>
              <w:t xml:space="preserve"> are not defined at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5π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r>
                <w:rPr>
                  <w:rFonts w:ascii="Cambria Math" w:hAnsi="Cambria Math"/>
                </w:rPr>
                <m:t xml:space="preserve">  </m:t>
              </m:r>
            </m:oMath>
          </w:p>
          <w:p w:rsidR="00F92485" w:rsidRPr="000D6799" w:rsidRDefault="00F92485" w:rsidP="00F92485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∴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 xml:space="preserve">,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2π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ascii="Cambria Math" w:hAnsi="Cambria Math"/>
              </w:rPr>
              <w:t xml:space="preserve"> are the only solutions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466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36114" w:rsidRPr="00DB5034" w:rsidRDefault="00E65BA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Statement 2 is true</w:t>
            </w:r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Distance between circumcentre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oMath>
            <w:r w:rsidRPr="00DB5034">
              <w:rPr>
                <w:rFonts w:ascii="Cambria Math" w:hAnsi="Cambria Math"/>
              </w:rPr>
              <w:t xml:space="preserve"> and incentre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d>
            </m:oMath>
            <w:r w:rsidRPr="00DB5034">
              <w:rPr>
                <w:rFonts w:ascii="Cambria Math" w:hAnsi="Cambria Math"/>
              </w:rPr>
              <w:t xml:space="preserve"> is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-2rR</m:t>
                  </m:r>
                </m:e>
              </m:rad>
            </m:oMath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If incircle passes through its circumcentre, then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-2rR</m:t>
                  </m:r>
                </m:e>
              </m:rad>
              <m:r>
                <w:rPr>
                  <w:rFonts w:ascii="Cambria Math" w:hAnsi="Cambria Math"/>
                </w:rPr>
                <m:t>=r</m:t>
              </m:r>
            </m:oMath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-1=0</m:t>
                </m:r>
              </m:oMath>
            </m:oMathPara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-2±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4+4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 xml:space="preserve">-1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as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</w:rPr>
                  <m:t>&gt;0</m:t>
                </m:r>
              </m:oMath>
            </m:oMathPara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467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40720C" w:rsidRPr="00B25038" w:rsidRDefault="00830AD6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y=n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=m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</m:oMath>
          </w:p>
          <w:p w:rsidR="00652205" w:rsidRPr="00B25038" w:rsidRDefault="00652205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curve </w:t>
            </w:r>
            <m:oMath>
              <m:r>
                <w:rPr>
                  <w:rFonts w:ascii="Cambria Math" w:hAnsi="Cambria Math"/>
                </w:rPr>
                <m:t>y=n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</m:oMath>
            <w:r w:rsidR="00830AD6" w:rsidRPr="00B25038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y=m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</m:oMath>
            <w:r w:rsidRPr="00B25038">
              <w:rPr>
                <w:rFonts w:ascii="Cambria Math" w:hAnsi="Cambria Math"/>
              </w:rPr>
              <w:t xml:space="preserve"> intersect at four points in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2π</m:t>
                  </m:r>
                </m:e>
              </m:d>
            </m:oMath>
          </w:p>
          <w:p w:rsidR="00652205" w:rsidRPr="00B25038" w:rsidRDefault="00B65FA2" w:rsidP="000B4D3D">
            <w:pPr>
              <w:rPr>
                <w:rFonts w:ascii="Cambria Math" w:hAnsi="Cambria Math"/>
                <w:i/>
                <w:color w:val="FF0000"/>
              </w:rPr>
            </w:pPr>
            <w:r w:rsidRPr="00B25038">
              <w:rPr>
                <w:rFonts w:ascii="Cambria Math" w:hAnsi="Cambria Math"/>
              </w:rPr>
              <w:object w:dxaOrig="5364" w:dyaOrig="3672">
                <v:shape id="_x0000_i1031" type="#_x0000_t75" style="width:187.2pt;height:129.6pt" o:ole="">
                  <v:imagedata r:id="IM3S895S0" o:title=""/>
                </v:shape>
                <o:OLEObject Type="Embed" ProgID="ChemDraw.Document.6.0" ShapeID="_x0000_i1031" DrawAspect="Content" ObjectID="_1478862068" r:id="OM3S895S0"/>
              </w:objec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468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284494" w:rsidRDefault="00284494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Let  </w:t>
            </w:r>
            <m:oMath>
              <m:r>
                <w:rPr>
                  <w:rFonts w:ascii="Cambria Math" w:hAnsi="Cambria Math"/>
                </w:rPr>
                <m:t>S=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4π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7</m:t>
                              </m:r>
                            </m:den>
                          </m:f>
                        </m:e>
                      </m:d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8π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7</m:t>
                                  </m:r>
                                </m:den>
                              </m:f>
                            </m:e>
                          </m:d>
                        </m:e>
                      </m:func>
                    </m:e>
                  </m:func>
                </m:e>
              </m:func>
            </m:oMath>
          </w:p>
          <w:p w:rsidR="00284494" w:rsidRDefault="00284494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C=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4π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7</m:t>
                              </m:r>
                            </m:den>
                          </m:f>
                        </m:e>
                      </m:d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8π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7</m:t>
                                  </m:r>
                                </m:den>
                              </m:f>
                            </m:e>
                          </m:d>
                        </m:e>
                      </m:func>
                    </m:e>
                  </m:func>
                </m:e>
              </m:func>
            </m:oMath>
          </w:p>
          <w:p w:rsidR="00284494" w:rsidRDefault="00284494" w:rsidP="00DE3BD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∴C+iS=α+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</m:oMath>
            <w:r>
              <w:rPr>
                <w:rFonts w:ascii="Cambria Math" w:hAnsi="Cambria Math"/>
              </w:rPr>
              <w:t xml:space="preserve">   …(i)</w:t>
            </w:r>
          </w:p>
          <w:p w:rsidR="00284494" w:rsidRDefault="00284494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Where, </w:t>
            </w:r>
            <m:oMath>
              <m:r>
                <w:rPr>
                  <w:rFonts w:ascii="Cambria Math" w:hAnsi="Cambria Math"/>
                </w:rPr>
                <m:t>α=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+i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2π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7</m:t>
                              </m:r>
                            </m:den>
                          </m:f>
                        </m:e>
                      </m:d>
                    </m:e>
                  </m:func>
                </m:e>
              </m:func>
            </m:oMath>
          </w:p>
          <w:p w:rsidR="00284494" w:rsidRDefault="00284494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Is complex </w:t>
            </w:r>
            <w:r w:rsidRPr="00CF174E">
              <w:rPr>
                <w:rFonts w:ascii="Cambria Math" w:hAnsi="Cambria Math"/>
              </w:rPr>
              <w:t>7th</w:t>
            </w:r>
            <w:r>
              <w:rPr>
                <w:rFonts w:ascii="Cambria Math" w:hAnsi="Cambria Math"/>
              </w:rPr>
              <w:t xml:space="preserve"> root of unity</w:t>
            </w:r>
          </w:p>
          <w:p w:rsidR="00284494" w:rsidRDefault="00284494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Then, </w:t>
            </w:r>
            <m:oMath>
              <m:r>
                <w:rPr>
                  <w:rFonts w:ascii="Cambria Math" w:hAnsi="Cambria Math"/>
                </w:rPr>
                <m:t xml:space="preserve">C-iS=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acc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acc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</m:oMath>
          </w:p>
          <w:p w:rsidR="00284494" w:rsidRDefault="00284494" w:rsidP="00DE3BD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p>
                  <m:r>
                    <w:rPr>
                      <w:rFonts w:ascii="Cambria Math" w:hAnsi="Cambria Math"/>
                    </w:rPr>
                    <m:t>5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oMath>
            <w:r>
              <w:rPr>
                <w:rFonts w:ascii="Cambria Math" w:hAnsi="Cambria Math"/>
              </w:rPr>
              <w:t xml:space="preserve">                …(ii)</w:t>
            </w:r>
          </w:p>
          <w:p w:rsidR="00284494" w:rsidRDefault="00284494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On adding Eqs.(i)and (ii), we get</w:t>
            </w:r>
          </w:p>
          <w:p w:rsidR="00284494" w:rsidRDefault="00284494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2C=α+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5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=-1</m:t>
                </m:r>
              </m:oMath>
            </m:oMathPara>
          </w:p>
          <w:p w:rsidR="00284494" w:rsidRDefault="00284494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⇒C=-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r>
                  <w:rPr>
                    <w:rFonts w:ascii="Cambria Math" w:hAnsi="Cambria Math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284494" w:rsidRDefault="00284494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=2-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284494" w:rsidRDefault="00284494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⇒S=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284494" w:rsidRPr="00CF174E" w:rsidRDefault="00284494" w:rsidP="00DE3BDD">
            <w:pPr>
              <w:rPr>
                <w:rFonts w:ascii="Cambria Math" w:hAnsi="Cambria Math"/>
                <w:b/>
              </w:rPr>
            </w:pPr>
            <w:r w:rsidRPr="00CF174E">
              <w:rPr>
                <w:rFonts w:ascii="Cambria Math" w:hAnsi="Cambria Math"/>
                <w:b/>
              </w:rPr>
              <w:t>Solution for questions 25 to 29 based on the passage I</w:t>
            </w:r>
          </w:p>
          <w:p w:rsidR="00284494" w:rsidRDefault="00284494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∵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=2,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284494" w:rsidRDefault="00284494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n-2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</m:sSup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θ</m:t>
                      </m:r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</m:sSup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e>
                  </m:func>
                </m:e>
              </m:d>
              <m:r>
                <w:rPr>
                  <w:rFonts w:ascii="Cambria Math" w:hAnsi="Cambria Math"/>
                </w:rPr>
                <m:t>-(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n-2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n-2</m:t>
                          </m:r>
                        </m:sup>
                      </m:sSup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func>
              <m:r>
                <w:rPr>
                  <w:rFonts w:ascii="Cambria Math" w:hAnsi="Cambria Math"/>
                </w:rPr>
                <m:t>)</m:t>
              </m:r>
            </m:oMath>
          </w:p>
          <w:p w:rsidR="00284494" w:rsidRDefault="00284494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n-2</m:t>
                        </m:r>
                      </m:sup>
                    </m:sSup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e>
                        </m:func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-2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θ(1-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)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</m:e>
                </m:func>
              </m:oMath>
            </m:oMathPara>
          </w:p>
          <w:p w:rsidR="00284494" w:rsidRDefault="00284494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n-2</m:t>
                        </m:r>
                      </m:sup>
                    </m:sSup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-2</m:t>
                                </m:r>
                              </m:sup>
                            </m:sSup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Nam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e>
                            </m:func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e>
                        </m:func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</m:e>
                </m:func>
              </m:oMath>
            </m:oMathPara>
          </w:p>
          <w:p w:rsidR="00284494" w:rsidRDefault="00284494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θ(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</m:sup>
                            </m:sSup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cos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n-4</m:t>
                                    </m:r>
                                  </m:sup>
                                </m:sSup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Nam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e>
                            </m:func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)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</m:e>
                </m:func>
              </m:oMath>
            </m:oMathPara>
          </w:p>
          <w:p w:rsidR="00284494" w:rsidRDefault="00284494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θ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n-4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</m:e>
                </m:func>
              </m:oMath>
            </m:oMathPara>
          </w:p>
          <w:p w:rsidR="00284494" w:rsidRDefault="00284494" w:rsidP="00DE3BD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∴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n-2</m:t>
                  </m:r>
                </m:sub>
              </m:sSub>
              <m:r>
                <w:rPr>
                  <w:rFonts w:ascii="Cambria Math" w:hAnsi="Cambria Math"/>
                </w:rPr>
                <m:t>=-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ctrlPr>
                        <w:rPr>
                          <w:rFonts w:ascii="Cambria Math" w:hAnsi="Cambria Math"/>
                          <w:i/>
                        </w:rPr>
                      </m:ctrlP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θ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n-4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func>
                </m:e>
              </m:func>
            </m:oMath>
            <w:r>
              <w:rPr>
                <w:rFonts w:ascii="Cambria Math" w:hAnsi="Cambria Math"/>
              </w:rPr>
              <w:t xml:space="preserve">   …(i)</w:t>
            </w:r>
          </w:p>
          <w:p w:rsidR="00284494" w:rsidRDefault="00284494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>n=4,</m:t>
              </m:r>
            </m:oMath>
          </w:p>
          <w:p w:rsidR="00284494" w:rsidRDefault="00284494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</m:e>
                </m:func>
              </m:oMath>
            </m:oMathPara>
          </w:p>
          <w:p w:rsidR="00284494" w:rsidRDefault="00284494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</w:rPr>
                  <m:t>-1=-2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θ   (∵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=1,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=2)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284494" w:rsidRDefault="00284494" w:rsidP="00DE3BD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∴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</w:rPr>
                <m:t>=1-2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ctrlPr>
                        <w:rPr>
                          <w:rFonts w:ascii="Cambria Math" w:hAnsi="Cambria Math"/>
                          <w:i/>
                        </w:rPr>
                      </m:ctrlP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θ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func>
                </m:e>
              </m:func>
            </m:oMath>
            <w:r>
              <w:rPr>
                <w:rFonts w:ascii="Cambria Math" w:hAnsi="Cambria Math"/>
              </w:rPr>
              <w:t xml:space="preserve">     …(ii)</w:t>
            </w:r>
          </w:p>
          <w:p w:rsidR="00284494" w:rsidRDefault="00284494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For  </w:t>
            </w:r>
            <m:oMath>
              <m:r>
                <w:rPr>
                  <w:rFonts w:ascii="Cambria Math" w:hAnsi="Cambria Math"/>
                </w:rPr>
                <m:t>n=6,</m:t>
              </m:r>
            </m:oMath>
          </w:p>
          <w:p w:rsidR="00284494" w:rsidRDefault="00284494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</m:e>
                </m:func>
              </m:oMath>
            </m:oMathPara>
          </w:p>
          <w:p w:rsidR="00284494" w:rsidRDefault="00284494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</m:e>
                </m:func>
              </m:oMath>
            </m:oMathPara>
          </w:p>
          <w:p w:rsidR="00284494" w:rsidRDefault="00284494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cos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Nam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e>
                            </m:func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e>
                        </m:func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</m:e>
                </m:func>
              </m:oMath>
            </m:oMathPara>
          </w:p>
          <w:p w:rsidR="00284494" w:rsidRDefault="00284494" w:rsidP="00DE3BD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w:rPr>
                  <w:rFonts w:ascii="Cambria Math" w:hAnsi="Cambria Math"/>
                </w:rPr>
                <m:t>=1-3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ctrlPr>
                        <w:rPr>
                          <w:rFonts w:ascii="Cambria Math" w:hAnsi="Cambria Math"/>
                          <w:i/>
                        </w:rPr>
                      </m:ctrlP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θ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func>
                </m:e>
              </m:func>
            </m:oMath>
            <w:r>
              <w:rPr>
                <w:rFonts w:ascii="Cambria Math" w:hAnsi="Cambria Math"/>
              </w:rPr>
              <w:t xml:space="preserve">     …(iii)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469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0D3848" w:rsidRPr="00A33FF1" w:rsidRDefault="0029373E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Let </m:t>
                </m:r>
                <m:r>
                  <w:rPr>
                    <w:rFonts w:ascii="Cambria Math" w:hAnsi="Cambria Math"/>
                  </w:rPr>
                  <m:t>y=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27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81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sup>
                </m:sSup>
              </m:oMath>
            </m:oMathPara>
          </w:p>
          <w:p w:rsidR="0029373E" w:rsidRPr="00A33FF1" w:rsidRDefault="0029373E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Now-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>
                    <m:ctrlPr>
                      <w:rPr>
                        <w:rFonts w:ascii="Cambria Math" w:hAnsi="Cambria Math"/>
                        <w:i/>
                      </w:rPr>
                    </m:ctrlPr>
                  </m:deg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</w:rPr>
                  <m:t>≤3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+4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≤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>
                    <m:ctrlPr>
                      <w:rPr>
                        <w:rFonts w:ascii="Cambria Math" w:hAnsi="Cambria Math"/>
                        <w:i/>
                      </w:rPr>
                    </m:ctrlPr>
                  </m:deg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rad>
              </m:oMath>
            </m:oMathPara>
          </w:p>
          <w:p w:rsidR="0029373E" w:rsidRPr="00A33FF1" w:rsidRDefault="0029373E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or</m:t>
                </m:r>
                <m:r>
                  <w:rPr>
                    <w:rFonts w:ascii="Cambria Math" w:hAnsi="Cambria Math"/>
                  </w:rPr>
                  <m:t>-5≤3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+4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≤5</m:t>
                </m:r>
              </m:oMath>
            </m:oMathPara>
          </w:p>
          <w:p w:rsidR="0029373E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-5</m:t>
                    </m:r>
                  </m:sup>
                </m:sSup>
                <m:r>
                  <w:rPr>
                    <w:rFonts w:ascii="Cambria Math" w:hAnsi="Cambria Math"/>
                  </w:rPr>
                  <m:t>≤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≤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  <w:p w:rsidR="0029373E" w:rsidRPr="00A33FF1" w:rsidRDefault="0029373E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Hence, the correct answer is (a)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470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70061D" w:rsidRDefault="0070061D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Since,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</m:t>
                  </m:r>
                  <m:r>
                    <w:rPr>
                      <w:rFonts w:ascii="Cambria Math" w:hAnsi="Cambria Math"/>
                    </w:rPr>
                    <m:t>&gt;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θ</m:t>
                      </m:r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for</m:t>
                      </m:r>
                      <m:r>
                        <w:rPr>
                          <w:rFonts w:ascii="Cambria Math" w:hAnsi="Cambria Math"/>
                        </w:rPr>
                        <m:t xml:space="preserve"> 0≤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θ≤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</m:e>
              </m:func>
            </m:oMath>
          </w:p>
          <w:p w:rsidR="0070061D" w:rsidRDefault="0070061D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So, Statement I is true</w:t>
            </w:r>
          </w:p>
          <w:p w:rsidR="0070061D" w:rsidRDefault="0070061D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Now,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36°&gt;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36°</m:t>
                      </m:r>
                    </m:e>
                  </m:func>
                </m:e>
              </m:func>
            </m:oMath>
          </w:p>
          <w:p w:rsidR="0070061D" w:rsidRDefault="0070061D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36°&gt;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36°</m:t>
                        </m:r>
                      </m:e>
                    </m:func>
                  </m:e>
                </m:func>
              </m:oMath>
            </m:oMathPara>
          </w:p>
          <w:p w:rsidR="0070061D" w:rsidRDefault="0070061D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72°&gt;2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36°=2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(30°+6°)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  <w:p w:rsidR="0070061D" w:rsidRDefault="0070061D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18°&gt;2(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30°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6°+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30°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sin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6°)</m:t>
                                    </m:r>
                                  </m:e>
                                </m:func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</m:oMathPara>
          </w:p>
          <w:p w:rsidR="0070061D" w:rsidRDefault="0070061D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⇒1+2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9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func>
                <m:r>
                  <w:rPr>
                    <w:rFonts w:ascii="Cambria Math" w:hAnsi="Cambria Math"/>
                  </w:rPr>
                  <m:t>°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9°&gt;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6°+2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30°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6°</m:t>
                                </m:r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</m:oMathPara>
          </w:p>
          <w:p w:rsidR="0070061D" w:rsidRDefault="0070061D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Which is true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471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0D3848" w:rsidRPr="00A33FF1" w:rsidRDefault="00834E49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cosec </m:t>
                        </m:r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sec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1F1329" w:rsidRPr="00A33FF1" w:rsidRDefault="001F1329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cosec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θ+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+4</m:t>
                </m:r>
              </m:oMath>
            </m:oMathPara>
          </w:p>
          <w:p w:rsidR="001F1329" w:rsidRPr="00A33FF1" w:rsidRDefault="001F1329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=5+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=5+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≥9</m:t>
                </m:r>
              </m:oMath>
            </m:oMathPara>
          </w:p>
          <w:p w:rsidR="001F1329" w:rsidRPr="00A33FF1" w:rsidRDefault="001F1329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Hence, the correct answer is (a)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472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0F6883" w:rsidRPr="00DB5034" w:rsidRDefault="00B71519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We know that equadilateral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Pr="00DB5034">
              <w:rPr>
                <w:rFonts w:ascii="Cambria Math" w:hAnsi="Cambria Math"/>
              </w:rPr>
              <w:t xml:space="preserve"> is a parallealogram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Pr="00DB5034">
              <w:rPr>
                <w:rFonts w:ascii="Cambria Math" w:hAnsi="Cambria Math"/>
              </w:rPr>
              <w:t xml:space="preserve"> is also cyclic so it becomes a rectangle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473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St</w:t>
            </w:r>
            <w:r w:rsidR="004236F1" w:rsidRPr="00DB5034">
              <w:rPr>
                <w:rFonts w:ascii="Cambria Math" w:hAnsi="Cambria Math"/>
              </w:rPr>
              <w:t>atement 2 is a geometrical fact</w:t>
            </w:r>
          </w:p>
          <w:p w:rsidR="0045402F" w:rsidRPr="00DB5034" w:rsidRDefault="0045402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068" w:dyaOrig="3442">
                <v:shape id="_x0000_i1064" type="#_x0000_t75" style="width:115.2pt;height:100.8pt" o:ole="">
                  <v:imagedata r:id="IM3S1044S0" o:title=""/>
                </v:shape>
                <o:OLEObject Type="Embed" ProgID="ChemDraw.Document.6.0" ShapeID="_x0000_i1064" DrawAspect="Content" ObjectID="_1478862262" r:id="OM3S1044S0"/>
              </w:object>
            </w:r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 xml:space="preserve">AD, BE </m:t>
              </m:r>
            </m:oMath>
            <w:r w:rsidR="004236F1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CF</m:t>
              </m:r>
            </m:oMath>
            <w:r w:rsidRPr="00DB5034">
              <w:rPr>
                <w:rFonts w:ascii="Cambria Math" w:hAnsi="Cambria Math"/>
              </w:rPr>
              <w:t xml:space="preserve"> are the internal bisectors of the angles </w:t>
            </w:r>
            <m:oMath>
              <m:r>
                <w:rPr>
                  <w:rFonts w:ascii="Cambria Math" w:hAnsi="Cambria Math"/>
                </w:rPr>
                <m:t xml:space="preserve">A, B </m:t>
              </m:r>
            </m:oMath>
            <w:r w:rsidR="004236F1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C,</m:t>
              </m:r>
            </m:oMath>
            <w:r w:rsidR="004236F1" w:rsidRPr="00DB5034">
              <w:rPr>
                <w:rFonts w:ascii="Cambria Math" w:hAnsi="Cambria Math"/>
              </w:rPr>
              <w:t xml:space="preserve"> respectively</w:t>
            </w:r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As </w:t>
            </w:r>
            <m:oMath>
              <m:r>
                <w:rPr>
                  <w:rFonts w:ascii="Cambria Math" w:hAnsi="Cambria Math"/>
                </w:rPr>
                <m:t>AD</m:t>
              </m:r>
            </m:oMath>
            <w:r w:rsidRPr="00DB5034">
              <w:rPr>
                <w:rFonts w:ascii="Cambria Math" w:hAnsi="Cambria Math"/>
              </w:rPr>
              <w:t xml:space="preserve"> bisects </w:t>
            </w:r>
            <m:oMath>
              <m:r>
                <w:rPr>
                  <w:rFonts w:ascii="Cambria Math" w:hAnsi="Cambria Math"/>
                </w:rPr>
                <m:t>∠BAC</m:t>
              </m:r>
            </m:oMath>
            <w:r w:rsidR="004236F1" w:rsidRPr="00DB5034">
              <w:rPr>
                <w:rFonts w:ascii="Cambria Math" w:hAnsi="Cambria Math"/>
              </w:rPr>
              <w:t xml:space="preserve"> internally,</w:t>
            </w:r>
          </w:p>
          <w:p w:rsidR="00F36114" w:rsidRPr="00DB5034" w:rsidRDefault="004236F1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Therefore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BD</m:t>
                  </m:r>
                </m:num>
                <m:den>
                  <m:r>
                    <w:rPr>
                      <w:rFonts w:ascii="Cambria Math" w:hAnsi="Cambria Math"/>
                    </w:rPr>
                    <m:t>DC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BA</m:t>
                  </m:r>
                </m:num>
                <m:den>
                  <m:r>
                    <w:rPr>
                      <w:rFonts w:ascii="Cambria Math" w:hAnsi="Cambria Math"/>
                    </w:rPr>
                    <m:t>AC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 xml:space="preserve">  (i)</w:t>
            </w:r>
          </w:p>
          <w:p w:rsidR="00F36114" w:rsidRPr="00DB5034" w:rsidRDefault="004236F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BD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  <w:p w:rsidR="00F36114" w:rsidRPr="00DB5034" w:rsidRDefault="004236F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BD</m:t>
                    </m:r>
                  </m:den>
                </m:f>
                <m:r>
                  <w:rPr>
                    <w:rFonts w:ascii="Cambria Math" w:hAnsi="Cambria Math"/>
                  </w:rPr>
                  <m:t>+1=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  <w:p w:rsidR="00F36114" w:rsidRPr="00DB5034" w:rsidRDefault="004236F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DC+BD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BD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b+c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  <w:p w:rsidR="00F36114" w:rsidRPr="00DB5034" w:rsidRDefault="004236F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BD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b+c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  <w:p w:rsidR="00F36114" w:rsidRPr="00DB5034" w:rsidRDefault="004236F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BD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b+c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  <w:p w:rsidR="00F36114" w:rsidRPr="00DB5034" w:rsidRDefault="004236F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⇒BD=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b+c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 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Since </w:t>
            </w:r>
            <m:oMath>
              <m:r>
                <w:rPr>
                  <w:rFonts w:ascii="Cambria Math" w:hAnsi="Cambria Math"/>
                </w:rPr>
                <m:t>BI</m:t>
              </m:r>
            </m:oMath>
            <w:r w:rsidRPr="00DB5034">
              <w:rPr>
                <w:rFonts w:ascii="Cambria Math" w:hAnsi="Cambria Math"/>
              </w:rPr>
              <w:t xml:space="preserve"> is the bisector of </w:t>
            </w:r>
            <m:oMath>
              <m:r>
                <w:rPr>
                  <w:rFonts w:ascii="Cambria Math" w:hAnsi="Cambria Math"/>
                </w:rPr>
                <m:t>∠B,</m:t>
              </m:r>
            </m:oMath>
            <w:r w:rsidRPr="00DB5034">
              <w:rPr>
                <w:rFonts w:ascii="Cambria Math" w:hAnsi="Cambria Math"/>
              </w:rPr>
              <w:t xml:space="preserve"> it divides </w:t>
            </w:r>
            <m:oMath>
              <m:r>
                <w:rPr>
                  <w:rFonts w:ascii="Cambria Math" w:hAnsi="Cambria Math"/>
                </w:rPr>
                <m:t>AD</m:t>
              </m:r>
            </m:oMath>
            <w:r w:rsidRPr="00DB5034">
              <w:rPr>
                <w:rFonts w:ascii="Cambria Math" w:hAnsi="Cambria Math"/>
              </w:rPr>
              <w:t xml:space="preserve"> in the ratio </w:t>
            </w:r>
            <m:oMath>
              <m:r>
                <w:rPr>
                  <w:rFonts w:ascii="Cambria Math" w:hAnsi="Cambria Math"/>
                </w:rPr>
                <m:t>AI:ID</m:t>
              </m:r>
            </m:oMath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AI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ID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BD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b+c</m:t>
                        </m:r>
                      </m:den>
                    </m:f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b+c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using Eq.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ii</m:t>
                        </m:r>
                      </m:e>
                    </m:d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F36114" w:rsidRPr="00DB5034" w:rsidRDefault="004236F1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⇒AI:ID=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7+8</m:t>
                  </m:r>
                </m:e>
              </m:d>
              <m:r>
                <w:rPr>
                  <w:rFonts w:ascii="Cambria Math" w:hAnsi="Cambria Math"/>
                </w:rPr>
                <m:t xml:space="preserve">:3=5:1  </m:t>
              </m:r>
            </m:oMath>
            <w:r w:rsidRPr="00DB5034">
              <w:rPr>
                <w:rFonts w:ascii="Cambria Math" w:hAnsi="Cambria Math"/>
              </w:rPr>
              <w:t xml:space="preserve">  (iii)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474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0D3848" w:rsidRPr="00A33FF1" w:rsidRDefault="002D4741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Statement 2 is true as it is one of the conditional identities in the triangle.  Since R.H.S. &gt; 1 in statement 2, statement 1 is false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475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4C4F64" w:rsidRDefault="004C4F64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∵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α+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2π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α+</m:t>
                                    </m:r>
                                  </m:fName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4π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 </m:t>
                                    </m:r>
                                  </m:e>
                                </m:func>
                              </m:e>
                            </m:d>
                          </m:e>
                        </m:func>
                      </m:e>
                    </m:func>
                  </m:e>
                </m:func>
              </m:oMath>
            </m:oMathPara>
          </w:p>
          <w:p w:rsidR="004C4F64" w:rsidRDefault="004C4F64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α+2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α+π</m:t>
                            </m:r>
                          </m:e>
                        </m:d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den>
                            </m:f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</m:e>
                    </m:func>
                  </m:e>
                </m:func>
              </m:oMath>
            </m:oMathPara>
          </w:p>
          <w:p w:rsidR="004C4F64" w:rsidRDefault="004C4F64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α+(-2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)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  <w:p w:rsidR="004C4F64" w:rsidRDefault="004C4F64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C4F64" w:rsidRDefault="004C4F64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α+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α+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2π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p>
                            </m:sSup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α+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4π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</m:e>
                    </m:func>
                  </m:e>
                </m:func>
              </m:oMath>
            </m:oMathPara>
          </w:p>
          <w:p w:rsidR="004C4F64" w:rsidRDefault="004C4F64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α+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2π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den>
                            </m:f>
                          </m:e>
                        </m:d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α+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4π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476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45402F" w:rsidRPr="00DB5034" w:rsidRDefault="0045402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044" w:dyaOrig="4548">
                <v:shape id="_x0000_i1061" type="#_x0000_t75" style="width:100.8pt;height:115.2pt" o:ole="">
                  <v:imagedata r:id="IM3S1046S0" o:title=""/>
                </v:shape>
                <o:OLEObject Type="Embed" ProgID="ChemDraw.Document.6.0" ShapeID="_x0000_i1061" DrawAspect="Content" ObjectID="_1478862259" r:id="OM3S1046S0"/>
              </w:object>
            </w:r>
          </w:p>
          <w:p w:rsidR="004D644D" w:rsidRPr="00DB5034" w:rsidRDefault="004D644D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∠IC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4D644D" w:rsidRPr="00DB5034" w:rsidRDefault="004D644D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∠IB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4D644D" w:rsidRPr="00DB5034" w:rsidRDefault="004D644D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Therefore, </w:t>
            </w:r>
            <m:oMath>
              <m:r>
                <w:rPr>
                  <w:rFonts w:ascii="Cambria Math" w:hAnsi="Cambria Math"/>
                </w:rPr>
                <m:t>BIC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="00F36114" w:rsidRPr="00DB5034">
              <w:rPr>
                <w:rFonts w:ascii="Cambria Math" w:hAnsi="Cambria Math"/>
              </w:rPr>
              <w:t xml:space="preserve"> is a cyclic quadrilateral</w:t>
            </w:r>
          </w:p>
          <w:p w:rsidR="004D644D" w:rsidRPr="00DB5034" w:rsidRDefault="00F3611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⇒BP∙PC=IP∙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P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477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1A32D0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</m:func>
              </m:oMath>
            </m:oMathPara>
          </w:p>
          <w:p w:rsidR="00B06596" w:rsidRPr="00B25038" w:rsidRDefault="009A466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π/2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</m:func>
              </m:oMath>
            </m:oMathPara>
          </w:p>
          <w:p w:rsidR="00B06596" w:rsidRPr="00B25038" w:rsidRDefault="009A4661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=2nπ±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π/2-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 xml:space="preserve">, n∈Z  </m:t>
              </m:r>
            </m:oMath>
            <w:r w:rsidRPr="00B25038">
              <w:rPr>
                <w:rFonts w:ascii="Cambria Math" w:hAnsi="Cambria Math"/>
              </w:rPr>
              <w:t xml:space="preserve">  (i)</w:t>
            </w:r>
          </w:p>
          <w:p w:rsidR="0040720C" w:rsidRPr="00B25038" w:rsidRDefault="009A466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Taking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+ive </m:t>
              </m:r>
            </m:oMath>
            <w:r w:rsidRPr="00B25038">
              <w:rPr>
                <w:rFonts w:ascii="Cambria Math" w:hAnsi="Cambria Math"/>
              </w:rPr>
              <w:t xml:space="preserve">sign, we get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=2nπ+π/2-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</w:p>
          <w:p w:rsidR="00276385" w:rsidRPr="00B25038" w:rsidRDefault="009A4661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or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4n+1</m:t>
                  </m:r>
                </m:e>
              </m:d>
              <m:r>
                <w:rPr>
                  <w:rFonts w:ascii="Cambria Math" w:hAnsi="Cambria Math"/>
                </w:rPr>
                <m:t>π</m:t>
              </m:r>
            </m:oMath>
          </w:p>
          <w:p w:rsidR="00276385" w:rsidRPr="00B25038" w:rsidRDefault="009A4661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>Now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L.H.S. </m:t>
              </m:r>
              <m:r>
                <w:rPr>
                  <w:rFonts w:ascii="Cambria Math" w:hAnsi="Cambria Math"/>
                </w:rPr>
                <m:t>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  <m:r>
                    <w:rPr>
                      <w:rFonts w:ascii="Cambria Math" w:hAnsi="Cambria Math"/>
                    </w:rPr>
                    <m:t xml:space="preserve">, 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e>
              </m:d>
              <m:r>
                <w:rPr>
                  <w:rFonts w:ascii="Cambria Math" w:hAnsi="Cambria Math"/>
                </w:rPr>
                <m:t xml:space="preserve">, </m:t>
              </m:r>
            </m:oMath>
            <w:r w:rsidRPr="00B25038">
              <w:rPr>
                <w:rFonts w:ascii="Cambria Math" w:hAnsi="Cambria Math"/>
              </w:rPr>
              <w:t xml:space="preserve">hence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>≤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4n+1</m:t>
                  </m:r>
                </m:e>
              </m:d>
              <m:r>
                <w:rPr>
                  <w:rFonts w:ascii="Cambria Math" w:hAnsi="Cambria Math"/>
                </w:rPr>
                <m:t xml:space="preserve">π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</w:p>
          <w:p w:rsidR="00276385" w:rsidRPr="00B25038" w:rsidRDefault="009A4661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-2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  <m:r>
                    <w:rPr>
                      <w:rFonts w:ascii="Cambria Math" w:hAnsi="Cambria Math"/>
                    </w:rPr>
                    <m:t>-π</m:t>
                  </m:r>
                </m:num>
                <m:den>
                  <m:r>
                    <w:rPr>
                      <w:rFonts w:ascii="Cambria Math" w:hAnsi="Cambria Math"/>
                    </w:rPr>
                    <m:t>4π</m:t>
                  </m:r>
                </m:den>
              </m:f>
              <m:r>
                <w:rPr>
                  <w:rFonts w:ascii="Cambria Math" w:hAnsi="Cambria Math"/>
                </w:rPr>
                <m:t>≤n≤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  <m:r>
                    <w:rPr>
                      <w:rFonts w:ascii="Cambria Math" w:hAnsi="Cambria Math"/>
                    </w:rPr>
                    <m:t>-π</m:t>
                  </m:r>
                </m:num>
                <m:den>
                  <m:r>
                    <w:rPr>
                      <w:rFonts w:ascii="Cambria Math" w:hAnsi="Cambria Math"/>
                    </w:rPr>
                    <m:t>4π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  <w:r w:rsidRPr="00B25038">
              <w:rPr>
                <w:rFonts w:ascii="Cambria Math" w:hAnsi="Cambria Math"/>
              </w:rPr>
              <w:t>which is not satisfied by any integer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oMath>
          </w:p>
          <w:p w:rsidR="00046F5A" w:rsidRPr="00B25038" w:rsidRDefault="00046F5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Similarly, taking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–ve</m:t>
              </m:r>
            </m:oMath>
            <w:r w:rsidRPr="00B25038">
              <w:rPr>
                <w:rFonts w:ascii="Cambria Math" w:hAnsi="Cambria Math"/>
              </w:rPr>
              <w:t xml:space="preserve"> sign, we have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4n-1</m:t>
                  </m:r>
                </m:e>
              </m:d>
              <m:r>
                <w:rPr>
                  <w:rFonts w:ascii="Cambria Math" w:hAnsi="Cambria Math"/>
                </w:rPr>
                <m:t>π/2,</m:t>
              </m:r>
            </m:oMath>
            <w:r w:rsidRPr="00B25038">
              <w:rPr>
                <w:rFonts w:ascii="Cambria Math" w:hAnsi="Cambria Math"/>
              </w:rPr>
              <w:t xml:space="preserve"> which is also not satisfied for any integer </w:t>
            </w:r>
            <m:oMath>
              <m:r>
                <w:rPr>
                  <w:rFonts w:ascii="Cambria Math" w:hAnsi="Cambria Math"/>
                </w:rPr>
                <m:t>n</m:t>
              </m:r>
            </m:oMath>
          </w:p>
          <w:p w:rsidR="00046F5A" w:rsidRPr="00B25038" w:rsidRDefault="00046F5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Hence, there is no solution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478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Circumradius of the pedal triangle (triangle formed by the feet of altitudes) of </w:t>
            </w:r>
            <m:oMath>
              <m:r>
                <w:rPr>
                  <w:rFonts w:ascii="Cambria Math" w:hAnsi="Cambria Math"/>
                </w:rPr>
                <m:t>∆ABC</m:t>
              </m:r>
            </m:oMath>
            <w:r w:rsidRPr="00DB5034">
              <w:rPr>
                <w:rFonts w:ascii="Cambria Math" w:hAnsi="Cambria Math"/>
              </w:rPr>
              <w:t xml:space="preserve"> is </w:t>
            </w:r>
            <m:oMath>
              <m:r>
                <w:rPr>
                  <w:rFonts w:ascii="Cambria Math" w:hAnsi="Cambria Math"/>
                </w:rPr>
                <m:t>R/2.</m:t>
              </m:r>
            </m:oMath>
            <w:r w:rsidRPr="00DB5034">
              <w:rPr>
                <w:rFonts w:ascii="Cambria Math" w:hAnsi="Cambria Math"/>
              </w:rPr>
              <w:t xml:space="preserve">  Also, </w:t>
            </w:r>
            <m:oMath>
              <m:r>
                <w:rPr>
                  <w:rFonts w:ascii="Cambria Math" w:hAnsi="Cambria Math"/>
                </w:rPr>
                <m:t>∆ABC</m:t>
              </m:r>
            </m:oMath>
            <w:r w:rsidRPr="00DB5034">
              <w:rPr>
                <w:rFonts w:ascii="Cambria Math" w:hAnsi="Cambria Math"/>
              </w:rPr>
              <w:t xml:space="preserve"> is pedal triangle of </w:t>
            </w:r>
            <m:oMath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.</m:t>
              </m:r>
            </m:oMath>
            <w:r w:rsidRPr="00DB5034">
              <w:rPr>
                <w:rFonts w:ascii="Cambria Math" w:hAnsi="Cambria Math"/>
              </w:rPr>
              <w:t xml:space="preserve">  Hence, answer is (a)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479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0D3848" w:rsidRPr="00A33FF1" w:rsidRDefault="00BB061C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Statement 1 is wrong as </w:t>
            </w:r>
            <m:oMath>
              <m:r>
                <w:rPr>
                  <w:rFonts w:ascii="Cambria Math" w:hAnsi="Cambria Math"/>
                </w:rPr>
                <m:t>z</m:t>
              </m:r>
            </m:oMath>
            <w:r w:rsidRPr="00A33FF1">
              <w:rPr>
                <w:rFonts w:ascii="Cambria Math" w:hAnsi="Cambria Math"/>
              </w:rPr>
              <w:t xml:space="preserve"> can be written as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–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x-y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1-xy</m:t>
                  </m:r>
                </m:den>
              </m:f>
            </m:oMath>
          </w:p>
          <w:p w:rsidR="00480366" w:rsidRPr="00A33FF1" w:rsidRDefault="00480366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It implies that for any values of </w:t>
            </w:r>
            <m:oMath>
              <m:r>
                <w:rPr>
                  <w:rFonts w:ascii="Cambria Math" w:hAnsi="Cambria Math"/>
                </w:rPr>
                <m:t>xy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xy≠1</m:t>
                  </m:r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Pr="00A33FF1">
              <w:rPr>
                <w:rFonts w:ascii="Cambria Math" w:hAnsi="Cambria Math"/>
              </w:rPr>
              <w:t xml:space="preserve"> we get a value of </w:t>
            </w:r>
            <m:oMath>
              <m:r>
                <w:rPr>
                  <w:rFonts w:ascii="Cambria Math" w:hAnsi="Cambria Math"/>
                </w:rPr>
                <m:t>z</m:t>
              </m:r>
            </m:oMath>
            <w:r w:rsidRPr="00A33FF1">
              <w:rPr>
                <w:rFonts w:ascii="Cambria Math" w:hAnsi="Cambria Math"/>
              </w:rPr>
              <w:t xml:space="preserve"> and statement 2 is correct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480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2F221F" w:rsidRPr="00DB5034" w:rsidRDefault="002F221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a&gt;b&gt;c⇒s-a&gt;s-b&gt;s-c</m:t>
                </m:r>
              </m:oMath>
            </m:oMathPara>
          </w:p>
          <w:p w:rsidR="002F221F" w:rsidRPr="00DB5034" w:rsidRDefault="00F3611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s-a</m:t>
                    </m:r>
                  </m:den>
                </m:f>
                <m:r>
                  <w:rPr>
                    <w:rFonts w:ascii="Cambria Math" w:hAnsi="Cambria Math"/>
                  </w:rPr>
                  <m:t>&gt;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s-b</m:t>
                    </m:r>
                  </m:den>
                </m:f>
                <m:r>
                  <w:rPr>
                    <w:rFonts w:ascii="Cambria Math" w:hAnsi="Cambria Math"/>
                  </w:rPr>
                  <m:t>&gt;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s-c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&gt;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&gt;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  <w:p w:rsidR="002F221F" w:rsidRPr="00DB5034" w:rsidRDefault="002F221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Also, cosine is a decreasing function for </w:t>
            </w:r>
            <m:oMath>
              <m:r>
                <w:rPr>
                  <w:rFonts w:ascii="Cambria Math" w:hAnsi="Cambria Math"/>
                </w:rPr>
                <m:t>x∈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π/2</m:t>
                  </m:r>
                </m:e>
              </m:d>
            </m:oMath>
          </w:p>
          <w:p w:rsidR="00971C11" w:rsidRPr="00DB5034" w:rsidRDefault="002F221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>a&gt;b&gt;c  ⇒A&gt;B&gt;C  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&lt;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&lt;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</m:oMath>
          </w:p>
          <w:p w:rsidR="002F221F" w:rsidRPr="00DB5034" w:rsidRDefault="002F221F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Hence, both the statements are true, but statement 2 does not explain statement 1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481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0D3848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2π+7-2π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7-2π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0.72</m:t>
                        </m:r>
                      </m:e>
                    </m:d>
                  </m:e>
                </m:func>
              </m:oMath>
            </m:oMathPara>
          </w:p>
          <w:p w:rsidR="00410199" w:rsidRPr="00A33FF1" w:rsidRDefault="00410199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Now 1 rad and 0.72 rad angles are for first quadrant where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 decreasing, hence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func>
              <m:r>
                <w:rPr>
                  <w:rFonts w:ascii="Cambria Math" w:hAnsi="Cambria Math"/>
                </w:rPr>
                <m:t>&lt;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0.72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 or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func>
              <m:r>
                <w:rPr>
                  <w:rFonts w:ascii="Cambria Math" w:hAnsi="Cambria Math"/>
                </w:rPr>
                <m:t>&lt;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</m:func>
              <m:r>
                <w:rPr>
                  <w:rFonts w:ascii="Cambria Math" w:hAnsi="Cambria Math"/>
                </w:rPr>
                <m:t>.</m:t>
              </m:r>
            </m:oMath>
          </w:p>
          <w:p w:rsidR="00410199" w:rsidRPr="00A33FF1" w:rsidRDefault="00410199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But statement 2 is not the correct explanation for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func>
              <m:r>
                <w:rPr>
                  <w:rFonts w:ascii="Cambria Math" w:hAnsi="Cambria Math"/>
                </w:rPr>
                <m:t>&lt;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</m:func>
              <m:r>
                <w:rPr>
                  <w:rFonts w:ascii="Cambria Math" w:hAnsi="Cambria Math"/>
                </w:rPr>
                <m:t>.</m:t>
              </m:r>
            </m:oMath>
          </w:p>
          <w:p w:rsidR="006D691F" w:rsidRPr="00A33FF1" w:rsidRDefault="006D691F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Note that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0.5</m:t>
                  </m:r>
                </m:e>
              </m:func>
              <m:r>
                <w:rPr>
                  <w:rFonts w:ascii="Cambria Math" w:hAnsi="Cambria Math"/>
                </w:rPr>
                <m:t>&gt;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</m:fun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482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40720C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=2⇒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sup>
                </m:sSup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A23F4C" w:rsidRPr="00B25038" w:rsidRDefault="00A23F4C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Now we know that the maximum value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="00FA688D" w:rsidRPr="00B25038">
              <w:rPr>
                <w:rFonts w:ascii="Cambria Math" w:hAnsi="Cambria Math"/>
              </w:rPr>
              <w:t xml:space="preserve"> is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oMath>
            <w:r w:rsidRPr="00B25038">
              <w:rPr>
                <w:rFonts w:ascii="Cambria Math" w:hAnsi="Cambria Math"/>
              </w:rPr>
              <w:t xml:space="preserve"> which occurs at </w:t>
            </w:r>
            <m:oMath>
              <m:r>
                <w:rPr>
                  <w:rFonts w:ascii="Cambria Math" w:hAnsi="Cambria Math"/>
                </w:rPr>
                <m:t>x=π/4</m:t>
              </m:r>
            </m:oMath>
            <w:r w:rsidR="00FA688D" w:rsidRPr="00B25038">
              <w:rPr>
                <w:rFonts w:ascii="Cambria Math" w:hAnsi="Cambria Math"/>
              </w:rPr>
              <w:t>, for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0≤x≤π/4</m:t>
              </m:r>
            </m:oMath>
          </w:p>
          <w:p w:rsidR="00A23F4C" w:rsidRPr="00B25038" w:rsidRDefault="00A23F4C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Also</w:t>
            </w:r>
            <w:r w:rsidR="00FA688D" w:rsidRPr="00B25038">
              <w:rPr>
                <w:rFonts w:ascii="Cambria Math" w:hAnsi="Cambria Math"/>
              </w:rPr>
              <w:t>,</w:t>
            </w:r>
            <w:r w:rsidRPr="00B25038">
              <w:rPr>
                <w:rFonts w:ascii="Cambria Math" w:hAnsi="Cambria Math"/>
              </w:rPr>
              <w:t xml:space="preserve"> the given equation has roots only 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</w:p>
          <w:p w:rsidR="00A23F4C" w:rsidRPr="00B25038" w:rsidRDefault="00A23F4C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Hence, there is only one solution for </w:t>
            </w:r>
            <m:oMath>
              <m:r>
                <w:rPr>
                  <w:rFonts w:ascii="Cambria Math" w:hAnsi="Cambria Math"/>
                </w:rPr>
                <m:t>0≤x≤π</m:t>
              </m:r>
            </m:oMath>
          </w:p>
          <w:p w:rsidR="00B477DA" w:rsidRPr="00B25038" w:rsidRDefault="00B477DA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Thus, the correct answer is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483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6D691F" w:rsidRPr="00DB5034" w:rsidRDefault="002F221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 any </w:t>
            </w:r>
            <m:oMath>
              <m:r>
                <w:rPr>
                  <w:rFonts w:ascii="Cambria Math" w:hAnsi="Cambria Math"/>
                </w:rPr>
                <m:t>∆ABC,</m:t>
              </m:r>
            </m:oMath>
            <w:r w:rsidRPr="00DB5034">
              <w:rPr>
                <w:rFonts w:ascii="Cambria Math" w:hAnsi="Cambria Math"/>
              </w:rPr>
              <w:t xml:space="preserve"> we have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=4R+r≤9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R/2</m:t>
                  </m:r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484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0D3848" w:rsidRPr="00A33FF1" w:rsidRDefault="00ED6E77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We know that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15°</m:t>
                  </m:r>
                </m:e>
              </m:func>
              <m:r>
                <w:rPr>
                  <w:rFonts w:ascii="Cambria Math" w:hAnsi="Cambria Math"/>
                </w:rPr>
                <m:t>=2-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</m:oMath>
            <w:r w:rsidRPr="00A33FF1">
              <w:rPr>
                <w:rFonts w:ascii="Cambria Math" w:hAnsi="Cambria Math"/>
              </w:rPr>
              <w:t xml:space="preserve">  </w:t>
            </w:r>
            <w:r w:rsidR="0060068E" w:rsidRPr="00A33FF1">
              <w:rPr>
                <w:rFonts w:ascii="Cambria Math" w:hAnsi="Cambria Math"/>
              </w:rPr>
              <w:t>w</w:t>
            </w:r>
            <w:r w:rsidRPr="00A33FF1">
              <w:rPr>
                <w:rFonts w:ascii="Cambria Math" w:hAnsi="Cambria Math"/>
              </w:rPr>
              <w:t>hich is an irrational numb</w:t>
            </w:r>
            <w:r w:rsidR="0060068E" w:rsidRPr="00A33FF1">
              <w:rPr>
                <w:rFonts w:ascii="Cambria Math" w:hAnsi="Cambria Math"/>
              </w:rPr>
              <w:t>er.  Hence, statement 2 is true</w:t>
            </w:r>
          </w:p>
          <w:p w:rsidR="00ED6E77" w:rsidRPr="00A33FF1" w:rsidRDefault="00ED6E77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Statement 1 is also true as if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5°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 a rational number,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15°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5°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5°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1-3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5°</m:t>
                      </m:r>
                    </m:e>
                  </m:func>
                </m:den>
              </m:f>
            </m:oMath>
            <w:r w:rsidRPr="00A33FF1">
              <w:rPr>
                <w:rFonts w:ascii="Cambria Math" w:hAnsi="Cambria Math"/>
              </w:rPr>
              <w:t xml:space="preserve"> should be a rat</w:t>
            </w:r>
            <w:r w:rsidR="0060068E" w:rsidRPr="00A33FF1">
              <w:rPr>
                <w:rFonts w:ascii="Cambria Math" w:hAnsi="Cambria Math"/>
              </w:rPr>
              <w:t>ional number, which is not true</w:t>
            </w:r>
          </w:p>
          <w:p w:rsidR="00ED6E77" w:rsidRPr="00A33FF1" w:rsidRDefault="00ED6E77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Hence,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5°</m:t>
                  </m:r>
                </m:e>
              </m:func>
            </m:oMath>
            <w:r w:rsidR="0060068E" w:rsidRPr="00A33FF1">
              <w:rPr>
                <w:rFonts w:ascii="Cambria Math" w:hAnsi="Cambria Math"/>
              </w:rPr>
              <w:t xml:space="preserve"> is an irrational number</w:t>
            </w:r>
          </w:p>
          <w:p w:rsidR="00ED6E77" w:rsidRPr="00A33FF1" w:rsidRDefault="00ED6E77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Obviously, statement 2 is the correct reasoning for statement 1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485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D15332" w:rsidRDefault="00D15332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LHS</w:t>
            </w:r>
          </w:p>
          <w:p w:rsidR="00D15332" w:rsidRDefault="00D15332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α+2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2α+4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4α+8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8α+16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cot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16 α</m:t>
                                    </m:r>
                                  </m:e>
                                </m:func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</m:oMathPara>
          </w:p>
          <w:p w:rsidR="00D15332" w:rsidRDefault="00D15332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α-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</m:e>
                            </m:func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+2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2α+4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4α+8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8α+16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cot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16α</m:t>
                                    </m:r>
                                  </m:e>
                                </m:func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</m:oMathPara>
          </w:p>
          <w:p w:rsidR="00D15332" w:rsidRDefault="00D15332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α-2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2α-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2α</m:t>
                                </m:r>
                              </m:e>
                            </m:func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+4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4α+8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8α+16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cot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16α</m:t>
                                </m:r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</m:oMathPara>
          </w:p>
          <w:p w:rsidR="00D15332" w:rsidRDefault="000522E1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α=2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cot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2α</m:t>
                                </m:r>
                              </m:e>
                            </m:func>
                          </m:e>
                        </m:func>
                      </m:e>
                    </m:func>
                  </m:e>
                </m:d>
              </m:oMath>
            </m:oMathPara>
          </w:p>
          <w:p w:rsidR="00D15332" w:rsidRDefault="00D15332" w:rsidP="00DE3BD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α-4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cot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4α-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tan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4α</m:t>
                              </m:r>
                            </m:e>
                          </m:func>
                        </m:e>
                      </m:func>
                    </m:e>
                  </m:d>
                  <m:r>
                    <w:rPr>
                      <w:rFonts w:ascii="Cambria Math" w:hAnsi="Cambria Math"/>
                    </w:rPr>
                    <m:t>+8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8α+16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cot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16α</m:t>
                          </m:r>
                        </m:e>
                      </m:func>
                    </m:e>
                  </m:func>
                </m:e>
              </m:func>
            </m:oMath>
            <w:r>
              <w:rPr>
                <w:rFonts w:ascii="Cambria Math" w:hAnsi="Cambria Math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∵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2α-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2α=2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cot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4α</m:t>
                              </m:r>
                            </m:e>
                          </m:func>
                        </m:e>
                      </m:func>
                    </m:e>
                  </m:func>
                </m:e>
              </m:d>
            </m:oMath>
          </w:p>
          <w:p w:rsidR="00D15332" w:rsidRDefault="00D15332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α-8(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8α-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8α)+16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cot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16α</m:t>
                                </m:r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</m:oMathPara>
          </w:p>
          <w:p w:rsidR="00D15332" w:rsidRDefault="00D15332" w:rsidP="00DE3BD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α-16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16α+16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cot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16α</m:t>
                          </m:r>
                        </m:e>
                      </m:func>
                    </m:e>
                  </m:func>
                </m:e>
              </m:func>
            </m:oMath>
            <w:r>
              <w:rPr>
                <w:rFonts w:ascii="Cambria Math" w:hAnsi="Cambria Math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∵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8α-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8α=2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cot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16α</m:t>
                              </m:r>
                            </m:e>
                          </m:func>
                        </m:e>
                      </m:func>
                    </m:e>
                  </m:func>
                </m:e>
              </m:d>
            </m:oMath>
          </w:p>
          <w:p w:rsidR="00D15332" w:rsidRDefault="00D15332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α=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RHS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486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B55109" w:rsidRPr="00DB5034" w:rsidRDefault="00F3611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Given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a </m:t>
              </m:r>
            </m:oMath>
            <w:r w:rsidRPr="00DB5034">
              <w:rPr>
                <w:rFonts w:ascii="Cambria Math" w:hAnsi="Cambria Math"/>
              </w:rPr>
              <w:t xml:space="preserve">is constant and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 xml:space="preserve">=k </m:t>
              </m:r>
            </m:oMath>
            <w:r w:rsidRPr="00DB5034">
              <w:rPr>
                <w:rFonts w:ascii="Cambria Math" w:hAnsi="Cambria Math"/>
              </w:rPr>
              <w:t xml:space="preserve">[where </w:t>
            </w:r>
            <m:oMath>
              <m:r>
                <w:rPr>
                  <w:rFonts w:ascii="Cambria Math" w:hAnsi="Cambria Math" w:cs="Cambria Math"/>
                </w:rPr>
                <m:t>k</m:t>
              </m:r>
            </m:oMath>
            <w:r w:rsidRPr="00DB5034">
              <w:rPr>
                <w:rFonts w:ascii="Cambria Math" w:hAnsi="Cambria Math"/>
              </w:rPr>
              <w:t xml:space="preserve"> is constant]</w:t>
            </w:r>
          </w:p>
          <w:p w:rsidR="00B55109" w:rsidRPr="00DB5034" w:rsidRDefault="00F3611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Now, 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=k⇒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∆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s-b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∆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s-c</m:t>
                      </m:r>
                    </m:den>
                  </m:f>
                </m:den>
              </m:f>
              <m:r>
                <w:rPr>
                  <w:rFonts w:ascii="Cambria Math" w:hAnsi="Cambria Math"/>
                </w:rPr>
                <m:t>=k</m:t>
              </m:r>
            </m:oMath>
          </w:p>
          <w:p w:rsidR="00B55109" w:rsidRPr="00DB5034" w:rsidRDefault="00F36114" w:rsidP="006B0C02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s-c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s-b</m:t>
                    </m:r>
                  </m:den>
                </m:f>
                <m:r>
                  <w:rPr>
                    <w:rFonts w:ascii="Cambria Math" w:hAnsi="Cambria Math"/>
                  </w:rPr>
                  <m:t>=k</m:t>
                </m:r>
              </m:oMath>
            </m:oMathPara>
          </w:p>
          <w:p w:rsidR="00B55109" w:rsidRPr="00DB5034" w:rsidRDefault="00F3611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s-c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s-b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s-c+s-b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k-1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k+1</m:t>
                    </m:r>
                  </m:den>
                </m:f>
              </m:oMath>
            </m:oMathPara>
          </w:p>
          <w:p w:rsidR="00480366" w:rsidRPr="00DB5034" w:rsidRDefault="00F3611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b-c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2s-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b+c</m:t>
                        </m:r>
                      </m:e>
                    </m:d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k-1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k+1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 </m:t>
                </m:r>
                <m:r>
                  <w:rPr>
                    <w:rFonts w:ascii="Cambria Math" w:hAnsi="Cambria Math"/>
                  </w:rPr>
                  <m:t>⇒b-c=a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k-1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k+1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constant</m:t>
                </m:r>
              </m:oMath>
            </m:oMathPara>
          </w:p>
          <w:p w:rsidR="00B55109" w:rsidRPr="00DB5034" w:rsidRDefault="00B55109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Therefore, locus of vertex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is hyperbola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487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982A2E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2bc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b+c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982A2E" w:rsidRPr="00DB5034" w:rsidRDefault="00F3611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den>
                    </m:f>
                  </m:e>
                </m:d>
              </m:oMath>
            </m:oMathPara>
          </w:p>
          <w:p w:rsidR="00982A2E" w:rsidRPr="00DB5034" w:rsidRDefault="00F3611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den>
                    </m:f>
                  </m:e>
                </m:d>
              </m:oMath>
            </m:oMathPara>
          </w:p>
          <w:p w:rsidR="00982A2E" w:rsidRPr="00DB5034" w:rsidRDefault="00F3611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Therefore, Statement 1 is false</w:t>
            </w:r>
          </w:p>
          <w:p w:rsidR="00982A2E" w:rsidRPr="00DB5034" w:rsidRDefault="00982A2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From Eq. (i), we get</w:t>
            </w:r>
          </w:p>
          <w:p w:rsidR="00982A2E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2ab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b+c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982A2E" w:rsidRPr="00DB5034" w:rsidRDefault="00982A2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b+c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982A2E" w:rsidRPr="00DB5034" w:rsidRDefault="00982A2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b+c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e>
                </m:d>
              </m:oMath>
            </m:oMathPara>
          </w:p>
          <w:p w:rsidR="00982A2E" w:rsidRPr="00DB5034" w:rsidRDefault="00982A2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b+c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2bc</m:t>
                        </m:r>
                      </m:den>
                    </m:f>
                  </m:e>
                </m:d>
              </m:oMath>
            </m:oMathPara>
          </w:p>
          <w:p w:rsidR="006674BA" w:rsidRPr="00DB5034" w:rsidRDefault="00982A2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bc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b+c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b+c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oMath>
            </m:oMathPara>
          </w:p>
          <w:p w:rsidR="0029373E" w:rsidRPr="00DB5034" w:rsidRDefault="00F3611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=bc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b+c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oMath>
            </m:oMathPara>
          </w:p>
          <w:p w:rsidR="006674BA" w:rsidRPr="00DB5034" w:rsidRDefault="00F36114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Similarly,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=ca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c+a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=ab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a+b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488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0D3848" w:rsidRPr="00A33FF1" w:rsidRDefault="00381693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In first quadrant,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&gt;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for </m:t>
              </m:r>
              <m:r>
                <w:rPr>
                  <w:rFonts w:ascii="Cambria Math" w:hAnsi="Cambria Math"/>
                </w:rPr>
                <m:t>θ∈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π/4, π/2</m:t>
                  </m:r>
                </m:e>
              </m:d>
            </m:oMath>
          </w:p>
          <w:p w:rsidR="00381693" w:rsidRPr="00A33FF1" w:rsidRDefault="00381693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Hence,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func>
              <m:r>
                <w:rPr>
                  <w:rFonts w:ascii="Cambria Math" w:hAnsi="Cambria Math"/>
                </w:rPr>
                <m:t>&lt;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func>
            </m:oMath>
          </w:p>
          <w:p w:rsidR="00381693" w:rsidRPr="00A33FF1" w:rsidRDefault="00381693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Also in first quadrant, cosine is decreasing and sine is increasing, but this is not the correct reason for which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func>
              <m:r>
                <w:rPr>
                  <w:rFonts w:ascii="Cambria Math" w:hAnsi="Cambria Math"/>
                </w:rPr>
                <m:t>&lt;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func>
              <m:r>
                <w:rPr>
                  <w:rFonts w:ascii="Cambria Math" w:hAnsi="Cambria Math"/>
                </w:rPr>
                <m:t>.</m:t>
              </m:r>
            </m:oMath>
            <w:r w:rsidRPr="00A33FF1">
              <w:rPr>
                <w:rFonts w:ascii="Cambria Math" w:hAnsi="Cambria Math"/>
              </w:rPr>
              <w:t xml:space="preserve">  Thus, the correct answer is (b)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489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0D3848" w:rsidRPr="00A33FF1" w:rsidRDefault="00726ECB" w:rsidP="002178ED">
            <w:pPr>
              <w:rPr>
                <w:rFonts w:ascii="Cambria Math" w:hAnsi="Cambria Math"/>
                <w:iCs/>
              </w:rPr>
            </w:pPr>
            <w:r w:rsidRPr="00A33FF1">
              <w:rPr>
                <w:rFonts w:ascii="Cambria Math" w:hAnsi="Cambria Math"/>
              </w:rPr>
              <w:t xml:space="preserve">Statement 2 is true, because each trigonometric function has a principle period of </w:t>
            </w:r>
            <m:oMath>
              <m:r>
                <w:rPr>
                  <w:rFonts w:ascii="Cambria Math" w:hAnsi="Cambria Math"/>
                </w:rPr>
                <m:t xml:space="preserve">π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or 2</m:t>
              </m:r>
              <m:r>
                <w:rPr>
                  <w:rFonts w:ascii="Cambria Math" w:hAnsi="Cambria Math"/>
                </w:rPr>
                <m:t>π</m:t>
              </m:r>
            </m:oMath>
            <w:r w:rsidRPr="00A33FF1">
              <w:rPr>
                <w:rFonts w:ascii="Cambria Math" w:hAnsi="Cambria Math"/>
                <w:iCs/>
              </w:rPr>
              <w:t xml:space="preserve"> and hence </w:t>
            </w:r>
            <m:oMath>
              <m:r>
                <w:rPr>
                  <w:rFonts w:ascii="Cambria Math" w:hAnsi="Cambria Math"/>
                </w:rPr>
                <m:t>2π</m:t>
              </m:r>
            </m:oMath>
            <w:r w:rsidRPr="00A33FF1">
              <w:rPr>
                <w:rFonts w:ascii="Cambria Math" w:hAnsi="Cambria Math"/>
                <w:iCs/>
              </w:rPr>
              <w:t xml:space="preserve"> is one of the periods of every trigonometric function.</w:t>
            </w:r>
          </w:p>
          <w:p w:rsidR="00F86274" w:rsidRPr="00A33FF1" w:rsidRDefault="00726ECB" w:rsidP="002178ED">
            <w:pPr>
              <w:rPr>
                <w:rFonts w:ascii="Cambria Math" w:hAnsi="Cambria Math"/>
                <w:iCs/>
              </w:rPr>
            </w:pPr>
            <w:r w:rsidRPr="00A33FF1">
              <w:rPr>
                <w:rFonts w:ascii="Cambria Math" w:hAnsi="Cambria Math"/>
                <w:iCs/>
              </w:rPr>
              <w:t xml:space="preserve">Thus </w:t>
            </w:r>
            <m:oMath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2A</m:t>
                  </m:r>
                </m:e>
              </m:d>
              <m:r>
                <w:rPr>
                  <w:rFonts w:ascii="Cambria Math" w:hAnsi="Cambria Math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2B</m:t>
                  </m:r>
                </m:e>
              </m:d>
            </m:oMath>
          </w:p>
          <w:p w:rsidR="00F86274" w:rsidRPr="00A33FF1" w:rsidRDefault="00FD4C00" w:rsidP="002178ED">
            <w:pPr>
              <w:rPr>
                <w:rFonts w:ascii="Cambria Math" w:hAnsi="Cambria Math"/>
                <w:i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⇒2A=2nπ+2B,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for some </m:t>
                </m:r>
                <m:r>
                  <w:rPr>
                    <w:rFonts w:ascii="Cambria Math" w:hAnsi="Cambria Math"/>
                  </w:rPr>
                  <m:t>n∈Z</m:t>
                </m:r>
              </m:oMath>
            </m:oMathPara>
          </w:p>
          <w:p w:rsidR="00F86274" w:rsidRPr="00A33FF1" w:rsidRDefault="00FD4C00" w:rsidP="002178ED">
            <w:pPr>
              <w:rPr>
                <w:rFonts w:ascii="Cambria Math" w:hAnsi="Cambria Math"/>
                <w:iCs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⇒A=nπ+B</m:t>
                </m:r>
              </m:oMath>
            </m:oMathPara>
          </w:p>
          <w:p w:rsidR="00726ECB" w:rsidRPr="00A33FF1" w:rsidRDefault="00FD4C00" w:rsidP="002178E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</m:oMath>
            <w:r w:rsidR="00F86274" w:rsidRPr="00A33FF1">
              <w:rPr>
                <w:rFonts w:ascii="Cambria Math" w:hAnsi="Cambria Math"/>
                <w:iCs/>
              </w:rPr>
              <w:t xml:space="preserve"> Statement 1 is true because of statement 2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490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C801A5" w:rsidRDefault="00C801A5" w:rsidP="00C801A5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Let  </w:t>
            </w:r>
            <m:oMath>
              <m:r>
                <w:rPr>
                  <w:rFonts w:ascii="Cambria Math" w:hAnsi="Cambria Math"/>
                </w:rPr>
                <m:t>x=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A, y=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 xml:space="preserve">B, </m:t>
                      </m:r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z=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cot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func>
                    </m:e>
                  </m:func>
                </m:e>
              </m:func>
            </m:oMath>
          </w:p>
          <w:p w:rsidR="00C801A5" w:rsidRDefault="00C801A5" w:rsidP="00C801A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cot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C+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cot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cot</m:t>
                                        </m:r>
                                      </m:fName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A=1</m:t>
                                        </m:r>
                                      </m:e>
                                    </m:func>
                                  </m:e>
                                </m:func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</m:oMathPara>
          </w:p>
          <w:p w:rsidR="00C801A5" w:rsidRDefault="00C801A5" w:rsidP="00C801A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∵A+B+C=180°</m:t>
                </m:r>
              </m:oMath>
            </m:oMathPara>
          </w:p>
          <w:p w:rsidR="00C801A5" w:rsidRDefault="00C801A5" w:rsidP="00C801A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(1+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(1+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)</m:t>
                    </m:r>
                  </m:den>
                </m:f>
              </m:oMath>
            </m:oMathPara>
          </w:p>
          <w:p w:rsidR="00C801A5" w:rsidRDefault="00C801A5" w:rsidP="00C801A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(1+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A)</m:t>
                        </m:r>
                      </m:e>
                    </m:func>
                  </m:den>
                </m:f>
              </m:oMath>
            </m:oMathPara>
          </w:p>
          <w:p w:rsidR="00C801A5" w:rsidRDefault="00C801A5" w:rsidP="00C801A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</m:t>
                    </m:r>
                  </m:e>
                </m:func>
              </m:oMath>
            </m:oMathPara>
          </w:p>
          <w:p w:rsidR="00C801A5" w:rsidRDefault="00C801A5" w:rsidP="00C801A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(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2B+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2C)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  <w:p w:rsidR="00C801A5" w:rsidRDefault="00C801A5" w:rsidP="00C801A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(4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C)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  <w:p w:rsidR="00C801A5" w:rsidRDefault="00C801A5" w:rsidP="00C801A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  <w:p w:rsidR="00C801A5" w:rsidRDefault="00C801A5" w:rsidP="00C801A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cot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func>
                          </m:e>
                        </m:d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cot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func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(1+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cot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)</m:t>
                        </m:r>
                      </m:e>
                    </m:rad>
                  </m:den>
                </m:f>
              </m:oMath>
            </m:oMathPara>
          </w:p>
          <w:p w:rsidR="00C801A5" w:rsidRDefault="00C801A5" w:rsidP="00C801A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(1+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cr m:val="script"/>
                              </m:rP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)</m:t>
                        </m:r>
                      </m:e>
                    </m:rad>
                  </m:den>
                </m:f>
              </m:oMath>
            </m:oMathPara>
          </w:p>
          <w:p w:rsidR="00C801A5" w:rsidRDefault="00C801A5" w:rsidP="00C801A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nary>
                          <m:naryPr>
                            <m:chr m:val="∏"/>
                            <m:limLoc m:val="undOvr"/>
                            <m:subHide m:val="on"/>
                            <m:supHide m:val="on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/>
                              </w:rPr>
                              <m:t>(1+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)</m:t>
                            </m:r>
                          </m:e>
                        </m:nary>
                      </m:e>
                    </m:rad>
                  </m:den>
                </m:f>
              </m:oMath>
            </m:oMathPara>
          </w:p>
          <w:p w:rsidR="00C801A5" w:rsidRDefault="00C801A5" w:rsidP="00C801A5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2A+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2B-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2C</m:t>
                          </m:r>
                        </m:e>
                      </m:func>
                    </m:e>
                  </m:func>
                </m:e>
              </m:func>
            </m:oMath>
          </w:p>
          <w:p w:rsidR="00C801A5" w:rsidRDefault="00C801A5" w:rsidP="00C801A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A-B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- 2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</m:oMathPara>
          </w:p>
          <w:p w:rsidR="00C801A5" w:rsidRDefault="00C801A5" w:rsidP="00C801A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 (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A-B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C)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  <w:p w:rsidR="00C801A5" w:rsidRDefault="00C801A5" w:rsidP="00C801A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C(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A-B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(A+B))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  <w:p w:rsidR="00C801A5" w:rsidRDefault="00C801A5" w:rsidP="00C801A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C(2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B)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  <w:p w:rsidR="00C801A5" w:rsidRDefault="00C801A5" w:rsidP="00C801A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491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B33669" w:rsidRPr="00A33FF1" w:rsidRDefault="00B33669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Let </m:t>
                </m:r>
                <m:r>
                  <w:rPr>
                    <w:rFonts w:ascii="Cambria Math" w:hAnsi="Cambria Math"/>
                  </w:rPr>
                  <m:t>x=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;y=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>
                  <w:rPr>
                    <w:rFonts w:ascii="Cambria Math" w:hAnsi="Cambria Math"/>
                  </w:rPr>
                  <m:t>z=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  <w:p w:rsidR="00B33669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/>
                  <m:sup/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e>
                </m:nary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0D3848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⇒A+B+C=nπ</m:t>
                </m:r>
              </m:oMath>
            </m:oMathPara>
          </w:p>
          <w:p w:rsidR="00B33669" w:rsidRPr="00A33FF1" w:rsidRDefault="00B33669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in statement 1</w:t>
            </w:r>
          </w:p>
          <w:p w:rsidR="00B33669" w:rsidRPr="00A33FF1" w:rsidRDefault="00B33669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L.H.S.=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2C</m:t>
                        </m:r>
                      </m:e>
                    </m:func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</m:oMath>
            </m:oMathPara>
          </w:p>
          <w:p w:rsidR="00B33669" w:rsidRPr="00A33FF1" w:rsidRDefault="00B33669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B33669" w:rsidRPr="00A33FF1" w:rsidRDefault="00B33669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R.H.S.=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cosec </m:t>
                        </m:r>
                        <m:r>
                          <w:rPr>
                            <w:rFonts w:ascii="Cambria Math" w:hAnsi="Cambria Math"/>
                          </w:rPr>
                          <m:t xml:space="preserve">A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cosec </m:t>
                        </m:r>
                        <m:r>
                          <w:rPr>
                            <w:rFonts w:ascii="Cambria Math" w:hAnsi="Cambria Math"/>
                          </w:rPr>
                          <m:t xml:space="preserve">B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cosec </m:t>
                        </m:r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d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</m:oMath>
            </m:oMathPara>
          </w:p>
          <w:p w:rsidR="00B33669" w:rsidRPr="00A33FF1" w:rsidRDefault="00B33669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=±2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L.H.S.</m:t>
                </m:r>
              </m:oMath>
            </m:oMathPara>
          </w:p>
          <w:p w:rsidR="00B33669" w:rsidRPr="00A33FF1" w:rsidRDefault="00EF64C8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Statement 2 is true as it is one of the conditional identities in the triangle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492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45402F" w:rsidRPr="00DB5034" w:rsidRDefault="0045402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2890" w:dyaOrig="3050">
                <v:shape id="_x0000_i1063" type="#_x0000_t75" style="width:93.6pt;height:100.8pt" o:ole="">
                  <v:imagedata r:id="IM3S1041S0" o:title=""/>
                </v:shape>
                <o:OLEObject Type="Embed" ProgID="ChemDraw.Document.6.0" ShapeID="_x0000_i1063" DrawAspect="Content" ObjectID="_1478862261" r:id="OM3S1041S0"/>
              </w:object>
            </w:r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∠AOC=2B⇒∠DOC=π-2B</m:t>
                </m:r>
              </m:oMath>
            </m:oMathPara>
          </w:p>
          <w:p w:rsidR="00F36114" w:rsidRPr="00DB5034" w:rsidRDefault="004236F1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Similarly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∠BOD=π-2C</m:t>
              </m:r>
            </m:oMath>
          </w:p>
          <w:p w:rsidR="00F36114" w:rsidRPr="00DB5034" w:rsidRDefault="004236F1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Now,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BD</m:t>
                  </m:r>
                </m:num>
                <m:den>
                  <m:r>
                    <w:rPr>
                      <w:rFonts w:ascii="Cambria Math" w:hAnsi="Cambria Math"/>
                    </w:rPr>
                    <m:t>CD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 BD×OP</m:t>
                  </m:r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CD×OP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Area of </m:t>
                  </m:r>
                  <m:r>
                    <w:rPr>
                      <w:rFonts w:ascii="Cambria Math" w:hAnsi="Cambria Math"/>
                    </w:rPr>
                    <m:t>∆BOD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Area of </m:t>
                  </m:r>
                  <m:r>
                    <w:rPr>
                      <w:rFonts w:ascii="Cambria Math" w:hAnsi="Cambria Math"/>
                    </w:rPr>
                    <m:t>∆COD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 OB×OD|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∠BOD</m:t>
                      </m:r>
                    </m:e>
                  </m:func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OC×OD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∠COD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2C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2B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90°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120°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493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B65FA2" w:rsidRPr="00B25038" w:rsidRDefault="005343A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object w:dxaOrig="6381" w:dyaOrig="3909">
                <v:shape id="_x0000_i1030" type="#_x0000_t75" style="width:194.4pt;height:122.4pt" o:ole="">
                  <v:imagedata r:id="IM3S891S0" o:title=""/>
                </v:shape>
                <o:OLEObject Type="Embed" ProgID="ChemDraw.Document.6.0" ShapeID="_x0000_i1030" DrawAspect="Content" ObjectID="_1478862067" r:id="OM3S891S0"/>
              </w:object>
            </w:r>
          </w:p>
          <w:p w:rsidR="00875A20" w:rsidRPr="00B25038" w:rsidRDefault="00875A20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Draw the graphs of </w:t>
            </w:r>
            <m:oMath>
              <m:r>
                <w:rPr>
                  <w:rFonts w:ascii="Cambria Math" w:hAnsi="Cambria Math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="006269A1" w:rsidRPr="00B25038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y=1/x </m:t>
              </m:r>
            </m:oMath>
            <w:r w:rsidR="006269A1" w:rsidRPr="00B25038">
              <w:rPr>
                <w:rFonts w:ascii="Cambria Math" w:hAnsi="Cambria Math"/>
              </w:rPr>
              <w:t>and verify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494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0D3848" w:rsidRPr="00A33FF1" w:rsidRDefault="00F17153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Statement 2 is true as it is one of the identities in triangle.</w:t>
            </w:r>
          </w:p>
          <w:p w:rsidR="00F17153" w:rsidRPr="00A33FF1" w:rsidRDefault="00F17153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R.H.S. in statement 2 is always positive as </w:t>
            </w:r>
            <m:oMath>
              <m:r>
                <w:rPr>
                  <w:rFonts w:ascii="Cambria Math" w:hAnsi="Cambria Math"/>
                </w:rPr>
                <m:t>α, β, γ∈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π/2</m:t>
                  </m:r>
                </m:e>
              </m:d>
            </m:oMath>
          </w:p>
          <w:p w:rsidR="00F17153" w:rsidRPr="00A33FF1" w:rsidRDefault="00F17153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Statement 1 is true as select </w:t>
            </w:r>
            <m:oMath>
              <m:r>
                <w:rPr>
                  <w:rFonts w:ascii="Cambria Math" w:hAnsi="Cambria Math"/>
                </w:rPr>
                <m:t>α=2/π, β=-π/2, γ=-π/2</m:t>
              </m:r>
            </m:oMath>
          </w:p>
          <w:p w:rsidR="00F17153" w:rsidRPr="00A33FF1" w:rsidRDefault="00F17153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func>
              <m:r>
                <w:rPr>
                  <w:rFonts w:ascii="Cambria Math" w:hAnsi="Cambria Math"/>
                </w:rPr>
                <m:t>=0-1-1=-2,</m:t>
              </m:r>
            </m:oMath>
            <w:r w:rsidR="00A7050C" w:rsidRPr="00A33FF1">
              <w:rPr>
                <w:rFonts w:ascii="Cambria Math" w:hAnsi="Cambria Math"/>
              </w:rPr>
              <w:t xml:space="preserve"> which shows that</w:t>
            </w:r>
            <w:r w:rsidR="00D662A4" w:rsidRPr="00A33FF1">
              <w:rPr>
                <w:rFonts w:ascii="Cambria Math" w:hAnsi="Cambria Math"/>
              </w:rPr>
              <w:t xml:space="preserve"> minimum value will be negative</w:t>
            </w:r>
          </w:p>
          <w:p w:rsidR="00A7050C" w:rsidRPr="00A33FF1" w:rsidRDefault="00A7050C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But statement 2 is not the correct explanation of statement 1, as </w:t>
            </w:r>
            <m:oMath>
              <m:r>
                <w:rPr>
                  <w:rFonts w:ascii="Cambria Math" w:hAnsi="Cambria Math"/>
                </w:rPr>
                <m:t>α+β+γ=π</m:t>
              </m:r>
            </m:oMath>
            <w:r w:rsidRPr="00A33FF1">
              <w:rPr>
                <w:rFonts w:ascii="Cambria Math" w:hAnsi="Cambria Math"/>
              </w:rPr>
              <w:t xml:space="preserve"> does not follow that </w:t>
            </w:r>
            <m:oMath>
              <m:r>
                <w:rPr>
                  <w:rFonts w:ascii="Cambria Math" w:hAnsi="Cambria Math"/>
                </w:rPr>
                <m:t>α,β,γ</m:t>
              </m:r>
            </m:oMath>
            <w:r w:rsidRPr="00A33FF1">
              <w:rPr>
                <w:rFonts w:ascii="Cambria Math" w:hAnsi="Cambria Math"/>
              </w:rPr>
              <w:t xml:space="preserve"> are angles of a triangle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495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CE342E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2A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2B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2C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CE342E" w:rsidRPr="00A33FF1" w:rsidRDefault="00CE342E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2A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2B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2C</m:t>
                            </m:r>
                          </m:e>
                        </m:func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2D4741" w:rsidRPr="00A33FF1" w:rsidRDefault="00CE342E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-1-4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func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0D3848" w:rsidRPr="00A33FF1" w:rsidRDefault="002D474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  <w:p w:rsidR="002D4741" w:rsidRPr="00A33FF1" w:rsidRDefault="002D4741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Hence, statement 2 is true.</w:t>
            </w:r>
          </w:p>
          <w:p w:rsidR="002D4741" w:rsidRPr="00A33FF1" w:rsidRDefault="002D4741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From statement 1 using Eq. (i), we get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=0,</m:t>
              </m:r>
            </m:oMath>
            <w:r w:rsidRPr="00A33FF1">
              <w:rPr>
                <w:rFonts w:ascii="Cambria Math" w:hAnsi="Cambria Math"/>
              </w:rPr>
              <w:t xml:space="preserve"> then either </w:t>
            </w:r>
            <m:oMath>
              <m:r>
                <w:rPr>
                  <w:rFonts w:ascii="Cambria Math" w:hAnsi="Cambria Math"/>
                </w:rPr>
                <m:t xml:space="preserve">A, B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or </m:t>
              </m:r>
              <m:r>
                <w:rPr>
                  <w:rFonts w:ascii="Cambria Math" w:hAnsi="Cambria Math"/>
                </w:rPr>
                <m:t xml:space="preserve">C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is </m:t>
              </m:r>
              <m:r>
                <w:rPr>
                  <w:rFonts w:ascii="Cambria Math" w:hAnsi="Cambria Math"/>
                </w:rPr>
                <m:t>90°.</m:t>
              </m:r>
            </m:oMath>
          </w:p>
          <w:p w:rsidR="002D4741" w:rsidRPr="00A33FF1" w:rsidRDefault="002D4741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>Both statement 1 and statement 2 are true and statement 2 is the correct explanation of statement 1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496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0D3848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4-π</m:t>
                            </m:r>
                          </m:e>
                        </m:d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4-π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0.86</m:t>
                    </m:r>
                  </m:e>
                </m:func>
              </m:oMath>
            </m:oMathPara>
          </w:p>
          <w:p w:rsidR="003610CA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7.5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2π+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7.5-2π</m:t>
                            </m:r>
                          </m:e>
                        </m:d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7.5-2π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1.22</m:t>
                    </m:r>
                  </m:e>
                </m:func>
              </m:oMath>
            </m:oMathPara>
          </w:p>
          <w:p w:rsidR="003610CA" w:rsidRPr="00A33FF1" w:rsidRDefault="003610CA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Now both angles, i.e., 0.86 rad and 1.22 rad are for first quadrant, hence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0.86</m:t>
                  </m:r>
                </m:e>
              </m:func>
              <m:r>
                <w:rPr>
                  <w:rFonts w:ascii="Cambria Math" w:hAnsi="Cambria Math"/>
                </w:rPr>
                <m:t>&lt;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1.22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as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is an increasing function.  But this is  not always true, as </w:t>
            </w:r>
            <m:oMath>
              <m:r>
                <w:rPr>
                  <w:rFonts w:ascii="Cambria Math" w:hAnsi="Cambria Math"/>
                </w:rPr>
                <m:t xml:space="preserve">3&gt;1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but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func>
              <m:r>
                <w:rPr>
                  <w:rFonts w:ascii="Cambria Math" w:hAnsi="Cambria Math"/>
                </w:rPr>
                <m:t>&lt;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func>
              <m:r>
                <w:rPr>
                  <w:rFonts w:ascii="Cambria Math" w:hAnsi="Cambria Math"/>
                </w:rPr>
                <m:t>.</m:t>
              </m:r>
            </m:oMath>
          </w:p>
          <w:p w:rsidR="00971C11" w:rsidRPr="00A33FF1" w:rsidRDefault="00971C11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>Hence, both statements are true but statement 2 is not the correct explanation of statement 1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497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2A20EC" w:rsidRDefault="002A20EC" w:rsidP="002A20E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x)=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(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x)</m:t>
                                </m:r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</m:oMathPara>
          </w:p>
          <w:p w:rsidR="002A20EC" w:rsidRDefault="002A20EC" w:rsidP="002A20E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x)=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π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cos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</m:func>
                              </m:e>
                            </m:d>
                          </m:e>
                        </m:func>
                      </m:e>
                    </m:func>
                  </m:e>
                </m:func>
              </m:oMath>
            </m:oMathPara>
          </w:p>
          <w:p w:rsidR="002A20EC" w:rsidRDefault="002A20EC" w:rsidP="002A20E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x=2 nπ±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, n∈I</m:t>
                </m:r>
              </m:oMath>
            </m:oMathPara>
          </w:p>
          <w:p w:rsidR="002A20EC" w:rsidRDefault="002A20EC" w:rsidP="002A20E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x±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x=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 2n±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e>
                    </m:func>
                  </m:e>
                </m:func>
              </m:oMath>
            </m:oMathPara>
          </w:p>
          <w:p w:rsidR="002A20EC" w:rsidRDefault="002A20EC" w:rsidP="002A20EC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On squaring, we get</w:t>
            </w:r>
          </w:p>
          <w:p w:rsidR="002A20EC" w:rsidRDefault="002A20EC" w:rsidP="002A20E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1±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2x=</m:t>
                    </m:r>
                  </m:e>
                </m:func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 2n±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2A20EC" w:rsidRDefault="002A20EC" w:rsidP="002A20E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⇒|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2x|=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 2n±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-1</m:t>
                    </m:r>
                  </m:e>
                </m:func>
              </m:oMath>
            </m:oMathPara>
          </w:p>
          <w:p w:rsidR="002A20EC" w:rsidRDefault="002A20EC" w:rsidP="002A20EC">
            <w:pPr>
              <w:jc w:val="both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But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 xml:space="preserve"> 2n±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&gt;2</m:t>
              </m:r>
            </m:oMath>
            <w:r>
              <w:rPr>
                <w:rFonts w:ascii="Cambria Math" w:hAnsi="Cambria Math"/>
              </w:rPr>
              <w:t xml:space="preserve"> for all </w:t>
            </w:r>
            <m:oMath>
              <m:r>
                <w:rPr>
                  <w:rFonts w:ascii="Cambria Math" w:hAnsi="Cambria Math"/>
                </w:rPr>
                <m:t>n∈I</m:t>
              </m:r>
            </m:oMath>
          </w:p>
          <w:p w:rsidR="002A20EC" w:rsidRDefault="002A20EC" w:rsidP="002A20EC">
            <w:pPr>
              <w:jc w:val="both"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 |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2x|&gt;1</m:t>
                  </m:r>
                </m:e>
              </m:func>
            </m:oMath>
            <w:r>
              <w:rPr>
                <w:rFonts w:ascii="Cambria Math" w:hAnsi="Cambria Math"/>
              </w:rPr>
              <w:t>, which is impossible</w:t>
            </w:r>
          </w:p>
          <w:p w:rsidR="002A20EC" w:rsidRDefault="002A20EC" w:rsidP="002A20EC">
            <w:pPr>
              <w:jc w:val="both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Hence, the given equation does not possess real roots</w:t>
            </w:r>
          </w:p>
          <w:p w:rsidR="002A20EC" w:rsidRDefault="002A20EC" w:rsidP="002A20EC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∵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x&gt;0</m:t>
                    </m:r>
                  </m:e>
                </m:func>
              </m:oMath>
            </m:oMathPara>
          </w:p>
          <w:p w:rsidR="002A20EC" w:rsidRDefault="002A20EC" w:rsidP="002A20EC">
            <w:pPr>
              <w:jc w:val="both"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(x</m:t>
              </m:r>
            </m:oMath>
            <w:r>
              <w:rPr>
                <w:rFonts w:ascii="Cambria Math" w:hAnsi="Cambria Math"/>
              </w:rPr>
              <w:t xml:space="preserve"> lies in I and II quadrant)</w:t>
            </w:r>
          </w:p>
          <w:p w:rsidR="002A20EC" w:rsidRPr="000D6799" w:rsidRDefault="002A20EC" w:rsidP="002A20EC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 2nπ&lt;x&lt;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2n+1</m:t>
                    </m:r>
                  </m:e>
                </m:d>
                <m:r>
                  <w:rPr>
                    <w:rFonts w:ascii="Cambria Math" w:hAnsi="Cambria Math"/>
                  </w:rPr>
                  <m:t>π, n∈I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498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0D3848" w:rsidRPr="00A33FF1" w:rsidRDefault="006042FA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Let g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-2</m:t>
                </m:r>
              </m:oMath>
            </m:oMathPara>
          </w:p>
          <w:p w:rsidR="006042FA" w:rsidRPr="00A33FF1" w:rsidRDefault="006042FA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Maximum value of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4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>-2=3</m:t>
              </m:r>
            </m:oMath>
          </w:p>
          <w:p w:rsidR="006042FA" w:rsidRPr="00A33FF1" w:rsidRDefault="006042FA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Minimum value of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4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>-2=-7</m:t>
              </m:r>
            </m:oMath>
          </w:p>
          <w:p w:rsidR="00FC306D" w:rsidRPr="00A33FF1" w:rsidRDefault="00FC306D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Therefore, the range of </w:t>
            </w:r>
            <m:oMath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den>
              </m:f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is </m:t>
              </m:r>
              <m:r>
                <w:rPr>
                  <w:rFonts w:ascii="Cambria Math" w:hAnsi="Cambria Math"/>
                </w:rPr>
                <m:t>R-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7</m:t>
                      </m:r>
                    </m:den>
                  </m:f>
                  <m:r>
                    <w:rPr>
                      <w:rFonts w:ascii="Cambria Math" w:hAnsi="Cambria Math"/>
                    </w:rPr>
                    <m:t>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d>
            </m:oMath>
          </w:p>
          <w:p w:rsidR="00FC306D" w:rsidRPr="00A33FF1" w:rsidRDefault="00FC306D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Hence, it is an unbounded function, and </w:t>
            </w:r>
            <m:oMath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oMath>
            <w:r w:rsidRPr="00A33FF1">
              <w:rPr>
                <w:rFonts w:ascii="Cambria Math" w:hAnsi="Cambria Math"/>
              </w:rPr>
              <w:t xml:space="preserve"> has no maximum and no minimum values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499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D15D5" w:rsidRDefault="00FD15D5" w:rsidP="00FD15D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∵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e>
                </m:func>
              </m:oMath>
            </m:oMathPara>
          </w:p>
          <w:p w:rsidR="00FD15D5" w:rsidRDefault="00FD15D5" w:rsidP="00FD15D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  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</m:func>
              </m:oMath>
            </m:oMathPara>
          </w:p>
          <w:p w:rsidR="00FD15D5" w:rsidRDefault="00FD15D5" w:rsidP="00FD15D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  <m:r>
                      <w:rPr>
                        <w:rFonts w:ascii="Cambria Math" w:hAnsi="Cambria Math"/>
                      </w:rPr>
                      <m:t>=nπ+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FD15D5" w:rsidRDefault="00FD15D5" w:rsidP="00FD15D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</m:t>
                        </m:r>
                        <m:r>
                          <w:rPr>
                            <w:rFonts w:ascii="Cambria Math" w:hAnsi="Cambria Math"/>
                          </w:rPr>
                          <m:t>=2n+1, n∈I</m:t>
                        </m:r>
                      </m:e>
                    </m:func>
                  </m:e>
                </m:func>
              </m:oMath>
            </m:oMathPara>
          </w:p>
          <w:p w:rsidR="00FD15D5" w:rsidRDefault="00FD15D5" w:rsidP="00FD15D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∵ 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θ≤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radPr>
                          <m:deg/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</m:e>
                    </m:func>
                  </m:e>
                </m:func>
              </m:oMath>
            </m:oMathPara>
          </w:p>
          <w:p w:rsidR="00FD15D5" w:rsidRDefault="00FD15D5" w:rsidP="00FD15D5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 n=0; -1</m:t>
                </m:r>
              </m:oMath>
            </m:oMathPara>
          </w:p>
          <w:p w:rsidR="00FD15D5" w:rsidRPr="000D6799" w:rsidRDefault="00FD15D5" w:rsidP="00FD15D5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Then,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sin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</m:t>
                  </m:r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θ</m:t>
                      </m:r>
                      <m:r>
                        <w:rPr>
                          <w:rFonts w:ascii="Cambria Math" w:hAnsi="Cambria Math"/>
                        </w:rPr>
                        <m:t>=1, -1</m:t>
                      </m:r>
                    </m:e>
                  </m:func>
                </m:e>
              </m:fun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500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0720C" w:rsidRPr="00B25038" w:rsidRDefault="00830AD6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Statement 1 is true</w:t>
            </w:r>
          </w:p>
          <w:p w:rsidR="00B0026A" w:rsidRPr="00B25038" w:rsidRDefault="00B0026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Also statement 2 is true b</w:t>
            </w:r>
            <w:r w:rsidR="00830AD6" w:rsidRPr="00B25038">
              <w:rPr>
                <w:rFonts w:ascii="Cambria Math" w:hAnsi="Cambria Math"/>
              </w:rPr>
              <w:t>ut does not explain statement 1</w:t>
            </w:r>
          </w:p>
          <w:p w:rsidR="00B0026A" w:rsidRPr="00B25038" w:rsidRDefault="00B0026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Consider the equation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oMath>
          </w:p>
          <w:p w:rsidR="00B0026A" w:rsidRPr="00B25038" w:rsidRDefault="00B0026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Here, </w:t>
            </w:r>
            <m:oMath>
              <m:r>
                <w:rPr>
                  <w:rFonts w:ascii="Cambria Math" w:hAnsi="Cambria Math"/>
                </w:rPr>
                <m:t>y=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oMath>
            <w:r w:rsidRPr="00B25038">
              <w:rPr>
                <w:rFonts w:ascii="Cambria Math" w:hAnsi="Cambria Math"/>
              </w:rPr>
              <w:t xml:space="preserve"> is an unbounded function but equation has finite number of solutions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501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0D3848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=1-2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  <w:p w:rsidR="00D74F6D" w:rsidRPr="00A33FF1" w:rsidRDefault="00D74F6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/>
                  <m:sup/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​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</m:d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min</m:t>
                            </m:r>
                          </m:sub>
                        </m:sSub>
                      </m:e>
                    </m:func>
                  </m:e>
                </m:nary>
                <m:r>
                  <w:rPr>
                    <w:rFonts w:ascii="Cambria Math" w:hAnsi="Cambria Math"/>
                  </w:rPr>
                  <m:t>=1-2×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</w:rPr>
                  <m:t>=1-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502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45402F" w:rsidRPr="00DB5034" w:rsidRDefault="0045402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084" w:dyaOrig="2976">
                <v:shape id="_x0000_i1062" type="#_x0000_t75" style="width:115.2pt;height:86.4pt" o:ole="">
                  <v:imagedata r:id="IM3S1043S0" o:title=""/>
                </v:shape>
                <o:OLEObject Type="Embed" ProgID="ChemDraw.Document.6.0" ShapeID="_x0000_i1062" DrawAspect="Content" ObjectID="_1478862260" r:id="OM3S1043S0"/>
              </w:object>
            </w:r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∠ACD=a⇒∠DCB=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C-α</m:t>
                  </m:r>
                </m:e>
              </m:d>
            </m:oMath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Applying the sine rule in </w:t>
            </w:r>
            <m:oMath>
              <m:r>
                <w:rPr>
                  <w:rFonts w:ascii="Cambria Math" w:hAnsi="Cambria Math"/>
                </w:rPr>
                <m:t xml:space="preserve">∆ACD </m:t>
              </m:r>
            </m:oMath>
            <w:r w:rsidR="004236F1" w:rsidRPr="00DB5034">
              <w:rPr>
                <w:rFonts w:ascii="Cambria Math" w:hAnsi="Cambria Math"/>
              </w:rPr>
              <w:t>and 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∆DCB,</m:t>
              </m:r>
            </m:oMath>
            <w:r w:rsidRPr="00DB5034">
              <w:rPr>
                <w:rFonts w:ascii="Cambria Math" w:hAnsi="Cambria Math"/>
              </w:rPr>
              <w:t xml:space="preserve"> respectively, we get</w:t>
            </w:r>
          </w:p>
          <w:p w:rsidR="00F36114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AD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CD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BD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C-α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CD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</m:oMath>
            </m:oMathPara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AD BD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C-α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</m:oMath>
            </m:oMathPara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C-α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=AD BD</m:t>
                    </m:r>
                  </m:e>
                </m:d>
              </m:oMath>
            </m:oMathPara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2α-C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2α-C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-1+2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d>
              </m:oMath>
            </m:oMathPara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2α-C</m:t>
                            </m:r>
                          </m:e>
                        </m:d>
                      </m:e>
                    </m:func>
                  </m:e>
                </m:d>
              </m:oMath>
            </m:oMathPara>
          </w:p>
          <w:p w:rsidR="00F36114" w:rsidRPr="00DB5034" w:rsidRDefault="004236F1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Now,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1-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2α-C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≥0</m:t>
              </m:r>
            </m:oMath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≤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 xml:space="preserve">and equality sign holds if </w:t>
            </w:r>
            <m:oMath>
              <m:r>
                <w:rPr>
                  <w:rFonts w:ascii="Cambria Math" w:hAnsi="Cambria Math"/>
                </w:rPr>
                <m:t>1-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2α-C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=0</m:t>
              </m:r>
            </m:oMath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⇒α=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It means that equality sign holds if </w:t>
            </w:r>
            <m:oMath>
              <m:r>
                <w:rPr>
                  <w:rFonts w:ascii="Cambria Math" w:hAnsi="Cambria Math"/>
                </w:rPr>
                <m:t>CD</m:t>
              </m:r>
            </m:oMath>
            <w:r w:rsidRPr="00DB5034">
              <w:rPr>
                <w:rFonts w:ascii="Cambria Math" w:hAnsi="Cambria Math"/>
              </w:rPr>
              <w:t xml:space="preserve"> is the internal bisector of the angle </w:t>
            </w:r>
            <m:oMath>
              <m:r>
                <w:rPr>
                  <w:rFonts w:ascii="Cambria Math" w:hAnsi="Cambria Math"/>
                </w:rPr>
                <m:t>C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503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0D3848" w:rsidRPr="00A33FF1" w:rsidRDefault="006042FA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From Fig. </w:t>
            </w:r>
            <m:oMath>
              <m:r>
                <w:rPr>
                  <w:rFonts w:ascii="Cambria Math" w:hAnsi="Cambria Math"/>
                </w:rPr>
                <m:t>2.43,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func>
              <m:r>
                <w:rPr>
                  <w:rFonts w:ascii="Cambria Math" w:hAnsi="Cambria Math"/>
                </w:rPr>
                <m:t>&lt;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func>
              <m:r>
                <w:rPr>
                  <w:rFonts w:ascii="Cambria Math" w:hAnsi="Cambria Math"/>
                </w:rPr>
                <m:t>&lt;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func>
            </m:oMath>
          </w:p>
          <w:p w:rsidR="006042FA" w:rsidRPr="00A33FF1" w:rsidRDefault="006042FA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But statement 2 is not sufficient to ensure this.</w:t>
            </w:r>
          </w:p>
          <w:p w:rsidR="006042FA" w:rsidRPr="00A33FF1" w:rsidRDefault="00D91F5F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Hence, answer is (b)</w:t>
            </w:r>
          </w:p>
          <w:p w:rsidR="006042FA" w:rsidRPr="00A33FF1" w:rsidRDefault="003602E5" w:rsidP="002178ED">
            <w:pPr>
              <w:rPr>
                <w:rFonts w:ascii="Cambria Math" w:hAnsi="Cambria Math"/>
                <w:color w:val="FF0000"/>
              </w:rPr>
            </w:pPr>
            <w:r w:rsidRPr="00A33FF1">
              <w:rPr>
                <w:rFonts w:ascii="Cambria Math" w:hAnsi="Cambria Math"/>
              </w:rPr>
              <w:object w:dxaOrig="4082" w:dyaOrig="2229">
                <v:shape id="_x0000_i1032" type="#_x0000_t75" style="width:151.2pt;height:86.4pt" o:ole="">
                  <v:imagedata r:id="IM3S707S0" o:title=""/>
                </v:shape>
                <o:OLEObject Type="Embed" ProgID="ChemDraw.Document.6.0" ShapeID="_x0000_i1032" DrawAspect="Content" ObjectID="_1478862009" r:id="OM3S707S0"/>
              </w:objec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504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0D3848" w:rsidRPr="00A33FF1" w:rsidRDefault="000E4697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In triangle </w:t>
            </w:r>
            <m:oMath>
              <m:r>
                <w:rPr>
                  <w:rFonts w:ascii="Cambria Math" w:hAnsi="Cambria Math"/>
                </w:rPr>
                <m:t>ABC, A+B+C=π</m:t>
              </m:r>
            </m:oMath>
          </w:p>
          <w:p w:rsidR="000E4697" w:rsidRPr="00A33FF1" w:rsidRDefault="000E469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0E4697" w:rsidRPr="00A33FF1" w:rsidRDefault="000E4697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Therefore,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func>
              </m:oMath>
            </m:oMathPara>
          </w:p>
          <w:p w:rsidR="000E4697" w:rsidRPr="00A33FF1" w:rsidRDefault="000E4697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Hence, statement 1 is true.</w:t>
            </w:r>
          </w:p>
          <w:p w:rsidR="003C6E11" w:rsidRPr="00A33FF1" w:rsidRDefault="00D662A4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In statement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2, R.H.S.=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2+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</m:rad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 xml:space="preserve">1 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</m:rad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2+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e>
                          </m:rad>
                        </m:e>
                      </m:d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</m:rad>
                      <m:r>
                        <w:rPr>
                          <w:rFonts w:ascii="Cambria Math" w:hAnsi="Cambria Math"/>
                        </w:rPr>
                        <m:t>+3</m:t>
                      </m:r>
                    </m:e>
                  </m:d>
                </m:e>
              </m:func>
            </m:oMath>
          </w:p>
          <w:p w:rsidR="000E4697" w:rsidRPr="00A33FF1" w:rsidRDefault="000E469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R.H.S.</m:t>
                </m:r>
              </m:oMath>
            </m:oMathPara>
          </w:p>
          <w:p w:rsidR="00F92E63" w:rsidRPr="00A33FF1" w:rsidRDefault="00F92E63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But statement 2 does not explain </w:t>
            </w:r>
            <w:r w:rsidR="0022691D" w:rsidRPr="00A33FF1">
              <w:rPr>
                <w:rFonts w:ascii="Cambria Math" w:hAnsi="Cambria Math"/>
              </w:rPr>
              <w:t>statement 1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505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0F6883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+…+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0F688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=…=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0F688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, …,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0D3848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, …,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=±1</m:t>
                </m:r>
              </m:oMath>
            </m:oMathPara>
          </w:p>
          <w:p w:rsidR="000F6883" w:rsidRPr="00A33FF1" w:rsidRDefault="000F6883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Now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>+…+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 xml:space="preserve">=n-4 </m:t>
              </m:r>
            </m:oMath>
            <w:r w:rsidRPr="00A33FF1">
              <w:rPr>
                <w:rFonts w:ascii="Cambria Math" w:hAnsi="Cambria Math"/>
              </w:rPr>
              <w:t xml:space="preserve">means two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>, …,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func>
            </m:oMath>
            <w:r w:rsidRPr="00A33FF1">
              <w:rPr>
                <w:rFonts w:ascii="Cambria Math" w:hAnsi="Cambria Math"/>
              </w:rPr>
              <w:t xml:space="preserve"> must be -1 and the others are 1.  Now two values from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func>
              <m:r>
                <w:rPr>
                  <w:rFonts w:ascii="Cambria Math" w:hAnsi="Cambria Math"/>
                </w:rPr>
                <m:t>, …,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func>
            </m:oMath>
            <w:r w:rsidRPr="00A33FF1">
              <w:rPr>
                <w:rFonts w:ascii="Cambria Math" w:hAnsi="Cambria Math"/>
              </w:rPr>
              <w:t xml:space="preserve"> can be selected in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A33FF1">
              <w:rPr>
                <w:rFonts w:ascii="Cambria Math" w:hAnsi="Cambria Math"/>
              </w:rPr>
              <w:t xml:space="preserve"> ways.  Hence, the number of solutions is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n-1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0F6883" w:rsidRPr="00A33FF1" w:rsidRDefault="000F6883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Hence, statement 1 is false, but statement 2 is correct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506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66BC2" w:rsidRDefault="00F66BC2" w:rsidP="00F66BC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∵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 xml:space="preserve">B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and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A=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cos</m:t>
                                    </m: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B</m:t>
                                </m:r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</m:oMathPara>
          </w:p>
          <w:p w:rsidR="00F66BC2" w:rsidRDefault="00F66BC2" w:rsidP="00F66BC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2B</m:t>
                        </m:r>
                      </m:e>
                    </m:func>
                  </m:e>
                </m:func>
              </m:oMath>
            </m:oMathPara>
          </w:p>
          <w:p w:rsidR="00F66BC2" w:rsidRDefault="00F66BC2" w:rsidP="00F66BC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⇒2A=2nπ±B,n∈I</m:t>
                </m:r>
              </m:oMath>
            </m:oMathPara>
          </w:p>
          <w:p w:rsidR="00F66BC2" w:rsidRDefault="00F66BC2" w:rsidP="00F66BC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 A=nπ±B</m:t>
                </m:r>
              </m:oMath>
            </m:oMathPara>
          </w:p>
          <w:p w:rsidR="00F66BC2" w:rsidRDefault="00F66BC2" w:rsidP="00F66BC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A=nπ+B,n∈I </m:t>
                </m:r>
              </m:oMath>
            </m:oMathPara>
          </w:p>
          <w:p w:rsidR="00F66BC2" w:rsidRDefault="00F66BC2" w:rsidP="00F66BC2">
            <w:pPr>
              <w:rPr>
                <w:rFonts w:ascii="Cambria Math" w:hAnsi="Cambria Math"/>
              </w:rPr>
            </w:pPr>
            <w:r w:rsidRPr="008F4123">
              <w:rPr>
                <w:rFonts w:ascii="Cambria Math" w:hAnsi="Cambria Math"/>
              </w:rPr>
              <w:t>(</w:t>
            </w:r>
            <m:oMath>
              <m:r>
                <w:rPr>
                  <w:rFonts w:ascii="Cambria Math" w:hAnsi="Cambria Math"/>
                </w:rPr>
                <m:t>∵</m:t>
              </m:r>
            </m:oMath>
            <w:r>
              <w:rPr>
                <w:rFonts w:ascii="Cambria Math" w:hAnsi="Cambria Math"/>
              </w:rPr>
              <w:t xml:space="preserve"> given equation in square form)</w:t>
            </w:r>
          </w:p>
          <w:p w:rsidR="00F66BC2" w:rsidRDefault="00F66BC2" w:rsidP="00F66BC2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Now,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A=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e>
              </m:func>
            </m:oMath>
          </w:p>
          <w:p w:rsidR="00F66BC2" w:rsidRPr="00EF0B0B" w:rsidRDefault="00F66BC2" w:rsidP="00F66BC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 A=nπ+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B,n∈I</m:t>
                </m:r>
              </m:oMath>
            </m:oMathPara>
          </w:p>
          <w:p w:rsidR="00F66BC2" w:rsidRDefault="00F66BC2" w:rsidP="00F66BC2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>
              <w:rPr>
                <w:rFonts w:ascii="Cambria Math" w:hAnsi="Cambria Math"/>
              </w:rPr>
              <w:t xml:space="preserve"> is even, then</w:t>
            </w:r>
          </w:p>
          <w:p w:rsidR="00F66BC2" w:rsidRDefault="00F66BC2" w:rsidP="00F66BC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A=nπ+B</m:t>
                </m:r>
              </m:oMath>
            </m:oMathPara>
          </w:p>
          <w:p w:rsidR="00F66BC2" w:rsidRDefault="00F66BC2" w:rsidP="00F66BC2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A=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e>
              </m:func>
            </m:oMath>
          </w:p>
          <w:p w:rsidR="00F66BC2" w:rsidRDefault="00F66BC2" w:rsidP="00F66BC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⇒A=2nπ±B, n∈I</m:t>
                </m:r>
              </m:oMath>
            </m:oMathPara>
          </w:p>
          <w:p w:rsidR="00F66BC2" w:rsidRPr="00EF0B0B" w:rsidRDefault="00F66BC2" w:rsidP="00F66BC2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Hence, Statement I is true Statement II is false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507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784F4F" w:rsidRDefault="00784F4F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∵a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x+b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x=c</m:t>
                        </m:r>
                      </m:e>
                    </m:func>
                  </m:e>
                </m:func>
              </m:oMath>
            </m:oMathPara>
          </w:p>
          <w:p w:rsidR="00784F4F" w:rsidRDefault="00784F4F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(x/2)</m:t>
                            </m:r>
                          </m:e>
                        </m:fun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(x/2)</m:t>
                            </m:r>
                          </m:e>
                        </m:func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+b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(x/2)</m:t>
                            </m:r>
                          </m:e>
                        </m:fun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(x/2)</m:t>
                            </m:r>
                          </m:e>
                        </m:func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=c</m:t>
                </m:r>
              </m:oMath>
            </m:oMathPara>
          </w:p>
          <w:p w:rsidR="00784F4F" w:rsidRDefault="00784F4F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a+c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>-2b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c-a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=0</m:t>
                        </m:r>
                      </m:e>
                    </m:func>
                  </m:e>
                </m:func>
              </m:oMath>
            </m:oMathPara>
          </w:p>
          <w:p w:rsidR="00784F4F" w:rsidRDefault="00784F4F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(a+c)</m:t>
                            </m:r>
                          </m:den>
                        </m:f>
                      </m:e>
                    </m:func>
                  </m:e>
                </m:func>
              </m:oMath>
            </m:oMathPara>
          </w:p>
          <w:p w:rsidR="00784F4F" w:rsidRDefault="00784F4F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α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β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  <m: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c-a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a+c</m:t>
                          </m:r>
                        </m:den>
                      </m:f>
                    </m:e>
                  </m:func>
                </m:e>
              </m:func>
            </m:oMath>
          </w:p>
          <w:p w:rsidR="00784F4F" w:rsidRDefault="00784F4F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Now,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α+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β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α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den>
                              </m:f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tan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fPr>
                                    <m:num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β</m:t>
                                      </m:r>
                                    </m:num>
                                    <m:den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den>
                                  </m:f>
                                </m:e>
                              </m:d>
                            </m:e>
                          </m:func>
                        </m:e>
                      </m:func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α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den>
                              </m:f>
                            </m:e>
                          </m:d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tan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fPr>
                                    <m:num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β</m:t>
                                      </m:r>
                                    </m:num>
                                    <m:den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den>
                                  </m:f>
                                </m:e>
                              </m:d>
                            </m:e>
                          </m:func>
                        </m:e>
                      </m:func>
                    </m:den>
                  </m:f>
                </m:e>
              </m:func>
            </m:oMath>
          </w:p>
          <w:p w:rsidR="00784F4F" w:rsidRDefault="00784F4F" w:rsidP="00DE3BD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a+c</m:t>
                      </m:r>
                    </m:den>
                  </m:f>
                </m:num>
                <m:den>
                  <m:r>
                    <w:rPr>
                      <w:rFonts w:ascii="Cambria Math" w:hAnsi="Cambria Math"/>
                    </w:rPr>
                    <m:t>1-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c-a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a+c</m:t>
                          </m:r>
                        </m:den>
                      </m:f>
                    </m:e>
                  </m:d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a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</m:oMath>
            <w:r>
              <w:rPr>
                <w:rFonts w:ascii="Cambria Math" w:hAnsi="Cambria Math"/>
              </w:rPr>
              <w:t xml:space="preserve">Independent of </w:t>
            </w:r>
            <m:oMath>
              <m:r>
                <w:rPr>
                  <w:rFonts w:ascii="Cambria Math" w:hAnsi="Cambria Math"/>
                </w:rPr>
                <m:t>c</m:t>
              </m:r>
            </m:oMath>
          </w:p>
          <w:p w:rsidR="00784F4F" w:rsidRDefault="00784F4F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Also, </w:t>
            </w:r>
            <m:oMath>
              <m:r>
                <w:rPr>
                  <w:rFonts w:ascii="Cambria Math" w:hAnsi="Cambria Math"/>
                </w:rPr>
                <m:t>-</m:t>
              </m:r>
              <m:rad>
                <m:radPr>
                  <m:degHide m:val="on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</m:rad>
              <m:r>
                <w:rPr>
                  <w:rFonts w:ascii="Cambria Math" w:hAnsi="Cambria Math"/>
                </w:rPr>
                <m:t xml:space="preserve"> ≤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w:rPr>
                      <w:rFonts w:ascii="Cambria Math" w:hAnsi="Cambria Math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cos</m:t>
                  </m:r>
                </m:fName>
                <m:e>
                  <m:r>
                    <w:rPr>
                      <w:rFonts w:ascii="Cambria Math" w:hAnsi="Cambria Math"/>
                    </w:rPr>
                    <m:t>x+b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x≤</m:t>
                      </m:r>
                      <m:rad>
                        <m:radPr>
                          <m:degHide m:val="on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d>
                        </m:e>
                      </m:rad>
                    </m:e>
                  </m:func>
                </m:e>
              </m:func>
            </m:oMath>
          </w:p>
          <w:p w:rsidR="00784F4F" w:rsidRDefault="00784F4F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 -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</m:t>
                    </m:r>
                  </m:e>
                </m:rad>
                <m:r>
                  <w:rPr>
                    <w:rFonts w:ascii="Cambria Math" w:hAnsi="Cambria Math"/>
                  </w:rPr>
                  <m:t>≤c≤</m:t>
                </m:r>
                <m:rad>
                  <m:radPr>
                    <m:degHide m:val="on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508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8B6CB6" w:rsidRDefault="008B6CB6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x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and</m:t>
                  </m:r>
                  <m:r>
                    <w:rPr>
                      <w:rFonts w:ascii="Cambria Math" w:hAnsi="Cambria Math"/>
                    </w:rPr>
                    <m:t xml:space="preserve"> y=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+x+1</m:t>
                  </m:r>
                </m:e>
              </m:func>
            </m:oMath>
          </w:p>
          <w:p w:rsidR="008B6CB6" w:rsidRPr="0085092D" w:rsidRDefault="008B6CB6" w:rsidP="00DE3BDD">
            <w:pPr>
              <w:rPr>
                <w:rFonts w:ascii="Cambria Math" w:hAnsi="Cambria Math"/>
              </w:rPr>
            </w:pPr>
            <w:r>
              <w:object w:dxaOrig="4524" w:dyaOrig="332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106.1pt" o:ole="">
                  <v:imagedata r:id="IM3S311S0" o:title=""/>
                </v:shape>
                <o:OLEObject Type="Embed" ProgID="ChemDraw.Document.6.0" ShapeID="_x0000_i1025" DrawAspect="Content" ObjectID="_1440403570" r:id="OM3S311S0"/>
              </w:object>
            </w:r>
          </w:p>
          <w:p w:rsidR="008B6CB6" w:rsidRDefault="008B6CB6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Since, </w:t>
            </w:r>
            <m:oMath>
              <m:r>
                <w:rPr>
                  <w:rFonts w:ascii="Cambria Math" w:hAnsi="Cambria Math"/>
                </w:rPr>
                <m:t>-1≤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 xml:space="preserve">x ≤1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and</m:t>
                  </m:r>
                  <m:r>
                    <w:rPr>
                      <w:rFonts w:ascii="Cambria Math" w:hAnsi="Cambria Math"/>
                    </w:rPr>
                    <m:t xml:space="preserve"> y=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</m:e>
              </m:func>
            </m:oMath>
          </w:p>
          <w:p w:rsidR="008B6CB6" w:rsidRDefault="008B6CB6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It is clear from the graph that no two curves intersect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509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0720C" w:rsidRPr="00B25038" w:rsidRDefault="00A97DCB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Draw the graphs of </w:t>
            </w:r>
            <m:oMath>
              <m:r>
                <w:rPr>
                  <w:rFonts w:ascii="Cambria Math" w:hAnsi="Cambria Math"/>
                </w:rPr>
                <m:t>y=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</m:oMath>
            <w:r w:rsidR="006269A1" w:rsidRPr="00B25038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y=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oMath>
            <w:r w:rsidR="006269A1" w:rsidRPr="00B25038">
              <w:rPr>
                <w:rFonts w:ascii="Cambria Math" w:hAnsi="Cambria Math"/>
              </w:rPr>
              <w:t xml:space="preserve"> and verify that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has only one solution </w:t>
            </w:r>
            <m:oMath>
              <m:r>
                <w:rPr>
                  <w:rFonts w:ascii="Cambria Math" w:hAnsi="Cambria Math"/>
                </w:rPr>
                <m:t>x=0.</m:t>
              </m:r>
            </m:oMath>
            <w:r w:rsidR="006269A1" w:rsidRPr="00B25038">
              <w:rPr>
                <w:rFonts w:ascii="Cambria Math" w:hAnsi="Cambria Math"/>
              </w:rPr>
              <w:t xml:space="preserve"> </w:t>
            </w:r>
            <w:r w:rsidR="005D04B5" w:rsidRPr="00B25038">
              <w:rPr>
                <w:rFonts w:ascii="Cambria Math" w:hAnsi="Cambria Math"/>
              </w:rPr>
              <w:t>B</w:t>
            </w:r>
            <w:r w:rsidRPr="00B25038">
              <w:rPr>
                <w:rFonts w:ascii="Cambria Math" w:hAnsi="Cambria Math"/>
              </w:rPr>
              <w:t>ut statement 2 is not the correct explanation of statement 1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510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F36114" w:rsidRPr="00DB5034" w:rsidRDefault="004236F1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Let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a+b+c=2s,</m:t>
              </m:r>
            </m:oMath>
            <w:r w:rsidR="00F36114" w:rsidRPr="00DB5034">
              <w:rPr>
                <w:rFonts w:ascii="Cambria Math" w:hAnsi="Cambria Math"/>
              </w:rPr>
              <w:t xml:space="preserve"> then we have to find minimum value of </w:t>
            </w:r>
          </w:p>
          <w:p w:rsidR="00F36114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s-a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s-b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s-c</m:t>
                    </m:r>
                  </m:den>
                </m:f>
                <m:r>
                  <w:rPr>
                    <w:rFonts w:ascii="Cambria Math" w:hAnsi="Cambria Math"/>
                  </w:rPr>
                  <m:t>=-3+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s-a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s-b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s-c</m:t>
                    </m:r>
                  </m:den>
                </m:f>
              </m:oMath>
            </m:oMathPara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Also ,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s-a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s-b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s-c</m:t>
                        </m:r>
                      </m:den>
                    </m:f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w:rPr>
                    <w:rFonts w:ascii="Cambria Math" w:hAnsi="Cambria Math"/>
                  </w:rPr>
                  <m:t>≥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s-a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s-b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s-c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den>
                    </m:f>
                  </m:den>
                </m:f>
              </m:oMath>
            </m:oMathPara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∵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s-a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s-b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s-c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=1⇒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s-a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s-b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s-c</m:t>
                    </m:r>
                  </m:den>
                </m:f>
                <m:r>
                  <w:rPr>
                    <w:rFonts w:ascii="Cambria Math" w:hAnsi="Cambria Math"/>
                  </w:rPr>
                  <m:t>≥9</m:t>
                </m:r>
              </m:oMath>
            </m:oMathPara>
          </w:p>
          <w:p w:rsidR="00F36114" w:rsidRPr="00DB5034" w:rsidRDefault="00F3611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Thus, the minimum value of the required expression is 6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512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5E2D20" w:rsidRDefault="005E2D20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nary>
                  <m:naryPr>
                    <m:chr m:val="∏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r=1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sec</m:t>
                            </m:r>
                          </m:fName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nary>
                          <m:naryPr>
                            <m:chr m:val="∏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</w:rPr>
                              <m:t>r=1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p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1+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cos</m:t>
                                    </m:r>
                                  </m:fName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θ</m:t>
                                    </m:r>
                                  </m:e>
                                </m:func>
                              </m:e>
                            </m:d>
                          </m:e>
                        </m:nary>
                      </m:num>
                      <m:den>
                        <m:nary>
                          <m:naryPr>
                            <m:chr m:val="∏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</w:rPr>
                              <m:t>r=1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p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sup>
                                </m:s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</m:func>
                          </m:e>
                        </m:nary>
                      </m:den>
                    </m:f>
                  </m:e>
                </m:nary>
              </m:oMath>
            </m:oMathPara>
          </w:p>
          <w:p w:rsidR="005E2D20" w:rsidRDefault="005E2D20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r=1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(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r-1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</m:t>
                            </m:r>
                            <m:r>
                              <w:rPr>
                                <w:rFonts w:ascii="Cambria Math" w:hAnsi="Cambria Math"/>
                              </w:rPr>
                              <m:t>)</m:t>
                            </m:r>
                          </m:e>
                        </m:func>
                      </m:e>
                    </m:nary>
                  </m:num>
                  <m:den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r=1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(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θ)</m:t>
                            </m:r>
                          </m:e>
                        </m:func>
                      </m:e>
                    </m:nary>
                  </m:den>
                </m:f>
              </m:oMath>
            </m:oMathPara>
          </w:p>
          <w:p w:rsidR="005E2D20" w:rsidRDefault="005E2D20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∙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r=1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(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r-1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θ)</m:t>
                            </m:r>
                            <m:nary>
                              <m:naryPr>
                                <m:chr m:val="∏"/>
                                <m:limLoc m:val="undOvr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sup>
                              <m:e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cos</m:t>
                                    </m:r>
                                  </m:fName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(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r-1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θ)</m:t>
                                    </m:r>
                                  </m:e>
                                </m:func>
                              </m:e>
                            </m:nary>
                          </m:e>
                        </m:func>
                      </m:e>
                    </m:nary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(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θ)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den>
                    </m:f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r=1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(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r-1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θ)</m:t>
                            </m:r>
                          </m:e>
                        </m:func>
                      </m:e>
                    </m:nary>
                  </m:den>
                </m:f>
              </m:oMath>
            </m:oMathPara>
          </w:p>
          <w:p w:rsidR="005E2D20" w:rsidRDefault="005E2D20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∙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sup>
                                </m:s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</m:d>
                          </m:e>
                        </m:func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p>
                        </m:sSup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den>
                    </m:f>
                    <m:r>
                      <w:rPr>
                        <w:rFonts w:ascii="Cambria Math" w:hAnsi="Cambria Math"/>
                      </w:rPr>
                      <m:t>∙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θ)</m:t>
                        </m:r>
                      </m:e>
                    </m:func>
                  </m:den>
                </m:f>
              </m:oMath>
            </m:oMathPara>
          </w:p>
          <w:p w:rsidR="005E2D20" w:rsidRDefault="005E2D20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θ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513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1C22D1" w:rsidRDefault="001C22D1" w:rsidP="001C22D1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∵ y+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y</m:t>
                    </m:r>
                  </m:den>
                </m:f>
                <m:r>
                  <w:rPr>
                    <w:rFonts w:ascii="Cambria Math" w:hAnsi="Cambria Math"/>
                  </w:rPr>
                  <m:t>≥2 (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AM≥GM)</m:t>
                </m:r>
              </m:oMath>
            </m:oMathPara>
          </w:p>
          <w:p w:rsidR="001C22D1" w:rsidRDefault="001C22D1" w:rsidP="001C22D1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 y+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den>
                        </m:f>
                      </m:e>
                    </m:d>
                  </m:e>
                </m:rad>
                <m:r>
                  <w:rPr>
                    <w:rFonts w:ascii="Cambria Math" w:hAnsi="Cambria Math"/>
                  </w:rPr>
                  <m:t>≥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1C22D1" w:rsidRDefault="001C22D1" w:rsidP="001C22D1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x≥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e>
                  </m:func>
                </m:e>
              </m:func>
            </m:oMath>
          </w:p>
          <w:p w:rsidR="001C22D1" w:rsidRDefault="001C22D1" w:rsidP="001C22D1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|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x|≤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e>
                  </m:func>
                </m:e>
              </m:func>
            </m:oMath>
          </w:p>
          <w:p w:rsidR="001C22D1" w:rsidRDefault="001C22D1" w:rsidP="001C22D1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Hence, </w:t>
            </w:r>
            <m:oMath>
              <m:r>
                <w:rPr>
                  <w:rFonts w:ascii="Cambria Math" w:hAnsi="Cambria Math"/>
                </w:rPr>
                <m:t>y+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y</m:t>
                  </m:r>
                </m:den>
              </m:f>
              <m:r>
                <w:rPr>
                  <w:rFonts w:ascii="Cambria Math" w:hAnsi="Cambria Math"/>
                </w:rPr>
                <m:t>=2</m:t>
              </m:r>
            </m:oMath>
            <w:r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x=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e>
                  </m:func>
                </m:e>
              </m:func>
            </m:oMath>
          </w:p>
          <w:p w:rsidR="001C22D1" w:rsidRPr="000D6799" w:rsidRDefault="001C22D1" w:rsidP="001C22D1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Which is possibly for </w:t>
            </w:r>
            <m:oMath>
              <m:r>
                <w:rPr>
                  <w:rFonts w:ascii="Cambria Math" w:hAnsi="Cambria Math"/>
                </w:rPr>
                <m:t>y=1, x=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514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AE3EDB" w:rsidRDefault="00AE3EDB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Since,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  <m:sup>
                  <m:r>
                    <w:rPr>
                      <w:rFonts w:ascii="Cambria Math" w:hAnsi="Cambria Math"/>
                    </w:rPr>
                    <m:t>-x</m:t>
                  </m:r>
                </m:sup>
              </m:sSup>
              <m:r>
                <w:rPr>
                  <w:rFonts w:ascii="Cambria Math" w:hAnsi="Cambria Math"/>
                </w:rPr>
                <m:t>≥2</m:t>
              </m:r>
            </m:oMath>
          </w:p>
          <w:p w:rsidR="00AE3EDB" w:rsidRDefault="00AE3EDB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But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 ≤1</m:t>
                  </m:r>
                </m:e>
              </m:func>
            </m:oMath>
          </w:p>
          <w:p w:rsidR="00AE3EDB" w:rsidRDefault="00AE3EDB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Hence, no real solution exist</w:t>
            </w:r>
          </w:p>
          <w:p w:rsidR="00AE3EDB" w:rsidRDefault="00AE3EDB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Hence, option (a) is correct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515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0D3848" w:rsidRPr="00A33FF1" w:rsidRDefault="005B1067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Obviously in triangle </w:t>
            </w:r>
            <m:oMath>
              <m:r>
                <w:rPr>
                  <w:rFonts w:ascii="Cambria Math" w:hAnsi="Cambria Math"/>
                </w:rPr>
                <m:t>ABC,</m:t>
              </m:r>
            </m:oMath>
          </w:p>
          <w:p w:rsidR="005B1067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π-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B+C</m:t>
                            </m:r>
                          </m:e>
                        </m:d>
                      </m:e>
                    </m:d>
                  </m:e>
                </m:func>
              </m:oMath>
            </m:oMathPara>
          </w:p>
          <w:p w:rsidR="005B1067" w:rsidRPr="00A33FF1" w:rsidRDefault="005B106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B+C</m:t>
                        </m:r>
                      </m:e>
                    </m:d>
                  </m:e>
                </m:func>
              </m:oMath>
            </m:oMathPara>
          </w:p>
          <w:p w:rsidR="005B1067" w:rsidRPr="00A33FF1" w:rsidRDefault="005B106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C-1</m:t>
                        </m:r>
                      </m:e>
                    </m:func>
                  </m:den>
                </m:f>
              </m:oMath>
            </m:oMathPara>
          </w:p>
          <w:p w:rsidR="005B1067" w:rsidRPr="00A33FF1" w:rsidRDefault="005B1067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If angle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A33FF1">
              <w:rPr>
                <w:rFonts w:ascii="Cambria Math" w:hAnsi="Cambria Math"/>
              </w:rPr>
              <w:t xml:space="preserve"> is obtuse, 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A&lt;0</m:t>
                  </m:r>
                </m:e>
              </m:func>
            </m:oMath>
          </w:p>
          <w:p w:rsidR="005B1067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C-1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&lt;0</m:t>
                </m:r>
              </m:oMath>
            </m:oMathPara>
          </w:p>
          <w:p w:rsidR="005B1067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C&lt;1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as </m:t>
                    </m:r>
                    <m:r>
                      <w:rPr>
                        <w:rFonts w:ascii="Cambria Math" w:hAnsi="Cambria Math"/>
                      </w:rPr>
                      <m:t xml:space="preserve">B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and </m:t>
                    </m:r>
                    <m:r>
                      <w:rPr>
                        <w:rFonts w:ascii="Cambria Math" w:hAnsi="Cambria Math"/>
                      </w:rPr>
                      <m:t xml:space="preserve">C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will be acute</m:t>
                    </m:r>
                  </m:e>
                </m:d>
              </m:oMath>
            </m:oMathPara>
          </w:p>
          <w:p w:rsidR="005B1067" w:rsidRPr="00A33FF1" w:rsidRDefault="005B1067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Thus statement 1 is false and statement 2 is true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516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  <w:b/>
              </w:rPr>
              <w:t>a</w:t>
            </w:r>
            <w:r w:rsidRPr="00E50692">
              <w:rPr>
                <w:rFonts w:ascii="Cambria Math" w:hAnsi="Cambria Math"/>
              </w:rPr>
              <w:t xml:space="preserve">. We have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π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π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π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π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π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12</m:t>
                  </m:r>
                </m:e>
              </m:func>
            </m:oMath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But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&lt;12&lt;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we have 2</m:t>
              </m:r>
              <m:r>
                <w:rPr>
                  <w:rFonts w:ascii="Cambria Math" w:hAnsi="Cambria Math"/>
                </w:rPr>
                <m:t>&lt;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π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12</m:t>
                  </m:r>
                </m:e>
              </m:func>
              <m:r>
                <w:rPr>
                  <w:rFonts w:ascii="Cambria Math" w:hAnsi="Cambria Math"/>
                </w:rPr>
                <m:t>&lt;3</m:t>
              </m:r>
            </m:oMath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  <w:b/>
              </w:rPr>
              <w:t>b</w:t>
            </w:r>
            <w:r w:rsidRPr="00E50692">
              <w:rPr>
                <w:rFonts w:ascii="Cambria Math" w:hAnsi="Cambria Math"/>
              </w:rPr>
              <w:t xml:space="preserve">.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</w:rPr>
                    <m:t>a</m:t>
                  </m:r>
                </m:sup>
              </m:sSup>
              <m:r>
                <w:rPr>
                  <w:rFonts w:ascii="Cambria Math" w:hAnsi="Cambria Math"/>
                </w:rPr>
                <m:t>=4;a=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func>
            </m:oMath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Similarly, </w:t>
            </w:r>
            <m:oMath>
              <m:r>
                <w:rPr>
                  <w:rFonts w:ascii="Cambria Math" w:hAnsi="Cambria Math"/>
                </w:rPr>
                <m:t>b=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 xml:space="preserve">5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etc</m:t>
                  </m:r>
                </m:e>
              </m:func>
              <m:r>
                <w:rPr>
                  <w:rFonts w:ascii="Cambria Math" w:hAnsi="Cambria Math"/>
                </w:rPr>
                <m:t>.</m:t>
              </m:r>
            </m:oMath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Hence, </w:t>
            </w:r>
            <m:oMath>
              <m:r>
                <w:rPr>
                  <w:rFonts w:ascii="Cambria Math" w:hAnsi="Cambria Math"/>
                </w:rPr>
                <m:t>abcdef=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func>
              <m:r>
                <w:rPr>
                  <w:rFonts w:ascii="Cambria Math" w:hAnsi="Cambria Math"/>
                </w:rPr>
                <m:t>∙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func>
              <m:r>
                <w:rPr>
                  <w:rFonts w:ascii="Cambria Math" w:hAnsi="Cambria Math"/>
                </w:rPr>
                <m:t>∙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5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func>
              <m:r>
                <w:rPr>
                  <w:rFonts w:ascii="Cambria Math" w:hAnsi="Cambria Math"/>
                </w:rPr>
                <m:t>∙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</m:func>
              <m:r>
                <w:rPr>
                  <w:rFonts w:ascii="Cambria Math" w:hAnsi="Cambria Math"/>
                </w:rPr>
                <m:t>∙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7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8</m:t>
                  </m:r>
                </m:e>
              </m:func>
              <m:r>
                <w:rPr>
                  <w:rFonts w:ascii="Cambria Math" w:hAnsi="Cambria Math"/>
                </w:rPr>
                <m:t>∙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8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9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9</m:t>
                  </m:r>
                </m:e>
              </m:func>
              <m:r>
                <w:rPr>
                  <w:rFonts w:ascii="Cambria Math" w:hAnsi="Cambria Math"/>
                </w:rPr>
                <m:t>=2</m:t>
              </m:r>
            </m:oMath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  <w:b/>
              </w:rPr>
              <w:t>c</w:t>
            </w:r>
            <w:r w:rsidRPr="00E50692">
              <w:rPr>
                <w:rFonts w:ascii="Cambria Math" w:hAnsi="Cambria Math"/>
              </w:rPr>
              <w:t xml:space="preserve">. We have to find characteristic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2008</m:t>
                  </m:r>
                </m:e>
              </m:func>
              <m:r>
                <w:rPr>
                  <w:rFonts w:ascii="Cambria Math" w:hAnsi="Cambria Math"/>
                </w:rPr>
                <m:t>.</m:t>
              </m:r>
            </m:oMath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We know that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1024</m:t>
                  </m:r>
                </m:e>
              </m:func>
              <m:r>
                <w:rPr>
                  <w:rFonts w:ascii="Cambria Math" w:hAnsi="Cambria Math"/>
                </w:rPr>
                <m:t xml:space="preserve">=10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2048</m:t>
                  </m:r>
                </m:e>
              </m:func>
              <m:r>
                <w:rPr>
                  <w:rFonts w:ascii="Cambria Math" w:hAnsi="Cambria Math"/>
                </w:rPr>
                <m:t>=11,</m:t>
              </m:r>
            </m:oMath>
            <w:r w:rsidRPr="00E50692">
              <w:rPr>
                <w:rFonts w:ascii="Cambria Math" w:hAnsi="Cambria Math"/>
              </w:rPr>
              <w:t xml:space="preserve"> therefore</w:t>
            </w:r>
          </w:p>
          <w:p w:rsidR="00793851" w:rsidRPr="00E50692" w:rsidRDefault="00793851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10&lt;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2008</m:t>
                    </m:r>
                  </m:e>
                </m:func>
                <m:r>
                  <w:rPr>
                    <w:rFonts w:ascii="Cambria Math" w:hAnsi="Cambria Math"/>
                  </w:rPr>
                  <m:t>&lt;11</m:t>
                </m:r>
              </m:oMath>
            </m:oMathPara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Hence, it has characteristic </w:t>
            </w:r>
            <m:oMath>
              <m:r>
                <w:rPr>
                  <w:rFonts w:ascii="Cambria Math" w:hAnsi="Cambria Math"/>
                </w:rPr>
                <m:t>=10.</m:t>
              </m:r>
            </m:oMath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  <w:b/>
              </w:rPr>
              <w:t>d</w:t>
            </w:r>
            <w:r w:rsidRPr="00E50692">
              <w:rPr>
                <w:rFonts w:ascii="Cambria Math" w:hAnsi="Cambria Math"/>
              </w:rPr>
              <w:t xml:space="preserve">.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log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3</m:t>
                                      </m:r>
                                    </m:sub>
                                  </m:sSub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func>
                            </m:e>
                          </m:d>
                        </m:e>
                      </m:func>
                    </m:e>
                  </m:d>
                </m:e>
              </m:func>
              <m:r>
                <w:rPr>
                  <w:rFonts w:ascii="Cambria Math" w:hAnsi="Cambria Math"/>
                </w:rPr>
                <m:t>=0⇒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e>
              </m:func>
              <m:r>
                <w:rPr>
                  <w:rFonts w:ascii="Cambria Math" w:hAnsi="Cambria Math"/>
                </w:rPr>
                <m:t>=1⇒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=2⇒x=9</m:t>
              </m:r>
            </m:oMath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Similarly, we have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func>
                    </m:e>
                  </m:d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793851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=3⇒y=8</m:t>
                </m:r>
              </m:oMath>
            </m:oMathPara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Therefore,</w:t>
            </w:r>
            <m:oMath>
              <m:r>
                <w:rPr>
                  <w:rFonts w:ascii="Cambria Math" w:hAnsi="Cambria Math"/>
                </w:rPr>
                <m:t xml:space="preserve"> x-y=1.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517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321D05" w:rsidRPr="00DB5034" w:rsidRDefault="009A13C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  <w:b/>
              </w:rPr>
              <w:t>a</w:t>
            </w:r>
            <w:r w:rsidRPr="00DB5034">
              <w:rPr>
                <w:rFonts w:ascii="Cambria Math" w:hAnsi="Cambria Math"/>
              </w:rPr>
              <w:t xml:space="preserve">.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="00D56BC8" w:rsidRPr="00DB5034">
              <w:rPr>
                <w:rFonts w:ascii="Cambria Math" w:hAnsi="Cambria Math"/>
              </w:rPr>
              <w:t>are roots of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-c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a+b</m:t>
                  </m:r>
                </m:e>
              </m:d>
              <m:r>
                <w:rPr>
                  <w:rFonts w:ascii="Cambria Math" w:hAnsi="Cambria Math"/>
                </w:rPr>
                <m:t>x+ab=0</m:t>
              </m:r>
            </m:oMath>
          </w:p>
          <w:p w:rsidR="00321D05" w:rsidRPr="00DB5034" w:rsidRDefault="00321D0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2R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 xml:space="preserve">⇒2R=c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321D05" w:rsidRPr="00DB5034" w:rsidRDefault="007B0289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Fr</w:t>
            </w:r>
            <w:r w:rsidR="00321D05" w:rsidRPr="00DB5034">
              <w:rPr>
                <w:rFonts w:ascii="Cambria Math" w:hAnsi="Cambria Math"/>
              </w:rPr>
              <w:t>om the sine formula,</w:t>
            </w:r>
          </w:p>
          <w:p w:rsidR="00321D05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=2R=c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using Eq.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d>
                  </m:e>
                </m:d>
              </m:oMath>
            </m:oMathPara>
          </w:p>
          <w:p w:rsidR="00F1372D" w:rsidRPr="00DB5034" w:rsidRDefault="00D56BC8" w:rsidP="006B0C02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=1⇒C=90°</m:t>
                </m:r>
              </m:oMath>
            </m:oMathPara>
          </w:p>
          <w:p w:rsidR="00321D05" w:rsidRPr="00DB5034" w:rsidRDefault="00321D05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  <w:b/>
              </w:rPr>
              <w:t>b</w:t>
            </w:r>
            <w:r w:rsidRPr="00DB5034">
              <w:rPr>
                <w:rFonts w:ascii="Cambria Math" w:hAnsi="Cambria Math"/>
              </w:rPr>
              <w:t xml:space="preserve">. </w:t>
            </w:r>
            <w:r w:rsidR="00F34985" w:rsidRPr="00DB5034">
              <w:rPr>
                <w:rFonts w:ascii="Cambria Math" w:hAnsi="Cambria Math"/>
              </w:rPr>
              <w:object w:dxaOrig="3302" w:dyaOrig="2734">
                <v:shape id="_x0000_i1073" type="#_x0000_t75" style="width:100.8pt;height:79.2pt" o:ole="">
                  <v:imagedata r:id="IM3Z1077Z0" o:title=""/>
                </v:shape>
                <o:OLEObject Type="Embed" ProgID="ChemDraw.Document.6.0" ShapeID="_x0000_i1073" DrawAspect="Content" ObjectID="_1478862271" r:id="OM3Z1077Z0"/>
              </w:object>
            </w:r>
          </w:p>
          <w:p w:rsidR="00F34985" w:rsidRPr="00DB5034" w:rsidRDefault="00F34985" w:rsidP="006B0C02">
            <w:pPr>
              <w:rPr>
                <w:rFonts w:ascii="Cambria Math" w:hAnsi="Cambria Math"/>
              </w:rPr>
            </w:pPr>
          </w:p>
          <w:p w:rsidR="00321D05" w:rsidRPr="00DB5034" w:rsidRDefault="007B0289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U</w:t>
            </w:r>
            <w:r w:rsidR="00321D05" w:rsidRPr="00DB5034">
              <w:rPr>
                <w:rFonts w:ascii="Cambria Math" w:hAnsi="Cambria Math"/>
              </w:rPr>
              <w:t>sing cosine formula,</w:t>
            </w:r>
          </w:p>
          <w:p w:rsidR="00321D05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30°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40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40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e>
                            </m:rad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2×40×40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  <w:p w:rsidR="00321D05" w:rsidRPr="00DB5034" w:rsidRDefault="00D56BC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⇒a=40</m:t>
                </m:r>
              </m:oMath>
            </m:oMathPara>
          </w:p>
          <w:p w:rsidR="00321D05" w:rsidRPr="00DB5034" w:rsidRDefault="00321D05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∴AB=BC=40, </m:t>
              </m:r>
            </m:oMath>
            <w:r w:rsidR="00D56BC8" w:rsidRPr="00DB5034">
              <w:rPr>
                <w:rFonts w:ascii="Cambria Math" w:hAnsi="Cambria Math"/>
              </w:rPr>
              <w:t>we get that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∆ABC </m:t>
              </m:r>
            </m:oMath>
            <w:r w:rsidR="00D56BC8" w:rsidRPr="00DB5034">
              <w:rPr>
                <w:rFonts w:ascii="Cambria Math" w:hAnsi="Cambria Math"/>
              </w:rPr>
              <w:t>is isosceles</w:t>
            </w:r>
          </w:p>
          <w:p w:rsidR="00B247C5" w:rsidRPr="00DB5034" w:rsidRDefault="00D56BC8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Also,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∠A=∠C=30°</m:t>
              </m:r>
            </m:oMath>
          </w:p>
          <w:p w:rsidR="00B247C5" w:rsidRPr="00DB5034" w:rsidRDefault="00D56BC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⇒∠B=120°</m:t>
                </m:r>
              </m:oMath>
            </m:oMathPara>
          </w:p>
          <w:p w:rsidR="00321D05" w:rsidRPr="00DB5034" w:rsidRDefault="00D56BC8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Therefore,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∆ABC </m:t>
              </m:r>
            </m:oMath>
            <w:r w:rsidRPr="00DB5034">
              <w:rPr>
                <w:rFonts w:ascii="Cambria Math" w:hAnsi="Cambria Math"/>
              </w:rPr>
              <w:t xml:space="preserve">is an obtuse-angled </w:t>
            </w:r>
            <m:oMath>
              <m:r>
                <w:rPr>
                  <w:rFonts w:ascii="Cambria Math" w:hAnsi="Cambria Math"/>
                </w:rPr>
                <m:t>∆</m:t>
              </m:r>
            </m:oMath>
          </w:p>
          <w:p w:rsidR="0084543F" w:rsidRPr="00DB5034" w:rsidRDefault="0084543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  <w:b/>
              </w:rPr>
              <w:t>c</w:t>
            </w:r>
            <w:r w:rsidRPr="00DB5034">
              <w:rPr>
                <w:rFonts w:ascii="Cambria Math" w:hAnsi="Cambria Math"/>
              </w:rPr>
              <w:t xml:space="preserve">.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81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81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=30⇒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81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81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81</m:t>
                      </m:r>
                    </m:e>
                    <m: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sup>
                  </m:sSup>
                </m:den>
              </m:f>
              <m:r>
                <w:rPr>
                  <w:rFonts w:ascii="Cambria Math" w:hAnsi="Cambria Math"/>
                </w:rPr>
                <m:t>=30</m:t>
              </m:r>
            </m:oMath>
          </w:p>
          <w:p w:rsidR="0084543F" w:rsidRPr="00DB5034" w:rsidRDefault="00D56BC8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Put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81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x=t</m:t>
              </m:r>
            </m:oMath>
          </w:p>
          <w:p w:rsidR="0084543F" w:rsidRPr="00DB5034" w:rsidRDefault="0084543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t+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</w:rPr>
                  <m:t>=30 ⇒t=27, t=3</m:t>
                </m:r>
              </m:oMath>
            </m:oMathPara>
          </w:p>
          <w:p w:rsidR="0084543F" w:rsidRPr="00DB5034" w:rsidRDefault="00D56BC8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When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t=3,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81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 x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=3 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=3 ⇒x=30°</m:t>
              </m:r>
            </m:oMath>
          </w:p>
          <w:p w:rsidR="0084543F" w:rsidRPr="00DB5034" w:rsidRDefault="00D56BC8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When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t=27,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⇒x=60°</m:t>
              </m:r>
            </m:oMath>
          </w:p>
          <w:p w:rsidR="0084543F" w:rsidRPr="00DB5034" w:rsidRDefault="0084543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Ther</w:t>
            </w:r>
            <w:r w:rsidR="00D56BC8" w:rsidRPr="00DB5034">
              <w:rPr>
                <w:rFonts w:ascii="Cambria Math" w:hAnsi="Cambria Math"/>
              </w:rPr>
              <w:t>efore, triangle is right angled</w:t>
            </w:r>
          </w:p>
          <w:p w:rsidR="009A797B" w:rsidRPr="00DB5034" w:rsidRDefault="009A797B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  <w:b/>
              </w:rPr>
              <w:t>d</w:t>
            </w:r>
            <w:r w:rsidRPr="00DB5034">
              <w:rPr>
                <w:rFonts w:ascii="Cambria Math" w:hAnsi="Cambria Math"/>
              </w:rPr>
              <w:t xml:space="preserve">. </w:t>
            </w:r>
            <w:r w:rsidR="00547AB7" w:rsidRPr="00DB5034">
              <w:rPr>
                <w:rFonts w:ascii="Cambria Math" w:hAnsi="Cambria Math"/>
              </w:rPr>
              <w:t>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∆ABC, </m:t>
              </m:r>
            </m:oMath>
          </w:p>
          <w:p w:rsidR="009A797B" w:rsidRPr="00DB5034" w:rsidRDefault="009C4598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=1⇒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 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9A797B" w:rsidRPr="00DB5034" w:rsidRDefault="00547AB7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Since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0&lt;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≤1     [∵∠C</m:t>
              </m:r>
            </m:oMath>
            <w:r w:rsidRPr="00DB5034">
              <w:rPr>
                <w:rFonts w:ascii="Cambria Math" w:hAnsi="Cambria Math"/>
              </w:rPr>
              <w:t xml:space="preserve"> is an angle of the triangle]</w:t>
            </w:r>
          </w:p>
          <w:p w:rsidR="009A797B" w:rsidRPr="00DB5034" w:rsidRDefault="00547AB7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⇒0&lt;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≤1</m:t>
                </m:r>
              </m:oMath>
            </m:oMathPara>
          </w:p>
          <w:p w:rsidR="009A797B" w:rsidRPr="00DB5034" w:rsidRDefault="00547AB7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oMath>
            </m:oMathPara>
          </w:p>
          <w:p w:rsidR="009A797B" w:rsidRPr="00DB5034" w:rsidRDefault="00547AB7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oMath>
            </m:oMathPara>
          </w:p>
          <w:p w:rsidR="009A797B" w:rsidRPr="00DB5034" w:rsidRDefault="00547AB7" w:rsidP="006B0C02">
            <w:pPr>
              <w:jc w:val="both"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⇒1≤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A-B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="007B0289" w:rsidRPr="00DB5034">
              <w:rPr>
                <w:rFonts w:ascii="Cambria Math" w:hAnsi="Cambria Math"/>
              </w:rPr>
              <w:t xml:space="preserve">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A-B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≥1</m:t>
              </m:r>
            </m:oMath>
          </w:p>
          <w:p w:rsidR="00122FC1" w:rsidRPr="00DB5034" w:rsidRDefault="00547AB7" w:rsidP="006B0C02">
            <w:pPr>
              <w:jc w:val="both"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⇒A-B=0  ⇒A=B   </m:t>
              </m:r>
            </m:oMath>
            <w:r w:rsidRPr="00DB5034">
              <w:rPr>
                <w:rFonts w:ascii="Cambria Math" w:hAnsi="Cambria Math"/>
              </w:rPr>
              <w:t xml:space="preserve">  (ii)</w:t>
            </w:r>
          </w:p>
          <w:p w:rsidR="00122FC1" w:rsidRPr="00DB5034" w:rsidRDefault="00547AB7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Also from Eq.(i) and (ii)</w:t>
            </w:r>
            <m:oMath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 xml:space="preserve">   </m:t>
              </m:r>
            </m:oMath>
            <w:r w:rsidRPr="00DB5034">
              <w:rPr>
                <w:rFonts w:ascii="Cambria Math" w:hAnsi="Cambria Math"/>
              </w:rPr>
              <w:t xml:space="preserve">  (iii)</w:t>
            </w:r>
          </w:p>
          <w:p w:rsidR="009A797B" w:rsidRPr="00DB5034" w:rsidRDefault="009C4598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=1  ⇒C=90°</m:t>
                </m:r>
              </m:oMath>
            </m:oMathPara>
          </w:p>
          <w:p w:rsidR="00122FC1" w:rsidRPr="00DB5034" w:rsidRDefault="00122FC1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From Eqs. (ii) and (iii), </w:t>
            </w:r>
            <m:oMath>
              <m:r>
                <w:rPr>
                  <w:rFonts w:ascii="Cambria Math" w:hAnsi="Cambria Math"/>
                </w:rPr>
                <m:t>∆ABC</m:t>
              </m:r>
            </m:oMath>
            <w:r w:rsidRPr="00DB5034">
              <w:rPr>
                <w:rFonts w:ascii="Cambria Math" w:hAnsi="Cambria Math"/>
              </w:rPr>
              <w:t xml:space="preserve"> is a right-angled isosceles triangle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518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121859" w:rsidRPr="00B25038" w:rsidRDefault="00121859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  <w:b/>
              </w:rPr>
              <w:t>a</w:t>
            </w:r>
            <w:r w:rsidRPr="00B25038">
              <w:rPr>
                <w:rFonts w:ascii="Cambria Math" w:hAnsi="Cambria Math"/>
              </w:rPr>
              <w:t xml:space="preserve">. </w:t>
            </w:r>
            <m:oMath>
              <m:r>
                <w:rPr>
                  <w:rFonts w:ascii="Cambria Math" w:hAnsi="Cambria Math"/>
                </w:rPr>
                <m:t>5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θ+3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</m:func>
                </m:e>
              </m:d>
            </m:oMath>
          </w:p>
          <w:p w:rsidR="00121859" w:rsidRPr="00B25038" w:rsidRDefault="00121859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5+3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θ-3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121859" w:rsidRPr="00B25038" w:rsidRDefault="008D4081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eqArr>
                      <m:eqArrPr>
                        <m:ctrlPr>
                          <w:rPr>
                            <w:rFonts w:ascii="Cambria Math" w:hAnsi="Cambria Math"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θ∈R</m:t>
                        </m:r>
                      </m:e>
                    </m:eqArr>
                  </m:fName>
                  <m:e>
                    <m:r>
                      <w:rPr>
                        <w:rFonts w:ascii="Cambria Math" w:hAnsi="Cambria Math"/>
                      </w:rPr>
                      <m:t>{5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θ-α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}</m:t>
                        </m:r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5+3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+9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rad>
              </m:oMath>
            </m:oMathPara>
          </w:p>
          <w:p w:rsidR="00121859" w:rsidRPr="00B25038" w:rsidRDefault="00121859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34+30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rad>
              </m:oMath>
            </m:oMathPara>
          </w:p>
          <w:p w:rsidR="00121859" w:rsidRPr="00B25038" w:rsidRDefault="00121859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Therefore, the given equation is </w:t>
            </w:r>
            <m:oMath>
              <m:r>
                <w:rPr>
                  <w:rFonts w:ascii="Cambria Math" w:hAnsi="Cambria Math"/>
                </w:rPr>
                <m:t>34+30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=49</m:t>
              </m:r>
            </m:oMath>
          </w:p>
          <w:p w:rsidR="00121859" w:rsidRPr="00B25038" w:rsidRDefault="008D4081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=1/2  ⇒α=2nπ±π/3, n∈Z</m:t>
                </m:r>
              </m:oMath>
            </m:oMathPara>
          </w:p>
          <w:p w:rsidR="00AE65A5" w:rsidRPr="00B25038" w:rsidRDefault="004F64C1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  <w:b/>
              </w:rPr>
              <w:t>b</w:t>
            </w:r>
            <w:r w:rsidRPr="00B25038">
              <w:rPr>
                <w:rFonts w:ascii="Cambria Math" w:hAnsi="Cambria Math"/>
              </w:rPr>
              <w:t xml:space="preserve">.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x-3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x+2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=1</m:t>
              </m:r>
            </m:oMath>
          </w:p>
          <w:p w:rsidR="00AE65A5" w:rsidRPr="00B25038" w:rsidRDefault="008D4081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x-3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x+2</m:t>
                    </m:r>
                  </m:e>
                </m:func>
                <m:r>
                  <w:rPr>
                    <w:rFonts w:ascii="Cambria Math" w:hAnsi="Cambria Math"/>
                  </w:rPr>
                  <m:t>=0  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x-2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  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=1]</m:t>
                </m:r>
              </m:oMath>
            </m:oMathPara>
          </w:p>
          <w:p w:rsidR="00AE65A5" w:rsidRPr="00B25038" w:rsidRDefault="00AE65A5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But this does not satisfy the equation because </w:t>
            </w:r>
            <m:oMath>
              <m:r>
                <w:rPr>
                  <w:rFonts w:ascii="Cambria Math" w:hAnsi="Cambria Math"/>
                </w:rPr>
                <m:t>0°=1</m:t>
              </m:r>
            </m:oMath>
            <w:r w:rsidR="004F64C1" w:rsidRPr="00B25038">
              <w:rPr>
                <w:rFonts w:ascii="Cambria Math" w:hAnsi="Cambria Math"/>
              </w:rPr>
              <w:t xml:space="preserve"> is absurd</w:t>
            </w:r>
          </w:p>
          <w:p w:rsidR="00AE65A5" w:rsidRPr="00B25038" w:rsidRDefault="00AE65A5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  <w:b/>
              </w:rPr>
              <w:t xml:space="preserve">c.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e>
              </m:rad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1/4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=0 </m:t>
              </m:r>
            </m:oMath>
            <w:r w:rsidR="004F64C1" w:rsidRPr="00B25038">
              <w:rPr>
                <w:rFonts w:ascii="Cambria Math" w:hAnsi="Cambria Math"/>
              </w:rPr>
              <w:t xml:space="preserve">    (i)</w:t>
            </w:r>
          </w:p>
          <w:p w:rsidR="00AE65A5" w:rsidRPr="00B25038" w:rsidRDefault="00AE65A5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e>
              </m:rad>
              <m:r>
                <w:rPr>
                  <w:rFonts w:ascii="Cambria Math" w:hAnsi="Cambria Math"/>
                </w:rPr>
                <m:t xml:space="preserve">&gt;0 </m:t>
              </m:r>
            </m:oMath>
            <w:r w:rsidR="004F64C1" w:rsidRPr="00B25038">
              <w:rPr>
                <w:rFonts w:ascii="Cambria Math" w:hAnsi="Cambria Math"/>
              </w:rPr>
              <w:t xml:space="preserve">and so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&lt;0,</m:t>
              </m:r>
            </m:oMath>
          </w:p>
          <w:p w:rsidR="00AE65A5" w:rsidRPr="00B25038" w:rsidRDefault="00AE65A5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Also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&gt;0⇒x</m:t>
              </m:r>
            </m:oMath>
            <w:r w:rsidRPr="00B25038">
              <w:rPr>
                <w:rFonts w:ascii="Cambria Math" w:hAnsi="Cambria Math"/>
              </w:rPr>
              <w:t xml:space="preserve"> lies in 2</w:t>
            </w:r>
            <w:r w:rsidR="004F64C1" w:rsidRPr="00B25038">
              <w:rPr>
                <w:rFonts w:ascii="Cambria Math" w:hAnsi="Cambria Math"/>
              </w:rPr>
              <w:t>nd</w:t>
            </w:r>
            <w:r w:rsidRPr="00B25038">
              <w:rPr>
                <w:rFonts w:ascii="Cambria Math" w:hAnsi="Cambria Math"/>
              </w:rPr>
              <w:t xml:space="preserve"> quadrant</w:t>
            </w:r>
          </w:p>
          <w:p w:rsidR="00AE65A5" w:rsidRPr="00B25038" w:rsidRDefault="00AE65A5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Equation (i) can be rewritten as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1/4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e>
              </m:rad>
            </m:oMath>
          </w:p>
          <w:p w:rsidR="00AE65A5" w:rsidRPr="00B25038" w:rsidRDefault="00AE65A5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On squaring, we get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</w:p>
          <w:p w:rsidR="002B40A4" w:rsidRPr="00B25038" w:rsidRDefault="008D4081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=0  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AE65A5" w:rsidRPr="00B25038" w:rsidRDefault="006A1AF8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≠-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 xml:space="preserve">, </m:t>
              </m:r>
            </m:oMath>
            <w:r w:rsidR="004F64C1" w:rsidRPr="00B25038">
              <w:rPr>
                <w:rFonts w:ascii="Cambria Math" w:hAnsi="Cambria Math"/>
              </w:rPr>
              <w:t xml:space="preserve">therefore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=1/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  <w:r w:rsidR="004F64C1" w:rsidRPr="00B25038">
              <w:rPr>
                <w:rFonts w:ascii="Cambria Math" w:hAnsi="Cambria Math"/>
              </w:rPr>
              <w:t xml:space="preserve">      (ii)</w:t>
            </w:r>
          </w:p>
          <w:p w:rsidR="00AE65A5" w:rsidRPr="00B25038" w:rsidRDefault="008D4081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⇒x=3π/4</m:t>
              </m:r>
            </m:oMath>
            <w:r w:rsidR="00AE65A5" w:rsidRPr="00B25038">
              <w:rPr>
                <w:rFonts w:ascii="Cambria Math" w:hAnsi="Cambria Math"/>
              </w:rPr>
              <w:t xml:space="preserve"> and so the general value of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="00AE65A5" w:rsidRPr="00B25038">
              <w:rPr>
                <w:rFonts w:ascii="Cambria Math" w:hAnsi="Cambria Math"/>
              </w:rPr>
              <w:t xml:space="preserve"> is given by </w:t>
            </w:r>
            <m:oMath>
              <m:r>
                <w:rPr>
                  <w:rFonts w:ascii="Cambria Math" w:hAnsi="Cambria Math"/>
                </w:rPr>
                <m:t>x=2nπ+3π/4, n∈Z</m:t>
              </m:r>
            </m:oMath>
          </w:p>
          <w:p w:rsidR="000D7630" w:rsidRPr="00B25038" w:rsidRDefault="00AE65A5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  <w:b/>
              </w:rPr>
              <w:t>d</w:t>
            </w:r>
            <w:r w:rsidRPr="00B25038">
              <w:rPr>
                <w:rFonts w:ascii="Cambria Math" w:hAnsi="Cambria Math"/>
              </w:rPr>
              <w:t xml:space="preserve">.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5</m:t>
                      </m:r>
                    </m:sub>
                  </m:sSub>
                </m:fNam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fun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4</m:t>
                      </m:r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func>
                        </m:e>
                      </m:d>
                    </m:e>
                  </m:func>
                </m:e>
              </m:d>
            </m:oMath>
          </w:p>
          <w:p w:rsidR="00AE65A5" w:rsidRPr="00B25038" w:rsidRDefault="008D4081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5</m:t>
                      </m:r>
                    </m:sub>
                  </m:sSub>
                </m:fNam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5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)  </m:t>
              </m:r>
            </m:oMath>
            <w:r w:rsidR="004F64C1" w:rsidRPr="00B25038">
              <w:rPr>
                <w:rFonts w:ascii="Cambria Math" w:hAnsi="Cambria Math"/>
              </w:rPr>
              <w:t xml:space="preserve">  (i)</w:t>
            </w:r>
          </w:p>
          <w:p w:rsidR="000D7630" w:rsidRPr="00B25038" w:rsidRDefault="000D7630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Since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="004F64C1" w:rsidRPr="00B25038">
              <w:rPr>
                <w:rFonts w:ascii="Cambria Math" w:hAnsi="Cambria Math"/>
              </w:rPr>
              <w:t xml:space="preserve"> </w:t>
            </w:r>
            <w:r w:rsidRPr="00B25038">
              <w:rPr>
                <w:rFonts w:ascii="Cambria Math" w:hAnsi="Cambria Math"/>
              </w:rPr>
              <w:t xml:space="preserve">is real when </w:t>
            </w:r>
            <m:oMath>
              <m:r>
                <w:rPr>
                  <w:rFonts w:ascii="Cambria Math" w:hAnsi="Cambria Math"/>
                </w:rPr>
                <m:t xml:space="preserve">x&gt;0, </m:t>
              </m:r>
            </m:oMath>
            <w:r w:rsidRPr="00B25038">
              <w:rPr>
                <w:rFonts w:ascii="Cambria Math" w:hAnsi="Cambria Math"/>
              </w:rPr>
              <w:t>we have</w:t>
            </w:r>
          </w:p>
          <w:p w:rsidR="000D7630" w:rsidRPr="00B25038" w:rsidRDefault="006A1AF8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&gt;0,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&gt;0</m:t>
                </m:r>
              </m:oMath>
            </m:oMathPara>
          </w:p>
          <w:p w:rsidR="000D7630" w:rsidRPr="00B25038" w:rsidRDefault="000D7630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Therefore, </w:t>
            </w:r>
            <m:oMath>
              <m:r>
                <w:rPr>
                  <w:rFonts w:ascii="Cambria Math" w:hAnsi="Cambria Math"/>
                </w:rPr>
                <m:t>x</m:t>
              </m:r>
            </m:oMath>
            <w:r w:rsidRPr="00B25038">
              <w:rPr>
                <w:rFonts w:ascii="Cambria Math" w:hAnsi="Cambria Math"/>
              </w:rPr>
              <w:t xml:space="preserve"> lies in the first quadrant.  Now Eq. (i) gives</w:t>
            </w:r>
          </w:p>
          <w:p w:rsidR="000D7630" w:rsidRPr="00B25038" w:rsidRDefault="006A1AF8" w:rsidP="000B4D3D">
            <w:pPr>
              <w:spacing w:line="276" w:lineRule="auto"/>
              <w:contextualSpacing/>
              <w:rPr>
                <w:rFonts w:ascii="Cambria Math" w:hAnsi="Cambria Math"/>
                <w:i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="004F64C1" w:rsidRPr="00B25038">
              <w:rPr>
                <w:rFonts w:ascii="Cambria Math" w:hAnsi="Cambria Math"/>
              </w:rPr>
              <w:t xml:space="preserve">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=1/3</m:t>
              </m:r>
            </m:oMath>
          </w:p>
          <w:p w:rsidR="000D7630" w:rsidRPr="00B25038" w:rsidRDefault="000D7630" w:rsidP="000B4D3D">
            <w:pPr>
              <w:spacing w:line="276" w:lineRule="auto"/>
              <w:contextualSpacing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∴x=2nπ+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(1/3)</m:t>
                    </m:r>
                  </m:e>
                </m:func>
                <m:r>
                  <w:rPr>
                    <w:rFonts w:ascii="Cambria Math" w:hAnsi="Cambria Math"/>
                  </w:rPr>
                  <m:t>, n∈Z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519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DA6CB7" w:rsidRPr="00A33FF1" w:rsidRDefault="00602D5C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where </m:t>
                </m:r>
                <m:r>
                  <w:rPr>
                    <w:rFonts w:ascii="Cambria Math" w:hAnsi="Cambria Math"/>
                  </w:rPr>
                  <m:t>0&lt;θ&lt;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.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DA6CB7" w:rsidRPr="00A33FF1" w:rsidRDefault="00DA6CB7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Squaring both sides of Eq. (i), we get</w:t>
            </w:r>
          </w:p>
          <w:p w:rsidR="00DA6CB7" w:rsidRPr="00A33FF1" w:rsidRDefault="00DA6CB7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25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DA6CB7" w:rsidRPr="00A33FF1" w:rsidRDefault="00DA6CB7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25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25</m:t>
                    </m:r>
                  </m:den>
                </m:f>
              </m:oMath>
            </m:oMathPara>
          </w:p>
          <w:p w:rsidR="00DA6CB7" w:rsidRPr="00A33FF1" w:rsidRDefault="00DA6CB7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Also,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25</m:t>
                    </m:r>
                  </m:den>
                </m:f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25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25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25</m:t>
                    </m:r>
                  </m:den>
                </m:f>
              </m:oMath>
            </m:oMathPara>
          </w:p>
          <w:p w:rsidR="00DA6CB7" w:rsidRPr="00A33FF1" w:rsidRDefault="00DA6CB7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DA6CB7" w:rsidRPr="00A33FF1" w:rsidRDefault="00DA6CB7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/2=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</m:t>
                    </m:r>
                  </m:den>
                </m:f>
              </m:oMath>
            </m:oMathPara>
          </w:p>
          <w:p w:rsidR="00DA6CB7" w:rsidRPr="00A33FF1" w:rsidRDefault="00DA6CB7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Also solving Eqs. (i) and (ii), we get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=4/5.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a. Since angles, </w:t>
            </w:r>
            <m:oMath>
              <m:r>
                <w:rPr>
                  <w:rFonts w:ascii="Cambria Math" w:hAnsi="Cambria Math"/>
                </w:rPr>
                <m:t xml:space="preserve">A,B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C</m:t>
              </m:r>
            </m:oMath>
            <w:r w:rsidRPr="00A33FF1">
              <w:rPr>
                <w:rFonts w:ascii="Cambria Math" w:hAnsi="Cambria Math"/>
              </w:rPr>
              <w:t xml:space="preserve"> are acute angles</w:t>
            </w:r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∴A+B&gt;π/2</m:t>
                </m:r>
              </m:oMath>
            </m:oMathPara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A&gt;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-B </m:t>
                </m:r>
              </m:oMath>
            </m:oMathPara>
          </w:p>
          <w:p w:rsidR="008B46A8" w:rsidRPr="00A33FF1" w:rsidRDefault="00602D5C" w:rsidP="002178ED">
            <w:pPr>
              <w:spacing w:line="276" w:lineRule="auto"/>
              <w:contextualSpacing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&gt;0</m:t>
                </m:r>
              </m:oMath>
            </m:oMathPara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&lt;0 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</m:d>
              </m:oMath>
            </m:oMathPara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Again, </m:t>
                </m:r>
                <m:r>
                  <w:rPr>
                    <w:rFonts w:ascii="Cambria Math" w:hAnsi="Cambria Math"/>
                  </w:rPr>
                  <m:t>B&gt;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-A</m:t>
                </m:r>
              </m:oMath>
            </m:oMathPara>
          </w:p>
          <w:p w:rsidR="008B46A8" w:rsidRPr="00A33FF1" w:rsidRDefault="00602D5C" w:rsidP="002178ED">
            <w:pPr>
              <w:spacing w:line="276" w:lineRule="auto"/>
              <w:contextualSpacing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&gt;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oMath>
            </m:oMathPara>
          </w:p>
          <w:p w:rsidR="008B46A8" w:rsidRPr="00A33FF1" w:rsidRDefault="00602D5C" w:rsidP="002178ED">
            <w:pPr>
              <w:spacing w:line="276" w:lineRule="auto"/>
              <w:contextualSpacing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&gt;0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Form Eq. (i) and (ii), we get that </w:t>
            </w:r>
            <m:oMath>
              <m:r>
                <w:rPr>
                  <w:rFonts w:ascii="Cambria Math" w:hAnsi="Cambria Math"/>
                </w:rPr>
                <m:t>x-</m:t>
              </m:r>
            </m:oMath>
            <w:r w:rsidRPr="00A33FF1">
              <w:rPr>
                <w:rFonts w:ascii="Cambria Math" w:hAnsi="Cambria Math"/>
              </w:rPr>
              <w:t xml:space="preserve">coordinates is </w:t>
            </w:r>
            <m:oMath>
              <m:r>
                <w:rPr>
                  <w:rFonts w:ascii="Cambria Math" w:hAnsi="Cambria Math"/>
                </w:rPr>
                <m:t>–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ve and </m:t>
              </m:r>
              <m:r>
                <w:rPr>
                  <w:rFonts w:ascii="Cambria Math" w:hAnsi="Cambria Math"/>
                </w:rPr>
                <m:t>y-</m:t>
              </m:r>
            </m:oMath>
            <w:r w:rsidRPr="00A33FF1">
              <w:rPr>
                <w:rFonts w:ascii="Cambria Math" w:hAnsi="Cambria Math"/>
              </w:rPr>
              <w:t xml:space="preserve">coordinate is </w:t>
            </w:r>
            <m:oMath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ve.</m:t>
              </m:r>
            </m:oMath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Therefore, line is in 2</w:t>
            </w:r>
            <w:r w:rsidRPr="00A33FF1">
              <w:rPr>
                <w:rFonts w:ascii="Cambria Math" w:hAnsi="Cambria Math"/>
                <w:vertAlign w:val="superscript"/>
              </w:rPr>
              <w:t>nd</w:t>
            </w:r>
            <w:r w:rsidRPr="00A33FF1">
              <w:rPr>
                <w:rFonts w:ascii="Cambria Math" w:hAnsi="Cambria Math"/>
              </w:rPr>
              <w:t xml:space="preserve">  quadrant only</w:t>
            </w:r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b.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&gt;1⇒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&gt;0⇒θ∈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 or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nd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quadrant </m:t>
              </m:r>
            </m:oMath>
          </w:p>
          <w:p w:rsidR="008B46A8" w:rsidRPr="00A33FF1" w:rsidRDefault="00602D5C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&lt;1⇒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&lt;0⇒θ∈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nd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rd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quadrant</m:t>
                </m:r>
              </m:oMath>
            </m:oMathPara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Hence, </m:t>
                </m:r>
                <m:r>
                  <w:rPr>
                    <w:rFonts w:ascii="Cambria Math" w:hAnsi="Cambria Math"/>
                  </w:rPr>
                  <m:t>θ∈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nd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quadrant </m:t>
                </m:r>
              </m:oMath>
            </m:oMathPara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c.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</m:oMath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Pr="00A33FF1">
              <w:rPr>
                <w:rFonts w:ascii="Cambria Math" w:hAnsi="Cambria Math"/>
              </w:rPr>
              <w:t xml:space="preserve"> must have same sign or at least one is zero.</w:t>
            </w:r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⇒x∈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nd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or 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th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quadrant</m:t>
                </m:r>
              </m:oMath>
            </m:oMathPara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d.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L.H.S.=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|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  <m:r>
                    <w:rPr>
                      <w:rFonts w:ascii="Cambria Math" w:hAnsi="Cambria Math"/>
                    </w:rPr>
                    <m:t>|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which is true only if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2D6937" w:rsidRPr="00DB5034" w:rsidRDefault="002D6937" w:rsidP="006B0C02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  <w:b/>
              </w:rPr>
              <w:t>a</w:t>
            </w:r>
            <w:r w:rsidRPr="00DB5034">
              <w:rPr>
                <w:rFonts w:ascii="Cambria Math" w:hAnsi="Cambria Math"/>
              </w:rPr>
              <w:t xml:space="preserve">.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b+c</m:t>
                  </m:r>
                </m:num>
                <m:den>
                  <m:r>
                    <w:rPr>
                      <w:rFonts w:ascii="Cambria Math" w:hAnsi="Cambria Math"/>
                    </w:rPr>
                    <m:t>a</m:t>
                  </m:r>
                </m:den>
              </m:f>
            </m:oMath>
          </w:p>
          <w:p w:rsidR="002D6937" w:rsidRPr="00DB5034" w:rsidRDefault="007B0289" w:rsidP="006B0C02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A/2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A/2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den>
                </m:f>
              </m:oMath>
            </m:oMathPara>
          </w:p>
          <w:p w:rsidR="002D6937" w:rsidRPr="00DB5034" w:rsidRDefault="007B0289" w:rsidP="006B0C02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A/2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A/2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B+C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B-C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den>
                </m:f>
              </m:oMath>
            </m:oMathPara>
          </w:p>
          <w:p w:rsidR="000749FC" w:rsidRPr="00DB5034" w:rsidRDefault="007B0289" w:rsidP="006B0C02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B-C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0749FC" w:rsidRPr="00DB5034" w:rsidRDefault="007B0289" w:rsidP="006B0C02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⇒A=B-C</m:t>
                </m:r>
              </m:oMath>
            </m:oMathPara>
          </w:p>
          <w:p w:rsidR="000749FC" w:rsidRPr="00DB5034" w:rsidRDefault="007B0289" w:rsidP="006B0C02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⇒A+C=B</m:t>
                </m:r>
              </m:oMath>
            </m:oMathPara>
          </w:p>
          <w:p w:rsidR="00E63C9E" w:rsidRPr="00DB5034" w:rsidRDefault="007B0289" w:rsidP="006B0C02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⇒A+B+C=2B=π  ⇒B=π/2</m:t>
                </m:r>
              </m:oMath>
            </m:oMathPara>
          </w:p>
          <w:p w:rsidR="00C00DD7" w:rsidRPr="00DB5034" w:rsidRDefault="00C00DD7" w:rsidP="006B0C02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  <w:b/>
              </w:rPr>
              <w:t>b</w:t>
            </w:r>
            <w:r w:rsidR="007E7E28" w:rsidRPr="00DB5034">
              <w:rPr>
                <w:rFonts w:ascii="Cambria Math" w:hAnsi="Cambria Math"/>
              </w:rPr>
              <w:t>. If 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∆ABC, a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+b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a+b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A+B</m:t>
                  </m:r>
                </m:e>
              </m:d>
            </m:oMath>
          </w:p>
          <w:p w:rsidR="00C00DD7" w:rsidRPr="00DB5034" w:rsidRDefault="00063489" w:rsidP="006B0C02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R</w:t>
            </w:r>
            <w:r w:rsidR="00C00DD7" w:rsidRPr="00DB5034">
              <w:rPr>
                <w:rFonts w:ascii="Cambria Math" w:hAnsi="Cambria Math"/>
              </w:rPr>
              <w:t>ewrite the given relation as</w:t>
            </w:r>
          </w:p>
          <w:p w:rsidR="00C00DD7" w:rsidRPr="00DB5034" w:rsidRDefault="00C00DD7" w:rsidP="006B0C02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=b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e>
                </m:d>
              </m:oMath>
            </m:oMathPara>
          </w:p>
          <w:p w:rsidR="00C00DD7" w:rsidRPr="00DB5034" w:rsidRDefault="007B0289" w:rsidP="006B0C02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A+B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A+B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A+B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-B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A+B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</m:oMath>
            </m:oMathPara>
          </w:p>
          <w:p w:rsidR="00D56733" w:rsidRPr="00DB5034" w:rsidRDefault="007B0289" w:rsidP="006B0C02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2R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2R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</m:oMath>
            </m:oMathPara>
          </w:p>
          <w:p w:rsidR="00D56733" w:rsidRPr="00DB5034" w:rsidRDefault="007B0289" w:rsidP="006B0C02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A-B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C00DD7" w:rsidRPr="00DB5034" w:rsidRDefault="007B0289" w:rsidP="006B0C02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⇒A=B </m:t>
              </m:r>
            </m:oMath>
            <w:r w:rsidRPr="00DB5034">
              <w:rPr>
                <w:rFonts w:ascii="Cambria Math" w:hAnsi="Cambria Math"/>
              </w:rPr>
              <w:t>from either factor</w:t>
            </w:r>
          </w:p>
          <w:p w:rsidR="00EC6B12" w:rsidRPr="00DB5034" w:rsidRDefault="00EC6B12" w:rsidP="006B0C02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  <w:b/>
              </w:rPr>
              <w:t>c</w:t>
            </w:r>
            <w:r w:rsidRPr="00DB5034">
              <w:rPr>
                <w:rFonts w:ascii="Cambria Math" w:hAnsi="Cambria Math"/>
              </w:rPr>
              <w:t xml:space="preserve">. </w:t>
            </w:r>
            <m:oMath>
              <m:r>
                <w:rPr>
                  <w:rFonts w:ascii="Cambria Math" w:hAnsi="Cambria Math"/>
                </w:rPr>
                <m:t>a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=b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</m:oMath>
          </w:p>
          <w:p w:rsidR="00EC6B12" w:rsidRPr="00DB5034" w:rsidRDefault="00EC6B12" w:rsidP="006B0C02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=2R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oMath>
            </m:oMathPara>
          </w:p>
          <w:p w:rsidR="00EC6B12" w:rsidRPr="00DB5034" w:rsidRDefault="007B0289" w:rsidP="006B0C02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2B</m:t>
                    </m:r>
                  </m:e>
                </m:func>
              </m:oMath>
            </m:oMathPara>
          </w:p>
          <w:p w:rsidR="00EC6B12" w:rsidRPr="00DB5034" w:rsidRDefault="007B0289" w:rsidP="006B0C02">
            <w:pPr>
              <w:spacing w:line="276" w:lineRule="auto"/>
              <w:contextualSpacing/>
              <w:jc w:val="both"/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⇒2A=2B</m:t>
              </m:r>
            </m:oMath>
            <w:r w:rsidRPr="00DB5034">
              <w:rPr>
                <w:rFonts w:ascii="Cambria Math" w:hAnsi="Cambria Math"/>
              </w:rPr>
              <w:t xml:space="preserve"> or </w:t>
            </w:r>
            <m:oMath>
              <m:r>
                <w:rPr>
                  <w:rFonts w:ascii="Cambria Math" w:hAnsi="Cambria Math"/>
                </w:rPr>
                <m:t>π-2B</m:t>
              </m:r>
            </m:oMath>
          </w:p>
          <w:p w:rsidR="00EC6B12" w:rsidRPr="00DB5034" w:rsidRDefault="007B0289" w:rsidP="006B0C02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⇒A=B </m:t>
              </m:r>
            </m:oMath>
            <w:r w:rsidRPr="00DB5034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A+B=π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/2</m:t>
              </m:r>
            </m:oMath>
          </w:p>
          <w:p w:rsidR="00EC6B12" w:rsidRPr="00DB5034" w:rsidRDefault="007B0289" w:rsidP="006B0C02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⇒∆ABC </m:t>
              </m:r>
            </m:oMath>
            <w:r w:rsidRPr="00DB5034">
              <w:rPr>
                <w:rFonts w:ascii="Cambria Math" w:hAnsi="Cambria Math"/>
              </w:rPr>
              <w:t xml:space="preserve">is isosceles or </w:t>
            </w:r>
            <m:oMath>
              <m:r>
                <w:rPr>
                  <w:rFonts w:ascii="Cambria Math" w:hAnsi="Cambria Math"/>
                </w:rPr>
                <m:t xml:space="preserve">C=π/2,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i.e., </m:t>
              </m:r>
              <m:r>
                <w:rPr>
                  <w:rFonts w:ascii="Cambria Math" w:hAnsi="Cambria Math"/>
                </w:rPr>
                <m:t xml:space="preserve">∆ABC </m:t>
              </m:r>
            </m:oMath>
            <w:r w:rsidRPr="00DB5034">
              <w:rPr>
                <w:rFonts w:ascii="Cambria Math" w:hAnsi="Cambria Math"/>
              </w:rPr>
              <w:t>is right angled</w:t>
            </w:r>
          </w:p>
          <w:p w:rsidR="00FE3D4A" w:rsidRPr="00DB5034" w:rsidRDefault="00FE3D4A" w:rsidP="006B0C02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  <w:b/>
              </w:rPr>
              <w:t>d</w:t>
            </w:r>
            <w:r w:rsidRPr="00DB5034">
              <w:rPr>
                <w:rFonts w:ascii="Cambria Math" w:hAnsi="Cambria Math"/>
              </w:rPr>
              <w:t xml:space="preserve">.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func>
                </m:den>
              </m:f>
            </m:oMath>
          </w:p>
          <w:p w:rsidR="00FE3D4A" w:rsidRPr="00DB5034" w:rsidRDefault="007B0289" w:rsidP="006B0C02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2bc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2c</m:t>
                    </m:r>
                  </m:den>
                </m:f>
              </m:oMath>
            </m:oMathPara>
          </w:p>
          <w:p w:rsidR="00FE3D4A" w:rsidRPr="00DB5034" w:rsidRDefault="007B0289" w:rsidP="006B0C02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FE3D4A" w:rsidRPr="00DB5034" w:rsidRDefault="007B0289" w:rsidP="006B0C02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 ⇒c=a  ⇒∆ </m:t>
              </m:r>
            </m:oMath>
            <w:r w:rsidR="0074007F" w:rsidRPr="00DB5034">
              <w:rPr>
                <w:rFonts w:ascii="Cambria Math" w:hAnsi="Cambria Math"/>
              </w:rPr>
              <w:t>is isosceles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2B40A4" w:rsidRPr="00B25038" w:rsidRDefault="002B40A4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  <w:b/>
              </w:rPr>
              <w:t>a</w:t>
            </w:r>
            <w:r w:rsidRPr="00B25038">
              <w:rPr>
                <w:rFonts w:ascii="Cambria Math" w:hAnsi="Cambria Math"/>
              </w:rPr>
              <w:t xml:space="preserve">.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</w:p>
          <w:p w:rsidR="002B40A4" w:rsidRPr="00B25038" w:rsidRDefault="00ED4B2C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2B40A4" w:rsidRPr="00B25038" w:rsidRDefault="00ED4B2C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3x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="00621946" w:rsidRPr="00B25038">
              <w:rPr>
                <w:rFonts w:ascii="Cambria Math" w:hAnsi="Cambria Math"/>
              </w:rPr>
              <w:t xml:space="preserve"> 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</w:p>
          <w:p w:rsidR="002B40A4" w:rsidRPr="00B25038" w:rsidRDefault="00ED4B2C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⇒3x=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2n-1</m:t>
                    </m:r>
                  </m:e>
                </m:d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x=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2n-1</m:t>
                    </m:r>
                  </m:e>
                </m:d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 n∈Z</m:t>
                </m:r>
              </m:oMath>
            </m:oMathPara>
          </w:p>
          <w:p w:rsidR="002B40A4" w:rsidRPr="00B25038" w:rsidRDefault="00ED4B2C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2n-1</m:t>
                    </m:r>
                  </m:e>
                </m:d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x=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2n-1</m:t>
                    </m:r>
                  </m:e>
                </m:d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2B40A4" w:rsidRPr="00B25038" w:rsidRDefault="002B40A4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Hence, the general solution is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2n-1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</m:oMath>
            <w:r w:rsidR="00621946" w:rsidRPr="00B25038">
              <w:rPr>
                <w:rFonts w:ascii="Cambria Math" w:hAnsi="Cambria Math"/>
              </w:rPr>
              <w:t xml:space="preserve"> as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2n-1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="00621946" w:rsidRPr="00B25038">
              <w:rPr>
                <w:rFonts w:ascii="Cambria Math" w:hAnsi="Cambria Math"/>
              </w:rPr>
              <w:t>is contained 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2n-1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</m:oMath>
          </w:p>
          <w:p w:rsidR="00913577" w:rsidRPr="00B25038" w:rsidRDefault="00913577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  <w:b/>
              </w:rPr>
              <w:t>b</w:t>
            </w:r>
            <w:r w:rsidRPr="00B25038">
              <w:rPr>
                <w:rFonts w:ascii="Cambria Math" w:hAnsi="Cambria Math"/>
              </w:rPr>
              <w:t xml:space="preserve">.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</m:oMath>
          </w:p>
          <w:p w:rsidR="00913577" w:rsidRPr="00B25038" w:rsidRDefault="00ED4B2C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913577" w:rsidRPr="00B25038" w:rsidRDefault="00ED4B2C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den>
                    </m:f>
                  </m:e>
                </m:func>
              </m:oMath>
            </m:oMathPara>
          </w:p>
          <w:p w:rsidR="0063589D" w:rsidRPr="00B25038" w:rsidRDefault="00ED4B2C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=2nπ±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>,n ∈Z</m:t>
                </m:r>
              </m:oMath>
            </m:oMathPara>
          </w:p>
          <w:p w:rsidR="0063589D" w:rsidRPr="00B25038" w:rsidRDefault="00ED4B2C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=2nπ+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2nπ-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  <w:p w:rsidR="00913577" w:rsidRPr="00B25038" w:rsidRDefault="00ED4B2C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⇒x=2nπ+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x=2nπ+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  <w:p w:rsidR="0063589D" w:rsidRPr="00B25038" w:rsidRDefault="0063589D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  <w:b/>
              </w:rPr>
              <w:t>c</w:t>
            </w:r>
            <w:r w:rsidRPr="00B25038">
              <w:rPr>
                <w:rFonts w:ascii="Cambria Math" w:hAnsi="Cambria Math"/>
              </w:rPr>
              <w:t xml:space="preserve">.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  <m:r>
                    <w:rPr>
                      <w:rFonts w:ascii="Cambria Math" w:hAnsi="Cambria Math"/>
                    </w:rPr>
                    <m:t>+1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x+1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</w:p>
          <w:p w:rsidR="0063589D" w:rsidRPr="00B25038" w:rsidRDefault="00ED4B2C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r>
                  <w:rPr>
                    <w:rFonts w:ascii="Cambria Math" w:hAnsi="Cambria Math"/>
                  </w:rPr>
                  <m:t xml:space="preserve">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63589D" w:rsidRPr="00B25038" w:rsidRDefault="00ED4B2C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63589D" w:rsidRPr="00B25038" w:rsidRDefault="0063589D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=1  ⇒x=nπ+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, n∈Z</m:t>
                </m:r>
              </m:oMath>
            </m:oMathPara>
          </w:p>
          <w:p w:rsidR="0063589D" w:rsidRPr="00B25038" w:rsidRDefault="00621946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den>
              </m:f>
              <m:r>
                <w:rPr>
                  <w:rFonts w:ascii="Cambria Math" w:hAnsi="Cambria Math"/>
                </w:rPr>
                <m:t xml:space="preserve"> ⇒x=nπ+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r>
                <w:rPr>
                  <w:rFonts w:ascii="Cambria Math" w:hAnsi="Cambria Math"/>
                </w:rPr>
                <m:t>,n∈Z</m:t>
              </m:r>
            </m:oMath>
          </w:p>
          <w:p w:rsidR="0063589D" w:rsidRPr="00B25038" w:rsidRDefault="0063589D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  <w:b/>
              </w:rPr>
              <w:t>d</w:t>
            </w:r>
            <w:r w:rsidRPr="00B25038">
              <w:rPr>
                <w:rFonts w:ascii="Cambria Math" w:hAnsi="Cambria Math"/>
              </w:rPr>
              <w:t xml:space="preserve">.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3x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</w:p>
          <w:p w:rsidR="0063589D" w:rsidRPr="00B25038" w:rsidRDefault="00621946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or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3x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</w:p>
          <w:p w:rsidR="0063589D" w:rsidRPr="00B25038" w:rsidRDefault="0063589D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x=nπ </m:t>
              </m:r>
            </m:oMath>
            <w:r w:rsidR="00621946" w:rsidRPr="00B25038">
              <w:rPr>
                <w:rFonts w:ascii="Cambria Math" w:hAnsi="Cambria Math"/>
              </w:rPr>
              <w:t>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nπ/2 </m:t>
              </m:r>
            </m:oMath>
            <w:r w:rsidR="00621946" w:rsidRPr="00B25038">
              <w:rPr>
                <w:rFonts w:ascii="Cambria Math" w:hAnsi="Cambria Math"/>
              </w:rPr>
              <w:t xml:space="preserve">(rejected)  or </w:t>
            </w:r>
            <m:oMath>
              <m:r>
                <w:rPr>
                  <w:rFonts w:ascii="Cambria Math" w:hAnsi="Cambria Math"/>
                </w:rPr>
                <m:t>nπ/3</m:t>
              </m:r>
            </m:oMath>
          </w:p>
          <w:p w:rsidR="0063589D" w:rsidRPr="00B25038" w:rsidRDefault="0063589D" w:rsidP="000B4D3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Therefore, the general solution is </w:t>
            </w:r>
            <m:oMath>
              <m:r>
                <w:rPr>
                  <w:rFonts w:ascii="Cambria Math" w:hAnsi="Cambria Math"/>
                </w:rPr>
                <m:t>nπ/3</m:t>
              </m:r>
            </m:oMath>
            <w:r w:rsidR="00621946" w:rsidRPr="00B25038">
              <w:rPr>
                <w:rFonts w:ascii="Cambria Math" w:hAnsi="Cambria Math"/>
              </w:rPr>
              <w:t xml:space="preserve"> as </w:t>
            </w:r>
            <m:oMath>
              <m:r>
                <w:rPr>
                  <w:rFonts w:ascii="Cambria Math" w:hAnsi="Cambria Math"/>
                </w:rPr>
                <m:t>nπ</m:t>
              </m:r>
            </m:oMath>
            <w:r w:rsidRPr="00B25038">
              <w:rPr>
                <w:rFonts w:ascii="Cambria Math" w:hAnsi="Cambria Math"/>
              </w:rPr>
              <w:t xml:space="preserve"> is contained in </w:t>
            </w:r>
            <m:oMath>
              <m:r>
                <w:rPr>
                  <w:rFonts w:ascii="Cambria Math" w:hAnsi="Cambria Math"/>
                </w:rPr>
                <m:t>nπ/3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911B6E" w:rsidRPr="00DB5034" w:rsidRDefault="00962406" w:rsidP="006B0C02">
            <w:pPr>
              <w:jc w:val="both"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O</m:t>
              </m:r>
            </m:oMath>
            <w:r w:rsidRPr="00DB5034">
              <w:rPr>
                <w:rFonts w:ascii="Cambria Math" w:hAnsi="Cambria Math"/>
              </w:rPr>
              <w:t xml:space="preserve"> is circumcentre, then in </w:t>
            </w:r>
            <m:oMath>
              <m:r>
                <w:rPr>
                  <w:rFonts w:ascii="Cambria Math" w:hAnsi="Cambria Math"/>
                </w:rPr>
                <m:t>∆OMB, OM=R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 (distance of circumcentre from </w:t>
            </w:r>
            <m:oMath>
              <m:r>
                <w:rPr>
                  <w:rFonts w:ascii="Cambria Math" w:hAnsi="Cambria Math"/>
                </w:rPr>
                <m:t>BC</m:t>
              </m:r>
            </m:oMath>
            <w:r w:rsidR="009A5B27" w:rsidRPr="00DB5034">
              <w:rPr>
                <w:rFonts w:ascii="Cambria Math" w:hAnsi="Cambria Math"/>
              </w:rPr>
              <w:t>)</w:t>
            </w:r>
          </w:p>
          <w:p w:rsidR="00D9026B" w:rsidRPr="00DB5034" w:rsidRDefault="00D9026B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Similarly, distances of circumcentre from </w:t>
            </w:r>
            <m:oMath>
              <m:r>
                <w:rPr>
                  <w:rFonts w:ascii="Cambria Math" w:hAnsi="Cambria Math"/>
                </w:rPr>
                <m:t xml:space="preserve">AC </m:t>
              </m:r>
            </m:oMath>
            <w:r w:rsidR="009A5B27" w:rsidRPr="00DB5034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 xml:space="preserve">AB </m:t>
              </m:r>
            </m:oMath>
            <w:r w:rsidR="009A5B27" w:rsidRPr="00DB5034">
              <w:rPr>
                <w:rFonts w:ascii="Cambria Math" w:hAnsi="Cambria Math"/>
              </w:rPr>
              <w:t>are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R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r>
                <w:rPr>
                  <w:rFonts w:ascii="Cambria Math" w:hAnsi="Cambria Math"/>
                </w:rPr>
                <m:t xml:space="preserve">⁡B </m:t>
              </m:r>
            </m:oMath>
            <w:r w:rsidR="009A5B27" w:rsidRPr="00DB5034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R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</m:oMath>
          </w:p>
          <w:p w:rsidR="00F34985" w:rsidRPr="00DB5034" w:rsidRDefault="00F34985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3242" w:dyaOrig="4644">
                <v:shape id="_x0000_i1070" type="#_x0000_t75" style="width:93.6pt;height:129.6pt" o:ole="">
                  <v:imagedata r:id="IM3Z1075Z0" o:title=""/>
                </v:shape>
                <o:OLEObject Type="Embed" ProgID="ChemDraw.Document.6.0" ShapeID="_x0000_i1070" DrawAspect="Content" ObjectID="_1478862268" r:id="OM3Z1075Z0"/>
              </w:object>
            </w:r>
          </w:p>
          <w:p w:rsidR="003D3406" w:rsidRPr="00DB5034" w:rsidRDefault="003D3406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Applying sine rule in triangle </w:t>
            </w:r>
            <m:oMath>
              <m:r>
                <w:rPr>
                  <w:rFonts w:ascii="Cambria Math" w:hAnsi="Cambria Math"/>
                </w:rPr>
                <m:t>OBC, 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2A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den>
              </m:f>
            </m:oMath>
          </w:p>
          <w:p w:rsidR="001203FA" w:rsidRPr="00DB5034" w:rsidRDefault="009A5B27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Similarly,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 xml:space="preserve">[where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DB5034">
              <w:rPr>
                <w:rFonts w:ascii="Cambria Math" w:hAnsi="Cambria Math"/>
              </w:rPr>
              <w:t xml:space="preserve"> are circumradius of </w:t>
            </w:r>
            <m:oMath>
              <m:r>
                <w:rPr>
                  <w:rFonts w:ascii="Cambria Math" w:hAnsi="Cambria Math"/>
                </w:rPr>
                <m:t>∆OBC, ∆OCA</m:t>
              </m:r>
            </m:oMath>
            <w:r w:rsidRPr="00DB5034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∆OAB</m:t>
              </m:r>
            </m:oMath>
            <w:r w:rsidRPr="00DB5034">
              <w:rPr>
                <w:rFonts w:ascii="Cambria Math" w:hAnsi="Cambria Math"/>
              </w:rPr>
              <w:t>, respectively]</w:t>
            </w:r>
          </w:p>
          <w:p w:rsidR="00F34985" w:rsidRPr="00DB5034" w:rsidRDefault="00F34985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3991" w:dyaOrig="3449">
                <v:shape id="_x0000_i1071" type="#_x0000_t75" style="width:122.4pt;height:108pt" o:ole="">
                  <v:imagedata r:id="IM3Z1075Z1" o:title=""/>
                </v:shape>
                <o:OLEObject Type="Embed" ProgID="ChemDraw.Document.6.0" ShapeID="_x0000_i1071" DrawAspect="Content" ObjectID="_1478862269" r:id="OM3Z1075Z1"/>
              </w:object>
            </w:r>
          </w:p>
          <w:p w:rsidR="000C35A3" w:rsidRPr="00DB5034" w:rsidRDefault="00547AB7" w:rsidP="006B0C02">
            <w:pPr>
              <w:jc w:val="both"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 xml:space="preserve">In </w:t>
            </w:r>
            <m:oMath>
              <m:r>
                <w:rPr>
                  <w:rFonts w:ascii="Cambria Math" w:hAnsi="Cambria Math"/>
                </w:rPr>
                <m:t>∆AFH, AH=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AF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∠FAH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(90°-B)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=2R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</m:oMath>
          </w:p>
          <w:p w:rsidR="00397932" w:rsidRPr="00DB5034" w:rsidRDefault="00547AB7" w:rsidP="006B0C02">
            <w:pPr>
              <w:jc w:val="both"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Similarly,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BH=2R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, CH=2R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</m:oMath>
          </w:p>
          <w:p w:rsidR="00397932" w:rsidRPr="00DB5034" w:rsidRDefault="00547AB7" w:rsidP="006B0C02">
            <w:pPr>
              <w:jc w:val="both"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Also,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HF=AF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∠FAH</m:t>
                  </m:r>
                </m:e>
              </m:func>
              <m:r>
                <w:rPr>
                  <w:rFonts w:ascii="Cambria Math" w:hAnsi="Cambria Math"/>
                </w:rPr>
                <m:t>=b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=2R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</m:oMath>
          </w:p>
          <w:p w:rsidR="00397932" w:rsidRPr="00DB5034" w:rsidRDefault="00547AB7" w:rsidP="006B0C02">
            <w:pPr>
              <w:jc w:val="both"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Similarly,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HE=2 R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</m:oMath>
            <w:r w:rsidRPr="00DB5034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HD=2R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</m:oMath>
          </w:p>
          <w:p w:rsidR="00F34985" w:rsidRPr="00DB5034" w:rsidRDefault="00F34985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795" w:dyaOrig="3878">
                <v:shape id="_x0000_i1072" type="#_x0000_t75" style="width:122.4pt;height:100.8pt" o:ole="">
                  <v:imagedata r:id="IM3Z1075Z2" o:title=""/>
                </v:shape>
                <o:OLEObject Type="Embed" ProgID="ChemDraw.Document.6.0" ShapeID="_x0000_i1072" DrawAspect="Content" ObjectID="_1478862270" r:id="OM3Z1075Z2"/>
              </w:object>
            </w:r>
          </w:p>
          <w:p w:rsidR="005B3F5E" w:rsidRPr="00DB5034" w:rsidRDefault="00547AB7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∆</m:t>
              </m:r>
              <m:r>
                <w:rPr>
                  <w:rFonts w:ascii="Cambria Math" w:hAnsi="Cambria Math"/>
                </w:rPr>
                <m:t>IDB, BI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ID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∠IBD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B/2</m:t>
                          </m:r>
                        </m:e>
                      </m:d>
                    </m:e>
                  </m:func>
                </m:den>
              </m:f>
            </m:oMath>
          </w:p>
          <w:p w:rsidR="005B3F5E" w:rsidRPr="00DB5034" w:rsidRDefault="00547AB7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Similarly,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CI=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C/2</m:t>
                          </m:r>
                        </m:e>
                      </m:d>
                    </m:e>
                  </m:func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AI=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A/2</m:t>
                          </m:r>
                        </m:e>
                      </m:d>
                    </m:e>
                  </m:func>
                </m:den>
              </m:f>
            </m:oMath>
          </w:p>
          <w:p w:rsidR="005B3F5E" w:rsidRPr="00DB5034" w:rsidRDefault="00547AB7" w:rsidP="006B0C02">
            <w:pPr>
              <w:jc w:val="both"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Also 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∆IB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,I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BI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∠BI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r/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B/2</m:t>
                              </m:r>
                            </m:e>
                          </m:d>
                        </m:e>
                      </m:func>
                    </m:e>
                  </m:d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B/2</m:t>
                          </m:r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C/2</m:t>
                          </m:r>
                        </m:e>
                      </m:d>
                    </m:e>
                  </m:func>
                </m:den>
              </m:f>
            </m:oMath>
          </w:p>
          <w:p w:rsidR="005B3F5E" w:rsidRPr="00DB5034" w:rsidRDefault="00547AB7" w:rsidP="006B0C02">
            <w:pPr>
              <w:jc w:val="both"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Similarly,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I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A/2</m:t>
                          </m:r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C/2</m:t>
                          </m:r>
                        </m:e>
                      </m:d>
                    </m:e>
                  </m:func>
                </m:den>
              </m:f>
            </m:oMath>
          </w:p>
          <w:p w:rsidR="005B3F5E" w:rsidRPr="00DB5034" w:rsidRDefault="00547AB7" w:rsidP="006B0C02">
            <w:pPr>
              <w:jc w:val="both"/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I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A/2</m:t>
                          </m:r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B/2</m:t>
                          </m:r>
                        </m:e>
                      </m:d>
                    </m:e>
                  </m:func>
                </m:den>
              </m:f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6E2294" w:rsidRPr="00A33FF1" w:rsidRDefault="006E2294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a. </w:t>
            </w:r>
            <m:oMath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2A+θ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2B+θ</m:t>
                          </m:r>
                        </m:e>
                      </m:d>
                    </m:e>
                  </m:func>
                </m:e>
              </m:d>
              <m:r>
                <w:rPr>
                  <w:rFonts w:ascii="Cambria Math" w:hAnsi="Cambria Math"/>
                </w:rPr>
                <m:t>=2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A-B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A+B+θ</m:t>
                      </m:r>
                    </m:e>
                  </m:d>
                </m:e>
              </m:func>
            </m:oMath>
          </w:p>
          <w:p w:rsidR="006E2294" w:rsidRPr="00A33FF1" w:rsidRDefault="006E2294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maximum value is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A-B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when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A+B+θ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6E2294" w:rsidRPr="00A33FF1" w:rsidRDefault="006E2294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b. </w:t>
            </w:r>
            <m:oMath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func>
                  <m:r>
                    <w:rPr>
                      <w:rFonts w:ascii="Cambria Math" w:hAnsi="Cambria Math"/>
                    </w:rPr>
                    <m:t>A+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func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oMath>
          </w:p>
          <w:p w:rsidR="006E2294" w:rsidRPr="00A33FF1" w:rsidRDefault="006E2294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</m:func>
              </m:oMath>
            </m:oMathPara>
          </w:p>
          <w:p w:rsidR="006E2294" w:rsidRPr="00A33FF1" w:rsidRDefault="006E2294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Maximum value is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A-B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when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A+B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6E2294" w:rsidRPr="00A33FF1" w:rsidRDefault="006E2294" w:rsidP="002178ED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c.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For </m:t>
              </m:r>
              <m:r>
                <w:rPr>
                  <w:rFonts w:ascii="Cambria Math" w:hAnsi="Cambria Math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sec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, x∈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π/2</m:t>
                  </m:r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Pr="00A33FF1">
              <w:rPr>
                <w:rFonts w:ascii="Cambria Math" w:hAnsi="Cambria Math"/>
              </w:rPr>
              <w:t xml:space="preserve"> tangent drawn to it at any point lies completely below the graph of</w:t>
            </w:r>
          </w:p>
          <w:p w:rsidR="006E2294" w:rsidRPr="00A33FF1" w:rsidRDefault="006E2294" w:rsidP="002178ED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y=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thus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sec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2B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≥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e>
                </m:func>
              </m:oMath>
            </m:oMathPara>
          </w:p>
          <w:p w:rsidR="006E2294" w:rsidRPr="00A33FF1" w:rsidRDefault="006E2294" w:rsidP="002178ED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2B</m:t>
                    </m:r>
                  </m:e>
                </m:func>
                <m:r>
                  <w:rPr>
                    <w:rFonts w:ascii="Cambria Math" w:hAnsi="Cambria Math"/>
                  </w:rPr>
                  <m:t>≥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e>
                </m:func>
              </m:oMath>
            </m:oMathPara>
          </w:p>
          <w:p w:rsidR="006E2294" w:rsidRPr="00A33FF1" w:rsidRDefault="006E2294" w:rsidP="002178ED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Hence, the minimum value is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sec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A+B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.</m:t>
              </m:r>
            </m:oMath>
          </w:p>
          <w:p w:rsidR="006E2294" w:rsidRPr="00A33FF1" w:rsidRDefault="006E2294" w:rsidP="002178ED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d.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-2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func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A+B</m:t>
                          </m:r>
                        </m:e>
                      </m:d>
                    </m:e>
                  </m:d>
                </m:e>
              </m:rad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tan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θ</m:t>
                                  </m:r>
                                </m:e>
                              </m:func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cot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θ</m:t>
                                  </m:r>
                                </m:e>
                              </m:func>
                            </m:e>
                          </m:rad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+2-2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func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A+B</m:t>
                      </m:r>
                    </m:e>
                  </m:d>
                </m:e>
              </m:rad>
            </m:oMath>
          </w:p>
          <w:p w:rsidR="006E2294" w:rsidRPr="00A33FF1" w:rsidRDefault="006E2294" w:rsidP="002178ED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tan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θ</m:t>
                                    </m:r>
                                  </m:e>
                                </m:func>
                              </m:e>
                            </m:rad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cot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θ</m:t>
                                    </m:r>
                                  </m:e>
                                </m:func>
                              </m:e>
                            </m:rad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A+B</m:t>
                            </m:r>
                          </m:e>
                        </m:d>
                      </m:e>
                    </m:func>
                  </m:e>
                </m:rad>
              </m:oMath>
            </m:oMathPara>
          </w:p>
          <w:p w:rsidR="006E2294" w:rsidRPr="00A33FF1" w:rsidRDefault="006E2294" w:rsidP="002178ED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Minimum value occurs when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rad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rad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</m:oMath>
          </w:p>
          <w:p w:rsidR="006E2294" w:rsidRPr="00A33FF1" w:rsidRDefault="006E2294" w:rsidP="002178ED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Minimum value is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4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A+B</m:t>
                          </m:r>
                        </m:e>
                      </m:d>
                    </m:e>
                  </m:func>
                </m:e>
              </m:rad>
              <m:r>
                <w:rPr>
                  <w:rFonts w:ascii="Cambria Math" w:hAnsi="Cambria Math"/>
                </w:rPr>
                <m:t>=2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A+B</m:t>
                      </m:r>
                    </m:e>
                  </m:d>
                </m:e>
              </m:func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5E24ED" w:rsidRPr="00A33FF1" w:rsidRDefault="005E24ED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a. </w:t>
            </w:r>
            <m:oMath>
              <m:r>
                <w:rPr>
                  <w:rFonts w:ascii="Cambria Math" w:hAnsi="Cambria Math"/>
                </w:rPr>
                <m:t>9+16+24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A+B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=37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on squaring and adding</m:t>
                  </m:r>
                </m:e>
              </m:d>
            </m:oMath>
          </w:p>
          <w:p w:rsidR="005E24ED" w:rsidRPr="00A33FF1" w:rsidRDefault="005E24E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24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=12 </m:t>
                </m:r>
              </m:oMath>
            </m:oMathPara>
          </w:p>
          <w:p w:rsidR="005E24ED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, 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5E24ED" w:rsidRPr="00A33FF1" w:rsidRDefault="005E24E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C=30°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150°</m:t>
                </m:r>
              </m:oMath>
            </m:oMathPara>
          </w:p>
          <w:p w:rsidR="005E24ED" w:rsidRPr="00A33FF1" w:rsidRDefault="005E24E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⇒C=30°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for </m:t>
                    </m:r>
                    <m:r>
                      <w:rPr>
                        <w:rFonts w:ascii="Cambria Math" w:hAnsi="Cambria Math"/>
                      </w:rPr>
                      <m:t>C=150°</m:t>
                    </m:r>
                  </m:e>
                </m:d>
              </m:oMath>
            </m:oMathPara>
          </w:p>
          <w:p w:rsidR="005E24ED" w:rsidRPr="00A33FF1" w:rsidRDefault="005E24ED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b.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</m:oMath>
          </w:p>
          <w:p w:rsidR="005E24ED" w:rsidRPr="00A33FF1" w:rsidRDefault="005E24E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oMath>
            </m:oMathPara>
          </w:p>
          <w:p w:rsidR="005E24ED" w:rsidRPr="00A33FF1" w:rsidRDefault="005E24E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A+C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A-C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oMath>
            </m:oMathPara>
          </w:p>
          <w:p w:rsidR="005E24ED" w:rsidRPr="00A33FF1" w:rsidRDefault="005E24E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A-C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A+C</m:t>
                            </m:r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oMath>
            </m:oMathPara>
          </w:p>
          <w:p w:rsidR="005E24ED" w:rsidRPr="00A33FF1" w:rsidRDefault="005E24E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as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≠0</m:t>
                    </m:r>
                  </m:e>
                </m:d>
              </m:oMath>
            </m:oMathPara>
          </w:p>
          <w:p w:rsidR="005E24ED" w:rsidRPr="00A33FF1" w:rsidRDefault="005E24E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=1/2</m:t>
                </m:r>
              </m:oMath>
            </m:oMathPara>
          </w:p>
          <w:p w:rsidR="005E24ED" w:rsidRPr="00A33FF1" w:rsidRDefault="005E24E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⇒C=60°</m:t>
                </m:r>
              </m:oMath>
            </m:oMathPara>
          </w:p>
          <w:p w:rsidR="005E24ED" w:rsidRPr="00A33FF1" w:rsidRDefault="005E24ED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c. </w:t>
            </w:r>
            <m:oMath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 cox x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  <m:r>
                    <w:rPr>
                      <w:rFonts w:ascii="Cambria Math" w:hAnsi="Cambria Math"/>
                    </w:rPr>
                    <m:t>-4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=1</m:t>
              </m:r>
            </m:oMath>
          </w:p>
          <w:p w:rsidR="005E24ED" w:rsidRPr="00A33FF1" w:rsidRDefault="005E24E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5E24ED" w:rsidRPr="00A33FF1" w:rsidRDefault="005E24E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2×2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5E24ED" w:rsidRPr="00A33FF1" w:rsidRDefault="005E24E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4x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5E24ED" w:rsidRPr="00A33FF1" w:rsidRDefault="005E24E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⇒4x=30°⇒x=7.5°</m:t>
                </m:r>
              </m:oMath>
            </m:oMathPara>
          </w:p>
          <w:p w:rsidR="005E24ED" w:rsidRPr="00A33FF1" w:rsidRDefault="005E24ED" w:rsidP="002178ED">
            <w:pPr>
              <w:rPr>
                <w:rFonts w:ascii="Cambria Math" w:hAnsi="Cambria Math"/>
                <w:color w:val="FF0000"/>
              </w:rPr>
            </w:pPr>
            <w:r w:rsidRPr="00A33FF1">
              <w:rPr>
                <w:rFonts w:ascii="Cambria Math" w:hAnsi="Cambria Math"/>
              </w:rPr>
              <w:t>d.</w:t>
            </w:r>
            <w:r w:rsidRPr="00A33FF1">
              <w:rPr>
                <w:rFonts w:ascii="Cambria Math" w:hAnsi="Cambria Math"/>
                <w:color w:val="FF0000"/>
              </w:rPr>
              <w:t xml:space="preserve"> </w:t>
            </w:r>
            <w:r w:rsidR="005065EF" w:rsidRPr="00A33FF1">
              <w:rPr>
                <w:rFonts w:ascii="Cambria Math" w:hAnsi="Cambria Math"/>
              </w:rPr>
              <w:object w:dxaOrig="5402" w:dyaOrig="4867">
                <v:shape id="_x0000_i1035" type="#_x0000_t75" style="width:187.2pt;height:165.6pt" o:ole="">
                  <v:imagedata r:id="IM3Z736Z0" o:title=""/>
                </v:shape>
                <o:OLEObject Type="Embed" ProgID="ChemDraw.Document.6.0" ShapeID="_x0000_i1035" DrawAspect="Content" ObjectID="_1478862012" r:id="OM3Z736Z0"/>
              </w:object>
            </w:r>
          </w:p>
          <w:p w:rsidR="005E24ED" w:rsidRPr="00A33FF1" w:rsidRDefault="005E24ED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Obviously, </w:t>
            </w:r>
            <m:oMath>
              <m:r>
                <w:rPr>
                  <w:rFonts w:ascii="Cambria Math" w:hAnsi="Cambria Math"/>
                </w:rPr>
                <m:t>AEOD</m:t>
              </m:r>
            </m:oMath>
            <w:r w:rsidRPr="00A33FF1">
              <w:rPr>
                <w:rFonts w:ascii="Cambria Math" w:hAnsi="Cambria Math"/>
              </w:rPr>
              <w:t xml:space="preserve"> is a cyclic quadrilateral, we have</w:t>
            </w:r>
          </w:p>
          <w:p w:rsidR="005E24ED" w:rsidRPr="00A33FF1" w:rsidRDefault="005E24E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∠COD=120°+45°=165°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  <w:b/>
                <w:iCs/>
              </w:rPr>
              <w:t>a</w:t>
            </w:r>
            <w:r w:rsidRPr="00E50692">
              <w:rPr>
                <w:rFonts w:ascii="Cambria Math" w:hAnsi="Cambria Math"/>
                <w:iCs/>
              </w:rPr>
              <w:t xml:space="preserve">. </w:t>
            </w:r>
            <m:oMath>
              <m:r>
                <w:rPr>
                  <w:rFonts w:ascii="Cambria Math" w:hAnsi="Cambria Math"/>
                </w:rPr>
                <m:t>A=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fNam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256</m:t>
                          </m:r>
                        </m:e>
                      </m:func>
                    </m:e>
                  </m:func>
                </m:e>
              </m:func>
              <m:r>
                <w:rPr>
                  <w:rFonts w:ascii="Cambria Math" w:hAnsi="Cambria Math"/>
                </w:rPr>
                <m:t>+2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func>
            </m:oMath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fName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p>
                            </m:sSup>
                          </m:e>
                        </m:func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1/2</m:t>
                            </m:r>
                          </m:sup>
                        </m:sSup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</m:oMath>
            </m:oMathPara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+4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  <m:r>
                  <w:rPr>
                    <w:rFonts w:ascii="Cambria Math" w:hAnsi="Cambria Math"/>
                  </w:rPr>
                  <m:t>+4=1+4=5</m:t>
                </m:r>
              </m:oMath>
            </m:oMathPara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  <w:b/>
              </w:rPr>
              <w:t>b</w:t>
            </w:r>
            <w:r w:rsidRPr="00E50692">
              <w:rPr>
                <w:rFonts w:ascii="Cambria Math" w:hAnsi="Cambria Math"/>
              </w:rPr>
              <w:t xml:space="preserve">.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5x-2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-2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3x+1</m:t>
                      </m:r>
                    </m:e>
                  </m:rad>
                </m:e>
              </m:func>
              <m:r>
                <w:rPr>
                  <w:rFonts w:ascii="Cambria Math" w:hAnsi="Cambria Math"/>
                </w:rPr>
                <m:t>=1-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func>
            </m:oMath>
          </w:p>
          <w:p w:rsidR="00793851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5x-2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3x+1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793851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5x-2</m:t>
                                </m:r>
                              </m:e>
                            </m:d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3x+1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5x-2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3x+1</m:t>
                    </m:r>
                  </m:den>
                </m:f>
                <m:r>
                  <w:rPr>
                    <w:rFonts w:ascii="Cambria Math" w:hAnsi="Cambria Math"/>
                  </w:rPr>
                  <m:t>=3⇒x=1</m:t>
                </m:r>
              </m:oMath>
            </m:oMathPara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  <w:b/>
              </w:rPr>
              <w:t>c</w:t>
            </w:r>
            <w:r w:rsidRPr="00E50692">
              <w:rPr>
                <w:rFonts w:ascii="Cambria Math" w:hAnsi="Cambria Math"/>
              </w:rPr>
              <w:t xml:space="preserve">.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</m:sSub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-4x+5</m:t>
                          </m:r>
                        </m:e>
                      </m:d>
                    </m:e>
                  </m:func>
                </m:sup>
              </m:sSup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x-1</m:t>
                  </m:r>
                </m:e>
              </m:d>
            </m:oMath>
          </w:p>
          <w:p w:rsidR="00793851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-4x+5=x-1</m:t>
                </m:r>
              </m:oMath>
            </m:oMathPara>
          </w:p>
          <w:p w:rsidR="00793851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-5x+6=0</m:t>
                </m:r>
              </m:oMath>
            </m:oMathPara>
          </w:p>
          <w:p w:rsidR="00793851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x-2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x-3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=0⇒x=2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x=3</m:t>
                </m:r>
              </m:oMath>
            </m:oMathPara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Also we must have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-4x+5&gt;0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x-1&gt;0</m:t>
              </m:r>
            </m:oMath>
          </w:p>
          <w:p w:rsidR="00793851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⇒x&gt;1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as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-4x+5&gt;0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is true for all real numbers</m:t>
                    </m:r>
                  </m:e>
                </m:d>
              </m:oMath>
            </m:oMathPara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  <w:b/>
                <w:iCs/>
              </w:rPr>
              <w:t>d</w:t>
            </w:r>
            <w:r w:rsidRPr="00E50692">
              <w:rPr>
                <w:rFonts w:ascii="Cambria Math" w:hAnsi="Cambria Math"/>
                <w:iCs/>
              </w:rPr>
              <w:t xml:space="preserve">. </w:t>
            </w:r>
            <m:oMath>
              <m:r>
                <w:rPr>
                  <w:rFonts w:ascii="Cambria Math" w:hAnsi="Cambria Math"/>
                </w:rPr>
                <m:t>x&gt;0,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x-2</m:t>
                  </m:r>
                </m:e>
              </m:func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log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func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+1&gt;0</m:t>
              </m:r>
            </m:oMath>
          </w:p>
          <w:p w:rsidR="00793851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+2&gt;0</m:t>
                </m:r>
              </m:oMath>
            </m:oMathPara>
          </w:p>
          <w:p w:rsidR="00793851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-2&lt;0</m:t>
                </m:r>
              </m:oMath>
            </m:oMathPara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Let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=t,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we have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-t-2&lt;0</m:t>
              </m:r>
            </m:oMath>
          </w:p>
          <w:p w:rsidR="00793851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t-2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t+1</m:t>
                    </m:r>
                  </m:e>
                </m:d>
                <m:r>
                  <w:rPr>
                    <w:rFonts w:ascii="Cambria Math" w:hAnsi="Cambria Math"/>
                  </w:rPr>
                  <m:t>&lt;0⇒-1&lt;t&lt;2</m:t>
                </m:r>
              </m:oMath>
            </m:oMathPara>
          </w:p>
          <w:p w:rsidR="00793851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⇒-1&lt;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&lt;2⇒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&lt;x&lt;4</m:t>
                </m:r>
              </m:oMath>
            </m:oMathPara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Hence, the number of integers is </w:t>
            </w:r>
            <m:oMath>
              <m:r>
                <w:rPr>
                  <w:rFonts w:ascii="Cambria Math" w:hAnsi="Cambria Math"/>
                </w:rPr>
                <m:t xml:space="preserve">3,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i.e., 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1, 2, 3</m:t>
                  </m:r>
                </m:e>
              </m: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2B40A4" w:rsidRPr="00B25038" w:rsidRDefault="00445795" w:rsidP="000B4D3D">
            <w:pPr>
              <w:jc w:val="both"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  <w:b/>
              </w:rPr>
              <w:t>a</w:t>
            </w:r>
            <w:r w:rsidRPr="00B25038">
              <w:rPr>
                <w:rFonts w:ascii="Cambria Math" w:hAnsi="Cambria Math"/>
              </w:rPr>
              <w:t xml:space="preserve">. Here,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x+2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=4</m:t>
              </m:r>
            </m:oMath>
          </w:p>
          <w:p w:rsidR="00445795" w:rsidRPr="00B25038" w:rsidRDefault="00445795" w:rsidP="000B4D3D">
            <w:pPr>
              <w:jc w:val="both"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Clearly, </w:t>
            </w:r>
            <m:oMath>
              <m:r>
                <w:rPr>
                  <w:rFonts w:ascii="Cambria Math" w:hAnsi="Cambria Math"/>
                </w:rPr>
                <m:t>x=0</m:t>
              </m:r>
            </m:oMath>
            <w:r w:rsidRPr="00B25038">
              <w:rPr>
                <w:rFonts w:ascii="Cambria Math" w:hAnsi="Cambria Math"/>
              </w:rPr>
              <w:t xml:space="preserve"> satisfies the equation</w:t>
            </w:r>
          </w:p>
          <w:p w:rsidR="00445795" w:rsidRPr="00B25038" w:rsidRDefault="00065D47" w:rsidP="000B4D3D">
            <w:pPr>
              <w:jc w:val="both"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If </w:t>
            </w:r>
            <m:oMath>
              <m:r>
                <w:rPr>
                  <w:rFonts w:ascii="Cambria Math" w:hAnsi="Cambria Math"/>
                </w:rPr>
                <m:t xml:space="preserve">0&lt;x≤π,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x+2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&gt;4</m:t>
              </m:r>
            </m:oMath>
          </w:p>
          <w:p w:rsidR="00445795" w:rsidRPr="00B25038" w:rsidRDefault="00065D47" w:rsidP="000B4D3D">
            <w:pPr>
              <w:jc w:val="both"/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>If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π&lt;x≤2π,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x+2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&gt;27+25-2</m:t>
              </m:r>
            </m:oMath>
          </w:p>
          <w:p w:rsidR="00445795" w:rsidRPr="00B25038" w:rsidRDefault="00065D47" w:rsidP="000B4D3D">
            <w:pPr>
              <w:jc w:val="both"/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So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 xml:space="preserve">x=0 </m:t>
              </m:r>
            </m:oMath>
            <w:r w:rsidRPr="00B25038">
              <w:rPr>
                <w:rFonts w:ascii="Cambria Math" w:hAnsi="Cambria Math"/>
              </w:rPr>
              <w:t>is the only solution</w:t>
            </w:r>
          </w:p>
          <w:p w:rsidR="00A44FD2" w:rsidRPr="00B25038" w:rsidRDefault="00A44FD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  <w:b/>
              </w:rPr>
              <w:t>b</w:t>
            </w:r>
            <w:r w:rsidRPr="00B25038">
              <w:rPr>
                <w:rFonts w:ascii="Cambria Math" w:hAnsi="Cambria Math"/>
              </w:rPr>
              <w:t xml:space="preserve">. </w:t>
            </w:r>
            <w:r w:rsidR="00065D47" w:rsidRPr="00B25038">
              <w:rPr>
                <w:rFonts w:ascii="Cambria Math" w:hAnsi="Cambria Math"/>
              </w:rPr>
              <w:t>Here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p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-x</m:t>
                      </m:r>
                    </m:sup>
                  </m:sSup>
                </m:e>
              </m:d>
              <m:r>
                <w:rPr>
                  <w:rFonts w:ascii="Cambria Math" w:hAnsi="Cambria Math"/>
                </w:rPr>
                <m:t>≥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2=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 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∵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A.M.≥G.M.</m:t>
                  </m:r>
                </m:e>
              </m:d>
            </m:oMath>
          </w:p>
          <w:p w:rsidR="00A44FD2" w:rsidRPr="00B25038" w:rsidRDefault="00065D47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p>
                        </m:sSup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≥1  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p>
                        </m:sSup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A44FD2" w:rsidRPr="00B25038" w:rsidRDefault="00A44FD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But equality can hold when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-x</m:t>
                  </m:r>
                </m:sup>
              </m:sSup>
              <m:r>
                <w:rPr>
                  <w:rFonts w:ascii="Cambria Math" w:hAnsi="Cambria Math"/>
                </w:rPr>
                <m:t xml:space="preserve">=1,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i.e., </m:t>
              </m:r>
              <m:r>
                <w:rPr>
                  <w:rFonts w:ascii="Cambria Math" w:hAnsi="Cambria Math"/>
                </w:rPr>
                <m:t>x=0</m:t>
              </m:r>
            </m:oMath>
          </w:p>
          <w:p w:rsidR="00A44FD2" w:rsidRPr="00B25038" w:rsidRDefault="00A44FD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2.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p>
                      </m:sSup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=1, </m:t>
              </m:r>
            </m:oMath>
            <w:r w:rsidR="00065D47" w:rsidRPr="00B25038">
              <w:rPr>
                <w:rFonts w:ascii="Cambria Math" w:hAnsi="Cambria Math"/>
              </w:rPr>
              <w:t>which is not true</w:t>
            </w:r>
          </w:p>
          <w:p w:rsidR="00A44FD2" w:rsidRPr="00B25038" w:rsidRDefault="00065D47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Hence, there is no solution</w:t>
            </w:r>
          </w:p>
          <w:p w:rsidR="00A61FD8" w:rsidRPr="00B25038" w:rsidRDefault="00A61FD8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  <w:b/>
              </w:rPr>
              <w:t>c</w:t>
            </w:r>
            <w:r w:rsidRPr="00B25038">
              <w:rPr>
                <w:rFonts w:ascii="Cambria Math" w:hAnsi="Cambria Math"/>
              </w:rPr>
              <w:t xml:space="preserve">.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4x</m:t>
                  </m:r>
                </m:e>
              </m:func>
              <m:r>
                <w:rPr>
                  <w:rFonts w:ascii="Cambria Math" w:hAnsi="Cambria Math"/>
                </w:rPr>
                <m:t>=2</m:t>
              </m:r>
            </m:oMath>
          </w:p>
          <w:p w:rsidR="00A61FD8" w:rsidRPr="00B25038" w:rsidRDefault="00065D47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=1,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4x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A44FD2" w:rsidRPr="00B25038" w:rsidRDefault="00A61FD8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∴1-2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  <w:r w:rsidR="004E2652"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1-2=1 </m:t>
              </m:r>
            </m:oMath>
            <w:r w:rsidR="004E2652" w:rsidRPr="00B25038">
              <w:rPr>
                <w:rFonts w:ascii="Cambria Math" w:hAnsi="Cambria Math"/>
              </w:rPr>
              <w:t>(absurd)</w:t>
            </w:r>
          </w:p>
          <w:p w:rsidR="00A61FD8" w:rsidRPr="00B25038" w:rsidRDefault="00A61FD8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  <w:b/>
              </w:rPr>
              <w:t>d</w:t>
            </w:r>
            <w:r w:rsidRPr="00B25038">
              <w:rPr>
                <w:rFonts w:ascii="Cambria Math" w:hAnsi="Cambria Math"/>
              </w:rPr>
              <w:t xml:space="preserve">. </w:t>
            </w:r>
            <w:r w:rsidR="004E2652" w:rsidRPr="00B25038">
              <w:rPr>
                <w:rFonts w:ascii="Cambria Math" w:hAnsi="Cambria Math"/>
              </w:rPr>
              <w:t>T</w:t>
            </w:r>
            <w:r w:rsidRPr="00B25038">
              <w:rPr>
                <w:rFonts w:ascii="Cambria Math" w:hAnsi="Cambria Math"/>
              </w:rPr>
              <w:t xml:space="preserve">he given solution is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=x/30</m:t>
              </m:r>
            </m:oMath>
          </w:p>
          <w:p w:rsidR="00A61FD8" w:rsidRPr="00B25038" w:rsidRDefault="00A61FD8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Therefore, the solution of this equation is the point of intersections of the curves, i.e., </w:t>
            </w:r>
            <m:oMath>
              <m:r>
                <w:rPr>
                  <w:rFonts w:ascii="Cambria Math" w:hAnsi="Cambria Math"/>
                </w:rPr>
                <m:t>y=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 xml:space="preserve"> </m:t>
              </m:r>
            </m:oMath>
            <w:r w:rsidR="004E2652" w:rsidRPr="00B25038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y=x/30</m:t>
              </m:r>
            </m:oMath>
          </w:p>
          <w:p w:rsidR="00B65FA2" w:rsidRPr="00B25038" w:rsidRDefault="00B65FA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object w:dxaOrig="5114" w:dyaOrig="2306">
                <v:shape id="_x0000_i1033" type="#_x0000_t75" style="width:180pt;height:79.2pt" o:ole="">
                  <v:imagedata r:id="IM3Z915Z0" o:title=""/>
                </v:shape>
                <o:OLEObject Type="Embed" ProgID="ChemDraw.Document.6.0" ShapeID="_x0000_i1033" DrawAspect="Content" ObjectID="_1478862070" r:id="OM3Z915Z0"/>
              </w:object>
            </w:r>
          </w:p>
          <w:p w:rsidR="00A61FD8" w:rsidRPr="00B25038" w:rsidRDefault="00A61FD8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Since there are four points of intersection in </w:t>
            </w:r>
            <m:oMath>
              <m:r>
                <w:rPr>
                  <w:rFonts w:ascii="Cambria Math" w:hAnsi="Cambria Math"/>
                </w:rPr>
                <m:t>0≤x≤2π,</m:t>
              </m:r>
            </m:oMath>
            <w:r w:rsidRPr="00B25038">
              <w:rPr>
                <w:rFonts w:ascii="Cambria Math" w:hAnsi="Cambria Math"/>
              </w:rPr>
              <w:t xml:space="preserve"> the equation has four solutions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529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  <w:b/>
              </w:rPr>
              <w:t>a</w:t>
            </w:r>
            <w:r w:rsidRPr="00E50692">
              <w:rPr>
                <w:rFonts w:ascii="Cambria Math" w:hAnsi="Cambria Math"/>
              </w:rPr>
              <w:t xml:space="preserve">.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(2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radPr>
                            <m:deg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eg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>
                          </m:rad>
                          <m:ctrlPr>
                            <w:rPr>
                              <w:rFonts w:ascii="Cambria Math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15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3/2</m:t>
                              </m:r>
                            </m:sup>
                          </m:sSup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15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2/3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15</m:t>
                      </m:r>
                    </m:e>
                  </m:func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fNam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15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2/3</m:t>
                          </m:r>
                        </m:sup>
                      </m:sSup>
                    </m:e>
                  </m:func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15</m:t>
                  </m:r>
                </m:e>
                <m:sup>
                  <m:r>
                    <w:rPr>
                      <w:rFonts w:ascii="Cambria Math" w:hAnsi="Cambria Math"/>
                    </w:rPr>
                    <m:t>2/3</m:t>
                  </m:r>
                </m:sup>
              </m:sSup>
            </m:oMath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  <w:b/>
              </w:rPr>
              <w:t>b</w:t>
            </w:r>
            <w:r w:rsidRPr="00E50692">
              <w:rPr>
                <w:rFonts w:ascii="Cambria Math" w:hAnsi="Cambria Math"/>
              </w:rPr>
              <w:t xml:space="preserve">. </w:t>
            </w:r>
            <m:oMath>
              <m:r>
                <w:rPr>
                  <w:rFonts w:ascii="Cambria Math" w:hAnsi="Cambria Math"/>
                </w:rPr>
                <m:t>3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log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7</m:t>
                                  </m: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5</m:t>
                              </m:r>
                            </m:e>
                          </m:func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uncPr>
                                    <m:fNam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log</m:t>
                                          </m: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10</m:t>
                                          </m:r>
                                        </m:sub>
                                      </m:sSub>
                                    </m:fName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0.1</m:t>
                                      </m:r>
                                    </m:e>
                                  </m:func>
                                </m:e>
                              </m:d>
                            </m:e>
                          </m:rad>
                        </m:den>
                      </m:f>
                    </m:e>
                  </m:d>
                </m:e>
              </m:rad>
              <m:r>
                <w:rPr>
                  <w:rFonts w:ascii="Cambria Math" w:hAnsi="Cambria Math"/>
                </w:rPr>
                <m:t>=3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e>
                        <m:sup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log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5</m:t>
                                  </m: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7</m:t>
                              </m:r>
                            </m:e>
                          </m:func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uncPr>
                                    <m:fNam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log</m:t>
                                          </m: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10</m:t>
                                          </m:r>
                                        </m:sub>
                                      </m:sSub>
                                    </m:fName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0.1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-1</m:t>
                                          </m:r>
                                        </m:sup>
                                      </m:sSup>
                                    </m:e>
                                  </m:func>
                                </m:e>
                              </m:d>
                            </m:e>
                          </m:rad>
                        </m:den>
                      </m:f>
                    </m:e>
                  </m:d>
                </m:e>
              </m:rad>
              <m:r>
                <w:rPr>
                  <w:rFonts w:ascii="Cambria Math" w:hAnsi="Cambria Math"/>
                </w:rPr>
                <m:t>=3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7+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log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10</m:t>
                                      </m:r>
                                    </m:sub>
                                  </m:sSub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10</m:t>
                                  </m:r>
                                </m:e>
                              </m:func>
                            </m:e>
                          </m:rad>
                        </m:den>
                      </m:f>
                    </m:e>
                  </m:d>
                </m:e>
              </m:rad>
              <m:r>
                <w:rPr>
                  <w:rFonts w:ascii="Cambria Math" w:hAnsi="Cambria Math"/>
                </w:rPr>
                <m:t>=3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7+1</m:t>
                      </m:r>
                    </m:e>
                  </m:d>
                </m:e>
              </m:rad>
              <m:r>
                <w:rPr>
                  <w:rFonts w:ascii="Cambria Math" w:hAnsi="Cambria Math"/>
                </w:rPr>
                <m:t>=2</m:t>
              </m:r>
            </m:oMath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  <w:b/>
              </w:rPr>
              <w:t>c</w:t>
            </w:r>
            <w:r w:rsidRPr="00E50692">
              <w:rPr>
                <w:rFonts w:ascii="Cambria Math" w:hAnsi="Cambria Math"/>
              </w:rPr>
              <w:t xml:space="preserve">.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func>
              <m:r>
                <w:rPr>
                  <w:rFonts w:ascii="Cambria Math" w:hAnsi="Cambria Math"/>
                </w:rPr>
                <m:t>∙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25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27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5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27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25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5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5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  <w:b/>
              </w:rPr>
              <w:t>d</w:t>
            </w:r>
            <w:r w:rsidRPr="00E50692">
              <w:rPr>
                <w:rFonts w:ascii="Cambria Math" w:hAnsi="Cambria Math"/>
              </w:rPr>
              <w:t xml:space="preserve">.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100x</m:t>
                  </m:r>
                </m:e>
              </m:func>
              <m:r>
                <w:rPr>
                  <w:rFonts w:ascii="Cambria Math" w:hAnsi="Cambria Math"/>
                </w:rPr>
                <m:t>=2+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10x</m:t>
                  </m:r>
                </m:e>
              </m:func>
            </m:oMath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Putting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=t,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we get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=2+t</m:t>
              </m:r>
            </m:oMath>
          </w:p>
          <w:p w:rsidR="00793851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-t-2=0</m:t>
                </m:r>
              </m:oMath>
            </m:oMathPara>
          </w:p>
          <w:p w:rsidR="00793851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⇒t=2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=-1</m:t>
                </m:r>
              </m:oMath>
            </m:oMathPara>
          </w:p>
          <w:p w:rsidR="00793851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10x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=2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or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10x</m:t>
                    </m:r>
                  </m:e>
                </m:func>
                <m:r>
                  <w:rPr>
                    <w:rFonts w:ascii="Cambria Math" w:hAnsi="Cambria Math"/>
                  </w:rPr>
                  <m:t>=-1</m:t>
                </m:r>
              </m:oMath>
            </m:oMathPara>
          </w:p>
          <w:p w:rsidR="00793851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⇒x=100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x=1/10</m:t>
                </m:r>
              </m:oMath>
            </m:oMathPara>
          </w:p>
          <w:p w:rsidR="00793851" w:rsidRPr="00E50692" w:rsidRDefault="007938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Hence, the product of roots is 10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780662" w:rsidRPr="00A33FF1" w:rsidRDefault="00780662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a.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410°+400°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810°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720°+90°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90°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780662" w:rsidRPr="00A33FF1" w:rsidRDefault="00780662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b.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2°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/>
                        </w:rPr>
                        <m:t>1°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3°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1°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3°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1°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3°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1°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780662" w:rsidRPr="00A33FF1" w:rsidRDefault="00780662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c.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-870°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cosec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-660°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-855°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840°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480°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sec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900°</m:t>
                      </m:r>
                    </m:e>
                  </m:d>
                </m:e>
              </m:func>
            </m:oMath>
          </w:p>
          <w:p w:rsidR="00780662" w:rsidRPr="00A33FF1" w:rsidRDefault="00780662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810°+60°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cosec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720°-60°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810°+45°</m:t>
                        </m:r>
                      </m:e>
                    </m:d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120°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120°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180°</m:t>
                    </m:r>
                  </m:e>
                </m:func>
              </m:oMath>
            </m:oMathPara>
          </w:p>
          <w:p w:rsidR="00780662" w:rsidRPr="00A33FF1" w:rsidRDefault="00780662" w:rsidP="002178ED">
            <w:pPr>
              <w:spacing w:line="276" w:lineRule="auto"/>
              <w:contextualSpacing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+1-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-1=-1</m:t>
                </m:r>
              </m:oMath>
            </m:oMathPara>
          </w:p>
          <w:p w:rsidR="00780662" w:rsidRPr="00A33FF1" w:rsidRDefault="00780662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d.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θ-ϕ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  <m:r>
                <w:rPr>
                  <w:rFonts w:ascii="Cambria Math" w:hAnsi="Cambria Math"/>
                </w:rPr>
                <m:t>=0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  <w:iCs/>
              </w:rPr>
              <w:t xml:space="preserve">a. </w:t>
            </w:r>
            <m:oMath>
              <m:r>
                <w:rPr>
                  <w:rFonts w:ascii="Cambria Math" w:hAnsi="Cambria Math"/>
                </w:rPr>
                <m:t>A=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2θ</m:t>
                                </m:r>
                              </m:e>
                            </m:func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</m:oMath>
            </m:oMathPara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4θ+1</m:t>
                            </m:r>
                          </m:e>
                        </m:fun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4θ</m:t>
                    </m:r>
                  </m:e>
                </m:func>
              </m:oMath>
            </m:oMathPara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Now, </m:t>
                </m:r>
                <m:r>
                  <w:rPr>
                    <w:rFonts w:ascii="Cambria Math" w:hAnsi="Cambria Math"/>
                  </w:rPr>
                  <m:t>-1≤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4θ</m:t>
                    </m:r>
                  </m:e>
                </m:func>
                <m:r>
                  <w:rPr>
                    <w:rFonts w:ascii="Cambria Math" w:hAnsi="Cambria Math"/>
                  </w:rPr>
                  <m:t>≤1</m:t>
                </m:r>
              </m:oMath>
            </m:oMathPara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</w:rPr>
                  <m:t>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</w:rPr>
                  <m:t>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</w:rPr>
                  <m:t>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4θ</m:t>
                            </m:r>
                          </m:e>
                        </m:fun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≤A≤1</m:t>
                </m:r>
              </m:oMath>
            </m:oMathPara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b. </w:t>
            </w:r>
            <m:oMath>
              <m:r>
                <w:rPr>
                  <w:rFonts w:ascii="Cambria Math" w:hAnsi="Cambria Math"/>
                </w:rPr>
                <m:t>A=3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=3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2θ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2θ</m:t>
                              </m:r>
                            </m:e>
                          </m:func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3+3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7+4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2θ</m:t>
                                </m:r>
                              </m:e>
                            </m:func>
                            <m:r>
                              <w:rPr>
                                <w:rFonts w:ascii="Cambria Math" w:hAnsi="Cambria Math"/>
                              </w:rPr>
                              <m:t>+2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Now, </m:t>
                </m:r>
                <m:r>
                  <w:rPr>
                    <w:rFonts w:ascii="Cambria Math" w:hAnsi="Cambria Math"/>
                  </w:rPr>
                  <m:t>1≤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+2≤3</m:t>
                </m:r>
              </m:oMath>
            </m:oMathPara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2θ+2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≤3</m:t>
                </m:r>
              </m:oMath>
            </m:oMathPara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c. </w:t>
            </w:r>
            <m:oMath>
              <m:r>
                <w:rPr>
                  <w:rFonts w:ascii="Cambria Math" w:hAnsi="Cambria Math"/>
                </w:rPr>
                <m:t>A=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2θ</m:t>
                                </m:r>
                              </m:e>
                            </m:func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</m:oMath>
            </m:oMathPara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</m:oMath>
            </m:oMathPara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</m:oMath>
            </m:oMathPara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Now, </m:t>
                </m:r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+1≤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≤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≤-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≤-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24725F" w:rsidRPr="00A33FF1" w:rsidRDefault="0024725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⇒-1≤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≤1</m:t>
                </m:r>
              </m:oMath>
            </m:oMathPara>
          </w:p>
          <w:p w:rsidR="0024725F" w:rsidRPr="00A33FF1" w:rsidRDefault="0024725F" w:rsidP="002178ED">
            <w:pPr>
              <w:jc w:val="both"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d. </w:t>
            </w:r>
            <m:oMath>
              <m:r>
                <w:rPr>
                  <w:rFonts w:ascii="Cambria Math" w:hAnsi="Cambria Math"/>
                </w:rPr>
                <m:t>A=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-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rad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cot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>≥2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D75F72" w:rsidRPr="00A33FF1" w:rsidRDefault="00602D5C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>=1/2</m:t>
                </m:r>
              </m:oMath>
            </m:oMathPara>
          </w:p>
          <w:p w:rsidR="00D75F72" w:rsidRPr="00A33FF1" w:rsidRDefault="00D75F72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α+β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α-β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</m:d>
              </m:oMath>
            </m:oMathPara>
          </w:p>
          <w:p w:rsidR="00D75F72" w:rsidRPr="00A33FF1" w:rsidRDefault="00602D5C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>=1/3</m:t>
                </m:r>
              </m:oMath>
            </m:oMathPara>
          </w:p>
          <w:p w:rsidR="00D75F72" w:rsidRPr="00A33FF1" w:rsidRDefault="00D75F72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α+β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α-β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e>
                </m:d>
              </m:oMath>
            </m:oMathPara>
          </w:p>
          <w:p w:rsidR="00D75F72" w:rsidRPr="00A33FF1" w:rsidRDefault="00D75F72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Dividing Eq. (ii) by Eq. (i), we get</w:t>
            </w:r>
          </w:p>
          <w:p w:rsidR="00D75F72" w:rsidRPr="00A33FF1" w:rsidRDefault="00602D5C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α+β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D75F72" w:rsidRPr="00A33FF1" w:rsidRDefault="00D75F72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α+β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13</m:t>
                        </m:r>
                      </m:e>
                    </m:rad>
                  </m:den>
                </m:f>
              </m:oMath>
            </m:oMathPara>
          </w:p>
          <w:p w:rsidR="00D75F72" w:rsidRPr="00A33FF1" w:rsidRDefault="00D75F72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Squaring and adding the given results, we have</w:t>
            </w:r>
          </w:p>
          <w:p w:rsidR="00D75F72" w:rsidRPr="00A33FF1" w:rsidRDefault="00D75F72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α-β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36</m:t>
                    </m:r>
                  </m:den>
                </m:f>
              </m:oMath>
            </m:oMathPara>
          </w:p>
          <w:p w:rsidR="00D75F72" w:rsidRPr="00A33FF1" w:rsidRDefault="00D75F72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α-β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72</m:t>
                    </m:r>
                  </m:den>
                </m:f>
              </m:oMath>
            </m:oMathPara>
          </w:p>
          <w:p w:rsidR="00D75F72" w:rsidRPr="00A33FF1" w:rsidRDefault="00D75F72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Now, </m:t>
                </m:r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hAnsi="Cambria Math"/>
                        <w:i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α-β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func>
                <m:r>
                  <w:rPr>
                    <w:rFonts w:ascii="Cambria Math" w:hAnsi="Cambria Math"/>
                  </w:rPr>
                  <m:t>-1=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α-β</m:t>
                        </m:r>
                      </m:e>
                    </m:d>
                  </m:e>
                </m:func>
              </m:oMath>
            </m:oMathPara>
          </w:p>
          <w:p w:rsidR="00D75F72" w:rsidRPr="00A33FF1" w:rsidRDefault="00D75F72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α-β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72</m:t>
                    </m:r>
                  </m:den>
                </m:f>
              </m:oMath>
            </m:oMathPara>
          </w:p>
          <w:p w:rsidR="00D75F72" w:rsidRPr="00A33FF1" w:rsidRDefault="00D75F72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α-β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=±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</m:oMath>
            </m:oMathPara>
          </w:p>
          <w:p w:rsidR="00D75F72" w:rsidRPr="00A33FF1" w:rsidRDefault="00D75F72" w:rsidP="002178ED">
            <w:pPr>
              <w:spacing w:line="276" w:lineRule="auto"/>
              <w:contextualSpacing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α-β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=±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131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13</m:t>
                        </m:r>
                      </m:den>
                    </m:f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a.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20°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80°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50°</m:t>
                  </m:r>
                </m:e>
              </m:func>
              <m:r>
                <w:rPr>
                  <w:rFonts w:ascii="Cambria Math" w:hAnsi="Cambria Math"/>
                </w:rPr>
                <m:t>=2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30°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50°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50°</m:t>
                  </m:r>
                </m:e>
              </m:func>
            </m:oMath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50°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50°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b.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0°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7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7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7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7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7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6π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7</m:t>
                      </m:r>
                    </m:den>
                  </m:f>
                </m:e>
              </m:func>
            </m:oMath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6π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5π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4π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</m:e>
                </m:d>
              </m:oMath>
            </m:oMathPara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π-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7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π-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2π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7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π-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3π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7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</m:d>
              </m:oMath>
            </m:oMathPara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=1+0+0+0=1</m:t>
                </m:r>
              </m:oMath>
            </m:oMathPara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c.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20°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40°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60°</m:t>
                  </m:r>
                </m:e>
              </m:func>
              <m:r>
                <w:rPr>
                  <w:rFonts w:ascii="Cambria Math" w:hAnsi="Cambria Math"/>
                </w:rPr>
                <m:t>-4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10°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20°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30°</m:t>
                  </m:r>
                </m:e>
              </m:func>
            </m:oMath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20°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40°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60°</m:t>
                    </m:r>
                  </m:e>
                </m:func>
                <m:r>
                  <w:rPr>
                    <w:rFonts w:ascii="Cambria Math" w:hAnsi="Cambria Math"/>
                  </w:rPr>
                  <m:t>-4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10°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20°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30°</m:t>
                    </m:r>
                  </m:e>
                </m:func>
              </m:oMath>
            </m:oMathPara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30°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10°</m:t>
                    </m:r>
                  </m:e>
                </m:func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30°</m:t>
                    </m:r>
                  </m:e>
                </m:func>
                <m:r>
                  <w:rPr>
                    <w:rFonts w:ascii="Cambria Math" w:hAnsi="Cambria Math"/>
                  </w:rPr>
                  <m:t>-1-4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10°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20°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30°</m:t>
                    </m:r>
                  </m:e>
                </m:func>
              </m:oMath>
            </m:oMathPara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30 °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30°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-1-4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10°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20°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30°</m:t>
                    </m:r>
                  </m:e>
                </m:func>
              </m:oMath>
            </m:oMathPara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30°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10°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-1-4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10°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20°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30°</m:t>
                    </m:r>
                  </m:e>
                </m:func>
                <m:r>
                  <w:rPr>
                    <w:rFonts w:ascii="Cambria Math" w:hAnsi="Cambria Math"/>
                  </w:rPr>
                  <m:t>=-1</m:t>
                </m:r>
              </m:oMath>
            </m:oMathPara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d.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20°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100°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100°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140°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140°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200°</m:t>
                  </m:r>
                </m:e>
              </m:func>
            </m:oMath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120°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80°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240°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340°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60°</m:t>
                        </m:r>
                      </m:e>
                    </m:func>
                  </m:e>
                </m:d>
              </m:oMath>
            </m:oMathPara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80°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340°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80°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e>
                </m:d>
              </m:oMath>
            </m:oMathPara>
          </w:p>
          <w:p w:rsidR="008B46A8" w:rsidRPr="00A33FF1" w:rsidRDefault="008B46A8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60°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AE4894" w:rsidRPr="00A33FF1" w:rsidRDefault="00AE4894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a. </w:t>
            </w:r>
            <m:oMath>
              <m:r>
                <w:rPr>
                  <w:rFonts w:ascii="Cambria Math" w:hAnsi="Cambria Math"/>
                </w:rPr>
                <m:t>x=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, c=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</w:p>
          <w:p w:rsidR="00AE4894" w:rsidRPr="00A33FF1" w:rsidRDefault="00AE4894" w:rsidP="002178ED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P=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-4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-4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3θ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3θ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AE4894" w:rsidRPr="00A33FF1" w:rsidRDefault="00AE4894" w:rsidP="002178ED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b.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On adding, we get </m:t>
              </m:r>
              <m:r>
                <w:rPr>
                  <w:rFonts w:ascii="Cambria Math" w:hAnsi="Cambria Math"/>
                </w:rPr>
                <m:t>a=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4θ</m:t>
                      </m:r>
                    </m:e>
                  </m:func>
                  <m:r>
                    <w:rPr>
                      <w:rFonts w:ascii="Cambria Math" w:hAnsi="Cambria Math"/>
                    </w:rPr>
                    <m:t>+4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2θ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2θ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AE4894" w:rsidRPr="00A33FF1" w:rsidRDefault="00AE4894" w:rsidP="002178ED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On subtraction, we get </m:t>
                </m:r>
                <m:r>
                  <w:rPr>
                    <w:rFonts w:ascii="Cambria Math" w:hAnsi="Cambria Math"/>
                  </w:rPr>
                  <m:t>b=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⇒ab=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  <m:r>
                  <w:rPr>
                    <w:rFonts w:ascii="Cambria Math" w:hAnsi="Cambria Math"/>
                  </w:rPr>
                  <m:t>θ≤1</m:t>
                </m:r>
              </m:oMath>
            </m:oMathPara>
          </w:p>
          <w:p w:rsidR="00AE4894" w:rsidRPr="00A33FF1" w:rsidRDefault="00AE4894" w:rsidP="002178ED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c. </w:t>
            </w:r>
            <m:oMath>
              <m:r>
                <w:rPr>
                  <w:rFonts w:ascii="Cambria Math" w:hAnsi="Cambria Math"/>
                </w:rPr>
                <m:t>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-8x+19</m:t>
              </m:r>
            </m:oMath>
          </w:p>
          <w:p w:rsidR="00AE4894" w:rsidRPr="00A33FF1" w:rsidRDefault="00AE4894" w:rsidP="002178ED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x-4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+3</m:t>
                </m:r>
              </m:oMath>
            </m:oMathPara>
          </w:p>
          <w:p w:rsidR="00AE4894" w:rsidRPr="00A33FF1" w:rsidRDefault="00AE4894" w:rsidP="002178ED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Now L.H.S.</m:t>
                </m:r>
                <m:r>
                  <w:rPr>
                    <w:rFonts w:ascii="Cambria Math" w:hAnsi="Cambria Math"/>
                  </w:rPr>
                  <m:t>=3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≤3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or L.H.S.has the greatest valeue 3.</m:t>
                </m:r>
              </m:oMath>
            </m:oMathPara>
          </w:p>
          <w:p w:rsidR="00AE4894" w:rsidRPr="00A33FF1" w:rsidRDefault="00AE4894" w:rsidP="002178ED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But R.H.S.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x-4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+3≥3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or R.H.S.has the least value 3.</m:t>
                </m:r>
              </m:oMath>
            </m:oMathPara>
          </w:p>
          <w:p w:rsidR="00AE4894" w:rsidRPr="00A33FF1" w:rsidRDefault="00AE4894" w:rsidP="002178ED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Hence, L.H.S.=R.H.S.when 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x-4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+3=3</m:t>
                </m:r>
              </m:oMath>
            </m:oMathPara>
          </w:p>
          <w:p w:rsidR="00AE4894" w:rsidRPr="00A33FF1" w:rsidRDefault="00AE4894" w:rsidP="002178ED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=1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>
                  <w:rPr>
                    <w:rFonts w:ascii="Cambria Math" w:hAnsi="Cambria Math"/>
                  </w:rPr>
                  <m:t>x-4=0</m:t>
                </m:r>
              </m:oMath>
            </m:oMathPara>
          </w:p>
          <w:p w:rsidR="00AE4894" w:rsidRPr="00A33FF1" w:rsidRDefault="00AE4894" w:rsidP="002178ED">
            <w:pPr>
              <w:spacing w:line="276" w:lineRule="auto"/>
              <w:contextualSpacing/>
              <w:jc w:val="both"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⇒θ=2nπ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>
                  <w:rPr>
                    <w:rFonts w:ascii="Cambria Math" w:hAnsi="Cambria Math"/>
                  </w:rPr>
                  <m:t xml:space="preserve">x=4,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where </m:t>
                </m:r>
                <m:r>
                  <w:rPr>
                    <w:rFonts w:ascii="Cambria Math" w:hAnsi="Cambria Math"/>
                  </w:rPr>
                  <m:t>n ϵ Z</m:t>
                </m:r>
              </m:oMath>
            </m:oMathPara>
          </w:p>
          <w:p w:rsidR="00AE4894" w:rsidRPr="00A33FF1" w:rsidRDefault="00AE4894" w:rsidP="002178ED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d. </w:t>
            </w:r>
            <m:oMath>
              <m:r>
                <w:rPr>
                  <w:rFonts w:ascii="Cambria Math" w:hAnsi="Cambria Math"/>
                </w:rPr>
                <m:t>λ=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</w:p>
          <w:p w:rsidR="00AE4894" w:rsidRPr="00A33FF1" w:rsidRDefault="00AE4894" w:rsidP="002178ED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>
                  <w:rPr>
                    <w:rFonts w:ascii="Cambria Math" w:hAnsi="Cambria Math"/>
                  </w:rPr>
                  <m:t>y=2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</m:oMath>
            </m:oMathPara>
          </w:p>
          <w:p w:rsidR="00AE4894" w:rsidRPr="00A33FF1" w:rsidRDefault="00AE4894" w:rsidP="002178ED">
            <w:pPr>
              <w:spacing w:line="276" w:lineRule="auto"/>
              <w:contextualSpacing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E=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-xy+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=4-4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=4-2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4θ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AE4894" w:rsidRPr="00A33FF1" w:rsidRDefault="00AE4894" w:rsidP="002178ED">
            <w:pPr>
              <w:spacing w:line="276" w:lineRule="auto"/>
              <w:contextualSpacing/>
              <w:jc w:val="both"/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E∈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2, 6</m:t>
                    </m:r>
                  </m:e>
                </m:d>
                <m:r>
                  <w:rPr>
                    <w:rFonts w:ascii="Cambria Math" w:hAnsi="Cambria Math"/>
                  </w:rPr>
                  <m:t>⇒a+b=8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30CA2" w:rsidRDefault="00430CA2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∵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=m</m:t>
                </m:r>
              </m:oMath>
            </m:oMathPara>
          </w:p>
          <w:p w:rsidR="00430CA2" w:rsidRDefault="00430CA2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430CA2" w:rsidRDefault="00430CA2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θ+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θ+2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θ=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e>
                            </m:func>
                          </m:e>
                        </m:func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</m:e>
                </m:func>
              </m:oMath>
            </m:oMathPara>
          </w:p>
          <w:p w:rsidR="00430CA2" w:rsidRDefault="00430CA2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θ= 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(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-1)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func>
              </m:oMath>
            </m:oMathPara>
          </w:p>
          <w:p w:rsidR="00430CA2" w:rsidRDefault="00430CA2" w:rsidP="00DE3BDD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Now, from Eq. (iii), we get</w:t>
            </w:r>
          </w:p>
          <w:p w:rsidR="00430CA2" w:rsidRDefault="00430CA2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w:rPr>
                    <w:rFonts w:ascii="Cambria Math" w:hAnsi="Cambria Math"/>
                  </w:rPr>
                  <m:t>=1-3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θ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</m:e>
                </m:func>
              </m:oMath>
            </m:oMathPara>
          </w:p>
          <w:p w:rsidR="00430CA2" w:rsidRDefault="00430CA2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θ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</m:func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-1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430CA2" w:rsidRDefault="00430CA2" w:rsidP="00DE3BD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B5E2D" w:rsidRDefault="004B5E2D" w:rsidP="00254E9B">
            <w:pPr>
              <w:rPr>
                <w:rFonts w:ascii="Cambria Math" w:hAnsi="Cambria Math"/>
              </w:rPr>
            </w:pPr>
            <w:r w:rsidRPr="004502C9">
              <w:rPr>
                <w:rFonts w:ascii="Cambria Math" w:hAnsi="Cambria Math"/>
                <w:b/>
              </w:rPr>
              <w:t>Solution for questions 30 and 31 based on passage II</w:t>
            </w:r>
          </w:p>
          <w:p w:rsidR="004B5E2D" w:rsidRDefault="004B5E2D" w:rsidP="00254E9B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Given,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func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</w:p>
          <w:p w:rsidR="004B5E2D" w:rsidRDefault="004B5E2D" w:rsidP="00254E9B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x-1+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func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B5E2D" w:rsidRDefault="004B5E2D" w:rsidP="00254E9B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B5E2D" w:rsidRDefault="004B5E2D" w:rsidP="00254E9B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 xml:space="preserve">x=-1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or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func>
              </m:oMath>
            </m:oMathPara>
          </w:p>
          <w:p w:rsidR="004B5E2D" w:rsidRDefault="004B5E2D" w:rsidP="00254E9B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So,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 xml:space="preserve">  (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as</m:t>
              </m:r>
              <m:r>
                <w:rPr>
                  <w:rFonts w:ascii="Cambria Math" w:hAnsi="Cambria Math"/>
                </w:rPr>
                <m:t xml:space="preserve"> 0≤α≤π/2)</m:t>
              </m:r>
            </m:oMath>
          </w:p>
          <w:p w:rsidR="004B5E2D" w:rsidRDefault="004B5E2D" w:rsidP="00254E9B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ad>
                          <m:radPr>
                            <m:degHide m:val="on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4B5E2D" w:rsidRDefault="004B5E2D" w:rsidP="00254E9B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and  </w:t>
            </w:r>
            <m:oMath>
              <m:r>
                <w:rPr>
                  <w:rFonts w:ascii="Cambria Math" w:hAnsi="Cambria Math"/>
                </w:rPr>
                <m:t>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x-10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x+3=0</m:t>
                      </m:r>
                    </m:e>
                  </m:func>
                </m:e>
              </m:func>
            </m:oMath>
          </w:p>
          <w:p w:rsidR="004B5E2D" w:rsidRDefault="004B5E2D" w:rsidP="00254E9B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x≠3</m:t>
                        </m:r>
                      </m:e>
                    </m:func>
                  </m:e>
                </m:func>
              </m:oMath>
            </m:oMathPara>
          </w:p>
          <w:p w:rsidR="004B5E2D" w:rsidRDefault="004B5E2D" w:rsidP="00254E9B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β</m:t>
                    </m:r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β</m:t>
                        </m:r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rad>
                              <m:radPr>
                                <m:degHide m:val="on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ra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e>
                    </m:func>
                  </m:e>
                </m:func>
              </m:oMath>
            </m:oMathPara>
          </w:p>
          <w:p w:rsidR="004B5E2D" w:rsidRDefault="004B5E2D" w:rsidP="00254E9B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1-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2x=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func>
                    </m:e>
                  </m:func>
                </m:e>
              </m:func>
            </m:oMath>
          </w:p>
          <w:p w:rsidR="004B5E2D" w:rsidRDefault="004B5E2D" w:rsidP="00254E9B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x=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cos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x-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sin</m:t>
                                        </m:r>
                                      </m:fName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func>
                                  </m:e>
                                </m:func>
                              </m:e>
                            </m:func>
                          </m:e>
                        </m:func>
                      </m:e>
                    </m:func>
                  </m:e>
                </m:func>
              </m:oMath>
            </m:oMathPara>
          </w:p>
          <w:p w:rsidR="004B5E2D" w:rsidRDefault="004B5E2D" w:rsidP="00254E9B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x-1</m:t>
                            </m:r>
                          </m:e>
                        </m:func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4B5E2D" w:rsidRDefault="004B5E2D" w:rsidP="00254E9B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func>
              </m:oMath>
            </m:oMathPara>
          </w:p>
          <w:p w:rsidR="004B5E2D" w:rsidRDefault="004B5E2D" w:rsidP="00254E9B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x=x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=1/</m:t>
                    </m:r>
                    <m:rad>
                      <m:radPr>
                        <m:degHide m:val="o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e>
                </m:func>
              </m:oMath>
            </m:oMathPara>
          </w:p>
          <w:p w:rsidR="004B5E2D" w:rsidRDefault="004B5E2D" w:rsidP="00254E9B">
            <w:pPr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x=1</m:t>
                      </m:r>
                    </m:e>
                  </m:func>
                </m:e>
              </m:func>
            </m:oMath>
          </w:p>
          <w:p w:rsidR="004B5E2D" w:rsidRDefault="004B5E2D" w:rsidP="00254E9B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x=1,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x=0</m:t>
                        </m:r>
                      </m:e>
                    </m:func>
                  </m:e>
                </m:func>
              </m:oMath>
            </m:oMathPara>
          </w:p>
          <w:p w:rsidR="004B5E2D" w:rsidRDefault="004B5E2D" w:rsidP="00254E9B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γ=1,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γ=0</m:t>
                        </m:r>
                      </m:e>
                    </m:func>
                  </m:e>
                </m:func>
              </m:oMath>
            </m:oMathPara>
          </w:p>
          <w:p w:rsidR="004B5E2D" w:rsidRDefault="004B5E2D" w:rsidP="00254E9B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γ=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ad>
                                  <m:radPr>
                                    <m:degHide m:val="on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e>
                                </m:rad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+1=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  <m:rad>
                                  <m:radPr>
                                    <m:degHide m:val="on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e>
                                </m:rad>
                                <m:r>
                                  <w:rPr>
                                    <w:rFonts w:ascii="Cambria Math" w:hAnsi="Cambria Math"/>
                                  </w:rPr>
                                  <m:t>+8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6</m:t>
                                </m:r>
                              </m:den>
                            </m:f>
                          </m:e>
                        </m:func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E519D" w:rsidRDefault="00FE519D" w:rsidP="00254E9B">
            <w:pPr>
              <w:rPr>
                <w:rFonts w:ascii="Cambria Math" w:hAnsi="Cambria Math"/>
                <w:color w:val="FF0000"/>
              </w:rPr>
            </w:pPr>
            <w:r w:rsidRPr="0085092D">
              <w:rPr>
                <w:rFonts w:ascii="Cambria Math" w:hAnsi="Cambria Math"/>
                <w:noProof/>
                <w:color w:val="FF0000"/>
              </w:rPr>
              <w:drawing>
                <wp:inline distT="0" distB="0" distL="0" distR="0">
                  <wp:extent cx="2313940" cy="1630045"/>
                  <wp:effectExtent l="19050" t="0" r="0" b="0"/>
                  <wp:docPr id="2" name="Picture 3" descr="\\SERVER\Common Folder\Data Typing Files\Sujata\AIEEE Maths all structures\12. sol I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\\SERVER\Common Folder\Data Typing Files\Sujata\AIEEE Maths all structures\12. sol I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3S393S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3940" cy="1630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E519D" w:rsidRDefault="00FE519D" w:rsidP="00254E9B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AL=a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α=x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func>
              </m:oMath>
            </m:oMathPara>
          </w:p>
          <w:p w:rsidR="00FE519D" w:rsidRDefault="00FE519D" w:rsidP="00254E9B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BM=b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β</m:t>
                    </m:r>
                    <m:r>
                      <w:rPr>
                        <w:rFonts w:ascii="Cambria Math" w:hAnsi="Cambria Math"/>
                      </w:rPr>
                      <m:t>=y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e>
                </m:func>
              </m:oMath>
            </m:oMathPara>
          </w:p>
          <w:p w:rsidR="00FE519D" w:rsidRDefault="00FE519D" w:rsidP="00254E9B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CN=c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γ=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z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func>
                  </m:e>
                </m:func>
              </m:oMath>
            </m:oMathPara>
          </w:p>
          <w:p w:rsidR="00FE519D" w:rsidRPr="007541C9" w:rsidRDefault="00FE519D" w:rsidP="00254E9B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∴AL+BM+CN=a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α+b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β+</m:t>
                        </m:r>
                        <m:r>
                          <w:rPr>
                            <w:rFonts w:ascii="Cambria Math" w:hAnsi="Cambria Math"/>
                          </w:rPr>
                          <m:t>c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539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BB4DCE" w:rsidRDefault="00BB4DCE" w:rsidP="00BB4DCE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∵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AM≥GM</m:t>
                </m:r>
              </m:oMath>
            </m:oMathPara>
          </w:p>
          <w:p w:rsidR="00BB4DCE" w:rsidRDefault="00BB4DCE" w:rsidP="00BB4DCE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≥2</m:t>
                </m:r>
              </m:oMath>
            </m:oMathPara>
          </w:p>
          <w:p w:rsidR="00BB4DCE" w:rsidRDefault="00BB4DCE" w:rsidP="00BB4DCE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 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>≥2</m:t>
                    </m:r>
                  </m:e>
                </m:func>
              </m:oMath>
            </m:oMathPara>
          </w:p>
          <w:p w:rsidR="00BB4DCE" w:rsidRDefault="00BB4DCE" w:rsidP="00BB4DCE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>≥1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BB4DCE" w:rsidRDefault="00BB4DCE" w:rsidP="00BB4DCE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∴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 xml:space="preserve">=1   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∵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is never</m:t>
                        </m:r>
                        <m:r>
                          <w:rPr>
                            <w:rFonts w:ascii="Cambria Math" w:hAnsi="Cambria Math"/>
                          </w:rPr>
                          <m:t>&gt;1</m:t>
                        </m:r>
                      </m:e>
                    </m:d>
                  </m:e>
                </m:func>
              </m:oMath>
            </m:oMathPara>
          </w:p>
          <w:p w:rsidR="00BB4DCE" w:rsidRDefault="00BB4DCE" w:rsidP="00BB4DCE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=2nπ, n∈I</m:t>
                </m:r>
              </m:oMath>
            </m:oMathPara>
          </w:p>
          <w:p w:rsidR="00BB4DCE" w:rsidRDefault="00BB4DCE" w:rsidP="00BB4DCE">
            <w:pPr>
              <w:spacing w:line="276" w:lineRule="auto"/>
              <w:contextualSpacing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 x=4nπ</m:t>
                </m:r>
              </m:oMath>
            </m:oMathPara>
          </w:p>
          <w:p w:rsidR="00BB4DCE" w:rsidRPr="00A32310" w:rsidRDefault="00BB4DCE" w:rsidP="00BB4DCE">
            <w:pPr>
              <w:spacing w:line="276" w:lineRule="auto"/>
              <w:contextualSpacing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 xml:space="preserve">At </w:t>
            </w:r>
            <m:oMath>
              <m:r>
                <w:rPr>
                  <w:rFonts w:ascii="Cambria Math" w:hAnsi="Cambria Math"/>
                </w:rPr>
                <m:t>n=0</m:t>
              </m:r>
            </m:oMath>
            <w:r>
              <w:rPr>
                <w:rFonts w:ascii="Cambria Math" w:hAnsi="Cambria Math"/>
              </w:rPr>
              <w:t xml:space="preserve"> it satisfies the given equation but other values of 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>
              <w:rPr>
                <w:rFonts w:ascii="Cambria Math" w:hAnsi="Cambria Math"/>
              </w:rPr>
              <w:t xml:space="preserve"> do not satisfy the equation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2212A5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=A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α+β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=A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d>
              </m:oMath>
            </m:oMathPara>
          </w:p>
          <w:p w:rsidR="00EB1278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</m:d>
              </m:oMath>
            </m:oMathPara>
          </w:p>
          <w:p w:rsidR="00D91FA2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1-A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</m:func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AC26E6" w:rsidRPr="00A33FF1" w:rsidRDefault="00AC26E6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We have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3θ</m:t>
                    </m:r>
                  </m:e>
                </m:func>
              </m:oMath>
            </m:oMathPara>
          </w:p>
          <w:p w:rsidR="00AC26E6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=3×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</m:oMath>
            </m:oMathPara>
          </w:p>
          <w:p w:rsidR="00AC26E6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1+t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1-t</m:t>
                    </m:r>
                  </m:den>
                </m:f>
                <m:r>
                  <w:rPr>
                    <w:rFonts w:ascii="Cambria Math" w:hAnsi="Cambria Math"/>
                  </w:rPr>
                  <m:t>=3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3t-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1-3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putting </m:t>
                    </m:r>
                    <m:r>
                      <w:rPr>
                        <w:rFonts w:ascii="Cambria Math" w:hAnsi="Cambria Math"/>
                      </w:rPr>
                      <m:t>t=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</m:oMath>
            </m:oMathPara>
          </w:p>
          <w:p w:rsidR="00D91FA2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-6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+8t-1=0</m:t>
                </m:r>
              </m:oMath>
            </m:oMathPara>
          </w:p>
          <w:p w:rsidR="00AC26E6" w:rsidRPr="00A33FF1" w:rsidRDefault="00AC26E6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Hence,</w:t>
            </w:r>
          </w:p>
          <w:p w:rsidR="00AC26E6" w:rsidRPr="00A33FF1" w:rsidRDefault="00602D5C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sum of roots=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AC26E6" w:rsidRPr="00A33FF1" w:rsidRDefault="00602D5C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sum of product of roots taken two at a time=-2</m:t>
                </m:r>
              </m:oMath>
            </m:oMathPara>
          </w:p>
          <w:p w:rsidR="00AC26E6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sum of product of roots taken three at time=-8/3</m:t>
                </m:r>
              </m:oMath>
            </m:oMathPara>
          </w:p>
          <w:p w:rsidR="00AC26E6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product of all roots=-1/3</m:t>
                </m:r>
              </m:oMath>
            </m:oMathPara>
          </w:p>
          <w:p w:rsidR="00AC26E6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nary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2D7717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=3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2D7717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α+β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α-β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 xml:space="preserve">=3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2D7717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=4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iii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2D7717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α+β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α-β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 xml:space="preserve">=4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iv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2D7717" w:rsidRPr="00A33FF1" w:rsidRDefault="002D7717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Dividing Eq. (ii) by Eq. (iv), we have</w:t>
            </w:r>
          </w:p>
          <w:p w:rsidR="002D7717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α+β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83360E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α+β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α+β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α+β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2×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25</m:t>
                    </m:r>
                  </m:den>
                </m:f>
              </m:oMath>
            </m:oMathPara>
          </w:p>
          <w:p w:rsidR="00FD3D51" w:rsidRPr="00A33FF1" w:rsidRDefault="00FD3D51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and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α+β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α+β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α+β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25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5E3CB8" w:rsidRPr="00A33FF1" w:rsidRDefault="005E3CB8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Let </m:t>
                </m:r>
                <m:r>
                  <w:rPr>
                    <w:rFonts w:ascii="Cambria Math" w:hAnsi="Cambria Math"/>
                  </w:rPr>
                  <m:t>θ=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so that 7</m:t>
                    </m:r>
                    <m:r>
                      <w:rPr>
                        <w:rFonts w:ascii="Cambria Math" w:hAnsi="Cambria Math"/>
                      </w:rPr>
                      <m:t>θ=nπ</m:t>
                    </m:r>
                  </m:e>
                </m:d>
              </m:oMath>
            </m:oMathPara>
          </w:p>
          <w:p w:rsidR="005E3CB8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⇒4θ+3θ=nπ</m:t>
                </m:r>
              </m:oMath>
            </m:oMathPara>
          </w:p>
          <w:p w:rsidR="005E3CB8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nπ-3θ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3θ</m:t>
                    </m:r>
                  </m:e>
                </m:func>
              </m:oMath>
            </m:oMathPara>
          </w:p>
          <w:p w:rsidR="005E3CB8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1-6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1-3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</m:oMath>
            </m:oMathPara>
          </w:p>
          <w:p w:rsidR="00223E2B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4z-4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1-6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3z-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1-3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where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=z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say</m:t>
                        </m:r>
                      </m:e>
                    </m:d>
                  </m:e>
                </m:d>
              </m:oMath>
            </m:oMathPara>
          </w:p>
          <w:p w:rsidR="00223E2B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4-4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=-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1-6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e>
                </m:d>
              </m:oMath>
            </m:oMathPara>
          </w:p>
          <w:p w:rsidR="00223E2B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  <m:r>
                  <w:rPr>
                    <w:rFonts w:ascii="Cambria Math" w:hAnsi="Cambria Math"/>
                  </w:rPr>
                  <m:t>-21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+35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-7=0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223E2B" w:rsidRPr="00A33FF1" w:rsidRDefault="00223E2B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This is a cubic equation in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, </m:t>
              </m:r>
            </m:oMath>
            <w:r w:rsidRPr="00A33FF1">
              <w:rPr>
                <w:rFonts w:ascii="Cambria Math" w:hAnsi="Cambria Math"/>
              </w:rPr>
              <w:t xml:space="preserve">i.e., in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.</m:t>
              </m:r>
            </m:oMath>
          </w:p>
          <w:p w:rsidR="00223E2B" w:rsidRPr="00A33FF1" w:rsidRDefault="00223E2B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The roots of this equation are therefore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π/7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2π/7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3π/7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Pr="00A33FF1">
              <w:rPr>
                <w:rFonts w:ascii="Cambria Math" w:hAnsi="Cambria Math"/>
              </w:rPr>
              <w:t xml:space="preserve">from Eq. (i), sum of the roots </w:t>
            </w:r>
            <m:oMath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-21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1</m:t>
                  </m:r>
                </m:den>
              </m:f>
              <m:r>
                <w:rPr>
                  <w:rFonts w:ascii="Cambria Math" w:hAnsi="Cambria Math"/>
                </w:rPr>
                <m:t>=21</m:t>
              </m:r>
            </m:oMath>
          </w:p>
          <w:p w:rsidR="00223E2B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 xml:space="preserve">=21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e>
                </m:d>
              </m:oMath>
            </m:oMathPara>
          </w:p>
          <w:p w:rsidR="00223E2B" w:rsidRPr="00A33FF1" w:rsidRDefault="00223E2B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Putting </w:t>
            </w:r>
            <m:oMath>
              <m:r>
                <w:rPr>
                  <w:rFonts w:ascii="Cambria Math" w:hAnsi="Cambria Math"/>
                </w:rPr>
                <m:t>1/y</m:t>
              </m:r>
            </m:oMath>
            <w:r w:rsidRPr="00A33FF1">
              <w:rPr>
                <w:rFonts w:ascii="Cambria Math" w:hAnsi="Cambria Math"/>
              </w:rPr>
              <w:t xml:space="preserve"> in place of </w:t>
            </w:r>
            <m:oMath>
              <m:r>
                <w:rPr>
                  <w:rFonts w:ascii="Cambria Math" w:hAnsi="Cambria Math"/>
                </w:rPr>
                <m:t>z</m:t>
              </m:r>
            </m:oMath>
            <w:r w:rsidRPr="00A33FF1">
              <w:rPr>
                <w:rFonts w:ascii="Cambria Math" w:hAnsi="Cambria Math"/>
              </w:rPr>
              <w:t xml:space="preserve"> in Eq. (i), we get </w:t>
            </w:r>
            <m:oMath>
              <m:r>
                <w:rPr>
                  <w:rFonts w:ascii="Cambria Math" w:hAnsi="Cambria Math"/>
                </w:rPr>
                <m:t>-7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  <m:r>
                <w:rPr>
                  <w:rFonts w:ascii="Cambria Math" w:hAnsi="Cambria Math"/>
                </w:rPr>
                <m:t>+35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r>
                <w:rPr>
                  <w:rFonts w:ascii="Cambria Math" w:hAnsi="Cambria Math"/>
                </w:rPr>
                <m:t>-21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+1=0</m:t>
              </m:r>
            </m:oMath>
          </w:p>
          <w:p w:rsidR="00223E2B" w:rsidRPr="00A33FF1" w:rsidRDefault="00223E2B" w:rsidP="002178ED">
            <w:pPr>
              <w:rPr>
                <w:rFonts w:ascii="Cambria Math" w:hAnsi="Cambria Math"/>
                <w:i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or </m:t>
              </m:r>
              <m:r>
                <w:rPr>
                  <w:rFonts w:ascii="Cambria Math" w:hAnsi="Cambria Math"/>
                </w:rPr>
                <m:t>7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  <m:r>
                <w:rPr>
                  <w:rFonts w:ascii="Cambria Math" w:hAnsi="Cambria Math"/>
                </w:rPr>
                <m:t>-35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r>
                <w:rPr>
                  <w:rFonts w:ascii="Cambria Math" w:hAnsi="Cambria Math"/>
                </w:rPr>
                <m:t>=21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-1=0  </m:t>
              </m:r>
            </m:oMath>
            <w:r w:rsidR="003602E5" w:rsidRPr="00A33FF1">
              <w:rPr>
                <w:rFonts w:ascii="Cambria Math" w:hAnsi="Cambria Math"/>
              </w:rPr>
              <w:t>(iii)</w:t>
            </w:r>
          </w:p>
          <w:p w:rsidR="00223E2B" w:rsidRPr="00A33FF1" w:rsidRDefault="00223E2B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this is a cubic equation in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</m:oMath>
            <w:r w:rsidRPr="00A33FF1">
              <w:rPr>
                <w:rFonts w:ascii="Cambria Math" w:hAnsi="Cambria Math"/>
              </w:rPr>
              <w:t xml:space="preserve"> i.e., in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.</m:t>
              </m:r>
            </m:oMath>
          </w:p>
          <w:p w:rsidR="00223E2B" w:rsidRPr="00A33FF1" w:rsidRDefault="007A51F3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roots of this Eq. are therefore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π/7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2π/7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cot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3π/7</m:t>
                  </m:r>
                </m:e>
              </m:func>
              <m:r>
                <w:rPr>
                  <w:rFonts w:ascii="Cambria Math" w:hAnsi="Cambria Math"/>
                </w:rPr>
                <m:t>.</m:t>
              </m:r>
            </m:oMath>
          </w:p>
          <w:p w:rsidR="007A51F3" w:rsidRPr="00A33FF1" w:rsidRDefault="007A51F3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 xml:space="preserve">Sum of the roots of Eq. (iii) </w:t>
            </w:r>
            <m:oMath>
              <m:r>
                <w:rPr>
                  <w:rFonts w:ascii="Cambria Math" w:hAnsi="Cambria Math"/>
                </w:rPr>
                <m:t>=35/7=5</m:t>
              </m:r>
            </m:oMath>
          </w:p>
          <w:p w:rsidR="00FD3D51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 xml:space="preserve">=5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iv</m:t>
                    </m:r>
                  </m:e>
                </m:d>
              </m:oMath>
            </m:oMathPara>
          </w:p>
          <w:p w:rsidR="006F5592" w:rsidRPr="00A33FF1" w:rsidRDefault="006F5592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By multiplying Eqs. (ii) and (iv), we get</w:t>
            </w:r>
          </w:p>
          <w:p w:rsidR="006F5592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cot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den>
                        </m:f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=21×5=105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AC23AF" w:rsidRPr="00A33FF1" w:rsidRDefault="00AC23AF" w:rsidP="00AC23AF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Angles </w:t>
            </w:r>
            <m:oMath>
              <m:r>
                <w:rPr>
                  <w:rFonts w:ascii="Cambria Math" w:hAnsi="Cambria Math"/>
                </w:rPr>
                <m:t xml:space="preserve">BEC, ABD, ABE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BAC</m:t>
              </m:r>
            </m:oMath>
            <w:r w:rsidRPr="00A33FF1">
              <w:rPr>
                <w:rFonts w:ascii="Cambria Math" w:hAnsi="Cambria Math"/>
              </w:rPr>
              <w:t xml:space="preserve"> are in A.P.</w:t>
            </w:r>
          </w:p>
          <w:p w:rsidR="00AC23AF" w:rsidRPr="00A33FF1" w:rsidRDefault="00AC23AF" w:rsidP="00AC23AF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Let </m:t>
                </m:r>
                <m:r>
                  <w:rPr>
                    <w:rFonts w:ascii="Cambria Math" w:hAnsi="Cambria Math"/>
                  </w:rPr>
                  <m:t xml:space="preserve">∠BEC=α-3β, ∠ABD=α-β, ∠ABE=α+β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>
                  <w:rPr>
                    <w:rFonts w:ascii="Cambria Math" w:hAnsi="Cambria Math"/>
                  </w:rPr>
                  <m:t>∠BAC=α+3β</m:t>
                </m:r>
              </m:oMath>
            </m:oMathPara>
          </w:p>
          <w:p w:rsidR="00AC23AF" w:rsidRPr="00A33FF1" w:rsidRDefault="00AC23AF" w:rsidP="00AC23AF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object w:dxaOrig="4728" w:dyaOrig="337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2.5pt;height:122.25pt" o:ole="">
                  <v:imagedata r:id="IM3S731S0" o:title=""/>
                </v:shape>
                <o:OLEObject Type="Embed" ProgID="ChemDraw.Document.6.0" ShapeID="_x0000_i1025" DrawAspect="Content" ObjectID="_1541599802" r:id="OM3S731S0"/>
              </w:object>
            </w:r>
          </w:p>
          <w:p w:rsidR="00AC23AF" w:rsidRPr="00A33FF1" w:rsidRDefault="00AC23AF" w:rsidP="00AC23AF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From ∆abd, α-β+α+3β=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AC23AF" w:rsidRPr="00A33FF1" w:rsidRDefault="00AC23AF" w:rsidP="00AC23AF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⇒2β+2β=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⇒α+β=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AC23AF" w:rsidRPr="00A33FF1" w:rsidRDefault="00AC23AF" w:rsidP="00AC23AF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Now </m:t>
                </m:r>
                <m:r>
                  <w:rPr>
                    <w:rFonts w:ascii="Cambria Math" w:hAnsi="Cambria Math"/>
                  </w:rPr>
                  <m:t>,α-3β=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α+3β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α+β</m:t>
                    </m:r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using exterior angle theorem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AC23AF" w:rsidRPr="00A33FF1" w:rsidRDefault="00AC23AF" w:rsidP="00AC23AF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⇒α=-7β</m:t>
                </m:r>
              </m:oMath>
            </m:oMathPara>
          </w:p>
          <w:p w:rsidR="00AC23AF" w:rsidRPr="00A33FF1" w:rsidRDefault="00AC23AF" w:rsidP="00AC23AF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∴β=-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24</m:t>
                    </m:r>
                  </m:den>
                </m:f>
                <m:r>
                  <w:rPr>
                    <w:rFonts w:ascii="Cambria Math" w:hAnsi="Cambria Math"/>
                  </w:rPr>
                  <m:t>, α=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24</m:t>
                    </m:r>
                  </m:den>
                </m:f>
              </m:oMath>
            </m:oMathPara>
          </w:p>
          <w:p w:rsidR="00AC23AF" w:rsidRPr="00A33FF1" w:rsidRDefault="00AC23AF" w:rsidP="00AC23AF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object w:dxaOrig="4065" w:dyaOrig="4032">
                <v:shape id="_x0000_i1026" type="#_x0000_t75" style="width:2in;height:2in" o:ole="">
                  <v:imagedata r:id="IM3S731S1" o:title=""/>
                </v:shape>
                <o:OLEObject Type="Embed" ProgID="ChemDraw.Document.6.0" ShapeID="_x0000_i1026" DrawAspect="Content" ObjectID="_1541599803" r:id="OM3S731S1"/>
              </w:object>
            </w:r>
          </w:p>
          <w:p w:rsidR="00AC23AF" w:rsidRPr="00A33FF1" w:rsidRDefault="00AC23AF" w:rsidP="00AC23AF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∴∠B=2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α+β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, ∠A=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>,∠C=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AC23AF" w:rsidRPr="00A33FF1" w:rsidRDefault="00AC23AF" w:rsidP="00AC23AF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⇒ABC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is a 30°-90°-60° </m:t>
              </m:r>
            </m:oMath>
            <w:r w:rsidRPr="00A33FF1">
              <w:rPr>
                <w:rFonts w:ascii="Cambria Math" w:hAnsi="Cambria Math"/>
              </w:rPr>
              <w:t>triangle</w:t>
            </w:r>
          </w:p>
          <w:p w:rsidR="00AC23AF" w:rsidRPr="00A33FF1" w:rsidRDefault="00AC23AF" w:rsidP="00AC23AF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Area of the circle circumscribing </w:t>
            </w:r>
            <m:oMath>
              <m:r>
                <w:rPr>
                  <w:rFonts w:ascii="Cambria Math" w:hAnsi="Cambria Math"/>
                </w:rPr>
                <m:t>∆ABC=π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</w:p>
          <w:p w:rsidR="00AC23AF" w:rsidRPr="00A33FF1" w:rsidRDefault="00AC23AF" w:rsidP="00AC23AF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Area of the circle circumscribing </w:t>
            </w:r>
            <m:oMath>
              <m:r>
                <w:rPr>
                  <w:rFonts w:ascii="Cambria Math" w:hAnsi="Cambria Math"/>
                </w:rPr>
                <m:t>∆ ABC= 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oMath>
          </w:p>
          <w:p w:rsidR="00AC23AF" w:rsidRPr="00A33FF1" w:rsidRDefault="00AC23AF" w:rsidP="00AC23AF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∆BOC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is equilateral ⇒</m:t>
                </m:r>
                <m:r>
                  <w:rPr>
                    <w:rFonts w:ascii="Cambria Math" w:hAnsi="Cambria Math"/>
                  </w:rPr>
                  <m:t xml:space="preserve">r=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</m:oMath>
            </m:oMathPara>
          </w:p>
          <w:p w:rsidR="00AC23AF" w:rsidRPr="00A33FF1" w:rsidRDefault="00AC23AF" w:rsidP="00AC23AF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BD=OB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</w:rPr>
                        </m:ctrlPr>
                      </m:radPr>
                      <m:deg/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</m:oMath>
            </m:oMathPara>
          </w:p>
          <w:p w:rsidR="007F7B38" w:rsidRPr="00A33FF1" w:rsidRDefault="00AC23AF" w:rsidP="00AC23AF">
            <w:pPr>
              <w:rPr>
                <w:rFonts w:ascii="Cambria Math" w:hAnsi="Cambria Math"/>
              </w:rPr>
            </w:pPr>
            <m:oMathPara>
              <m:oMath>
                <m:r>
                  <w:rPr>
                    <w:rFonts w:ascii="Cambria Math" w:hAnsi="Cambria Math"/>
                  </w:rPr>
                  <m:t>∴B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</w:rPr>
                  <m:t>BD=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D91FA2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x-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3E5463" w:rsidRPr="00B25038" w:rsidRDefault="003E5463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Given cubic function is</w:t>
            </w:r>
          </w:p>
          <w:p w:rsidR="003E5463" w:rsidRPr="00B25038" w:rsidRDefault="003E5463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x-1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</m:oMath>
            </m:oMathPara>
          </w:p>
          <w:p w:rsidR="003E5463" w:rsidRPr="00B25038" w:rsidRDefault="003E5463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Therefore, roots are </w:t>
            </w:r>
            <m:oMath>
              <m:r>
                <w:rPr>
                  <w:rFonts w:ascii="Cambria Math" w:hAnsi="Cambria Math"/>
                </w:rPr>
                <m:t>1,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  <w:r w:rsidR="00830AD6" w:rsidRPr="00B25038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oMath>
          </w:p>
          <w:p w:rsidR="003E5463" w:rsidRPr="00B25038" w:rsidRDefault="003E5463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Hence, </w:t>
            </w:r>
            <m:oMath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=1+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=2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C5CED" w:rsidRPr="00B25038" w:rsidRDefault="00FC5CED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See </w:t>
            </w:r>
            <w:r w:rsidR="00161EFE" w:rsidRPr="00B25038">
              <w:rPr>
                <w:rFonts w:ascii="Cambria Math" w:hAnsi="Cambria Math"/>
              </w:rPr>
              <w:t xml:space="preserve">below </w:t>
            </w:r>
            <w:r w:rsidRPr="00B25038">
              <w:rPr>
                <w:rFonts w:ascii="Cambria Math" w:hAnsi="Cambria Math"/>
              </w:rPr>
              <w:t xml:space="preserve">Fig. </w:t>
            </w:r>
            <w:r w:rsidR="00402154" w:rsidRPr="00B25038">
              <w:rPr>
                <w:rFonts w:ascii="Cambria Math" w:hAnsi="Cambria Math"/>
              </w:rPr>
              <w:t xml:space="preserve">3.17 </w:t>
            </w:r>
            <w:r w:rsidRPr="00B25038">
              <w:rPr>
                <w:rFonts w:ascii="Cambria Math" w:hAnsi="Cambria Math"/>
              </w:rPr>
              <w:t>for the solution</w:t>
            </w:r>
          </w:p>
          <w:p w:rsidR="00B65FA2" w:rsidRPr="00B25038" w:rsidRDefault="006B2282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object w:dxaOrig="7363" w:dyaOrig="9217">
                <v:shape id="_x0000_i1032" type="#_x0000_t75" style="width:201.6pt;height:252pt" o:ole="">
                  <v:imagedata r:id="IM3S905S0" o:title=""/>
                </v:shape>
                <o:OLEObject Type="Embed" ProgID="ChemDraw.Document.6.0" ShapeID="_x0000_i1032" DrawAspect="Content" ObjectID="_1478862069" r:id="OM3S905S0"/>
              </w:object>
            </w:r>
          </w:p>
          <w:p w:rsidR="007B1731" w:rsidRPr="00B25038" w:rsidRDefault="006A1AF8" w:rsidP="000B4D3D">
            <w:pPr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sec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cosec </m:t>
              </m:r>
              <m:r>
                <w:rPr>
                  <w:rFonts w:ascii="Cambria Math" w:hAnsi="Cambria Math"/>
                </w:rPr>
                <m:t>θ=a</m:t>
              </m:r>
            </m:oMath>
            <w:r w:rsidR="007B1731" w:rsidRPr="00B25038">
              <w:rPr>
                <w:rFonts w:ascii="Cambria Math" w:hAnsi="Cambria Math"/>
              </w:rPr>
              <w:t xml:space="preserve"> has solution where graphs of </w:t>
            </w:r>
            <m:oMath>
              <m:r>
                <w:rPr>
                  <w:rFonts w:ascii="Cambria Math" w:hAnsi="Cambria Math"/>
                </w:rPr>
                <m:t xml:space="preserve">y=a </m:t>
              </m:r>
            </m:oMath>
            <w:r w:rsidR="00FC5CED" w:rsidRPr="00B25038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sec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cosec </m:t>
              </m:r>
              <m:r>
                <w:rPr>
                  <w:rFonts w:ascii="Cambria Math" w:hAnsi="Cambria Math"/>
                </w:rPr>
                <m:t>θ</m:t>
              </m:r>
            </m:oMath>
            <w:r w:rsidR="007B1731" w:rsidRPr="00B25038">
              <w:rPr>
                <w:rFonts w:ascii="Cambria Math" w:hAnsi="Cambria Math"/>
              </w:rPr>
              <w:t xml:space="preserve"> intersect. </w:t>
            </w:r>
            <w:r w:rsidR="00FC5CED" w:rsidRPr="00B25038">
              <w:rPr>
                <w:rFonts w:ascii="Cambria Math" w:hAnsi="Cambria Math"/>
              </w:rPr>
              <w:t xml:space="preserve">     (i)</w:t>
            </w:r>
          </w:p>
          <w:p w:rsidR="007B1731" w:rsidRPr="00B25038" w:rsidRDefault="007B173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Graphs of </w:t>
            </w:r>
            <m:oMath>
              <m:r>
                <w:rPr>
                  <w:rFonts w:ascii="Cambria Math" w:hAnsi="Cambria Math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sec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, y=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cosec </m:t>
              </m:r>
              <m:r>
                <w:rPr>
                  <w:rFonts w:ascii="Cambria Math" w:hAnsi="Cambria Math"/>
                </w:rPr>
                <m:t xml:space="preserve">θ </m:t>
              </m:r>
            </m:oMath>
            <w:r w:rsidR="00FC5CED" w:rsidRPr="00B25038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y=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sec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cosec </m:t>
              </m:r>
              <m:r>
                <w:rPr>
                  <w:rFonts w:ascii="Cambria Math" w:hAnsi="Cambria Math"/>
                </w:rPr>
                <m:t xml:space="preserve">θ </m:t>
              </m:r>
            </m:oMath>
            <w:r w:rsidRPr="00B25038">
              <w:rPr>
                <w:rFonts w:ascii="Cambria Math" w:hAnsi="Cambria Math"/>
              </w:rPr>
              <w:t>are as shown in Fig. 3.17.</w:t>
            </w:r>
          </w:p>
          <w:p w:rsidR="007B1731" w:rsidRPr="00B25038" w:rsidRDefault="007B173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Clearly, Eq. (i) has two solutions if </w:t>
            </w:r>
            <m:oMath>
              <m:r>
                <w:rPr>
                  <w:rFonts w:ascii="Cambria Math" w:hAnsi="Cambria Math"/>
                </w:rPr>
                <m:t>-2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>&lt;y&lt;2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</w:p>
          <w:p w:rsidR="007B1731" w:rsidRPr="00B25038" w:rsidRDefault="007B173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Equation (i) has four solutions if </w:t>
            </w:r>
            <m:oMath>
              <m:r>
                <w:rPr>
                  <w:rFonts w:ascii="Cambria Math" w:hAnsi="Cambria Math"/>
                </w:rPr>
                <m:t>y≤-2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oMath>
            <w:r w:rsidR="00FC5CED" w:rsidRPr="00B25038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y≥2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</w:p>
          <w:p w:rsidR="007B1731" w:rsidRPr="00B25038" w:rsidRDefault="007B1731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>In any case, Eq. (i) has two roots always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4279E" w:rsidRPr="00B25038" w:rsidRDefault="00DE68C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 given system is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2y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+1</m:t>
              </m:r>
            </m:oMath>
            <w:r w:rsidR="00294891" w:rsidRPr="00B25038">
              <w:rPr>
                <w:rFonts w:ascii="Cambria Math" w:hAnsi="Cambria Math"/>
              </w:rPr>
              <w:t xml:space="preserve">,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2y</m:t>
                  </m:r>
                </m:e>
              </m:func>
              <m:r>
                <w:rPr>
                  <w:rFonts w:ascii="Cambria Math" w:hAnsi="Cambria Math"/>
                </w:rPr>
                <m:t xml:space="preserve">=a+1 </m:t>
              </m:r>
            </m:oMath>
            <w:r w:rsidR="00294891" w:rsidRPr="00B25038">
              <w:rPr>
                <w:rFonts w:ascii="Cambria Math" w:hAnsi="Cambria Math"/>
              </w:rPr>
              <w:t xml:space="preserve"> (i)</w:t>
            </w:r>
          </w:p>
          <w:p w:rsidR="00DE68C1" w:rsidRPr="00B25038" w:rsidRDefault="00DE68C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Since the L.H.S. of the equations does not exceed 1, the given system may have solutions only for </w:t>
            </w:r>
            <m:oMath>
              <m:r>
                <w:rPr>
                  <w:rFonts w:ascii="Cambria Math" w:hAnsi="Cambria Math"/>
                </w:rPr>
                <m:t>a'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oMath>
            <w:r w:rsidRPr="00B25038">
              <w:rPr>
                <w:rFonts w:ascii="Cambria Math" w:hAnsi="Cambria Math"/>
              </w:rPr>
              <w:t xml:space="preserve"> such that</w:t>
            </w:r>
          </w:p>
          <w:p w:rsidR="00DE68C1" w:rsidRPr="00B25038" w:rsidRDefault="006A1AF8" w:rsidP="000B4D3D">
            <w:pPr>
              <w:rPr>
                <w:rFonts w:ascii="Cambria Math" w:hAnsi="Cambria Math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+1≤1</m:t>
              </m:r>
            </m:oMath>
            <w:r w:rsidR="00294891" w:rsidRPr="00B25038">
              <w:rPr>
                <w:rFonts w:ascii="Cambria Math" w:hAnsi="Cambria Math"/>
              </w:rPr>
              <w:t xml:space="preserve"> and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r>
                <w:rPr>
                  <w:rFonts w:ascii="Cambria Math" w:hAnsi="Cambria Math"/>
                </w:rPr>
                <m:t xml:space="preserve">≤a+1≤1 </m:t>
              </m:r>
            </m:oMath>
            <w:r w:rsidR="00294891" w:rsidRPr="00B25038">
              <w:rPr>
                <w:rFonts w:ascii="Cambria Math" w:hAnsi="Cambria Math"/>
              </w:rPr>
              <w:t xml:space="preserve"> (ii)</w:t>
            </w:r>
          </w:p>
          <w:p w:rsidR="00DE68C1" w:rsidRPr="00B25038" w:rsidRDefault="006A1AF8" w:rsidP="000B4D3D">
            <w:pPr>
              <w:rPr>
                <w:rFonts w:ascii="Cambria Math" w:hAnsi="Cambria Math"/>
              </w:rPr>
            </w:pP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+1≤1  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≤0  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=0  ⇒a=1</m:t>
              </m:r>
            </m:oMath>
            <w:r w:rsidR="00294891" w:rsidRPr="00B25038">
              <w:rPr>
                <w:rFonts w:ascii="Cambria Math" w:hAnsi="Cambria Math"/>
              </w:rPr>
              <w:t xml:space="preserve">   (ii)</w:t>
            </w:r>
          </w:p>
          <w:p w:rsidR="00DE68C1" w:rsidRPr="00B25038" w:rsidRDefault="00DE68C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But </w:t>
            </w:r>
            <m:oMath>
              <m:r>
                <w:rPr>
                  <w:rFonts w:ascii="Cambria Math" w:hAnsi="Cambria Math"/>
                </w:rPr>
                <m:t>a=1</m:t>
              </m:r>
            </m:oMath>
            <w:r w:rsidRPr="00B25038">
              <w:rPr>
                <w:rFonts w:ascii="Cambria Math" w:hAnsi="Cambria Math"/>
              </w:rPr>
              <w:t xml:space="preserve"> does not satisfy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2y</m:t>
                  </m:r>
                </m:e>
              </m:func>
              <m:r>
                <w:rPr>
                  <w:rFonts w:ascii="Cambria Math" w:hAnsi="Cambria Math"/>
                </w:rPr>
                <m:t>=a+1</m:t>
              </m:r>
            </m:oMath>
          </w:p>
          <w:p w:rsidR="00DE68C1" w:rsidRPr="00B25038" w:rsidRDefault="00DE68C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Thus, </w:t>
            </w:r>
            <m:oMath>
              <m:r>
                <w:rPr>
                  <w:rFonts w:ascii="Cambria Math" w:hAnsi="Cambria Math"/>
                </w:rPr>
                <m:t>a=-1</m:t>
              </m:r>
            </m:oMath>
            <w:r w:rsidRPr="00B25038">
              <w:rPr>
                <w:rFonts w:ascii="Cambria Math" w:hAnsi="Cambria Math"/>
              </w:rPr>
              <w:t xml:space="preserve"> only and we get</w:t>
            </w:r>
          </w:p>
          <w:p w:rsidR="00DE68C1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2y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DE68C1" w:rsidRPr="00B25038" w:rsidRDefault="006A1AF8" w:rsidP="000B4D3D">
            <w:pPr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2y</m:t>
                      </m:r>
                    </m:e>
                  </m:func>
                </m:e>
              </m:func>
              <m:r>
                <w:rPr>
                  <w:rFonts w:ascii="Cambria Math" w:hAnsi="Cambria Math"/>
                </w:rPr>
                <m:t xml:space="preserve">=0 </m:t>
              </m:r>
            </m:oMath>
            <w:r w:rsidR="00294891" w:rsidRPr="00B25038">
              <w:rPr>
                <w:rFonts w:ascii="Cambria Math" w:hAnsi="Cambria Math"/>
              </w:rPr>
              <w:t xml:space="preserve">     (iii)</w:t>
            </w:r>
          </w:p>
          <w:p w:rsidR="00DE68C1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2y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DE68C1" w:rsidRPr="00B25038" w:rsidRDefault="0029489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=1,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2y</m:t>
                    </m:r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DE68C1" w:rsidRPr="00B25038" w:rsidRDefault="00294891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=-1,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2y</m:t>
                  </m:r>
                </m:e>
              </m:func>
              <m:r>
                <w:rPr>
                  <w:rFonts w:ascii="Cambria Math" w:hAnsi="Cambria Math"/>
                </w:rPr>
                <m:t>=-1</m:t>
              </m:r>
            </m:oMath>
          </w:p>
          <w:p w:rsidR="00DE68C1" w:rsidRPr="00B25038" w:rsidRDefault="00DE68C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for which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2y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4F2AF4" w:rsidRPr="00B25038" w:rsidRDefault="00294891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>Given that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-8t+13</m:t>
                      </m:r>
                    </m:e>
                  </m:d>
                </m:e>
              </m:nary>
              <m:r>
                <w:rPr>
                  <w:rFonts w:ascii="Cambria Math" w:hAnsi="Cambria Math"/>
                </w:rPr>
                <m:t>dt=x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(a/x)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 (i)</w:t>
            </w:r>
          </w:p>
          <w:p w:rsidR="00FE6F28" w:rsidRPr="00B25038" w:rsidRDefault="00FE6F28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R.H.S. shows tha</w:t>
            </w:r>
            <w:r w:rsidR="006C3411" w:rsidRPr="00B25038">
              <w:rPr>
                <w:rFonts w:ascii="Cambria Math" w:hAnsi="Cambria Math"/>
              </w:rPr>
              <w:t xml:space="preserve">t </w:t>
            </w:r>
            <m:oMath>
              <m:r>
                <w:rPr>
                  <w:rFonts w:ascii="Cambria Math" w:hAnsi="Cambria Math"/>
                </w:rPr>
                <m:t>x≠0</m:t>
              </m:r>
            </m:oMath>
          </w:p>
          <w:p w:rsidR="006C3411" w:rsidRPr="00B25038" w:rsidRDefault="006C341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Integrating L.H.S., we get</w:t>
            </w:r>
          </w:p>
          <w:p w:rsidR="006C3411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-4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+13t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bSup>
                <m:r>
                  <w:rPr>
                    <w:rFonts w:ascii="Cambria Math" w:hAnsi="Cambria Math"/>
                  </w:rPr>
                  <m:t>=x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(a/x)</m:t>
                    </m:r>
                  </m:e>
                </m:func>
              </m:oMath>
            </m:oMathPara>
          </w:p>
          <w:p w:rsidR="006C3411" w:rsidRPr="00B25038" w:rsidRDefault="00294891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>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1/3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-12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+39x</m:t>
                  </m:r>
                </m:e>
              </m:d>
              <m:r>
                <w:rPr>
                  <w:rFonts w:ascii="Cambria Math" w:hAnsi="Cambria Math"/>
                </w:rPr>
                <m:t>=x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a/x</m:t>
                      </m:r>
                    </m:e>
                  </m:d>
                </m:e>
              </m:func>
            </m:oMath>
          </w:p>
          <w:p w:rsidR="006C3411" w:rsidRPr="00B25038" w:rsidRDefault="00294891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or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a/x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1/3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-12x+39</m:t>
                  </m:r>
                </m:e>
              </m:d>
              <m:r>
                <w:rPr>
                  <w:rFonts w:ascii="Cambria Math" w:hAnsi="Cambria Math"/>
                </w:rPr>
                <m:t xml:space="preserve">  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∵x≠0</m:t>
                  </m:r>
                </m:e>
              </m:d>
            </m:oMath>
          </w:p>
          <w:p w:rsidR="006C3411" w:rsidRPr="00B25038" w:rsidRDefault="006C3411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1/3</m:t>
                    </m:r>
                  </m:e>
                </m:d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x-6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+3</m:t>
                    </m:r>
                  </m:e>
                </m:d>
              </m:oMath>
            </m:oMathPara>
          </w:p>
          <w:p w:rsidR="006C3411" w:rsidRPr="00B25038" w:rsidRDefault="006C341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1/3</m:t>
                    </m:r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x-6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  <w:p w:rsidR="006C3411" w:rsidRPr="00B25038" w:rsidRDefault="006C341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But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a/x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≤1,</m:t>
              </m:r>
            </m:oMath>
            <w:r w:rsidR="00294891" w:rsidRPr="00B25038">
              <w:rPr>
                <w:rFonts w:ascii="Cambria Math" w:hAnsi="Cambria Math"/>
              </w:rPr>
              <w:t xml:space="preserve"> so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a/x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=1, </m:t>
              </m:r>
            </m:oMath>
            <w:r w:rsidRPr="00B25038">
              <w:rPr>
                <w:rFonts w:ascii="Cambria Math" w:hAnsi="Cambria Math"/>
              </w:rPr>
              <w:t xml:space="preserve">which is possible only for </w:t>
            </w:r>
            <m:oMath>
              <m:r>
                <w:rPr>
                  <w:rFonts w:ascii="Cambria Math" w:hAnsi="Cambria Math"/>
                </w:rPr>
                <m:t>x=6</m:t>
              </m:r>
            </m:oMath>
          </w:p>
          <w:p w:rsidR="006C3411" w:rsidRPr="00B25038" w:rsidRDefault="006C341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Then we have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a/6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6C3411" w:rsidRPr="00B25038" w:rsidRDefault="00294891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>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a/6=2nπ+π/2 </m:t>
              </m:r>
            </m:oMath>
            <w:r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a=12nπ+3π, n∈Z</m:t>
              </m:r>
            </m:oMath>
          </w:p>
          <w:p w:rsidR="006C3411" w:rsidRPr="00B25038" w:rsidRDefault="006C341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Hence, </w:t>
            </w:r>
            <m:oMath>
              <m:r>
                <w:rPr>
                  <w:rFonts w:ascii="Cambria Math" w:hAnsi="Cambria Math"/>
                </w:rPr>
                <m:t>x=6, a=12nπ+3π, n∈Z.</m:t>
              </m:r>
            </m:oMath>
          </w:p>
          <w:p w:rsidR="006C3411" w:rsidRPr="00B25038" w:rsidRDefault="006C341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>a∈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0, 100</m:t>
                  </m:r>
                </m:e>
              </m:d>
              <m:r>
                <w:rPr>
                  <w:rFonts w:ascii="Cambria Math" w:hAnsi="Cambria Math"/>
                </w:rPr>
                <m:t xml:space="preserve">, </m:t>
              </m:r>
            </m:oMath>
            <w:r w:rsidRPr="00B25038">
              <w:rPr>
                <w:rFonts w:ascii="Cambria Math" w:hAnsi="Cambria Math"/>
              </w:rPr>
              <w:t xml:space="preserve">there are exactly three values of </w:t>
            </w:r>
            <m:oMath>
              <m:r>
                <w:rPr>
                  <w:rFonts w:ascii="Cambria Math" w:hAnsi="Cambria Math"/>
                </w:rPr>
                <m:t xml:space="preserve">a=3π, 15π </m:t>
              </m:r>
            </m:oMath>
            <w:r w:rsidR="00294891" w:rsidRPr="00B25038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27π,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i.e., </m:t>
              </m:r>
            </m:oMath>
          </w:p>
          <w:p w:rsidR="00A320DB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&lt;x  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y+1</m:t>
                    </m:r>
                  </m:e>
                </m:d>
                <m:r>
                  <w:rPr>
                    <w:rFonts w:ascii="Cambria Math" w:hAnsi="Cambria Math"/>
                  </w:rPr>
                  <m:t>&lt;6  ⇒y∈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-7, 5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549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5329B8" w:rsidRPr="00B25038" w:rsidRDefault="008F1394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The given equation are</w:t>
            </w:r>
          </w:p>
          <w:p w:rsidR="008F1394" w:rsidRPr="00B25038" w:rsidRDefault="008F1394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x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y+3x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 xml:space="preserve">=14 </m:t>
              </m:r>
            </m:oMath>
            <w:r w:rsidR="00AE6C68" w:rsidRPr="00B25038">
              <w:rPr>
                <w:rFonts w:ascii="Cambria Math" w:hAnsi="Cambria Math"/>
              </w:rPr>
              <w:t>and     (i)</w:t>
            </w:r>
          </w:p>
          <w:p w:rsidR="008F1394" w:rsidRPr="00B25038" w:rsidRDefault="008F1394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x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+3x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 xml:space="preserve">=13 </m:t>
              </m:r>
            </m:oMath>
            <w:r w:rsidR="00AE6C68" w:rsidRPr="00B25038">
              <w:rPr>
                <w:rFonts w:ascii="Cambria Math" w:hAnsi="Cambria Math"/>
              </w:rPr>
              <w:t xml:space="preserve">            (ii)</w:t>
            </w:r>
          </w:p>
          <w:p w:rsidR="008F1394" w:rsidRPr="00B25038" w:rsidRDefault="008F1394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Adding Eqs. (i) and (ii), we have</w:t>
            </w:r>
          </w:p>
          <w:p w:rsidR="00DB459A" w:rsidRPr="00B25038" w:rsidRDefault="008F1394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y+3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y+3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=27</m:t>
                </m:r>
              </m:oMath>
            </m:oMathPara>
          </w:p>
          <w:p w:rsidR="00DB459A" w:rsidRPr="00B25038" w:rsidRDefault="00AE6C6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=27</m:t>
                </m:r>
              </m:oMath>
            </m:oMathPara>
          </w:p>
          <w:p w:rsidR="00DB459A" w:rsidRPr="00B25038" w:rsidRDefault="00AE6C6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1/3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 xml:space="preserve">=3 </m:t>
                </m:r>
              </m:oMath>
            </m:oMathPara>
          </w:p>
          <w:p w:rsidR="00DB459A" w:rsidRPr="00B25038" w:rsidRDefault="00DB459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Subtracting Eq. (ii) from Eq. (i), we have  </w:t>
            </w:r>
            <w:r w:rsidR="00AE6C68" w:rsidRPr="00B25038">
              <w:rPr>
                <w:rFonts w:ascii="Cambria Math" w:hAnsi="Cambria Math"/>
              </w:rPr>
              <w:t xml:space="preserve">   (iii)</w:t>
            </w:r>
          </w:p>
          <w:p w:rsidR="00DB459A" w:rsidRPr="00B25038" w:rsidRDefault="00DB459A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y+3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y-3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DB459A" w:rsidRPr="00B25038" w:rsidRDefault="00AE6C6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DB459A" w:rsidRPr="00B25038" w:rsidRDefault="00AE6C68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1/3</m:t>
                  </m:r>
                </m:sup>
              </m:sSup>
              <m: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func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>=1</m:t>
              </m:r>
            </m:oMath>
            <w:r w:rsidRPr="00B25038">
              <w:rPr>
                <w:rFonts w:ascii="Cambria Math" w:hAnsi="Cambria Math"/>
              </w:rPr>
              <w:t xml:space="preserve">    (iv)</w:t>
            </w:r>
          </w:p>
          <w:p w:rsidR="00DB459A" w:rsidRPr="00B25038" w:rsidRDefault="00DB459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Dividing Eq. (iii) by (iv), we get</w:t>
            </w:r>
          </w:p>
          <w:p w:rsidR="00DB459A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=3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-3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</m:oMath>
            </m:oMathPara>
          </w:p>
          <w:p w:rsidR="008F1394" w:rsidRPr="00B25038" w:rsidRDefault="00AE6C6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=1/2</m:t>
                </m:r>
              </m:oMath>
            </m:oMathPara>
          </w:p>
          <w:p w:rsidR="00DB459A" w:rsidRPr="00B25038" w:rsidRDefault="00DB459A" w:rsidP="000B4D3D">
            <w:pPr>
              <w:rPr>
                <w:rFonts w:ascii="Cambria Math" w:hAnsi="Cambria Math"/>
                <w:b/>
              </w:rPr>
            </w:pPr>
            <w:r w:rsidRPr="00B25038">
              <w:rPr>
                <w:rFonts w:ascii="Cambria Math" w:hAnsi="Cambria Math"/>
                <w:b/>
              </w:rPr>
              <w:t>Case I:</w:t>
            </w:r>
          </w:p>
          <w:p w:rsidR="00DB459A" w:rsidRPr="00B25038" w:rsidRDefault="006A1AF8" w:rsidP="000B4D3D">
            <w:pPr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=1/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oMath>
            <w:r w:rsidR="00AE6C68" w:rsidRPr="00B25038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=2/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rad>
            </m:oMath>
          </w:p>
          <w:p w:rsidR="00FA3295" w:rsidRPr="00B25038" w:rsidRDefault="00FA3295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y=2nπ+α</m:t>
              </m:r>
            </m:oMath>
            <w:r w:rsidR="00AE6C68" w:rsidRPr="00B25038">
              <w:rPr>
                <w:rFonts w:ascii="Cambria Math" w:hAnsi="Cambria Math"/>
              </w:rPr>
              <w:t>, where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0&lt;α&lt;π/2</m:t>
              </m:r>
            </m:oMath>
            <w:r w:rsidR="00AE6C68" w:rsidRPr="00B25038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=1/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rad>
            </m:oMath>
          </w:p>
          <w:p w:rsidR="00FA3295" w:rsidRPr="00B25038" w:rsidRDefault="00FA3295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i.e., </w:t>
            </w:r>
            <m:oMath>
              <m:r>
                <w:rPr>
                  <w:rFonts w:ascii="Cambria Math" w:hAnsi="Cambria Math"/>
                </w:rPr>
                <m:t>y</m:t>
              </m:r>
            </m:oMath>
            <w:r w:rsidRPr="00B25038">
              <w:rPr>
                <w:rFonts w:ascii="Cambria Math" w:hAnsi="Cambria Math"/>
              </w:rPr>
              <w:t xml:space="preserve"> lies in the first quadrant</w:t>
            </w:r>
          </w:p>
          <w:p w:rsidR="00FA3295" w:rsidRPr="00B25038" w:rsidRDefault="00FA3295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From Eqs. (iii),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1/3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3/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5</m:t>
                      </m:r>
                    </m:e>
                  </m:rad>
                </m:e>
              </m:d>
              <m:r>
                <w:rPr>
                  <w:rFonts w:ascii="Cambria Math" w:hAnsi="Cambria Math"/>
                </w:rPr>
                <m:t>=3</m:t>
              </m:r>
            </m:oMath>
            <w:r w:rsidR="00AE6C68" w:rsidRPr="00B25038">
              <w:rPr>
                <w:rFonts w:ascii="Cambria Math" w:hAnsi="Cambria Math"/>
              </w:rPr>
              <w:t xml:space="preserve"> 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x=5/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rad>
            </m:oMath>
          </w:p>
          <w:p w:rsidR="00FA3295" w:rsidRPr="00B25038" w:rsidRDefault="00FA3295" w:rsidP="000B4D3D">
            <w:pPr>
              <w:rPr>
                <w:rFonts w:ascii="Cambria Math" w:hAnsi="Cambria Math"/>
                <w:b/>
              </w:rPr>
            </w:pPr>
            <w:r w:rsidRPr="00B25038">
              <w:rPr>
                <w:rFonts w:ascii="Cambria Math" w:hAnsi="Cambria Math"/>
                <w:b/>
              </w:rPr>
              <w:t>Case II:</w:t>
            </w:r>
          </w:p>
          <w:p w:rsidR="00FA3295" w:rsidRPr="00B25038" w:rsidRDefault="006A1AF8" w:rsidP="000B4D3D">
            <w:pPr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=-1/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rad>
            </m:oMath>
            <w:r w:rsidR="00AE6C68" w:rsidRPr="00B25038">
              <w:rPr>
                <w:rFonts w:ascii="Cambria Math" w:hAnsi="Cambria Math"/>
              </w:rPr>
              <w:t xml:space="preserve"> 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=-2/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rad>
            </m:oMath>
          </w:p>
          <w:p w:rsidR="00FA3295" w:rsidRPr="00B25038" w:rsidRDefault="00FA3295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y=2nπ+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π+α</m:t>
                  </m:r>
                </m:e>
              </m:d>
            </m:oMath>
            <w:r w:rsidR="00AE6C68" w:rsidRPr="00B25038">
              <w:rPr>
                <w:rFonts w:ascii="Cambria Math" w:hAnsi="Cambria Math"/>
              </w:rPr>
              <w:t>, where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0&lt;α&lt;π/2 </m:t>
              </m:r>
            </m:oMath>
            <w:r w:rsidR="00AE6C68" w:rsidRPr="00B25038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>=-1/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rad>
            </m:oMath>
          </w:p>
          <w:p w:rsidR="00FA3295" w:rsidRPr="00B25038" w:rsidRDefault="00FA3295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i.e., </w:t>
            </w:r>
            <m:oMath>
              <m:r>
                <w:rPr>
                  <w:rFonts w:ascii="Cambria Math" w:hAnsi="Cambria Math"/>
                </w:rPr>
                <m:t>y</m:t>
              </m:r>
            </m:oMath>
            <w:r w:rsidRPr="00B25038">
              <w:rPr>
                <w:rFonts w:ascii="Cambria Math" w:hAnsi="Cambria Math"/>
              </w:rPr>
              <w:t xml:space="preserve"> lies in the 3</w:t>
            </w:r>
            <w:r w:rsidRPr="00B25038">
              <w:rPr>
                <w:rFonts w:ascii="Cambria Math" w:hAnsi="Cambria Math"/>
                <w:vertAlign w:val="superscript"/>
              </w:rPr>
              <w:t>rd</w:t>
            </w:r>
            <w:r w:rsidRPr="00B25038">
              <w:rPr>
                <w:rFonts w:ascii="Cambria Math" w:hAnsi="Cambria Math"/>
              </w:rPr>
              <w:t xml:space="preserve"> quadrant</w:t>
            </w:r>
          </w:p>
          <w:p w:rsidR="00DB459A" w:rsidRPr="00B25038" w:rsidRDefault="00025969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</w:t>
            </w:r>
            <w:r w:rsidR="00FA3295" w:rsidRPr="00B25038">
              <w:rPr>
                <w:rFonts w:ascii="Cambria Math" w:hAnsi="Cambria Math"/>
              </w:rPr>
              <w:t xml:space="preserve">herefore, from Eq.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1/3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-3/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5</m:t>
                      </m:r>
                    </m:e>
                  </m:rad>
                </m:e>
              </m:d>
              <m:r>
                <w:rPr>
                  <w:rFonts w:ascii="Cambria Math" w:hAnsi="Cambria Math"/>
                </w:rPr>
                <m:t xml:space="preserve">=3 </m:t>
              </m:r>
            </m:oMath>
            <w:r w:rsidR="00AE6C68" w:rsidRPr="00B25038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x=-5/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rad>
            </m:oMath>
          </w:p>
          <w:p w:rsidR="00FA3295" w:rsidRPr="00B25038" w:rsidRDefault="00FA3295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Thus,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+2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func>
              <m:r>
                <w:rPr>
                  <w:rFonts w:ascii="Cambria Math" w:hAnsi="Cambria Math"/>
                </w:rPr>
                <m:t>=1/5+8/5=9/5</m:t>
              </m:r>
            </m:oMath>
          </w:p>
          <w:p w:rsidR="00FA3295" w:rsidRPr="00B25038" w:rsidRDefault="00FA3295" w:rsidP="000B4D3D">
            <w:pPr>
              <w:rPr>
                <w:rFonts w:ascii="Cambria Math" w:hAnsi="Cambria Math"/>
                <w:i/>
              </w:rPr>
            </w:pPr>
            <w:r w:rsidRPr="00B25038">
              <w:rPr>
                <w:rFonts w:ascii="Cambria Math" w:hAnsi="Cambria Math"/>
              </w:rPr>
              <w:t xml:space="preserve">Also there are exactly six values of </w:t>
            </w:r>
            <m:oMath>
              <m:r>
                <w:rPr>
                  <w:rFonts w:ascii="Cambria Math" w:hAnsi="Cambria Math"/>
                </w:rPr>
                <m:t>y∈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6π</m:t>
                  </m:r>
                </m:e>
              </m:d>
              <m:r>
                <w:rPr>
                  <w:rFonts w:ascii="Cambria Math" w:hAnsi="Cambria Math"/>
                </w:rPr>
                <m:t>,</m:t>
              </m:r>
            </m:oMath>
            <w:r w:rsidRPr="00B25038">
              <w:rPr>
                <w:rFonts w:ascii="Cambria Math" w:hAnsi="Cambria Math"/>
              </w:rPr>
              <w:t xml:space="preserve"> three in </w:t>
            </w:r>
            <m:oMath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st</m:t>
                  </m:r>
                  <m:ctrlPr>
                    <w:rPr>
                      <w:rFonts w:ascii="Cambria Math" w:hAnsi="Cambria Math"/>
                      <w:vertAlign w:val="superscript"/>
                    </w:rPr>
                  </m:ctrlPr>
                </m:sup>
              </m:sSup>
            </m:oMath>
            <w:r w:rsidRPr="00B25038">
              <w:rPr>
                <w:rFonts w:ascii="Cambria Math" w:hAnsi="Cambria Math"/>
              </w:rPr>
              <w:t xml:space="preserve"> quadrant and three in </w:t>
            </w:r>
            <m:oMath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rd</m:t>
                  </m:r>
                </m:sup>
              </m:sSup>
            </m:oMath>
            <w:r w:rsidRPr="00B25038">
              <w:rPr>
                <w:rFonts w:ascii="Cambria Math" w:hAnsi="Cambria Math"/>
              </w:rPr>
              <w:t xml:space="preserve"> quadrant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D91FA2" w:rsidRPr="00DB5034" w:rsidRDefault="00A0264D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We have,</w:t>
            </w:r>
          </w:p>
          <w:p w:rsidR="00A0264D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s-a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=2,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s-b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=3,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s-c</m:t>
                    </m:r>
                  </m:den>
                </m:f>
                <m:r>
                  <w:rPr>
                    <w:rFonts w:ascii="Cambria Math" w:hAnsi="Cambria Math"/>
                  </w:rPr>
                  <m:t>=6</m:t>
                </m:r>
              </m:oMath>
            </m:oMathPara>
          </w:p>
          <w:p w:rsidR="00A0264D" w:rsidRPr="00DB5034" w:rsidRDefault="00211AD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Given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∆=6,</m:t>
              </m:r>
            </m:oMath>
          </w:p>
          <w:p w:rsidR="00A0264D" w:rsidRPr="00DB5034" w:rsidRDefault="00A0264D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∴s-a=3    </m:t>
              </m:r>
            </m:oMath>
            <w:r w:rsidR="00211ADF" w:rsidRPr="00DB5034">
              <w:rPr>
                <w:rFonts w:ascii="Cambria Math" w:hAnsi="Cambria Math"/>
              </w:rPr>
              <w:t>(i)</w:t>
            </w:r>
          </w:p>
          <w:p w:rsidR="00A0264D" w:rsidRPr="00DB5034" w:rsidRDefault="00A0264D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s-b=2       </m:t>
              </m:r>
            </m:oMath>
            <w:r w:rsidR="00211ADF" w:rsidRPr="00DB5034">
              <w:rPr>
                <w:rFonts w:ascii="Cambria Math" w:hAnsi="Cambria Math"/>
              </w:rPr>
              <w:t>(ii)</w:t>
            </w:r>
          </w:p>
          <w:p w:rsidR="00A0264D" w:rsidRPr="00DB5034" w:rsidRDefault="00A0264D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s-c=1       </m:t>
              </m:r>
            </m:oMath>
            <w:r w:rsidR="00211ADF" w:rsidRPr="00DB5034">
              <w:rPr>
                <w:rFonts w:ascii="Cambria Math" w:hAnsi="Cambria Math"/>
              </w:rPr>
              <w:t>(iii)</w:t>
            </w:r>
          </w:p>
          <w:p w:rsidR="00A0264D" w:rsidRPr="00DB5034" w:rsidRDefault="00A0264D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Adding Eq. (i) and (ii), </w:t>
            </w:r>
            <m:oMath>
              <m:r>
                <w:rPr>
                  <w:rFonts w:ascii="Cambria Math" w:hAnsi="Cambria Math"/>
                </w:rPr>
                <m:t xml:space="preserve">2s-a-b=5 ⇒a+b+c-a-b=5 </m:t>
              </m:r>
            </m:oMath>
            <w:r w:rsidR="00211ADF" w:rsidRPr="00DB5034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c=5</m:t>
              </m:r>
            </m:oMath>
          </w:p>
          <w:p w:rsidR="00A0264D" w:rsidRPr="00DB5034" w:rsidRDefault="00A0264D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Adding Eqs. (i) and (iii), </w:t>
            </w:r>
            <m:oMath>
              <m:r>
                <w:rPr>
                  <w:rFonts w:ascii="Cambria Math" w:hAnsi="Cambria Math"/>
                </w:rPr>
                <m:t>2s-a-c=4,  ∴b=4</m:t>
              </m:r>
            </m:oMath>
          </w:p>
          <w:p w:rsidR="00A0264D" w:rsidRPr="00DB5034" w:rsidRDefault="00211AD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</w:t>
            </w:r>
            <w:r w:rsidR="00A0264D" w:rsidRPr="00DB5034">
              <w:rPr>
                <w:rFonts w:ascii="Cambria Math" w:hAnsi="Cambria Math"/>
              </w:rPr>
              <w:t xml:space="preserve">nd adding Eqs. (ii) and (iii), </w:t>
            </w:r>
            <m:oMath>
              <m:r>
                <w:rPr>
                  <w:rFonts w:ascii="Cambria Math" w:hAnsi="Cambria Math"/>
                </w:rPr>
                <m:t>2s-b-c=3,  ∴a=3</m:t>
              </m:r>
            </m:oMath>
          </w:p>
          <w:p w:rsidR="00A0264D" w:rsidRPr="00DB5034" w:rsidRDefault="00A0264D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Hence the sides of the </w:t>
            </w:r>
            <m:oMath>
              <m:r>
                <w:rPr>
                  <w:rFonts w:ascii="Cambria Math" w:hAnsi="Cambria Math"/>
                </w:rPr>
                <m:t>∆</m:t>
              </m:r>
            </m:oMath>
            <w:r w:rsidRPr="00DB5034">
              <w:rPr>
                <w:rFonts w:ascii="Cambria Math" w:hAnsi="Cambria Math"/>
              </w:rPr>
              <w:t xml:space="preserve"> are </w:t>
            </w:r>
            <m:oMath>
              <m:r>
                <w:rPr>
                  <w:rFonts w:ascii="Cambria Math" w:hAnsi="Cambria Math"/>
                </w:rPr>
                <m:t>a=3, b=4, c=5</m:t>
              </m:r>
            </m:oMath>
          </w:p>
          <w:p w:rsidR="00A0264D" w:rsidRPr="00DB5034" w:rsidRDefault="00A0264D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Since the triangle is right angled, the greatest angle is </w:t>
            </w:r>
            <m:oMath>
              <m:r>
                <w:rPr>
                  <w:rFonts w:ascii="Cambria Math" w:hAnsi="Cambria Math"/>
                </w:rPr>
                <m:t>90°</m:t>
              </m:r>
            </m:oMath>
          </w:p>
          <w:p w:rsidR="007874DD" w:rsidRPr="00DB5034" w:rsidRDefault="00355526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Also, the least angle is opposite to side </w:t>
            </w:r>
            <m:oMath>
              <m:r>
                <w:rPr>
                  <w:rFonts w:ascii="Cambria Math" w:hAnsi="Cambria Math"/>
                </w:rPr>
                <m:t>a,</m:t>
              </m:r>
            </m:oMath>
            <w:r w:rsidRPr="00DB5034">
              <w:rPr>
                <w:rFonts w:ascii="Cambria Math" w:hAnsi="Cambria Math"/>
              </w:rPr>
              <w:t xml:space="preserve"> which is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5</m:t>
                      </m:r>
                    </m:den>
                  </m:f>
                </m:e>
              </m:func>
            </m:oMath>
          </w:p>
          <w:p w:rsidR="007874DD" w:rsidRPr="00DB5034" w:rsidRDefault="00211AD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⇒90°-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den>
                    </m:f>
                  </m:e>
                </m:func>
              </m:oMath>
            </m:oMathPara>
          </w:p>
          <w:p w:rsidR="007874DD" w:rsidRPr="00DB5034" w:rsidRDefault="00211AD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Also,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R=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abc</m:t>
                  </m:r>
                </m:num>
                <m:den>
                  <m:r>
                    <w:rPr>
                      <w:rFonts w:ascii="Cambria Math" w:hAnsi="Cambria Math"/>
                    </w:rPr>
                    <m:t>4∆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60</m:t>
                  </m:r>
                </m:num>
                <m:den>
                  <m:r>
                    <w:rPr>
                      <w:rFonts w:ascii="Cambria Math" w:hAnsi="Cambria Math"/>
                    </w:rPr>
                    <m:t>24</m:t>
                  </m:r>
                </m:den>
              </m:f>
              <m:r>
                <w:rPr>
                  <w:rFonts w:ascii="Cambria Math" w:hAnsi="Cambria Math"/>
                </w:rPr>
                <m:t>=2.5</m:t>
              </m:r>
            </m:oMath>
          </w:p>
          <w:p w:rsidR="00355526" w:rsidRPr="00DB5034" w:rsidRDefault="007874DD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r=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A23E34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</m:oMath>
            </m:oMathPara>
          </w:p>
          <w:p w:rsidR="00573BB9" w:rsidRPr="00DB5034" w:rsidRDefault="00211AD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A-B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A-B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</m:oMath>
            </m:oMathPara>
          </w:p>
          <w:p w:rsidR="00573BB9" w:rsidRPr="00DB5034" w:rsidRDefault="00211AD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</m:oMath>
            </m:oMathPara>
          </w:p>
          <w:p w:rsidR="00573BB9" w:rsidRPr="00DB5034" w:rsidRDefault="00211AD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573BB9" w:rsidRPr="00DB5034" w:rsidRDefault="0041182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Now, 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A-B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a-b</m:t>
                  </m:r>
                </m:num>
                <m:den>
                  <m:r>
                    <w:rPr>
                      <w:rFonts w:ascii="Cambria Math" w:hAnsi="Cambria Math"/>
                    </w:rPr>
                    <m:t>a+b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</w:p>
          <w:p w:rsidR="00573BB9" w:rsidRPr="00DB5034" w:rsidRDefault="00211AD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6-3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6+3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  <w:p w:rsidR="00573BB9" w:rsidRPr="00DB5034" w:rsidRDefault="00211AD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=1  ⇒C=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573BB9" w:rsidRPr="00DB5034" w:rsidRDefault="0041182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Area of triangle</w:t>
            </w:r>
            <m:oMath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ab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×6×3×1=9</m:t>
              </m:r>
            </m:oMath>
          </w:p>
          <w:p w:rsidR="00573BB9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1</m:t>
                    </m:r>
                  </m:den>
                </m:f>
              </m:oMath>
            </m:oMathPara>
          </w:p>
          <w:p w:rsidR="00573BB9" w:rsidRPr="00DB5034" w:rsidRDefault="00211AD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45</m:t>
                    </m:r>
                  </m:e>
                </m:rad>
              </m:oMath>
            </m:oMathPara>
          </w:p>
          <w:p w:rsidR="00AC26E6" w:rsidRPr="00DB5034" w:rsidRDefault="00211AD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(b)</w:t>
            </w:r>
          </w:p>
          <w:p w:rsidR="0045402F" w:rsidRPr="00DB5034" w:rsidRDefault="0045402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607" w:dyaOrig="3343">
                <v:shape id="_x0000_i1065" type="#_x0000_t75" style="width:129.6pt;height:93.6pt" o:ole="">
                  <v:imagedata r:id="IM3S1071S0" o:title=""/>
                </v:shape>
                <o:OLEObject Type="Embed" ProgID="ChemDraw.Document.6.0" ShapeID="_x0000_i1065" DrawAspect="Content" ObjectID="_1478862263" r:id="OM3S1071S0"/>
              </w:object>
            </w:r>
          </w:p>
          <w:p w:rsidR="003D7B04" w:rsidRPr="00DB5034" w:rsidRDefault="003D7B0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We have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=∆,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=∆,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=∆</m:t>
              </m:r>
            </m:oMath>
          </w:p>
          <w:p w:rsidR="003D7B04" w:rsidRPr="00DB5034" w:rsidRDefault="00ED7F5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</m:oMath>
            </m:oMathPara>
          </w:p>
          <w:p w:rsidR="003D7B04" w:rsidRPr="00DB5034" w:rsidRDefault="003D7B0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∆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8D4760" w:rsidRPr="00DB5034" w:rsidRDefault="008D4760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We have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ap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 ∆,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bp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 ∆,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 ∆</m:t>
              </m:r>
            </m:oMath>
          </w:p>
          <w:p w:rsidR="008D4760" w:rsidRPr="00DB5034" w:rsidRDefault="008D4760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8D4760" w:rsidRPr="00DB5034" w:rsidRDefault="008D4760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den>
                </m:f>
                <m:r>
                  <w:rPr>
                    <w:rFonts w:ascii="Cambria Math" w:hAnsi="Cambria Math"/>
                  </w:rPr>
                  <m:t xml:space="preserve">+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den>
                </m:f>
                <m:r>
                  <w:rPr>
                    <w:rFonts w:ascii="Cambria Math" w:hAnsi="Cambria Math"/>
                  </w:rPr>
                  <m:t xml:space="preserve">+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den>
                </m:f>
                <m: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 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∆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8D4760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2∆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2∆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2∆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a+b+c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2∆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2s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2∆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∆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</m:oMath>
            </m:oMathPara>
          </w:p>
          <w:p w:rsidR="00F9289B" w:rsidRPr="00DB5034" w:rsidRDefault="00F9289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L.H.S.=cos</m:t>
                </m:r>
                <m:r>
                  <w:rPr>
                    <w:rFonts w:ascii="Cambria Math" w:hAnsi="Cambria Math"/>
                  </w:rPr>
                  <m:t>A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2∆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+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  <m:r>
                  <w:rPr>
                    <w:rFonts w:ascii="Cambria Math" w:hAnsi="Cambria Math"/>
                  </w:rPr>
                  <m:t>B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2∆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+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  <m:r>
                  <w:rPr>
                    <w:rFonts w:ascii="Cambria Math" w:hAnsi="Cambria Math"/>
                  </w:rPr>
                  <m:t xml:space="preserve">C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2∆</m:t>
                    </m:r>
                  </m:den>
                </m:f>
              </m:oMath>
            </m:oMathPara>
          </w:p>
          <w:p w:rsidR="008D4760" w:rsidRPr="00DB5034" w:rsidRDefault="00F9289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2∆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(2R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  <m:r>
                  <w:rPr>
                    <w:rFonts w:ascii="Cambria Math" w:hAnsi="Cambria Math"/>
                  </w:rPr>
                  <m:t xml:space="preserve">A+2R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  <m:r>
                  <w:rPr>
                    <w:rFonts w:ascii="Cambria Math" w:hAnsi="Cambria Math"/>
                  </w:rPr>
                  <m:t>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B+2R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F9289B" w:rsidRPr="00DB5034" w:rsidRDefault="00F9289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2∆</m:t>
                    </m:r>
                  </m:den>
                </m:f>
                <m:r>
                  <w:rPr>
                    <w:rFonts w:ascii="Cambria Math" w:hAnsi="Cambria Math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  <m:r>
                  <w:rPr>
                    <w:rFonts w:ascii="Cambria Math" w:hAnsi="Cambria Math"/>
                  </w:rPr>
                  <m:t>2A+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2C</m:t>
                    </m:r>
                  </m:e>
                </m:fun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F9289B" w:rsidRPr="00DB5034" w:rsidRDefault="00F9289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2∆</m:t>
                    </m:r>
                  </m:den>
                </m:f>
                <m:r>
                  <w:rPr>
                    <w:rFonts w:ascii="Cambria Math" w:hAnsi="Cambria Math"/>
                  </w:rPr>
                  <m:t>(4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  <m:r>
                  <w:rPr>
                    <w:rFonts w:ascii="Cambria Math" w:hAnsi="Cambria Math"/>
                  </w:rPr>
                  <m:t>A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F9289B" w:rsidRPr="00DB5034" w:rsidRDefault="00F9289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4R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2∆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2R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2R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  <w:p w:rsidR="00F9289B" w:rsidRPr="00DB5034" w:rsidRDefault="00F9289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∆R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ab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e>
                </m:d>
              </m:oMath>
            </m:oMathPara>
          </w:p>
          <w:p w:rsidR="00F9289B" w:rsidRPr="00DB5034" w:rsidRDefault="00F9289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R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∆R</m:t>
                    </m:r>
                  </m:den>
                </m:f>
                <m:r>
                  <w:rPr>
                    <w:rFonts w:ascii="Cambria Math" w:hAnsi="Cambria Math"/>
                  </w:rPr>
                  <m:t>∆ 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(d)</w:t>
            </w:r>
          </w:p>
          <w:p w:rsidR="000770FC" w:rsidRPr="00DB5034" w:rsidRDefault="000770F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Applying sine formula in </w:t>
            </w:r>
            <m:oMath>
              <m:r>
                <w:rPr>
                  <w:rFonts w:ascii="Cambria Math" w:hAnsi="Cambria Math"/>
                </w:rPr>
                <m:t xml:space="preserve">∆AOB, </m:t>
              </m:r>
            </m:oMath>
            <w:r w:rsidRPr="00DB5034">
              <w:rPr>
                <w:rFonts w:ascii="Cambria Math" w:hAnsi="Cambria Math"/>
              </w:rPr>
              <w:t>we have</w:t>
            </w:r>
          </w:p>
          <w:p w:rsidR="000770FC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OA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∠ABO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AB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∠AOB</m:t>
                        </m:r>
                      </m:e>
                    </m:func>
                  </m:den>
                </m:f>
              </m:oMath>
            </m:oMathPara>
          </w:p>
          <w:p w:rsidR="0045402F" w:rsidRPr="00DB5034" w:rsidRDefault="0045402F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622" w:dyaOrig="3401">
                <v:shape id="_x0000_i1066" type="#_x0000_t75" style="width:136.8pt;height:100.8pt" o:ole="">
                  <v:imagedata r:id="IM3S1062S0" o:title=""/>
                </v:shape>
                <o:OLEObject Type="Embed" ProgID="ChemDraw.Document.6.0" ShapeID="_x0000_i1066" DrawAspect="Content" ObjectID="_1478862264" r:id="OM3S1062S0"/>
              </w:object>
            </w:r>
          </w:p>
          <w:p w:rsidR="000770FC" w:rsidRPr="00DB5034" w:rsidRDefault="00ED7F5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⇒OA=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∠ABO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∠AOB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B-θ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  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0770FC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∵∠ABO=B-θ, ∠AOB=180°-θ-∠ABO=180°-B</m:t>
                    </m:r>
                  </m:e>
                </m:d>
              </m:oMath>
            </m:oMathPara>
          </w:p>
          <w:p w:rsidR="000770FC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OA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∠ACO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AC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∠AOC</m:t>
                        </m:r>
                      </m:e>
                    </m:func>
                  </m:den>
                </m:f>
              </m:oMath>
            </m:oMathPara>
          </w:p>
          <w:p w:rsidR="000770FC" w:rsidRPr="00DB5034" w:rsidRDefault="00ED7F5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⇒OA=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∠ACO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∠AOC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 xml:space="preserve">  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0770FC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∵∠OAC=A-θ, ∠OAC=A-θ, ∠AOC=180°-θ-∠OAC=180°-A</m:t>
                    </m:r>
                  </m:e>
                </m:d>
              </m:oMath>
            </m:oMathPara>
          </w:p>
          <w:p w:rsidR="000770FC" w:rsidRPr="00DB5034" w:rsidRDefault="000770F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From Eqs. (i) and (ii), we have</w:t>
            </w:r>
          </w:p>
          <w:p w:rsidR="000770FC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B-θ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den>
                </m:f>
              </m:oMath>
            </m:oMathPara>
          </w:p>
          <w:p w:rsidR="000770FC" w:rsidRPr="00DB5034" w:rsidRDefault="000770F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B-θ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oMath>
            </m:oMathPara>
          </w:p>
          <w:p w:rsidR="000770FC" w:rsidRPr="00DB5034" w:rsidRDefault="000770F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A+C</m:t>
                        </m:r>
                      </m:e>
                    </m:d>
                  </m:e>
                </m:func>
              </m:oMath>
            </m:oMathPara>
          </w:p>
          <w:p w:rsidR="000770FC" w:rsidRPr="00DB5034" w:rsidRDefault="00ED7F5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=2R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e>
                </m:d>
              </m:oMath>
            </m:oMathPara>
          </w:p>
          <w:p w:rsidR="000770FC" w:rsidRPr="00DB5034" w:rsidRDefault="000770F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Dividing both sides by </w:t>
            </w:r>
            <m:oMath>
              <m:r>
                <w:rPr>
                  <w:rFonts w:ascii="Cambria Math" w:hAnsi="Cambria Math"/>
                </w:rPr>
                <m:t>2R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,</m:t>
              </m:r>
            </m:oMath>
            <w:r w:rsidRPr="00DB5034">
              <w:rPr>
                <w:rFonts w:ascii="Cambria Math" w:hAnsi="Cambria Math"/>
              </w:rPr>
              <w:t xml:space="preserve"> we get</w:t>
            </w:r>
          </w:p>
          <w:p w:rsidR="000770FC" w:rsidRPr="00DB5034" w:rsidRDefault="009C4598" w:rsidP="006B0C02">
            <w:pPr>
              <w:rPr>
                <w:rFonts w:ascii="Cambria Math" w:hAnsi="Cambria Math"/>
              </w:rPr>
            </w:pP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cot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 xml:space="preserve">  </m:t>
              </m:r>
            </m:oMath>
            <w:r w:rsidR="00ED7F5F" w:rsidRPr="00DB5034">
              <w:rPr>
                <w:rFonts w:ascii="Cambria Math" w:hAnsi="Cambria Math"/>
              </w:rPr>
              <w:t>(iii)</w:t>
            </w:r>
          </w:p>
          <w:p w:rsidR="000770FC" w:rsidRPr="00DB5034" w:rsidRDefault="000770F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Squaring both sides, we have</w:t>
            </w:r>
          </w:p>
          <w:p w:rsidR="000770FC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+2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 B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e>
                </m:d>
              </m:oMath>
            </m:oMathPara>
          </w:p>
          <w:p w:rsidR="000770FC" w:rsidRPr="00DB5034" w:rsidRDefault="00ED7F5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cosec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θ-1=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cosec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cosec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B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cosec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C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w:rPr>
                    <w:rFonts w:ascii="Cambria Math" w:hAnsi="Cambria Math"/>
                  </w:rPr>
                  <m:t>+2</m:t>
                </m:r>
              </m:oMath>
            </m:oMathPara>
          </w:p>
          <w:p w:rsidR="000770FC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since in </m:t>
                    </m:r>
                    <m:r>
                      <w:rPr>
                        <w:rFonts w:ascii="Cambria Math" w:hAnsi="Cambria Math"/>
                      </w:rPr>
                      <m:t>∆ABC,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=1</m:t>
                    </m:r>
                  </m:e>
                </m:d>
              </m:oMath>
            </m:oMathPara>
          </w:p>
          <w:p w:rsidR="000770FC" w:rsidRPr="00DB5034" w:rsidRDefault="00220FF0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cosec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θ=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cosec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A+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cosec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B+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cosec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  <w:p w:rsidR="000770FC" w:rsidRPr="00DB5034" w:rsidRDefault="000770F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Area of triangle </w:t>
            </w:r>
            <m:oMath>
              <m:r>
                <w:rPr>
                  <w:rFonts w:ascii="Cambria Math" w:hAnsi="Cambria Math"/>
                </w:rPr>
                <m:t>ABC,</m:t>
              </m:r>
            </m:oMath>
          </w:p>
          <w:p w:rsidR="000770FC" w:rsidRPr="00DB5034" w:rsidRDefault="000770F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∆=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 OB+bOC+cOA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0770FC" w:rsidRPr="00DB5034" w:rsidRDefault="000770F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2aOB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+2b OC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+2c OA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</m:oMath>
            </m:oMathPara>
          </w:p>
          <w:p w:rsidR="000770FC" w:rsidRPr="00DB5034" w:rsidRDefault="000770F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d>
              </m:oMath>
            </m:oMathPara>
          </w:p>
          <w:p w:rsidR="000770FC" w:rsidRPr="00DB5034" w:rsidRDefault="000770F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(c)</w:t>
            </w:r>
          </w:p>
          <w:p w:rsidR="00F34985" w:rsidRPr="00DB5034" w:rsidRDefault="00BA4A2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382" w:dyaOrig="368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5.5pt;height:93.75pt" o:ole="">
                  <v:imagedata r:id="IM3S1065S0" o:title=""/>
                </v:shape>
                <o:OLEObject Type="Embed" ProgID="ChemDraw.Document.6.0" ShapeID="_x0000_i1025" DrawAspect="Content" ObjectID="_1541601371" r:id="OM3S1065S0"/>
              </w:object>
            </w:r>
          </w:p>
          <w:p w:rsidR="00634D2D" w:rsidRPr="00DB5034" w:rsidRDefault="00BA4A2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Points </w:t>
            </w:r>
            <m:oMath>
              <m:r>
                <w:rPr>
                  <w:rFonts w:ascii="Cambria Math" w:hAnsi="Cambria Math"/>
                </w:rPr>
                <m:t>B, F, H, D</m:t>
              </m:r>
            </m:oMath>
            <w:r w:rsidRPr="00DB5034">
              <w:rPr>
                <w:rFonts w:ascii="Cambria Math" w:hAnsi="Cambria Math"/>
              </w:rPr>
              <w:t xml:space="preserve"> are concyclic </w:t>
            </w:r>
            <m:oMath>
              <m:r>
                <w:rPr>
                  <w:rFonts w:ascii="Cambria Math" w:hAnsi="Cambria Math"/>
                </w:rPr>
                <m:t>⇒∠HDF=∠HBF=90°-A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=∠EBA</m:t>
                  </m:r>
                </m:e>
              </m:d>
            </m:oMath>
          </w:p>
          <w:p w:rsidR="00634D2D" w:rsidRPr="00DB5034" w:rsidRDefault="00BA4A2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Points </w:t>
            </w:r>
            <m:oMath>
              <m:r>
                <w:rPr>
                  <w:rFonts w:ascii="Cambria Math" w:hAnsi="Cambria Math"/>
                </w:rPr>
                <m:t>E, H, D, C</m:t>
              </m:r>
            </m:oMath>
            <w:r w:rsidRPr="00DB5034">
              <w:rPr>
                <w:rFonts w:ascii="Cambria Math" w:hAnsi="Cambria Math"/>
              </w:rPr>
              <w:t xml:space="preserve"> are concyclic </w:t>
            </w:r>
            <m:oMath>
              <m:r>
                <w:rPr>
                  <w:rFonts w:ascii="Cambria Math" w:hAnsi="Cambria Math"/>
                </w:rPr>
                <m:t>⇒∠HDE=∠HCE=90°-A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=∠FCA</m:t>
                  </m:r>
                </m:e>
              </m:d>
            </m:oMath>
          </w:p>
          <w:p w:rsidR="00634D2D" w:rsidRPr="00DB5034" w:rsidRDefault="00BA4A2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Hence, line </w:t>
            </w:r>
            <m:oMath>
              <m:r>
                <w:rPr>
                  <w:rFonts w:ascii="Cambria Math" w:hAnsi="Cambria Math"/>
                </w:rPr>
                <m:t>AD</m:t>
              </m:r>
            </m:oMath>
            <w:r w:rsidRPr="00DB5034">
              <w:rPr>
                <w:rFonts w:ascii="Cambria Math" w:hAnsi="Cambria Math"/>
              </w:rPr>
              <w:t xml:space="preserve"> is an angle bisector of </w:t>
            </w:r>
            <m:oMath>
              <m:r>
                <w:rPr>
                  <w:rFonts w:ascii="Cambria Math" w:hAnsi="Cambria Math"/>
                </w:rPr>
                <m:t>∠FDE</m:t>
              </m:r>
            </m:oMath>
          </w:p>
          <w:p w:rsidR="00634D2D" w:rsidRPr="00DB5034" w:rsidRDefault="00BA4A2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Therefore, </w:t>
            </w:r>
            <m:oMath>
              <m:r>
                <w:rPr>
                  <w:rFonts w:ascii="Cambria Math" w:hAnsi="Cambria Math"/>
                </w:rPr>
                <m:t>H</m:t>
              </m:r>
            </m:oMath>
            <w:r w:rsidRPr="00DB5034">
              <w:rPr>
                <w:rFonts w:ascii="Cambria Math" w:hAnsi="Cambria Math"/>
              </w:rPr>
              <w:t xml:space="preserve"> is incentre of triangle </w:t>
            </w:r>
            <m:oMath>
              <m:r>
                <w:rPr>
                  <w:rFonts w:ascii="Cambria Math" w:hAnsi="Cambria Math"/>
                </w:rPr>
                <m:t>DEF</m:t>
              </m:r>
            </m:oMath>
          </w:p>
          <w:p w:rsidR="00634D2D" w:rsidRPr="00DB5034" w:rsidRDefault="00BA4A2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Also, </w:t>
            </w:r>
            <m:oMath>
              <m:r>
                <w:rPr>
                  <w:rFonts w:ascii="Cambria Math" w:hAnsi="Cambria Math"/>
                </w:rPr>
                <m:t xml:space="preserve">AB⊥CF, </m:t>
              </m:r>
            </m:oMath>
            <w:r w:rsidRPr="00DB5034">
              <w:rPr>
                <w:rFonts w:ascii="Cambria Math" w:hAnsi="Cambria Math"/>
              </w:rPr>
              <w:t xml:space="preserve">then </w:t>
            </w:r>
            <m:oMath>
              <m:r>
                <w:rPr>
                  <w:rFonts w:ascii="Cambria Math" w:hAnsi="Cambria Math"/>
                </w:rPr>
                <m:t>AB</m:t>
              </m:r>
            </m:oMath>
            <w:r w:rsidRPr="00DB5034">
              <w:rPr>
                <w:rFonts w:ascii="Cambria Math" w:hAnsi="Cambria Math"/>
              </w:rPr>
              <w:t xml:space="preserve"> is external angle bisector of angle </w:t>
            </w:r>
            <m:oMath>
              <m:r>
                <w:rPr>
                  <w:rFonts w:ascii="Cambria Math" w:hAnsi="Cambria Math"/>
                </w:rPr>
                <m:t>F</m:t>
              </m:r>
            </m:oMath>
            <w:r w:rsidRPr="00DB5034">
              <w:rPr>
                <w:rFonts w:ascii="Cambria Math" w:hAnsi="Cambria Math"/>
              </w:rPr>
              <w:t xml:space="preserve"> in </w:t>
            </w:r>
            <m:oMath>
              <m:r>
                <w:rPr>
                  <w:rFonts w:ascii="Cambria Math" w:hAnsi="Cambria Math"/>
                </w:rPr>
                <m:t>∆DEF</m:t>
              </m:r>
            </m:oMath>
            <w:r w:rsidRPr="00DB5034">
              <w:rPr>
                <w:rFonts w:ascii="Cambria Math" w:hAnsi="Cambria Math"/>
              </w:rPr>
              <w:t xml:space="preserve"> (as two bisectors of lines are always perpendicular)</w:t>
            </w:r>
          </w:p>
          <w:p w:rsidR="00F9515E" w:rsidRPr="00DB5034" w:rsidRDefault="00BA4A2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Similarly, </w:t>
            </w:r>
            <m:oMath>
              <m:r>
                <w:rPr>
                  <w:rFonts w:ascii="Cambria Math" w:hAnsi="Cambria Math"/>
                </w:rPr>
                <m:t xml:space="preserve">AC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BC</m:t>
              </m:r>
            </m:oMath>
            <w:r w:rsidRPr="00DB5034">
              <w:rPr>
                <w:rFonts w:ascii="Cambria Math" w:hAnsi="Cambria Math"/>
              </w:rPr>
              <w:t xml:space="preserve"> are other external bisectors, then </w:t>
            </w:r>
            <m:oMath>
              <m:r>
                <w:rPr>
                  <w:rFonts w:ascii="Cambria Math" w:hAnsi="Cambria Math"/>
                </w:rPr>
                <m:t>A, B, C</m:t>
              </m:r>
            </m:oMath>
            <w:r w:rsidRPr="00DB5034">
              <w:rPr>
                <w:rFonts w:ascii="Cambria Math" w:hAnsi="Cambria Math"/>
              </w:rPr>
              <w:t xml:space="preserve"> are excentres of </w:t>
            </w:r>
            <m:oMath>
              <m:r>
                <w:rPr>
                  <w:rFonts w:ascii="Cambria Math" w:hAnsi="Cambria Math"/>
                </w:rPr>
                <m:t>∆DEF.</m:t>
              </m:r>
            </m:oMath>
          </w:p>
          <w:p w:rsidR="00F9515E" w:rsidRPr="00DB5034" w:rsidRDefault="00BA4A2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To find the side </w:t>
            </w:r>
            <m:oMath>
              <m:r>
                <w:rPr>
                  <w:rFonts w:ascii="Cambria Math" w:hAnsi="Cambria Math"/>
                </w:rPr>
                <m:t>EF</m:t>
              </m:r>
            </m:oMath>
            <w:r w:rsidRPr="00DB5034">
              <w:rPr>
                <w:rFonts w:ascii="Cambria Math" w:hAnsi="Cambria Math"/>
              </w:rPr>
              <w:t xml:space="preserve"> of pedal triangle</w:t>
            </w:r>
          </w:p>
          <w:p w:rsidR="00F9515E" w:rsidRPr="00DB5034" w:rsidRDefault="00BA4A2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We must consider a triangle which contains </w:t>
            </w:r>
            <m:oMath>
              <m:r>
                <w:rPr>
                  <w:rFonts w:ascii="Cambria Math" w:hAnsi="Cambria Math"/>
                </w:rPr>
                <m:t>EF,</m:t>
              </m:r>
            </m:oMath>
            <w:r w:rsidRPr="00DB5034">
              <w:rPr>
                <w:rFonts w:ascii="Cambria Math" w:hAnsi="Cambria Math"/>
              </w:rPr>
              <w:t xml:space="preserve"> one of which is </w:t>
            </w:r>
            <m:oMath>
              <m:r>
                <w:rPr>
                  <w:rFonts w:ascii="Cambria Math" w:hAnsi="Cambria Math"/>
                </w:rPr>
                <m:t>∆BEF</m:t>
              </m:r>
            </m:oMath>
          </w:p>
          <w:p w:rsidR="004F25F2" w:rsidRPr="00DB5034" w:rsidRDefault="00BA4A2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From </w:t>
            </w:r>
            <m:oMath>
              <m:r>
                <w:rPr>
                  <w:rFonts w:ascii="Cambria Math" w:hAnsi="Cambria Math"/>
                </w:rPr>
                <m:t>∆BFC, BF=a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</m:oMath>
          </w:p>
          <w:p w:rsidR="004F25F2" w:rsidRPr="00DB5034" w:rsidRDefault="00BA4A2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Also, </w:t>
            </w:r>
            <m:oMath>
              <m:r>
                <w:rPr>
                  <w:rFonts w:ascii="Cambria Math" w:hAnsi="Cambria Math"/>
                </w:rPr>
                <m:t>∠FBE=∠ABE=90°-A</m:t>
              </m:r>
            </m:oMath>
          </w:p>
          <w:p w:rsidR="00211F23" w:rsidRPr="00DB5034" w:rsidRDefault="00BA4A2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Points </w:t>
            </w:r>
            <m:oMath>
              <m:r>
                <w:rPr>
                  <w:rFonts w:ascii="Cambria Math" w:hAnsi="Cambria Math"/>
                </w:rPr>
                <m:t>B, F, E, C</m:t>
              </m:r>
            </m:oMath>
            <w:r w:rsidRPr="00DB5034">
              <w:rPr>
                <w:rFonts w:ascii="Cambria Math" w:hAnsi="Cambria Math"/>
              </w:rPr>
              <w:t xml:space="preserve"> are concyclic, so </w:t>
            </w:r>
            <m:oMath>
              <m:r>
                <w:rPr>
                  <w:rFonts w:ascii="Cambria Math" w:hAnsi="Cambria Math"/>
                </w:rPr>
                <m:t>∠BEF=∠BCF=90°-B</m:t>
              </m:r>
            </m:oMath>
          </w:p>
          <w:p w:rsidR="00211F23" w:rsidRPr="00DB5034" w:rsidRDefault="00BA4A2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Then in </w:t>
            </w:r>
            <m:oMath>
              <m:r>
                <w:rPr>
                  <w:rFonts w:ascii="Cambria Math" w:hAnsi="Cambria Math"/>
                </w:rPr>
                <m:t xml:space="preserve">∆BEF, </m:t>
              </m:r>
            </m:oMath>
            <w:r w:rsidRPr="00DB5034">
              <w:rPr>
                <w:rFonts w:ascii="Cambria Math" w:hAnsi="Cambria Math"/>
              </w:rPr>
              <w:t>by sine rule</w:t>
            </w:r>
          </w:p>
          <w:p w:rsidR="00211F23" w:rsidRPr="00DB5034" w:rsidRDefault="0054552D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EF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90°-A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90°-B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⇒EF=a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oMath>
            </m:oMathPara>
          </w:p>
          <w:p w:rsidR="00211F23" w:rsidRPr="00DB5034" w:rsidRDefault="00BA4A2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Similarly, </w:t>
            </w:r>
            <m:oMath>
              <m:r>
                <w:rPr>
                  <w:rFonts w:ascii="Cambria Math" w:hAnsi="Cambria Math"/>
                </w:rPr>
                <m:t>DE=c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FD=b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</m:oMath>
          </w:p>
          <w:p w:rsidR="00634D2D" w:rsidRPr="00DB5034" w:rsidRDefault="00BA4A23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⇒x+y+z=a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+c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e>
                </m:d>
              </m:oMath>
            </m:oMathPara>
          </w:p>
          <w:p w:rsidR="00211F23" w:rsidRPr="00DB5034" w:rsidRDefault="00BA4A23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=R(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2C</m:t>
                    </m:r>
                  </m:e>
                </m:func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  <w:p w:rsidR="00211F23" w:rsidRPr="00DB5034" w:rsidRDefault="00BA4A23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=4R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  <w:p w:rsidR="00211F23" w:rsidRPr="00DB5034" w:rsidRDefault="00BA4A23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=4R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abc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</m:oMath>
            </m:oMathPara>
          </w:p>
          <w:p w:rsidR="009B490F" w:rsidRPr="00DB5034" w:rsidRDefault="00BA4A23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For circumradius </w:t>
            </w:r>
            <m:oMath>
              <m:r>
                <w:rPr>
                  <w:rFonts w:ascii="Cambria Math" w:hAnsi="Cambria Math"/>
                </w:rPr>
                <m:t>R'</m:t>
              </m:r>
            </m:oMath>
            <w:r w:rsidRPr="00DB5034">
              <w:rPr>
                <w:rFonts w:ascii="Cambria Math" w:hAnsi="Cambria Math"/>
              </w:rPr>
              <w:t xml:space="preserve"> of triangle </w:t>
            </w:r>
            <m:oMath>
              <m:r>
                <w:rPr>
                  <w:rFonts w:ascii="Cambria Math" w:hAnsi="Cambria Math"/>
                </w:rPr>
                <m:t>DEF,</m:t>
              </m:r>
            </m:oMath>
            <w:r w:rsidRPr="00DB5034">
              <w:rPr>
                <w:rFonts w:ascii="Cambria Math" w:hAnsi="Cambria Math"/>
              </w:rPr>
              <w:t xml:space="preserve"> by sine rule</w:t>
            </w:r>
          </w:p>
          <w:p w:rsidR="009B490F" w:rsidRPr="00DB5034" w:rsidRDefault="00BA4A23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EF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∠EDF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180°-2A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=R</m:t>
                </m:r>
              </m:oMath>
            </m:oMathPara>
          </w:p>
          <w:p w:rsidR="009B490F" w:rsidRPr="00DB5034" w:rsidRDefault="00BA4A23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=R/2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34985" w:rsidRPr="00DB5034" w:rsidRDefault="00F34985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5373" w:dyaOrig="4063">
                <v:shape id="_x0000_i1068" type="#_x0000_t75" style="width:136.8pt;height:100.8pt" o:ole="">
                  <v:imagedata r:id="IM3S1056S0" o:title=""/>
                </v:shape>
                <o:OLEObject Type="Embed" ProgID="ChemDraw.Document.6.0" ShapeID="_x0000_i1068" DrawAspect="Content" ObjectID="_1478862266" r:id="OM3S1056S0"/>
              </w:object>
            </w:r>
          </w:p>
          <w:p w:rsidR="003829DB" w:rsidRPr="00DB5034" w:rsidRDefault="003829DB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Points </w:t>
            </w:r>
            <m:oMath>
              <m:r>
                <w:rPr>
                  <w:rFonts w:ascii="Cambria Math" w:hAnsi="Cambria Math"/>
                </w:rPr>
                <m:t>I, D, C, E</m:t>
              </m:r>
            </m:oMath>
            <w:r w:rsidRPr="00DB5034">
              <w:rPr>
                <w:rFonts w:ascii="Cambria Math" w:hAnsi="Cambria Math"/>
              </w:rPr>
              <w:t xml:space="preserve"> are concyclic</w:t>
            </w:r>
          </w:p>
          <w:p w:rsidR="003829DB" w:rsidRPr="00DB5034" w:rsidRDefault="00220FF0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⇒∠EID=π-C</m:t>
                </m:r>
              </m:oMath>
            </m:oMathPara>
          </w:p>
          <w:p w:rsidR="003829DB" w:rsidRPr="00DB5034" w:rsidRDefault="003829DB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Also, 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 w:rsidRPr="00DB5034">
              <w:rPr>
                <w:rFonts w:ascii="Cambria Math" w:hAnsi="Cambria Math"/>
              </w:rPr>
              <w:t xml:space="preserve"> is circumcentre of </w:t>
            </w:r>
            <m:oMath>
              <m:r>
                <w:rPr>
                  <w:rFonts w:ascii="Cambria Math" w:hAnsi="Cambria Math"/>
                </w:rPr>
                <m:t>∆DEF,</m:t>
              </m:r>
            </m:oMath>
          </w:p>
          <w:p w:rsidR="003829DB" w:rsidRPr="00DB5034" w:rsidRDefault="00220FF0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⇒∠DEF=</m:t>
                </m:r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mr>
                </m:m>
                <m:r>
                  <w:rPr>
                    <w:rFonts w:ascii="Cambria Math" w:hAnsi="Cambria Math"/>
                  </w:rPr>
                  <m:t xml:space="preserve"> ∠DIE=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π-C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3829DB" w:rsidRPr="00DB5034" w:rsidRDefault="00220FF0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Similarly,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∠FDE=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π-A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220FF0" w:rsidRPr="00DB5034" w:rsidRDefault="003829D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∠FED=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π-B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220FF0" w:rsidRPr="00DB5034" w:rsidRDefault="003829DB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Therefore, are of </w:t>
            </w:r>
            <m:oMath>
              <m:r>
                <w:rPr>
                  <w:rFonts w:ascii="Cambria Math" w:hAnsi="Cambria Math"/>
                </w:rPr>
                <m:t>∆DEF=2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(∠D)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(∠E)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(∠F)</m:t>
                  </m:r>
                </m:e>
              </m:func>
              <m:r>
                <w:rPr>
                  <w:rFonts w:ascii="Cambria Math" w:hAnsi="Cambria Math"/>
                </w:rPr>
                <m:t>=2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</m:oMath>
          </w:p>
          <w:p w:rsidR="003829DB" w:rsidRPr="00DB5034" w:rsidRDefault="003829DB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Also by sine rule, in </w:t>
            </w:r>
            <m:oMath>
              <m:r>
                <w:rPr>
                  <w:rFonts w:ascii="Cambria Math" w:hAnsi="Cambria Math"/>
                </w:rPr>
                <m:t>∆DEF</m:t>
              </m:r>
            </m:oMath>
          </w:p>
          <w:p w:rsidR="003829DB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EF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∠D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=2r ⇒EF=2r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(a)</w:t>
            </w:r>
          </w:p>
          <w:p w:rsidR="00F34985" w:rsidRPr="00DB5034" w:rsidRDefault="00F34985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3273" w:dyaOrig="3628">
                <v:shape id="_x0000_i1069" type="#_x0000_t75" style="width:100.8pt;height:108pt" o:ole="">
                  <v:imagedata r:id="IM3S1059S0" o:title=""/>
                </v:shape>
                <o:OLEObject Type="Embed" ProgID="ChemDraw.Document.6.0" ShapeID="_x0000_i1069" DrawAspect="Content" ObjectID="_1478862267" r:id="OM3S1059S0"/>
              </w:object>
            </w:r>
          </w:p>
          <w:p w:rsidR="003829DB" w:rsidRPr="00DB5034" w:rsidRDefault="003829DB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Area of </w:t>
            </w:r>
            <m:oMath>
              <m:r>
                <w:rPr>
                  <w:rFonts w:ascii="Cambria Math" w:hAnsi="Cambria Math"/>
                </w:rPr>
                <m:t>∆ABC=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abc</m:t>
                  </m:r>
                </m:num>
                <m:den>
                  <m:r>
                    <w:rPr>
                      <w:rFonts w:ascii="Cambria Math" w:hAnsi="Cambria Math"/>
                    </w:rPr>
                    <m:t>4R</m:t>
                  </m:r>
                </m:den>
              </m:f>
              <m:r>
                <w:rPr>
                  <w:rFonts w:ascii="Cambria Math" w:hAnsi="Cambria Math"/>
                </w:rPr>
                <m:t>=2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</m:oMath>
          </w:p>
          <w:p w:rsidR="003829DB" w:rsidRPr="00DB5034" w:rsidRDefault="003829DB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∠ADE=∠ABE=B/2</m:t>
                </m:r>
              </m:oMath>
            </m:oMathPara>
          </w:p>
          <w:p w:rsidR="003829DB" w:rsidRPr="00DB5034" w:rsidRDefault="00DC321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Similarly,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∠FDA=∠FCA=C/2  ⇒∠FDE=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B+C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3829DB" w:rsidRPr="00DB5034" w:rsidRDefault="00DC321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∠DEF=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A+C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  <w:r w:rsidRPr="00DB5034">
              <w:rPr>
                <w:rFonts w:ascii="Cambria Math" w:hAnsi="Cambria Math"/>
              </w:rPr>
              <w:t xml:space="preserve"> and </w:t>
            </w:r>
            <m:oMath>
              <m:r>
                <w:rPr>
                  <w:rFonts w:ascii="Cambria Math" w:hAnsi="Cambria Math"/>
                </w:rPr>
                <m:t>∠DFE=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A+B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3829DB" w:rsidRPr="00DB5034" w:rsidRDefault="00DC321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∆DEF, </m:t>
              </m:r>
            </m:oMath>
            <w:r w:rsidRPr="00DB5034">
              <w:rPr>
                <w:rFonts w:ascii="Cambria Math" w:hAnsi="Cambria Math"/>
              </w:rPr>
              <w:t>by sine rule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EF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(∠D)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=2R  ⇒EF=2R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oMath>
          </w:p>
          <w:p w:rsidR="003829DB" w:rsidRPr="00DB5034" w:rsidRDefault="00DC321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Then area of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∆DEF=2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A+B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B+C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A+C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=2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oMath>
          </w:p>
          <w:p w:rsidR="003829DB" w:rsidRPr="00DB5034" w:rsidRDefault="00DC321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Now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ABC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DEF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den>
              </m:f>
              <m:r>
                <w:rPr>
                  <w:rFonts w:ascii="Cambria Math" w:hAnsi="Cambria Math"/>
                </w:rPr>
                <m:t>=8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≤1</m:t>
              </m:r>
            </m:oMath>
          </w:p>
          <w:p w:rsidR="003829DB" w:rsidRPr="00DB5034" w:rsidRDefault="00DC321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ABC</m:t>
                    </m:r>
                  </m:sub>
                </m:sSub>
                <m:r>
                  <w:rPr>
                    <w:rFonts w:ascii="Cambria Math" w:hAnsi="Cambria Math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DEF</m:t>
                    </m:r>
                  </m:sub>
                </m:sSub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(6)</w:t>
            </w:r>
          </w:p>
          <w:p w:rsidR="00DB464A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9x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9x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27x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DB464A" w:rsidRPr="00B25038" w:rsidRDefault="00FF746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9x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9x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9x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27x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9x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DB464A" w:rsidRPr="00B25038" w:rsidRDefault="00FF746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3x-x</m:t>
                            </m:r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9x-3x</m:t>
                            </m:r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9x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27x-9x</m:t>
                            </m:r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27x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9x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DB464A" w:rsidRPr="00B25038" w:rsidRDefault="00FF746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9x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27x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9x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DB464A" w:rsidRPr="00B25038" w:rsidRDefault="00FF746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27x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DB464A" w:rsidRPr="00B25038" w:rsidRDefault="00FF746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27x</m:t>
                    </m:r>
                  </m:e>
                </m:func>
              </m:oMath>
            </m:oMathPara>
          </w:p>
          <w:p w:rsidR="00DB464A" w:rsidRPr="00B25038" w:rsidRDefault="00FF746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⇒27x=nπ+x, n∈I</m:t>
                </m:r>
              </m:oMath>
            </m:oMathPara>
          </w:p>
          <w:p w:rsidR="00DB464A" w:rsidRPr="00B25038" w:rsidRDefault="00FF746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26</m:t>
                    </m:r>
                  </m:den>
                </m:f>
                <m:r>
                  <w:rPr>
                    <w:rFonts w:ascii="Cambria Math" w:hAnsi="Cambria Math"/>
                  </w:rPr>
                  <m:t>,n∈I</m:t>
                </m:r>
              </m:oMath>
            </m:oMathPara>
          </w:p>
          <w:p w:rsidR="000C4104" w:rsidRPr="00B25038" w:rsidRDefault="00FF746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26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26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26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26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26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26</m:t>
                    </m:r>
                  </m:den>
                </m:f>
              </m:oMath>
            </m:oMathPara>
          </w:p>
          <w:p w:rsidR="00DB464A" w:rsidRPr="00B25038" w:rsidRDefault="00DB464A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Hence, there are six solutions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(7)</w:t>
            </w:r>
          </w:p>
          <w:p w:rsidR="00075616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</m:oMath>
            </m:oMathPara>
          </w:p>
          <w:p w:rsidR="00075616" w:rsidRPr="00DB5034" w:rsidRDefault="00075616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a=n+1, b=n+2, c=n</m:t>
              </m:r>
            </m:oMath>
            <w:r w:rsidR="00F42F7C" w:rsidRPr="00DB5034">
              <w:rPr>
                <w:rFonts w:ascii="Cambria Math" w:hAnsi="Cambria Math"/>
              </w:rPr>
              <w:t xml:space="preserve"> (given)</w:t>
            </w:r>
          </w:p>
          <w:p w:rsidR="00075616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2ab</m:t>
                    </m:r>
                  </m:den>
                </m:f>
              </m:oMath>
            </m:oMathPara>
          </w:p>
          <w:p w:rsidR="00075616" w:rsidRPr="00DB5034" w:rsidRDefault="00F42F7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n+1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n+2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n+1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n+2</m:t>
                        </m:r>
                      </m:e>
                    </m:d>
                  </m:den>
                </m:f>
              </m:oMath>
            </m:oMathPara>
          </w:p>
          <w:p w:rsidR="00075616" w:rsidRPr="00DB5034" w:rsidRDefault="00F42F7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⇒n=13</m:t>
                </m:r>
              </m:oMath>
            </m:oMathPara>
          </w:p>
          <w:p w:rsidR="00075616" w:rsidRPr="00DB5034" w:rsidRDefault="00F42F7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Hence,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a=14, b=15, c=13</m:t>
              </m:r>
            </m:oMath>
            <w:r w:rsidRPr="00DB5034">
              <w:rPr>
                <w:rFonts w:ascii="Cambria Math" w:hAnsi="Cambria Math"/>
              </w:rPr>
              <w:t xml:space="preserve"> 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s=21</m:t>
              </m:r>
            </m:oMath>
          </w:p>
          <w:p w:rsidR="00D91FA2" w:rsidRPr="00DB5034" w:rsidRDefault="00F42F7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⇒∆=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ab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14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15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=84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559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(1)</w:t>
            </w:r>
          </w:p>
          <w:p w:rsidR="00FF7461" w:rsidRPr="00B25038" w:rsidRDefault="00FF746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+a=0</m:t>
                </m:r>
              </m:oMath>
            </m:oMathPara>
          </w:p>
          <w:p w:rsidR="00FF7461" w:rsidRPr="00B25038" w:rsidRDefault="00FF746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a+1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FF7461" w:rsidRPr="00B25038" w:rsidRDefault="00FF746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From Eq. (i), we get</w:t>
            </w:r>
          </w:p>
          <w:p w:rsidR="00FF7461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a+1</m:t>
                    </m:r>
                  </m:e>
                </m:d>
              </m:oMath>
            </m:oMathPara>
          </w:p>
          <w:p w:rsidR="00FF7461" w:rsidRPr="00B25038" w:rsidRDefault="00FF746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>x∈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π/2</m:t>
                  </m:r>
                </m:e>
              </m:d>
              <m:r>
                <w:rPr>
                  <w:rFonts w:ascii="Cambria Math" w:hAnsi="Cambria Math"/>
                </w:rPr>
                <m:t xml:space="preserve">, </m:t>
              </m:r>
            </m:oMath>
            <w:r w:rsidRPr="00B25038">
              <w:rPr>
                <w:rFonts w:ascii="Cambria Math" w:hAnsi="Cambria Math"/>
              </w:rPr>
              <w:t xml:space="preserve">the range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</m:oMath>
            <w:r w:rsidRPr="00B25038">
              <w:rPr>
                <w:rFonts w:ascii="Cambria Math" w:hAnsi="Cambria Math"/>
              </w:rPr>
              <w:t xml:space="preserve"> is </w:t>
            </w:r>
            <m:oMath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0, 2</m:t>
                  </m:r>
                </m:e>
              </m:d>
            </m:oMath>
          </w:p>
          <w:p w:rsidR="00D91FA2" w:rsidRPr="00B25038" w:rsidRDefault="00FF746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⇒0&lt;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a+1</m:t>
                    </m:r>
                  </m:e>
                </m:d>
                <m:r>
                  <w:rPr>
                    <w:rFonts w:ascii="Cambria Math" w:hAnsi="Cambria Math"/>
                  </w:rPr>
                  <m:t>&lt;2⇒a∈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(9)</w:t>
            </w:r>
          </w:p>
          <w:p w:rsidR="00913EB9" w:rsidRPr="00E50692" w:rsidRDefault="00CA2E4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We must be </w:t>
            </w:r>
            <m:oMath>
              <m:r>
                <w:rPr>
                  <w:rFonts w:ascii="Cambria Math" w:hAnsi="Cambria Math"/>
                </w:rPr>
                <m:t>x&gt;1</m:t>
              </m:r>
            </m:oMath>
          </w:p>
          <w:p w:rsidR="00CA2E41" w:rsidRPr="00E50692" w:rsidRDefault="00FC6227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1/2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-x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e>
                    </m:func>
                  </m:den>
                </m:f>
              </m:oMath>
            </m:oMathPara>
          </w:p>
          <w:p w:rsidR="00FC6227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-x</m:t>
                            </m:r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≥0</m:t>
                </m:r>
              </m:oMath>
            </m:oMathPara>
          </w:p>
          <w:p w:rsidR="00FC6227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+6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≥0</m:t>
                </m:r>
              </m:oMath>
            </m:oMathPara>
          </w:p>
          <w:p w:rsidR="00FC6227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x-1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x-1</m:t>
                            </m:r>
                          </m:e>
                        </m:d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≥0</m:t>
                </m:r>
              </m:oMath>
            </m:oMathPara>
          </w:p>
          <w:p w:rsidR="00FC6227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</w:rPr>
                  <m:t>≥1</m:t>
                </m:r>
              </m:oMath>
            </m:oMathPara>
          </w:p>
          <w:p w:rsidR="00FC6227" w:rsidRPr="00E50692" w:rsidRDefault="00FC6227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Putting </w:t>
            </w:r>
            <m:oMath>
              <m:r>
                <w:rPr>
                  <w:rFonts w:ascii="Cambria Math" w:hAnsi="Cambria Math"/>
                </w:rPr>
                <m:t xml:space="preserve">x-1=y,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we have </m:t>
              </m:r>
              <m:r>
                <w:rPr>
                  <w:rFonts w:ascii="Cambria Math" w:hAnsi="Cambria Math"/>
                </w:rPr>
                <m:t>y&gt;0</m:t>
              </m:r>
            </m:oMath>
          </w:p>
          <w:p w:rsidR="00FC6227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 xml:space="preserve">2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y+1</m:t>
                    </m:r>
                  </m:den>
                </m:f>
                <m:r>
                  <w:rPr>
                    <w:rFonts w:ascii="Cambria Math" w:hAnsi="Cambria Math"/>
                  </w:rPr>
                  <m:t>-1≥0</m:t>
                </m:r>
              </m:oMath>
            </m:oMathPara>
          </w:p>
          <w:p w:rsidR="00FC6227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 xml:space="preserve">2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-y-1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y+1</m:t>
                    </m:r>
                  </m:den>
                </m:f>
                <m:r>
                  <w:rPr>
                    <w:rFonts w:ascii="Cambria Math" w:hAnsi="Cambria Math"/>
                  </w:rPr>
                  <m:t>≥0</m:t>
                </m:r>
              </m:oMath>
            </m:oMathPara>
          </w:p>
          <w:p w:rsidR="00FC6227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-2y+y-1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y+1</m:t>
                    </m:r>
                  </m:den>
                </m:f>
                <m:r>
                  <w:rPr>
                    <w:rFonts w:ascii="Cambria Math" w:hAnsi="Cambria Math"/>
                  </w:rPr>
                  <m:t>≥0</m:t>
                </m:r>
              </m:oMath>
            </m:oMathPara>
          </w:p>
          <w:p w:rsidR="00FC6227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+y-1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y+1</m:t>
                    </m:r>
                  </m:den>
                </m:f>
                <m:r>
                  <w:rPr>
                    <w:rFonts w:ascii="Cambria Math" w:hAnsi="Cambria Math"/>
                  </w:rPr>
                  <m:t>≥0</m:t>
                </m:r>
              </m:oMath>
            </m:oMathPara>
          </w:p>
          <w:p w:rsidR="00FC6227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y-1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2y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y+1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+1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y+1</m:t>
                    </m:r>
                  </m:den>
                </m:f>
                <m:r>
                  <w:rPr>
                    <w:rFonts w:ascii="Cambria Math" w:hAnsi="Cambria Math"/>
                  </w:rPr>
                  <m:t>≥0</m:t>
                </m:r>
              </m:oMath>
            </m:oMathPara>
          </w:p>
          <w:p w:rsidR="00FC6227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y-1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y+1</m:t>
                    </m:r>
                  </m:den>
                </m:f>
                <m:r>
                  <w:rPr>
                    <w:rFonts w:ascii="Cambria Math" w:hAnsi="Cambria Math"/>
                  </w:rPr>
                  <m:t>≥0⇒y≥1</m:t>
                </m:r>
              </m:oMath>
            </m:oMathPara>
          </w:p>
          <w:p w:rsidR="00FC6227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⇒x≥2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(1)</w:t>
            </w:r>
          </w:p>
          <w:p w:rsidR="00A75FC8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2x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2x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3x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2x</m:t>
                    </m:r>
                  </m:sup>
                </m:sSup>
              </m:oMath>
            </m:oMathPara>
          </w:p>
          <w:p w:rsidR="00A75FC8" w:rsidRPr="00B25038" w:rsidRDefault="00FF746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e>
                            </m:rad>
                            <m:r>
                              <w:rPr>
                                <w:rFonts w:ascii="Cambria Math" w:hAnsi="Cambria Math"/>
                              </w:rPr>
                              <m:t>+1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2x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e>
                            </m:rad>
                            <m:r>
                              <w:rPr>
                                <w:rFonts w:ascii="Cambria Math" w:hAnsi="Cambria Math"/>
                              </w:rPr>
                              <m:t>-1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2x</m:t>
                    </m:r>
                  </m:sup>
                </m:sSup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A75FC8" w:rsidRPr="00B25038" w:rsidRDefault="00FF746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75°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2x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75°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2x</m:t>
                    </m:r>
                  </m:sup>
                </m:sSup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D91FA2" w:rsidRPr="00B25038" w:rsidRDefault="00FF746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(4)</w:t>
            </w:r>
          </w:p>
          <w:p w:rsidR="00536B81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536B81" w:rsidRPr="00B25038" w:rsidRDefault="007D49A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+1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=0 </m:t>
                </m:r>
              </m:oMath>
            </m:oMathPara>
          </w:p>
          <w:p w:rsidR="00536B81" w:rsidRPr="00B25038" w:rsidRDefault="007D49A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 xml:space="preserve">=0 </m:t>
                </m:r>
              </m:oMath>
            </m:oMathPara>
          </w:p>
          <w:p w:rsidR="00536B81" w:rsidRPr="00B25038" w:rsidRDefault="007D49A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+2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=0 </m:t>
                </m:r>
              </m:oMath>
            </m:oMathPara>
          </w:p>
          <w:p w:rsidR="007F6053" w:rsidRPr="00B25038" w:rsidRDefault="007D49AB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=0, </m:t>
              </m:r>
            </m:oMath>
            <w:r w:rsidRPr="00B25038">
              <w:rPr>
                <w:rFonts w:ascii="Cambria Math" w:hAnsi="Cambria Math"/>
              </w:rPr>
              <w:t>where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x=0, π, 2π, 3π</m:t>
              </m:r>
            </m:oMath>
          </w:p>
          <w:p w:rsidR="00536B81" w:rsidRPr="00B25038" w:rsidRDefault="00536B8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Hence, there are four solutions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(4)</w:t>
            </w:r>
          </w:p>
          <w:p w:rsidR="00934132" w:rsidRPr="00A33FF1" w:rsidRDefault="0093413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den>
                </m:f>
              </m:oMath>
            </m:oMathPara>
          </w:p>
          <w:p w:rsidR="00934132" w:rsidRPr="00A33FF1" w:rsidRDefault="0093413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</m:func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θ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e>
                    </m:d>
                  </m:den>
                </m:f>
              </m:oMath>
            </m:oMathPara>
          </w:p>
          <w:p w:rsidR="00934132" w:rsidRPr="00A33FF1" w:rsidRDefault="0093413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</m:oMath>
            </m:oMathPara>
          </w:p>
          <w:p w:rsidR="00934132" w:rsidRPr="00A33FF1" w:rsidRDefault="0093413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</m:oMath>
            </m:oMathPara>
          </w:p>
          <w:p w:rsidR="00934132" w:rsidRPr="00A33FF1" w:rsidRDefault="0093413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11°</m:t>
                    </m:r>
                  </m:e>
                </m:d>
                <m:r>
                  <w:rPr>
                    <w:rFonts w:ascii="Cambria Math" w:hAnsi="Cambria Math"/>
                  </w:rPr>
                  <m:t>∙f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34°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11°</m:t>
                            </m:r>
                          </m:e>
                        </m:func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34°</m:t>
                            </m:r>
                          </m:e>
                        </m:func>
                      </m:e>
                    </m:d>
                  </m:den>
                </m:f>
              </m:oMath>
            </m:oMathPara>
          </w:p>
          <w:p w:rsidR="0054073A" w:rsidRPr="00A33FF1" w:rsidRDefault="0093413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11°</m:t>
                            </m:r>
                          </m:e>
                        </m:func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45°-11°</m:t>
                                </m:r>
                              </m:e>
                            </m:d>
                          </m:e>
                        </m:func>
                      </m:e>
                    </m:d>
                  </m:den>
                </m:f>
              </m:oMath>
            </m:oMathPara>
          </w:p>
          <w:p w:rsidR="0054073A" w:rsidRPr="00A33FF1" w:rsidRDefault="0054073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11°</m:t>
                            </m:r>
                          </m:e>
                        </m:func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1-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11°</m:t>
                                </m:r>
                              </m:e>
                            </m:func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11°</m:t>
                                </m:r>
                              </m:e>
                            </m:func>
                          </m:den>
                        </m:f>
                      </m:e>
                    </m:d>
                  </m:den>
                </m:f>
              </m:oMath>
            </m:oMathPara>
          </w:p>
          <w:p w:rsidR="00D91FA2" w:rsidRPr="00A33FF1" w:rsidRDefault="0054073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11°</m:t>
                            </m:r>
                          </m:e>
                        </m:func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11°</m:t>
                            </m:r>
                          </m:e>
                        </m:func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(4)</w:t>
            </w:r>
          </w:p>
          <w:p w:rsidR="005340A8" w:rsidRPr="00B25038" w:rsidRDefault="00FF746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Since </w:t>
            </w:r>
            <m:oMath>
              <m:r>
                <w:rPr>
                  <w:rFonts w:ascii="Cambria Math" w:hAnsi="Cambria Math"/>
                </w:rPr>
                <m:t>-2≤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-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≤2</m:t>
              </m:r>
            </m:oMath>
          </w:p>
          <w:p w:rsidR="005340A8" w:rsidRPr="00B25038" w:rsidRDefault="00FF746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⇒-2≤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4m-6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4-m</m:t>
                    </m:r>
                  </m:den>
                </m:f>
                <m:r>
                  <w:rPr>
                    <w:rFonts w:ascii="Cambria Math" w:hAnsi="Cambria Math"/>
                  </w:rPr>
                  <m:t>≤2</m:t>
                </m:r>
              </m:oMath>
            </m:oMathPara>
          </w:p>
          <w:p w:rsidR="005340A8" w:rsidRPr="00B25038" w:rsidRDefault="00FF746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Or </w:t>
            </w:r>
            <m:oMath>
              <m:r>
                <w:rPr>
                  <w:rFonts w:ascii="Cambria Math" w:hAnsi="Cambria Math"/>
                </w:rPr>
                <m:t>-1≤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2m-3</m:t>
                  </m:r>
                </m:num>
                <m:den>
                  <m:r>
                    <w:rPr>
                      <w:rFonts w:ascii="Cambria Math" w:hAnsi="Cambria Math"/>
                    </w:rPr>
                    <m:t>4-m</m:t>
                  </m:r>
                </m:den>
              </m:f>
              <m:r>
                <w:rPr>
                  <w:rFonts w:ascii="Cambria Math" w:hAnsi="Cambria Math"/>
                </w:rPr>
                <m:t>≤1</m:t>
              </m:r>
            </m:oMath>
          </w:p>
          <w:p w:rsidR="005340A8" w:rsidRPr="00B25038" w:rsidRDefault="00FF746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if 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2m-3</m:t>
                  </m:r>
                </m:num>
                <m:den>
                  <m:r>
                    <w:rPr>
                      <w:rFonts w:ascii="Cambria Math" w:hAnsi="Cambria Math"/>
                    </w:rPr>
                    <m:t>4-m</m:t>
                  </m:r>
                </m:den>
              </m:f>
              <m:r>
                <w:rPr>
                  <w:rFonts w:ascii="Cambria Math" w:hAnsi="Cambria Math"/>
                </w:rPr>
                <m:t>≤1</m:t>
              </m:r>
            </m:oMath>
          </w:p>
          <w:p w:rsidR="005340A8" w:rsidRPr="00B25038" w:rsidRDefault="00FF746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2m-3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4-m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4-m</m:t>
                    </m:r>
                  </m:den>
                </m:f>
                <m:r>
                  <w:rPr>
                    <w:rFonts w:ascii="Cambria Math" w:hAnsi="Cambria Math"/>
                  </w:rPr>
                  <m:t>≤0</m:t>
                </m:r>
              </m:oMath>
            </m:oMathPara>
          </w:p>
          <w:p w:rsidR="00D91FA2" w:rsidRPr="00B25038" w:rsidRDefault="00FF7461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3m-7</m:t>
                  </m:r>
                </m:num>
                <m:den>
                  <m:r>
                    <w:rPr>
                      <w:rFonts w:ascii="Cambria Math" w:hAnsi="Cambria Math"/>
                    </w:rPr>
                    <m:t>m-4</m:t>
                  </m:r>
                </m:den>
              </m:f>
              <m:r>
                <w:rPr>
                  <w:rFonts w:ascii="Cambria Math" w:hAnsi="Cambria Math"/>
                </w:rPr>
                <m:t xml:space="preserve">≥0  </m:t>
              </m:r>
            </m:oMath>
            <w:r w:rsidRPr="00B25038">
              <w:rPr>
                <w:rFonts w:ascii="Cambria Math" w:hAnsi="Cambria Math"/>
              </w:rPr>
              <w:t xml:space="preserve">   (i)</w:t>
            </w:r>
          </w:p>
          <w:p w:rsidR="005340A8" w:rsidRPr="00B25038" w:rsidRDefault="00FF7461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Also, </w:t>
            </w:r>
            <m:oMath>
              <m:r>
                <w:rPr>
                  <w:rFonts w:ascii="Cambria Math" w:hAnsi="Cambria Math"/>
                </w:rPr>
                <m:t>-1≤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2m-3</m:t>
                  </m:r>
                </m:num>
                <m:den>
                  <m:r>
                    <w:rPr>
                      <w:rFonts w:ascii="Cambria Math" w:hAnsi="Cambria Math"/>
                    </w:rPr>
                    <m:t>4-m</m:t>
                  </m:r>
                </m:den>
              </m:f>
            </m:oMath>
          </w:p>
          <w:p w:rsidR="005340A8" w:rsidRPr="00B25038" w:rsidRDefault="00FF7461" w:rsidP="000B4D3D">
            <w:pPr>
              <w:rPr>
                <w:rFonts w:ascii="Cambria Math" w:hAnsi="Cambria Math"/>
                <w:i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m+1</m:t>
                  </m:r>
                </m:num>
                <m:den>
                  <m:r>
                    <w:rPr>
                      <w:rFonts w:ascii="Cambria Math" w:hAnsi="Cambria Math"/>
                    </w:rPr>
                    <m:t>m-4</m:t>
                  </m:r>
                </m:den>
              </m:f>
              <m:r>
                <w:rPr>
                  <w:rFonts w:ascii="Cambria Math" w:hAnsi="Cambria Math"/>
                </w:rPr>
                <m:t xml:space="preserve">≤0  </m:t>
              </m:r>
            </m:oMath>
            <w:r w:rsidRPr="00B25038">
              <w:rPr>
                <w:rFonts w:ascii="Cambria Math" w:hAnsi="Cambria Math"/>
              </w:rPr>
              <w:t xml:space="preserve"> (ii)</w:t>
            </w:r>
          </w:p>
          <w:p w:rsidR="005340A8" w:rsidRPr="00B25038" w:rsidRDefault="005340A8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From Eq. (i) and (ii), we get </w:t>
            </w:r>
            <m:oMath>
              <m:r>
                <w:rPr>
                  <w:rFonts w:ascii="Cambria Math" w:hAnsi="Cambria Math"/>
                </w:rPr>
                <m:t>m∈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-1,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7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e>
              </m:d>
            </m:oMath>
          </w:p>
          <w:p w:rsidR="005340A8" w:rsidRPr="00B25038" w:rsidRDefault="005340A8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Therefore, the possible integers are </w:t>
            </w:r>
            <m:oMath>
              <m:r>
                <w:rPr>
                  <w:rFonts w:ascii="Cambria Math" w:hAnsi="Cambria Math"/>
                </w:rPr>
                <m:t>-1,0, 1, 2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(5)</w:t>
            </w:r>
          </w:p>
          <w:p w:rsidR="00FD69AA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cot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=49</m:t>
                </m:r>
              </m:oMath>
            </m:oMathPara>
          </w:p>
          <w:p w:rsidR="00FD69AA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=49</m:t>
                </m:r>
              </m:oMath>
            </m:oMathPara>
          </w:p>
          <w:p w:rsidR="00FD69AA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=49</m:t>
                </m:r>
              </m:oMath>
            </m:oMathPara>
          </w:p>
          <w:p w:rsidR="00FD69AA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49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49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  <w:p w:rsidR="00D91FA2" w:rsidRPr="00A33FF1" w:rsidRDefault="00FD4C00" w:rsidP="002178E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x+y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42</m:t>
                  </m:r>
                </m:num>
                <m:den>
                  <m:r>
                    <w:rPr>
                      <w:rFonts w:ascii="Cambria Math" w:hAnsi="Cambria Math"/>
                    </w:rPr>
                    <m:t>1-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6/7</m:t>
                      </m:r>
                    </m:e>
                  </m:d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42</m:t>
                  </m:r>
                </m:num>
                <m:den>
                  <m:r>
                    <w:rPr>
                      <w:rFonts w:ascii="Cambria Math" w:hAnsi="Cambria Math"/>
                    </w:rPr>
                    <m:t>1/7</m:t>
                  </m:r>
                </m:den>
              </m:f>
              <m:r>
                <w:rPr>
                  <w:rFonts w:ascii="Cambria Math" w:hAnsi="Cambria Math"/>
                </w:rPr>
                <m:t xml:space="preserve">=294 </m:t>
              </m:r>
            </m:oMath>
            <w:r w:rsidR="00FD69AA" w:rsidRPr="00A33FF1">
              <w:rPr>
                <w:rFonts w:ascii="Cambria Math" w:hAnsi="Cambria Math"/>
              </w:rPr>
              <w:t xml:space="preserve"> which is divisible by 2, 3 and 7 but not by 5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(7)</w:t>
            </w:r>
          </w:p>
          <w:p w:rsidR="000A5736" w:rsidRPr="00DB5034" w:rsidRDefault="000A5736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∆=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×210a=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×195b=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×182c</m:t>
                </m:r>
              </m:oMath>
            </m:oMathPara>
          </w:p>
          <w:p w:rsidR="000A5736" w:rsidRPr="00DB5034" w:rsidRDefault="000A5736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∴b=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210a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195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13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a;c=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210a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182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13</m:t>
                    </m:r>
                  </m:den>
                </m:f>
                <m:r>
                  <w:rPr>
                    <w:rFonts w:ascii="Cambria Math" w:hAnsi="Cambria Math"/>
                  </w:rPr>
                  <m:t>a</m:t>
                </m:r>
              </m:oMath>
            </m:oMathPara>
          </w:p>
          <w:p w:rsidR="000A5736" w:rsidRPr="00DB5034" w:rsidRDefault="001D44D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Hence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2s=a+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14a</m:t>
                  </m:r>
                </m:num>
                <m:den>
                  <m:r>
                    <w:rPr>
                      <w:rFonts w:ascii="Cambria Math" w:hAnsi="Cambria Math"/>
                    </w:rPr>
                    <m:t>13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15a</m:t>
                  </m:r>
                </m:num>
                <m:den>
                  <m:r>
                    <w:rPr>
                      <w:rFonts w:ascii="Cambria Math" w:hAnsi="Cambria Math"/>
                    </w:rPr>
                    <m:t>13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13+14+15</m:t>
                      </m:r>
                    </m:e>
                  </m:d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13</m:t>
                  </m:r>
                </m:den>
              </m:f>
            </m:oMath>
          </w:p>
          <w:p w:rsidR="001D44DC" w:rsidRPr="00DB5034" w:rsidRDefault="000E2EC1" w:rsidP="006B0C02">
            <w:pPr>
              <w:rPr>
                <w:rFonts w:ascii="Cambria Math" w:hAnsi="Cambria Math"/>
                <w:color w:val="FF0000"/>
              </w:rPr>
            </w:pPr>
            <w:r w:rsidRPr="00DB5034">
              <w:rPr>
                <w:rFonts w:ascii="Cambria Math" w:hAnsi="Cambria Math"/>
              </w:rPr>
              <w:object w:dxaOrig="2851" w:dyaOrig="2631">
                <v:shape id="_x0000_i1077" type="#_x0000_t75" style="width:93.6pt;height:86.4pt" o:ole="">
                  <v:imagedata r:id="IM3S1094S0" o:title=""/>
                </v:shape>
                <o:OLEObject Type="Embed" ProgID="ChemDraw.Document.6.0" ShapeID="_x0000_i1077" DrawAspect="Content" ObjectID="_1478862275" r:id="OM3S1094S0"/>
              </w:object>
            </w:r>
            <w:r w:rsidR="001D44DC" w:rsidRPr="00DB5034">
              <w:rPr>
                <w:rFonts w:ascii="Cambria Math" w:hAnsi="Cambria Math"/>
                <w:color w:val="FF0000"/>
              </w:rPr>
              <w:t xml:space="preserve"> </w:t>
            </w:r>
          </w:p>
          <w:p w:rsidR="000A5736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⇒s=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21a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13</m:t>
                    </m:r>
                  </m:den>
                </m:f>
              </m:oMath>
            </m:oMathPara>
          </w:p>
          <w:p w:rsidR="000A5736" w:rsidRPr="00DB5034" w:rsidRDefault="001D44D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Also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21a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13</m:t>
                      </m:r>
                    </m:den>
                  </m:f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8a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13</m:t>
                          </m:r>
                        </m:den>
                      </m:f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7a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13</m:t>
                          </m:r>
                        </m:den>
                      </m:f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6a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13</m:t>
                          </m:r>
                        </m:den>
                      </m:f>
                    </m:e>
                  </m:d>
                </m:e>
              </m:ra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84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169</m:t>
                  </m:r>
                </m:den>
              </m:f>
            </m:oMath>
          </w:p>
          <w:p w:rsidR="000A5736" w:rsidRPr="00DB5034" w:rsidRDefault="001D44D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But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×210a=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84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169</m:t>
                  </m:r>
                </m:den>
              </m:f>
            </m:oMath>
          </w:p>
          <w:p w:rsidR="00802415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105×169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15×169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845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(2)</w:t>
            </w:r>
          </w:p>
          <w:p w:rsidR="00D876D3" w:rsidRPr="00DB5034" w:rsidRDefault="00D876D3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0&lt;a&lt;b+c⇒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b+c</m:t>
                    </m:r>
                  </m:den>
                </m:f>
                <m:r>
                  <w:rPr>
                    <w:rFonts w:ascii="Cambria Math" w:hAnsi="Cambria Math"/>
                  </w:rPr>
                  <m:t>&lt;1</m:t>
                </m:r>
              </m:oMath>
            </m:oMathPara>
          </w:p>
          <w:p w:rsidR="00D876D3" w:rsidRPr="00DB5034" w:rsidRDefault="00D876D3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b+c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c+a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a+b</m:t>
                    </m:r>
                  </m:den>
                </m:f>
                <m:r>
                  <w:rPr>
                    <w:rFonts w:ascii="Cambria Math" w:hAnsi="Cambria Math"/>
                  </w:rPr>
                  <m:t>&lt;3</m:t>
                </m:r>
              </m:oMath>
            </m:oMathPara>
          </w:p>
          <w:p w:rsidR="00D876D3" w:rsidRPr="00DB5034" w:rsidRDefault="001503C7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Also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b+c</m:t>
                      </m:r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c+a</m:t>
                      </m:r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a+b</m:t>
                      </m:r>
                    </m:e>
                  </m:d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b+c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c+a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a+b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 xml:space="preserve">≥9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A.M.</m:t>
                  </m:r>
                  <m:r>
                    <w:rPr>
                      <w:rFonts w:ascii="Cambria Math" w:hAnsi="Cambria Math"/>
                    </w:rPr>
                    <m:t>≥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H.M.</m:t>
                  </m:r>
                  <m:ctrlPr>
                    <w:rPr>
                      <w:rFonts w:ascii="Cambria Math" w:hAnsi="Cambria Math"/>
                    </w:rPr>
                  </m:ctrlPr>
                </m:e>
              </m:d>
            </m:oMath>
          </w:p>
          <w:p w:rsidR="00D876D3" w:rsidRPr="00DB5034" w:rsidRDefault="001503C7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a+b+c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b+c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c+a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≥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D876D3" w:rsidRPr="00DB5034" w:rsidRDefault="001503C7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b+c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c+a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a+b</m:t>
                    </m:r>
                  </m:den>
                </m:f>
                <m:r>
                  <w:rPr>
                    <w:rFonts w:ascii="Cambria Math" w:hAnsi="Cambria Math"/>
                  </w:rPr>
                  <m:t>≥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D91FA2" w:rsidRPr="00DB5034" w:rsidRDefault="001503C7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≤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b+c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c+a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a+b</m:t>
                    </m:r>
                  </m:den>
                </m:f>
                <m:r>
                  <w:rPr>
                    <w:rFonts w:ascii="Cambria Math" w:hAnsi="Cambria Math"/>
                  </w:rPr>
                  <m:t>&lt;3</m:t>
                </m:r>
              </m:oMath>
            </m:oMathPara>
          </w:p>
          <w:p w:rsidR="0047391E" w:rsidRPr="00DB5034" w:rsidRDefault="0047391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Therefore, integral values of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b+c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r>
                    <w:rPr>
                      <w:rFonts w:ascii="Cambria Math" w:hAnsi="Cambria Math"/>
                    </w:rPr>
                    <m:t>c+a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</m:t>
                  </m:r>
                </m:num>
                <m:den>
                  <m:r>
                    <w:rPr>
                      <w:rFonts w:ascii="Cambria Math" w:hAnsi="Cambria Math"/>
                    </w:rPr>
                    <m:t>a+b</m:t>
                  </m:r>
                </m:den>
              </m:f>
              <m:r>
                <w:rPr>
                  <w:rFonts w:ascii="Cambria Math" w:hAnsi="Cambria Math"/>
                </w:rPr>
                <m:t>=2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(0)</w:t>
            </w:r>
          </w:p>
          <w:p w:rsidR="000B5014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 xml:space="preserve">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 xml:space="preserve"> 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  <w:p w:rsidR="00EF7E90" w:rsidRPr="00B25038" w:rsidRDefault="000B5014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Given equation reduces to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</m:e>
                      </m:d>
                    </m:e>
                  </m:func>
                </m:sup>
              </m:sSup>
              <m:r>
                <w:rPr>
                  <w:rFonts w:ascii="Cambria Math" w:hAnsi="Cambria Math"/>
                </w:rPr>
                <m:t>-2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0.25</m:t>
                      </m:r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tan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den>
                          </m:f>
                        </m:e>
                      </m:d>
                    </m:e>
                  </m:func>
                </m:sup>
              </m:sSup>
              <m:r>
                <w:rPr>
                  <w:rFonts w:ascii="Cambria Math" w:hAnsi="Cambria Math"/>
                </w:rPr>
                <m:t>+1=0</m:t>
              </m:r>
            </m:oMath>
          </w:p>
          <w:p w:rsidR="000B5014" w:rsidRPr="00B25038" w:rsidRDefault="007D49A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</m:e>
                        </m:d>
                      </m:e>
                    </m:func>
                  </m:sup>
                </m:sSup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0B5014" w:rsidRPr="00B25038" w:rsidRDefault="007D49AB" w:rsidP="000B4D3D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⇒x=π/4</m:t>
              </m:r>
            </m:oMath>
            <w:r w:rsidR="000B5014" w:rsidRPr="00B25038">
              <w:rPr>
                <w:rFonts w:ascii="Cambria Math" w:hAnsi="Cambria Math"/>
              </w:rPr>
              <w:t xml:space="preserve"> which is not possible as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2x</m:t>
                  </m:r>
                </m:e>
              </m:func>
              <m:r>
                <w:rPr>
                  <w:rFonts w:ascii="Cambria Math" w:hAnsi="Cambria Math"/>
                </w:rPr>
                <m:t>=0</m:t>
              </m:r>
            </m:oMath>
            <w:r w:rsidR="000B5014" w:rsidRPr="00B25038">
              <w:rPr>
                <w:rFonts w:ascii="Cambria Math" w:hAnsi="Cambria Math"/>
              </w:rPr>
              <w:t xml:space="preserve"> for this value of </w:t>
            </w:r>
            <m:oMath>
              <m:r>
                <w:rPr>
                  <w:rFonts w:ascii="Cambria Math" w:hAnsi="Cambria Math"/>
                </w:rPr>
                <m:t>x,</m:t>
              </m:r>
            </m:oMath>
            <w:r w:rsidR="000B5014" w:rsidRPr="00B25038">
              <w:rPr>
                <w:rFonts w:ascii="Cambria Math" w:hAnsi="Cambria Math"/>
              </w:rPr>
              <w:t xml:space="preserve"> which is not defining the original equation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569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(2)</w:t>
            </w:r>
          </w:p>
          <w:p w:rsidR="0097131C" w:rsidRPr="00DB5034" w:rsidRDefault="00F42F7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We have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9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L-x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9</m:t>
                      </m:r>
                    </m:den>
                  </m:f>
                </m:e>
              </m:d>
            </m:oMath>
          </w:p>
          <w:p w:rsidR="0097131C" w:rsidRPr="00DB5034" w:rsidRDefault="0097131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36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L-x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oMath>
            </m:oMathPara>
          </w:p>
          <w:p w:rsidR="0097131C" w:rsidRPr="00DB5034" w:rsidRDefault="0097131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36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--2Lx+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oMath>
            </m:oMathPara>
          </w:p>
          <w:p w:rsidR="0097131C" w:rsidRPr="00DB5034" w:rsidRDefault="0097131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min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72</m:t>
                    </m:r>
                  </m:den>
                </m:f>
                <m:r>
                  <w:rPr>
                    <w:rFonts w:ascii="Cambria Math" w:hAnsi="Cambria Math"/>
                  </w:rPr>
                  <m:t>=m</m:t>
                </m:r>
              </m:oMath>
            </m:oMathPara>
          </w:p>
          <w:p w:rsidR="0097131C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min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x=0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or </m:t>
                    </m:r>
                    <m:r>
                      <w:rPr>
                        <w:rFonts w:ascii="Cambria Math" w:hAnsi="Cambria Math"/>
                      </w:rPr>
                      <m:t>x=L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36</m:t>
                    </m:r>
                  </m:den>
                </m:f>
                <m:r>
                  <w:rPr>
                    <w:rFonts w:ascii="Cambria Math" w:hAnsi="Cambria Math"/>
                  </w:rPr>
                  <m:t>=M</m:t>
                </m:r>
              </m:oMath>
            </m:oMathPara>
          </w:p>
          <w:p w:rsidR="00D91FA2" w:rsidRPr="00DB5034" w:rsidRDefault="00F42F7C" w:rsidP="006B0C02">
            <w:pPr>
              <w:rPr>
                <w:rFonts w:ascii="Cambria Math" w:hAnsi="Cambria Math"/>
                <w:i/>
              </w:rPr>
            </w:pPr>
            <w:r w:rsidRPr="00DB5034">
              <w:rPr>
                <w:rFonts w:ascii="Cambria Math" w:hAnsi="Cambria Math"/>
              </w:rPr>
              <w:t>Hence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M</m:t>
                  </m:r>
                </m:num>
                <m:den>
                  <m:r>
                    <w:rPr>
                      <w:rFonts w:ascii="Cambria Math" w:hAnsi="Cambria Math"/>
                    </w:rPr>
                    <m:t>m</m:t>
                  </m:r>
                </m:den>
              </m:f>
              <m:r>
                <w:rPr>
                  <w:rFonts w:ascii="Cambria Math" w:hAnsi="Cambria Math"/>
                </w:rPr>
                <m:t>=2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(5)</w:t>
            </w:r>
          </w:p>
          <w:p w:rsidR="0054073A" w:rsidRPr="00A33FF1" w:rsidRDefault="0054073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7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+24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7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-24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</m:oMath>
            </m:oMathPara>
          </w:p>
          <w:p w:rsidR="0054073A" w:rsidRPr="00A33FF1" w:rsidRDefault="0054073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=7;r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=24</m:t>
                </m:r>
              </m:oMath>
            </m:oMathPara>
          </w:p>
          <w:p w:rsidR="0054073A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=625;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  <w:p w:rsidR="00FE01A2" w:rsidRPr="00A33FF1" w:rsidRDefault="0054073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=2r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x-θ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×r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x-θ</m:t>
                        </m:r>
                      </m:e>
                    </m:d>
                  </m:e>
                </m:func>
              </m:oMath>
            </m:oMathPara>
          </w:p>
          <w:p w:rsidR="00FE01A2" w:rsidRPr="00A33FF1" w:rsidRDefault="00FE01A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(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x-θ</m:t>
                    </m:r>
                  </m:e>
                </m:d>
              </m:oMath>
            </m:oMathPara>
          </w:p>
          <w:p w:rsidR="00D91FA2" w:rsidRPr="00A33FF1" w:rsidRDefault="00FE01A2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25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1/4</m:t>
                    </m:r>
                  </m:sup>
                </m:sSup>
                <m:r>
                  <w:rPr>
                    <w:rFonts w:ascii="Cambria Math" w:hAnsi="Cambria Math"/>
                  </w:rPr>
                  <m:t>=5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(6)</w:t>
            </w:r>
          </w:p>
          <w:p w:rsidR="000403D1" w:rsidRPr="00DB5034" w:rsidRDefault="001503C7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Let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AD=h</m:t>
              </m:r>
            </m:oMath>
          </w:p>
          <w:p w:rsidR="00054A26" w:rsidRPr="00DB5034" w:rsidRDefault="00054A26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From the figure, we get</w:t>
            </w:r>
          </w:p>
          <w:p w:rsidR="00054A26" w:rsidRPr="00DB5034" w:rsidRDefault="001503C7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∆ABD,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52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054A26" w:rsidRPr="00DB5034" w:rsidRDefault="00B15EE5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In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∆ADC,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56-x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60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054A26" w:rsidRPr="00DB5034" w:rsidRDefault="00054A26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Solving, we get </w:t>
            </w:r>
            <m:oMath>
              <m:r>
                <w:rPr>
                  <w:rFonts w:ascii="Cambria Math" w:hAnsi="Cambria Math"/>
                </w:rPr>
                <m:t xml:space="preserve">x=20 </m:t>
              </m:r>
            </m:oMath>
            <w:r w:rsidR="00B15EE5"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h=48</m:t>
              </m:r>
            </m:oMath>
          </w:p>
          <w:p w:rsidR="00054A26" w:rsidRPr="00DB5034" w:rsidRDefault="00B15EE5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BE=y</m:t>
              </m:r>
            </m:oMath>
          </w:p>
          <w:p w:rsidR="00054A26" w:rsidRPr="00DB5034" w:rsidRDefault="00054A26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Then from the property of angle bisector, we have</w:t>
            </w:r>
          </w:p>
          <w:p w:rsidR="00054A26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BE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EC</m:t>
                    </m:r>
                  </m:den>
                </m:f>
              </m:oMath>
            </m:oMathPara>
          </w:p>
          <w:p w:rsidR="00054A26" w:rsidRPr="00DB5034" w:rsidRDefault="0039577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y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56-y</m:t>
                    </m:r>
                  </m:den>
                </m:f>
              </m:oMath>
            </m:oMathPara>
          </w:p>
          <w:p w:rsidR="00482407" w:rsidRPr="00DB5034" w:rsidRDefault="0039577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⇒60y=52×56-52y</m:t>
                </m:r>
              </m:oMath>
            </m:oMathPara>
          </w:p>
          <w:p w:rsidR="00482407" w:rsidRPr="00DB5034" w:rsidRDefault="0039577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⇒112y=52×56</m:t>
                </m:r>
              </m:oMath>
            </m:oMathPara>
          </w:p>
          <w:p w:rsidR="00482407" w:rsidRPr="00DB5034" w:rsidRDefault="0039577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⇒y=26</m:t>
                </m:r>
              </m:oMath>
            </m:oMathPara>
          </w:p>
          <w:p w:rsidR="00054A26" w:rsidRPr="00DB5034" w:rsidRDefault="0039577F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⇒DE=BE-BD=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26-20</m:t>
                    </m:r>
                  </m:e>
                </m:d>
                <m:r>
                  <w:rPr>
                    <w:rFonts w:ascii="Cambria Math" w:hAnsi="Cambria Math"/>
                  </w:rPr>
                  <m:t>=6</m:t>
                </m:r>
              </m:oMath>
            </m:oMathPara>
          </w:p>
          <w:p w:rsidR="00407B39" w:rsidRPr="00DB5034" w:rsidRDefault="000E2EC1" w:rsidP="006B0C02">
            <w:pPr>
              <w:rPr>
                <w:rFonts w:ascii="Cambria Math" w:hAnsi="Cambria Math"/>
                <w:color w:val="FF0000"/>
              </w:rPr>
            </w:pPr>
            <w:r w:rsidRPr="00DB5034">
              <w:rPr>
                <w:rFonts w:ascii="Cambria Math" w:hAnsi="Cambria Math"/>
              </w:rPr>
              <w:object w:dxaOrig="4325" w:dyaOrig="3861">
                <v:shape id="_x0000_i1081" type="#_x0000_t75" style="width:2in;height:129.6pt" o:ole="">
                  <v:imagedata r:id="IM3S1091S0" o:title=""/>
                </v:shape>
                <o:OLEObject Type="Embed" ProgID="ChemDraw.Document.6.0" ShapeID="_x0000_i1081" DrawAspect="Content" ObjectID="_1478862279" r:id="OM3S1091S0"/>
              </w:objec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(3)</w:t>
            </w:r>
          </w:p>
          <w:p w:rsidR="00913EB9" w:rsidRPr="00E50692" w:rsidRDefault="00CC6979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We must have </w:t>
            </w:r>
            <m:oMath>
              <m:r>
                <w:rPr>
                  <w:rFonts w:ascii="Cambria Math" w:hAnsi="Cambria Math"/>
                </w:rPr>
                <m:t xml:space="preserve">12-3x&gt;0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and </m:t>
              </m:r>
              <m:r>
                <w:rPr>
                  <w:rFonts w:ascii="Cambria Math" w:hAnsi="Cambria Math"/>
                </w:rPr>
                <m:t>x&gt;0⇒x∈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0, 4</m:t>
                  </m:r>
                </m:e>
              </m:d>
            </m:oMath>
          </w:p>
          <w:p w:rsidR="00CC6979" w:rsidRPr="00E50692" w:rsidRDefault="00CC6979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Therefore, the integral values are 1, 2, 3.</w:t>
            </w:r>
          </w:p>
          <w:p w:rsidR="00CC6979" w:rsidRPr="00E50692" w:rsidRDefault="00CC6979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For </w:t>
            </w:r>
            <m:oMath>
              <m:r>
                <w:rPr>
                  <w:rFonts w:ascii="Cambria Math" w:hAnsi="Cambria Math"/>
                </w:rPr>
                <m:t>x=1;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9</m:t>
                          </m:r>
                        </m:e>
                      </m:func>
                    </m:sup>
                  </m:sSup>
                </m:e>
              </m:d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  <m: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log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func>
                    </m:sup>
                  </m:sSup>
                </m:e>
              </m:d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</w:rPr>
                    <m:t>5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sup>
                  <m:r>
                    <w:rPr>
                      <w:rFonts w:ascii="Cambria Math" w:hAnsi="Cambria Math"/>
                    </w:rPr>
                    <m:t>0</m:t>
                  </m:r>
                </m:sup>
              </m:sSup>
              <m:r>
                <w:rPr>
                  <w:rFonts w:ascii="Cambria Math" w:hAnsi="Cambria Math"/>
                </w:rPr>
                <m:t>&gt;32</m:t>
              </m:r>
            </m:oMath>
          </w:p>
          <w:p w:rsidR="00CC6979" w:rsidRPr="00E50692" w:rsidRDefault="00CC6979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Similarly, </w:t>
            </w:r>
            <m:oMath>
              <m:r>
                <w:rPr>
                  <w:rFonts w:ascii="Cambria Math" w:hAnsi="Cambria Math"/>
                </w:rPr>
                <m:t>x=2</m:t>
              </m:r>
            </m:oMath>
            <w:r w:rsidRPr="00E50692">
              <w:rPr>
                <w:rFonts w:ascii="Cambria Math" w:hAnsi="Cambria Math"/>
              </w:rPr>
              <w:t xml:space="preserve"> satisfies but not </w:t>
            </w:r>
            <m:oMath>
              <m:r>
                <w:rPr>
                  <w:rFonts w:ascii="Cambria Math" w:hAnsi="Cambria Math"/>
                </w:rPr>
                <m:t>x=3</m:t>
              </m:r>
            </m:oMath>
          </w:p>
          <w:p w:rsidR="00CC6979" w:rsidRPr="00E50692" w:rsidRDefault="00CC6979" w:rsidP="002C455C">
            <w:pPr>
              <w:rPr>
                <w:rFonts w:ascii="Cambria Math" w:hAnsi="Cambria Math"/>
                <w:i/>
              </w:rPr>
            </w:pPr>
            <w:r w:rsidRPr="00E50692">
              <w:rPr>
                <w:rFonts w:ascii="Cambria Math" w:hAnsi="Cambria Math"/>
              </w:rPr>
              <w:t xml:space="preserve">Hence, the required sum </w:t>
            </w:r>
            <m:oMath>
              <m:r>
                <w:rPr>
                  <w:rFonts w:ascii="Cambria Math" w:hAnsi="Cambria Math"/>
                </w:rPr>
                <m:t>=3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(3)</w:t>
            </w:r>
          </w:p>
          <w:p w:rsidR="0001505C" w:rsidRPr="00DB5034" w:rsidRDefault="0001505C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 given equation is </w:t>
            </w:r>
            <m:oMath>
              <m:r>
                <w:rPr>
                  <w:rFonts w:ascii="Cambria Math" w:hAnsi="Cambria Math"/>
                </w:rPr>
                <m:t>4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B+4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C+4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=9</m:t>
              </m:r>
            </m:oMath>
          </w:p>
          <w:p w:rsidR="0001505C" w:rsidRPr="00DB5034" w:rsidRDefault="001503C7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B-C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B+C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C-A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C+A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=9</m:t>
                </m:r>
              </m:oMath>
            </m:oMathPara>
          </w:p>
          <w:p w:rsidR="0001505C" w:rsidRPr="00DB5034" w:rsidRDefault="001503C7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A-B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B-C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C-A</m:t>
                            </m:r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=9-2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≥9-2×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=6</m:t>
                </m:r>
              </m:oMath>
            </m:oMathPara>
          </w:p>
          <w:p w:rsidR="0001505C" w:rsidRPr="00DB5034" w:rsidRDefault="001503C7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B-C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C-A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≥3</m:t>
                </m:r>
              </m:oMath>
            </m:oMathPara>
          </w:p>
          <w:p w:rsidR="0001505C" w:rsidRPr="00DB5034" w:rsidRDefault="001503C7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But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A-B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≤1,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B-C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≤1,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C-A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≤1</m:t>
              </m:r>
            </m:oMath>
          </w:p>
          <w:p w:rsidR="0001505C" w:rsidRPr="00DB5034" w:rsidRDefault="001503C7" w:rsidP="006B0C02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B-C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C-A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4F4859" w:rsidRPr="00DB5034" w:rsidRDefault="001503C7" w:rsidP="006B0C02">
            <w:pPr>
              <w:jc w:val="both"/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⇒A=B=C, </m:t>
              </m:r>
            </m:oMath>
            <w:r w:rsidR="0001505C" w:rsidRPr="00DB5034">
              <w:rPr>
                <w:rFonts w:ascii="Cambria Math" w:hAnsi="Cambria Math"/>
              </w:rPr>
              <w:t xml:space="preserve">therefore the triangle </w:t>
            </w:r>
            <m:oMath>
              <m:r>
                <w:rPr>
                  <w:rFonts w:ascii="Cambria Math" w:hAnsi="Cambria Math"/>
                </w:rPr>
                <m:t>ABC</m:t>
              </m:r>
            </m:oMath>
            <w:r w:rsidR="0001505C" w:rsidRPr="00DB5034">
              <w:rPr>
                <w:rFonts w:ascii="Cambria Math" w:hAnsi="Cambria Math"/>
              </w:rPr>
              <w:t xml:space="preserve"> is equilateral</w:t>
            </w:r>
          </w:p>
          <w:p w:rsidR="0001505C" w:rsidRPr="00DB5034" w:rsidRDefault="001503C7" w:rsidP="006B0C02">
            <w:pPr>
              <w:jc w:val="both"/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Hence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∆=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(6)</w:t>
            </w:r>
          </w:p>
          <w:p w:rsidR="00D97CEA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80°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den>
                </m:f>
              </m:oMath>
            </m:oMathPara>
          </w:p>
          <w:p w:rsidR="00D97CEA" w:rsidRPr="00A33FF1" w:rsidRDefault="00D97CE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40°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20°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80°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20°</m:t>
                            </m:r>
                          </m:e>
                        </m:func>
                      </m:e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40°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80°</m:t>
                            </m:r>
                          </m:e>
                        </m:func>
                      </m:e>
                    </m:eqAr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80°</m:t>
                        </m:r>
                      </m:e>
                    </m:func>
                  </m:den>
                </m:f>
              </m:oMath>
            </m:oMathPara>
          </w:p>
          <w:p w:rsidR="00D97CEA" w:rsidRPr="00A33FF1" w:rsidRDefault="00D97CE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=8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40°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80°</m:t>
                            </m:r>
                          </m:e>
                        </m:func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80°</m:t>
                        </m:r>
                      </m:e>
                    </m:func>
                  </m:e>
                </m:d>
              </m:oMath>
            </m:oMathPara>
          </w:p>
          <w:p w:rsidR="00D97CEA" w:rsidRPr="00A33FF1" w:rsidRDefault="00D97CE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=8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80°</m:t>
                        </m:r>
                      </m:e>
                    </m:func>
                  </m:e>
                </m:d>
              </m:oMath>
            </m:oMathPara>
          </w:p>
          <w:p w:rsidR="00B51C7E" w:rsidRPr="00A33FF1" w:rsidRDefault="00D97CE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=4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80°</m:t>
                        </m:r>
                      </m:e>
                    </m:func>
                  </m:e>
                </m:d>
              </m:oMath>
            </m:oMathPara>
          </w:p>
          <w:p w:rsidR="00B51C7E" w:rsidRPr="00A33FF1" w:rsidRDefault="00B51C7E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=4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120°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40°</m:t>
                            </m:r>
                          </m:e>
                        </m:func>
                      </m:e>
                    </m:d>
                  </m:e>
                </m:d>
              </m:oMath>
            </m:oMathPara>
          </w:p>
          <w:p w:rsidR="00D91FA2" w:rsidRPr="00A33FF1" w:rsidRDefault="00B51C7E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=4×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=6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(8)</w:t>
            </w:r>
          </w:p>
          <w:p w:rsidR="00E96DC5" w:rsidRPr="00DB5034" w:rsidRDefault="00E96DC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r=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</m:oMath>
            </m:oMathPara>
          </w:p>
          <w:p w:rsidR="00E96DC5" w:rsidRPr="00DB5034" w:rsidRDefault="00E96DC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s=5⇒a+b+c=10</m:t>
                </m:r>
              </m:oMath>
            </m:oMathPara>
          </w:p>
          <w:p w:rsidR="00E96DC5" w:rsidRPr="00DB5034" w:rsidRDefault="00E96DC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∆=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abc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4R</m:t>
                    </m:r>
                  </m:den>
                </m:f>
                <m:r>
                  <w:rPr>
                    <w:rFonts w:ascii="Cambria Math" w:hAnsi="Cambria Math"/>
                  </w:rPr>
                  <m:t>⇒abc=60</m:t>
                </m:r>
              </m:oMath>
            </m:oMathPara>
          </w:p>
          <w:p w:rsidR="00E96DC5" w:rsidRPr="00DB5034" w:rsidRDefault="00F42F7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Now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∆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s-a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s-b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s-c</m:t>
                  </m:r>
                </m:e>
              </m:d>
            </m:oMath>
          </w:p>
          <w:p w:rsidR="00E96DC5" w:rsidRPr="00DB5034" w:rsidRDefault="00F42F7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⇒5=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5-a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5-b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5-c</m:t>
                    </m:r>
                  </m:e>
                </m:d>
              </m:oMath>
            </m:oMathPara>
          </w:p>
          <w:p w:rsidR="00E96DC5" w:rsidRPr="00DB5034" w:rsidRDefault="00E96DC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=125-25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a+b+c</m:t>
                    </m:r>
                  </m:e>
                </m:d>
                <m:r>
                  <w:rPr>
                    <w:rFonts w:ascii="Cambria Math" w:hAnsi="Cambria Math"/>
                  </w:rPr>
                  <m:t>+5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ab+bc+ca</m:t>
                    </m:r>
                  </m:e>
                </m:d>
                <m:r>
                  <w:rPr>
                    <w:rFonts w:ascii="Cambria Math" w:hAnsi="Cambria Math"/>
                  </w:rPr>
                  <m:t>-abc</m:t>
                </m:r>
              </m:oMath>
            </m:oMathPara>
          </w:p>
          <w:p w:rsidR="00E96DC5" w:rsidRPr="00DB5034" w:rsidRDefault="00E96DC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∴ab+bc+ca=38</m:t>
                </m:r>
              </m:oMath>
            </m:oMathPara>
          </w:p>
          <w:p w:rsidR="000C4104" w:rsidRPr="00DB5034" w:rsidRDefault="00F42F7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a+b+c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38</m:t>
                    </m:r>
                  </m:e>
                </m:d>
                <m:r>
                  <w:rPr>
                    <w:rFonts w:ascii="Cambria Math" w:hAnsi="Cambria Math"/>
                  </w:rPr>
                  <m:t>=24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(6)</w:t>
            </w:r>
          </w:p>
          <w:p w:rsidR="00913EB9" w:rsidRPr="00E50692" w:rsidRDefault="00AE7B08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Let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9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A+B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=x</m:t>
              </m:r>
            </m:oMath>
          </w:p>
          <w:p w:rsidR="00AE7B08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;B=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6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>
                  <w:rPr>
                    <w:rFonts w:ascii="Cambria Math" w:hAnsi="Cambria Math"/>
                  </w:rPr>
                  <m:t>A+B=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9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</m:oMath>
            </m:oMathPara>
          </w:p>
          <w:p w:rsidR="00AE7B08" w:rsidRPr="00E50692" w:rsidRDefault="00AE7B08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A+B=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9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6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9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</m:oMath>
            </m:oMathPara>
          </w:p>
          <w:p w:rsidR="00AE7B08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2x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2x</m:t>
                    </m:r>
                  </m:sup>
                </m:sSup>
              </m:oMath>
            </m:oMathPara>
          </w:p>
          <w:p w:rsidR="00AE7B08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2x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-1=0</m:t>
                </m:r>
              </m:oMath>
            </m:oMathPara>
          </w:p>
          <w:p w:rsidR="00AE7B08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0639D9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0639D9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</w:rPr>
                  <m:t>=4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  <w:p w:rsidR="000639D9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=6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(8)</w:t>
            </w:r>
          </w:p>
          <w:p w:rsidR="00913EB9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27</m:t>
                                </m:r>
                              </m:sub>
                            </m:sSub>
                          </m:fName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p>
                            </m:sSup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27</m:t>
                        </m:r>
                      </m:sub>
                    </m:sSub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p>
                    </m:sSup>
                  </m:e>
                </m:func>
              </m:oMath>
            </m:oMathPara>
          </w:p>
          <w:p w:rsidR="003E5731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log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27</m:t>
                                </m:r>
                              </m:sub>
                            </m:sSub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=6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27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3E5731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27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27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x-2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3E5731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⇒x=1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or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27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3E5731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27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2/3</m:t>
                    </m:r>
                  </m:sup>
                </m:sSup>
                <m:r>
                  <w:rPr>
                    <w:rFonts w:ascii="Cambria Math" w:hAnsi="Cambria Math"/>
                  </w:rPr>
                  <m:t>=9</m:t>
                </m:r>
              </m:oMath>
            </m:oMathPara>
          </w:p>
          <w:p w:rsidR="003E5731" w:rsidRPr="00E50692" w:rsidRDefault="003E573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Difference </w:t>
            </w:r>
            <m:oMath>
              <m:r>
                <w:rPr>
                  <w:rFonts w:ascii="Cambria Math" w:hAnsi="Cambria Math"/>
                </w:rPr>
                <m:t>=9-1=8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(1)</w:t>
            </w:r>
          </w:p>
          <w:p w:rsidR="00D91FA2" w:rsidRPr="00DB5034" w:rsidRDefault="000C789D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Interior angle of regular polygon of side </w:t>
            </w:r>
            <m:oMath>
              <m:r>
                <w:rPr>
                  <w:rFonts w:ascii="Cambria Math" w:hAnsi="Cambria Math"/>
                </w:rPr>
                <m:t xml:space="preserve">n </m:t>
              </m:r>
            </m:oMath>
            <w:r w:rsidR="00DD6D5E" w:rsidRPr="00DB5034">
              <w:rPr>
                <w:rFonts w:ascii="Cambria Math" w:hAnsi="Cambria Math"/>
              </w:rPr>
              <w:t xml:space="preserve">is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180°-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360°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d>
            </m:oMath>
          </w:p>
          <w:p w:rsidR="00B229C9" w:rsidRPr="00DB5034" w:rsidRDefault="00B229C9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Hence, </w:t>
            </w:r>
            <m:oMath>
              <m:r>
                <w:rPr>
                  <w:rFonts w:ascii="Cambria Math" w:hAnsi="Cambria Math"/>
                </w:rPr>
                <m:t>α=108°; β=120°; γ=144°; δ=150°</m:t>
              </m:r>
            </m:oMath>
          </w:p>
          <w:p w:rsidR="008051B4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108°</m:t>
                    </m:r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18°</m:t>
                    </m:r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</m:oMath>
            </m:oMathPara>
          </w:p>
          <w:p w:rsidR="008051B4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sec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120°</m:t>
                    </m:r>
                  </m:e>
                </m:func>
                <m:r>
                  <w:rPr>
                    <w:rFonts w:ascii="Cambria Math" w:hAnsi="Cambria Math"/>
                  </w:rPr>
                  <m:t>=-2</m:t>
                </m:r>
              </m:oMath>
            </m:oMathPara>
          </w:p>
          <w:p w:rsidR="008051B4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144°</m:t>
                    </m:r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36°</m:t>
                    </m:r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+1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</m:oMath>
            </m:oMathPara>
          </w:p>
          <w:p w:rsidR="008051B4" w:rsidRPr="00DB5034" w:rsidRDefault="008051B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cosec </m:t>
                </m:r>
                <m:r>
                  <w:rPr>
                    <w:rFonts w:ascii="Cambria Math" w:hAnsi="Cambria Math"/>
                  </w:rPr>
                  <m:t>δ=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cosec </m:t>
                </m:r>
                <m:r>
                  <w:rPr>
                    <w:rFonts w:ascii="Cambria Math" w:hAnsi="Cambria Math"/>
                  </w:rPr>
                  <m:t>150°=+2</m:t>
                </m:r>
              </m:oMath>
            </m:oMathPara>
          </w:p>
          <w:p w:rsidR="00B229C9" w:rsidRPr="00DB5034" w:rsidRDefault="008051B4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5</m:t>
                                </m:r>
                              </m:e>
                            </m:rad>
                            <m:r>
                              <w:rPr>
                                <w:rFonts w:ascii="Cambria Math" w:hAnsi="Cambria Math"/>
                              </w:rPr>
                              <m:t>-1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5</m:t>
                                </m:r>
                              </m:e>
                            </m:rad>
                            <m:r>
                              <w:rPr>
                                <w:rFonts w:ascii="Cambria Math" w:hAnsi="Cambria Math"/>
                              </w:rPr>
                              <m:t>+1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-2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579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(6)</w:t>
            </w:r>
          </w:p>
          <w:p w:rsidR="00E764D1" w:rsidRPr="00B25038" w:rsidRDefault="00E764D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+1-2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=2a-7</m:t>
                </m:r>
              </m:oMath>
            </m:oMathPara>
          </w:p>
          <w:p w:rsidR="00D91FA2" w:rsidRPr="00B25038" w:rsidRDefault="007D49A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x-a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2a-8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E764D1" w:rsidRPr="00B25038" w:rsidRDefault="007D49AB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a±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-8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2a-8</m:t>
                            </m:r>
                          </m:e>
                        </m:d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a±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a-8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=2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a-4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5377C9" w:rsidRPr="00B25038" w:rsidRDefault="007D49AB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F</w:t>
            </w:r>
            <w:r w:rsidR="005377C9" w:rsidRPr="00B25038">
              <w:rPr>
                <w:rFonts w:ascii="Cambria Math" w:hAnsi="Cambria Math"/>
              </w:rPr>
              <w:t xml:space="preserve">or a solution </w:t>
            </w:r>
            <m:oMath>
              <m:r>
                <w:rPr>
                  <w:rFonts w:ascii="Cambria Math" w:hAnsi="Cambria Math"/>
                </w:rPr>
                <m:t>-1≤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a-4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≤1, </m:t>
              </m:r>
            </m:oMath>
            <w:r w:rsidRPr="00B25038">
              <w:rPr>
                <w:rFonts w:ascii="Cambria Math" w:hAnsi="Cambria Math"/>
              </w:rPr>
              <w:t>we have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2</m:t>
              </m:r>
              <m:r>
                <w:rPr>
                  <w:rFonts w:ascii="Cambria Math" w:hAnsi="Cambria Math"/>
                </w:rPr>
                <m:t>≤a≤6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(1)</w:t>
            </w:r>
          </w:p>
          <w:p w:rsidR="001A7F9F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+1=3p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oMath>
            </m:oMathPara>
          </w:p>
          <w:p w:rsidR="001A7F9F" w:rsidRPr="00B25038" w:rsidRDefault="00513199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+p+1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x-p-p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D91FA2" w:rsidRPr="00B25038" w:rsidRDefault="001A7F9F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Therefore, either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x+p+1</m:t>
                  </m:r>
                </m:e>
              </m:func>
              <m:r>
                <w:rPr>
                  <w:rFonts w:ascii="Cambria Math" w:hAnsi="Cambria Math"/>
                </w:rPr>
                <m:t>=0 ⇒p=-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func>
                </m:e>
              </m:d>
              <m:r>
                <w:rPr>
                  <w:rFonts w:ascii="Cambria Math" w:hAnsi="Cambria Math"/>
                </w:rPr>
                <m:t xml:space="preserve">, </m:t>
              </m:r>
            </m:oMath>
            <w:r w:rsidR="00513199" w:rsidRPr="00B25038">
              <w:rPr>
                <w:rFonts w:ascii="Cambria Math" w:hAnsi="Cambria Math"/>
              </w:rPr>
              <w:t>or</w:t>
            </w:r>
          </w:p>
          <w:p w:rsidR="001A7F9F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=1=p</m:t>
                </m:r>
              </m:oMath>
            </m:oMathPara>
          </w:p>
          <w:p w:rsidR="001A7F9F" w:rsidRPr="00B25038" w:rsidRDefault="001A7F9F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Hence, only one value of </w:t>
            </w:r>
            <m:oMath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p&gt;0</m:t>
                  </m:r>
                </m:e>
              </m:d>
            </m:oMath>
            <w:r w:rsidRPr="00B25038">
              <w:rPr>
                <w:rFonts w:ascii="Cambria Math" w:hAnsi="Cambria Math"/>
              </w:rPr>
              <w:t xml:space="preserve"> is possible which is given by </w:t>
            </w:r>
            <m:oMath>
              <m:r>
                <w:rPr>
                  <w:rFonts w:ascii="Cambria Math" w:hAnsi="Cambria Math"/>
                </w:rPr>
                <m:t>p=1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(3)</w:t>
            </w:r>
          </w:p>
          <w:p w:rsidR="003C4FE9" w:rsidRPr="00DB5034" w:rsidRDefault="003C4FE9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a+b-c=2</m:t>
                </m:r>
              </m:oMath>
            </m:oMathPara>
          </w:p>
          <w:p w:rsidR="003C4FE9" w:rsidRPr="00DB5034" w:rsidRDefault="0093449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2ab-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=4  </m:t>
              </m:r>
            </m:oMath>
            <w:r w:rsidRPr="00DB5034">
              <w:rPr>
                <w:rFonts w:ascii="Cambria Math" w:hAnsi="Cambria Math"/>
              </w:rPr>
              <w:t>(2)</w:t>
            </w:r>
          </w:p>
          <w:p w:rsidR="003C4FE9" w:rsidRPr="00DB5034" w:rsidRDefault="0093449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+2ab-2bc-2ca=4=2ab-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3C4FE9" w:rsidRPr="00DB5034" w:rsidRDefault="0093449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b-c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a-c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3C4FE9" w:rsidRPr="00DB5034" w:rsidRDefault="0093449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⇒a=b=c</m:t>
                </m:r>
              </m:oMath>
            </m:oMathPara>
          </w:p>
          <w:p w:rsidR="003C4FE9" w:rsidRPr="00DB5034" w:rsidRDefault="003C4FE9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Triangle is equilateral</w:t>
            </w:r>
          </w:p>
          <w:p w:rsidR="003C4FE9" w:rsidRPr="00DB5034" w:rsidRDefault="0093449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⇒a=2</m:t>
                </m:r>
              </m:oMath>
            </m:oMathPara>
          </w:p>
          <w:p w:rsidR="001116C0" w:rsidRPr="00DB5034" w:rsidRDefault="0093449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⇒∆=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(8)</w:t>
            </w:r>
          </w:p>
          <w:p w:rsidR="00062B2A" w:rsidRPr="00A33FF1" w:rsidRDefault="00062B2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Since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062B2A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⇒A+B=π</m:t>
                </m:r>
              </m:oMath>
            </m:oMathPara>
          </w:p>
          <w:p w:rsidR="00062B2A" w:rsidRPr="00A33FF1" w:rsidRDefault="00062B2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∴B=π-A</m:t>
                </m:r>
              </m:oMath>
            </m:oMathPara>
          </w:p>
          <w:p w:rsidR="00062B2A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π-A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  <w:p w:rsidR="00062B2A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012D7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⇒A=30°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>
                  <w:rPr>
                    <w:rFonts w:ascii="Cambria Math" w:hAnsi="Cambria Math"/>
                  </w:rPr>
                  <m:t xml:space="preserve">B=150°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 xml:space="preserve">A=150°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r>
                  <w:rPr>
                    <w:rFonts w:ascii="Cambria Math" w:hAnsi="Cambria Math"/>
                  </w:rPr>
                  <m:t>B=30°</m:t>
                </m:r>
              </m:oMath>
            </m:oMathPara>
          </w:p>
          <w:p w:rsidR="00D91FA2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60°</m:t>
                    </m:r>
                  </m:e>
                </m:func>
                <m:r>
                  <w:rPr>
                    <w:rFonts w:ascii="Cambria Math" w:hAnsi="Cambria Math"/>
                  </w:rPr>
                  <m:t>+4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300°</m:t>
                    </m:r>
                  </m:e>
                </m:func>
                <m:r>
                  <w:rPr>
                    <w:rFonts w:ascii="Cambria Math" w:hAnsi="Cambria Math"/>
                  </w:rPr>
                  <m:t>=8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(5)</w:t>
            </w:r>
          </w:p>
          <w:p w:rsidR="006E7914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143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24</m:t>
                    </m:r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143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24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=k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let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6E7914" w:rsidRPr="00DB5034" w:rsidRDefault="001D44D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Area of triangle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∆=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ab=6864</m:t>
              </m:r>
            </m:oMath>
          </w:p>
          <w:p w:rsidR="000E2EC1" w:rsidRPr="00DB5034" w:rsidRDefault="000E2EC1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442" w:dyaOrig="2738">
                <v:shape id="_x0000_i1078" type="#_x0000_t75" style="width:2in;height:93.6pt" o:ole="">
                  <v:imagedata r:id="IM3S1086S0" o:title=""/>
                </v:shape>
                <o:OLEObject Type="Embed" ProgID="ChemDraw.Document.6.0" ShapeID="_x0000_i1078" DrawAspect="Content" ObjectID="_1478862276" r:id="OM3S1086S0"/>
              </w:object>
            </w:r>
          </w:p>
          <w:p w:rsidR="006E7914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⇒143k×24k=2×6864</m:t>
                </m:r>
              </m:oMath>
            </m:oMathPara>
          </w:p>
          <w:p w:rsidR="006E7914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×143=6864</m:t>
                </m:r>
              </m:oMath>
            </m:oMathPara>
          </w:p>
          <w:p w:rsidR="006E7914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=4</m:t>
                </m:r>
              </m:oMath>
            </m:oMathPara>
          </w:p>
          <w:p w:rsidR="006E7914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⇒k=2</m:t>
                </m:r>
              </m:oMath>
            </m:oMathPara>
          </w:p>
          <w:p w:rsidR="006E7914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⇒a=286, b=48</m:t>
                </m:r>
              </m:oMath>
            </m:oMathPara>
          </w:p>
          <w:p w:rsidR="006E7914" w:rsidRPr="00DB5034" w:rsidRDefault="001D44D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Now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48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286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290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D91FA2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⇒c=290</m:t>
                </m:r>
              </m:oMath>
            </m:oMathPara>
          </w:p>
          <w:p w:rsidR="000D2BB4" w:rsidRPr="00DB5034" w:rsidRDefault="006E7914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Hence, radius of the circle inscribed in the triangle </w:t>
            </w:r>
            <m:oMath>
              <m:r>
                <w:rPr>
                  <w:rFonts w:ascii="Cambria Math" w:hAnsi="Cambria Math"/>
                </w:rPr>
                <m:t>r=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∆</m:t>
                  </m:r>
                </m:num>
                <m:den>
                  <m:r>
                    <w:rPr>
                      <w:rFonts w:ascii="Cambria Math" w:hAnsi="Cambria Math"/>
                    </w:rPr>
                    <m:t>s</m:t>
                  </m:r>
                </m:den>
              </m:f>
              <m:r>
                <w:rPr>
                  <w:rFonts w:ascii="Cambria Math" w:hAnsi="Cambria Math"/>
                </w:rPr>
                <m:t>=22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(4)</w:t>
            </w:r>
          </w:p>
          <w:p w:rsidR="007450AF" w:rsidRPr="00A33FF1" w:rsidRDefault="007450A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5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=3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</m:oMath>
            </m:oMathPara>
          </w:p>
          <w:p w:rsidR="007450AF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</m:oMath>
            </m:oMathPara>
          </w:p>
          <w:p w:rsidR="007450AF" w:rsidRPr="00A33FF1" w:rsidRDefault="007450AF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Substituting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  <m:r>
                <w:rPr>
                  <w:rFonts w:ascii="Cambria Math" w:hAnsi="Cambria Math"/>
                </w:rPr>
                <m:t>=3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  <m:r>
                <w:rPr>
                  <w:rFonts w:ascii="Cambria Math" w:hAnsi="Cambria Math"/>
                </w:rPr>
                <m:t xml:space="preserve">, </m:t>
              </m:r>
            </m:oMath>
            <w:r w:rsidRPr="00A33FF1">
              <w:rPr>
                <w:rFonts w:ascii="Cambria Math" w:hAnsi="Cambria Math"/>
              </w:rPr>
              <w:t>we have</w:t>
            </w:r>
          </w:p>
          <w:p w:rsidR="007450AF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5×3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1+9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den>
                </m:f>
              </m:oMath>
            </m:oMathPara>
          </w:p>
          <w:p w:rsidR="000663F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⇒5+5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=1+9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</m:oMath>
            </m:oMathPara>
          </w:p>
          <w:p w:rsidR="000663F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=4</m:t>
                </m:r>
              </m:oMath>
            </m:oMathPara>
          </w:p>
          <w:p w:rsidR="000663F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=1,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i.e.,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>=3</m:t>
                </m:r>
              </m:oMath>
            </m:oMathPara>
          </w:p>
          <w:p w:rsidR="00D91FA2" w:rsidRPr="00A33FF1" w:rsidRDefault="007450AF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</w:rPr>
                  <m:t>=4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(4)</w:t>
            </w:r>
          </w:p>
          <w:p w:rsidR="00E679CB" w:rsidRPr="00A33FF1" w:rsidRDefault="00E679CB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3x</m:t>
                    </m:r>
                  </m:e>
                </m:func>
                <m:r>
                  <w:rPr>
                    <w:rFonts w:ascii="Cambria Math" w:hAnsi="Cambria Math"/>
                  </w:rPr>
                  <m:t>+4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E679CB" w:rsidRPr="00A33FF1" w:rsidRDefault="00FD4C00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E679CB" w:rsidRPr="00A33FF1" w:rsidRDefault="00FD4C00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D91FA2" w:rsidRPr="00A33FF1" w:rsidRDefault="00FD4C00" w:rsidP="002178ED">
            <w:pPr>
              <w:tabs>
                <w:tab w:val="left" w:pos="2500"/>
              </w:tabs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(0)</w:t>
            </w:r>
          </w:p>
          <w:p w:rsidR="005021C4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  <w:p w:rsidR="00D91FA2" w:rsidRPr="00B25038" w:rsidRDefault="00513199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</m:oMath>
            </m:oMathPara>
          </w:p>
          <w:p w:rsidR="005021C4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≥2</m:t>
                </m:r>
              </m:oMath>
            </m:oMathPara>
          </w:p>
          <w:p w:rsidR="005021C4" w:rsidRPr="00B25038" w:rsidRDefault="005021C4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Hence, there is no solution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(4)</w:t>
            </w:r>
          </w:p>
          <w:p w:rsidR="00913EB9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56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16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36</m:t>
                        </m:r>
                      </m:sub>
                    </m:sSub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den>
                    </m:f>
                  </m:e>
                </m:func>
              </m:oMath>
            </m:oMathPara>
          </w:p>
          <w:p w:rsidR="00FE0651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16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b>
                    </m:sSub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e>
                </m:func>
              </m:oMath>
            </m:oMathPara>
          </w:p>
          <w:p w:rsidR="00FE0651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16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func>
              </m:oMath>
            </m:oMathPara>
          </w:p>
          <w:p w:rsidR="00FE0651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16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func>
                  </m:e>
                </m:d>
              </m:oMath>
            </m:oMathPara>
          </w:p>
          <w:p w:rsidR="00FE0651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16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x-1</m:t>
                    </m:r>
                  </m:e>
                </m:func>
              </m:oMath>
            </m:oMathPara>
          </w:p>
          <w:p w:rsidR="00FE0651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x-2</m:t>
                    </m:r>
                  </m:e>
                </m:func>
              </m:oMath>
            </m:oMathPara>
          </w:p>
          <w:p w:rsidR="00FE0651" w:rsidRPr="00E50692" w:rsidRDefault="00FE0651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Let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 xml:space="preserve">=t,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we have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t-2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t+1</m:t>
                  </m:r>
                </m:e>
              </m:d>
              <m:r>
                <w:rPr>
                  <w:rFonts w:ascii="Cambria Math" w:hAnsi="Cambria Math"/>
                </w:rPr>
                <m:t>=0</m:t>
              </m:r>
            </m:oMath>
          </w:p>
          <w:p w:rsidR="00FE0651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⇒t=2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t=-1</m:t>
                </m:r>
              </m:oMath>
            </m:oMathPara>
          </w:p>
          <w:p w:rsidR="00FE0651" w:rsidRPr="00E50692" w:rsidRDefault="00B758D9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⇒x=4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or</m:t>
                </m:r>
                <m:r>
                  <w:rPr>
                    <w:rFonts w:ascii="Cambria Math" w:hAnsi="Cambria Math"/>
                  </w:rPr>
                  <m:t xml:space="preserve"> 1/2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(5)</w:t>
            </w:r>
          </w:p>
          <w:p w:rsidR="00D91FA2" w:rsidRPr="00DB5034" w:rsidRDefault="00681021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Using the sine law, we get</w:t>
            </w:r>
          </w:p>
          <w:p w:rsidR="00681021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27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48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3θ</m:t>
                        </m:r>
                      </m:e>
                    </m:func>
                  </m:den>
                </m:f>
              </m:oMath>
            </m:oMathPara>
          </w:p>
          <w:p w:rsidR="00681021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</m:oMath>
            </m:oMathPara>
          </w:p>
          <w:p w:rsidR="00681021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⇒3-4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</m:oMath>
            </m:oMathPara>
          </w:p>
          <w:p w:rsidR="00681021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=3-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</m:oMath>
            </m:oMathPara>
          </w:p>
          <w:p w:rsidR="00681021" w:rsidRPr="00DB5034" w:rsidRDefault="001D44DC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11</m:t>
                  </m:r>
                </m:num>
                <m:den>
                  <m:r>
                    <w:rPr>
                      <w:rFonts w:ascii="Cambria Math" w:hAnsi="Cambria Math"/>
                    </w:rPr>
                    <m:t>36</m:t>
                  </m:r>
                </m:den>
              </m:f>
            </m:oMath>
            <w:r w:rsidRPr="00DB5034">
              <w:rPr>
                <w:rFonts w:ascii="Cambria Math" w:hAnsi="Cambria Math"/>
              </w:rPr>
              <w:t xml:space="preserve">     (1)</w:t>
            </w:r>
          </w:p>
          <w:p w:rsidR="00681021" w:rsidRPr="00DB5034" w:rsidRDefault="001D44D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Now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4θ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27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den>
              </m:f>
            </m:oMath>
          </w:p>
          <w:p w:rsidR="00681021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27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2θ</m:t>
                    </m:r>
                  </m:e>
                </m:func>
                <m:r>
                  <w:rPr>
                    <w:rFonts w:ascii="Cambria Math" w:hAnsi="Cambria Math"/>
                  </w:rPr>
                  <m:t>=4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</m:oMath>
            </m:oMathPara>
          </w:p>
          <w:p w:rsidR="00681021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27</m:t>
                    </m:r>
                  </m:den>
                </m:f>
                <m:r>
                  <w:rPr>
                    <w:rFonts w:ascii="Cambria Math" w:hAnsi="Cambria Math"/>
                  </w:rPr>
                  <m:t>=4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ra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=4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36</m:t>
                        </m:r>
                      </m:den>
                    </m:f>
                  </m:e>
                </m:ra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36</m:t>
                        </m:r>
                      </m:den>
                    </m:f>
                  </m:e>
                </m:d>
              </m:oMath>
            </m:oMathPara>
          </w:p>
          <w:p w:rsidR="00681021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27</m:t>
                    </m:r>
                  </m:den>
                </m:f>
                <m:r>
                  <w:rPr>
                    <w:rFonts w:ascii="Cambria Math" w:hAnsi="Cambria Math"/>
                  </w:rPr>
                  <m:t>=4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den>
                    </m:f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14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36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⇒b=35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589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(8)</w:t>
            </w:r>
          </w:p>
          <w:p w:rsidR="00B57500" w:rsidRPr="00DB5034" w:rsidRDefault="00B57500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A+B+C=π</m:t>
                </m:r>
              </m:oMath>
            </m:oMathPara>
          </w:p>
          <w:p w:rsidR="00B57500" w:rsidRPr="00DB5034" w:rsidRDefault="001D44D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Given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C=2A</m:t>
              </m:r>
            </m:oMath>
          </w:p>
          <w:p w:rsidR="00B57500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⇒B=π-3A</m:t>
                </m:r>
              </m:oMath>
            </m:oMathPara>
          </w:p>
          <w:p w:rsidR="00B57500" w:rsidRPr="00DB5034" w:rsidRDefault="001D44D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As 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0&lt;C&lt;π⇒0&lt;2A&lt;π⇒0&lt;A&lt;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B57500" w:rsidRPr="00DB5034" w:rsidRDefault="001D44D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By sine rule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func>
                </m:den>
              </m:f>
            </m:oMath>
          </w:p>
          <w:p w:rsidR="00B57500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2a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π-3A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3-4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</m:den>
                </m:f>
              </m:oMath>
            </m:oMathPara>
          </w:p>
          <w:p w:rsidR="00B57500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⇒3-4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B57500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⇒A=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  <w:p w:rsidR="00B57500" w:rsidRPr="00DB5034" w:rsidRDefault="0093449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But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0&lt;A&lt;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oMath>
          </w:p>
          <w:p w:rsidR="00B57500" w:rsidRPr="00DB5034" w:rsidRDefault="001D44DC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⇒A=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6</m:t>
                  </m:r>
                </m:den>
              </m:f>
              <m:r>
                <w:rPr>
                  <w:rFonts w:ascii="Cambria Math" w:hAnsi="Cambria Math"/>
                </w:rPr>
                <m:t>,∠B=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="0093449E" w:rsidRPr="00DB5034">
              <w:rPr>
                <w:rFonts w:ascii="Cambria Math" w:hAnsi="Cambria Math"/>
              </w:rPr>
              <w:t xml:space="preserve">and </w:t>
            </w:r>
            <m:oMath>
              <m:r>
                <w:rPr>
                  <w:rFonts w:ascii="Cambria Math" w:hAnsi="Cambria Math"/>
                </w:rPr>
                <m:t>∠C=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oMath>
          </w:p>
          <w:p w:rsidR="00B57500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</m:func>
                  </m:e>
                </m:d>
              </m:oMath>
            </m:oMathPara>
          </w:p>
          <w:p w:rsidR="00B57500" w:rsidRPr="00DB5034" w:rsidRDefault="00B57500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+1+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=8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7F6053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=8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(3)</w:t>
            </w:r>
          </w:p>
          <w:p w:rsidR="00B25305" w:rsidRPr="00B25038" w:rsidRDefault="00B2530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4≤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L.H.S.</m:t>
                </m:r>
                <m:r>
                  <w:rPr>
                    <w:rFonts w:ascii="Cambria Math" w:hAnsi="Cambria Math"/>
                  </w:rPr>
                  <m:t>≤16</m:t>
                </m:r>
              </m:oMath>
            </m:oMathPara>
          </w:p>
          <w:p w:rsidR="00D91FA2" w:rsidRPr="00B25038" w:rsidRDefault="00B25305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2≤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R.H.S.</m:t>
                </m:r>
                <m:r>
                  <w:rPr>
                    <w:rFonts w:ascii="Cambria Math" w:hAnsi="Cambria Math"/>
                  </w:rPr>
                  <m:t>≤4</m:t>
                </m:r>
              </m:oMath>
            </m:oMathPara>
          </w:p>
          <w:p w:rsidR="00B25305" w:rsidRPr="00B25038" w:rsidRDefault="00B25305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 xml:space="preserve">Hence, equality can occur only when both sides are 4, which is possible if </w:t>
            </w:r>
            <m:oMath>
              <m:r>
                <w:rPr>
                  <w:rFonts w:ascii="Cambria Math" w:hAnsi="Cambria Math"/>
                </w:rPr>
                <m:t>x=π, 3π, 5π.</m:t>
              </m:r>
            </m:oMath>
          </w:p>
          <w:p w:rsidR="00B25305" w:rsidRPr="00B25038" w:rsidRDefault="00B25305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That is, there are three solutions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(1)</w:t>
            </w:r>
          </w:p>
          <w:p w:rsidR="00913EB9" w:rsidRPr="00E50692" w:rsidRDefault="00C76A7E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Let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</m:func>
              <m:r>
                <w:rPr>
                  <w:rFonts w:ascii="Cambria Math" w:hAnsi="Cambria Math"/>
                </w:rPr>
                <m:t xml:space="preserve">=p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and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5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</m:func>
              <m:r>
                <w:rPr>
                  <w:rFonts w:ascii="Cambria Math" w:hAnsi="Cambria Math"/>
                </w:rPr>
                <m:t>=q</m:t>
              </m:r>
            </m:oMath>
          </w:p>
          <w:p w:rsidR="00C76A7E" w:rsidRPr="00E50692" w:rsidRDefault="00C76A7E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Hence, </w:t>
            </w:r>
            <m:oMath>
              <m:r>
                <w:rPr>
                  <w:rFonts w:ascii="Cambria Math" w:hAnsi="Cambria Math"/>
                </w:rPr>
                <m:t>p+q=1</m:t>
              </m:r>
            </m:oMath>
          </w:p>
          <w:p w:rsidR="00C76A7E" w:rsidRPr="00E50692" w:rsidRDefault="00C76A7E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x=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+3pq+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  <w:p w:rsidR="00C76A7E" w:rsidRPr="00E50692" w:rsidRDefault="00C76A7E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p+q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-3pq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p+q</m:t>
                    </m:r>
                  </m:e>
                </m:d>
                <m:r>
                  <w:rPr>
                    <w:rFonts w:ascii="Cambria Math" w:hAnsi="Cambria Math"/>
                  </w:rPr>
                  <m:t>+3pq</m:t>
                </m:r>
              </m:oMath>
            </m:oMathPara>
          </w:p>
          <w:p w:rsidR="00C76A7E" w:rsidRPr="00E50692" w:rsidRDefault="00C76A7E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=1-3pq+3pq</m:t>
                </m:r>
              </m:oMath>
            </m:oMathPara>
          </w:p>
          <w:p w:rsidR="00C76A7E" w:rsidRPr="00E50692" w:rsidRDefault="00C76A7E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(4)</w:t>
            </w:r>
          </w:p>
          <w:p w:rsidR="0014661B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4°</m:t>
                        </m:r>
                      </m:e>
                    </m:func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3°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1°</m:t>
                            </m:r>
                          </m:e>
                        </m:func>
                      </m:e>
                    </m:d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4°</m:t>
                        </m:r>
                      </m:e>
                    </m:func>
                  </m:den>
                </m:f>
              </m:oMath>
            </m:oMathPara>
          </w:p>
          <w:p w:rsidR="00D91FA2" w:rsidRPr="00A33FF1" w:rsidRDefault="0014661B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1°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=4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(4)</w:t>
            </w:r>
          </w:p>
          <w:p w:rsidR="00EF7E90" w:rsidRPr="00A33FF1" w:rsidRDefault="00EF7E9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Let </m:t>
                </m:r>
                <m:r>
                  <w:rPr>
                    <w:rFonts w:ascii="Cambria Math" w:hAnsi="Cambria Math"/>
                  </w:rPr>
                  <m:t>θ=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16</m:t>
                    </m:r>
                  </m:den>
                </m:f>
                <m:r>
                  <w:rPr>
                    <w:rFonts w:ascii="Cambria Math" w:hAnsi="Cambria Math"/>
                  </w:rPr>
                  <m:t>⇒8θ=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EF7E90" w:rsidRPr="00A33FF1" w:rsidRDefault="00EF7E9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y=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5θ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9θ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13θ</m:t>
                    </m:r>
                  </m:e>
                </m:func>
              </m:oMath>
            </m:oMathPara>
          </w:p>
          <w:p w:rsidR="00EF7E90" w:rsidRPr="00A33FF1" w:rsidRDefault="00EF7E9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∴y=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5θ</m:t>
                        </m:r>
                      </m:e>
                    </m:func>
                  </m:e>
                </m:d>
              </m:oMath>
            </m:oMathPara>
          </w:p>
          <w:p w:rsidR="00EF7E90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as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13θ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8θ+5θ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=-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and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9θ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8θ+θ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>=-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</m:oMath>
            </m:oMathPara>
          </w:p>
          <w:p w:rsidR="00EF7E90" w:rsidRPr="00A33FF1" w:rsidRDefault="00EF7E9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3θ</m:t>
                        </m:r>
                      </m:e>
                    </m:func>
                  </m:e>
                </m:d>
              </m:oMath>
            </m:oMathPara>
          </w:p>
          <w:p w:rsidR="00EF7E90" w:rsidRPr="00A33FF1" w:rsidRDefault="00EF7E9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3θ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3θ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3θ</m:t>
                        </m:r>
                      </m:e>
                    </m:func>
                  </m:den>
                </m:f>
              </m:oMath>
            </m:oMathPara>
          </w:p>
          <w:p w:rsidR="00EF7E90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⇒y=2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6θ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6θ</m:t>
                            </m:r>
                          </m:e>
                        </m:func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</m:den>
                    </m:f>
                  </m:e>
                </m:d>
              </m:oMath>
            </m:oMathPara>
          </w:p>
          <w:p w:rsidR="00EF7E90" w:rsidRPr="00A33FF1" w:rsidRDefault="00EF7E9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6θ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6θ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6θ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</m:den>
                    </m:f>
                  </m:e>
                </m:d>
              </m:oMath>
            </m:oMathPara>
          </w:p>
          <w:p w:rsidR="00D91FA2" w:rsidRPr="00A33FF1" w:rsidRDefault="00EF7E9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=-2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4θ</m:t>
                            </m:r>
                          </m:e>
                        </m:func>
                      </m:num>
                      <m:den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2θ</m:t>
                            </m:r>
                          </m:e>
                        </m:func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 xml:space="preserve">=-4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∵6θ=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-2θ</m:t>
                    </m:r>
                  </m:e>
                </m:d>
              </m:oMath>
            </m:oMathPara>
          </w:p>
          <w:p w:rsidR="00EF7E90" w:rsidRPr="00A33FF1" w:rsidRDefault="00EF7E90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Hence, absolute value </w:t>
            </w:r>
            <m:oMath>
              <m:r>
                <w:rPr>
                  <w:rFonts w:ascii="Cambria Math" w:hAnsi="Cambria Math"/>
                </w:rPr>
                <m:t>=4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(1)</w:t>
            </w:r>
          </w:p>
          <w:p w:rsidR="00421DEA" w:rsidRPr="00A33FF1" w:rsidRDefault="00421DE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Let </m:t>
                </m:r>
                <m:r>
                  <w:rPr>
                    <w:rFonts w:ascii="Cambria Math" w:hAnsi="Cambria Math"/>
                  </w:rPr>
                  <m:t>x+5=14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 </m:t>
                </m:r>
                <m:r>
                  <w:rPr>
                    <w:rFonts w:ascii="Cambria Math" w:hAnsi="Cambria Math"/>
                  </w:rPr>
                  <m:t>y-12=14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func>
              </m:oMath>
            </m:oMathPara>
          </w:p>
          <w:p w:rsidR="00421DEA" w:rsidRPr="00A33FF1" w:rsidRDefault="00421DE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14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-5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14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+12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421DEA" w:rsidRPr="00A33FF1" w:rsidRDefault="00421DE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=196+25+144+28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-5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</m:oMath>
            </m:oMathPara>
          </w:p>
          <w:p w:rsidR="00421DEA" w:rsidRPr="00A33FF1" w:rsidRDefault="00421DEA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=365+28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-5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</m:oMath>
            </m:oMathPara>
          </w:p>
          <w:p w:rsidR="00D91FA2" w:rsidRPr="00A33FF1" w:rsidRDefault="00421DEA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e>
                    </m:d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min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365-28×13</m:t>
                    </m:r>
                  </m:e>
                </m:ra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365-364</m:t>
                    </m:r>
                  </m:e>
                </m:rad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(6)</w:t>
            </w:r>
          </w:p>
          <w:p w:rsidR="00D91FA2" w:rsidRPr="00A33FF1" w:rsidRDefault="0095567B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Nr.=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func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func>
                <m:r>
                  <w:rPr>
                    <w:rFonts w:ascii="Cambria Math" w:hAnsi="Cambria Math"/>
                  </w:rPr>
                  <m:t>-1=-2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func>
              </m:oMath>
            </m:oMathPara>
          </w:p>
          <w:p w:rsidR="0095567B" w:rsidRPr="00A33FF1" w:rsidRDefault="0095567B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Dr.=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func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-3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func>
                <m:r>
                  <w:rPr>
                    <w:rFonts w:ascii="Cambria Math" w:hAnsi="Cambria Math"/>
                  </w:rPr>
                  <m:t>-1=-3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(2)</w:t>
            </w:r>
          </w:p>
          <w:p w:rsidR="00913EB9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1/2</m:t>
                        </m:r>
                      </m:sub>
                    </m:sSub>
                  </m:fName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x-3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&gt;-1</m:t>
                </m:r>
              </m:oMath>
            </m:oMathPara>
          </w:p>
          <w:p w:rsidR="002848C0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x-3</m:t>
                    </m:r>
                  </m:e>
                </m:d>
                <m:r>
                  <w:rPr>
                    <w:rFonts w:ascii="Cambria Math" w:hAnsi="Cambria Math"/>
                  </w:rPr>
                  <m:t>&lt;2</m:t>
                </m:r>
              </m:oMath>
            </m:oMathPara>
          </w:p>
          <w:p w:rsidR="002848C0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⇒-2&lt;x-3&lt;2</m:t>
                </m:r>
              </m:oMath>
            </m:oMathPara>
          </w:p>
          <w:p w:rsidR="002848C0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⇒1&lt;x&lt;5, x≠3</m:t>
                </m:r>
              </m:oMath>
            </m:oMathPara>
          </w:p>
          <w:p w:rsidR="002848C0" w:rsidRPr="00E50692" w:rsidRDefault="002848C0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∴x∈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2, 4</m:t>
                    </m:r>
                  </m:e>
                </m:d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(3)</w:t>
            </w:r>
          </w:p>
          <w:p w:rsidR="00306233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-2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40°</m:t>
                                    </m:r>
                                  </m:e>
                                </m:d>
                              </m:e>
                            </m:func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40°</m:t>
                                    </m:r>
                                  </m:e>
                                </m:d>
                              </m:e>
                            </m:func>
                          </m:num>
                          <m:den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80°</m:t>
                                    </m:r>
                                  </m:e>
                                </m:d>
                              </m:e>
                            </m:func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20°</m:t>
                                    </m:r>
                                  </m:e>
                                </m:d>
                              </m:e>
                            </m:func>
                          </m:num>
                          <m:den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20°</m:t>
                                    </m:r>
                                  </m:e>
                                </m:d>
                              </m:e>
                            </m:func>
                          </m:den>
                        </m:f>
                      </m:num>
                      <m:den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cot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20°</m:t>
                                    </m:r>
                                  </m:e>
                                </m:d>
                              </m:e>
                            </m:func>
                            <m:r>
                              <w:rPr>
                                <w:rFonts w:ascii="Cambria Math" w:hAnsi="Cambria Math"/>
                              </w:rPr>
                              <m:t xml:space="preserve"> + 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80°</m:t>
                                    </m:r>
                                  </m:e>
                                </m:d>
                              </m:e>
                            </m:func>
                          </m:num>
                          <m:den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cot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20°</m:t>
                                    </m:r>
                                  </m:e>
                                </m:d>
                              </m:e>
                            </m:func>
                          </m:den>
                        </m:f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20°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tan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80°</m:t>
                                    </m:r>
                                  </m:e>
                                </m:d>
                              </m:e>
                            </m:func>
                          </m:e>
                        </m:fun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20°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80°</m:t>
                            </m:r>
                          </m:e>
                        </m:func>
                      </m:den>
                    </m:f>
                  </m:e>
                </m:d>
              </m:oMath>
            </m:oMathPara>
          </w:p>
          <w:p w:rsidR="00D91FA2" w:rsidRPr="00A33FF1" w:rsidRDefault="00306233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60°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(4)</w:t>
            </w:r>
          </w:p>
          <w:p w:rsidR="00B5649D" w:rsidRPr="00DB5034" w:rsidRDefault="00B5649D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AM=R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⇒AB=2R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den>
                    </m:f>
                  </m:e>
                </m:func>
              </m:oMath>
            </m:oMathPara>
          </w:p>
          <w:p w:rsidR="00B5649D" w:rsidRPr="00DB5034" w:rsidRDefault="00F42F7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Similarly,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AN=R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⇒AF=2R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12</m:t>
                      </m:r>
                    </m:den>
                  </m:f>
                </m:e>
              </m:func>
            </m:oMath>
          </w:p>
          <w:p w:rsidR="00B5649D" w:rsidRPr="00DB5034" w:rsidRDefault="00B5649D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AF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AB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5π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5π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e>
                    </m:func>
                  </m:den>
                </m:f>
              </m:oMath>
            </m:oMathPara>
          </w:p>
          <w:p w:rsidR="00B5649D" w:rsidRPr="00DB5034" w:rsidRDefault="00B5649D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cot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e>
                    </m:func>
                  </m:e>
                </m:func>
              </m:oMath>
            </m:oMathPara>
          </w:p>
          <w:p w:rsidR="00D91FA2" w:rsidRPr="00DB5034" w:rsidRDefault="00B5649D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2-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2+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e>
                </m:d>
                <m:r>
                  <w:rPr>
                    <w:rFonts w:ascii="Cambria Math" w:hAnsi="Cambria Math"/>
                  </w:rPr>
                  <m:t>=4</m:t>
                </m:r>
              </m:oMath>
            </m:oMathPara>
          </w:p>
          <w:p w:rsidR="00483DCB" w:rsidRPr="00DB5034" w:rsidRDefault="00F34985" w:rsidP="006B0C02">
            <w:pPr>
              <w:rPr>
                <w:rFonts w:ascii="Cambria Math" w:hAnsi="Cambria Math"/>
                <w:color w:val="FF0000"/>
              </w:rPr>
            </w:pPr>
            <w:r w:rsidRPr="00DB5034">
              <w:rPr>
                <w:rFonts w:ascii="Cambria Math" w:hAnsi="Cambria Math"/>
              </w:rPr>
              <w:object w:dxaOrig="5208" w:dyaOrig="6967">
                <v:shape id="_x0000_i1074" type="#_x0000_t75" style="width:136.8pt;height:180pt" o:ole="">
                  <v:imagedata r:id="IM3S1093S0" o:title=""/>
                </v:shape>
                <o:OLEObject Type="Embed" ProgID="ChemDraw.Document.6.0" ShapeID="_x0000_i1074" DrawAspect="Content" ObjectID="_1478862272" r:id="OM3S1093S0"/>
              </w:objec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599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(1)</w:t>
            </w:r>
          </w:p>
          <w:p w:rsidR="007D4D4E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</w:rPr>
                  <m:t>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×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</m:oMath>
            </m:oMathPara>
          </w:p>
          <w:p w:rsidR="007D4D4E" w:rsidRPr="00A33FF1" w:rsidRDefault="007D4D4E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A+B=90°⇒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A+B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=45°</m:t>
                </m:r>
              </m:oMath>
            </m:oMathPara>
          </w:p>
          <w:p w:rsidR="007D4D4E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A+B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=1=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den>
                    </m:f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den>
                    </m:f>
                  </m:den>
                </m:f>
              </m:oMath>
            </m:oMathPara>
          </w:p>
          <w:p w:rsidR="007D4D4E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</m:oMath>
            </m:oMathPara>
          </w:p>
          <w:p w:rsidR="007D4D4E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⇒a+b=c</m:t>
                </m:r>
              </m:oMath>
            </m:oMathPara>
          </w:p>
          <w:p w:rsidR="00D91FA2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a+b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</m:den>
                </m:f>
                <m:r>
                  <w:rPr>
                    <w:rFonts w:ascii="Cambria Math" w:hAnsi="Cambria Math"/>
                  </w:rPr>
                  <m:t>=1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(6)</w:t>
            </w:r>
          </w:p>
          <w:p w:rsidR="00913EB9" w:rsidRPr="00E50692" w:rsidRDefault="00CF2784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>N=2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4+3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func>
              <m:r>
                <w:rPr>
                  <w:rFonts w:ascii="Cambria Math" w:hAnsi="Cambria Math"/>
                </w:rPr>
                <m:t>;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where </m:t>
              </m:r>
              <m:r>
                <w:rPr>
                  <w:rFonts w:ascii="Cambria Math" w:hAnsi="Cambria Math"/>
                </w:rPr>
                <m:t>x=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2000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</m:oMath>
          </w:p>
          <w:p w:rsidR="00CF2784" w:rsidRPr="00E50692" w:rsidRDefault="00CF2784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e>
                </m:func>
              </m:oMath>
            </m:oMathPara>
          </w:p>
          <w:p w:rsidR="00CF2784" w:rsidRPr="00E50692" w:rsidRDefault="00CF2784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func>
                <m:r>
                  <w:rPr>
                    <w:rFonts w:ascii="Cambria Math" w:hAnsi="Cambria Math"/>
                  </w:rPr>
                  <m:t>.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2000</m:t>
                                </m:r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</w:rPr>
                        </m:ctrlP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2000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</m:t>
                    </m:r>
                  </m:den>
                </m:f>
              </m:oMath>
            </m:oMathPara>
          </w:p>
          <w:p w:rsidR="00CF2784" w:rsidRPr="00E50692" w:rsidRDefault="00CF2784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Hence reciprocal of given value is 6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(4)</w:t>
            </w:r>
          </w:p>
          <w:p w:rsidR="00F2017D" w:rsidRPr="00A33FF1" w:rsidRDefault="00824965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Given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2x</m:t>
                                </m:r>
                              </m:e>
                            </m:func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=-1</m:t>
                </m:r>
              </m:oMath>
            </m:oMathPara>
          </w:p>
          <w:p w:rsidR="00F2017D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</m:t>
                    </m:r>
                  </m:den>
                </m:f>
              </m:oMath>
            </m:oMathPara>
          </w:p>
          <w:p w:rsidR="00F2017D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</m:oMath>
            </m:oMathPara>
          </w:p>
          <w:p w:rsidR="00F2017D" w:rsidRPr="00A33FF1" w:rsidRDefault="00F2017D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Also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10</m:t>
                            </m:r>
                          </m:sub>
                        </m:sSub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10</m:t>
                                </m:r>
                              </m:den>
                            </m:f>
                          </m:e>
                        </m:d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F2017D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b>
                    </m:sSub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10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  <w:p w:rsidR="00F2017D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</m:t>
                    </m:r>
                  </m:den>
                </m:f>
              </m:oMath>
            </m:oMathPara>
          </w:p>
          <w:p w:rsidR="00F2017D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</m:t>
                    </m:r>
                  </m:den>
                </m:f>
              </m:oMath>
            </m:oMathPara>
          </w:p>
          <w:p w:rsidR="00F2017D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</m:t>
                    </m:r>
                  </m:den>
                </m:f>
              </m:oMath>
            </m:oMathPara>
          </w:p>
          <w:p w:rsidR="00D91FA2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</w:rPr>
                  <m:t>=4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(0)</w:t>
            </w:r>
          </w:p>
          <w:p w:rsidR="000403D1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∆ABC</m:t>
                    </m:r>
                  </m:e>
                </m:func>
                <m:r>
                  <w:rPr>
                    <w:rFonts w:ascii="Cambria Math" w:hAnsi="Cambria Math"/>
                  </w:rPr>
                  <m:t>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  <w:p w:rsidR="000403D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⇒x+x+1+1-x=x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1+x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1-x</m:t>
                    </m:r>
                  </m:e>
                </m:d>
              </m:oMath>
            </m:oMathPara>
          </w:p>
          <w:p w:rsidR="000403D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⇒2+x=x-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  <w:p w:rsidR="000403D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=-2⇒x=-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1/3</m:t>
                    </m:r>
                  </m:sup>
                </m:sSup>
              </m:oMath>
            </m:oMathPara>
          </w:p>
          <w:p w:rsidR="000403D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=x&lt;0⇒A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is obtuse</m:t>
                </m:r>
              </m:oMath>
            </m:oMathPara>
          </w:p>
          <w:p w:rsidR="00D91FA2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=x+1=1-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1/3</m:t>
                    </m:r>
                  </m:sup>
                </m:sSup>
                <m:r>
                  <w:rPr>
                    <w:rFonts w:ascii="Cambria Math" w:hAnsi="Cambria Math"/>
                  </w:rPr>
                  <m:t>&lt;0</m:t>
                </m:r>
              </m:oMath>
            </m:oMathPara>
          </w:p>
          <w:p w:rsidR="000403D1" w:rsidRPr="00A33FF1" w:rsidRDefault="000403D1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Hence, </w:t>
            </w:r>
            <m:oMath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and </m:t>
              </m:r>
              <m:r>
                <w:rPr>
                  <w:rFonts w:ascii="Cambria Math" w:hAnsi="Cambria Math"/>
                </w:rPr>
                <m:t>B</m:t>
              </m:r>
            </m:oMath>
            <w:r w:rsidRPr="00A33FF1">
              <w:rPr>
                <w:rFonts w:ascii="Cambria Math" w:hAnsi="Cambria Math"/>
              </w:rPr>
              <w:t xml:space="preserve"> are obtuse, which is not possible in a triangle.</w:t>
            </w:r>
          </w:p>
          <w:p w:rsidR="000403D1" w:rsidRPr="00A33FF1" w:rsidRDefault="000403D1" w:rsidP="002178ED">
            <w:pPr>
              <w:rPr>
                <w:rFonts w:ascii="Cambria Math" w:hAnsi="Cambria Math"/>
                <w:i/>
              </w:rPr>
            </w:pPr>
            <w:r w:rsidRPr="00A33FF1">
              <w:rPr>
                <w:rFonts w:ascii="Cambria Math" w:hAnsi="Cambria Math"/>
              </w:rPr>
              <w:t>Hence, no such triangle can exist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(6)</w:t>
            </w:r>
          </w:p>
          <w:p w:rsidR="00762110" w:rsidRPr="00DB5034" w:rsidRDefault="0093449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Given </w:t>
            </w:r>
            <m:oMath>
              <m:r>
                <w:rPr>
                  <w:rFonts w:ascii="Cambria Math" w:hAnsi="Cambria Math"/>
                </w:rPr>
                <m:t>s-a=5, s-b=3, s-c=2</m:t>
              </m:r>
            </m:oMath>
          </w:p>
          <w:p w:rsidR="00762110" w:rsidRPr="00DB5034" w:rsidRDefault="0093449E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⇒s=10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a=5, b=7</m:t>
              </m:r>
            </m:oMath>
            <w:r w:rsidRPr="00DB5034">
              <w:rPr>
                <w:rFonts w:ascii="Cambria Math" w:hAnsi="Cambria Math"/>
              </w:rPr>
              <w:t xml:space="preserve">,and </w:t>
            </w:r>
            <m:oMath>
              <m:r>
                <w:rPr>
                  <w:rFonts w:ascii="Cambria Math" w:hAnsi="Cambria Math"/>
                </w:rPr>
                <m:t>c=8</m:t>
              </m:r>
            </m:oMath>
          </w:p>
          <w:p w:rsidR="0037611E" w:rsidRPr="00DB5034" w:rsidRDefault="0037611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Now length of tangent from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DB5034">
              <w:rPr>
                <w:rFonts w:ascii="Cambria Math" w:hAnsi="Cambria Math"/>
              </w:rPr>
              <w:t xml:space="preserve"> to incircle = semiperimeter of </w:t>
            </w:r>
            <m:oMath>
              <m:r>
                <w:rPr>
                  <w:rFonts w:ascii="Cambria Math" w:hAnsi="Cambria Math"/>
                </w:rPr>
                <m:t>∆APQ</m:t>
              </m:r>
            </m:oMath>
          </w:p>
          <w:p w:rsidR="00762110" w:rsidRPr="00DB5034" w:rsidRDefault="00762110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5=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cα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+α+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bα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den>
                    </m:f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762110" w:rsidRPr="00DB5034" w:rsidRDefault="0093449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⇒α=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10a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a+b+c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 xml:space="preserve">∵∆APQ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and </m:t>
                    </m:r>
                    <m:r>
                      <w:rPr>
                        <w:rFonts w:ascii="Cambria Math" w:hAnsi="Cambria Math"/>
                      </w:rPr>
                      <m:t xml:space="preserve">∆ABC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are similar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762110" w:rsidRPr="00DB5034" w:rsidRDefault="0093449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Similarly,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β=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6b</m:t>
                  </m:r>
                </m:num>
                <m:den>
                  <m:r>
                    <w:rPr>
                      <w:rFonts w:ascii="Cambria Math" w:hAnsi="Cambria Math"/>
                    </w:rPr>
                    <m:t>a+b+c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21</m:t>
                  </m:r>
                </m:num>
                <m:den>
                  <m:r>
                    <w:rPr>
                      <w:rFonts w:ascii="Cambria Math" w:hAnsi="Cambria Math"/>
                    </w:rPr>
                    <m:t>10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γ=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4c</m:t>
                  </m:r>
                </m:num>
                <m:den>
                  <m:r>
                    <w:rPr>
                      <w:rFonts w:ascii="Cambria Math" w:hAnsi="Cambria Math"/>
                    </w:rPr>
                    <m:t>a+b+c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8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</m:oMath>
          </w:p>
          <w:p w:rsidR="0095567B" w:rsidRPr="00DB5034" w:rsidRDefault="0093449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⇒α+β+γ=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</m:t>
                    </m:r>
                  </m:den>
                </m:f>
              </m:oMath>
            </m:oMathPara>
          </w:p>
          <w:p w:rsidR="00454841" w:rsidRPr="00DB5034" w:rsidRDefault="000E2EC1" w:rsidP="006B0C02">
            <w:pPr>
              <w:rPr>
                <w:rFonts w:ascii="Cambria Math" w:hAnsi="Cambria Math"/>
                <w:color w:val="FF0000"/>
              </w:rPr>
            </w:pPr>
            <w:r w:rsidRPr="00DB5034">
              <w:rPr>
                <w:rFonts w:ascii="Cambria Math" w:hAnsi="Cambria Math"/>
              </w:rPr>
              <w:object w:dxaOrig="3585" w:dyaOrig="3163">
                <v:shape id="_x0000_i1080" type="#_x0000_t75" style="width:108pt;height:93.6pt" o:ole="">
                  <v:imagedata r:id="IM3S1096S0" o:title=""/>
                </v:shape>
                <o:OLEObject Type="Embed" ProgID="ChemDraw.Document.6.0" ShapeID="_x0000_i1080" DrawAspect="Content" ObjectID="_1478862278" r:id="OM3S1096S0"/>
              </w:objec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(5)</w:t>
            </w:r>
          </w:p>
          <w:p w:rsidR="00913EB9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func>
                  </m:e>
                </m:rad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x+2</m:t>
                    </m:r>
                  </m:e>
                </m:func>
                <m:r>
                  <w:rPr>
                    <w:rFonts w:ascii="Cambria Math" w:hAnsi="Cambria Math"/>
                  </w:rPr>
                  <m:t>&gt;0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x&gt;0</m:t>
                    </m:r>
                  </m:e>
                </m:d>
              </m:oMath>
            </m:oMathPara>
          </w:p>
          <w:p w:rsidR="005E4AFA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func>
                  </m:e>
                </m:rad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&gt;0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5E4AFA" w:rsidRPr="00E50692" w:rsidRDefault="005E4AFA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Let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x-1</m:t>
                      </m:r>
                    </m:e>
                  </m:func>
                </m:e>
              </m:rad>
              <m:r>
                <w:rPr>
                  <w:rFonts w:ascii="Cambria Math" w:hAnsi="Cambria Math"/>
                </w:rPr>
                <m:t xml:space="preserve">=t≥0,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we have 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e>
              </m:d>
            </m:oMath>
          </w:p>
          <w:p w:rsidR="005E4AFA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e>
                </m:func>
                <m:r>
                  <w:rPr>
                    <w:rFonts w:ascii="Cambria Math" w:hAnsi="Cambria Math"/>
                  </w:rPr>
                  <m:t>1⇒x≥2</m:t>
                </m:r>
              </m:oMath>
            </m:oMathPara>
          </w:p>
          <w:p w:rsidR="005E4AFA" w:rsidRPr="00E50692" w:rsidRDefault="005E4AFA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Then from Eq. (i), we have </w:t>
            </w:r>
            <m:oMath>
              <m:r>
                <w:rPr>
                  <w:rFonts w:ascii="Cambria Math" w:hAnsi="Cambria Math"/>
                </w:rPr>
                <m:t>t-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&gt;0</m:t>
              </m:r>
            </m:oMath>
          </w:p>
          <w:p w:rsidR="005E4AFA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-2t-1&lt;0</m:t>
                </m:r>
              </m:oMath>
            </m:oMathPara>
          </w:p>
          <w:p w:rsidR="005E4AFA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⇒1/3&lt;t&lt;1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iii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5E4AFA" w:rsidRPr="00E50692" w:rsidRDefault="005E4AFA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From Eqs. (i) and (ii), we have </w:t>
            </w:r>
            <m:oMath>
              <m:r>
                <w:rPr>
                  <w:rFonts w:ascii="Cambria Math" w:hAnsi="Cambria Math"/>
                </w:rPr>
                <m:t>0≤t&lt;1.</m:t>
              </m:r>
            </m:oMath>
          </w:p>
          <w:p w:rsidR="005E4AFA" w:rsidRPr="00E50692" w:rsidRDefault="005E4AFA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0≤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func>
                  </m:e>
                </m:rad>
                <m:r>
                  <w:rPr>
                    <w:rFonts w:ascii="Cambria Math" w:hAnsi="Cambria Math"/>
                  </w:rPr>
                  <m:t>&lt;1</m:t>
                </m:r>
              </m:oMath>
            </m:oMathPara>
          </w:p>
          <w:p w:rsidR="005E4AFA" w:rsidRPr="00E50692" w:rsidRDefault="005E4AFA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0≤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x-1</m:t>
                    </m:r>
                  </m:e>
                </m:func>
                <m:r>
                  <w:rPr>
                    <w:rFonts w:ascii="Cambria Math" w:hAnsi="Cambria Math"/>
                  </w:rPr>
                  <m:t>&lt;1</m:t>
                </m:r>
              </m:oMath>
            </m:oMathPara>
          </w:p>
          <w:p w:rsidR="005E4AFA" w:rsidRPr="00E50692" w:rsidRDefault="005E4AFA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1≤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&lt;2</m:t>
                </m:r>
              </m:oMath>
            </m:oMathPara>
          </w:p>
          <w:p w:rsidR="005E4AFA" w:rsidRPr="00E50692" w:rsidRDefault="005E4AFA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2≤x&lt;4</m:t>
                </m:r>
              </m:oMath>
            </m:oMathPara>
          </w:p>
          <w:p w:rsidR="005E4AFA" w:rsidRPr="00E50692" w:rsidRDefault="005E4AFA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>Hence, the integral values are 2 and 3, and their sum is 5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(5)</w:t>
            </w:r>
          </w:p>
          <w:p w:rsidR="000C4104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45°-θ</m:t>
                            </m:r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den>
                    </m:f>
                  </m:e>
                </m:d>
              </m:oMath>
            </m:oMathPara>
          </w:p>
          <w:p w:rsidR="00D91FA2" w:rsidRPr="00A33FF1" w:rsidRDefault="000C4104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tan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e>
                        </m:func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0C4104" w:rsidRPr="00A33FF1" w:rsidRDefault="000C4104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Hence, L.H.S. is equal to</w:t>
            </w:r>
          </w:p>
          <w:p w:rsidR="000C4104" w:rsidRPr="00A33FF1" w:rsidRDefault="00C619B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5°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10°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35°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15°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30°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25°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=2×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(6)</w:t>
            </w:r>
          </w:p>
          <w:p w:rsidR="00D305FB" w:rsidRPr="00DB5034" w:rsidRDefault="00D305FB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We have </w:t>
            </w:r>
            <m:oMath>
              <m:r>
                <w:rPr>
                  <w:rFonts w:ascii="Cambria Math" w:hAnsi="Cambria Math"/>
                </w:rPr>
                <m:t>AE=EP=AP=1</m:t>
              </m:r>
            </m:oMath>
          </w:p>
          <w:p w:rsidR="00D305FB" w:rsidRPr="00DB5034" w:rsidRDefault="00F42F7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⇒AP=PT=1</m:t>
                </m:r>
              </m:oMath>
            </m:oMathPara>
          </w:p>
          <w:p w:rsidR="00D305FB" w:rsidRPr="00DB5034" w:rsidRDefault="00F42F7C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⇒∆APT </m:t>
              </m:r>
            </m:oMath>
            <w:r w:rsidRPr="00DB5034">
              <w:rPr>
                <w:rFonts w:ascii="Cambria Math" w:hAnsi="Cambria Math"/>
              </w:rPr>
              <w:t>is isosceles</w:t>
            </w:r>
          </w:p>
          <w:p w:rsidR="00D305FB" w:rsidRPr="00DB5034" w:rsidRDefault="00F42F7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⇒∠EAT=90°</m:t>
                </m:r>
              </m:oMath>
            </m:oMathPara>
          </w:p>
          <w:p w:rsidR="00D305FB" w:rsidRPr="00DB5034" w:rsidRDefault="00F42F7C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⇒AT=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rad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∠ATX=150°</m:t>
              </m:r>
            </m:oMath>
          </w:p>
          <w:p w:rsidR="00D305FB" w:rsidRPr="00DB5034" w:rsidRDefault="00F42F7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Since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TX=2</m:t>
              </m:r>
            </m:oMath>
            <w:r w:rsidRPr="00DB5034">
              <w:rPr>
                <w:rFonts w:ascii="Cambria Math" w:hAnsi="Cambria Math"/>
              </w:rPr>
              <w:t xml:space="preserve">, by applying Cosine rule in </w:t>
            </w:r>
            <m:oMath>
              <m:r>
                <w:rPr>
                  <w:rFonts w:ascii="Cambria Math" w:hAnsi="Cambria Math"/>
                </w:rPr>
                <m:t xml:space="preserve">∆ATX, </m:t>
              </m:r>
            </m:oMath>
            <w:r w:rsidRPr="00DB5034">
              <w:rPr>
                <w:rFonts w:ascii="Cambria Math" w:hAnsi="Cambria Math"/>
              </w:rPr>
              <w:t>we get</w:t>
            </w:r>
          </w:p>
          <w:p w:rsidR="00D305FB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AX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=3+4-4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</m:ra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150°</m:t>
                    </m:r>
                  </m:e>
                </m:func>
                <m:r>
                  <w:rPr>
                    <w:rFonts w:ascii="Cambria Math" w:hAnsi="Cambria Math"/>
                  </w:rPr>
                  <m:t>=7+6=13</m:t>
                </m:r>
              </m:oMath>
            </m:oMathPara>
          </w:p>
          <w:p w:rsidR="00D91FA2" w:rsidRPr="00DB5034" w:rsidRDefault="00F42F7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⇒AX=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13</m:t>
                    </m:r>
                  </m:e>
                </m:rad>
              </m:oMath>
            </m:oMathPara>
          </w:p>
          <w:p w:rsidR="000B39C4" w:rsidRPr="00DB5034" w:rsidRDefault="000E2EC1" w:rsidP="006B0C02">
            <w:pPr>
              <w:rPr>
                <w:rFonts w:ascii="Cambria Math" w:hAnsi="Cambria Math"/>
                <w:color w:val="FF0000"/>
              </w:rPr>
            </w:pPr>
            <w:r w:rsidRPr="00DB5034">
              <w:rPr>
                <w:rFonts w:ascii="Cambria Math" w:hAnsi="Cambria Math"/>
              </w:rPr>
              <w:object w:dxaOrig="6741" w:dyaOrig="2764">
                <v:shape id="_x0000_i1075" type="#_x0000_t75" style="width:208.8pt;height:86.4pt" o:ole="">
                  <v:imagedata r:id="IM3S1087S0" o:title=""/>
                </v:shape>
                <o:OLEObject Type="Embed" ProgID="ChemDraw.Document.6.0" ShapeID="_x0000_i1075" DrawAspect="Content" ObjectID="_1478862273" r:id="OM3S1087S0"/>
              </w:objec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(6)</w:t>
            </w:r>
          </w:p>
          <w:p w:rsidR="00913EB9" w:rsidRPr="00E50692" w:rsidRDefault="00FE589C" w:rsidP="002C455C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3+2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+1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and 3-2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rad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FE589C" w:rsidRPr="00E50692" w:rsidRDefault="00B758D9" w:rsidP="002C455C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radPr>
                              <m:deg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eg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3+2</m:t>
                                </m:r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e>
                                </m:rad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e>
                            </m:rad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radPr>
                              <m:deg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eg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3-2</m:t>
                                </m:r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e>
                                </m:rad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e>
                            </m:rad>
                          </m:e>
                        </m:d>
                        <m:ctrlPr>
                          <w:rPr>
                            <w:rFonts w:ascii="Cambria Math" w:hAnsi="Cambria Math"/>
                          </w:rPr>
                        </m:ctrlPr>
                      </m:sub>
                    </m:sSub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sup>
                    </m:sSup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</m:e>
                          <m:sub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9</m:t>
                                </m:r>
                              </m:sup>
                            </m:sSup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e>
                                </m:rad>
                                <m:r>
                                  <w:rPr>
                                    <w:rFonts w:ascii="Cambria Math" w:hAnsi="Cambria Math"/>
                                  </w:rPr>
                                  <m:t>+1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e>
                                </m:rad>
                                <m:r>
                                  <w:rPr>
                                    <w:rFonts w:ascii="Cambria Math" w:hAnsi="Cambria Math"/>
                                  </w:rPr>
                                  <m:t>-1</m:t>
                                </m:r>
                              </m:e>
                            </m:d>
                          </m:e>
                        </m:d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</m:den>
                </m:f>
              </m:oMath>
            </m:oMathPara>
          </w:p>
          <w:p w:rsidR="003A2AE6" w:rsidRPr="00E50692" w:rsidRDefault="003A2AE6" w:rsidP="002C455C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9</m:t>
                                </m:r>
                              </m:sup>
                            </m:sSup>
                          </m:sub>
                        </m:sSub>
                      </m:fName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3/2</m:t>
                            </m:r>
                          </m:sup>
                        </m:sSup>
                      </m:e>
                    </m:func>
                  </m:den>
                </m:f>
              </m:oMath>
            </m:oMathPara>
          </w:p>
          <w:p w:rsidR="003A2AE6" w:rsidRPr="00E50692" w:rsidRDefault="003A2AE6" w:rsidP="002C455C">
            <w:pPr>
              <w:jc w:val="both"/>
              <w:rPr>
                <w:rFonts w:ascii="Cambria Math" w:hAnsi="Cambria Math"/>
                <w:oMath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3/2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=6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(4)</w:t>
            </w:r>
          </w:p>
          <w:p w:rsidR="00255601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</m:oMath>
            </m:oMathPara>
          </w:p>
          <w:p w:rsidR="00255601" w:rsidRPr="00A33FF1" w:rsidRDefault="00255601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=1-3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2x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255601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⇒y=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4-3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2x</m:t>
                                </m:r>
                              </m:e>
                            </m:fun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D91FA2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4-3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=4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609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(5)</w:t>
            </w:r>
          </w:p>
          <w:p w:rsidR="00851A8F" w:rsidRPr="00B25038" w:rsidRDefault="006A1AF8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4x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2x-1</m:t>
                    </m:r>
                  </m:e>
                </m:func>
              </m:oMath>
            </m:oMathPara>
          </w:p>
          <w:p w:rsidR="00851A8F" w:rsidRPr="00B25038" w:rsidRDefault="00851A8F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x-1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  <w:p w:rsidR="00851A8F" w:rsidRPr="00B25038" w:rsidRDefault="00851A8F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x+1-4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  <w:p w:rsidR="00851A8F" w:rsidRPr="00B25038" w:rsidRDefault="00851A8F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=8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x-8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x+1</m:t>
                    </m:r>
                  </m:e>
                </m:func>
              </m:oMath>
            </m:oMathPara>
          </w:p>
          <w:p w:rsidR="00851A8F" w:rsidRPr="00B25038" w:rsidRDefault="00851A8F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=1,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=-8,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=8</m:t>
                </m:r>
              </m:oMath>
            </m:oMathPara>
          </w:p>
          <w:p w:rsidR="00082C07" w:rsidRPr="00B25038" w:rsidRDefault="00851A8F" w:rsidP="000B4D3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∴5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=5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(3)</w:t>
            </w:r>
          </w:p>
          <w:p w:rsidR="00913EB9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=3+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 xml:space="preserve">=3⇒c=27a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C47F7F" w:rsidRPr="00E50692" w:rsidRDefault="00BC7631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=2;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C47F7F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∙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=4⇒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=4⇒c=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</m:oMath>
            </m:oMathPara>
          </w:p>
          <w:p w:rsidR="00C47F7F" w:rsidRPr="00E50692" w:rsidRDefault="00C47F7F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From Eqs. (i) and (ii), we get </w:t>
            </w:r>
            <m:oMath>
              <m:r>
                <w:rPr>
                  <w:rFonts w:ascii="Cambria Math" w:hAnsi="Cambria Math"/>
                </w:rPr>
                <m:t>a=3, c=81</m:t>
              </m:r>
            </m:oMath>
          </w:p>
          <w:p w:rsidR="00C47F7F" w:rsidRPr="00E50692" w:rsidRDefault="00C47F7F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From relation (i), we have </w:t>
            </w:r>
            <m:oMath>
              <m:r>
                <w:rPr>
                  <w:rFonts w:ascii="Cambria Math" w:hAnsi="Cambria Math"/>
                </w:rPr>
                <m:t>b=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=9.</m:t>
              </m:r>
            </m:oMath>
          </w:p>
          <w:p w:rsidR="00C47F7F" w:rsidRPr="00E50692" w:rsidRDefault="00C47F7F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Hence, </w:t>
            </w:r>
            <m:oMath>
              <m:r>
                <w:rPr>
                  <w:rFonts w:ascii="Cambria Math" w:hAnsi="Cambria Math"/>
                </w:rPr>
                <m:t>c/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ab</m:t>
                  </m:r>
                </m:e>
              </m:d>
              <m:r>
                <w:rPr>
                  <w:rFonts w:ascii="Cambria Math" w:hAnsi="Cambria Math"/>
                </w:rPr>
                <m:t>=3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(3)</w:t>
            </w:r>
          </w:p>
          <w:p w:rsidR="00913EB9" w:rsidRPr="00E50692" w:rsidRDefault="00BC7631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15</m:t>
                    </m:r>
                  </m:e>
                </m:func>
                <m:r>
                  <w:rPr>
                    <w:rFonts w:ascii="Cambria Math" w:hAnsi="Cambria Math"/>
                  </w:rPr>
                  <m:t>.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1/6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  <m:r>
                  <w:rPr>
                    <w:rFonts w:ascii="Cambria Math" w:hAnsi="Cambria Math"/>
                  </w:rPr>
                  <m:t>.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1/6</m:t>
                    </m:r>
                  </m:e>
                </m:func>
              </m:oMath>
            </m:oMathPara>
          </w:p>
          <w:p w:rsidR="00B56305" w:rsidRPr="00E50692" w:rsidRDefault="00B56305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15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.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.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func>
                  </m:den>
                </m:f>
              </m:oMath>
            </m:oMathPara>
          </w:p>
          <w:p w:rsidR="00B56305" w:rsidRPr="00E50692" w:rsidRDefault="00B56305" w:rsidP="002C455C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15</m:t>
                    </m:r>
                  </m:e>
                </m:func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(7)</w:t>
            </w:r>
          </w:p>
          <w:p w:rsidR="00564013" w:rsidRPr="00A33FF1" w:rsidRDefault="00564013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16</m:t>
                    </m:r>
                  </m:den>
                </m:f>
              </m:oMath>
            </m:oMathPara>
          </w:p>
          <w:p w:rsidR="0056401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A-B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A+B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16</m:t>
                    </m:r>
                  </m:den>
                </m:f>
              </m:oMath>
            </m:oMathPara>
          </w:p>
          <w:p w:rsidR="0056401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16</m:t>
                    </m:r>
                  </m:den>
                </m:f>
              </m:oMath>
            </m:oMathPara>
          </w:p>
          <w:p w:rsidR="0056401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16</m:t>
                    </m:r>
                  </m:den>
                </m:f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56401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56401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  <w:p w:rsidR="00D91FA2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=1-2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  <m:r>
                  <w:rPr>
                    <w:rFonts w:ascii="Cambria Math" w:hAnsi="Cambria Math"/>
                  </w:rPr>
                  <m:t>=1-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613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(5)</w:t>
            </w:r>
          </w:p>
          <w:p w:rsidR="00913EB9" w:rsidRPr="00E50692" w:rsidRDefault="002E0233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175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245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func>
                  </m:den>
                </m:f>
              </m:oMath>
            </m:oMathPara>
          </w:p>
          <w:p w:rsidR="002E0233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⇒a+2a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</m:func>
                <m:r>
                  <w:rPr>
                    <w:rFonts w:ascii="Cambria Math" w:hAnsi="Cambria Math"/>
                  </w:rPr>
                  <m:t>=2+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</m:func>
              </m:oMath>
            </m:oMathPara>
          </w:p>
          <w:p w:rsidR="002E0233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a-2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1-2a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</m:d>
              </m:oMath>
            </m:oMathPara>
          </w:p>
          <w:p w:rsidR="002E0233" w:rsidRPr="00E50692" w:rsidRDefault="002E0233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875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1715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/>
                      </w:rPr>
                      <m:t>1+3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func>
                  </m:den>
                </m:f>
              </m:oMath>
            </m:oMathPara>
          </w:p>
          <w:p w:rsidR="002E0233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⇒b+3b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</m:func>
                <m:r>
                  <w:rPr>
                    <w:rFonts w:ascii="Cambria Math" w:hAnsi="Cambria Math"/>
                  </w:rPr>
                  <m:t>=3+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</m:func>
              </m:oMath>
            </m:oMathPara>
          </w:p>
          <w:p w:rsidR="00B1245C" w:rsidRPr="00E50692" w:rsidRDefault="00B758D9" w:rsidP="002C455C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b-3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1-3b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e>
                </m:d>
              </m:oMath>
            </m:oMathPara>
          </w:p>
          <w:p w:rsidR="00B1245C" w:rsidRPr="00E50692" w:rsidRDefault="00B1245C" w:rsidP="002C455C">
            <w:pPr>
              <w:rPr>
                <w:rFonts w:ascii="Cambria Math" w:hAnsi="Cambria Math"/>
              </w:rPr>
            </w:pPr>
            <w:r w:rsidRPr="00E50692">
              <w:rPr>
                <w:rFonts w:ascii="Cambria Math" w:hAnsi="Cambria Math"/>
              </w:rPr>
              <w:t xml:space="preserve">From Eqs. (i) and (ii); we get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a-2</m:t>
                  </m:r>
                </m:num>
                <m:den>
                  <m:r>
                    <w:rPr>
                      <w:rFonts w:ascii="Cambria Math" w:hAnsi="Cambria Math"/>
                    </w:rPr>
                    <m:t>1-2a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b-3</m:t>
                  </m:r>
                </m:num>
                <m:den>
                  <m:r>
                    <w:rPr>
                      <w:rFonts w:ascii="Cambria Math" w:hAnsi="Cambria Math"/>
                    </w:rPr>
                    <m:t>1-3b</m:t>
                  </m:r>
                </m:den>
              </m:f>
              <m:r>
                <w:rPr>
                  <w:rFonts w:ascii="Cambria Math" w:hAnsi="Cambria Math"/>
                </w:rPr>
                <m:t>⇒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1-ab</m:t>
                  </m:r>
                </m:num>
                <m:den>
                  <m:r>
                    <w:rPr>
                      <w:rFonts w:ascii="Cambria Math" w:hAnsi="Cambria Math"/>
                    </w:rPr>
                    <m:t>a-b</m:t>
                  </m:r>
                </m:den>
              </m:f>
              <m:r>
                <w:rPr>
                  <w:rFonts w:ascii="Cambria Math" w:hAnsi="Cambria Math"/>
                </w:rPr>
                <m:t>=5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614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(4)</w:t>
            </w:r>
          </w:p>
          <w:p w:rsidR="00351D85" w:rsidRPr="00DB5034" w:rsidRDefault="0093449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Given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A=60°⇒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r>
                    <w:rPr>
                      <w:rFonts w:ascii="Cambria Math" w:hAnsi="Cambria Math"/>
                    </w:rPr>
                    <m:t>30°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  <m:r>
                <w:rPr>
                  <w:rFonts w:ascii="Cambria Math" w:hAnsi="Cambria Math"/>
                </w:rPr>
                <m:t>⇒r=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3</m:t>
                      </m:r>
                    </m:e>
                  </m:rad>
                </m:den>
              </m:f>
            </m:oMath>
          </w:p>
          <w:p w:rsidR="00351D85" w:rsidRPr="00DB5034" w:rsidRDefault="0093449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Now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fun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B/2</m:t>
                          </m:r>
                        </m:e>
                      </m:d>
                    </m:e>
                  </m:func>
                </m:num>
                <m:den>
                  <m:r>
                    <w:rPr>
                      <w:rFonts w:ascii="Cambria Math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tan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B/2</m:t>
                          </m:r>
                        </m:e>
                      </m:d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25/27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1+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25/27</m:t>
                      </m:r>
                    </m:e>
                  </m:d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52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26</m:t>
                  </m:r>
                </m:den>
              </m:f>
            </m:oMath>
          </w:p>
          <w:p w:rsidR="00351D85" w:rsidRPr="00DB5034" w:rsidRDefault="0093449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15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26</m:t>
                    </m:r>
                  </m:den>
                </m:f>
              </m:oMath>
            </m:oMathPara>
          </w:p>
          <w:p w:rsidR="00351D85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</m:oMath>
            </m:oMathPara>
          </w:p>
          <w:p w:rsidR="00351D85" w:rsidRPr="00DB5034" w:rsidRDefault="00351D8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26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15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26</m:t>
                    </m:r>
                  </m:den>
                </m:f>
              </m:oMath>
            </m:oMathPara>
          </w:p>
          <w:p w:rsidR="00351D85" w:rsidRPr="00DB5034" w:rsidRDefault="00351D85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16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13</m:t>
                    </m:r>
                  </m:den>
                </m:f>
              </m:oMath>
            </m:oMathPara>
          </w:p>
          <w:p w:rsidR="00351D85" w:rsidRPr="00DB5034" w:rsidRDefault="0093449E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Now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</m:func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func>
                </m:den>
              </m:f>
            </m:oMath>
          </w:p>
          <w:p w:rsidR="00D91FA2" w:rsidRPr="00DB5034" w:rsidRDefault="0093449E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⇒a=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</w:rPr>
                  <m:t>=13</m:t>
                </m:r>
              </m:oMath>
            </m:oMathPara>
          </w:p>
          <w:p w:rsidR="00351D85" w:rsidRPr="00DB5034" w:rsidRDefault="000E2EC1" w:rsidP="006B0C02">
            <w:pPr>
              <w:rPr>
                <w:rFonts w:ascii="Cambria Math" w:hAnsi="Cambria Math"/>
                <w:color w:val="FF0000"/>
              </w:rPr>
            </w:pPr>
            <w:r w:rsidRPr="00DB5034">
              <w:rPr>
                <w:rFonts w:ascii="Cambria Math" w:hAnsi="Cambria Math"/>
              </w:rPr>
              <w:object w:dxaOrig="3669" w:dyaOrig="2855">
                <v:shape id="_x0000_i1079" type="#_x0000_t75" style="width:115.2pt;height:93.6pt" o:ole="">
                  <v:imagedata r:id="IM3S1079S0" o:title=""/>
                </v:shape>
                <o:OLEObject Type="Embed" ProgID="ChemDraw.Document.6.0" ShapeID="_x0000_i1079" DrawAspect="Content" ObjectID="_1478862277" r:id="OM3S1079S0"/>
              </w:objec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615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(1)</w:t>
            </w:r>
          </w:p>
          <w:p w:rsidR="00D91FA2" w:rsidRPr="00B25038" w:rsidRDefault="00851A8F" w:rsidP="000B4D3D">
            <w:pPr>
              <w:rPr>
                <w:rFonts w:ascii="Cambria Math" w:hAnsi="Cambria Math"/>
              </w:rPr>
            </w:pPr>
            <w:r w:rsidRPr="00B25038">
              <w:rPr>
                <w:rFonts w:ascii="Cambria Math" w:hAnsi="Cambria Math"/>
              </w:rPr>
              <w:t>Adding given equations, we get</w:t>
            </w:r>
          </w:p>
          <w:p w:rsidR="00851A8F" w:rsidRPr="00B25038" w:rsidRDefault="00851A8F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2=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851A8F" w:rsidRPr="00B25038" w:rsidRDefault="00FF746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+3a-4=0</m:t>
                </m:r>
              </m:oMath>
            </m:oMathPara>
          </w:p>
          <w:p w:rsidR="00851A8F" w:rsidRPr="00B25038" w:rsidRDefault="00FF746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a+4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a-1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851A8F" w:rsidRPr="00B25038" w:rsidRDefault="00FF7461" w:rsidP="000B4D3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⇒a=1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as </m:t>
                    </m:r>
                    <m:r>
                      <w:rPr>
                        <w:rFonts w:ascii="Cambria Math" w:hAnsi="Cambria Math"/>
                      </w:rPr>
                      <m:t xml:space="preserve">a=-4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is rejected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616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(2)</w:t>
            </w:r>
          </w:p>
          <w:p w:rsidR="007F6053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290°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20°</m:t>
                    </m:r>
                  </m:e>
                </m:func>
                <m:r>
                  <w:rPr>
                    <w:rFonts w:ascii="Cambria Math" w:hAnsi="Cambria Math"/>
                  </w:rPr>
                  <m:t>;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250°</m:t>
                    </m:r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70°</m:t>
                    </m:r>
                  </m:e>
                </m:func>
                <m:r>
                  <w:rPr>
                    <w:rFonts w:ascii="Cambria Math" w:hAnsi="Cambria Math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20°</m:t>
                    </m:r>
                  </m:e>
                </m:func>
              </m:oMath>
            </m:oMathPara>
          </w:p>
          <w:p w:rsidR="007F605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den>
                </m:f>
              </m:oMath>
            </m:oMathPara>
          </w:p>
          <w:p w:rsidR="007F6053" w:rsidRPr="00A33FF1" w:rsidRDefault="007F6053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den>
                </m:f>
              </m:oMath>
            </m:oMathPara>
          </w:p>
          <w:p w:rsidR="007F6053" w:rsidRPr="00A33FF1" w:rsidRDefault="007F6053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60°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20°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20°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60°</m:t>
                            </m:r>
                          </m:e>
                        </m:func>
                      </m:e>
                    </m:d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20°</m:t>
                        </m:r>
                      </m:e>
                    </m:func>
                  </m:den>
                </m:f>
              </m:oMath>
            </m:oMathPara>
          </w:p>
          <w:p w:rsidR="00D91FA2" w:rsidRPr="00A33FF1" w:rsidRDefault="007F6053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40°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7F6053" w:rsidRPr="00A33FF1" w:rsidRDefault="007F6053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Hence, the greatest integer less than or equal to is 2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617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(2)</w:t>
            </w:r>
          </w:p>
          <w:p w:rsidR="00D91FA2" w:rsidRPr="00A33FF1" w:rsidRDefault="00A65333" w:rsidP="002178ED">
            <w:pPr>
              <w:rPr>
                <w:rFonts w:ascii="Cambria Math" w:hAnsi="Cambria Math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oMath>
            <w:r w:rsidR="00AF1D7E" w:rsidRPr="00A33FF1">
              <w:rPr>
                <w:rFonts w:ascii="Cambria Math" w:hAnsi="Cambria Math"/>
              </w:rPr>
              <w:t xml:space="preserve"> the triangle</w:t>
            </w:r>
          </w:p>
          <w:p w:rsidR="00A65333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func>
              </m:oMath>
            </m:oMathPara>
          </w:p>
          <w:p w:rsidR="00A6533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2k+1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4k+1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+3k</m:t>
                </m:r>
              </m:oMath>
            </m:oMathPara>
          </w:p>
          <w:p w:rsidR="00A6533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+6k+1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3+6k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  <w:p w:rsidR="00A6533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⇒8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+6k+1=12+24k</m:t>
                </m:r>
              </m:oMath>
            </m:oMathPara>
          </w:p>
          <w:p w:rsidR="00A6533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⇒8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-18k-11=0</m:t>
                </m:r>
              </m:oMath>
            </m:oMathPara>
          </w:p>
          <w:p w:rsidR="00A6533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⇒8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-22k+4k-11=0</m:t>
                </m:r>
              </m:oMath>
            </m:oMathPara>
          </w:p>
          <w:p w:rsidR="00A6533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2k+1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4k-11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A65333" w:rsidRPr="00A33FF1" w:rsidRDefault="00FD4C0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 xml:space="preserve">⇒k=-1/2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or </m:t>
                </m:r>
                <m:r>
                  <w:rPr>
                    <w:rFonts w:ascii="Cambria Math" w:hAnsi="Cambria Math"/>
                  </w:rPr>
                  <m:t>11/4</m:t>
                </m:r>
              </m:oMath>
            </m:oMathPara>
          </w:p>
          <w:p w:rsidR="00A65333" w:rsidRPr="00A33FF1" w:rsidRDefault="00A65333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For </m:t>
                </m:r>
                <m:r>
                  <w:rPr>
                    <w:rFonts w:ascii="Cambria Math" w:hAnsi="Cambria Math"/>
                  </w:rPr>
                  <m:t>k=-1/2,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 xml:space="preserve">=0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not possible</m:t>
                    </m:r>
                  </m:e>
                </m:d>
              </m:oMath>
            </m:oMathPara>
          </w:p>
          <w:p w:rsidR="00A65333" w:rsidRPr="00A33FF1" w:rsidRDefault="00A65333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∴k=11/4</m:t>
                </m:r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618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(7)</w:t>
            </w:r>
          </w:p>
          <w:p w:rsidR="004F4859" w:rsidRPr="00A33FF1" w:rsidRDefault="004F4859" w:rsidP="002178E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=9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-16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-10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-4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-10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+4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+100</m:t>
                </m:r>
              </m:oMath>
            </m:oMathPara>
          </w:p>
          <w:p w:rsidR="004F4859" w:rsidRPr="00A33FF1" w:rsidRDefault="004F4859" w:rsidP="002178E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=25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-60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+84</m:t>
                </m:r>
              </m:oMath>
            </m:oMathPara>
          </w:p>
          <w:p w:rsidR="00D91FA2" w:rsidRPr="00A33FF1" w:rsidRDefault="004F4859" w:rsidP="002178ED">
            <w:pPr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-6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+48</m:t>
                </m:r>
              </m:oMath>
            </m:oMathPara>
          </w:p>
          <w:p w:rsidR="004F4859" w:rsidRPr="00A33FF1" w:rsidRDefault="004F4859" w:rsidP="002178ED">
            <w:pPr>
              <w:jc w:val="both"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 minimum value of </w:t>
            </w:r>
            <m:oMath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oMath>
            <w:r w:rsidRPr="00A33FF1">
              <w:rPr>
                <w:rFonts w:ascii="Cambria Math" w:hAnsi="Cambria Math"/>
              </w:rPr>
              <w:t xml:space="preserve"> occurs when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4F4859" w:rsidRPr="00A33FF1" w:rsidRDefault="004F4859" w:rsidP="002178ED">
            <w:pPr>
              <w:jc w:val="both"/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Therefore, the minimum value of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</m:rad>
            </m:oMath>
            <w:r w:rsidRPr="00A33FF1">
              <w:rPr>
                <w:rFonts w:ascii="Cambria Math" w:hAnsi="Cambria Math"/>
              </w:rPr>
              <w:t xml:space="preserve"> is 7</w:t>
            </w:r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619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(4)</w:t>
            </w:r>
          </w:p>
          <w:p w:rsidR="00CB408B" w:rsidRPr="00DB5034" w:rsidRDefault="009C4598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CB408B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func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CB408B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A-B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A+B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=2</m:t>
                </m:r>
              </m:oMath>
            </m:oMathPara>
          </w:p>
          <w:p w:rsidR="00CB408B" w:rsidRPr="00DB5034" w:rsidRDefault="001D44DC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A-B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 xml:space="preserve">=1 </m:t>
              </m:r>
            </m:oMath>
            <w:r w:rsidRPr="00DB5034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A+B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CB408B" w:rsidRPr="00DB5034" w:rsidRDefault="001D44DC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>⇒A=B,</m:t>
              </m:r>
            </m:oMath>
            <w:r w:rsidRPr="00DB5034">
              <w:rPr>
                <w:rFonts w:ascii="Cambria Math" w:hAnsi="Cambria Math"/>
              </w:rPr>
              <w:t xml:space="preserve"> so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a=b </m:t>
              </m:r>
            </m:oMath>
            <w:r w:rsidRPr="00DB5034">
              <w:rPr>
                <w:rFonts w:ascii="Cambria Math" w:hAnsi="Cambria Math"/>
              </w:rPr>
              <w:t xml:space="preserve">and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2A</m:t>
                  </m:r>
                </m:e>
              </m:func>
              <m:r>
                <w:rPr>
                  <w:rFonts w:ascii="Cambria Math" w:hAnsi="Cambria Math"/>
                </w:rPr>
                <m:t>=1</m:t>
              </m:r>
            </m:oMath>
          </w:p>
          <w:p w:rsidR="00CB408B" w:rsidRPr="00DB5034" w:rsidRDefault="001D44DC" w:rsidP="006B0C02">
            <w:pPr>
              <w:rPr>
                <w:rFonts w:ascii="Cambria Math" w:hAnsi="Cambria Math"/>
              </w:rPr>
            </w:pPr>
            <m:oMath>
              <m:r>
                <w:rPr>
                  <w:rFonts w:ascii="Cambria Math" w:hAnsi="Cambria Math"/>
                </w:rPr>
                <m:t xml:space="preserve">⇒A=45° </m:t>
              </m:r>
            </m:oMath>
            <w:r w:rsidRPr="00DB5034">
              <w:rPr>
                <w:rFonts w:ascii="Cambria Math" w:hAnsi="Cambria Math"/>
              </w:rPr>
              <w:t>or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 xml:space="preserve">A=135° </m:t>
              </m:r>
            </m:oMath>
            <w:r w:rsidRPr="00DB5034">
              <w:rPr>
                <w:rFonts w:ascii="Cambria Math" w:hAnsi="Cambria Math"/>
              </w:rPr>
              <w:t>(not possible)</w:t>
            </w:r>
          </w:p>
          <w:p w:rsidR="00EF7E90" w:rsidRPr="00DB5034" w:rsidRDefault="001D44D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Hence,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a+b</m:t>
                  </m:r>
                </m:num>
                <m:den>
                  <m:r>
                    <w:rPr>
                      <w:rFonts w:ascii="Cambria Math" w:hAnsi="Cambria Math"/>
                    </w:rPr>
                    <m:t>c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2a</m:t>
                  </m:r>
                </m:num>
                <m:den>
                  <m:r>
                    <w:rPr>
                      <w:rFonts w:ascii="Cambria Math" w:hAnsi="Cambria Math"/>
                    </w:rPr>
                    <m:t>a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rad>
                </m:den>
              </m:f>
              <m:r>
                <w:rPr>
                  <w:rFonts w:ascii="Cambria Math" w:hAnsi="Cambria Math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620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(7)</w:t>
            </w:r>
          </w:p>
          <w:p w:rsidR="00886411" w:rsidRPr="00DB5034" w:rsidRDefault="001D44D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Let </w:t>
            </w:r>
            <m:oMath>
              <m:r>
                <w:rPr>
                  <w:rFonts w:ascii="Cambria Math" w:hAnsi="Cambria Math"/>
                </w:rPr>
                <m:t xml:space="preserve">BD=x, CE=x+1 </m:t>
              </m:r>
            </m:oMath>
            <w:r w:rsidRPr="00DB5034">
              <w:rPr>
                <w:rFonts w:ascii="Cambria Math" w:hAnsi="Cambria Math"/>
              </w:rPr>
              <w:t>and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AF=x+2</m:t>
              </m:r>
            </m:oMath>
          </w:p>
          <w:p w:rsidR="00886411" w:rsidRPr="00DB5034" w:rsidRDefault="001D44D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 xml:space="preserve">Then </w:t>
            </w:r>
            <m:oMath>
              <m:r>
                <w:rPr>
                  <w:rFonts w:ascii="Cambria Math" w:hAnsi="Cambria Math"/>
                </w:rPr>
                <m:t>CD=CE=x+1</m:t>
              </m:r>
            </m:oMath>
          </w:p>
          <w:p w:rsidR="00886411" w:rsidRPr="00DB5034" w:rsidRDefault="0088641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AE=AF=x+2</m:t>
                </m:r>
              </m:oMath>
            </m:oMathPara>
          </w:p>
          <w:p w:rsidR="00886411" w:rsidRPr="00DB5034" w:rsidRDefault="0088641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BF=BD=x</m:t>
                </m:r>
              </m:oMath>
            </m:oMathPara>
          </w:p>
          <w:p w:rsidR="00886411" w:rsidRPr="00DB5034" w:rsidRDefault="001D44D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Hence,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a=BC=x+x+1=2x+1</m:t>
              </m:r>
            </m:oMath>
          </w:p>
          <w:p w:rsidR="000E2EC1" w:rsidRPr="00DB5034" w:rsidRDefault="000E2EC1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object w:dxaOrig="4099" w:dyaOrig="2433">
                <v:shape id="_x0000_i1076" type="#_x0000_t75" style="width:136.8pt;height:79.2pt" o:ole="">
                  <v:imagedata r:id="IM3S1088S0" o:title=""/>
                </v:shape>
                <o:OLEObject Type="Embed" ProgID="ChemDraw.Document.6.0" ShapeID="_x0000_i1076" DrawAspect="Content" ObjectID="_1478862274" r:id="OM3S1088S0"/>
              </w:object>
            </w:r>
          </w:p>
          <w:p w:rsidR="00886411" w:rsidRPr="00DB5034" w:rsidRDefault="0088641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b=CA=x+1+x+2=2x+3</m:t>
                </m:r>
              </m:oMath>
            </m:oMathPara>
          </w:p>
          <w:p w:rsidR="00886411" w:rsidRPr="00DB5034" w:rsidRDefault="00886411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c=AB=x+2+x=2x+2</m:t>
                </m:r>
              </m:oMath>
            </m:oMathPara>
          </w:p>
          <w:p w:rsidR="00886411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⇒s=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a+b+c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=3x+3</m:t>
                </m:r>
              </m:oMath>
            </m:oMathPara>
          </w:p>
          <w:p w:rsidR="00886411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⇒s-a=x+2, s-b=x, s-c=x+1</m:t>
                </m:r>
              </m:oMath>
            </m:oMathPara>
          </w:p>
          <w:p w:rsidR="00886411" w:rsidRPr="00DB5034" w:rsidRDefault="001D44D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Now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r=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∆</m:t>
                  </m:r>
                </m:num>
                <m:den>
                  <m:r>
                    <w:rPr>
                      <w:rFonts w:ascii="Cambria Math" w:hAnsi="Cambria Math"/>
                    </w:rPr>
                    <m:t>s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s</m:t>
                  </m:r>
                </m:den>
              </m:f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s-a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s-b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s-c</m:t>
                      </m:r>
                    </m:e>
                  </m:d>
                </m:e>
              </m:rad>
            </m:oMath>
          </w:p>
          <w:p w:rsidR="00886411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⇒4=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x+2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x+1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3x+3</m:t>
                        </m:r>
                      </m:den>
                    </m:f>
                  </m:e>
                </m:rad>
              </m:oMath>
            </m:oMathPara>
          </w:p>
          <w:p w:rsidR="00886411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⇒16=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x+2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  <w:p w:rsidR="00886411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+2x=48</m:t>
                </m:r>
              </m:oMath>
            </m:oMathPara>
          </w:p>
          <w:p w:rsidR="00D91FA2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x+8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x-6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:rsidR="00886411" w:rsidRPr="00DB5034" w:rsidRDefault="001D44DC" w:rsidP="006B0C02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⇒x=6</m:t>
                </m:r>
              </m:oMath>
            </m:oMathPara>
          </w:p>
          <w:p w:rsidR="00802415" w:rsidRPr="00DB5034" w:rsidRDefault="001D44DC" w:rsidP="006B0C02">
            <w:pPr>
              <w:rPr>
                <w:rFonts w:ascii="Cambria Math" w:hAnsi="Cambria Math"/>
              </w:rPr>
            </w:pPr>
            <w:r w:rsidRPr="00DB5034">
              <w:rPr>
                <w:rFonts w:ascii="Cambria Math" w:hAnsi="Cambria Math"/>
              </w:rPr>
              <w:t>Hence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s=21</m:t>
              </m:r>
            </m:oMath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621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(7)</w:t>
            </w:r>
          </w:p>
          <w:p w:rsidR="00D91FA2" w:rsidRPr="00A33FF1" w:rsidRDefault="00082C07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>From the given equations, we have</w:t>
            </w:r>
          </w:p>
          <w:p w:rsidR="00082C07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a+9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6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b+7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082C07" w:rsidRPr="00A33FF1" w:rsidRDefault="00082C0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And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a-9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6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b-7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  <w:p w:rsidR="00082C07" w:rsidRPr="00A33FF1" w:rsidRDefault="00082C07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Adding, we have 36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a+d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=84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b+c</m:t>
                        </m:r>
                      </m:e>
                    </m:d>
                  </m:e>
                </m:func>
              </m:oMath>
            </m:oMathPara>
          </w:p>
          <w:p w:rsidR="00082C07" w:rsidRPr="00A33FF1" w:rsidRDefault="00FD4C00" w:rsidP="002178ED">
            <w:pPr>
              <w:rPr>
                <w:rFonts w:ascii="Cambria Math" w:hAnsi="Cambria Math"/>
                <w:i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⇒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a+d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b+c</m:t>
                            </m:r>
                          </m:e>
                        </m:d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  <w:tr w:rsidR="0004477C" w:rsidRPr="00453EAC" w:rsidTr="00604489">
        <w:tc>
          <w:tcPr>
            <w:tcW w:w="440" w:type="pct"/>
            <w:tcMar>
              <w:left w:w="0" w:type="dxa"/>
              <w:right w:w="0" w:type="dxa"/>
            </w:tcMar>
          </w:tcPr>
          <w:p w:rsidR="00CC19AB" w:rsidRPr="00453EAC" w:rsidRDefault="00604489" w:rsidP="0029137C">
            <w:pPr>
              <w:contextualSpacing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622</w:t>
            </w:r>
          </w:p>
        </w:tc>
        <w:tc>
          <w:tcPr>
            <w:tcW w:w="4780" w:type="pct"/>
            <w:gridSpan w:val="8"/>
            <w:tcMar>
              <w:left w:w="0" w:type="dxa"/>
              <w:right w:w="0" w:type="dxa"/>
            </w:tcMar>
          </w:tcPr>
          <w:p w:rsidR="003C05CE" w:rsidRPr="003C05CE" w:rsidRDefault="003C05CE" w:rsidP="00743B10">
            <w:pPr>
              <w:contextualSpacing/>
              <w:rPr>
                <w:rFonts w:asciiTheme="majorHAnsi" w:eastAsiaTheme="minorEastAsia" w:hAnsiTheme="majorHAnsi"/>
                <w:b/>
                <w:bCs/>
              </w:rPr>
            </w:pPr>
            <w:r w:rsidRPr="003C05CE">
              <w:rPr>
                <w:rFonts w:asciiTheme="majorHAnsi" w:eastAsiaTheme="minorEastAsia" w:hAnsiTheme="majorHAnsi"/>
                <w:b/>
                <w:bCs/>
              </w:rPr>
              <w:t>(3)</w:t>
            </w:r>
          </w:p>
          <w:p w:rsidR="001116C0" w:rsidRPr="00A33FF1" w:rsidRDefault="00602D5C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45°+x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cos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rad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sin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func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rad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func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:rsidR="00D91FA2" w:rsidRPr="00A33FF1" w:rsidRDefault="001116C0" w:rsidP="002178ED">
            <w:pPr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2x</m:t>
                        </m:r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</m:d>
                  </m:e>
                </m:d>
              </m:oMath>
            </m:oMathPara>
          </w:p>
          <w:p w:rsidR="001116C0" w:rsidRPr="00A33FF1" w:rsidRDefault="001116C0" w:rsidP="002178ED">
            <w:pPr>
              <w:rPr>
                <w:rFonts w:ascii="Cambria Math" w:hAnsi="Cambria Math"/>
              </w:rPr>
            </w:pPr>
            <w:r w:rsidRPr="00A33FF1">
              <w:rPr>
                <w:rFonts w:ascii="Cambria Math" w:hAnsi="Cambria Math"/>
              </w:rPr>
              <w:t xml:space="preserve">Hence, the maximum value is </w:t>
            </w:r>
            <m:oMath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=3</m:t>
              </m:r>
            </m:oMath>
          </w:p>
        </w:tc>
      </w:tr>
    </w:tbl>
    <w:p w:rsidR="00847CD8" w:rsidRDefault="00847CD8">
      <w:pPr>
        <w:rPr>
          <w:rFonts w:asciiTheme="majorHAnsi" w:hAnsiTheme="majorHAnsi"/>
        </w:rPr>
        <w:sectPr w:rsidR="00847CD8" w:rsidSect="0004477C">
          <w:headerReference w:type="even" r:id="rId16"/>
          <w:headerReference w:type="default" r:id="rId17"/>
          <w:headerReference w:type="first" r:id="rId20"/>
          <w:type w:val="continuous"/>
          <w:pgSz w:w="11907" w:h="16839" w:code="9"/>
          <w:pgMar w:top="720" w:right="720" w:bottom="720" w:left="720" w:header="720" w:footer="113" w:gutter="0"/>
          <w:cols w:num="2" w:sep="1" w:space="113"/>
          <w:docGrid w:linePitch="360"/>
        </w:sectPr>
      </w:pPr>
    </w:p>
    <w:p w:rsidR="00FC79CD" w:rsidRPr="00453EAC" w:rsidRDefault="00FC79CD">
      <w:pPr>
        <w:rPr>
          <w:rFonts w:asciiTheme="majorHAnsi" w:hAnsiTheme="majorHAnsi"/>
        </w:rPr>
      </w:pPr>
    </w:p>
    <w:sectPr w:rsidR="00FC79CD" w:rsidRPr="00453EAC" w:rsidSect="00987F8F">
      <w:type w:val="continuous"/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C1C43" w:rsidRDefault="006C1C43" w:rsidP="008D7BD9">
      <w:pPr>
        <w:spacing w:after="0" w:line="240" w:lineRule="auto"/>
      </w:pPr>
      <w:r>
        <w:separator/>
      </w:r>
    </w:p>
  </w:endnote>
  <w:endnote w:type="continuationSeparator" w:id="1">
    <w:p w:rsidR="006C1C43" w:rsidRDefault="006C1C43" w:rsidP="008D7B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01937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5E46F9" w:rsidRDefault="005E46F9" w:rsidP="005E46F9">
        <w:pPr>
          <w:pStyle w:val="Footer"/>
          <w:pBdr>
            <w:top w:val="single" w:sz="4" w:space="1" w:color="D9D9D9" w:themeColor="background1" w:themeShade="D9"/>
          </w:pBdr>
          <w:jc w:val="right"/>
          <w:rPr>
            <w:b/>
          </w:rPr>
        </w:pPr>
        <w:r>
          <w:rPr>
            <w:color w:val="7F7F7F" w:themeColor="background1" w:themeShade="7F"/>
            <w:spacing w:val="60"/>
          </w:rPr>
          <w:t>Page</w:t>
        </w:r>
        <w:r>
          <w:rPr>
            <w:b/>
          </w:rPr>
          <w:t>|</w:t>
        </w:r>
        <w:r w:rsidRPr="005E46F9">
          <w:t xml:space="preserve"> </w:t>
        </w:r>
        <w:fldSimple w:instr=" PAGE   \* MERGEFORMAT ">
          <w:r w:rsidR="00F36010" w:rsidRPr="00F36010">
            <w:rPr>
              <w:b/>
              <w:noProof/>
            </w:rPr>
            <w:t>4</w:t>
          </w:r>
        </w:fldSimple>
        <w:r>
          <w:rPr>
            <w:b/>
          </w:rPr>
          <w:t xml:space="preserve"> </w:t>
        </w:r>
      </w:p>
    </w:sdtContent>
  </w:sdt>
  <w:p w:rsidR="00066C96" w:rsidRDefault="006C1C43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C1C43" w:rsidRDefault="006C1C43" w:rsidP="008D7BD9">
      <w:pPr>
        <w:spacing w:after="0" w:line="240" w:lineRule="auto"/>
      </w:pPr>
      <w:r>
        <w:separator/>
      </w:r>
    </w:p>
  </w:footnote>
  <w:footnote w:type="continuationSeparator" w:id="1">
    <w:p w:rsidR="006C1C43" w:rsidRDefault="006C1C43" w:rsidP="008D7B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3226" w:rsidRDefault="00023BCA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155055" o:spid="_x0000_s9246" type="#_x0000_t136" style="position:absolute;margin-left:0;margin-top:0;width:691.2pt;height:92.15pt;rotation:315;z-index:-251656192;mso-position-horizontal:center;mso-position-horizontal-relative:margin;mso-position-vertical:center;mso-position-vertical-relative:margin" o:allowincell="f" fillcolor="silver" stroked="f">
          <v:fill opacity=".5"/>
          <v:textpath style="font-family:&quot;Cambria Math&quot;;font-size:1pt" string="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B485E" w:rsidRDefault="00023BCA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155056" o:spid="_x0000_s9247" type="#_x0000_t136" style="position:absolute;margin-left:0;margin-top:0;width:723.85pt;height:92.15pt;rotation:315;z-index:-251652096;mso-position-horizontal:center;mso-position-horizontal-relative:margin;mso-position-vertical:center;mso-position-vertical-relative:margin" o:allowincell="f" fillcolor="silver" stroked="f">
          <v:fill opacity=".5"/>
          <v:textpath style="font-family:&quot;Cambria Math&quot;;font-size:1pt" string=""/>
          <w10:wrap anchorx="margin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3226" w:rsidRDefault="00023BCA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155054" o:spid="_x0000_s9245" type="#_x0000_t136" style="position:absolute;margin-left:0;margin-top:0;width:691.2pt;height:92.15pt;rotation:315;z-index:-251660288;mso-position-horizontal:center;mso-position-horizontal-relative:margin;mso-position-vertical:center;mso-position-vertical-relative:margin" o:allowincell="f" fillcolor="silver" stroked="f">
          <v:fill opacity=".5"/>
          <v:textpath style="font-family:&quot;Cambria Math&quot;;font-size:1pt" string="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0525A7"/>
    <w:multiLevelType w:val="hybridMultilevel"/>
    <w:tmpl w:val="6812148E"/>
    <w:lvl w:ilvl="0" w:tplc="A6E2DADC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6626"/>
    <o:shapelayout v:ext="edit">
      <o:idmap v:ext="edit" data="9"/>
    </o:shapelayout>
  </w:hdrShapeDefaults>
  <w:footnotePr>
    <w:footnote w:id="0"/>
    <w:footnote w:id="1"/>
  </w:footnotePr>
  <w:endnotePr>
    <w:endnote w:id="0"/>
    <w:endnote w:id="1"/>
  </w:endnotePr>
  <w:compat/>
  <w:rsids>
    <w:rsidRoot w:val="00CC19AB"/>
    <w:rsid w:val="00023BCA"/>
    <w:rsid w:val="000429EA"/>
    <w:rsid w:val="0004477C"/>
    <w:rsid w:val="000457C3"/>
    <w:rsid w:val="000557D7"/>
    <w:rsid w:val="00080C21"/>
    <w:rsid w:val="00084AB0"/>
    <w:rsid w:val="000A51DA"/>
    <w:rsid w:val="000F0D6F"/>
    <w:rsid w:val="000F1862"/>
    <w:rsid w:val="0012720F"/>
    <w:rsid w:val="00152B64"/>
    <w:rsid w:val="00193226"/>
    <w:rsid w:val="001C64EE"/>
    <w:rsid w:val="001D7D4A"/>
    <w:rsid w:val="00214DB4"/>
    <w:rsid w:val="00222697"/>
    <w:rsid w:val="00281A31"/>
    <w:rsid w:val="00282216"/>
    <w:rsid w:val="0029137C"/>
    <w:rsid w:val="00292DFC"/>
    <w:rsid w:val="002C6A12"/>
    <w:rsid w:val="002E38CE"/>
    <w:rsid w:val="002F0644"/>
    <w:rsid w:val="003202A8"/>
    <w:rsid w:val="00336468"/>
    <w:rsid w:val="003670F2"/>
    <w:rsid w:val="00375A62"/>
    <w:rsid w:val="003E28FD"/>
    <w:rsid w:val="00406E9E"/>
    <w:rsid w:val="00411EA2"/>
    <w:rsid w:val="00426BC8"/>
    <w:rsid w:val="00436F1A"/>
    <w:rsid w:val="00451283"/>
    <w:rsid w:val="00453EAC"/>
    <w:rsid w:val="00460110"/>
    <w:rsid w:val="00460268"/>
    <w:rsid w:val="00475BDC"/>
    <w:rsid w:val="004B485E"/>
    <w:rsid w:val="004E4599"/>
    <w:rsid w:val="00533998"/>
    <w:rsid w:val="00563A44"/>
    <w:rsid w:val="00576412"/>
    <w:rsid w:val="00594A78"/>
    <w:rsid w:val="005A0F32"/>
    <w:rsid w:val="005A3437"/>
    <w:rsid w:val="005A549E"/>
    <w:rsid w:val="005B4D34"/>
    <w:rsid w:val="005C338F"/>
    <w:rsid w:val="005D5593"/>
    <w:rsid w:val="005E46F9"/>
    <w:rsid w:val="00603D6D"/>
    <w:rsid w:val="00604489"/>
    <w:rsid w:val="0061114C"/>
    <w:rsid w:val="00635C10"/>
    <w:rsid w:val="00645E33"/>
    <w:rsid w:val="00661EC7"/>
    <w:rsid w:val="006908CD"/>
    <w:rsid w:val="006C1C43"/>
    <w:rsid w:val="006C6038"/>
    <w:rsid w:val="006C754E"/>
    <w:rsid w:val="0073368B"/>
    <w:rsid w:val="007846DB"/>
    <w:rsid w:val="00797367"/>
    <w:rsid w:val="007B2AC7"/>
    <w:rsid w:val="00800918"/>
    <w:rsid w:val="00807107"/>
    <w:rsid w:val="00832258"/>
    <w:rsid w:val="008371BE"/>
    <w:rsid w:val="00841754"/>
    <w:rsid w:val="00847CD8"/>
    <w:rsid w:val="008619A3"/>
    <w:rsid w:val="00872176"/>
    <w:rsid w:val="008771F0"/>
    <w:rsid w:val="00884137"/>
    <w:rsid w:val="008B73C6"/>
    <w:rsid w:val="008C3FC6"/>
    <w:rsid w:val="008C74CC"/>
    <w:rsid w:val="008D7BD9"/>
    <w:rsid w:val="008E28A2"/>
    <w:rsid w:val="008E542D"/>
    <w:rsid w:val="00937EC9"/>
    <w:rsid w:val="0097315D"/>
    <w:rsid w:val="00984102"/>
    <w:rsid w:val="00987F8F"/>
    <w:rsid w:val="009C6B50"/>
    <w:rsid w:val="009D682D"/>
    <w:rsid w:val="009D6C69"/>
    <w:rsid w:val="009F6410"/>
    <w:rsid w:val="009F74B8"/>
    <w:rsid w:val="00A0234C"/>
    <w:rsid w:val="00A17F00"/>
    <w:rsid w:val="00A43340"/>
    <w:rsid w:val="00A71DF6"/>
    <w:rsid w:val="00A8567B"/>
    <w:rsid w:val="00AC06FA"/>
    <w:rsid w:val="00AE0184"/>
    <w:rsid w:val="00AE52A2"/>
    <w:rsid w:val="00AF395A"/>
    <w:rsid w:val="00B0115F"/>
    <w:rsid w:val="00B10361"/>
    <w:rsid w:val="00B5206B"/>
    <w:rsid w:val="00BA374F"/>
    <w:rsid w:val="00BA712D"/>
    <w:rsid w:val="00BD47F9"/>
    <w:rsid w:val="00BE18E8"/>
    <w:rsid w:val="00C25672"/>
    <w:rsid w:val="00C72323"/>
    <w:rsid w:val="00C73293"/>
    <w:rsid w:val="00C827B9"/>
    <w:rsid w:val="00C90A56"/>
    <w:rsid w:val="00C91F70"/>
    <w:rsid w:val="00C95942"/>
    <w:rsid w:val="00CB3509"/>
    <w:rsid w:val="00CC19AB"/>
    <w:rsid w:val="00D45C69"/>
    <w:rsid w:val="00D72DAA"/>
    <w:rsid w:val="00DC420D"/>
    <w:rsid w:val="00DD2F5E"/>
    <w:rsid w:val="00DD3890"/>
    <w:rsid w:val="00DE60FC"/>
    <w:rsid w:val="00DE6C7A"/>
    <w:rsid w:val="00DF379D"/>
    <w:rsid w:val="00E13139"/>
    <w:rsid w:val="00E15395"/>
    <w:rsid w:val="00E20E69"/>
    <w:rsid w:val="00EC4019"/>
    <w:rsid w:val="00ED04F0"/>
    <w:rsid w:val="00F12F9F"/>
    <w:rsid w:val="00F20F6E"/>
    <w:rsid w:val="00F24253"/>
    <w:rsid w:val="00F36010"/>
    <w:rsid w:val="00F53E1B"/>
    <w:rsid w:val="00F65E36"/>
    <w:rsid w:val="00F7377D"/>
    <w:rsid w:val="00F9598C"/>
    <w:rsid w:val="00F97142"/>
    <w:rsid w:val="00FA5B94"/>
    <w:rsid w:val="00FB09A6"/>
    <w:rsid w:val="00FC486E"/>
    <w:rsid w:val="00FC59B0"/>
    <w:rsid w:val="00FC79CD"/>
  </w:rsids>
  <m:mathPr>
    <m:mathFont m:val="Cambria Math"/>
    <m:brkBin m:val="before"/>
    <m:brkBinSub m:val="--"/>
    <m:smallFrac/>
    <m:dispDef/>
    <m:lMargin m:val="0"/>
    <m:rMargin m:val="0"/>
    <m:defJc m:val="left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6"/>
    <o:shapelayout v:ext="edit">
      <o:idmap v:ext="edit" data="1"/>
      <o:rules v:ext="edit">
        <o:r id="V:Rule2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19AB"/>
    <w:rPr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19AB"/>
    <w:rPr>
      <w:rFonts w:ascii="Tahoma" w:hAnsi="Tahoma" w:cs="Tahoma"/>
      <w:sz w:val="16"/>
      <w:szCs w:val="16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19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872176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D7B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7BD9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8D7B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7BD9"/>
    <w:rPr>
      <w:szCs w:val="22"/>
      <w:lang w:bidi="ar-SA"/>
    </w:rPr>
  </w:style>
  <w:style w:type="table" w:styleId="TableGrid">
    <w:name w:val="Table Grid"/>
    <w:basedOn w:val="TableNormal"/>
    <w:uiPriority w:val="59"/>
    <w:rsid w:val="008D7BD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
	<Relationship Id="rId3" Type="http://schemas.openxmlformats.org/officeDocument/2006/relationships/styles" Target="styles.xml"/>
	<Relationship Id="rId7" Type="http://schemas.openxmlformats.org/officeDocument/2006/relationships/endnotes" Target="endnotes.xml"/>
	<Relationship Id="rId2" Type="http://schemas.openxmlformats.org/officeDocument/2006/relationships/customXml" Target="../customXml/item2.xml"/>
	<Relationship Id="rId1" Type="http://schemas.openxmlformats.org/officeDocument/2006/relationships/customXml" Target="../customXml/item1.xml"/>
	<Relationship Id="rId6" Type="http://schemas.openxmlformats.org/officeDocument/2006/relationships/footnotes" Target="footnotes.xml"/>
	<Relationship Id="rId5" Type="http://schemas.openxmlformats.org/officeDocument/2006/relationships/webSettings" Target="webSettings.xml"/>
	<Relationship Id="rId23" Type="http://schemas.openxmlformats.org/officeDocument/2006/relationships/theme" Target="theme/theme1.xml"/>
	<Relationship Id="rId16" Type="http://schemas.openxmlformats.org/officeDocument/2006/relationships/header" Target="header1.xml"/>
	<Relationship Id="rId17" Type="http://schemas.openxmlformats.org/officeDocument/2006/relationships/header" Target="header2.xml"/>
	<Relationship Id="rId18" Type="http://schemas.openxmlformats.org/officeDocument/2006/relationships/footer" Target="footer1.xml"/>
	<Relationship Id="rId20" Type="http://schemas.openxmlformats.org/officeDocument/2006/relationships/header" Target="header3.xml"/>
	<Relationship Id="rId4" Type="http://schemas.openxmlformats.org/officeDocument/2006/relationships/settings" Target="settings.xml"/>
	<Relationship Id="rId22" Type="http://schemas.openxmlformats.org/officeDocument/2006/relationships/fontTable" Target="fontTable.xml"/>
	<Relationship Id="rId" Type="http://schemas.openxmlformats.org/officeDocument/2006/relationships/numbering" Target="numbering.xml"/><Relationship Id="IM3S983S0" Type="http://schemas.openxmlformats.org/officeDocument/2006/relationships/image" Target="media/IM3S983S0.emf"/><Relationship Id="IM3S998S0" Type="http://schemas.openxmlformats.org/officeDocument/2006/relationships/image" Target="media/IM3S998S0.emf"/><Relationship Id="IM3S999S0" Type="http://schemas.openxmlformats.org/officeDocument/2006/relationships/image" Target="media/IM3S999S0.emf"/><Relationship Id="IM3S986S0" Type="http://schemas.openxmlformats.org/officeDocument/2006/relationships/image" Target="media/IM3S986S0.emf"/><Relationship Id="IM3S565S0" Type="http://schemas.openxmlformats.org/officeDocument/2006/relationships/image" Target="media/IM3S565S0.emf"/><Relationship Id="IM3S959S0" Type="http://schemas.openxmlformats.org/officeDocument/2006/relationships/image" Target="media/IM3S959S0.emf"/><Relationship Id="IM3S1008S0" Type="http://schemas.openxmlformats.org/officeDocument/2006/relationships/image" Target="media/IM3S1008S0.emf"/><Relationship Id="IM3S991S0" Type="http://schemas.openxmlformats.org/officeDocument/2006/relationships/image" Target="media/IM3S991S0.emf"/><Relationship Id="IM3S594S0" Type="http://schemas.openxmlformats.org/officeDocument/2006/relationships/image" Target="media/IM3S594S0.emf"/><Relationship Id="IM3S948S0" Type="http://schemas.openxmlformats.org/officeDocument/2006/relationships/image" Target="media/IM3S948S0.emf"/><Relationship Id="IM3S982S0" Type="http://schemas.openxmlformats.org/officeDocument/2006/relationships/image" Target="media/IM3S982S0.emf"/><Relationship Id="IM3S980S0" Type="http://schemas.openxmlformats.org/officeDocument/2006/relationships/image" Target="media/IM3S980S0.emf"/><Relationship Id="IM3S1004S0" Type="http://schemas.openxmlformats.org/officeDocument/2006/relationships/image" Target="media/IM3S1004S0.emf"/><Relationship Id="IM3S979S0" Type="http://schemas.openxmlformats.org/officeDocument/2006/relationships/image" Target="media/IM3S979S0.emf"/><Relationship Id="IM3S978S0" Type="http://schemas.openxmlformats.org/officeDocument/2006/relationships/image" Target="media/IM3S978S0.emf"/><Relationship Id="IM3S853S0" Type="http://schemas.openxmlformats.org/officeDocument/2006/relationships/image" Target="media/IM3S853S0.emf"/><Relationship Id="IM3S968S0" Type="http://schemas.openxmlformats.org/officeDocument/2006/relationships/image" Target="media/IM3S968S0.emf"/><Relationship Id="IM3S662S0" Type="http://schemas.openxmlformats.org/officeDocument/2006/relationships/image" Target="media/IM3S662S0.emf"/><Relationship Id="IM3S1016S0" Type="http://schemas.openxmlformats.org/officeDocument/2006/relationships/image" Target="media/IM3S1016S0.emf"/><Relationship Id="IM3S1007S0" Type="http://schemas.openxmlformats.org/officeDocument/2006/relationships/image" Target="media/IM3S1007S0.emf"/><Relationship Id="IM3S649S0" Type="http://schemas.openxmlformats.org/officeDocument/2006/relationships/image" Target="media/IM3S649S0.emf"/><Relationship Id="IM3S631S0" Type="http://schemas.openxmlformats.org/officeDocument/2006/relationships/image" Target="media/IM3S631S0.emf"/><Relationship Id="IM3S1000S0" Type="http://schemas.openxmlformats.org/officeDocument/2006/relationships/image" Target="media/IM3S1000S0.emf"/><Relationship Id="IM3Q976Q0" Type="http://schemas.openxmlformats.org/officeDocument/2006/relationships/image" Target="media/IM3Q976Q0.emf"/><Relationship Id="IM3S976S0" Type="http://schemas.openxmlformats.org/officeDocument/2006/relationships/image" Target="media/IM3S976S0.emf"/><Relationship Id="IM3S970S0" Type="http://schemas.openxmlformats.org/officeDocument/2006/relationships/image" Target="media/IM3S970S0.emf"/><Relationship Id="IM3S947S0" Type="http://schemas.openxmlformats.org/officeDocument/2006/relationships/image" Target="media/IM3S947S0.emf"/><Relationship Id="IM3S245S0" Type="http://schemas.openxmlformats.org/officeDocument/2006/relationships/image" Target="media/IM3S245S0.emf"/><Relationship Id="IM3S855S0" Type="http://schemas.openxmlformats.org/officeDocument/2006/relationships/image" Target="media/IM3S855S0.emf"/><Relationship Id="IM3S953S0" Type="http://schemas.openxmlformats.org/officeDocument/2006/relationships/image" Target="media/IM3S953S0.emf"/><Relationship Id="IM3S1020S0" Type="http://schemas.openxmlformats.org/officeDocument/2006/relationships/image" Target="media/IM3S1020S0.emf"/><Relationship Id="IM3S1002S0" Type="http://schemas.openxmlformats.org/officeDocument/2006/relationships/image" Target="media/IM3S1002S0.emf"/><Relationship Id="IM3S846S0" Type="http://schemas.openxmlformats.org/officeDocument/2006/relationships/image" Target="media/IM3S846S0.emf"/><Relationship Id="IM3S956S0" Type="http://schemas.openxmlformats.org/officeDocument/2006/relationships/image" Target="media/IM3S956S0.emf"/><Relationship Id="IM3S1099S0" Type="http://schemas.openxmlformats.org/officeDocument/2006/relationships/image" Target="media/IM3S1099S0.emf"/><Relationship Id="IM3S1015S0" Type="http://schemas.openxmlformats.org/officeDocument/2006/relationships/image" Target="media/IM3S1015S0.emf"/><Relationship Id="IM3S946S0" Type="http://schemas.openxmlformats.org/officeDocument/2006/relationships/image" Target="media/IM3S946S0.emf"/><Relationship Id="IM3S1101S0" Type="http://schemas.openxmlformats.org/officeDocument/2006/relationships/image" Target="media/IM3S1101S0.emf"/><Relationship Id="IM3S1009S0" Type="http://schemas.openxmlformats.org/officeDocument/2006/relationships/image" Target="media/IM3S1009S0.emf"/><Relationship Id="IM3S1012S0" Type="http://schemas.openxmlformats.org/officeDocument/2006/relationships/image" Target="media/IM3S1012S0.emf"/><Relationship Id="IM3S1019S0" Type="http://schemas.openxmlformats.org/officeDocument/2006/relationships/image" Target="media/IM3S1019S0.emf"/><Relationship Id="IM3S1030S0" Type="http://schemas.openxmlformats.org/officeDocument/2006/relationships/image" Target="media/IM3S1030S0.emf"/><Relationship Id="IM3S1034S0" Type="http://schemas.openxmlformats.org/officeDocument/2006/relationships/image" Target="media/IM3S1034S0.emf"/><Relationship Id="IM3S1104S0" Type="http://schemas.openxmlformats.org/officeDocument/2006/relationships/image" Target="media/IM3S1104S0.emf"/><Relationship Id="IM3S875S0" Type="http://schemas.openxmlformats.org/officeDocument/2006/relationships/image" Target="media/IM3S875S0.emf"/><Relationship Id="IM3S1025S0" Type="http://schemas.openxmlformats.org/officeDocument/2006/relationships/image" Target="media/IM3S1025S0.emf"/><Relationship Id="IM3Q688Q0" Type="http://schemas.openxmlformats.org/officeDocument/2006/relationships/image" Target="media/IM3Q688Q0.emf"/><Relationship Id="IM3S688S0" Type="http://schemas.openxmlformats.org/officeDocument/2006/relationships/image" Target="media/IM3S688S0.emf"/><Relationship Id="IM3S318S0" Type="http://schemas.openxmlformats.org/officeDocument/2006/relationships/image" Target="media/IM3S318S0.emf"/><Relationship Id="IM3S1029S0" Type="http://schemas.openxmlformats.org/officeDocument/2006/relationships/image" Target="media/IM3S1029S0.emf"/><Relationship Id="IM3S1028S0" Type="http://schemas.openxmlformats.org/officeDocument/2006/relationships/image" Target="media/IM3S1028S0.emf"/><Relationship Id="IM3S885S0" Type="http://schemas.openxmlformats.org/officeDocument/2006/relationships/image" Target="media/IM3S885S0.emf"/><Relationship Id="IM3S1038S0" Type="http://schemas.openxmlformats.org/officeDocument/2006/relationships/image" Target="media/IM3S1038S0.emf"/><Relationship Id="IM3S895S0" Type="http://schemas.openxmlformats.org/officeDocument/2006/relationships/image" Target="media/IM3S895S0.emf"/><Relationship Id="IM3S1044S0" Type="http://schemas.openxmlformats.org/officeDocument/2006/relationships/image" Target="media/IM3S1044S0.emf"/><Relationship Id="IM3S1046S0" Type="http://schemas.openxmlformats.org/officeDocument/2006/relationships/image" Target="media/IM3S1046S0.emf"/><Relationship Id="IM3S1041S0" Type="http://schemas.openxmlformats.org/officeDocument/2006/relationships/image" Target="media/IM3S1041S0.emf"/><Relationship Id="IM3S891S0" Type="http://schemas.openxmlformats.org/officeDocument/2006/relationships/image" Target="media/IM3S891S0.emf"/><Relationship Id="IM3S1043S0" Type="http://schemas.openxmlformats.org/officeDocument/2006/relationships/image" Target="media/IM3S1043S0.emf"/><Relationship Id="IM3S707S0" Type="http://schemas.openxmlformats.org/officeDocument/2006/relationships/image" Target="media/IM3S707S0.emf"/><Relationship Id="IM3S311S0" Type="http://schemas.openxmlformats.org/officeDocument/2006/relationships/image" Target="media/IM3S311S0.emf"/><Relationship Id="IM3Z1077Z0" Type="http://schemas.openxmlformats.org/officeDocument/2006/relationships/image" Target="media/IM3Z1077Z0.emf"/><Relationship Id="IM3Z1075Z0" Type="http://schemas.openxmlformats.org/officeDocument/2006/relationships/image" Target="media/IM3Z1075Z0.emf"/><Relationship Id="IM3Z1075Z1" Type="http://schemas.openxmlformats.org/officeDocument/2006/relationships/image" Target="media/IM3Z1075Z1.emf"/><Relationship Id="IM3Z1075Z2" Type="http://schemas.openxmlformats.org/officeDocument/2006/relationships/image" Target="media/IM3Z1075Z2.emf"/><Relationship Id="IM3Z736Z0" Type="http://schemas.openxmlformats.org/officeDocument/2006/relationships/image" Target="media/IM3Z736Z0.emf"/><Relationship Id="IM3Z915Z0" Type="http://schemas.openxmlformats.org/officeDocument/2006/relationships/image" Target="media/IM3Z915Z0.emf"/><Relationship Id="IM3S731S0" Type="http://schemas.openxmlformats.org/officeDocument/2006/relationships/image" Target="media/IM3S731S0.emf"/><Relationship Id="IM3S731S1" Type="http://schemas.openxmlformats.org/officeDocument/2006/relationships/image" Target="media/IM3S731S1.emf"/><Relationship Id="IM3S905S0" Type="http://schemas.openxmlformats.org/officeDocument/2006/relationships/image" Target="media/IM3S905S0.emf"/><Relationship Id="IM3S1071S0" Type="http://schemas.openxmlformats.org/officeDocument/2006/relationships/image" Target="media/IM3S1071S0.emf"/><Relationship Id="IM3S1062S0" Type="http://schemas.openxmlformats.org/officeDocument/2006/relationships/image" Target="media/IM3S1062S0.emf"/><Relationship Id="IM3S1065S0" Type="http://schemas.openxmlformats.org/officeDocument/2006/relationships/image" Target="media/IM3S1065S0.emf"/><Relationship Id="IM3S1056S0" Type="http://schemas.openxmlformats.org/officeDocument/2006/relationships/image" Target="media/IM3S1056S0.emf"/><Relationship Id="IM3S1059S0" Type="http://schemas.openxmlformats.org/officeDocument/2006/relationships/image" Target="media/IM3S1059S0.emf"/><Relationship Id="IM3S1094S0" Type="http://schemas.openxmlformats.org/officeDocument/2006/relationships/image" Target="media/IM3S1094S0.emf"/><Relationship Id="IM3S1091S0" Type="http://schemas.openxmlformats.org/officeDocument/2006/relationships/image" Target="media/IM3S1091S0.emf"/><Relationship Id="IM3S1086S0" Type="http://schemas.openxmlformats.org/officeDocument/2006/relationships/image" Target="media/IM3S1086S0.emf"/><Relationship Id="IM3S1093S0" Type="http://schemas.openxmlformats.org/officeDocument/2006/relationships/image" Target="media/IM3S1093S0.emf"/><Relationship Id="IM3S1096S0" Type="http://schemas.openxmlformats.org/officeDocument/2006/relationships/image" Target="media/IM3S1096S0.emf"/><Relationship Id="IM3S1087S0" Type="http://schemas.openxmlformats.org/officeDocument/2006/relationships/image" Target="media/IM3S1087S0.emf"/><Relationship Id="IM3S1079S0" Type="http://schemas.openxmlformats.org/officeDocument/2006/relationships/image" Target="media/IM3S1079S0.emf"/><Relationship Id="IM3S1088S0" Type="http://schemas.openxmlformats.org/officeDocument/2006/relationships/image" Target="media/IM3S1088S0.emf"/><Relationship Id="OM3S983S0" Type="http://schemas.openxmlformats.org/officeDocument/2006/relationships/oleObject" Target="embeddings/OM3S983S0.bin"/><Relationship Id="OM3S998S0" Type="http://schemas.openxmlformats.org/officeDocument/2006/relationships/oleObject" Target="embeddings/OM3S998S0.bin"/><Relationship Id="OM3S999S0" Type="http://schemas.openxmlformats.org/officeDocument/2006/relationships/oleObject" Target="embeddings/OM3S999S0.bin"/><Relationship Id="OM3S986S0" Type="http://schemas.openxmlformats.org/officeDocument/2006/relationships/oleObject" Target="embeddings/OM3S986S0.bin"/><Relationship Id="OM3S565S0" Type="http://schemas.openxmlformats.org/officeDocument/2006/relationships/oleObject" Target="embeddings/OM3S565S0.bin"/><Relationship Id="OM3S959S0" Type="http://schemas.openxmlformats.org/officeDocument/2006/relationships/oleObject" Target="embeddings/OM3S959S0.bin"/><Relationship Id="OM3S1008S0" Type="http://schemas.openxmlformats.org/officeDocument/2006/relationships/oleObject" Target="embeddings/OM3S1008S0.bin"/><Relationship Id="OM3S991S0" Type="http://schemas.openxmlformats.org/officeDocument/2006/relationships/oleObject" Target="embeddings/OM3S991S0.bin"/><Relationship Id="OM3S594S0" Type="http://schemas.openxmlformats.org/officeDocument/2006/relationships/oleObject" Target="embeddings/OM3S594S0.bin"/><Relationship Id="OM3S948S0" Type="http://schemas.openxmlformats.org/officeDocument/2006/relationships/oleObject" Target="embeddings/OM3S948S0.bin"/><Relationship Id="OM3S982S0" Type="http://schemas.openxmlformats.org/officeDocument/2006/relationships/oleObject" Target="embeddings/OM3S982S0.bin"/><Relationship Id="OM3S980S0" Type="http://schemas.openxmlformats.org/officeDocument/2006/relationships/oleObject" Target="embeddings/OM3S980S0.bin"/><Relationship Id="OM3S1004S0" Type="http://schemas.openxmlformats.org/officeDocument/2006/relationships/oleObject" Target="embeddings/OM3S1004S0.bin"/><Relationship Id="OM3S979S0" Type="http://schemas.openxmlformats.org/officeDocument/2006/relationships/oleObject" Target="embeddings/OM3S979S0.bin"/><Relationship Id="OM3S978S0" Type="http://schemas.openxmlformats.org/officeDocument/2006/relationships/oleObject" Target="embeddings/OM3S978S0.bin"/><Relationship Id="OM3S853S0" Type="http://schemas.openxmlformats.org/officeDocument/2006/relationships/oleObject" Target="embeddings/OM3S853S0.bin"/><Relationship Id="OM3S968S0" Type="http://schemas.openxmlformats.org/officeDocument/2006/relationships/oleObject" Target="embeddings/OM3S968S0.bin"/><Relationship Id="OM3S662S0" Type="http://schemas.openxmlformats.org/officeDocument/2006/relationships/oleObject" Target="embeddings/OM3S662S0.bin"/><Relationship Id="OM3S1016S0" Type="http://schemas.openxmlformats.org/officeDocument/2006/relationships/oleObject" Target="embeddings/OM3S1016S0.bin"/><Relationship Id="OM3S1007S0" Type="http://schemas.openxmlformats.org/officeDocument/2006/relationships/oleObject" Target="embeddings/OM3S1007S0.bin"/><Relationship Id="OM3S649S0" Type="http://schemas.openxmlformats.org/officeDocument/2006/relationships/oleObject" Target="embeddings/OM3S649S0.bin"/><Relationship Id="OM3S631S0" Type="http://schemas.openxmlformats.org/officeDocument/2006/relationships/oleObject" Target="embeddings/OM3S631S0.bin"/><Relationship Id="OM3S1000S0" Type="http://schemas.openxmlformats.org/officeDocument/2006/relationships/oleObject" Target="embeddings/OM3S1000S0.bin"/><Relationship Id="OM3Q976Q0" Type="http://schemas.openxmlformats.org/officeDocument/2006/relationships/oleObject" Target="embeddings/OM3Q976Q0.bin"/><Relationship Id="OM3S976S0" Type="http://schemas.openxmlformats.org/officeDocument/2006/relationships/oleObject" Target="embeddings/OM3S976S0.bin"/><Relationship Id="OM3S970S0" Type="http://schemas.openxmlformats.org/officeDocument/2006/relationships/oleObject" Target="embeddings/OM3S970S0.bin"/><Relationship Id="OM3S947S0" Type="http://schemas.openxmlformats.org/officeDocument/2006/relationships/oleObject" Target="embeddings/OM3S947S0.bin"/><Relationship Id="OM3S245S0" Type="http://schemas.openxmlformats.org/officeDocument/2006/relationships/oleObject" Target="embeddings/OM3S245S0.bin"/><Relationship Id="OM3S855S0" Type="http://schemas.openxmlformats.org/officeDocument/2006/relationships/oleObject" Target="embeddings/OM3S855S0.bin"/><Relationship Id="OM3S953S0" Type="http://schemas.openxmlformats.org/officeDocument/2006/relationships/oleObject" Target="embeddings/OM3S953S0.bin"/><Relationship Id="OM3S1020S0" Type="http://schemas.openxmlformats.org/officeDocument/2006/relationships/oleObject" Target="embeddings/OM3S1020S0.bin"/><Relationship Id="OM3S1002S0" Type="http://schemas.openxmlformats.org/officeDocument/2006/relationships/oleObject" Target="embeddings/OM3S1002S0.bin"/><Relationship Id="OM3S846S0" Type="http://schemas.openxmlformats.org/officeDocument/2006/relationships/oleObject" Target="embeddings/OM3S846S0.bin"/><Relationship Id="OM3S956S0" Type="http://schemas.openxmlformats.org/officeDocument/2006/relationships/oleObject" Target="embeddings/OM3S956S0.bin"/><Relationship Id="OM3S1099S0" Type="http://schemas.openxmlformats.org/officeDocument/2006/relationships/oleObject" Target="embeddings/OM3S1099S0.bin"/><Relationship Id="OM3S1015S0" Type="http://schemas.openxmlformats.org/officeDocument/2006/relationships/oleObject" Target="embeddings/OM3S1015S0.bin"/><Relationship Id="OM3S946S0" Type="http://schemas.openxmlformats.org/officeDocument/2006/relationships/oleObject" Target="embeddings/OM3S946S0.bin"/><Relationship Id="OM3S1101S0" Type="http://schemas.openxmlformats.org/officeDocument/2006/relationships/oleObject" Target="embeddings/OM3S1101S0.bin"/><Relationship Id="OM3S1009S0" Type="http://schemas.openxmlformats.org/officeDocument/2006/relationships/oleObject" Target="embeddings/OM3S1009S0.bin"/><Relationship Id="OM3S1012S0" Type="http://schemas.openxmlformats.org/officeDocument/2006/relationships/oleObject" Target="embeddings/OM3S1012S0.bin"/><Relationship Id="OM3S1019S0" Type="http://schemas.openxmlformats.org/officeDocument/2006/relationships/oleObject" Target="embeddings/OM3S1019S0.bin"/><Relationship Id="OM3S1030S0" Type="http://schemas.openxmlformats.org/officeDocument/2006/relationships/oleObject" Target="embeddings/OM3S1030S0.bin"/><Relationship Id="OM3S1034S0" Type="http://schemas.openxmlformats.org/officeDocument/2006/relationships/oleObject" Target="embeddings/OM3S1034S0.bin"/><Relationship Id="OM3S1104S0" Type="http://schemas.openxmlformats.org/officeDocument/2006/relationships/oleObject" Target="embeddings/OM3S1104S0.bin"/><Relationship Id="OM3S875S0" Type="http://schemas.openxmlformats.org/officeDocument/2006/relationships/oleObject" Target="embeddings/OM3S875S0.bin"/><Relationship Id="OM3S1025S0" Type="http://schemas.openxmlformats.org/officeDocument/2006/relationships/oleObject" Target="embeddings/OM3S1025S0.bin"/><Relationship Id="OM3Q688Q0" Type="http://schemas.openxmlformats.org/officeDocument/2006/relationships/oleObject" Target="embeddings/OM3Q688Q0.bin"/><Relationship Id="OM3S688S0" Type="http://schemas.openxmlformats.org/officeDocument/2006/relationships/oleObject" Target="embeddings/OM3S688S0.bin"/><Relationship Id="OM3S318S0" Type="http://schemas.openxmlformats.org/officeDocument/2006/relationships/oleObject" Target="embeddings/OM3S318S0.bin"/><Relationship Id="OM3S1029S0" Type="http://schemas.openxmlformats.org/officeDocument/2006/relationships/oleObject" Target="embeddings/OM3S1029S0.bin"/><Relationship Id="OM3S1028S0" Type="http://schemas.openxmlformats.org/officeDocument/2006/relationships/oleObject" Target="embeddings/OM3S1028S0.bin"/><Relationship Id="OM3S885S0" Type="http://schemas.openxmlformats.org/officeDocument/2006/relationships/oleObject" Target="embeddings/OM3S885S0.bin"/><Relationship Id="OM3S1038S0" Type="http://schemas.openxmlformats.org/officeDocument/2006/relationships/oleObject" Target="embeddings/OM3S1038S0.bin"/><Relationship Id="OM3S895S0" Type="http://schemas.openxmlformats.org/officeDocument/2006/relationships/oleObject" Target="embeddings/OM3S895S0.bin"/><Relationship Id="OM3S1044S0" Type="http://schemas.openxmlformats.org/officeDocument/2006/relationships/oleObject" Target="embeddings/OM3S1044S0.bin"/><Relationship Id="OM3S1046S0" Type="http://schemas.openxmlformats.org/officeDocument/2006/relationships/oleObject" Target="embeddings/OM3S1046S0.bin"/><Relationship Id="OM3S1041S0" Type="http://schemas.openxmlformats.org/officeDocument/2006/relationships/oleObject" Target="embeddings/OM3S1041S0.bin"/><Relationship Id="OM3S891S0" Type="http://schemas.openxmlformats.org/officeDocument/2006/relationships/oleObject" Target="embeddings/OM3S891S0.bin"/><Relationship Id="OM3S1043S0" Type="http://schemas.openxmlformats.org/officeDocument/2006/relationships/oleObject" Target="embeddings/OM3S1043S0.bin"/><Relationship Id="OM3S707S0" Type="http://schemas.openxmlformats.org/officeDocument/2006/relationships/oleObject" Target="embeddings/OM3S707S0.bin"/><Relationship Id="OM3S311S0" Type="http://schemas.openxmlformats.org/officeDocument/2006/relationships/oleObject" Target="embeddings/OM3S311S0.bin"/><Relationship Id="OM3Z1077Z0" Type="http://schemas.openxmlformats.org/officeDocument/2006/relationships/oleObject" Target="embeddings/OM3Z1077Z0.bin"/><Relationship Id="OM3Z1075Z0" Type="http://schemas.openxmlformats.org/officeDocument/2006/relationships/oleObject" Target="embeddings/OM3Z1075Z0.bin"/><Relationship Id="OM3Z1075Z1" Type="http://schemas.openxmlformats.org/officeDocument/2006/relationships/oleObject" Target="embeddings/OM3Z1075Z1.bin"/><Relationship Id="OM3Z1075Z2" Type="http://schemas.openxmlformats.org/officeDocument/2006/relationships/oleObject" Target="embeddings/OM3Z1075Z2.bin"/><Relationship Id="OM3Z736Z0" Type="http://schemas.openxmlformats.org/officeDocument/2006/relationships/oleObject" Target="embeddings/OM3Z736Z0.bin"/><Relationship Id="OM3Z915Z0" Type="http://schemas.openxmlformats.org/officeDocument/2006/relationships/oleObject" Target="embeddings/OM3Z915Z0.bin"/><Relationship Id="OM3S731S0" Type="http://schemas.openxmlformats.org/officeDocument/2006/relationships/oleObject" Target="embeddings/OM3S731S0.bin"/><Relationship Id="OM3S731S1" Type="http://schemas.openxmlformats.org/officeDocument/2006/relationships/oleObject" Target="embeddings/OM3S731S1.bin"/><Relationship Id="OM3S905S0" Type="http://schemas.openxmlformats.org/officeDocument/2006/relationships/oleObject" Target="embeddings/OM3S905S0.bin"/><Relationship Id="OM3S1071S0" Type="http://schemas.openxmlformats.org/officeDocument/2006/relationships/oleObject" Target="embeddings/OM3S1071S0.bin"/><Relationship Id="OM3S1062S0" Type="http://schemas.openxmlformats.org/officeDocument/2006/relationships/oleObject" Target="embeddings/OM3S1062S0.bin"/><Relationship Id="OM3S1065S0" Type="http://schemas.openxmlformats.org/officeDocument/2006/relationships/oleObject" Target="embeddings/OM3S1065S0.bin"/><Relationship Id="OM3S1056S0" Type="http://schemas.openxmlformats.org/officeDocument/2006/relationships/oleObject" Target="embeddings/OM3S1056S0.bin"/><Relationship Id="OM3S1059S0" Type="http://schemas.openxmlformats.org/officeDocument/2006/relationships/oleObject" Target="embeddings/OM3S1059S0.bin"/><Relationship Id="OM3S1094S0" Type="http://schemas.openxmlformats.org/officeDocument/2006/relationships/oleObject" Target="embeddings/OM3S1094S0.bin"/><Relationship Id="OM3S1091S0" Type="http://schemas.openxmlformats.org/officeDocument/2006/relationships/oleObject" Target="embeddings/OM3S1091S0.bin"/><Relationship Id="OM3S1086S0" Type="http://schemas.openxmlformats.org/officeDocument/2006/relationships/oleObject" Target="embeddings/OM3S1086S0.bin"/><Relationship Id="OM3S1093S0" Type="http://schemas.openxmlformats.org/officeDocument/2006/relationships/oleObject" Target="embeddings/OM3S1093S0.bin"/><Relationship Id="OM3S1096S0" Type="http://schemas.openxmlformats.org/officeDocument/2006/relationships/oleObject" Target="embeddings/OM3S1096S0.bin"/><Relationship Id="OM3S1087S0" Type="http://schemas.openxmlformats.org/officeDocument/2006/relationships/oleObject" Target="embeddings/OM3S1087S0.bin"/><Relationship Id="OM3S1079S0" Type="http://schemas.openxmlformats.org/officeDocument/2006/relationships/oleObject" Target="embeddings/OM3S1079S0.bin"/><Relationship Id="OM3S1088S0" Type="http://schemas.openxmlformats.org/officeDocument/2006/relationships/oleObject" Target="embeddings/OM3S1088S0.bin"/><Relationship Id="PrintLogoId" Type="http://schemas.openxmlformats.org/officeDocument/2006/relationships/image" Target="media/PrintLogoId.jpeg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hrikrishna\AppData\Local\Chemistry%20Add-in%20for%20Word\Chemistry%20Gallery\Chem4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ntrolsStorage xmlns="urn:schemas-microsoft-com.VSTO2008Demos.ControlsStorage">
  <Controls>AAEAAAD/////AQAAAAAAAAAMAgAAAEVDaGVtNFdvcmQuQ29yZSwgVmVyc2lvbj0xLjAuMC4wLCBDdWx0dXJlPW5ldXRyYWwsIFB1YmxpY0tleVRva2VuPW51bGwHAQAAAAABAAAAAAAAAAQgQ2hlbTRXb3JkLkNvcmUuQ29udHJvbFByb3BlcnRpZXMCAAAACw==</Controls>
</Controls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AB3359-FB1A-4A47-A616-9FA7D3FA30BC}">
  <ds:schemaRefs>
    <ds:schemaRef ds:uri="urn:schemas-microsoft-com.VSTO2008Demos.ControlsStorage"/>
  </ds:schemaRefs>
</ds:datastoreItem>
</file>

<file path=customXml/itemProps2.xml><?xml version="1.0" encoding="utf-8"?>
<ds:datastoreItem xmlns:ds="http://schemas.openxmlformats.org/officeDocument/2006/customXml" ds:itemID="{9391A13A-FB33-4F4F-AAA1-AC91726A13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Chem4Word.dotx</Template>
  <TotalTime>904</TotalTime>
  <Pages>5</Pages>
  <Words>1329</Words>
  <Characters>7577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8889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Shrikrishna</dc:creator>
  <cp:lastModifiedBy>Shrikrishna</cp:lastModifiedBy>
  <cp:revision>5</cp:revision>
  <dcterms:created xsi:type="dcterms:W3CDTF">2010-10-06T14:02:00Z</dcterms:created>
  <dcterms:modified xsi:type="dcterms:W3CDTF">2010-12-26T18:05:00Z</dcterms:modified>
</cp:coreProperties>
</file>