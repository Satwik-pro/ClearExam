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gif" ContentType="image/gif"/>
  <Default Extension="bmp" ContentType="image/bmp"/>
  <Default Extension="wmf" ContentType="image/wmf"/>
  <Default Extension="jpeg" ContentType="image/jpeg"/>
  <Default Extension="emf" ContentType="image/emf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02A8" w:rsidRPr="005F787C" w:rsidRDefault="00C72323" w:rsidP="004715BD">
      <w:pPr>
        <w:spacing w:line="240" w:lineRule="auto"/>
        <w:contextualSpacing/>
        <w:jc w:val="center"/>
        <w:rPr>
          <w:rFonts w:asciiTheme="majorHAnsi" w:hAnsiTheme="majorHAnsi"/>
          <w:b/>
          <w:bCs/>
          <w:sz w:val="48"/>
        </w:rPr>
      </w:pPr>
      <w:r>
        <w:rPr>
          <w:rFonts w:asciiTheme="majorHAnsi" w:hAnsiTheme="majorHAnsi"/>
          <w:b/>
          <w:bCs/>
          <w:noProof/>
          <w:sz w:val="48"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066800" cy="800100"/>
            <wp:effectExtent l="19050" t="0" r="0" b="0"/>
            <wp:wrapNone/>
            <wp:docPr id="1" name="Picture 0" descr="PrintLogo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LogoId.jpeg"/>
                    <pic:cNvPicPr/>
                  </pic:nvPicPr>
                  <pic:blipFill>
                    <a:blip r:embed="PrintLogoId" cstate="print"/>
                    <a:stretch>
                      <a:fillRect/>
                    </a:stretch>
                  </pic:blipFill>
                  <pic:spPr>
                    <a:xfrm flipH="0" flipV="0">
                      <a:off x="0" y="0"/>
                      <a:ext cx="106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A12">
        <w:rPr>
          <w:rFonts w:asciiTheme="majorHAnsi" w:hAnsiTheme="majorHAnsi"/>
          <w:b/>
          <w:bCs/>
          <w:noProof/>
          <w:sz w:val="48"/>
          <w:lang w:bidi="mr-IN"/>
        </w:rPr>
        <w:t>ACTIVE SITE TUTORIALS</w:t>
      </w:r>
    </w:p>
    PrintTestHeading
    <w:p w:rsidR="003202A8" w:rsidRPr="005F787C" w:rsidRDefault="003202A8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 w:rsidRPr="005F787C">
        <w:rPr>
          <w:rFonts w:asciiTheme="majorHAnsi" w:hAnsiTheme="majorHAnsi"/>
          <w:b/>
          <w:bCs/>
          <w:noProof/>
          <w:sz w:val="36"/>
          <w:lang w:bidi="mr-IN"/>
        </w:rPr>
        <w:t/>
      </w:r>
    </w:p>
    PrintTestHeading
    <!--Date, Test ID, -->
    <w:p w:rsidR="0098326E" w:rsidRP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 w:rsidRPr="003202A8">
        <w:rPr>
          <w:rFonts w:asciiTheme="majorHAnsi" w:hAnsiTheme="majorHAnsi"/>
          <w:b/>
          <w:bCs/>
        </w:rPr>
        <w:t>Date</w:t>
      </w:r>
      <w:r>
        <w:rPr>
          <w:rFonts w:asciiTheme="majorHAnsi" w:hAnsiTheme="majorHAnsi"/>
          <w:b/>
          <w:bCs/>
        </w:rPr>
        <w:tab/>
      </w:r>
      <w:r w:rsidRPr="003202A8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  <w:b/>
          <w:bCs/>
        </w:rPr>
        <w:t xml:space="preserve"> </w:t>
      </w:r>
      <w:r>
        <w:rPr>
          <w:rFonts w:asciiTheme="majorHAnsi" w:hAnsiTheme="majorHAnsi"/>
        </w:rPr>
        <w:t>07-09-2019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  <w:bCs/>
        </w:rPr>
        <w:t>TEST ID: 615</w:t>
      </w:r>
    </w:p>
    <!--Time, Subject, -->
    <w:p w:rsidR="0098326E" w:rsidRDefault="006B1F77" w:rsidP="0098326E">
      <w:pPr>
        <w:spacing w:line="240" w:lineRule="auto"/>
        <w:contextualSpacing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>Time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17:15:00</w:t>
      </w:r>
      <w:r w:rsidR="00C1349C">
        <w:rPr>
          <w:rFonts w:asciiTheme="majorHAnsi" w:hAnsiTheme="majorHAnsi"/>
          <w:b/>
          <w:bCs/>
        </w:rPr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  <w:t>MATHEMATICS</w:t>
      </w:r>
    </w:p>
    <!--Marks, -->
    <w:p w:rsid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Marks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1040</w:t>
      </w:r>
    </w:p>
    <!--Chapter-->
    PrintChapters
    <w:p w:rsidR="00CD53D6" w:rsidRPr="005F787C" w:rsidRDefault="005D5593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 10.VECTOR ALGEBRA</w:t>
      </w:r>
    </w:p>
    PrintChapters
    <!--Line-->
    <w:p w:rsidR="006B1F77" w:rsidRDefault="004C1F03" w:rsidP="006B1F77">
      <w:pPr>
        <w:spacing w:line="240" w:lineRule="auto"/>
        <w:rPr>
          <w:rFonts w:asciiTheme="majorHAnsi" w:hAnsiTheme="majorHAnsi"/>
        </w:rPr>
      </w:pPr>
      <w:r w:rsidRPr="004C1F03">
        <w:rPr>
          <w:rFonts w:asciiTheme="majorHAnsi" w:hAnsiTheme="majorHAnsi"/>
          <w:noProof/>
          <w:lang w:bidi="mr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7.4pt;margin-top:13.75pt;width:526.7pt;height:0;z-index:251658240;mso-position-horizontal-relative:text;mso-position-vertical-relative:text" o:connectortype="straight" strokeweight="1.25pt"/>
        </w:pict>
      </w:r>
    </w:p>
    <w:p w:rsidR="00D22BB4" w:rsidRPr="00E36859" w:rsidRDefault="006C1C43" w:rsidP="004715BD">
      <w:pPr>
        <w:spacing w:line="240" w:lineRule="auto"/>
        <w:rPr>
          <w:rFonts w:asciiTheme="majorHAnsi" w:hAnsiTheme="majorHAnsi"/>
          <w:b/>
          <w:bCs/>
        </w:rPr>
        <w:sectPr w:rsidR="00D22BB4" w:rsidRPr="00E36859" w:rsidSect="00D22BB4">
          <w:headerReference w:type="even" r:id="rId16"/>
          <w:headerReference w:type="default" r:id="rId17"/>
          <w:footerReference w:type="default" r:id="rId18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425"/>
        <w:gridCol w:w="270"/>
        <w:gridCol w:w="2202"/>
        <w:gridCol w:w="270"/>
        <w:gridCol w:w="2202"/>
        <w:gridCol w:w="270"/>
        <w:gridCol w:w="2202"/>
        <w:gridCol w:w="270"/>
        <w:gridCol w:w="2202"/>
      </w:tblGrid>
      <w:p w:rsidR="00F95041" w:rsidRPr="00F95041" w:rsidRDefault="00F95041" w:rsidP="00F95041">
        <w:pPr>
          <w:autoSpaceDE w:val="0"/>
          <w:autoSpaceDN w:val="0"/>
          <w:adjustRightInd w:val="0"/>
          <w:jc w:val="center"/>
          <w:rPr>
            <w:rFonts w:ascii="Cambria Math" w:hAnsi="Cambria Math" w:cs="Calibri"/>
            <w:b/>
            <w:bCs/>
          </w:rPr>
        </w:pPr>
        <w:r w:rsidRPr="00F95041">
          <w:rPr>
            <w:rFonts w:ascii="Cambria Math" w:hAnsi="Cambria Math" w:cs="Calibri"/>
            <w:b/>
          </w:rPr>
          <w:t>Single Correct Answer Type</w:t>
        </w:r>
        <w:bCs/>
      </w:p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A87928" w:rsidP="006F2E15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=(2,-3,1)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=(1,-2,3)</m:t>
              </m:r>
            </m:oMath>
            <w:r w:rsidRPr="008D12E0">
              <w:rPr>
                <w:rFonts w:ascii="Cambria Math" w:hAnsi="Cambria Math"/>
              </w:rPr>
              <w:t xml:space="preserve"> and satisfies the condition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-7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=10.</m:t>
              </m:r>
            </m:oMath>
            <w:r w:rsidRPr="008D12E0">
              <w:rPr>
                <w:rFonts w:ascii="Cambria Math" w:hAnsi="Cambria Math"/>
              </w:rPr>
              <w:t xml:space="preserve"> Then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A87928" w:rsidP="00A87928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(7, 5, 1)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A87928" w:rsidP="00A87928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(-7,-5,-1)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A87928" w:rsidP="00A87928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(1, 1,-1)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87928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</w:t>
            </w:r>
            <w:r w:rsidR="00B752D0" w:rsidRPr="008D12E0">
              <w:rPr>
                <w:rFonts w:ascii="Cambria Math" w:hAnsi="Cambria Math"/>
              </w:rPr>
              <w:t>e</w:t>
            </w:r>
            <w:r w:rsidRPr="008D12E0">
              <w:rPr>
                <w:rFonts w:ascii="Cambria Math" w:hAnsi="Cambria Math"/>
              </w:rPr>
              <w:t xml:space="preserve">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84F47" w:rsidRPr="008D12E0" w:rsidRDefault="00584F47" w:rsidP="00D3116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coplanar vectors, then the scalar triple product </w:t>
            </w:r>
            <m:oMath>
              <m:r>
                <w:rPr>
                  <w:rFonts w:ascii="Cambria Math" w:hAnsi="Cambria Math"/>
                </w:rPr>
                <m:t>[2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84F47" w:rsidRPr="008D12E0" w:rsidRDefault="00584F47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84F47" w:rsidRPr="008D12E0" w:rsidRDefault="00584F47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84F47" w:rsidRPr="008D12E0" w:rsidRDefault="00584F47" w:rsidP="00D3116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84F47" w:rsidRPr="008D12E0" w:rsidRDefault="00E41FCF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B342A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Points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 and </w:t>
            </w:r>
            <m:oMath>
              <m:r>
                <w:rPr>
                  <w:rFonts w:ascii="Cambria Math" w:hAnsi="Cambria Math"/>
                </w:rPr>
                <m:t>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α)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2β</m:t>
                          </m:r>
                        </m:e>
                      </m:func>
                    </m:e>
                  </m:d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+(3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3γ)</m:t>
                      </m:r>
                    </m:e>
                  </m:fun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r>
                    <w:rPr>
                      <w:rFonts w:ascii="Cambria Math" w:hAnsi="Cambria Math"/>
                    </w:rPr>
                    <m:t>=0</m:t>
                  </m:r>
                </m:e>
              </m:func>
            </m:oMath>
            <w:r w:rsidRPr="008D12E0">
              <w:rPr>
                <w:rFonts w:ascii="Cambria Math" w:hAnsi="Cambria Math"/>
              </w:rPr>
              <w:t xml:space="preserve">. Then the least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2β+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3γ</m:t>
                          </m:r>
                        </m:e>
                      </m:func>
                    </m:e>
                  </m:func>
                </m:e>
              </m:func>
            </m:oMath>
            <w:r w:rsidR="00B342A7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715F0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1/14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715F0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667F1D" w:rsidP="00000C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=3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>, then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×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</m:acc>
                            </m:e>
                          </m:d>
                        </m:e>
                      </m:d>
                    </m:e>
                  </m:d>
                </m:e>
              </m:d>
            </m:oMath>
            <w:r w:rsidRPr="008D12E0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000CB3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48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E6BD5" w:rsidP="00EE6BD5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-48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E6BD5" w:rsidP="00EE6BD5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48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E6BD5" w:rsidP="00EE6BD5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-48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6E4D4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parallelogram is constructed </w:t>
            </w:r>
            <w:r w:rsidR="006E4D4F" w:rsidRPr="008D12E0">
              <w:rPr>
                <w:rFonts w:ascii="Cambria Math" w:hAnsi="Cambria Math"/>
              </w:rPr>
              <w:t>o</w:t>
            </w:r>
            <w:r w:rsidRPr="008D12E0">
              <w:rPr>
                <w:rFonts w:ascii="Cambria Math" w:hAnsi="Cambria Math"/>
              </w:rPr>
              <w:t xml:space="preserve">n </w:t>
            </w:r>
            <m:oMath>
              <m:r>
                <w:rPr>
                  <w:rFonts w:ascii="Cambria Math" w:hAnsi="Cambria Math"/>
                </w:rPr>
                <m:t>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6E4D4F"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where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|=6</m:t>
              </m:r>
            </m:oMath>
            <w:r w:rsidRPr="008D12E0">
              <w:rPr>
                <w:rFonts w:ascii="Cambria Math" w:hAnsi="Cambria Math"/>
              </w:rPr>
              <w:t xml:space="preserve"> and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|=8,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6E4D4F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are anti-parallel. Then the length of the longer diagonal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40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64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32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48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93972" w:rsidP="0007711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b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three non-coplanar vector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the vector defined by the relations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num>
                <m:den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den>
              </m:f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. Then the value of the expression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from the sides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Pr="008D12E0">
              <w:rPr>
                <w:rFonts w:ascii="Cambria Math" w:hAnsi="Cambria Math"/>
              </w:rPr>
              <w:t>,</w:t>
            </w:r>
            <m:oMath>
              <m:r>
                <w:rPr>
                  <w:rFonts w:ascii="Cambria Math" w:hAnsi="Cambria Math"/>
                </w:rPr>
                <m:t>CA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Pr="008D12E0">
              <w:rPr>
                <w:rFonts w:ascii="Cambria Math" w:hAnsi="Cambria Math"/>
              </w:rPr>
              <w:t xml:space="preserve">, respectively,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933B5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 </w:t>
            </w:r>
            <m:oMath>
              <m:r>
                <w:rPr>
                  <w:rFonts w:ascii="Cambria Math" w:hAnsi="Cambria Math"/>
                </w:rPr>
                <m:t>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-5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mutually perpendicular.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also mutually perpendicular, then the cosine of the single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6E4D4F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933B5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5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43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933B5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43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933B5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45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933B5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6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43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852334" w:rsidP="00000C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is parallel</w:t>
            </w:r>
            <w:r w:rsidR="00313BDE" w:rsidRPr="008D12E0">
              <w:rPr>
                <w:rFonts w:ascii="Cambria Math" w:hAnsi="Cambria Math"/>
              </w:rPr>
              <w:t xml:space="preserve"> to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DA5DA0" w:rsidRPr="008D12E0">
              <w:rPr>
                <w:rFonts w:ascii="Cambria Math" w:hAnsi="Cambria Math"/>
              </w:rPr>
              <w:t xml:space="preserve">,then </w:t>
            </w:r>
            <w:r w:rsidR="00313BDE" w:rsidRPr="008D12E0">
              <w:rPr>
                <w:rFonts w:ascii="Cambria Math" w:hAnsi="Cambria Math"/>
              </w:rPr>
              <w:t>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DA5DA0" w:rsidRPr="008D12E0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000C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000CB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000C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C00DC2" w:rsidP="00C00DC2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692E9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r>
                <w:rPr>
                  <w:rFonts w:ascii="Cambria Math" w:hAnsi="Cambria Math"/>
                  <w:lang w:val="en-US" w:eastAsia="en-US"/>
                </w:rPr>
                <m:t>G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centroid of a triangle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692E93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3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GA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692E9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3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GB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692E93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3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GC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in the plane of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such it is 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4A54F3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The value of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4502B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4502B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2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5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4502B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2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5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 xml:space="preserve">ABCD </m:t>
              </m:r>
            </m:oMath>
            <w:r w:rsidR="00401B97" w:rsidRPr="00E84222">
              <w:rPr>
                <w:rFonts w:ascii="Cambria Math" w:hAnsi="Cambria Math"/>
                <w:lang w:val="en-US" w:eastAsia="en-US"/>
              </w:rPr>
              <w:t xml:space="preserve">is a quadrilateral. </w:t>
            </w:r>
            <m:oMath>
              <m:r>
                <w:rPr>
                  <w:rFonts w:ascii="Cambria Math" w:hAnsi="Cambria Math"/>
                  <w:lang w:val="en-US" w:eastAsia="en-US"/>
                </w:rPr>
                <m:t>E</m:t>
              </m:r>
            </m:oMath>
            <w:r w:rsidR="00401B97" w:rsidRPr="00E84222">
              <w:rPr>
                <w:rFonts w:ascii="Cambria Math" w:hAnsi="Cambria Math"/>
                <w:lang w:val="en-US" w:eastAsia="en-US"/>
              </w:rPr>
              <w:t xml:space="preserve"> is the point intersection of the line joining the midpoint of the opposite sides. If </w:t>
            </w:r>
            <m:oMath>
              <m:r>
                <w:rPr>
                  <w:rFonts w:ascii="Cambria Math" w:hAnsi="Cambria Math"/>
                  <w:lang w:val="en-US" w:eastAsia="en-US"/>
                </w:rPr>
                <m:t>O</m:t>
              </m:r>
            </m:oMath>
            <w:r w:rsidR="00401B97" w:rsidRPr="00E84222">
              <w:rPr>
                <w:rFonts w:ascii="Cambria Math" w:hAnsi="Cambria Math"/>
                <w:lang w:val="en-US" w:eastAsia="en-US"/>
              </w:rPr>
              <w:t xml:space="preserve"> is any point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xOE</m:t>
                  </m:r>
                </m:e>
              </m:acc>
            </m:oMath>
            <w:r w:rsidR="00401B97" w:rsidRPr="00E84222">
              <w:rPr>
                <w:rFonts w:ascii="Cambria Math" w:hAnsi="Cambria Math"/>
                <w:lang w:val="en-US" w:eastAsia="en-US"/>
              </w:rPr>
              <w:t xml:space="preserve">,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="00401B97" w:rsidRPr="00E84222">
              <w:rPr>
                <w:rFonts w:ascii="Cambria Math" w:hAnsi="Cambria Math"/>
                <w:lang w:val="en-US" w:eastAsia="en-US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01B97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01B97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01B97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01B97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A0CDA" w:rsidRPr="007B4A82" w:rsidRDefault="00664E0D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</w:rPr>
                <m:t>(3,2,6)</m:t>
              </m:r>
            </m:oMath>
            <w:r>
              <w:rPr>
                <w:rFonts w:ascii="Cambria Math" w:eastAsiaTheme="minorEastAsia" w:hAnsi="Cambria Math"/>
              </w:rPr>
              <w:t xml:space="preserve"> be a point in space and </w:t>
            </w:r>
            <m:oMath>
              <m:r>
                <w:rPr>
                  <w:rFonts w:ascii="Cambria Math" w:eastAsiaTheme="minorEastAsia" w:hAnsi="Cambria Math"/>
                </w:rPr>
                <m:t>Q</m:t>
              </m:r>
            </m:oMath>
            <w:r>
              <w:rPr>
                <w:rFonts w:ascii="Cambria Math" w:eastAsiaTheme="minorEastAsia" w:hAnsi="Cambria Math"/>
              </w:rPr>
              <w:t xml:space="preserve">be a point on the line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+5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.</m:t>
              </m:r>
            </m:oMath>
            <w:r>
              <w:rPr>
                <w:rFonts w:ascii="Cambria Math" w:eastAsiaTheme="minorEastAsia" w:hAnsi="Cambria Math"/>
              </w:rPr>
              <w:t xml:space="preserve"> Then, the value of μ for which the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PQ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is parallel to the plane </w:t>
            </w:r>
            <m:oMath>
              <m:r>
                <w:rPr>
                  <w:rFonts w:ascii="Cambria Math" w:eastAsiaTheme="minorEastAsia" w:hAnsi="Cambria Math"/>
                </w:rPr>
                <m:t>x</m:t>
              </m:r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4</m:t>
              </m:r>
              <m:r>
                <w:rPr>
                  <w:rFonts w:ascii="Cambria Math" w:eastAsiaTheme="minorEastAsia" w:hAnsi="Cambria Math"/>
                </w:rPr>
                <m:t>y</m:t>
              </m:r>
              <m:r>
                <w:rPr>
                  <w:rFonts w:ascii="Cambria Math" w:eastAsiaTheme="minorEastAsia" w:hAnsi="Cambria Math"/>
                </w:rPr>
                <m:t>+3</m:t>
              </m:r>
              <m:r>
                <w:rPr>
                  <w:rFonts w:ascii="Cambria Math" w:eastAsiaTheme="minorEastAsia" w:hAnsi="Cambria Math"/>
                </w:rPr>
                <m:t>z</m:t>
              </m:r>
              <m:r>
                <w:rPr>
                  <w:rFonts w:ascii="Cambria Math" w:eastAsiaTheme="minorEastAsia" w:hAnsi="Cambria Math"/>
                </w:rPr>
                <m:t>=1</m:t>
              </m:r>
            </m:oMath>
            <w:r>
              <w:rPr>
                <w:rFonts w:ascii="Cambria Math" w:eastAsiaTheme="minorEastAsia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A0CDA" w:rsidRPr="008E2464" w:rsidRDefault="001E3A26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A0CDA" w:rsidRDefault="00664E0D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A0CDA" w:rsidRDefault="001E3A26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A0CDA" w:rsidRDefault="00664E0D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6E0E6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'P'</m:t>
              </m:r>
            </m:oMath>
            <w:r w:rsidRPr="008D12E0">
              <w:rPr>
                <w:rFonts w:ascii="Cambria Math" w:hAnsi="Cambria Math"/>
              </w:rPr>
              <w:t xml:space="preserve"> is any arbitrary point on the circumcircle of the equilateral triangle of side length</w:t>
            </w:r>
            <m:oMath>
              <m:r>
                <w:rPr>
                  <w:rFonts w:ascii="Cambria Math" w:hAnsi="Cambria Math"/>
                </w:rPr>
                <m:t>l</m:t>
              </m:r>
            </m:oMath>
            <w:r w:rsidRPr="008D12E0">
              <w:rPr>
                <w:rFonts w:ascii="Cambria Math" w:hAnsi="Cambria Math"/>
              </w:rPr>
              <w:t xml:space="preserve"> units, then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8D12E0">
              <w:rPr>
                <w:rFonts w:ascii="Cambria Math" w:hAnsi="Cambria Math"/>
              </w:rPr>
              <w:t xml:space="preserve"> is always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6E0E6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6E0E6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6E0E6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6E0E6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Let the</w:t>
            </w:r>
            <w:r w:rsidR="00C20C48" w:rsidRPr="008D12E0">
              <w:rPr>
                <w:rFonts w:ascii="Cambria Math" w:hAnsi="Cambria Math"/>
              </w:rPr>
              <w:t xml:space="preserve"> pairs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C20C48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>each determine a plane. Then the planes are parallel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20C4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20C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20C4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4A54F3" w:rsidP="002D17D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In the following figure</w:t>
            </w:r>
            <w:r w:rsidR="00FC4A39" w:rsidRPr="008D12E0">
              <w:rPr>
                <w:rFonts w:ascii="Cambria Math" w:hAnsi="Cambria Math"/>
              </w:rPr>
              <w:t>,</w:t>
            </w:r>
            <m:oMath>
              <m:r>
                <w:rPr>
                  <w:rFonts w:ascii="Cambria Math" w:hAnsi="Cambria Math"/>
                </w:rPr>
                <m:t xml:space="preserve">AB,DE 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GF</m:t>
              </m:r>
            </m:oMath>
            <w:r w:rsidR="00FC4A39" w:rsidRPr="008D12E0">
              <w:rPr>
                <w:rFonts w:ascii="Cambria Math" w:hAnsi="Cambria Math"/>
              </w:rPr>
              <w:t xml:space="preserve"> are parallel to each other and </w:t>
            </w:r>
            <m:oMath>
              <m:r>
                <w:rPr>
                  <w:rFonts w:ascii="Cambria Math" w:hAnsi="Cambria Math"/>
                </w:rPr>
                <m:t xml:space="preserve">AD, BG 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 xml:space="preserve">EF </m:t>
              </m:r>
            </m:oMath>
            <w:r w:rsidRPr="008D12E0">
              <w:rPr>
                <w:rFonts w:ascii="Cambria Math" w:hAnsi="Cambria Math"/>
              </w:rPr>
              <w:t xml:space="preserve"> are parallel to each other</w:t>
            </w:r>
            <w:r w:rsidR="00FC4A39" w:rsidRPr="008D12E0">
              <w:rPr>
                <w:rFonts w:ascii="Cambria Math" w:hAnsi="Cambria Math"/>
              </w:rPr>
              <w:t xml:space="preserve">. If </w:t>
            </w:r>
            <m:oMath>
              <m:r>
                <w:rPr>
                  <w:rFonts w:ascii="Cambria Math" w:hAnsi="Cambria Math"/>
                </w:rPr>
                <m:t>CD:CE=CG:CB=2:1</m:t>
              </m:r>
            </m:oMath>
            <w:r w:rsidR="00FC4A39" w:rsidRPr="008D12E0">
              <w:rPr>
                <w:rFonts w:ascii="Cambria Math" w:hAnsi="Cambria Math"/>
              </w:rPr>
              <w:t xml:space="preserve">, then the value of area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∆AEG</m:t>
                  </m:r>
                </m:e>
              </m:d>
              <m:r>
                <w:rPr>
                  <w:rFonts w:ascii="Cambria Math" w:hAnsi="Cambria Math"/>
                </w:rPr>
                <m:t>:</m:t>
              </m:r>
            </m:oMath>
            <w:r w:rsidRPr="008D12E0">
              <w:rPr>
                <w:rFonts w:ascii="Cambria Math" w:hAnsi="Cambria Math"/>
              </w:rPr>
              <w:t xml:space="preserve"> area </w:t>
            </w:r>
            <m:oMath>
              <m:r>
                <w:rPr>
                  <w:rFonts w:ascii="Cambria Math" w:hAnsi="Cambria Math"/>
                </w:rPr>
                <m:t>(∆ABD)</m:t>
              </m:r>
            </m:oMath>
            <w:r w:rsidR="00FC4A39" w:rsidRPr="008D12E0">
              <w:rPr>
                <w:rFonts w:ascii="Cambria Math" w:hAnsi="Cambria Math"/>
              </w:rPr>
              <w:t xml:space="preserve"> is equal to</w:t>
            </w:r>
          </w:p>
          <w:p w:rsidR="00FC4A39" w:rsidRPr="008D12E0" w:rsidRDefault="00E53FE7" w:rsidP="002D17D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  <w:color w:val="FF0000"/>
              </w:rPr>
            </w:pPr>
            <w:r w:rsidRPr="008D12E0">
              <w:rPr>
                <w:rFonts w:ascii="Cambria Math" w:hAnsi="Cambria Math"/>
              </w:rPr>
              <w:object w:dxaOrig="3216" w:dyaOrig="1845">
                <v:shape id="_x0000_i1030" type="#_x0000_t75" style="width:115pt;height:65pt" o:ole="">
                  <v:imagedata r:id="IMM10Q516Q0" o:title=""/>
                </v:shape>
                <o:OLEObject Type="Embed" ProgID="ChemDraw.Document.6.0" ShapeID="_x0000_i1030" DrawAspect="Content" ObjectID="_1478863964" r:id="OMM10Q516Q0"/>
              </w:objec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7/2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9/2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=2i+j+k,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=i+2j-k</m:t>
              </m:r>
            </m:oMath>
            <w:r w:rsidRPr="008D12E0">
              <w:rPr>
                <w:rFonts w:ascii="Cambria Math" w:hAnsi="Cambria Math"/>
              </w:rPr>
              <w:t xml:space="preserve"> and a unit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coplanar</w:t>
            </w:r>
            <w:r w:rsidR="00077112" w:rsidRPr="008D12E0">
              <w:rPr>
                <w:rFonts w:ascii="Cambria Math" w:hAnsi="Cambria Math"/>
              </w:rPr>
              <w:t>.I</w:t>
            </w:r>
            <w:r w:rsidRPr="008D12E0">
              <w:rPr>
                <w:rFonts w:ascii="Cambria Math" w:hAnsi="Cambria Math"/>
              </w:rPr>
              <w:t xml:space="preserve">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 w:cs="Calibri"/>
                  </w:rPr>
                  <m:t>(-j+k)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939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(-i-j-k)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5</m:t>
                        </m:r>
                      </m:e>
                    </m:rad>
                  </m:den>
                </m:f>
                <m:r>
                  <w:rPr>
                    <w:rFonts w:ascii="Cambria Math" w:hAnsi="Cambria Math" w:cs="Calibri"/>
                  </w:rPr>
                  <m:t>(i-2j)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939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(i-j-k)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P(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Q(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are the position vectors of two fixed points and </w:t>
            </w:r>
            <m:oMath>
              <m:r>
                <w:rPr>
                  <w:rFonts w:ascii="Cambria Math" w:hAnsi="Cambria Math"/>
                </w:rPr>
                <m:t>R(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AE0D47" w:rsidRPr="008D12E0">
              <w:rPr>
                <w:rFonts w:ascii="Cambria Math" w:hAnsi="Cambria Math"/>
              </w:rPr>
              <w:t xml:space="preserve"> is the position vector</w:t>
            </w:r>
            <w:r w:rsidRPr="008D12E0">
              <w:rPr>
                <w:rFonts w:ascii="Cambria Math" w:hAnsi="Cambria Math"/>
              </w:rPr>
              <w:t xml:space="preserve"> of a variable point. If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8D12E0">
              <w:rPr>
                <w:rFonts w:ascii="Cambria Math" w:hAnsi="Cambria Math"/>
              </w:rPr>
              <w:t xml:space="preserve"> moves such that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then the locus of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FC4A39" w:rsidRPr="008D12E0" w:rsidRDefault="00C20C48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A plane containing the origin</w:t>
            </w:r>
            <m:oMath>
              <m:r>
                <w:rPr>
                  <w:rFonts w:ascii="Cambria Math" w:hAnsi="Cambria Math" w:cs="Calibri"/>
                </w:rPr>
                <m:t>O</m:t>
              </m:r>
            </m:oMath>
            <w:r w:rsidR="00FC4A39" w:rsidRPr="008D12E0">
              <w:rPr>
                <w:rFonts w:ascii="Cambria Math" w:hAnsi="Cambria Math" w:cs="Calibri"/>
              </w:rPr>
              <w:t xml:space="preserve"> and parallel to two non-collinear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OP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OQ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C64DD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surface of a sphere described on </w:t>
            </w:r>
            <m:oMath>
              <m:r>
                <w:rPr>
                  <w:rFonts w:ascii="Cambria Math" w:hAnsi="Cambria Math"/>
                </w:rPr>
                <m:t>PQ</m:t>
              </m:r>
            </m:oMath>
            <w:r w:rsidRPr="008D12E0">
              <w:rPr>
                <w:rFonts w:ascii="Cambria Math" w:hAnsi="Cambria Math"/>
              </w:rPr>
              <w:t xml:space="preserve"> as its diameter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A line passing through points </w:t>
            </w:r>
            <m:oMath>
              <m:r>
                <w:rPr>
                  <w:rFonts w:ascii="Cambria Math" w:hAnsi="Cambria Math" w:cs="Calibri"/>
                </w:rPr>
                <m:t>P</m:t>
              </m:r>
            </m:oMath>
            <w:r w:rsidRPr="008D12E0">
              <w:rPr>
                <w:rFonts w:ascii="Cambria Math" w:hAnsi="Cambria Math" w:cs="Calibri"/>
              </w:rPr>
              <w:t xml:space="preserve"> and </w:t>
            </w:r>
            <m:oMath>
              <m:r>
                <w:rPr>
                  <w:rFonts w:ascii="Cambria Math" w:hAnsi="Cambria Math" w:cs="Calibri"/>
                </w:rPr>
                <m:t>Q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C64DD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set of lines parallel to line </w:t>
            </w:r>
            <m:oMath>
              <m:r>
                <w:rPr>
                  <w:rFonts w:ascii="Cambria Math" w:hAnsi="Cambria Math"/>
                </w:rPr>
                <m:t>PQ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three mutually perpendicular vectors, then the vector which is equally inclined to these vectors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F01C4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A,B,C</m:t>
              </m:r>
            </m:oMath>
            <w:r w:rsidR="00401B97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  <w:r w:rsidR="00401B97" w:rsidRPr="00E84222">
              <w:rPr>
                <w:rFonts w:ascii="Cambria Math" w:hAnsi="Cambria Math"/>
                <w:lang w:val="en-US" w:eastAsia="en-US"/>
              </w:rPr>
              <w:t xml:space="preserve"> have position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="00401B97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</m:oMath>
            <w:r w:rsidR="00401B97" w:rsidRPr="00E84222">
              <w:rPr>
                <w:rFonts w:ascii="Cambria Math" w:hAnsi="Cambria Math"/>
                <w:lang w:val="en-US" w:eastAsia="en-US"/>
              </w:rPr>
              <w:t xml:space="preserve"> respectively,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="00401B97" w:rsidRPr="00E84222">
              <w:rPr>
                <w:rFonts w:ascii="Cambria Math" w:hAnsi="Cambria Math"/>
                <w:lang w:val="en-US" w:eastAsia="en-US"/>
              </w:rPr>
              <w:t>.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AB</m:t>
              </m:r>
            </m:oMath>
            <w:r w:rsidR="00401B97" w:rsidRPr="00E84222">
              <w:rPr>
                <w:rFonts w:ascii="Cambria Math" w:hAnsi="Cambria Math" w:cs="Calibri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CD</m:t>
              </m:r>
            </m:oMath>
            <w:r w:rsidR="00F04EC1" w:rsidRPr="00E84222">
              <w:rPr>
                <w:rFonts w:ascii="Cambria Math" w:hAnsi="Cambria Math" w:cs="Calibri"/>
                <w:lang w:val="en-US" w:eastAsia="en-US"/>
              </w:rPr>
              <w:t xml:space="preserve"> bisect each other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BD</m:t>
              </m:r>
            </m:oMath>
            <w:r w:rsidR="00F04EC1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AC</m:t>
              </m:r>
            </m:oMath>
            <w:r w:rsidR="00F04EC1" w:rsidRPr="00E84222">
              <w:rPr>
                <w:rFonts w:ascii="Cambria Math" w:hAnsi="Cambria Math"/>
                <w:lang w:val="en-US" w:eastAsia="en-US"/>
              </w:rPr>
              <w:t xml:space="preserve"> bisect each other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AB</m:t>
              </m:r>
            </m:oMath>
            <w:r w:rsidR="00F04EC1" w:rsidRPr="00E84222">
              <w:rPr>
                <w:rFonts w:ascii="Cambria Math" w:hAnsi="Cambria Math" w:cs="Calibri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CD</m:t>
              </m:r>
            </m:oMath>
            <w:r w:rsidR="00F04EC1" w:rsidRPr="00E84222">
              <w:rPr>
                <w:rFonts w:ascii="Cambria Math" w:hAnsi="Cambria Math" w:cs="Calibri"/>
                <w:lang w:val="en-US" w:eastAsia="en-US"/>
              </w:rPr>
              <w:t xml:space="preserve"> trisect each other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BD</m:t>
              </m:r>
            </m:oMath>
            <w:r w:rsidR="00F04EC1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AC</m:t>
              </m:r>
            </m:oMath>
            <w:r w:rsidR="00F04EC1" w:rsidRPr="00E84222">
              <w:rPr>
                <w:rFonts w:ascii="Cambria Math" w:hAnsi="Cambria Math"/>
                <w:lang w:val="en-US" w:eastAsia="en-US"/>
              </w:rPr>
              <w:t xml:space="preserve"> trisect each other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4A54F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D12E0">
              <w:rPr>
                <w:rFonts w:ascii="Cambria Math" w:hAnsi="Cambria Math"/>
              </w:rPr>
              <w:t xml:space="preserve"> is a real constant and </w:t>
            </w:r>
            <m:oMath>
              <m:r>
                <w:rPr>
                  <w:rFonts w:ascii="Cambria Math" w:hAnsi="Cambria Math"/>
                </w:rPr>
                <m:t>A, B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8D12E0">
              <w:rPr>
                <w:rFonts w:ascii="Cambria Math" w:hAnsi="Cambria Math"/>
              </w:rPr>
              <w:t xml:space="preserve"> are variable angled and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-4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A+a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+4</m:t>
                          </m:r>
                        </m:e>
                      </m:rad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c=6a,</m:t>
                          </m:r>
                        </m:e>
                      </m:func>
                    </m:e>
                  </m:func>
                </m:e>
              </m:func>
            </m:oMath>
            <w:r w:rsidR="004A54F3" w:rsidRPr="008D12E0">
              <w:rPr>
                <w:rFonts w:ascii="Cambria Math" w:hAnsi="Cambria Math"/>
              </w:rPr>
              <w:t xml:space="preserve"> then</w:t>
            </w:r>
            <w:r w:rsidRPr="008D12E0">
              <w:rPr>
                <w:rFonts w:ascii="Cambria Math" w:hAnsi="Cambria Math"/>
              </w:rPr>
              <w:t xml:space="preserve"> the least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B+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func>
                    </m:e>
                  </m:func>
                </m:e>
              </m:func>
            </m:oMath>
            <w:r w:rsidR="004A54F3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2A0656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three non-coplanar vectors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any arbitrary vector. Then </w:t>
            </w:r>
          </w:p>
          <w:p w:rsidR="00802C30" w:rsidRPr="008D12E0" w:rsidRDefault="00E41FCF" w:rsidP="002A0656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802C30" w:rsidRPr="008D12E0">
              <w:rPr>
                <w:rFonts w:ascii="Cambria Math" w:hAnsi="Cambria Math"/>
              </w:rPr>
              <w:t xml:space="preserve"> is always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>]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2[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]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3[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 w:cs="Calibri"/>
                </w:rPr>
                <m:t>]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F4212A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scalar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D6BF8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D6BF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D6BF8" w:rsidP="005D6BF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D6BF8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E41FCF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2F32B3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2F32B3" w:rsidRPr="008D12E0">
              <w:rPr>
                <w:rFonts w:ascii="Cambria Math" w:hAnsi="Cambria Math"/>
              </w:rPr>
              <w:t xml:space="preserve"> are two vectors such that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=4</m:t>
              </m:r>
            </m:oMath>
            <w:r w:rsidR="002F32B3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</m:oMath>
            <w:r w:rsidR="002F32B3" w:rsidRPr="008D12E0">
              <w:rPr>
                <w:rFonts w:ascii="Cambria Math" w:hAnsi="Cambria Math"/>
              </w:rPr>
              <w:t xml:space="preserve">.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-3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2F32B3" w:rsidRPr="008D12E0">
              <w:rPr>
                <w:rFonts w:ascii="Cambria Math" w:hAnsi="Cambria Math"/>
              </w:rPr>
              <w:t xml:space="preserve">, then find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2F32B3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F32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F32B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F32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F32B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volume of the parallelepiped whose sides are given by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OA</m:t>
                  </m:r>
                </m:e>
              </m:acc>
              <m:r>
                <w:rPr>
                  <w:rFonts w:ascii="Cambria Math" w:hAnsi="Cambria Math"/>
                </w:rPr>
                <m:t>=2i-2j,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OB</m:t>
                  </m:r>
                </m:e>
              </m:acc>
              <m:r>
                <w:rPr>
                  <w:rFonts w:ascii="Cambria Math" w:hAnsi="Cambria Math"/>
                </w:rPr>
                <m:t>=i+j-k</m:t>
              </m:r>
            </m:oMath>
            <w:r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OC</m:t>
                  </m:r>
                </m:e>
              </m:acc>
              <m:r>
                <w:rPr>
                  <w:rFonts w:ascii="Cambria Math" w:hAnsi="Cambria Math"/>
                </w:rPr>
                <m:t>=3i-k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4/13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2/7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67249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 vector whose initial point divides the join of </w:t>
            </w:r>
            <m:oMath>
              <m:r>
                <w:rPr>
                  <w:rFonts w:ascii="Cambria Math" w:hAnsi="Cambria Math"/>
                  <w:lang w:val="en-US" w:eastAsia="en-US"/>
                </w:rPr>
                <m:t>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ratio </w:t>
            </w:r>
            <m:oMath>
              <m:r>
                <w:rPr>
                  <w:rFonts w:ascii="Cambria Math" w:hAnsi="Cambria Math"/>
                  <w:lang w:val="en-US" w:eastAsia="en-US"/>
                </w:rPr>
                <m:t>k:1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whose terminal point is the origin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|≤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37</m:t>
                  </m:r>
                </m:e>
              </m:rad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k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lies in the interval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67249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[-6,-1/6]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-∞,-6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∪[-1/6,∞]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DDD" w:rsidRPr="00E84222" w:rsidRDefault="0067249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[0,</w:t>
            </w:r>
            <w:r w:rsidR="00AF2F98" w:rsidRPr="00E84222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Pr="00E84222">
              <w:rPr>
                <w:rFonts w:ascii="Cambria Math" w:hAnsi="Cambria Math" w:cs="Calibri"/>
                <w:lang w:val="en-US" w:eastAsia="en-US"/>
              </w:rPr>
              <w:t>6]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DDD" w:rsidRPr="00E84222" w:rsidRDefault="00672493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75322" w:rsidRPr="001F0E40" w:rsidRDefault="00475322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number of the distinct real values of λ, for which the vectors </w:t>
            </w:r>
            <m:oMath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,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</m:oMath>
            <w:r>
              <w:rPr>
                <w:rFonts w:ascii="Cambria Math" w:eastAsiaTheme="minorEastAsia" w:hAnsi="Cambria Math"/>
              </w:rPr>
              <w:t xml:space="preserve"> are coplanar,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75322" w:rsidRPr="008E2464" w:rsidRDefault="00475322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>Zero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75322" w:rsidRDefault="00475322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One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75322" w:rsidRDefault="00475322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>Two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75322" w:rsidRDefault="00475322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Three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D64BA1" w:rsidP="00D64BA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+5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+9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 xml:space="preserve">, then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×[(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)]</m:t>
              </m:r>
            </m:oMath>
            <w:r w:rsidRPr="008D12E0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D64BA1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A vector perpendicular to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D64BA1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 scalar quantity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D64BA1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CA11A1" w:rsidP="00BE0B32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be three non-zero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 unit vector perpendicular to both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2357D5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, then the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8D12E0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CA11A1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CA11A1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A11A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Calibri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Calibri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bSup>
                  </m:e>
                </m:d>
                <m:r>
                  <w:rPr>
                    <w:rFonts w:ascii="Cambria Math" w:hAnsi="Cambria Math" w:cs="Calibri"/>
                  </w:rPr>
                  <m:t>(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B571F1">
            <w:pPr>
              <w:spacing w:after="0"/>
              <w:contextualSpacing/>
              <w:tabs>
                <w:tab w:val="left" w:pos="1696"/>
              </w:tabs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Calibri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Calibri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bSup>
                  </m:e>
                </m:d>
                <m:r>
                  <w:rPr>
                    <w:rFonts w:ascii="Cambria Math" w:hAnsi="Cambria Math" w:cs="Calibri"/>
                  </w:rPr>
                  <m:t>(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401B97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position vectors of the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with respect to the origin </w:t>
            </w:r>
            <m:oMath>
              <m:r>
                <w:rPr>
                  <w:rFonts w:ascii="Cambria Math" w:hAnsi="Cambria Math"/>
                  <w:lang w:val="en-US" w:eastAsia="en-US"/>
                </w:rPr>
                <m:t>O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respectively. If </w:t>
            </w:r>
            <m:oMath>
              <m:r>
                <w:rPr>
                  <w:rFonts w:ascii="Cambria Math" w:hAnsi="Cambria Math"/>
                  <w:lang w:val="en-US" w:eastAsia="en-US"/>
                </w:rPr>
                <m:t>M</m:t>
              </m:r>
            </m:oMath>
            <w:r w:rsidR="00D40697" w:rsidRPr="00E84222">
              <w:rPr>
                <w:rFonts w:ascii="Cambria Math" w:hAnsi="Cambria Math"/>
                <w:lang w:val="en-US" w:eastAsia="en-US"/>
              </w:rPr>
              <w:t xml:space="preserve"> is a 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point on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such that </w:t>
            </w:r>
            <m:oMath>
              <m:r>
                <w:rPr>
                  <w:rFonts w:ascii="Cambria Math" w:hAnsi="Cambria Math"/>
                  <w:lang w:val="en-US" w:eastAsia="en-US"/>
                </w:rPr>
                <m:t>OM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bisector of </w:t>
            </w:r>
            <m:oMath>
              <m:r>
                <w:rPr>
                  <w:rFonts w:ascii="Cambria Math" w:hAnsi="Cambria Math"/>
                  <w:lang w:val="en-US" w:eastAsia="en-US"/>
                </w:rPr>
                <m:t>PO</m:t>
              </m:r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OM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is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2(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2(-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2(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495025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mutually perpendicular unit vectors. Then for any arbitrary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×</m:t>
                        </m:r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B571F1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-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×</m:t>
                        </m:r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×</m:t>
                        </m:r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495025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2728B2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, 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three non-coplanar vectors, then the value of the expression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67249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acc>
                <m:acc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  <w:lang w:val="en-US" w:eastAsia="en-US"/>
                </w:rPr>
                <m:t>-3</m:t>
              </m:r>
              <m:acc>
                <m:acc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  <w:lang w:val="en-US" w:eastAsia="en-US"/>
                </w:rPr>
                <m:t>+5</m:t>
              </m:r>
              <m:acc>
                <m:acc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bisects the angle between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where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9C2BE4"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a unit vectors,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105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(41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+88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-40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105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(41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+88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+40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105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(-41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+88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-40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105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(41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-88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-40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are two unit vectors that are mutual</w:t>
            </w:r>
            <w:r w:rsidR="00590237" w:rsidRPr="008D12E0">
              <w:rPr>
                <w:rFonts w:ascii="Cambria Math" w:hAnsi="Cambria Math"/>
              </w:rPr>
              <w:t>ly perpendicular. A unit vector</w:t>
            </w:r>
            <w:r w:rsidR="00FC4A39" w:rsidRPr="008D12E0">
              <w:rPr>
                <w:rFonts w:ascii="Cambria Math" w:hAnsi="Cambria Math"/>
              </w:rPr>
              <w:t xml:space="preserve"> that is 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EB46C3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EB46C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1779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1779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A74D73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="00B571F1"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95358D" w:rsidRPr="008D12E0">
              <w:rPr>
                <w:rFonts w:ascii="Cambria Math" w:hAnsi="Cambria Math"/>
              </w:rPr>
              <w:t xml:space="preserve">,be four non-zero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="0095358D" w:rsidRPr="008D12E0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="00B571F1" w:rsidRPr="008D12E0">
              <w:rPr>
                <w:rFonts w:ascii="Cambria Math" w:hAnsi="Cambria Math"/>
              </w:rPr>
              <w:t>.T</w:t>
            </w:r>
            <w:r w:rsidR="0095358D" w:rsidRPr="008D12E0">
              <w:rPr>
                <w:rFonts w:ascii="Cambria Math" w:hAnsi="Cambria Math"/>
              </w:rPr>
              <w:t xml:space="preserve">hen </w:t>
            </w:r>
            <m:oMath>
              <m:r>
                <w:rPr>
                  <w:rFonts w:ascii="Cambria Math" w:hAnsi="Cambria Math"/>
                </w:rPr>
                <m:t>[a,b,c]</m:t>
              </m:r>
            </m:oMath>
            <w:r w:rsidR="0095358D"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95358D" w:rsidP="0095358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|a||b||c|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95358D" w:rsidP="0095358D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</w:rPr>
                  <m:t>|c|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95358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95358D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B73891" w:rsidP="00C560DA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any three non-coplanar vectors, then the equation 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]x+1+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="00C560DA" w:rsidRPr="008D12E0">
              <w:rPr>
                <w:rFonts w:ascii="Cambria Math" w:hAnsi="Cambria Math"/>
              </w:rPr>
              <w:t>has roots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106D8F" w:rsidP="00106D8F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Real and distinct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106D8F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Real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106D8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Equal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106D8F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Imaginary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EB46C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four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oMath>
            <w:r w:rsidRPr="008D12E0">
              <w:rPr>
                <w:rFonts w:ascii="Cambria Math" w:hAnsi="Cambria Math"/>
              </w:rPr>
              <w:t xml:space="preserve">, where </w:t>
            </w:r>
            <m:oMath>
              <m:r>
                <w:rPr>
                  <w:rFonts w:ascii="Cambria Math" w:hAnsi="Cambria Math"/>
                </w:rPr>
                <m:t>μ</m:t>
              </m:r>
            </m:oMath>
            <w:r w:rsidRPr="008D12E0">
              <w:rPr>
                <w:rFonts w:ascii="Cambria Math" w:hAnsi="Cambria Math"/>
              </w:rPr>
              <w:t xml:space="preserve"> is a scalar</w:t>
            </w:r>
            <w:r w:rsidR="00EB46C3" w:rsidRPr="008D12E0">
              <w:rPr>
                <w:rFonts w:ascii="Cambria Math" w:hAnsi="Cambria Math"/>
              </w:rPr>
              <w:t>.</w:t>
            </w:r>
            <w:r w:rsidRPr="008D12E0">
              <w:rPr>
                <w:rFonts w:ascii="Cambria Math" w:hAnsi="Cambria Math"/>
              </w:rPr>
              <w:t xml:space="preserve"> Then |</w:t>
            </w:r>
            <m:oMath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-(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|is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D1417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D1417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(1/2)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321C8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D1417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B342A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any two vectors of magnitudes 1 and 2 respectively,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1-3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=47,</m:t>
              </m:r>
            </m:oMath>
            <w:r w:rsidRPr="008D12E0">
              <w:rPr>
                <w:rFonts w:ascii="Cambria Math" w:hAnsi="Cambria Math"/>
              </w:rPr>
              <w:t xml:space="preserve"> then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B342A7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39742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π/3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39742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(1/4)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39742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39742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(1/4)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D6BF8" w:rsidP="0007711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For non-zero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="00593972" w:rsidRPr="008D12E0">
              <w:rPr>
                <w:rFonts w:ascii="Cambria Math" w:hAnsi="Cambria Math"/>
              </w:rPr>
              <w:t xml:space="preserve"> holds if and only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07711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b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=0,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106D8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 non-zero vector, then which of the following is not correct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E97C2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E97C24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E97C2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106D8F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E41FCF" w:rsidP="00EB46C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. A vector coplanar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EB46C3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whose projection 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 magnitude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rad>
            </m:oMath>
            <w:r w:rsidR="00FC4A39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EA77B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EA77B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EA77B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EA77B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417B82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O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 centre of a circle circumscribed about a triangle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ABC.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Then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2A+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OB</m:t>
                      </m:r>
                    </m:e>
                  </m:acc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2B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OC</m:t>
                      </m:r>
                    </m:e>
                  </m:acc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2C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is equal to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OC)</m:t>
                    </m:r>
                  </m:e>
                </m:acc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OG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</m:oMath>
            <w:r w:rsidR="00D40697" w:rsidRPr="00E84222">
              <w:rPr>
                <w:rFonts w:ascii="Cambria Math" w:hAnsi="Cambria Math"/>
                <w:lang w:val="en-US" w:eastAsia="en-US"/>
              </w:rPr>
              <w:t>w</w:t>
            </w:r>
            <w:r w:rsidR="00417B82" w:rsidRPr="00E84222">
              <w:rPr>
                <w:rFonts w:ascii="Cambria Math" w:hAnsi="Cambria Math"/>
                <w:lang w:val="en-US" w:eastAsia="en-US"/>
              </w:rPr>
              <w:t>here G is the centroid of tr</w:t>
            </w:r>
            <w:r w:rsidR="00D40697" w:rsidRPr="00E84222">
              <w:rPr>
                <w:rFonts w:ascii="Cambria Math" w:hAnsi="Cambria Math"/>
                <w:lang w:val="en-US" w:eastAsia="en-US"/>
              </w:rPr>
              <w:t>i</w:t>
            </w:r>
            <w:r w:rsidR="00417B82" w:rsidRPr="00E84222">
              <w:rPr>
                <w:rFonts w:ascii="Cambria Math" w:hAnsi="Cambria Math"/>
                <w:lang w:val="en-US" w:eastAsia="en-US"/>
              </w:rPr>
              <w:t xml:space="preserve">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67B76" w:rsidRPr="00E84222" w:rsidRDefault="00417B82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Find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λ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so that the points </w:t>
            </w:r>
            <m:oMath>
              <m:r>
                <w:rPr>
                  <w:rFonts w:ascii="Cambria Math" w:hAnsi="Cambria Math"/>
                  <w:lang w:val="en-US" w:eastAsia="en-US"/>
                </w:rPr>
                <m:t>P,</m:t>
              </m:r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Q,</m:t>
              </m:r>
              <m:r>
                <w:rPr>
                  <w:rFonts w:ascii="Cambria Math" w:hAnsi="Cambria Math"/>
                  <w:lang w:val="en-US" w:eastAsia="en-US"/>
                </w:rPr>
                <m:t>R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S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on the sides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OA, OB, OC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AB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respectively, of a regular tetrahedron </w:t>
            </w:r>
            <m:oMath>
              <m:r>
                <w:rPr>
                  <w:rFonts w:ascii="Cambria Math" w:hAnsi="Cambria Math"/>
                  <w:lang w:val="en-US" w:eastAsia="en-US"/>
                </w:rPr>
                <m:t>OABC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coplanar. I</w:t>
            </w:r>
            <w:r w:rsidR="00AF2F98" w:rsidRPr="00E84222">
              <w:rPr>
                <w:rFonts w:ascii="Cambria Math" w:hAnsi="Cambria Math"/>
                <w:lang w:val="en-US" w:eastAsia="en-US"/>
              </w:rPr>
              <w:t>t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is given that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OP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O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OB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OR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OC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OS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=λ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λ=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λ=-1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λ=0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For no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λ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DB4E5D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three units vectors such </w:t>
            </w:r>
            <w:r w:rsidR="00587602" w:rsidRPr="00E84222">
              <w:rPr>
                <w:rFonts w:ascii="Cambria Math" w:hAnsi="Cambria Math"/>
                <w:lang w:val="en-US" w:eastAsia="en-US"/>
              </w:rPr>
              <w:t>that</w:t>
            </w:r>
            <w:r w:rsidR="00D40697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 w:eastAsia="en-US"/>
                </w:rPr>
                <m:t>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+5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. Then which of the following statements is true?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DB4E5D" w:rsidRPr="00E84222">
              <w:rPr>
                <w:rFonts w:ascii="Cambria Math" w:hAnsi="Cambria Math" w:cs="Calibri"/>
                <w:lang w:val="en-US" w:eastAsia="en-US"/>
              </w:rPr>
              <w:t xml:space="preserve"> is parallel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D40697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w:r w:rsidR="00DB4E5D" w:rsidRPr="00E84222">
              <w:rPr>
                <w:rFonts w:ascii="Cambria Math" w:hAnsi="Cambria Math"/>
                <w:lang w:val="en-US" w:eastAsia="en-US"/>
              </w:rPr>
              <w:t xml:space="preserve">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DB4E5D" w:rsidRPr="00E84222">
              <w:rPr>
                <w:rFonts w:ascii="Cambria Math" w:hAnsi="Cambria Math" w:cs="Calibri"/>
                <w:lang w:val="en-US" w:eastAsia="en-US"/>
              </w:rPr>
              <w:t xml:space="preserve"> is neither parallel nor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67B76" w:rsidRPr="00E84222" w:rsidRDefault="00DB4E5D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non-zero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such that its projections along vectors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equal, then unit vectors along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64D8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64D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then in the reciprocal system of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reciprocal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of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9C5E1A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9C5E1A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83150" w:rsidRPr="001F0E40" w:rsidRDefault="00583150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be unit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=0.</m:t>
              </m:r>
            </m:oMath>
            <w:r>
              <w:rPr>
                <w:rFonts w:ascii="Cambria Math" w:eastAsiaTheme="minorEastAsia" w:hAnsi="Cambria Math"/>
              </w:rPr>
              <w:t xml:space="preserve"> Which of the following is correct?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83150" w:rsidRPr="008E2464" w:rsidRDefault="00583150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83150" w:rsidRDefault="00583150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≠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83150" w:rsidRDefault="00583150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83150" w:rsidRDefault="00583150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are mutually perpendicular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674DA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For an</w:t>
            </w:r>
            <w:r w:rsidR="00674DA1" w:rsidRPr="008D12E0">
              <w:rPr>
                <w:rFonts w:ascii="Cambria Math" w:hAnsi="Cambria Math"/>
              </w:rPr>
              <w:t>y</w:t>
            </w:r>
            <w:r w:rsidRPr="008D12E0">
              <w:rPr>
                <w:rFonts w:ascii="Cambria Math" w:hAnsi="Cambria Math"/>
              </w:rPr>
              <w:t xml:space="preserve"> two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674DA1"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 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)∙(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)+(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)∙(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)+(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)∙(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>) is always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674DA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674DA1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Zero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DB6BC1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linearly independent satisfying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e>
                  </m:rad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θ+1</m:t>
                      </m:r>
                    </m:e>
                  </m:fun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e>
                  </m:rad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sec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θ-2</m:t>
                      </m:r>
                    </m:e>
                  </m:fun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=0,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then the most general values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θ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DB6BC1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nπ-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DB6BC1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7C6147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nπ±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7C6147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,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408A5" w:rsidRPr="008D12E0" w:rsidRDefault="00C64DDC" w:rsidP="0081768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="00C157AE" w:rsidRPr="008D12E0">
              <w:rPr>
                <w:rFonts w:ascii="Cambria Math" w:hAnsi="Cambria Math"/>
              </w:rPr>
              <w:t xml:space="preserve">, 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81768F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C157AE" w:rsidRPr="008D12E0">
              <w:rPr>
                <w:rFonts w:ascii="Cambria Math" w:hAnsi="Cambria Math"/>
              </w:rPr>
              <w:t xml:space="preserve"> are non-coplanar,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408A5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⊥(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408A5" w:rsidRPr="008D12E0" w:rsidRDefault="00E41FCF" w:rsidP="00C157A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⊥(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408A5" w:rsidRPr="008D12E0" w:rsidRDefault="00E41FCF" w:rsidP="00C157A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⊥(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408A5" w:rsidRPr="008D12E0" w:rsidRDefault="00E41FCF" w:rsidP="00C157A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α,β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γ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distinct and real numbers. The points with position vectors </w:t>
            </w:r>
            <m:oMath>
              <m:r>
                <w:rPr>
                  <w:rFonts w:ascii="Cambria Math" w:hAnsi="Cambria Math"/>
                  <w:lang w:val="en-US" w:eastAsia="en-US"/>
                </w:rPr>
                <m:t>αi+β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+γ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β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+γ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+α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γ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+α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+β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Are collinear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From an equilateral triangle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From a scalene triangle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Form a right-angled triangle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1-x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 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1+x-y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.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non- coplanar for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 xml:space="preserve">Some values of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x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Some values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 xml:space="preserve">No values of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x</m:t>
              </m:r>
            </m:oMath>
            <w:r w:rsidRPr="00E84222">
              <w:rPr>
                <w:rFonts w:ascii="Cambria Math" w:hAnsi="Cambria Math" w:cs="Calibri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y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For all values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E41FCF" w:rsidP="0007711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oMath>
            <w:r w:rsidR="00593972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="00593972" w:rsidRPr="008D12E0">
              <w:rPr>
                <w:rFonts w:ascii="Cambria Math" w:hAnsi="Cambria Math"/>
              </w:rPr>
              <w:t xml:space="preserve"> are three mutually perpendicular vectors of the same magnitude. If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oMath>
            <w:r w:rsidR="00593972" w:rsidRPr="008D12E0">
              <w:rPr>
                <w:rFonts w:ascii="Cambria Math" w:hAnsi="Cambria Math"/>
              </w:rPr>
              <w:t xml:space="preserve"> satisfies the equation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="00593972" w:rsidRPr="008D12E0">
              <w:rPr>
                <w:rFonts w:ascii="Cambria Math" w:hAnsi="Cambria Math"/>
              </w:rPr>
              <w:t xml:space="preserve">,then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oMath>
            <w:r w:rsidR="00593972" w:rsidRPr="008D12E0">
              <w:rPr>
                <w:rFonts w:ascii="Cambria Math" w:hAnsi="Cambria Math"/>
              </w:rPr>
              <w:t>is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939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93972">
            <w:pPr>
              <w:spacing w:after="0"/>
              <w:contextualSpacing/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(2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276A4" w:rsidRPr="001F0E40" w:rsidRDefault="000276A4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Let two non-collinear unit vectors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from and acute angle. A point </w:t>
            </w:r>
            <m:oMath>
              <m:r>
                <w:rPr>
                  <w:rFonts w:ascii="Cambria Math" w:eastAsiaTheme="minorEastAsia" w:hAnsi="Cambria Math"/>
                </w:rPr>
                <m:t>P</m:t>
              </m:r>
            </m:oMath>
            <w:r>
              <w:rPr>
                <w:rFonts w:ascii="Cambria Math" w:eastAsiaTheme="minorEastAsia" w:hAnsi="Cambria Math"/>
              </w:rPr>
              <w:t xml:space="preserve"> moves so that at any time </w:t>
            </w:r>
            <m:oMath>
              <m:r>
                <w:rPr>
                  <w:rFonts w:ascii="Cambria Math" w:eastAsiaTheme="minorEastAsia" w:hAnsi="Cambria Math"/>
                </w:rPr>
                <m:t>t</m:t>
              </m:r>
            </m:oMath>
            <w:r>
              <w:rPr>
                <w:rFonts w:ascii="Cambria Math" w:eastAsiaTheme="minorEastAsia" w:hAnsi="Cambria Math"/>
              </w:rPr>
              <w:t xml:space="preserve"> the position vector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OP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(where </w:t>
            </w:r>
            <m:oMath>
              <m:r>
                <w:rPr>
                  <w:rFonts w:ascii="Cambria Math" w:eastAsiaTheme="minorEastAsia" w:hAnsi="Cambria Math"/>
                </w:rPr>
                <m:t>O</m:t>
              </m:r>
            </m:oMath>
            <w:r>
              <w:rPr>
                <w:rFonts w:ascii="Cambria Math" w:eastAsiaTheme="minorEastAsia" w:hAnsi="Cambria Math"/>
              </w:rPr>
              <w:t xml:space="preserve"> is the origin) is given </w:t>
            </w:r>
            <w:proofErr w:type="gramStart"/>
            <w:r>
              <w:rPr>
                <w:rFonts w:ascii="Cambria Math" w:eastAsiaTheme="minorEastAsia" w:hAnsi="Cambria Math"/>
              </w:rPr>
              <w:t xml:space="preserve">by </w:t>
            </w:r>
            <m:oMath>
              <w:proofErr w:type="gramEnd"/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func>
                <m:funcPr>
                  <m:ctrlPr>
                    <w:rPr>
                      <w:rFonts w:ascii="Cambria Math" w:eastAsiaTheme="minorEastAsia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fun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func>
            </m:oMath>
            <w:r>
              <w:rPr>
                <w:rFonts w:ascii="Cambria Math" w:eastAsiaTheme="minorEastAsia" w:hAnsi="Cambria Math"/>
              </w:rPr>
              <w:t xml:space="preserve">. When </w:t>
            </w:r>
            <m:oMath>
              <m:r>
                <w:rPr>
                  <w:rFonts w:ascii="Cambria Math" w:eastAsiaTheme="minorEastAsia" w:hAnsi="Cambria Math"/>
                </w:rPr>
                <m:t>P</m:t>
              </m:r>
            </m:oMath>
            <w:r>
              <w:rPr>
                <w:rFonts w:ascii="Cambria Math" w:eastAsiaTheme="minorEastAsia" w:hAnsi="Cambria Math"/>
              </w:rPr>
              <w:t xml:space="preserve"> is farthest form origin </w:t>
            </w:r>
            <m:oMath>
              <m:r>
                <w:rPr>
                  <w:rFonts w:ascii="Cambria Math" w:eastAsiaTheme="minorEastAsia" w:hAnsi="Cambria Math"/>
                </w:rPr>
                <m:t>O</m:t>
              </m:r>
            </m:oMath>
            <w:r>
              <w:rPr>
                <w:rFonts w:ascii="Cambria Math" w:eastAsiaTheme="minorEastAsia" w:hAnsi="Cambria Math"/>
              </w:rPr>
              <w:t xml:space="preserve">, let </w:t>
            </w:r>
            <m:oMath>
              <m:r>
                <w:rPr>
                  <w:rFonts w:ascii="Cambria Math" w:eastAsiaTheme="minorEastAsia" w:hAnsi="Cambria Math"/>
                </w:rPr>
                <m:t>M</m:t>
              </m:r>
            </m:oMath>
            <w:r>
              <w:rPr>
                <w:rFonts w:ascii="Cambria Math" w:eastAsiaTheme="minorEastAsia" w:hAnsi="Cambria Math"/>
              </w:rPr>
              <w:t xml:space="preserve"> be the length of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OP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be the unit vector along 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OP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Then,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76A4" w:rsidRPr="00243DED" w:rsidRDefault="000276A4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u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 xml:space="preserve">and </m:t>
                </m:r>
                <m:r>
                  <w:rPr>
                    <w:rFonts w:ascii="Cambria Math" w:hAnsi="Cambria Math" w:cs="Calibri"/>
                  </w:rPr>
                  <m:t>M=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(1+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1/2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76A4" w:rsidRPr="00243DED" w:rsidRDefault="000276A4" w:rsidP="009F6C23">
            <w:pPr>
              <w:spacing w:after="0"/>
              <w:contextualSpacing/>
              <w:contextualSpacing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u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 xml:space="preserve">and </m:t>
                </m:r>
                <m:r>
                  <w:rPr>
                    <w:rFonts w:ascii="Cambria Math" w:hAnsi="Cambria Math" w:cs="Calibri"/>
                  </w:rPr>
                  <m:t>M=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(1+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1/2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76A4" w:rsidRDefault="000276A4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u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 xml:space="preserve">and </m:t>
                </m:r>
                <m:r>
                  <w:rPr>
                    <w:rFonts w:ascii="Cambria Math" w:hAnsi="Cambria Math" w:cs="Calibri"/>
                  </w:rPr>
                  <m:t>M=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(1+2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1/2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76A4" w:rsidRDefault="000276A4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u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 xml:space="preserve">and </m:t>
                </m:r>
                <m:r>
                  <w:rPr>
                    <w:rFonts w:ascii="Cambria Math" w:hAnsi="Cambria Math" w:cs="Calibri"/>
                  </w:rPr>
                  <m:t>M=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(1+2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1/2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2F32B3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=β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(β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F32B3">
            <w:pPr>
              <w:spacing w:after="0"/>
              <w:contextualSpacing/>
              <w:ind w:firstLine="72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(β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F32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(β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F32B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(β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C020B" w:rsidRPr="00E84222" w:rsidRDefault="00692E9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 non-zero vector of modulus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m</m:t>
              </m:r>
            </m:oMath>
            <w:r w:rsidR="00D40697" w:rsidRPr="00E84222">
              <w:rPr>
                <w:rFonts w:ascii="Cambria Math" w:hAnsi="Cambria Math"/>
                <w:lang w:val="en-US" w:eastAsia="en-US"/>
              </w:rPr>
              <w:t xml:space="preserve"> is a non-zero 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scalar,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 unit vector it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m±1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a=|m|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a=1/|m|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a=1/m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96151" w:rsidRPr="001F0E40" w:rsidRDefault="00C96151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Let</w:t>
            </w:r>
            <w:proofErr w:type="gramStart"/>
            <w:r>
              <w:rPr>
                <w:rFonts w:ascii="Cambria Math" w:hAnsi="Cambria Math"/>
              </w:rPr>
              <w:t xml:space="preserve">, </w:t>
            </w:r>
            <m:oMath>
              <w:proofErr w:type="gramEnd"/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 xml:space="preserve">, 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. A vector coplanar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ascii="Cambria Math" w:eastAsiaTheme="minorEastAsia" w:hAnsi="Cambria Math"/>
              </w:rPr>
              <w:t xml:space="preserve">has a projection along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ascii="Cambria Math" w:eastAsiaTheme="minorEastAsia" w:hAnsi="Cambria Math"/>
              </w:rPr>
              <w:t xml:space="preserve"> of magnitude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on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e>
                  </m:rad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r>
                <w:rPr>
                  <w:rFonts w:ascii="Cambria Math" w:eastAsiaTheme="minorEastAsia" w:hAnsi="Cambria Math"/>
                </w:rPr>
                <m:t>,</m:t>
              </m:r>
            </m:oMath>
            <w:r>
              <w:rPr>
                <w:rFonts w:ascii="Cambria Math" w:eastAsiaTheme="minorEastAsia" w:hAnsi="Cambria Math"/>
              </w:rPr>
              <w:t xml:space="preserve"> then the vector is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96151" w:rsidRPr="008E2464" w:rsidRDefault="00C96151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96151" w:rsidRDefault="00C96151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-4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96151" w:rsidRPr="00422B8D" w:rsidRDefault="00C96151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  <w:vertAlign w:val="subscript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C96151" w:rsidRDefault="00C96151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F861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Given th</w:t>
            </w:r>
            <w:r w:rsidR="005647C2" w:rsidRPr="00E84222">
              <w:rPr>
                <w:rFonts w:ascii="Cambria Math" w:hAnsi="Cambria Math"/>
                <w:lang w:val="en-US" w:eastAsia="en-US"/>
              </w:rPr>
              <w:t>ree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non-zero, non-coplanar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.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=p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+q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+p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+q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. 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if 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collinear,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(p,q)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DDD" w:rsidRPr="00E84222" w:rsidRDefault="00F861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(0,</w:t>
            </w:r>
            <w:r w:rsidR="005647C2" w:rsidRPr="00E84222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Pr="00E84222">
              <w:rPr>
                <w:rFonts w:ascii="Cambria Math" w:hAnsi="Cambria Math" w:cs="Calibri"/>
                <w:lang w:val="en-US" w:eastAsia="en-US"/>
              </w:rPr>
              <w:t>0)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861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(1,-1)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861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(-1,1)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861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(1, 1)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035F1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Gives three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035F13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035F13" w:rsidRPr="008D12E0">
              <w:rPr>
                <w:rFonts w:ascii="Cambria Math" w:hAnsi="Cambria Math"/>
              </w:rPr>
              <w:t>, two of which are non-collinear.F</w:t>
            </w:r>
            <w:r w:rsidRPr="008D12E0">
              <w:rPr>
                <w:rFonts w:ascii="Cambria Math" w:hAnsi="Cambria Math"/>
              </w:rPr>
              <w:t>urther if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is collinear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is collinear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Pr="008D12E0">
              <w:rPr>
                <w:rFonts w:ascii="Cambria Math" w:hAnsi="Cambria Math"/>
              </w:rPr>
              <w:t xml:space="preserve">. Find the value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BC021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Cannot be evaluated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85B15" w:rsidRPr="00E84222" w:rsidRDefault="00985B1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 uni-modular tangent vector on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x=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+2, y=4t-5, z=2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 xml:space="preserve">-6t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at </m:t>
              </m:r>
              <m:r>
                <w:rPr>
                  <w:rFonts w:ascii="Cambria Math" w:hAnsi="Cambria Math"/>
                  <w:lang w:val="en-US" w:eastAsia="en-US"/>
                </w:rPr>
                <m:t>t=2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85B15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85B15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(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85B15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85B15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(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4A54F3" w:rsidP="004E6BE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In a qua</w:t>
            </w:r>
            <w:r w:rsidR="00FC4A39" w:rsidRPr="008D12E0">
              <w:rPr>
                <w:rFonts w:ascii="Cambria Math" w:hAnsi="Cambria Math"/>
              </w:rPr>
              <w:t xml:space="preserve">drilateral </w:t>
            </w:r>
            <m:oMath>
              <m:r>
                <w:rPr>
                  <w:rFonts w:ascii="Cambria Math" w:hAnsi="Cambria Math"/>
                </w:rPr>
                <m:t xml:space="preserve">ABCD,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 the bisector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,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2π/3, 15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=3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=5|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="00FC4A39" w:rsidRPr="008D12E0">
              <w:rPr>
                <w:rFonts w:ascii="Cambria Math" w:hAnsi="Cambria Math"/>
              </w:rPr>
              <w:t xml:space="preserve">. Then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BA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CD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4E6BE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cos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14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7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4E6BED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4E6BED">
            <w:pPr>
              <w:spacing w:after="0"/>
              <w:contextualSpacing/>
              <w:autoSpaceDE w:val="0"/>
              <w:autoSpaceDN w:val="0"/>
              <w:adjustRightInd w:val="0"/>
              <w:ind w:firstLine="72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e>
                        </m:rad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4E6BED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14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A57205" w:rsidP="00A15596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ABCD</m:t>
              </m:r>
            </m:oMath>
            <w:r w:rsidR="00A15596" w:rsidRPr="008D12E0">
              <w:rPr>
                <w:rFonts w:ascii="Cambria Math" w:hAnsi="Cambria Math"/>
              </w:rPr>
              <w:t xml:space="preserve"> be a tetrahedron such that the edge AB, AC and AD are mutually perpendicular. Let the area of triangles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="00A15596" w:rsidRPr="008D12E0">
              <w:rPr>
                <w:rFonts w:ascii="Cambria Math" w:hAnsi="Cambria Math"/>
              </w:rPr>
              <w:t xml:space="preserve">, </w:t>
            </w:r>
            <m:oMath>
              <m:r>
                <w:rPr>
                  <w:rFonts w:ascii="Cambria Math" w:hAnsi="Cambria Math"/>
                </w:rPr>
                <m:t>ACD</m:t>
              </m:r>
            </m:oMath>
            <w:r w:rsidR="00A15596"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ADB</m:t>
              </m:r>
            </m:oMath>
            <w:r w:rsidR="00A15596" w:rsidRPr="008D12E0">
              <w:rPr>
                <w:rFonts w:ascii="Cambria Math" w:hAnsi="Cambria Math"/>
              </w:rPr>
              <w:t xml:space="preserve"> be 3,4 </w:t>
            </w:r>
            <w:r w:rsidR="004A54F3" w:rsidRPr="008D12E0">
              <w:rPr>
                <w:rFonts w:ascii="Cambria Math" w:hAnsi="Cambria Math"/>
              </w:rPr>
              <w:t>sq. units, respectively. Then t</w:t>
            </w:r>
            <w:r w:rsidR="00A15596" w:rsidRPr="008D12E0">
              <w:rPr>
                <w:rFonts w:ascii="Cambria Math" w:hAnsi="Cambria Math"/>
              </w:rPr>
              <w:t>he are</w:t>
            </w:r>
            <w:r w:rsidR="004A54F3" w:rsidRPr="008D12E0">
              <w:rPr>
                <w:rFonts w:ascii="Cambria Math" w:hAnsi="Cambria Math"/>
              </w:rPr>
              <w:t>a</w:t>
            </w:r>
            <w:r w:rsidR="00A15596" w:rsidRPr="008D12E0">
              <w:rPr>
                <w:rFonts w:ascii="Cambria Math" w:hAnsi="Cambria Math"/>
              </w:rPr>
              <w:t xml:space="preserve"> of triangle </w:t>
            </w:r>
            <m:oMath>
              <m:r>
                <w:rPr>
                  <w:rFonts w:ascii="Cambria Math" w:hAnsi="Cambria Math"/>
                </w:rPr>
                <m:t>BCD</m:t>
              </m:r>
            </m:oMath>
            <w:r w:rsidR="00A15596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A15596" w:rsidP="00A15596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5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15596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A15596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three non-coplanar vectors, then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)∙[(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)]</m:t>
              </m:r>
            </m:oMath>
            <w:r w:rsidRPr="008D12E0">
              <w:rPr>
                <w:rFonts w:ascii="Cambria Math" w:hAnsi="Cambria Math"/>
              </w:rPr>
              <w:t>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]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8A15B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V</m:t>
              </m:r>
            </m:oMath>
            <w:r w:rsidRPr="008D12E0">
              <w:rPr>
                <w:rFonts w:ascii="Cambria Math" w:hAnsi="Cambria Math"/>
              </w:rPr>
              <w:t xml:space="preserve"> be the volume of a tetrahedron and </w:t>
            </w:r>
            <m:oMath>
              <m:r>
                <w:rPr>
                  <w:rFonts w:ascii="Cambria Math" w:hAnsi="Cambria Math"/>
                </w:rPr>
                <m:t>V'</m:t>
              </m:r>
            </m:oMath>
            <w:r w:rsidRPr="008D12E0">
              <w:rPr>
                <w:rFonts w:ascii="Cambria Math" w:hAnsi="Cambria Math"/>
              </w:rPr>
              <w:t xml:space="preserve"> be the volume of another tetrahedran formed by the centroids of faces of the previous tetrahedr</w:t>
            </w:r>
            <w:r w:rsidR="008A15B1" w:rsidRPr="008D12E0">
              <w:rPr>
                <w:rFonts w:ascii="Cambria Math" w:hAnsi="Cambria Math"/>
              </w:rPr>
              <w:t>o</w:t>
            </w:r>
            <w:r w:rsidRPr="008D12E0">
              <w:rPr>
                <w:rFonts w:ascii="Cambria Math" w:hAnsi="Cambria Math"/>
              </w:rPr>
              <w:t xml:space="preserve">n and </w:t>
            </w:r>
            <m:oMath>
              <m:r>
                <w:rPr>
                  <w:rFonts w:ascii="Cambria Math" w:hAnsi="Cambria Math"/>
                </w:rPr>
                <m:t>V=KV</m:t>
              </m:r>
            </m:oMath>
            <w:r w:rsidRPr="008D12E0">
              <w:rPr>
                <w:rFonts w:ascii="Cambria Math" w:hAnsi="Cambria Math"/>
              </w:rPr>
              <w:t xml:space="preserve">’;then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27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81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7173C7" w:rsidP="007173C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Resolved part of vector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along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FC4A39" w:rsidRPr="008D12E0">
              <w:rPr>
                <w:rFonts w:ascii="Cambria Math" w:hAnsi="Cambria Math"/>
              </w:rPr>
              <w:t xml:space="preserve"> and that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is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</m:oMath>
            <w:r w:rsidR="00035F13" w:rsidRPr="008D12E0">
              <w:rPr>
                <w:rFonts w:ascii="Cambria Math" w:hAnsi="Cambria Math"/>
              </w:rPr>
              <w:t xml:space="preserve"> then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035F13" w:rsidRPr="008D12E0">
              <w:rPr>
                <w:rFonts w:ascii="Cambria Math" w:hAnsi="Cambria Math"/>
              </w:rPr>
              <w:t>is equal</w:t>
            </w:r>
            <w:r w:rsidR="00FC4A39" w:rsidRPr="008D12E0">
              <w:rPr>
                <w:rFonts w:ascii="Cambria Math" w:hAnsi="Cambria Math"/>
              </w:rPr>
              <w:t xml:space="preserve">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173C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173C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173C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173C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/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C00DC2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Three vectors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C15BA4" w:rsidRPr="008D12E0">
              <w:rPr>
                <w:rFonts w:ascii="Cambria Math" w:hAnsi="Cambria Math"/>
              </w:rPr>
              <w:t>an</w:t>
            </w:r>
            <m:oMath>
              <m:r>
                <w:rPr>
                  <w:rFonts w:ascii="Cambria Math" w:hAnsi="Cambria Math"/>
                </w:rPr>
                <m:t xml:space="preserve">d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</m:oMath>
            <w:r w:rsidR="00C15BA4" w:rsidRPr="008D12E0">
              <w:rPr>
                <w:rFonts w:ascii="Cambria Math" w:hAnsi="Cambria Math"/>
              </w:rPr>
              <w:t xml:space="preserve"> taken two at</w:t>
            </w:r>
            <w:r w:rsidR="00000CB3" w:rsidRPr="008D12E0">
              <w:rPr>
                <w:rFonts w:ascii="Cambria Math" w:hAnsi="Cambria Math"/>
              </w:rPr>
              <w:t xml:space="preserve"> a time f</w:t>
            </w:r>
            <w:r w:rsidR="00C15BA4" w:rsidRPr="008D12E0">
              <w:rPr>
                <w:rFonts w:ascii="Cambria Math" w:hAnsi="Cambria Math"/>
              </w:rPr>
              <w:t>o</w:t>
            </w:r>
            <w:r w:rsidR="00000CB3" w:rsidRPr="008D12E0">
              <w:rPr>
                <w:rFonts w:ascii="Cambria Math" w:hAnsi="Cambria Math"/>
              </w:rPr>
              <w:t>r</w:t>
            </w:r>
            <w:r w:rsidR="00C15BA4" w:rsidRPr="008D12E0">
              <w:rPr>
                <w:rFonts w:ascii="Cambria Math" w:hAnsi="Cambria Math"/>
              </w:rPr>
              <w:t xml:space="preserve">m three planes. The three unit vector drawn </w:t>
            </w:r>
            <w:r w:rsidR="00000CB3" w:rsidRPr="008D12E0">
              <w:rPr>
                <w:rFonts w:ascii="Cambria Math" w:hAnsi="Cambria Math"/>
              </w:rPr>
              <w:t xml:space="preserve">perpendicular to these </w:t>
            </w:r>
            <w:r w:rsidR="00EE432E" w:rsidRPr="008D12E0">
              <w:rPr>
                <w:rFonts w:ascii="Cambria Math" w:hAnsi="Cambria Math"/>
              </w:rPr>
              <w:t xml:space="preserve">three </w:t>
            </w:r>
            <w:r w:rsidR="00000CB3" w:rsidRPr="008D12E0">
              <w:rPr>
                <w:rFonts w:ascii="Cambria Math" w:hAnsi="Cambria Math"/>
              </w:rPr>
              <w:t>planes f</w:t>
            </w:r>
            <w:r w:rsidR="00C15BA4" w:rsidRPr="008D12E0">
              <w:rPr>
                <w:rFonts w:ascii="Cambria Math" w:hAnsi="Cambria Math"/>
              </w:rPr>
              <w:t>o</w:t>
            </w:r>
            <w:r w:rsidR="00000CB3" w:rsidRPr="008D12E0">
              <w:rPr>
                <w:rFonts w:ascii="Cambria Math" w:hAnsi="Cambria Math"/>
              </w:rPr>
              <w:t>r</w:t>
            </w:r>
            <w:r w:rsidR="00C15BA4" w:rsidRPr="008D12E0">
              <w:rPr>
                <w:rFonts w:ascii="Cambria Math" w:hAnsi="Cambria Math"/>
              </w:rPr>
              <w:t>m a parallelepiped of volume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C15BA4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1/3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C15BA4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C15BA4" w:rsidP="00C15BA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(3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3</m:t>
                    </m:r>
                  </m:e>
                </m:rad>
                <m:r>
                  <w:rPr>
                    <w:rFonts w:ascii="Cambria Math" w:hAnsi="Cambria Math" w:cs="Calibri"/>
                  </w:rPr>
                  <m:t>)/4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C15BA4" w:rsidP="00C15BA4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A751B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a triangle, the position vectors of whose vertices are respectively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Then</m:t>
              </m:r>
              <m:r>
                <w:rPr>
                  <w:rFonts w:ascii="Cambria Math" w:hAnsi="Cambria Math"/>
                  <w:lang w:val="en-US" w:eastAsia="en-US"/>
                </w:rPr>
                <m:t xml:space="preserve"> ∆ABC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C90A76" w:rsidRPr="00E84222" w:rsidRDefault="00A751B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Isosceles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A751B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A751B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A751B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EC0C6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γ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=a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γ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=b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</m:oMath>
            <w:r w:rsidR="00F861E0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</m:oMath>
            <w:r w:rsidR="00F861E0" w:rsidRPr="00E84222">
              <w:rPr>
                <w:rFonts w:ascii="Cambria Math" w:hAnsi="Cambria Math"/>
                <w:lang w:val="en-US" w:eastAsia="en-US"/>
              </w:rPr>
              <w:t xml:space="preserve"> are non-collinear,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γ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</m:oMath>
            <w:r w:rsidR="00F861E0" w:rsidRPr="00E84222">
              <w:rPr>
                <w:rFonts w:ascii="Cambria Math" w:hAnsi="Cambria Math"/>
                <w:lang w:val="en-US" w:eastAsia="en-US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861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a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α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861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b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δ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DDD" w:rsidRPr="00E84222" w:rsidRDefault="00F861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861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(a+b)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γ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34625E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,B(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)are the vertices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R(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is any point in the plane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.(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>is always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Zero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4D20C4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4D20C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F6672" w:rsidRDefault="00131407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are the unit vectors such that </w:t>
            </w:r>
            <m:oMath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>
              <w:rPr>
                <w:rFonts w:ascii="Cambria Math" w:eastAsiaTheme="minorEastAsia" w:hAnsi="Cambria Math"/>
              </w:rPr>
              <w:t xml:space="preserve"> and </w:t>
            </w:r>
          </w:p>
          <w:p w:rsidR="00BF6672" w:rsidRPr="004C500B" w:rsidRDefault="00E74F6C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F6672" w:rsidRPr="008E2464" w:rsidRDefault="00E74F6C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131407">
              <w:rPr>
                <w:rFonts w:ascii="Cambria Math" w:eastAsiaTheme="minorEastAsia" w:hAnsi="Cambria Math" w:cs="Calibri"/>
              </w:rPr>
              <w:t xml:space="preserve"> are non-coplanar 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F6672" w:rsidRDefault="00E74F6C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131407">
              <w:rPr>
                <w:rFonts w:ascii="Cambria Math" w:eastAsiaTheme="minorEastAsia" w:hAnsi="Cambria Math"/>
              </w:rPr>
              <w:t xml:space="preserve">  are non-coplanar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F6672" w:rsidRDefault="00E74F6C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131407">
              <w:rPr>
                <w:rFonts w:ascii="Cambria Math" w:eastAsiaTheme="minorEastAsia" w:hAnsi="Cambria Math" w:cs="Calibri"/>
              </w:rPr>
              <w:t xml:space="preserve"> are non-parallel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F6672" w:rsidRDefault="00E74F6C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131407">
              <w:rPr>
                <w:rFonts w:ascii="Cambria Math" w:eastAsiaTheme="minorEastAsia" w:hAnsi="Cambria Math"/>
              </w:rPr>
              <w:t xml:space="preserve"> are parallel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131407">
              <w:rPr>
                <w:rFonts w:ascii="Cambria Math" w:eastAsiaTheme="minorEastAsia" w:hAnsi="Cambria Math"/>
              </w:rPr>
              <w:t xml:space="preserve"> are parallel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023F2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the two adjacent sides of two rectangles are represented by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=5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=-4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respectively, then the angle between the vector</w:t>
            </w:r>
            <w:r w:rsidR="00590237" w:rsidRPr="008D12E0">
              <w:rPr>
                <w:rFonts w:ascii="Cambria Math" w:hAnsi="Cambria Math"/>
              </w:rPr>
              <w:t>s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</m:d>
            </m:oMath>
            <w:r w:rsidR="00023F2B"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A308D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cos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</w:rPr>
                              <m:t>19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</w:rPr>
                              <m:t>5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43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A308D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19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43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A308D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π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cos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</w:rPr>
                              <m:t>19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</w:rPr>
                              <m:t>5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43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Cannot be evaluated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035F1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035F13"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 such that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+3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×(3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then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BC021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BC021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BC021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indeterminate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95358D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such that 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]=1,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2π/3,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  <w:r w:rsidR="00D64BA1"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</m:oMath>
            <w:r w:rsidR="00D64BA1" w:rsidRPr="008D12E0">
              <w:rPr>
                <w:rFonts w:ascii="Cambria Math" w:hAnsi="Cambria Math"/>
              </w:rPr>
              <w:t xml:space="preserve">, then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D64BA1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D64BA1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D64BA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D64BA1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D64BA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D64BA1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D31166" w:rsidP="00AE40B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such that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.Let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be planes determined by the pairs of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respectively. The</w:t>
            </w:r>
            <w:r w:rsidR="00AE40BB" w:rsidRPr="008D12E0">
              <w:rPr>
                <w:rFonts w:ascii="Cambria Math" w:hAnsi="Cambria Math"/>
              </w:rPr>
              <w:t>n</w:t>
            </w:r>
            <w:r w:rsidRPr="008D12E0">
              <w:rPr>
                <w:rFonts w:ascii="Cambria Math" w:hAnsi="Cambria Math"/>
              </w:rPr>
              <w:t xml:space="preserve"> the angle bet</w:t>
            </w:r>
            <w:r w:rsidR="00AE40BB" w:rsidRPr="008D12E0">
              <w:rPr>
                <w:rFonts w:ascii="Cambria Math" w:hAnsi="Cambria Math"/>
              </w:rPr>
              <w:t>w</w:t>
            </w:r>
            <w:r w:rsidRPr="008D12E0">
              <w:rPr>
                <w:rFonts w:ascii="Cambria Math" w:hAnsi="Cambria Math"/>
              </w:rPr>
              <w:t xml:space="preserve">een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D31166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D31166" w:rsidP="00D3116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D31166" w:rsidP="00D3116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π/3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D31166" w:rsidP="00D3116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85B15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985B15" w:rsidRPr="00E84222">
              <w:rPr>
                <w:rFonts w:ascii="Cambria Math" w:hAnsi="Cambria Math"/>
                <w:lang w:val="en-US" w:eastAsia="en-US"/>
              </w:rPr>
              <w:t xml:space="preserve"> is a vector with direction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α,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 xml:space="preserve">β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and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γ</m:t>
                          </m:r>
                        </m:e>
                      </m:func>
                    </m:e>
                  </m:func>
                </m:e>
              </m:func>
            </m:oMath>
            <w:r w:rsidR="00C42DD1" w:rsidRPr="00E84222">
              <w:rPr>
                <w:rFonts w:ascii="Cambria Math" w:hAnsi="Cambria Math"/>
                <w:lang w:val="en-US" w:eastAsia="en-US"/>
              </w:rPr>
              <w:t xml:space="preserve">. Assuming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y-z</m:t>
              </m:r>
            </m:oMath>
            <w:r w:rsidR="00C42DD1" w:rsidRPr="00E84222">
              <w:rPr>
                <w:rFonts w:ascii="Cambria Math" w:hAnsi="Cambria Math"/>
                <w:lang w:val="en-US" w:eastAsia="en-US"/>
              </w:rPr>
              <w:t xml:space="preserve"> plane as a mirror, the direction cosines of the reflected image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C42DD1" w:rsidRPr="00E84222">
              <w:rPr>
                <w:rFonts w:ascii="Cambria Math" w:hAnsi="Cambria Math"/>
                <w:lang w:val="en-US" w:eastAsia="en-US"/>
              </w:rPr>
              <w:t xml:space="preserve"> in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y-z</m:t>
              </m:r>
            </m:oMath>
            <w:r w:rsidR="00C42DD1" w:rsidRPr="00E84222">
              <w:rPr>
                <w:rFonts w:ascii="Cambria Math" w:hAnsi="Cambria Math"/>
                <w:lang w:val="en-US" w:eastAsia="en-US"/>
              </w:rPr>
              <w:t xml:space="preserve"> plane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85B15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α,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β,</m:t>
                        </m:r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85B15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α,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>-cos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β,</m:t>
                        </m:r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85B15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-cos</m:t>
                    </m:r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α,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β,</m:t>
                        </m:r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85B15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-cos</m:t>
                    </m:r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α,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>-cos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β,</m:t>
                        </m:r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-cos</m:t>
                            </m:r>
                          </m:fName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734F9D" w:rsidP="00A0484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 for some non-zero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then the area of the triangle whose vertic</w:t>
            </w:r>
            <w:r w:rsidR="00A04847" w:rsidRPr="008D12E0">
              <w:rPr>
                <w:rFonts w:ascii="Cambria Math" w:hAnsi="Cambria Math"/>
              </w:rPr>
              <w:t>es</w:t>
            </w:r>
            <w:r w:rsidRPr="008D12E0">
              <w:rPr>
                <w:rFonts w:ascii="Cambria Math" w:hAnsi="Cambria Math"/>
              </w:rPr>
              <w:t xml:space="preserve"> are A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),B(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C(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>is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are non-coplanar)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734F9D" w:rsidP="00734F9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|[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]|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734F9D" w:rsidP="00734F9D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734F9D" w:rsidP="00734F9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|[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]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734F9D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F861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,…,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n</m:t>
                      </m:r>
                    </m:sub>
                  </m:sSub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the position vectors of points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,…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reelative to the origin </w:t>
            </w:r>
            <m:oMath>
              <m:r>
                <w:rPr>
                  <w:rFonts w:ascii="Cambria Math" w:hAnsi="Cambria Math"/>
                  <w:lang w:val="en-US" w:eastAsia="en-US"/>
                </w:rPr>
                <m:t>O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If the vector equation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+...+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</m:oMath>
            <w:r w:rsidRPr="00E84222">
              <w:rPr>
                <w:rFonts w:ascii="Cambria Math" w:hAnsi="Cambria Math"/>
                <w:lang w:val="en-US" w:eastAsia="en-US"/>
              </w:rPr>
              <w:t>=0 holds then a similar equation will also hold w.r.t. to any other origin provided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r>
                  <w:rPr>
                    <w:rFonts w:ascii="Cambria Math" w:hAnsi="Cambria Math"/>
                    <w:lang w:val="en-US" w:eastAsia="en-US"/>
                  </w:rPr>
                  <m:t>...</m:t>
                </m:r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=n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+...+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r>
                  <w:rPr>
                    <w:rFonts w:ascii="Cambria Math" w:hAnsi="Cambria Math"/>
                    <w:lang w:val="en-US" w:eastAsia="en-US"/>
                  </w:rPr>
                  <m:t>...</m:t>
                </m:r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=...=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0870C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the position vectors of the points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 w:rsidRPr="008D12E0">
              <w:rPr>
                <w:rFonts w:ascii="Cambria Math" w:hAnsi="Cambria Math"/>
              </w:rPr>
              <w:t xml:space="preserve"> be </w:t>
            </w:r>
            <m:oMath>
              <m:r>
                <w:rPr>
                  <w:rFonts w:ascii="Cambria Math" w:hAnsi="Cambria Math"/>
                </w:rPr>
                <m:t>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+λ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2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+λ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respectively. Vector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</w:t>
            </w:r>
            <w:r w:rsidR="00A17B2C" w:rsidRPr="008D12E0">
              <w:rPr>
                <w:rFonts w:ascii="Cambria Math" w:hAnsi="Cambria Math"/>
              </w:rPr>
              <w:t xml:space="preserve">the plane containing the orgin </w:t>
            </w:r>
            <w:r w:rsidRPr="008D12E0">
              <w:rPr>
                <w:rFonts w:ascii="Cambria Math" w:hAnsi="Cambria Math"/>
              </w:rPr>
              <w:t xml:space="preserve">and the points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 w:rsidRPr="008D12E0">
              <w:rPr>
                <w:rFonts w:ascii="Cambria Math" w:hAnsi="Cambria Math"/>
              </w:rPr>
              <w:t xml:space="preserve">. Then </w:t>
            </w:r>
            <m:oMath>
              <m:r>
                <w:rPr>
                  <w:rFonts w:ascii="Cambria Math" w:hAnsi="Cambria Math"/>
                </w:rPr>
                <m:t>λ</m:t>
              </m:r>
            </m:oMath>
            <w:r w:rsidRPr="008D12E0">
              <w:rPr>
                <w:rFonts w:ascii="Cambria Math" w:hAnsi="Cambria Math"/>
              </w:rPr>
              <w:t xml:space="preserve"> equals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0870C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B342A7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1/2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495025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unit</w:t>
            </w:r>
            <w:r w:rsidR="002F32B3" w:rsidRPr="008D12E0">
              <w:rPr>
                <w:rFonts w:ascii="Cambria Math" w:hAnsi="Cambria Math"/>
              </w:rPr>
              <w:t xml:space="preserve"> vectors that are perpendicular to each other. Then</w:t>
            </w:r>
          </w:p>
          <w:p w:rsidR="002F32B3" w:rsidRPr="008D12E0" w:rsidRDefault="00E41FCF" w:rsidP="002F32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</m:oMath>
            <w:r w:rsidR="002F32B3" w:rsidRPr="008D12E0">
              <w:rPr>
                <w:rFonts w:ascii="Cambria Math" w:hAnsi="Cambria Math"/>
              </w:rPr>
              <w:t xml:space="preserve"> will always be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2F32B3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2F32B3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2F32B3" w:rsidP="002F32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2F32B3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8E50C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non-coplanar vectors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then the value of 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>]</w:t>
            </w:r>
            <m:oMath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>]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8E50C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 w:cs="Calibri"/>
              </w:rPr>
              <w:t>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>]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8E50C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 w:cs="Calibri"/>
              </w:rPr>
              <w:t>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>]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1B00F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In a trapezium,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=α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We will then find that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BD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collinear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If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then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which of the following is true?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1B00F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μ=α+2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1B00F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μ+α=1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1B00F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α=μ+1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1B00F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μ=α+1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0B6A0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position vectors of points </w:t>
            </w:r>
            <m:oMath>
              <m:r>
                <w:rPr>
                  <w:rFonts w:ascii="Cambria Math" w:hAnsi="Cambria Math"/>
                </w:rPr>
                <m:t>A,B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8D12E0">
              <w:rPr>
                <w:rFonts w:ascii="Cambria Math" w:hAnsi="Cambria Math"/>
              </w:rPr>
              <w:t xml:space="preserve"> are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+5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+5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respectively. The greatest angle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0B6A0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120°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0B6A05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90°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035F13" w:rsidP="00035F1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 w:cs="Calibr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</w:rPr>
                      <m:t>-1</m:t>
                    </m:r>
                  </m:sup>
                </m:sSup>
                <m:r>
                  <w:rPr>
                    <w:rFonts w:ascii="Cambria Math" w:hAnsi="Cambria Math" w:cs="Calibri"/>
                  </w:rPr>
                  <m:t>(3/4)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 unit vector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=0=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±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6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±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±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±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Given three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=6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-6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+21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Then the resolution of 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into compounds with respect 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condition for equations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to be consistent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E97C2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d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E97C24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d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E97C2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E97C24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A7465D" w:rsidP="00A7465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the diagonals of one of its faces are </w:t>
            </w:r>
            <m:oMath>
              <m:r>
                <w:rPr>
                  <w:rFonts w:ascii="Cambria Math" w:hAnsi="Cambria Math"/>
                </w:rPr>
                <m:t>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of the edges not containing the given diagonals is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-8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then the volume of a parallelepiped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7465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60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7465D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80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7465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100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7465D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120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4A54F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vertex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D12E0">
              <w:rPr>
                <w:rFonts w:ascii="Cambria Math" w:hAnsi="Cambria Math"/>
              </w:rPr>
              <w:t xml:space="preserve">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 is on the line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+λ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the vartices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8D12E0">
              <w:rPr>
                <w:rFonts w:ascii="Cambria Math" w:hAnsi="Cambria Math"/>
              </w:rPr>
              <w:t xml:space="preserve"> have respective position vectors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</m:oMath>
            <w:r w:rsidR="004A54F3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.Let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oMath>
            <w:r w:rsidRPr="008D12E0">
              <w:rPr>
                <w:rFonts w:ascii="Cambria Math" w:hAnsi="Cambria Math"/>
              </w:rPr>
              <w:t xml:space="preserve">be the area of the triangle and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∈[3/2]</m:t>
              </m:r>
            </m:oMath>
            <w:r w:rsidRPr="008D12E0">
              <w:rPr>
                <w:rFonts w:ascii="Cambria Math" w:hAnsi="Cambria Math"/>
              </w:rPr>
              <w:t xml:space="preserve">,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33</m:t>
                  </m:r>
                </m:e>
              </m:rad>
              <m:r>
                <w:rPr>
                  <w:rFonts w:ascii="Cambria Math" w:hAnsi="Cambria Math"/>
                </w:rPr>
                <m:t>/2]</m:t>
              </m:r>
            </m:oMath>
            <w:r w:rsidRPr="008D12E0">
              <w:rPr>
                <w:rFonts w:ascii="Cambria Math" w:hAnsi="Cambria Math"/>
              </w:rPr>
              <w:t xml:space="preserve">. Then the range of values of </w:t>
            </w:r>
            <m:oMath>
              <m:r>
                <w:rPr>
                  <w:rFonts w:ascii="Cambria Math" w:hAnsi="Cambria Math"/>
                </w:rPr>
                <m:t>λ</m:t>
              </m:r>
            </m:oMath>
            <w:r w:rsidR="004A54F3" w:rsidRPr="008D12E0">
              <w:rPr>
                <w:rFonts w:ascii="Cambria Math" w:hAnsi="Cambria Math"/>
              </w:rPr>
              <w:t>c</w:t>
            </w:r>
            <w:r w:rsidRPr="008D12E0">
              <w:rPr>
                <w:rFonts w:ascii="Cambria Math" w:hAnsi="Cambria Math"/>
              </w:rPr>
              <w:t xml:space="preserve">orresponding to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64D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-8,-4</m:t>
                    </m:r>
                  </m:e>
                </m:d>
                <m:r>
                  <w:rPr>
                    <w:rFonts w:ascii="Cambria Math" w:hAnsi="Cambria Math" w:cs="Calibri"/>
                  </w:rPr>
                  <m:t>∪[4, 8]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764D8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[-4,4]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764D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[-2,2]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64D8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-4,-2</m:t>
                    </m:r>
                  </m:e>
                </m:d>
                <m:r>
                  <w:rPr>
                    <w:rFonts w:ascii="Cambria Math" w:hAnsi="Cambria Math"/>
                  </w:rPr>
                  <m:t>∪[2,4]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4D651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8D12E0">
              <w:rPr>
                <w:rFonts w:ascii="Cambria Math" w:hAnsi="Cambria Math"/>
              </w:rPr>
              <w:t xml:space="preserve"> for which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 xml:space="preserve">+4x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6E4D4F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=7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obuse and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the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 w:rsidRPr="008D12E0">
              <w:rPr>
                <w:rFonts w:ascii="Cambria Math" w:hAnsi="Cambria Math"/>
              </w:rPr>
              <w:t>-</w:t>
            </w:r>
            <m:oMath>
              <m:r>
                <w:rPr>
                  <w:rFonts w:ascii="Cambria Math" w:hAnsi="Cambria Math"/>
                </w:rPr>
                <m:t>axis</m:t>
              </m:r>
            </m:oMath>
            <w:r w:rsidRPr="008D12E0">
              <w:rPr>
                <w:rFonts w:ascii="Cambria Math" w:hAnsi="Cambria Math"/>
              </w:rPr>
              <w:t xml:space="preserve"> is acute and less than </w:t>
            </w:r>
            <m:oMath>
              <m:r>
                <w:rPr>
                  <w:rFonts w:ascii="Cambria Math" w:hAnsi="Cambria Math"/>
                </w:rPr>
                <m:t>π/6</m:t>
              </m:r>
            </m:oMath>
            <w:r w:rsidRPr="008D12E0">
              <w:rPr>
                <w:rFonts w:ascii="Cambria Math" w:hAnsi="Cambria Math"/>
              </w:rPr>
              <w:t>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4D651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a&lt;x&lt;1/2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6E4D4F" w:rsidP="004D651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1/2&lt;x&lt;15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4D651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r>
                <w:rPr>
                  <w:rFonts w:ascii="Cambria Math" w:hAnsi="Cambria Math" w:cs="Calibri"/>
                </w:rPr>
                <m:t xml:space="preserve">x&gt;1/2 </m:t>
              </m:r>
            </m:oMath>
            <w:r w:rsidR="006E4D4F"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 w:cs="Calibri"/>
                </w:rPr>
                <m:t>x&lt;0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4D651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A7465D" w:rsidP="00A7465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three mutually orthogonal unit vectors, then the triple product </w:t>
            </w:r>
            <m:oMath>
              <m:r>
                <w:rPr>
                  <w:rFonts w:ascii="Cambria Math" w:hAnsi="Cambria Math"/>
                </w:rPr>
                <m:t>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  <w:r w:rsidRPr="008D12E0">
              <w:rPr>
                <w:rFonts w:ascii="Cambria Math" w:hAnsi="Cambria Math"/>
              </w:rPr>
              <w:t xml:space="preserve"> equ</w:t>
            </w:r>
            <w:r w:rsidR="00000CB3" w:rsidRPr="008D12E0">
              <w:rPr>
                <w:rFonts w:ascii="Cambria Math" w:hAnsi="Cambria Math"/>
              </w:rPr>
              <w:t>a</w:t>
            </w:r>
            <w:r w:rsidRPr="008D12E0">
              <w:rPr>
                <w:rFonts w:ascii="Cambria Math" w:hAnsi="Cambria Math"/>
              </w:rPr>
              <w:t>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7465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4577E4" w:rsidP="004577E4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1 or </w:t>
            </w:r>
            <m:oMath>
              <m:r>
                <w:rPr>
                  <w:rFonts w:ascii="Cambria Math" w:hAnsi="Cambria Math"/>
                </w:rPr>
                <m:t>-</m:t>
              </m:r>
            </m:oMath>
            <w:r w:rsidRPr="008D12E0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4577E4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4577E4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'I'</m:t>
              </m:r>
            </m:oMath>
            <w:r w:rsidR="00AF2F98" w:rsidRPr="00E84222">
              <w:rPr>
                <w:rFonts w:ascii="Cambria Math" w:hAnsi="Cambria Math"/>
                <w:lang w:val="en-US" w:eastAsia="en-US"/>
              </w:rPr>
              <w:t xml:space="preserve"> is the i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ncentre of triangle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whose corresponding sides are </w:t>
            </w:r>
            <m:oMath>
              <m:r>
                <w:rPr>
                  <w:rFonts w:ascii="Cambria Math" w:hAnsi="Cambria Math"/>
                  <w:lang w:val="en-US" w:eastAsia="en-US"/>
                </w:rPr>
                <m:t>a,b,c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respectively.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+b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+c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always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(a+b+c)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BC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(a+b+c)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=2i+j-2k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b=i+j</m:t>
              </m:r>
            </m:oMath>
            <w:r w:rsidRPr="008D12E0">
              <w:rPr>
                <w:rFonts w:ascii="Cambria Math" w:hAnsi="Cambria Math"/>
              </w:rPr>
              <w:t xml:space="preserve">. If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8D12E0">
              <w:rPr>
                <w:rFonts w:ascii="Cambria Math" w:hAnsi="Cambria Math"/>
              </w:rPr>
              <w:t xml:space="preserve"> is a vector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Pr="008D12E0">
              <w:rPr>
                <w:rFonts w:ascii="Cambria Math" w:hAnsi="Cambria Math"/>
              </w:rPr>
              <w:t xml:space="preserve"> and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30°</m:t>
              </m:r>
            </m:oMath>
            <w:r w:rsidRPr="008D12E0">
              <w:rPr>
                <w:rFonts w:ascii="Cambria Math" w:hAnsi="Cambria Math"/>
              </w:rPr>
              <w:t>, then |(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)</w:t>
            </w:r>
            <m:oMath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|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2/3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3/2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84F47" w:rsidRPr="008D12E0" w:rsidRDefault="00584F47" w:rsidP="00AE494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vectors, then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8D12E0">
              <w:rPr>
                <w:rFonts w:ascii="Cambria Math" w:hAnsi="Cambria Math"/>
              </w:rPr>
              <w:t xml:space="preserve"> does not exceed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84F47" w:rsidRPr="008D12E0" w:rsidRDefault="00584F47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84F47" w:rsidRPr="008D12E0" w:rsidRDefault="00584F47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84F47" w:rsidRPr="008D12E0" w:rsidRDefault="00584F47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84F47" w:rsidRPr="008D12E0" w:rsidRDefault="00584F47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39742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the vector product of a constant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with a variable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in a fixed plane </w:t>
            </w:r>
            <m:oMath>
              <m:r>
                <w:rPr>
                  <w:rFonts w:ascii="Cambria Math" w:hAnsi="Cambria Math"/>
                </w:rPr>
                <m:t>OAB</m:t>
              </m:r>
            </m:oMath>
            <w:r w:rsidRPr="008D12E0">
              <w:rPr>
                <w:rFonts w:ascii="Cambria Math" w:hAnsi="Cambria Math"/>
              </w:rPr>
              <w:t xml:space="preserve"> be a constant vector, then the locus of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A straight line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OA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A308D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circle with centre </w:t>
            </w:r>
            <m:oMath>
              <m:r>
                <w:rPr>
                  <w:rFonts w:ascii="Cambria Math" w:hAnsi="Cambria Math"/>
                </w:rPr>
                <m:t>O</m:t>
              </m:r>
            </m:oMath>
            <w:r w:rsidRPr="008D12E0">
              <w:rPr>
                <w:rFonts w:ascii="Cambria Math" w:hAnsi="Cambria Math"/>
              </w:rPr>
              <w:t xml:space="preserve"> and radius equal to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OA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A straight line parallel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OA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points with position vectors </w:t>
            </w:r>
            <m:oMath>
              <m:r>
                <w:rPr>
                  <w:rFonts w:ascii="Cambria Math" w:hAnsi="Cambria Math"/>
                  <w:lang w:val="en-US" w:eastAsia="en-US"/>
                </w:rPr>
                <m:t>60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,40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-8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,a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-52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collinear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a=-40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a=40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a=20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B7DE5" w:rsidRPr="001F0E40" w:rsidRDefault="00A065BD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Two adjacent sides of a parallelogram </w:t>
            </w:r>
            <m:oMath>
              <m:r>
                <w:rPr>
                  <w:rFonts w:ascii="Cambria Math" w:hAnsi="Cambria Math"/>
                </w:rPr>
                <m:t>ABCD</m:t>
              </m:r>
            </m:oMath>
            <w:r>
              <w:rPr>
                <w:rFonts w:ascii="Cambria Math" w:eastAsiaTheme="minorEastAsia" w:hAnsi="Cambria Math"/>
              </w:rPr>
              <w:t xml:space="preserve"> are given by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AB</m:t>
                  </m:r>
                </m:e>
              </m:acc>
              <m:r>
                <w:rPr>
                  <w:rFonts w:ascii="Cambria Math" w:eastAsiaTheme="minorEastAsia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+10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+11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</w:t>
            </w:r>
            <w:r>
              <w:rPr>
                <w:rFonts w:ascii="Cambria Math" w:eastAsiaTheme="minorEastAsia" w:hAnsi="Cambria Math"/>
              </w:rPr>
              <w:br/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AD</m:t>
                  </m:r>
                </m:e>
              </m:acc>
              <m:r>
                <w:rPr>
                  <w:rFonts w:ascii="Cambria Math" w:eastAsiaTheme="minorEastAsia" w:hAnsi="Cambria Math"/>
                </w:rPr>
                <m:t>=-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. The side </w:t>
            </w:r>
            <m:oMath>
              <m:r>
                <w:rPr>
                  <w:rFonts w:ascii="Cambria Math" w:eastAsiaTheme="minorEastAsia" w:hAnsi="Cambria Math"/>
                </w:rPr>
                <m:t>AD</m:t>
              </m:r>
            </m:oMath>
            <w:r>
              <w:rPr>
                <w:rFonts w:ascii="Cambria Math" w:eastAsiaTheme="minorEastAsia" w:hAnsi="Cambria Math"/>
              </w:rPr>
              <w:t xml:space="preserve"> is rotated by an acute angle α in the plane of the parallelogram so that </w:t>
            </w:r>
            <m:oMath>
              <m:r>
                <w:rPr>
                  <w:rFonts w:ascii="Cambria Math" w:eastAsiaTheme="minorEastAsia" w:hAnsi="Cambria Math"/>
                </w:rPr>
                <m:t>AD</m:t>
              </m:r>
            </m:oMath>
            <w:r>
              <w:rPr>
                <w:rFonts w:ascii="Cambria Math" w:eastAsiaTheme="minorEastAsia" w:hAnsi="Cambria Math"/>
              </w:rPr>
              <w:t xml:space="preserve"> becomes </w:t>
            </w:r>
            <m:oMath>
              <m:r>
                <w:rPr>
                  <w:rFonts w:ascii="Cambria Math" w:eastAsiaTheme="minorEastAsia" w:hAnsi="Cambria Math"/>
                </w:rPr>
                <m:t>AD</m:t>
              </m:r>
              <m:r>
                <w:rPr>
                  <w:rFonts w:ascii="Cambria Math" w:eastAsiaTheme="minorEastAsia" w:hAnsi="Cambria Math"/>
                </w:rPr>
                <m:t>'</m:t>
              </m:r>
            </m:oMath>
            <w:r>
              <w:rPr>
                <w:rFonts w:ascii="Cambria Math" w:eastAsiaTheme="minorEastAsia" w:hAnsi="Cambria Math"/>
              </w:rPr>
              <w:t xml:space="preserve">. If </w:t>
            </w:r>
            <m:oMath>
              <m:r>
                <w:rPr>
                  <w:rFonts w:ascii="Cambria Math" w:eastAsiaTheme="minorEastAsia" w:hAnsi="Cambria Math"/>
                </w:rPr>
                <m:t>AD</m:t>
              </m:r>
              <m:r>
                <w:rPr>
                  <w:rFonts w:ascii="Cambria Math" w:eastAsiaTheme="minorEastAsia" w:hAnsi="Cambria Math"/>
                </w:rPr>
                <m:t>'</m:t>
              </m:r>
            </m:oMath>
            <w:r>
              <w:rPr>
                <w:rFonts w:ascii="Cambria Math" w:eastAsiaTheme="minorEastAsia" w:hAnsi="Cambria Math"/>
              </w:rPr>
              <w:t xml:space="preserve"> makes a right angle with the side </w:t>
            </w:r>
            <m:oMath>
              <m:r>
                <w:rPr>
                  <w:rFonts w:ascii="Cambria Math" w:eastAsiaTheme="minorEastAsia" w:hAnsi="Cambria Math"/>
                </w:rPr>
                <m:t>AB</m:t>
              </m:r>
            </m:oMath>
            <w:r>
              <w:rPr>
                <w:rFonts w:ascii="Cambria Math" w:eastAsiaTheme="minorEastAsia" w:hAnsi="Cambria Math"/>
              </w:rPr>
              <w:t>, then the cosine of the angle α is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B7DE5" w:rsidRPr="008E2464" w:rsidRDefault="00D051FF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9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B7DE5" w:rsidRDefault="00D051FF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17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B7DE5" w:rsidRDefault="00D051FF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9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B7DE5" w:rsidRDefault="00D051FF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E41FCF" w:rsidP="009421D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E617B2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 are three vectors of equal magnitude. The angle between each pair of vectors is </w:t>
            </w:r>
            <m:oMath>
              <m:r>
                <w:rPr>
                  <w:rFonts w:ascii="Cambria Math" w:hAnsi="Cambria Math"/>
                </w:rPr>
                <m:t>π/3</m:t>
              </m:r>
            </m:oMath>
            <w:r w:rsidR="00FC4A39" w:rsidRPr="008D12E0">
              <w:rPr>
                <w:rFonts w:ascii="Cambria Math" w:hAnsi="Cambria Math"/>
              </w:rPr>
              <w:t xml:space="preserve"> such that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</m:oMath>
            <w:r w:rsidR="00FC4A39" w:rsidRPr="008D12E0">
              <w:rPr>
                <w:rFonts w:ascii="Cambria Math" w:hAnsi="Cambria Math"/>
              </w:rPr>
              <w:t>. Then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>| is 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9421D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  <m:r>
                  <w:rPr>
                    <w:rFonts w:ascii="Cambria Math" w:hAnsi="Cambria Math"/>
                  </w:rPr>
                  <m:t>/3</m:t>
                </m:r>
              </m:oMath>
            </m:oMathPara>
            <w:bookmarkStart w:id="0" w:name="_GoBack"/>
            <w:bookmarkEnd w:id="0"/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D47A75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Value of 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>]is always</w:t>
            </w:r>
            <w:r w:rsidR="00495025" w:rsidRPr="008D12E0">
              <w:rPr>
                <w:rFonts w:ascii="Cambria Math" w:hAnsi="Cambria Math"/>
              </w:rPr>
              <w:t xml:space="preserve">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B571F1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495025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734F9D" w:rsidP="00734F9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non-zero vectors,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734F9D" w:rsidRPr="008D12E0">
              <w:rPr>
                <w:rFonts w:ascii="Cambria Math" w:hAnsi="Cambria Math" w:cs="Calibri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734F9D" w:rsidRPr="008D12E0">
              <w:rPr>
                <w:rFonts w:ascii="Cambria Math" w:hAnsi="Cambria Math" w:cs="Calibri"/>
              </w:rPr>
              <w:t xml:space="preserve"> can be coplanar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34F9D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734F9D" w:rsidRPr="008D12E0">
              <w:rPr>
                <w:rFonts w:ascii="Cambria Math" w:hAnsi="Cambria Math" w:cs="Calibri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734F9D" w:rsidRPr="008D12E0">
              <w:rPr>
                <w:rFonts w:ascii="Cambria Math" w:hAnsi="Cambria Math" w:cs="Calibri"/>
              </w:rPr>
              <w:t xml:space="preserve"> must be coplanar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734F9D" w:rsidRPr="008D12E0">
              <w:rPr>
                <w:rFonts w:ascii="Cambria Math" w:hAnsi="Cambria Math" w:cs="Calibri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734F9D" w:rsidRPr="008D12E0">
              <w:rPr>
                <w:rFonts w:ascii="Cambria Math" w:hAnsi="Cambria Math" w:cs="Calibri"/>
              </w:rPr>
              <w:t xml:space="preserve"> cannot be coplanar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734F9D" w:rsidP="00734F9D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C20C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two vectors,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∙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&lt;0</m:t>
              </m:r>
            </m:oMath>
            <w:r w:rsidRPr="008D12E0">
              <w:rPr>
                <w:rFonts w:ascii="Cambria Math" w:hAnsi="Cambria Math"/>
              </w:rPr>
              <w:t xml:space="preserve"> and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, then the angle between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C20C48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9C527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9C527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7π/4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9C527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π/4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9C527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3π/4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4A54F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position vectors of the vertices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4A54F3" w:rsidRPr="008D12E0">
              <w:rPr>
                <w:rFonts w:ascii="Cambria Math" w:hAnsi="Cambria Math"/>
              </w:rPr>
              <w:t>and</w:t>
            </w:r>
            <m:oMath>
              <m:r>
                <w:rPr>
                  <w:rFonts w:ascii="Cambria Math" w:hAnsi="Cambria Math"/>
                </w:rPr>
                <m:t xml:space="preserve"> C</m:t>
              </m:r>
            </m:oMath>
            <w:r w:rsidRPr="008D12E0">
              <w:rPr>
                <w:rFonts w:ascii="Cambria Math" w:hAnsi="Cambria Math"/>
              </w:rPr>
              <w:t xml:space="preserve"> of a triangle are three units vectors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respectively. A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4A54F3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=λ(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4A54F3" w:rsidRPr="008D12E0">
              <w:rPr>
                <w:rFonts w:ascii="Cambria Math" w:hAnsi="Cambria Math"/>
              </w:rPr>
              <w:t>T</w:t>
            </w:r>
            <w:r w:rsidRPr="008D12E0">
              <w:rPr>
                <w:rFonts w:ascii="Cambria Math" w:hAnsi="Cambria Math"/>
              </w:rPr>
              <w:t xml:space="preserve">hen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 is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Acute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Obtuse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B4082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)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2x)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2x)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func>
                </m:e>
              </m:func>
            </m:oMath>
            <w:r w:rsidRPr="008D12E0">
              <w:rPr>
                <w:rFonts w:ascii="Cambria Math" w:hAnsi="Cambria Math"/>
              </w:rPr>
              <w:t xml:space="preserve"> be two variable </w:t>
            </w:r>
            <w:r w:rsidR="00755558" w:rsidRPr="008D12E0">
              <w:rPr>
                <w:rFonts w:ascii="Cambria Math" w:hAnsi="Cambria Math"/>
              </w:rPr>
              <w:t xml:space="preserve">vectors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x∈R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(x)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(x)</m:t>
              </m:r>
            </m:oMath>
            <w:r w:rsidRPr="008D12E0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B4082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Collinear for unique value of </w:t>
            </w:r>
            <m:oMath>
              <m:r>
                <w:rPr>
                  <w:rFonts w:ascii="Cambria Math" w:hAnsi="Cambria Math" w:cs="Calibri"/>
                </w:rPr>
                <m:t>x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B40827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Perpendicular for infinite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B4082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Zero vectors for unique value of </w:t>
            </w:r>
            <m:oMath>
              <m:r>
                <w:rPr>
                  <w:rFonts w:ascii="Cambria Math" w:hAnsi="Cambria Math" w:cs="Calibri"/>
                </w:rPr>
                <m:t>x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B4782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satisfies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 to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B4782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λ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2λ-1</m:t>
                    </m:r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+λ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, λ∈R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B4782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λ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1-2λ</m:t>
                    </m:r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+λ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,λ∈R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B4782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λ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2λ+1</m:t>
                    </m:r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+λ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,λ∈R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B4782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λ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1+2λ</m:t>
                    </m:r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+λ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,λ∈R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9C5E1A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'=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c'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then the altitude of the parallelepiped formed by 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having base formed by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(where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'</m:t>
              </m:r>
            </m:oMath>
            <w:r w:rsidRPr="008D12E0">
              <w:rPr>
                <w:rFonts w:ascii="Cambria Math" w:hAnsi="Cambria Math"/>
              </w:rPr>
              <w:t xml:space="preserve"> is reciprocal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37450E" w:rsidRPr="008D12E0">
              <w:rPr>
                <w:rFonts w:ascii="Cambria Math" w:hAnsi="Cambria Math"/>
              </w:rPr>
              <w:t>, etc</w:t>
            </w:r>
            <w:r w:rsidRPr="008D12E0">
              <w:rPr>
                <w:rFonts w:ascii="Cambria Math" w:hAnsi="Cambria Math"/>
              </w:rPr>
              <w:t>)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9C5E1A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9C5E1A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1/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6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9C5E1A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1B00F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;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=14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laid off from one point.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which is being laid off from the same point dividing the angle between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equal halves and having the magnitude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e>
              </m:rad>
            </m:oMath>
            <w:r w:rsidR="009C2BE4" w:rsidRPr="00E84222">
              <w:rPr>
                <w:rFonts w:ascii="Cambria Math" w:hAnsi="Cambria Math"/>
                <w:lang w:val="en-US" w:eastAsia="en-US"/>
              </w:rPr>
              <w:t>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9C2BE4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A87928" w:rsidP="00BE0B32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=4</m:t>
              </m:r>
            </m:oMath>
            <w:r w:rsidRPr="008D12E0">
              <w:rPr>
                <w:rFonts w:ascii="Cambria Math" w:hAnsi="Cambria Math"/>
              </w:rPr>
              <w:t>.Then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A11A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A11A1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/>
                </m:sSup>
                <m:r>
                  <w:rPr>
                    <w:rFonts w:ascii="Cambria Math" w:hAnsi="Cambria Math" w:cs="Calibri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A11A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/>
                </m:sSup>
                <m:r>
                  <w:rPr>
                    <w:rFonts w:ascii="Cambria Math" w:hAnsi="Cambria Math" w:cs="Calibri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A11A1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/>
                </m:sSup>
                <m:r>
                  <w:rPr>
                    <w:rFonts w:ascii="Cambria Math" w:hAnsi="Cambria Math" w:cs="Calibr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E41FCF" w:rsidP="0039742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B342A7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are unit vectors such that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+3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=4</m:t>
              </m:r>
            </m:oMath>
            <w:r w:rsidR="00B342A7" w:rsidRPr="008D12E0">
              <w:rPr>
                <w:rFonts w:ascii="Cambria Math" w:hAnsi="Cambria Math"/>
              </w:rPr>
              <w:t>. A</w:t>
            </w:r>
            <w:r w:rsidR="00FC4A39" w:rsidRPr="008D12E0">
              <w:rPr>
                <w:rFonts w:ascii="Cambria Math" w:hAnsi="Cambria Math"/>
              </w:rPr>
              <w:t xml:space="preserve">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B342A7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</m:oMath>
            <w:r w:rsidR="00B342A7" w:rsidRPr="008D12E0">
              <w:rPr>
                <w:rFonts w:ascii="Cambria Math" w:hAnsi="Cambria Math"/>
              </w:rPr>
              <w:t>between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is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FC4A39" w:rsidRPr="008D12E0">
              <w:rPr>
                <w:rFonts w:ascii="Cambria Math" w:hAnsi="Cambria Math"/>
              </w:rPr>
              <w:t xml:space="preserve"> and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varies </w:t>
            </w:r>
            <m:oMath>
              <m:r>
                <w:rPr>
                  <w:rFonts w:ascii="Cambria Math" w:hAnsi="Cambria Math"/>
                </w:rPr>
                <m:t>[π/6,2π/3]</m:t>
              </m:r>
            </m:oMath>
            <w:r w:rsidR="00FC4A39" w:rsidRPr="008D12E0">
              <w:rPr>
                <w:rFonts w:ascii="Cambria Math" w:hAnsi="Cambria Math"/>
              </w:rPr>
              <w:t xml:space="preserve">. Then the maximum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func>
                </m:e>
              </m:func>
            </m:oMath>
            <w:r w:rsidR="00B342A7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39742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B342A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B342A7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are any two vectors of magnitudes 2 and 3, respectively, such that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/>
                </w:rPr>
                <m:t>=k,</m:t>
              </m:r>
            </m:oMath>
            <w:r w:rsidRPr="008D12E0">
              <w:rPr>
                <w:rFonts w:ascii="Cambria Math" w:hAnsi="Cambria Math"/>
              </w:rPr>
              <w:t xml:space="preserve"> then the maximum values of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8D12E0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13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39742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39742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6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13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39742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10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715F0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G</m:t>
              </m:r>
            </m:oMath>
            <w:r w:rsidRPr="008D12E0">
              <w:rPr>
                <w:rFonts w:ascii="Cambria Math" w:hAnsi="Cambria Math"/>
              </w:rPr>
              <w:t xml:space="preserve"> is the centroid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are the midpoints of sides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AC</m:t>
              </m:r>
            </m:oMath>
            <w:r w:rsidR="00B342A7" w:rsidRPr="008D12E0">
              <w:rPr>
                <w:rFonts w:ascii="Cambria Math" w:hAnsi="Cambria Math"/>
              </w:rPr>
              <w:t>, respectively.I</w:t>
            </w:r>
            <w:r w:rsidRPr="008D12E0">
              <w:rPr>
                <w:rFonts w:ascii="Cambria Math" w:hAnsi="Cambria Math"/>
              </w:rPr>
              <w:t xml:space="preserve">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be the area of quadrilateral </w:t>
            </w:r>
            <m:oMath>
              <m:r>
                <w:rPr>
                  <w:rFonts w:ascii="Cambria Math" w:hAnsi="Cambria Math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∆</m:t>
              </m:r>
            </m:oMath>
            <w:r w:rsidRPr="008D12E0">
              <w:rPr>
                <w:rFonts w:ascii="Cambria Math" w:hAnsi="Cambria Math"/>
              </w:rPr>
              <w:t xml:space="preserve"> be the area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, then </w:t>
            </w:r>
            <m:oMath>
              <m:r>
                <w:rPr>
                  <w:rFonts w:ascii="Cambria Math" w:hAnsi="Cambria Math"/>
                </w:rPr>
                <m:t>∆/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is equal to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15F0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715F0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85DC0" w:rsidRDefault="00F85DC0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The value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>
              <w:rPr>
                <w:rFonts w:ascii="Cambria Math" w:eastAsiaTheme="minorEastAsia" w:hAnsi="Cambria Math"/>
              </w:rPr>
              <w:t xml:space="preserve"> so that the volume of parallelopiped formed by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+a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+a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</w:t>
            </w:r>
          </w:p>
          <w:p w:rsidR="00F85DC0" w:rsidRPr="001F0E40" w:rsidRDefault="00F85DC0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becomes minimum is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85DC0" w:rsidRPr="008E2464" w:rsidRDefault="00F85DC0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85DC0" w:rsidRDefault="00F85DC0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85DC0" w:rsidRDefault="00F85DC0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1/</m:t>
                </m:r>
                <m:rad>
                  <m:radPr>
                    <m:degHide m:val="on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85DC0" w:rsidRDefault="00F85DC0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three unit vectors inclined to each other at an angle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 xml:space="preserve">, then the maximum value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64DD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64DD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DB4E5D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Four non-zero vectors will always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DB4E5D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Linearly dependent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DB4E5D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Linearly independent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DB4E5D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Either a or b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DB4E5D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8C4F10" w:rsidP="00E97C2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two unit vectors inclined at an angle </w:t>
            </w:r>
            <m:oMath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>then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8C4F10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-3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8C4F10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8C4F10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8C4F10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B342A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P</m:t>
              </m:r>
            </m:oMath>
            <w:r w:rsidRPr="008D12E0">
              <w:rPr>
                <w:rFonts w:ascii="Cambria Math" w:hAnsi="Cambria Math"/>
              </w:rPr>
              <w:t xml:space="preserve"> be a point interior to the acute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.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A+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B+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C</m:t>
              </m:r>
            </m:oMath>
            <w:r w:rsidRPr="008D12E0">
              <w:rPr>
                <w:rFonts w:ascii="Cambria Math" w:hAnsi="Cambria Math"/>
              </w:rPr>
              <w:t xml:space="preserve"> is a null v</w:t>
            </w:r>
            <w:r w:rsidR="00B342A7" w:rsidRPr="008D12E0">
              <w:rPr>
                <w:rFonts w:ascii="Cambria Math" w:hAnsi="Cambria Math"/>
              </w:rPr>
              <w:t>e</w:t>
            </w:r>
            <w:r w:rsidRPr="008D12E0">
              <w:rPr>
                <w:rFonts w:ascii="Cambria Math" w:hAnsi="Cambria Math"/>
              </w:rPr>
              <w:t xml:space="preserve">ctor then w.r.t.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, point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8D12E0">
              <w:rPr>
                <w:rFonts w:ascii="Cambria Math" w:hAnsi="Cambria Math"/>
              </w:rPr>
              <w:t xml:space="preserve"> is 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Centroid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B342A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Orthocent</w:t>
            </w:r>
            <w:r w:rsidR="00B342A7" w:rsidRPr="008D12E0">
              <w:rPr>
                <w:rFonts w:ascii="Cambria Math" w:hAnsi="Cambria Math"/>
              </w:rPr>
              <w:t>re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Incentre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Circumcentre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C15BA4" w:rsidP="00EE432E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 non-zero vector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/>
                </w:rPr>
                <m:t>=0,</m:t>
              </m:r>
            </m:oMath>
            <w:r w:rsidRPr="008D12E0"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15BA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C15BA4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C15BA4" w:rsidRPr="008D12E0">
              <w:rPr>
                <w:rFonts w:ascii="Cambria Math" w:hAnsi="Cambria Math" w:cs="Calibri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C15BA4" w:rsidRPr="008D12E0">
              <w:rPr>
                <w:rFonts w:ascii="Cambria Math" w:hAnsi="Cambria Math" w:cs="Calibri"/>
              </w:rPr>
              <w:t xml:space="preserve"> are coplanar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C15BA4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2A0656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=2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k</m:t>
                  </m:r>
                </m:e>
              </m:acc>
              <m:r>
                <w:rPr>
                  <w:rFonts w:ascii="Cambria Math" w:hAnsi="Cambria Math" w:cs="Calibri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c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</w:rPr>
                <m:t>+2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1+α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+β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1+α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+γ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1+α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1+β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×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α,β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γ</m:t>
              </m:r>
            </m:oMath>
            <w:r w:rsidRPr="008D12E0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2A0656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-2,-4-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2A0656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2,-4,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2A0656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-2,4,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2A0656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2,4, 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035F1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||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then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equal</w:t>
            </w:r>
            <w:r w:rsidR="00035F13" w:rsidRPr="008D12E0">
              <w:rPr>
                <w:rFonts w:ascii="Cambria Math" w:hAnsi="Cambria Math"/>
              </w:rPr>
              <w:t>s</w:t>
            </w:r>
            <w:r w:rsidRPr="008D12E0">
              <w:rPr>
                <w:rFonts w:ascii="Cambria Math" w:hAnsi="Cambria Math"/>
              </w:rPr>
              <w:t xml:space="preserve">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035F1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035F1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035F1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403F7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ac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408A5" w:rsidRPr="008D12E0" w:rsidRDefault="009421D5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Two vectors in space are equal only if they have equal component in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408A5" w:rsidRPr="008D12E0" w:rsidRDefault="009421D5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A given direction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408A5" w:rsidRPr="008D12E0" w:rsidRDefault="009421D5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Two given directions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408A5" w:rsidRPr="008D12E0" w:rsidRDefault="009421D5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Three given directions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408A5" w:rsidRPr="008D12E0" w:rsidRDefault="009421D5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In any arbitrary direction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A17B2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vector of magnitude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Pr="008D12E0">
              <w:rPr>
                <w:rFonts w:ascii="Cambria Math" w:hAnsi="Cambria Math"/>
              </w:rPr>
              <w:t>copla</w:t>
            </w:r>
            <w:r w:rsidR="00A17B2C" w:rsidRPr="008D12E0">
              <w:rPr>
                <w:rFonts w:ascii="Cambria Math" w:hAnsi="Cambria Math"/>
              </w:rPr>
              <w:t>n</w:t>
            </w:r>
            <w:r w:rsidRPr="008D12E0">
              <w:rPr>
                <w:rFonts w:ascii="Cambria Math" w:hAnsi="Cambria Math"/>
              </w:rPr>
              <w:t xml:space="preserve">ar with 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and perpendicular to the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>,is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715F0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+α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+β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linearly dependent vectors and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,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a=1, b=-1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a=1, b=±1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α=-1, β=±1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α=±1, β=1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two adjacent sides of a parallelogram, then the vector representing the altitude of the parallelogram which 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b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b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b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6E4D4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6E4D4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a)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8A15B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then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in terms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8A15B1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satisfying the equations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="008A15B1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=1</m:t>
              </m:r>
            </m:oMath>
            <w:r w:rsidRPr="008D12E0">
              <w:rPr>
                <w:rFonts w:ascii="Cambria Math" w:hAnsi="Cambria Math"/>
              </w:rPr>
              <w:t xml:space="preserve"> and 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]=1</m:t>
              </m:r>
            </m:oMath>
            <w:r w:rsidRPr="008D12E0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9C5E1A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/>
                    </m:sSup>
                  </m:den>
                </m:f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9C5E1A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/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02C30" w:rsidRPr="008D12E0" w:rsidRDefault="00802C3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Locus of the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P,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for which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OP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represents a vector with direction cosine </w:t>
            </w:r>
            <m:oMath>
              <m:r>
                <w:rPr>
                  <w:rFonts w:ascii="Cambria Math" w:hAnsi="Cambria Math"/>
                  <w:lang w:val="en-US" w:eastAsia="en-US"/>
                </w:rPr>
                <m:t>α=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  <w:r w:rsidR="00AF2F98" w:rsidRPr="00E84222">
              <w:rPr>
                <w:rFonts w:ascii="Cambria Math" w:hAnsi="Cambria Math"/>
                <w:lang w:val="en-US" w:eastAsia="en-US"/>
              </w:rPr>
              <w:t>(</w:t>
            </w:r>
            <m:oMath>
              <m:r>
                <w:rPr>
                  <w:rFonts w:ascii="Cambria Math" w:hAnsi="Cambria Math"/>
                  <w:lang w:val="en-US" w:eastAsia="en-US"/>
                </w:rPr>
                <m:t>'O'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origin)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 xml:space="preserve">A circle parallel to the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y-</m:t>
              </m:r>
              <m:r>
                <m:rPr>
                  <m:scr m:val="script"/>
                </m:rPr>
                <w:rPr>
                  <w:rFonts w:ascii="Cambria Math" w:hAnsi="Cambria Math" w:cs="Calibri"/>
                  <w:lang w:val="en-US" w:eastAsia="en-US"/>
                </w:rPr>
                <m:t>z</m:t>
              </m:r>
            </m:oMath>
            <w:r w:rsidRPr="00E84222">
              <w:rPr>
                <w:rFonts w:ascii="Cambria Math" w:hAnsi="Cambria Math" w:cs="Calibri"/>
                <w:lang w:val="en-US" w:eastAsia="en-US"/>
              </w:rPr>
              <w:t xml:space="preserve"> plane with centre on the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x</m:t>
              </m:r>
            </m:oMath>
            <w:r w:rsidRPr="00E84222">
              <w:rPr>
                <w:rFonts w:ascii="Cambria Math" w:hAnsi="Cambria Math" w:cs="Calibri"/>
                <w:lang w:val="en-US" w:eastAsia="en-US"/>
              </w:rPr>
              <w:t>- axis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 cone concentric with the positive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-axis having vertex at the origin and the slant height equal to the magnitude of the vector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 xml:space="preserve">A ray emanating from the origin and making an angle of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60°</m:t>
              </m:r>
            </m:oMath>
            <w:r w:rsidRPr="00E84222">
              <w:rPr>
                <w:rFonts w:ascii="Cambria Math" w:hAnsi="Cambria Math" w:cs="Calibri"/>
                <w:lang w:val="en-US" w:eastAsia="en-US"/>
              </w:rPr>
              <w:t xml:space="preserve"> with the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x</m:t>
              </m:r>
            </m:oMath>
            <w:r w:rsidRPr="00E84222">
              <w:rPr>
                <w:rFonts w:ascii="Cambria Math" w:hAnsi="Cambria Math" w:cs="Calibri"/>
                <w:lang w:val="en-US" w:eastAsia="en-US"/>
              </w:rPr>
              <w:t xml:space="preserve"> -axis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 disc parallel to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y-</m:t>
              </m:r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z</m:t>
              </m:r>
            </m:oMath>
            <w:r w:rsidR="00985B15" w:rsidRPr="00E84222">
              <w:rPr>
                <w:rFonts w:ascii="Cambria Math" w:hAnsi="Cambria Math"/>
                <w:lang w:val="en-US" w:eastAsia="en-US"/>
              </w:rPr>
              <w:t xml:space="preserve">plane with centre on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="00985B15" w:rsidRPr="00E84222">
              <w:rPr>
                <w:rFonts w:ascii="Cambria Math" w:hAnsi="Cambria Math"/>
                <w:lang w:val="en-US" w:eastAsia="en-US"/>
              </w:rPr>
              <w:t xml:space="preserve">-axis and radius equal to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OP</m:t>
                      </m:r>
                    </m:e>
                  </m:acc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60°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B780A" w:rsidRPr="001F0E40" w:rsidRDefault="00BB780A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P,Q,R</m:t>
              </m:r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r>
                <w:rPr>
                  <w:rFonts w:ascii="Cambria Math" w:eastAsiaTheme="minorEastAsia" w:hAnsi="Cambria Math"/>
                </w:rPr>
                <m:t>S</m:t>
              </m:r>
            </m:oMath>
            <w:r>
              <w:rPr>
                <w:rFonts w:ascii="Cambria Math" w:eastAsiaTheme="minorEastAsia" w:hAnsi="Cambria Math"/>
              </w:rPr>
              <w:t xml:space="preserve"> be the points on the plane with position vectors </w:t>
            </w:r>
            <m:oMath>
              <m:r>
                <w:rPr>
                  <w:rFonts w:ascii="Cambria Math" w:eastAsiaTheme="minorEastAsia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 xml:space="preserve"> ,4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eastAsiaTheme="minorEastAsia" w:hAnsi="Cambria Math"/>
                </w:rPr>
                <m:t>,3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r>
                <w:rPr>
                  <w:rFonts w:ascii="Cambria Math" w:eastAsiaTheme="minorEastAsia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respectively. The quadrilateral </w:t>
            </w:r>
            <m:oMath>
              <m:r>
                <w:rPr>
                  <w:rFonts w:ascii="Cambria Math" w:eastAsiaTheme="minorEastAsia" w:hAnsi="Cambria Math"/>
                </w:rPr>
                <m:t>PQRS</m:t>
              </m:r>
            </m:oMath>
            <w:r>
              <w:rPr>
                <w:rFonts w:ascii="Cambria Math" w:eastAsiaTheme="minorEastAsia" w:hAnsi="Cambria Math"/>
              </w:rPr>
              <w:t xml:space="preserve"> must be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BB780A" w:rsidRPr="008E2464" w:rsidRDefault="00BB780A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 xml:space="preserve">Parallelogram, which is neither a rhombus nor a rectangle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BB780A" w:rsidRDefault="00BB780A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Square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BB780A" w:rsidRDefault="00BB780A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 xml:space="preserve">Rectangle, but not a square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BB780A" w:rsidRDefault="00BB780A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Rhombus, but not a square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A7CB5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are three non-zero, non-coplanar vectors and </w:t>
            </w:r>
          </w:p>
          <w:p w:rsidR="00CA7CB5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      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  </m:t>
                </m:r>
              </m:oMath>
            </m:oMathPara>
          </w:p>
          <w:p w:rsidR="00CA7CB5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w:r w:rsidRPr="00AB1B66">
              <w:rPr>
                <w:rFonts w:ascii="Cambria Math" w:eastAsiaTheme="minorEastAsia" w:hAnsi="Cambria Math"/>
              </w:rPr>
              <w:t>And</w:t>
            </w:r>
          </w:p>
          <w:p w:rsidR="00CA7CB5" w:rsidRPr="00EE5582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CA7CB5" w:rsidRPr="00251CE5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,     </m:t>
                </m:r>
              </m:oMath>
            </m:oMathPara>
          </w:p>
          <w:p w:rsidR="00CA7CB5" w:rsidRPr="00EE5582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 </m:t>
                </m:r>
              </m:oMath>
            </m:oMathPara>
          </w:p>
          <w:p w:rsidR="00CA7CB5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  <w:p w:rsidR="00CA7CB5" w:rsidRPr="00EE5582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>Then, which of the following is a set of mutually orthogonal vectors?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A7CB5" w:rsidRPr="008E2464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 w:cs="Calibri"/>
                  </w:rPr>
                  <m:t xml:space="preserve"> 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A7CB5" w:rsidRDefault="00CA7CB5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A7CB5" w:rsidRDefault="00CA7CB5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A7CB5" w:rsidRDefault="00CA7CB5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85B15" w:rsidRPr="00E84222" w:rsidRDefault="00985B1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two non-collinear vectors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 triangle is a triangle with side length </w:t>
            </w:r>
            <m:oMath>
              <m:r>
                <w:rPr>
                  <w:rFonts w:ascii="Cambria Math" w:hAnsi="Cambria Math"/>
                  <w:lang w:val="en-US" w:eastAsia="en-US"/>
                </w:rPr>
                <m:t>a,b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satisfying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20a-15b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15b-12c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12c-20a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triangle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85B15" w:rsidRPr="00E84222" w:rsidRDefault="00985B1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An acute-angled triangle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85B15" w:rsidRPr="00E84222" w:rsidRDefault="00985B15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An obtuse-angled triangle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85B15" w:rsidRPr="00E84222" w:rsidRDefault="00985B1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A right-angled triangle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85B15" w:rsidRPr="00E84222" w:rsidRDefault="00985B15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An isosceles triangle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2F32B3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+b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+c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="00734F9D" w:rsidRPr="008D12E0">
              <w:rPr>
                <w:rFonts w:ascii="Cambria Math" w:hAnsi="Cambria Math"/>
              </w:rPr>
              <w:t xml:space="preserve"> and at least one of </w:t>
            </w:r>
            <m:oMath>
              <m:r>
                <w:rPr>
                  <w:rFonts w:ascii="Cambria Math" w:hAnsi="Cambria Math"/>
                </w:rPr>
                <m:t>a,b</m:t>
              </m:r>
            </m:oMath>
            <w:r w:rsidR="00734F9D"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="00734F9D" w:rsidRPr="008D12E0">
              <w:rPr>
                <w:rFonts w:ascii="Cambria Math" w:hAnsi="Cambria Math"/>
              </w:rPr>
              <w:t xml:space="preserve"> is non-zero, then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</m:oMath>
            <w:r w:rsidR="00734F9D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</m:oMath>
            <w:r w:rsidR="00734F9D" w:rsidRPr="008D12E0">
              <w:rPr>
                <w:rFonts w:ascii="Cambria Math" w:hAnsi="Cambria Math"/>
              </w:rPr>
              <w:t>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734F9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Parallel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734F9D" w:rsidP="00734F9D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Coplanar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734F9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Mutually perpendicular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734F9D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21779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non-zero constant vectors and the scalar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8D12E0">
              <w:rPr>
                <w:rFonts w:ascii="Cambria Math" w:hAnsi="Cambria Math"/>
              </w:rPr>
              <w:t xml:space="preserve"> is chosen such that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+b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is minimum</w:t>
            </w:r>
            <w:r w:rsidR="00EB46C3" w:rsidRPr="008D12E0">
              <w:rPr>
                <w:rFonts w:ascii="Cambria Math" w:hAnsi="Cambria Math"/>
              </w:rPr>
              <w:t>,</w:t>
            </w:r>
            <w:r w:rsidRPr="008D12E0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>|b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​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8D12E0">
              <w:rPr>
                <w:rFonts w:ascii="Cambria Math" w:hAnsi="Cambria Math"/>
              </w:rPr>
              <w:t>+|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+b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​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21779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1779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21779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3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 w:cs="Calibri"/>
                    </w:rPr>
                    <m:t>2</m:t>
                  </m:r>
                </m:sup>
              </m:sSup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1779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9C527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C20C48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C20C48" w:rsidRPr="008D12E0">
              <w:rPr>
                <w:rFonts w:ascii="Cambria Math" w:hAnsi="Cambria Math"/>
              </w:rPr>
              <w:t xml:space="preserve">are </w:t>
            </w:r>
            <w:r w:rsidRPr="008D12E0">
              <w:rPr>
                <w:rFonts w:ascii="Cambria Math" w:hAnsi="Cambria Math"/>
              </w:rPr>
              <w:t xml:space="preserve">three unit vectors, such that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also a unit vector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are angles between the vectors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C20C48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respectively, then among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All are acute angles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All are right angles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At least one is obtuse angle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6E4D4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 xml:space="preserve">, 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6E4D4F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 and the unit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inclined at an angle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 xml:space="preserve"> to both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6E4D4F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6E4D4F" w:rsidRPr="008D12E0">
              <w:rPr>
                <w:rFonts w:ascii="Cambria Math" w:hAnsi="Cambria Math"/>
              </w:rPr>
              <w:t>.I</w:t>
            </w:r>
            <w:r w:rsidRPr="008D12E0">
              <w:rPr>
                <w:rFonts w:ascii="Cambria Math" w:hAnsi="Cambria Math"/>
              </w:rPr>
              <w:t xml:space="preserve">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+n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m,n,p∈R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1F023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  <m:r>
                  <w:rPr>
                    <w:rFonts w:ascii="Cambria Math" w:hAnsi="Cambria Math" w:cs="Calibri"/>
                  </w:rPr>
                  <m:t>≤θ≤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  <m:r>
                  <w:rPr>
                    <w:rFonts w:ascii="Cambria Math" w:hAnsi="Cambria Math" w:cs="Calibri"/>
                  </w:rPr>
                  <m:t>≤θ≤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1F023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0≤θ≤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0≤θ≤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E41FCF" w:rsidP="001F023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are unit vectors and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|=4</m:t>
              </m:r>
            </m:oMath>
            <w:r w:rsidR="00FC4A39" w:rsidRPr="008D12E0">
              <w:rPr>
                <w:rFonts w:ascii="Cambria Math" w:hAnsi="Cambria Math"/>
              </w:rPr>
              <w:t xml:space="preserve">.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B342A7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/>
              </m:func>
              <m:r>
                <w:rPr>
                  <w:rFonts w:ascii="Cambria Math" w:hAnsi="Cambria Math"/>
                </w:rPr>
                <m:t>(1/4)</m:t>
              </m:r>
            </m:oMath>
            <w:r w:rsidR="00FC4A39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B342A7" w:rsidRPr="008D12E0">
              <w:rPr>
                <w:rFonts w:ascii="Cambria Math" w:hAnsi="Cambria Math"/>
              </w:rPr>
              <w:t>.T</w:t>
            </w:r>
            <w:r w:rsidR="00FC4A39" w:rsidRPr="008D12E0">
              <w:rPr>
                <w:rFonts w:ascii="Cambria Math" w:hAnsi="Cambria Math"/>
              </w:rPr>
              <w:t xml:space="preserve">he value of </w:t>
            </w:r>
            <m:oMath>
              <m:r>
                <w:rPr>
                  <w:rFonts w:ascii="Cambria Math" w:hAnsi="Cambria Math"/>
                </w:rPr>
                <m:t>λ</m:t>
              </m:r>
            </m:oMath>
            <w:r w:rsidR="00FC4A39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1F023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3,-4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1/4, 3/4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427F0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-3,4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427F0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-1/4</m:t>
              </m:r>
            </m:oMath>
            <w:r w:rsidRPr="008D12E0">
              <w:rPr>
                <w:rFonts w:ascii="Cambria Math" w:hAnsi="Cambria Math"/>
              </w:rPr>
              <w:t>, 3/4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11F1" w:rsidRPr="001F0E40" w:rsidRDefault="006E11F1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=1 </m:t>
              </m:r>
            </m:oMath>
            <w:r w:rsidRPr="00F05951">
              <w:rPr>
                <w:rFonts w:ascii="Cambria Math" w:eastAsiaTheme="minorEastAsia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>
              <w:rPr>
                <w:rFonts w:ascii="Cambria Math" w:eastAsiaTheme="minorEastAsia" w:hAnsi="Cambria Math"/>
              </w:rPr>
              <w:t xml:space="preserve"> then </w:t>
            </w:r>
            <m:oMath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is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11F1" w:rsidRPr="008E2464" w:rsidRDefault="006E11F1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11F1" w:rsidRDefault="006E11F1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11F1" w:rsidRDefault="006E11F1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11F1" w:rsidRDefault="006E11F1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A7465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The volume of a tet</w:t>
            </w:r>
            <w:r w:rsidR="00000CB3" w:rsidRPr="008D12E0">
              <w:rPr>
                <w:rFonts w:ascii="Cambria Math" w:hAnsi="Cambria Math"/>
              </w:rPr>
              <w:t>rahedron formed by the cotermin</w:t>
            </w:r>
            <w:r w:rsidRPr="008D12E0">
              <w:rPr>
                <w:rFonts w:ascii="Cambria Math" w:hAnsi="Cambria Math"/>
              </w:rPr>
              <w:t xml:space="preserve">us edges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000CB3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3. Then the volume of the parallelepiped formed by the conterminous edges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7465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7465D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7465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36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A7465D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9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E97C24" w:rsidP="00B4082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I</w:t>
            </w:r>
            <w:r w:rsidR="00802C30" w:rsidRPr="008D12E0">
              <w:rPr>
                <w:rFonts w:ascii="Cambria Math" w:hAnsi="Cambria Math"/>
              </w:rPr>
              <w:t xml:space="preserve">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802C30" w:rsidRPr="008D12E0">
              <w:rPr>
                <w:rFonts w:ascii="Cambria Math" w:hAnsi="Cambria Math"/>
              </w:rPr>
              <w:t xml:space="preserve"> are non-zero non-collinear vectors, then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802C30"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B4082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B40827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B4082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B40827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85B15" w:rsidRPr="00E84222" w:rsidRDefault="00985B1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two non-collinear vectors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a,b,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represent the sides of a </w:t>
            </w:r>
            <m:oMath>
              <m:r>
                <w:rPr>
                  <w:rFonts w:ascii="Cambria Math" w:hAnsi="Cambria Math"/>
                  <w:lang w:val="en-US" w:eastAsia="en-US"/>
                </w:rPr>
                <m:t>∆ABC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satisfying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a-b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b-c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c-a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∆ABC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(where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perpendicular to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y)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85B15" w:rsidRPr="00E84222" w:rsidRDefault="00985B1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An acute- angled triangle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85B15" w:rsidRPr="00E84222" w:rsidRDefault="00985B15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An obtuse-angled triangle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85B15" w:rsidRPr="00E84222" w:rsidRDefault="00985B1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A right-angled triangle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85B15" w:rsidRPr="00E84222" w:rsidRDefault="00985B15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A scalene triangle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C72857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[(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)]</m:t>
              </m:r>
            </m:oMath>
            <w:r w:rsidRPr="008D12E0">
              <w:rPr>
                <w:rFonts w:ascii="Cambria Math" w:hAnsi="Cambria Math"/>
              </w:rPr>
              <w:t xml:space="preserve">is equal to (where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non-zero non-coplanar vectors)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DE6168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DE6168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DE6168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DE6168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ABCD</m:t>
              </m:r>
            </m:oMath>
            <w:r w:rsidR="00692E93" w:rsidRPr="00E84222">
              <w:rPr>
                <w:rFonts w:ascii="Cambria Math" w:hAnsi="Cambria Math"/>
                <w:lang w:val="en-US" w:eastAsia="en-US"/>
              </w:rPr>
              <w:t xml:space="preserve"> a parallelogram,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</m:oMath>
            <w:r w:rsidR="00692E93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</m:oMath>
            <w:r w:rsidR="00692E93" w:rsidRPr="00E84222">
              <w:rPr>
                <w:rFonts w:ascii="Cambria Math" w:hAnsi="Cambria Math"/>
                <w:lang w:val="en-US" w:eastAsia="en-US"/>
              </w:rPr>
              <w:t xml:space="preserve"> are the midpoints of sides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BC</m:t>
              </m:r>
            </m:oMath>
            <w:r w:rsidR="00692E93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CD</m:t>
              </m:r>
            </m:oMath>
            <w:r w:rsidR="00692E93" w:rsidRPr="00E84222">
              <w:rPr>
                <w:rFonts w:ascii="Cambria Math" w:hAnsi="Cambria Math"/>
                <w:lang w:val="en-US" w:eastAsia="en-US"/>
              </w:rPr>
              <w:t xml:space="preserve">, respectively.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,λ</m:t>
              </m:r>
            </m:oMath>
            <w:r w:rsidR="00692E93" w:rsidRPr="00E84222">
              <w:rPr>
                <w:rFonts w:ascii="Cambria Math" w:hAnsi="Cambria Math"/>
                <w:lang w:val="en-US" w:eastAsia="en-US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692E93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692E93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035F1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in a right- angled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, the hypotenuse </w:t>
            </w:r>
            <m:oMath>
              <m:r>
                <w:rPr>
                  <w:rFonts w:ascii="Cambria Math" w:hAnsi="Cambria Math"/>
                </w:rPr>
                <m:t>AB=p</m:t>
              </m:r>
            </m:oMath>
            <w:r w:rsidRPr="008D12E0">
              <w:rPr>
                <w:rFonts w:ascii="Cambria Math" w:hAnsi="Cambria Math"/>
              </w:rPr>
              <w:t xml:space="preserve">,then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BC021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BC0211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BC021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8C4F10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orthogonal unit vectors, then for a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non-coplanar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E97C2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8C4F10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E97C2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8C4F10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non-coplanar unit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  <w:r w:rsidRPr="008D12E0">
              <w:rPr>
                <w:rFonts w:ascii="Cambria Math" w:hAnsi="Cambria Math"/>
              </w:rPr>
              <w:t xml:space="preserve">, then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jc w:val="both"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3</w:t>
            </w:r>
            <m:oMath>
              <m:r>
                <w:rPr>
                  <w:rFonts w:ascii="Cambria Math" w:hAnsi="Cambria Math" w:cs="Calibri"/>
                </w:rPr>
                <m:t>π/4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F1A03" w:rsidRDefault="00C7081B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The edges of a parallelopiped are unit length and are parallel to non-coplanar unit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such that </w:t>
            </w:r>
          </w:p>
          <w:p w:rsidR="00CF1A03" w:rsidRPr="002202BC" w:rsidRDefault="002C1D27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 Then, the volume of the parallelopiped is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F1A03" w:rsidRPr="002202BC" w:rsidRDefault="002C1D27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cu unit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F1A03" w:rsidRPr="002202BC" w:rsidRDefault="002C1D27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cu unit 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F1A03" w:rsidRPr="002202BC" w:rsidRDefault="002C1D27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ad>
                      <m:radPr>
                        <m:degHide m:val="on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 xml:space="preserve">cu unit 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F1A03" w:rsidRPr="002202BC" w:rsidRDefault="002C1D27" w:rsidP="009F6C2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cu unit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j;</m:t>
                  </m:r>
                </m:e>
              </m:acc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Then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satisfying the equations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C20C48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F01C4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F01C4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7F0C" w:rsidRPr="00E84222" w:rsidRDefault="00017F0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r>
                <w:rPr>
                  <w:rFonts w:ascii="Cambria Math" w:hAnsi="Cambria Math"/>
                  <w:lang w:val="en-US" w:eastAsia="en-US"/>
                </w:rPr>
                <m:t>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+7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+8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+7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the position vectors of the vertices </w:t>
            </w:r>
            <m:oMath>
              <m:r>
                <w:rPr>
                  <w:rFonts w:ascii="Cambria Math" w:hAnsi="Cambria Math"/>
                  <w:lang w:val="en-US" w:eastAsia="en-US"/>
                </w:rPr>
                <m:t>A,B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respectively, of triangle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 position vector of the point where the bisector of 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meets </w:t>
            </w:r>
            <m:oMath>
              <m:r>
                <w:rPr>
                  <w:rFonts w:ascii="Cambria Math" w:hAnsi="Cambria Math"/>
                  <w:lang w:val="en-US" w:eastAsia="en-US"/>
                </w:rPr>
                <m:t>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7F0C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(-6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7F0C" w:rsidRPr="00E84222" w:rsidRDefault="00CC52CA" w:rsidP="00CC52CA">
            <w:pPr>
              <w:spacing w:after="0"/>
              <w:contextualSpacing/>
              <w:tabs>
                <w:tab w:val="left" w:pos="1166"/>
              </w:tabs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7F0C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+13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+18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7F0C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(5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+12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Two adjacent sides of a parallelogram </w:t>
            </w:r>
            <m:oMath>
              <m:r>
                <w:rPr>
                  <w:rFonts w:ascii="Cambria Math" w:hAnsi="Cambria Math"/>
                </w:rPr>
                <m:t>ABCD</m:t>
              </m:r>
            </m:oMath>
            <w:r w:rsidRPr="008D12E0">
              <w:rPr>
                <w:rFonts w:ascii="Cambria Math" w:hAnsi="Cambria Math"/>
              </w:rPr>
              <w:t xml:space="preserve"> are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-5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C20C48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Then the value of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BD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20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5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C64DD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C64DD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24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5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C64DD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26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A308D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such that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=3</m:t>
              </m:r>
            </m:oMath>
            <w:r w:rsidRPr="008D12E0">
              <w:rPr>
                <w:rFonts w:ascii="Cambria Math" w:hAnsi="Cambria Math"/>
              </w:rPr>
              <w:t xml:space="preserve">. If the projection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along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 to that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along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perpendicular to each other, then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14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C20C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π/3</m:t>
              </m:r>
            </m:oMath>
            <w:r w:rsidRPr="008D12E0">
              <w:rPr>
                <w:rFonts w:ascii="Cambria Math" w:hAnsi="Cambria Math"/>
              </w:rPr>
              <w:t>, then the value of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E617B2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1/2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E41FCF" w:rsidP="00B571F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2F32B3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2F32B3" w:rsidRPr="008D12E0">
              <w:rPr>
                <w:rFonts w:ascii="Cambria Math" w:hAnsi="Cambria Math"/>
              </w:rPr>
              <w:t xml:space="preserve"> are unit vectors. Then for any arbitrary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/>
                </w:rPr>
                <m:t>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2F32B3" w:rsidRPr="008D12E0">
              <w:rPr>
                <w:rFonts w:ascii="Cambria Math" w:hAnsi="Cambria Math"/>
              </w:rPr>
              <w:t>is always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2F32B3" w:rsidP="002F32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F32B3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F32B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2F32B3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+3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=3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the equation of an ellipse in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x-y</m:t>
              </m:r>
            </m:oMath>
            <w:r w:rsidR="00AF2F98" w:rsidRPr="00E84222">
              <w:rPr>
                <w:rFonts w:ascii="Cambria Math" w:hAnsi="Cambria Math"/>
                <w:lang w:val="en-US" w:eastAsia="en-US"/>
              </w:rPr>
              <w:t xml:space="preserve"> plane.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two point</w:t>
            </w:r>
            <w:r w:rsidR="00AF2F98" w:rsidRPr="00E84222">
              <w:rPr>
                <w:rFonts w:ascii="Cambria Math" w:hAnsi="Cambria Math"/>
                <w:lang w:val="en-US" w:eastAsia="en-US"/>
              </w:rPr>
              <w:t>s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whose position vectors are </w:t>
            </w:r>
            <m:oMath>
              <m:r>
                <w:rPr>
                  <w:rFonts w:ascii="Cambria Math" w:hAnsi="Cambria Math"/>
                  <w:lang w:val="en-US" w:eastAsia="en-US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Then the position vector of a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on the ellipse such that </w:t>
            </w:r>
            <m:oMath>
              <m:r>
                <w:rPr>
                  <w:rFonts w:ascii="Cambria Math" w:hAnsi="Cambria Math"/>
                  <w:lang w:val="en-US" w:eastAsia="en-US"/>
                </w:rPr>
                <m:t>∠APB=π/4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±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±(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A3059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±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DDD" w:rsidRPr="00E84222" w:rsidRDefault="00FA3059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4A54F3" w:rsidP="00764D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Position vector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 rotated about origin by angle </w:t>
            </w:r>
            <m:oMath>
              <m:r>
                <w:rPr>
                  <w:rFonts w:ascii="Cambria Math" w:hAnsi="Cambria Math"/>
                </w:rPr>
                <m:t>135°</m:t>
              </m:r>
            </m:oMath>
            <w:r w:rsidR="00FC4A39" w:rsidRPr="008D12E0">
              <w:rPr>
                <w:rFonts w:ascii="Cambria Math" w:hAnsi="Cambria Math"/>
              </w:rPr>
              <w:t xml:space="preserve"> in such a way that the plane made by it bisects the angle between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</m:oMath>
            <w:r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>. Then its new position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764D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±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 w:cs="Calibri"/>
                  </w:rPr>
                  <m:t>±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4E6BE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 w:cs="Calibri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1B00F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so placed that the end point of one vector is the starting point of the next vector. Then the vector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15DDD" w:rsidRPr="00E84222" w:rsidRDefault="001B00F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Not coplanar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15DDD" w:rsidRPr="00E84222" w:rsidRDefault="001B00F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Coplanar but cannot from a triangle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15DDD" w:rsidRPr="00E84222" w:rsidRDefault="001B00F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Coplanar and from a triangle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15DDD" w:rsidRPr="00E84222" w:rsidRDefault="001B00F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Coplanar and can from a right-angled triangle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9421D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the three vectors having magnitudes 1,5 and 3, respectively, such that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2/3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3/5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3/4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02C30" w:rsidRPr="008D12E0" w:rsidRDefault="00802C30" w:rsidP="00E52A4B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4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=1,</m:t>
              </m:r>
            </m:oMath>
            <w:r w:rsidRPr="008D12E0">
              <w:rPr>
                <w:rFonts w:ascii="Cambria Math" w:hAnsi="Cambria Math"/>
              </w:rPr>
              <w:t xml:space="preserve">then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8A15B1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E41FCF" w:rsidP="00E52A4B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E52A4B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02C30" w:rsidRPr="008D12E0" w:rsidRDefault="00802C30" w:rsidP="00E52A4B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593972" w:rsidP="0059397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>. If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|=3,|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|=4</m:t>
              </m:r>
            </m:oMath>
            <w:r w:rsidRPr="008D12E0">
              <w:rPr>
                <w:rFonts w:ascii="Cambria Math" w:hAnsi="Cambria Math"/>
              </w:rPr>
              <w:t>and|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|=5</m:t>
              </m:r>
            </m:oMath>
            <w:r w:rsidRPr="008D12E0">
              <w:rPr>
                <w:rFonts w:ascii="Cambria Math" w:hAnsi="Cambria Math"/>
              </w:rPr>
              <w:t xml:space="preserve">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47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593972" w:rsidP="005939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593972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25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C239B2" w:rsidP="00C239B2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>where [.] denotes the greatest integer function. Then the vector</w:t>
            </w:r>
            <w:r w:rsidR="00EE432E" w:rsidRPr="008D12E0">
              <w:rPr>
                <w:rFonts w:ascii="Cambria Math" w:hAnsi="Cambria Math"/>
              </w:rPr>
              <w:t>s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,0&lt;t&lt;1,</m:t>
              </m:r>
            </m:oMath>
            <w:r w:rsidRPr="008D12E0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C239B2" w:rsidP="0085233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Parallel to each other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C4A39" w:rsidRPr="008D12E0" w:rsidRDefault="00852334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 w:cs="Calibri"/>
              </w:rPr>
              <w:t>perpendicular  to each other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852334" w:rsidP="00852334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Inclined at an angle </w:t>
            </w:r>
            <m:oMath>
              <m:func>
                <m:funcPr>
                  <m:ctrlPr>
                    <w:rPr>
                      <w:rFonts w:ascii="Cambria Math" w:hAnsi="Cambria Math" w:cs="Calibri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</w:rPr>
                        <m:t>cos</m:t>
                      </m:r>
                      <m:ctrlPr>
                        <w:rPr>
                          <w:rFonts w:ascii="Cambria Math" w:hAnsi="Cambria Math" w:cs="Calibri"/>
                        </w:rPr>
                      </m:ctrlPr>
                    </m:e>
                    <m:sup>
                      <m:r>
                        <w:rPr>
                          <w:rFonts w:ascii="Cambria Math" w:hAnsi="Cambria Math" w:cs="Calibri"/>
                        </w:rPr>
                        <m:t>-1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Calibri"/>
                            </w:rPr>
                            <m:t>7(1-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Calibri"/>
                            </w:rPr>
                            <m:t>)</m:t>
                          </m:r>
                        </m:e>
                      </m:rad>
                    </m:den>
                  </m:f>
                </m:e>
              </m:fun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C4A39" w:rsidRPr="008D12E0" w:rsidRDefault="00852334" w:rsidP="00852334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Inclined 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8+t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</m:e>
              </m:fun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620E0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two unit vectors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θ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angle between them, then the unit vector along the angular bisector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will be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(θ/2)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(θ/2)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</m:num>
                  <m:den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(θ/2)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620E0C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F861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In triangle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ABC,∠A=30°,H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orthocentre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midpoint of </w:t>
            </w:r>
            <m:oMath>
              <m:r>
                <w:rPr>
                  <w:rFonts w:ascii="Cambria Math" w:hAnsi="Cambria Math"/>
                  <w:lang w:val="en-US" w:eastAsia="en-US"/>
                </w:rPr>
                <m:t>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Segment </w:t>
            </w:r>
            <m:oMath>
              <m:r>
                <w:rPr>
                  <w:rFonts w:ascii="Cambria Math" w:hAnsi="Cambria Math"/>
                  <w:lang w:val="en-US" w:eastAsia="en-US"/>
                </w:rPr>
                <m:t>HD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produced to </w:t>
            </w:r>
            <m:oMath>
              <m:r>
                <w:rPr>
                  <w:rFonts w:ascii="Cambria Math" w:hAnsi="Cambria Math"/>
                  <w:lang w:val="en-US" w:eastAsia="en-US"/>
                </w:rPr>
                <m:t>T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such that </w:t>
            </w:r>
            <m:oMath>
              <m:r>
                <w:rPr>
                  <w:rFonts w:ascii="Cambria Math" w:hAnsi="Cambria Math"/>
                  <w:lang w:val="en-US" w:eastAsia="en-US"/>
                </w:rPr>
                <m:t>HD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=</w:t>
            </w:r>
            <m:oMath>
              <m:r>
                <w:rPr>
                  <w:rFonts w:ascii="Cambria Math" w:hAnsi="Cambria Math"/>
                  <w:lang w:val="en-US" w:eastAsia="en-US"/>
                </w:rPr>
                <m:t>DT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The length </w:t>
            </w:r>
            <m:oMath>
              <m:r>
                <w:rPr>
                  <w:rFonts w:ascii="Cambria Math" w:hAnsi="Cambria Math"/>
                  <w:lang w:val="en-US" w:eastAsia="en-US"/>
                </w:rPr>
                <m:t>AT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861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2BC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F861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3BC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DDD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BC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DDD" w:rsidRPr="00E84222" w:rsidRDefault="00F861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401B97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the sides of a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Δ</m:t>
              </m:r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the length of the medium through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14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18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29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01B97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5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7D3BFF" w:rsidRPr="00E84222" w:rsidRDefault="00A751B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If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|&lt;|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can lie in the interval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(-</m:t>
                </m:r>
                <m:f>
                  <m:fPr>
                    <m:type m:val="lin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2,</m:t>
                    </m:r>
                    <m:f>
                      <m:fPr>
                        <m:type m:val="lin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2)</m:t>
                        </m:r>
                      </m:den>
                    </m:f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(0,π)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D3BFF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,</m:t>
                    </m:r>
                    <m:f>
                      <m:fPr>
                        <m:type m:val="lin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D3BFF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(0, 2π)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734F9D" w:rsidP="00734F9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vector magnitude 10 along the normal to the curve </w:t>
            </w:r>
            <m:oMath>
              <m:r>
                <w:rPr>
                  <w:rFonts w:ascii="Cambria Math" w:hAnsi="Cambria Math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+8xy+2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-3=0</m:t>
              </m:r>
            </m:oMath>
            <w:r w:rsidRPr="008D12E0">
              <w:rPr>
                <w:rFonts w:ascii="Cambria Math" w:hAnsi="Cambria Math"/>
              </w:rPr>
              <w:t xml:space="preserve"> at its point </w:t>
            </w:r>
            <m:oMath>
              <m:r>
                <w:rPr>
                  <w:rFonts w:ascii="Cambria Math" w:hAnsi="Cambria Math"/>
                </w:rPr>
                <m:t>P(1,0)</m:t>
              </m:r>
            </m:oMath>
            <w:r w:rsidRPr="008D12E0">
              <w:rPr>
                <w:rFonts w:ascii="Cambria Math" w:hAnsi="Cambria Math"/>
              </w:rPr>
              <w:t xml:space="preserve"> 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734F9D" w:rsidP="00734F9D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734F9D" w:rsidP="00734F9D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-8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734F9D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734F9D" w:rsidP="00734F9D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8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C4A39" w:rsidRPr="008D12E0" w:rsidRDefault="00FC4A39" w:rsidP="004D651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unit vector orthogonal to vector </w:t>
            </w:r>
            <m:oMath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making equal angles with the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8D12E0">
              <w:rPr>
                <w:rFonts w:ascii="Cambria Math" w:hAnsi="Cambria Math"/>
              </w:rPr>
              <w:t xml:space="preserve">-and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="006E4D4F" w:rsidRPr="008D12E0">
              <w:rPr>
                <w:rFonts w:ascii="Cambria Math" w:hAnsi="Cambria Math"/>
              </w:rPr>
              <w:t>-axis</w:t>
            </w:r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4D651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±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</w:rPr>
                  <m:t>(2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4D651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±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C4A39" w:rsidRPr="008D12E0" w:rsidRDefault="00FC4A39" w:rsidP="004D651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±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</w:rPr>
                  <m:t>(2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C4A39" w:rsidRPr="008D12E0" w:rsidRDefault="00FC4A3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DDD" w:rsidRPr="00E84222" w:rsidRDefault="00FD1E3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us </w:t>
            </w:r>
            <w:r w:rsidR="001A2F51" w:rsidRPr="00E84222">
              <w:rPr>
                <w:rFonts w:ascii="Cambria Math" w:hAnsi="Cambria Math"/>
                <w:lang w:val="en-US" w:eastAsia="en-US"/>
              </w:rPr>
              <w:t xml:space="preserve">define 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the length of a vector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+b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+c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as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+|c|</m:t>
              </m:r>
            </m:oMath>
            <w:r w:rsidR="00A93D78" w:rsidRPr="00E84222">
              <w:rPr>
                <w:rFonts w:ascii="Cambria Math" w:hAnsi="Cambria Math"/>
                <w:lang w:val="en-US" w:eastAsia="en-US"/>
              </w:rPr>
              <w:t xml:space="preserve">. This definition coincides with the usual definition of length of a vector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+b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+c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="00A93D78" w:rsidRPr="00E84222">
              <w:rPr>
                <w:rFonts w:ascii="Cambria Math" w:hAnsi="Cambria Math"/>
                <w:lang w:val="en-US" w:eastAsia="en-US"/>
              </w:rPr>
              <w:t xml:space="preserve"> if any only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a=b=c=0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Any two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a,b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zero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A93D78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 xml:space="preserve">Any one of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 xml:space="preserve">a,b </m:t>
              </m:r>
              <m:r>
                <m:rPr>
                  <m:sty m:val="p"/>
                </m:rPr>
                <w:rPr>
                  <w:rFonts w:ascii="Cambria Math" w:hAnsi="Cambria Math" w:cs="Calibri"/>
                  <w:lang w:val="en-US" w:eastAsia="en-US"/>
                </w:rPr>
                <m:t>and</m:t>
              </m:r>
              <m:r>
                <w:rPr>
                  <w:rFonts w:ascii="Cambria Math" w:hAnsi="Cambria Math" w:cs="Calibri"/>
                  <w:lang w:val="en-US" w:eastAsia="en-US"/>
                </w:rPr>
                <m:t xml:space="preserve"> c</m:t>
              </m:r>
            </m:oMath>
            <w:r w:rsidRPr="00E84222">
              <w:rPr>
                <w:rFonts w:ascii="Cambria Math" w:hAnsi="Cambria Math" w:cs="Calibri"/>
                <w:lang w:val="en-US" w:eastAsia="en-US"/>
              </w:rPr>
              <w:t xml:space="preserve"> is zero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15DDD" w:rsidRPr="00E84222" w:rsidRDefault="00A93D78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a+b+c=0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a,b,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distinct non-negative numbers. If vectors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+a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+c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and </m:t>
              </m:r>
              <m:r>
                <w:rPr>
                  <w:rFonts w:ascii="Cambria Math" w:hAnsi="Cambria Math"/>
                  <w:lang w:val="en-US" w:eastAsia="en-US"/>
                </w:rPr>
                <m:t>c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+c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+b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coplanar,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 xml:space="preserve">The arithmetic mean of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 w:cs="Calibri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b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geometric mean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b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2194B" w:rsidRPr="00E84222" w:rsidRDefault="0002194B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 xml:space="preserve">The harmonic mean of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 w:cs="Calibri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b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02194B" w:rsidRPr="00E84222" w:rsidRDefault="0002194B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Equal to zero</w:t>
            </w:r>
          </w:p>
        </w:tc>
      </w:tr>
      <w:p w:rsidR="00F11D93" w:rsidRDefault="00F11D93" w:rsidP="00E52851">
        <w:pPr>              </w:pPr>
      </w:p>
      <w:p w:rsidR="00F95041" w:rsidRPr="00F95041" w:rsidRDefault="00F95041" w:rsidP="00F95041">
        <w:pPr>
          <w:autoSpaceDE w:val="0"/>
          <w:autoSpaceDN w:val="0"/>
          <w:adjustRightInd w:val="0"/>
          <w:jc w:val="center"/>
          <w:rPr>
            <w:rFonts w:ascii="Cambria Math" w:hAnsi="Cambria Math" w:cs="Calibri"/>
            <w:b/>
            <w:bCs/>
          </w:rPr>
        </w:pPr>
        <w:r w:rsidRPr="00F95041">
          <w:rPr>
            <w:rFonts w:ascii="Cambria Math" w:hAnsi="Cambria Math" w:cs="Calibri"/>
            <w:b/>
          </w:rPr>
          <w:t>Multiple Correct Answers Type</w:t>
        </w:r>
        <w:bCs/>
      </w:p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E7EDF" w:rsidRPr="008D12E0" w:rsidRDefault="008E7EDF" w:rsidP="0022406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α,-1,2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α/2</m:t>
                          </m:r>
                        </m:e>
                      </m:func>
                    </m:e>
                  </m:rad>
                </m:e>
              </m:fun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=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α,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α,-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α/2</m:t>
                                      </m:r>
                                    </m:e>
                                  </m:func>
                                </m:e>
                              </m:rad>
                            </m:den>
                          </m:f>
                        </m:e>
                      </m:func>
                    </m:e>
                  </m:func>
                </m:e>
              </m:d>
            </m:oMath>
            <w:r w:rsidRPr="008D12E0">
              <w:rPr>
                <w:rFonts w:ascii="Cambria Math" w:hAnsi="Cambria Math"/>
              </w:rPr>
              <w:t>are orthogonal and vector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=(1,3,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2α)</m:t>
                  </m:r>
                </m:e>
              </m:func>
            </m:oMath>
            <w:r w:rsidRPr="008D12E0">
              <w:rPr>
                <w:rFonts w:ascii="Cambria Math" w:hAnsi="Cambria Math"/>
              </w:rPr>
              <w:t xml:space="preserve"> makes an obtuse angle with the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 w:rsidRPr="008D12E0">
              <w:rPr>
                <w:rFonts w:ascii="Cambria Math" w:hAnsi="Cambria Math"/>
              </w:rPr>
              <w:t xml:space="preserve">-axis, then the value of </w:t>
            </w:r>
            <m:oMath>
              <m:r>
                <w:rPr>
                  <w:rFonts w:ascii="Cambria Math" w:hAnsi="Cambria Math"/>
                </w:rPr>
                <m:t>α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8E7EDF" w:rsidP="008E7ED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α=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4n+1</m:t>
                    </m:r>
                  </m:e>
                </m:d>
                <m:r>
                  <w:rPr>
                    <w:rFonts w:ascii="Cambria Math" w:hAnsi="Cambria Math" w:cs="Calibri"/>
                  </w:rPr>
                  <m:t>π+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tan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8E7EDF" w:rsidP="008E7ED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α=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4n+1</m:t>
                    </m:r>
                  </m:e>
                </m:d>
                <m:r>
                  <w:rPr>
                    <w:rFonts w:ascii="Cambria Math" w:hAnsi="Cambria Math" w:cs="Calibri"/>
                  </w:rPr>
                  <m:t>π-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tan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8E7EDF" w:rsidP="008E7ED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α=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4n+2</m:t>
                    </m:r>
                  </m:e>
                </m:d>
                <m:r>
                  <w:rPr>
                    <w:rFonts w:ascii="Cambria Math" w:hAnsi="Cambria Math" w:cs="Calibri"/>
                  </w:rPr>
                  <m:t>π+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tan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8E7EDF" w:rsidP="008E7ED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α=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4n+2</m:t>
                    </m:r>
                  </m:e>
                </m:d>
                <m:r>
                  <w:rPr>
                    <w:rFonts w:ascii="Cambria Math" w:hAnsi="Cambria Math" w:cs="Calibri"/>
                  </w:rPr>
                  <m:t>π-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tan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A8522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non-collinear, then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2338CC" w:rsidRPr="008D12E0" w:rsidRDefault="00A8522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A unit vector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A8522D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A8522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A8522D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E4D6A" w:rsidP="002A1DF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angles of a triangle, two of whose sides are represented by vectors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>where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 non-zero vectors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2A1DFC" w:rsidRPr="008D12E0">
              <w:rPr>
                <w:rFonts w:ascii="Cambria Math" w:hAnsi="Cambria Math"/>
              </w:rPr>
              <w:t xml:space="preserve"> is a unit vector</w:t>
            </w:r>
            <w:r w:rsidRPr="008D12E0">
              <w:rPr>
                <w:rFonts w:ascii="Cambria Math" w:hAnsi="Cambria Math"/>
              </w:rPr>
              <w:t xml:space="preserve"> in the direction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</m:oMath>
            <w:r w:rsidR="002A1DFC" w:rsidRPr="008D12E0">
              <w:rPr>
                <w:rFonts w:ascii="Cambria Math" w:hAnsi="Cambria Math"/>
              </w:rPr>
              <w:t>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E4D6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tan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 w:cs="Calibri"/>
                      </w:rPr>
                      <m:t>(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 w:cs="Calibri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E4D6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E4D6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cot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 w:cs="Calibri"/>
                      </w:rPr>
                      <m:t>(0)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E4D6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(1)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E41FCF" w:rsidP="00D0440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B007BA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B007BA" w:rsidRPr="008D12E0">
              <w:rPr>
                <w:rFonts w:ascii="Cambria Math" w:hAnsi="Cambria Math"/>
              </w:rPr>
              <w:t xml:space="preserve"> are two non-collinear unit vectors,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B007BA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</m:oMath>
            <w:r w:rsidR="00B007BA" w:rsidRPr="008D12E0">
              <w:rPr>
                <w:rFonts w:ascii="Cambria Math" w:hAnsi="Cambria Math"/>
              </w:rPr>
              <w:t>Then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="00B007BA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B007BA" w:rsidP="00B007B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D04409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D0440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+|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338CC" w:rsidRPr="008D12E0" w:rsidRDefault="00C15656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D04409" w:rsidP="00D0440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A,B,C </m:t>
              </m:r>
            </m:oMath>
            <w:r w:rsidR="009D7BDA"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="009D7BDA" w:rsidRPr="008D12E0">
              <w:rPr>
                <w:rFonts w:ascii="Cambria Math" w:hAnsi="Cambria Math"/>
              </w:rPr>
              <w:t xml:space="preserve"> are four points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=m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-6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BC</m:t>
                  </m:r>
                </m:e>
              </m:acc>
              <m:r>
                <w:rPr>
                  <w:rFonts w:ascii="Cambria Math" w:hAnsi="Cambria Math"/>
                </w:rPr>
                <m:t>=(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9D7BDA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CD</m:t>
                  </m:r>
                </m:e>
              </m:acc>
              <m:r>
                <w:rPr>
                  <w:rFonts w:ascii="Cambria Math" w:hAnsi="Cambria Math"/>
                </w:rPr>
                <m:t>=n(-6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+15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9D7BDA" w:rsidRPr="008D12E0">
              <w:rPr>
                <w:rFonts w:ascii="Cambria Math" w:hAnsi="Cambria Math"/>
              </w:rPr>
              <w:t xml:space="preserve">). If </w:t>
            </w:r>
            <m:oMath>
              <m:r>
                <w:rPr>
                  <w:rFonts w:ascii="Cambria Math" w:hAnsi="Cambria Math"/>
                </w:rPr>
                <m:t>CD</m:t>
              </m:r>
            </m:oMath>
            <w:r w:rsidR="009D7BDA" w:rsidRPr="008D12E0">
              <w:rPr>
                <w:rFonts w:ascii="Cambria Math" w:hAnsi="Cambria Math"/>
              </w:rPr>
              <w:t xml:space="preserve"> intersects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="009D7BDA" w:rsidRPr="008D12E0">
              <w:rPr>
                <w:rFonts w:ascii="Cambria Math" w:hAnsi="Cambria Math"/>
              </w:rPr>
              <w:t xml:space="preserve"> at some point </w:t>
            </w:r>
            <m:oMath>
              <m:r>
                <w:rPr>
                  <w:rFonts w:ascii="Cambria Math" w:hAnsi="Cambria Math"/>
                </w:rPr>
                <m:t>E</m:t>
              </m:r>
            </m:oMath>
            <w:r w:rsidR="009D7BDA" w:rsidRPr="008D12E0"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9D7BDA" w:rsidP="009D7BD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m≥1/2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65B28" w:rsidRPr="008D12E0" w:rsidRDefault="009D7BDA" w:rsidP="009D7BD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n≥1/3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D7BDA" w:rsidRPr="008D12E0" w:rsidRDefault="009D7BDA" w:rsidP="009D7BD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m=n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9D7BDA" w:rsidP="009D7BD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m&lt;n 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03243B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two non-collinear unit vectors.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>then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03243B" w:rsidP="0003243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03243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03243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+|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03243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E84222" w:rsidRDefault="00C3048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a triangle, the position vectors of whose are </w:t>
            </w:r>
            <m:oMath>
              <m:r>
                <w:rPr>
                  <w:rFonts w:ascii="Cambria Math" w:hAnsi="Cambria Math"/>
                  <w:lang w:val="en-US" w:eastAsia="en-US"/>
                </w:rPr>
                <m:t>7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+10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 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+6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+6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>-4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+9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+6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="00826C20" w:rsidRPr="00E84222">
              <w:rPr>
                <w:rFonts w:ascii="Cambria Math" w:hAnsi="Cambria Math"/>
                <w:lang w:val="en-US" w:eastAsia="en-US"/>
              </w:rPr>
              <w:t xml:space="preserve">. Then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Δ</m:t>
              </m:r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="00826C20"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C75BCC" w:rsidRPr="00E84222" w:rsidRDefault="00826C2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Isosceles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C75BCC" w:rsidRPr="00E84222" w:rsidRDefault="00826C2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C75BCC" w:rsidRPr="00E84222" w:rsidRDefault="00826C2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Righ</w:t>
            </w:r>
            <w:r w:rsidR="008A6C78" w:rsidRPr="00E84222">
              <w:rPr>
                <w:rFonts w:ascii="Cambria Math" w:hAnsi="Cambria Math" w:cs="Calibri"/>
                <w:lang w:val="en-US" w:eastAsia="en-US"/>
              </w:rPr>
              <w:t>t</w:t>
            </w:r>
            <w:r w:rsidRPr="00E84222">
              <w:rPr>
                <w:rFonts w:ascii="Cambria Math" w:hAnsi="Cambria Math" w:cs="Calibri"/>
                <w:lang w:val="en-US" w:eastAsia="en-US"/>
              </w:rPr>
              <w:t xml:space="preserve"> angles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C75BCC" w:rsidRPr="00E84222" w:rsidRDefault="00826C2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E41FCF" w:rsidP="0052162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71296D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71296D" w:rsidRPr="008D12E0">
              <w:rPr>
                <w:rFonts w:ascii="Cambria Math" w:hAnsi="Cambria Math"/>
              </w:rPr>
              <w:t xml:space="preserve"> are non-collinear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=(4-2x-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y)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-1)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func>
            </m:oMath>
            <w:r w:rsidR="0071296D" w:rsidRPr="008D12E0">
              <w:rPr>
                <w:rFonts w:ascii="Cambria Math" w:hAnsi="Cambria Math"/>
              </w:rPr>
              <w:t xml:space="preserve"> and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)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521623" w:rsidRPr="008D12E0">
              <w:rPr>
                <w:rFonts w:ascii="Cambria Math" w:hAnsi="Cambria Math"/>
              </w:rPr>
              <w:t>.T</w:t>
            </w:r>
            <w:r w:rsidR="0071296D" w:rsidRPr="008D12E0">
              <w:rPr>
                <w:rFonts w:ascii="Cambria Math" w:hAnsi="Cambria Math"/>
              </w:rPr>
              <w:t>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71296D" w:rsidP="007129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x=1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71296D" w:rsidP="0071296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71296D" w:rsidP="007129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y=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4n+1</m:t>
                    </m:r>
                  </m:e>
                </m:d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, n∈I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71296D" w:rsidP="0071296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y=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2n+1</m:t>
                    </m:r>
                  </m:e>
                </m:d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, n∈I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4F654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non-zero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equally inclined to coplanar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then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+2|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+2|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+2|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|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9A093C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b/>
              </w:rPr>
            </w:pPr>
            <w:r w:rsidRPr="008D12E0">
              <w:rPr>
                <w:rFonts w:ascii="Cambria Math" w:hAnsi="Cambria Math"/>
              </w:rPr>
              <w:t xml:space="preserve">The number of vectors of unit length perpendicular to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=(1,1,0)</m:t>
              </m:r>
            </m:oMath>
            <w:r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=(0,1,1)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9A093C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One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9A093C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Two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9A093C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Three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25F2F" w:rsidRPr="008D12E0" w:rsidRDefault="009A093C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infinite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3769B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has the compounds </w:t>
            </w:r>
            <m:oMath>
              <m:r>
                <w:rPr>
                  <w:rFonts w:ascii="Cambria Math" w:hAnsi="Cambria Math"/>
                  <w:lang w:val="en-US" w:eastAsia="en-US"/>
                </w:rPr>
                <m:t>2p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1 w.r.t. a rectangular Cartesian system. This system is rotated through a certain angle about the origin in the counterclockwise sence. If, with respect to a new system,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has</w:t>
            </w:r>
            <w:r w:rsidR="007F09E6" w:rsidRPr="00E84222">
              <w:rPr>
                <w:rFonts w:ascii="Cambria Math" w:hAnsi="Cambria Math"/>
                <w:lang w:val="en-US" w:eastAsia="en-US"/>
              </w:rPr>
              <w:t xml:space="preserve"> components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 w:eastAsia="en-US"/>
                </w:rPr>
                <m:t>(p+1)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I,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-1/3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3769B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3769B3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657340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a unit vector satisfying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</m:oMath>
            <w:r w:rsidRPr="008D12E0">
              <w:rPr>
                <w:rFonts w:ascii="Cambria Math" w:hAnsi="Cambria Math"/>
              </w:rPr>
              <w:t>where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|=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  <w:r w:rsidRPr="008D12E0">
              <w:rPr>
                <w:rFonts w:ascii="Cambria Math" w:hAnsi="Cambria Math"/>
              </w:rPr>
              <w:t>and|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.</m:t>
              </m:r>
            </m:oMath>
            <w:r w:rsidRPr="008D12E0"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657340">
            <w:pPr>
              <w:spacing w:after="0"/>
              <w:contextualSpacing/>
              <w:tabs>
                <w:tab w:val="left" w:pos="1184"/>
              </w:tabs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65734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65734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(-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C3048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In a four dimensional space where unit vectors along the axes are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l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are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four non-zero vectors such that no vector can be expressed as linear combination of others and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λ-1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)+μ 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en-US"/>
                </w:rPr>
                <m:t>+γ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-2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+δ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e>
              </m:acc>
            </m:oMath>
            <w:r w:rsidR="008A6C78" w:rsidRPr="00E84222">
              <w:rPr>
                <w:rFonts w:ascii="Cambria Math" w:hAnsi="Cambria Math"/>
                <w:lang w:val="en-US" w:eastAsia="en-US"/>
              </w:rPr>
              <w:t>,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λ=1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μ=-2/3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γ=2/3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δ=1/3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F1C3E" w:rsidP="002F1C3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unit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inclined at an angle </w:t>
            </w:r>
            <m:oMath>
              <m:r>
                <w:rPr>
                  <w:rFonts w:ascii="Cambria Math" w:hAnsi="Cambria Math"/>
                </w:rPr>
                <m:t>2θ</m:t>
              </m:r>
            </m:oMath>
            <w:r w:rsidRPr="008D12E0">
              <w:rPr>
                <w:rFonts w:ascii="Cambria Math" w:hAnsi="Cambria Math"/>
              </w:rPr>
              <w:t xml:space="preserve">such that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&lt;1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0≤θ≤π,</m:t>
              </m:r>
            </m:oMath>
            <w:r w:rsidRPr="008D12E0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 xml:space="preserve"> lies in the interval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2F1C3E" w:rsidP="005D3CF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[0,</m:t>
                </m:r>
                <m:f>
                  <m:fPr>
                    <m:type m:val="lin"/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6</m:t>
                    </m:r>
                  </m:den>
                </m:f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5D3CF7" w:rsidP="005D3CF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,π]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1296D" w:rsidRPr="008D12E0" w:rsidRDefault="0071296D" w:rsidP="007129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[</m:t>
                </m:r>
                <m:f>
                  <m:fPr>
                    <m:type m:val="lin"/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6</m:t>
                    </m:r>
                  </m:den>
                </m:f>
                <m:r>
                  <w:rPr>
                    <w:rFonts w:ascii="Cambria Math" w:hAnsi="Cambria Math" w:cs="Calibri"/>
                  </w:rPr>
                  <m:t>,</m:t>
                </m:r>
                <m:f>
                  <m:fPr>
                    <m:type m:val="lin"/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71296D" w:rsidP="0071296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94780" w:rsidRPr="00A32310" w:rsidRDefault="00094780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=x 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+5</m:t>
              </m:r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 xml:space="preserve"> and 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m:rPr>
                  <m:scr m:val="script"/>
                </m:rPr>
                <w:rPr>
                  <w:rFonts w:ascii="Cambria Math" w:hAnsi="Cambria Math"/>
                </w:rPr>
                <m:t>-z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are collinear,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94780" w:rsidRPr="00A32310" w:rsidRDefault="00094780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x=1, y=-2 ,</m:t>
                </m:r>
                <m:r>
                  <m:rPr>
                    <m:scr m:val="script"/>
                  </m:rPr>
                  <w:rPr>
                    <w:rFonts w:ascii="Cambria Math" w:hAnsi="Cambria Math" w:cs="Calibri"/>
                  </w:rPr>
                  <m:t>z</m:t>
                </m:r>
                <m:r>
                  <w:rPr>
                    <w:rFonts w:ascii="Cambria Math" w:hAnsi="Cambria Math" w:cs="Calibri"/>
                  </w:rPr>
                  <m:t>=-5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94780" w:rsidRPr="00A32310" w:rsidRDefault="00094780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x=1/2, y=-4, </m:t>
                </m:r>
                <m:r>
                  <m:rPr>
                    <m:scr m:val="script"/>
                  </m:rPr>
                  <w:rPr>
                    <w:rFonts w:ascii="Cambria Math" w:hAnsi="Cambria Math" w:cs="Calibri"/>
                  </w:rPr>
                  <m:t>z</m:t>
                </m:r>
                <m:r>
                  <w:rPr>
                    <w:rFonts w:ascii="Cambria Math" w:hAnsi="Cambria Math" w:cs="Calibri"/>
                  </w:rPr>
                  <m:t>=-10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94780" w:rsidRPr="00A32310" w:rsidRDefault="00094780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 xml:space="preserve">x=-1/2,y=4, </m:t>
                </m:r>
                <m:r>
                  <m:rPr>
                    <m:scr m:val="script"/>
                  </m:rPr>
                  <w:rPr>
                    <w:rFonts w:ascii="Cambria Math" w:hAnsi="Cambria Math" w:cs="Calibri"/>
                  </w:rPr>
                  <m:t>z</m:t>
                </m:r>
                <m:r>
                  <w:rPr>
                    <w:rFonts w:ascii="Cambria Math" w:hAnsi="Cambria Math" w:cs="Calibri"/>
                  </w:rPr>
                  <m:t>=10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94780" w:rsidRPr="00A32310" w:rsidRDefault="00094780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x=-1, y=2 ,</m:t>
                </m:r>
                <m:r>
                  <m:rPr>
                    <m:scr m:val="script"/>
                  </m:rPr>
                  <w:rPr>
                    <w:rFonts w:ascii="Cambria Math" w:hAnsi="Cambria Math" w:cs="Calibri"/>
                  </w:rPr>
                  <m:t>z</m:t>
                </m:r>
                <m:r>
                  <w:rPr>
                    <w:rFonts w:ascii="Cambria Math" w:hAnsi="Cambria Math" w:cs="Calibri"/>
                  </w:rPr>
                  <m:t>=5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70AC" w:rsidRPr="00A32310" w:rsidRDefault="004D70AC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are three non-coplanar vectors such that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0A4E38">
              <w:rPr>
                <w:rFonts w:ascii="Cambria Math" w:hAnsi="Cambria Math"/>
              </w:rPr>
              <w:t>,</w:t>
            </w:r>
            <w:r>
              <w:rPr>
                <w:rFonts w:ascii="Cambria Math" w:hAnsi="Cambria Math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 xml:space="preserve">, 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-3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+4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 xml:space="preserve"> is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70AC" w:rsidRPr="00A32310" w:rsidRDefault="004D70AC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</w:rPr>
                  <m:t>=7/2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70AC" w:rsidRPr="00A32310" w:rsidRDefault="004D70AC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70AC" w:rsidRPr="00A32310" w:rsidRDefault="004D70AC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Calibri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Calibri"/>
                  </w:rPr>
                  <m:t>=4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70AC" w:rsidRPr="00A32310" w:rsidRDefault="004D70AC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Calibri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362114" w:rsidP="0036211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two vectors and angle between them is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DE779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DE779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/>
              </m:sSup>
              <m:r>
                <w:rPr>
                  <w:rFonts w:ascii="Cambria Math" w:hAnsi="Cambria Math" w:cs="Calibri"/>
                </w:rPr>
                <m:t>=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</m:oMath>
            <w:r w:rsidR="00DE779A" w:rsidRPr="008D12E0">
              <w:rPr>
                <w:rFonts w:ascii="Cambria Math" w:hAnsi="Cambria Math"/>
              </w:rPr>
              <w:t xml:space="preserve"> if</w:t>
            </w:r>
            <m:oMath>
              <m:r>
                <w:rPr>
                  <w:rFonts w:ascii="Cambria Math" w:hAnsi="Cambria Math"/>
                </w:rPr>
                <m:t>θ=π/4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DE779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b</m:t>
                      </m:r>
                    </m:e>
                  </m:acc>
                </m:e>
              </m:d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n</m:t>
                  </m:r>
                </m:e>
              </m:acc>
              <m:r>
                <w:rPr>
                  <w:rFonts w:ascii="Cambria Math" w:hAnsi="Cambria Math" w:cs="Calibri"/>
                </w:rPr>
                <m:t>,(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n</m:t>
                  </m:r>
                </m:e>
              </m:acc>
            </m:oMath>
            <w:r w:rsidR="00A335A8" w:rsidRPr="008D12E0">
              <w:rPr>
                <w:rFonts w:ascii="Cambria Math" w:hAnsi="Cambria Math" w:cs="Calibri"/>
              </w:rPr>
              <w:t xml:space="preserve"> is normal unit vector), if </w:t>
            </w:r>
            <m:oMath>
              <m:r>
                <w:rPr>
                  <w:rFonts w:ascii="Cambria Math" w:hAnsi="Cambria Math" w:cs="Calibri"/>
                </w:rPr>
                <m:t>θ=π/4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DE779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3769B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non-coplanar vectors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λ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 real number, then 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 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(2λ-1)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coplanar when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μ∈R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λ=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λ=0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3769B3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λ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30FBA" w:rsidRPr="008D12E0" w:rsidRDefault="00C3119B" w:rsidP="003E3E3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parallelogram is constructed on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</m:oMath>
            <w:r w:rsidR="003E3E35" w:rsidRPr="008D12E0">
              <w:rPr>
                <w:rFonts w:ascii="Cambria Math" w:hAnsi="Cambria Math"/>
              </w:rPr>
              <w:t xml:space="preserve"> if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</m:oMath>
            <w:r w:rsidR="003E3E35" w:rsidRPr="008D12E0">
              <w:rPr>
                <w:rFonts w:ascii="Cambria Math" w:hAnsi="Cambria Math"/>
              </w:rPr>
              <w:t xml:space="preserve">, and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</m:oMath>
            <w:r w:rsidR="003E3E35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</m:oMath>
            <w:r w:rsidR="003E3E35"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 w:rsidR="003E3E35" w:rsidRPr="008D12E0">
              <w:rPr>
                <w:rFonts w:ascii="Cambria Math" w:hAnsi="Cambria Math"/>
              </w:rPr>
              <w:t>, then the length of a diagonal of parallogram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30FBA" w:rsidRPr="008D12E0" w:rsidRDefault="003E3E35" w:rsidP="003E3E3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4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5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30FBA" w:rsidRPr="008D12E0" w:rsidRDefault="003E3E35" w:rsidP="003E3E3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30FBA" w:rsidRPr="008D12E0" w:rsidRDefault="003E3E35" w:rsidP="003E3E3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4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7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30FBA" w:rsidRPr="008D12E0" w:rsidRDefault="003E3E35" w:rsidP="00F30FB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E4D6A" w:rsidP="002E4D6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Vectors perpendicular to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in the plane of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2E4D6A" w:rsidP="002E4D6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2E4D6A" w:rsidP="002E4D6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2E4D6A" w:rsidP="002E4D6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1A486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vectors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x+1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x+2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x+3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x+4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+(x+5)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x+6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x+7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+(x+8)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coplanar if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1A486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-3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1A486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1A486C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2BA6" w:rsidRPr="00571AD4" w:rsidRDefault="00571D8E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/>
              </w:rPr>
            </w:pPr>
            <w:r w:rsidRPr="00571AD4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571AD4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571AD4">
              <w:rPr>
                <w:rFonts w:ascii="Cambria Math" w:hAnsi="Cambria Math"/>
              </w:rPr>
              <w:t xml:space="preserve"> then</w:t>
            </w:r>
          </w:p>
          <w:p w:rsidR="00571D8E" w:rsidRPr="00571AD4" w:rsidRDefault="00571D8E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w:r w:rsidRPr="00571AD4">
              <w:rPr>
                <w:rFonts w:ascii="Cambria Math" w:hAnsi="Cambria Math"/>
              </w:rPr>
              <w:t>(a)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571AD4">
              <w:rPr>
                <w:rFonts w:ascii="Cambria Math" w:hAnsi="Cambria Math" w:cs="Calibri"/>
              </w:rPr>
              <w:t xml:space="preserve"> are orthogonal in pairs and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=1</m:t>
              </m:r>
            </m:oMath>
          </w:p>
          <w:p w:rsidR="00571D8E" w:rsidRPr="00571AD4" w:rsidRDefault="00571D8E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w:r w:rsidRPr="00571AD4">
              <w:rPr>
                <w:rFonts w:ascii="Cambria Math" w:hAnsi="Cambria Math"/>
              </w:rPr>
              <w:t>(b)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571AD4">
              <w:rPr>
                <w:rFonts w:ascii="Cambria Math" w:hAnsi="Cambria Math" w:cs="Calibri"/>
              </w:rPr>
              <w:t xml:space="preserve"> are not orthogonal to each other</w:t>
            </w:r>
          </w:p>
          <w:p w:rsidR="00571D8E" w:rsidRPr="00571AD4" w:rsidRDefault="00571D8E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/>
              </w:rPr>
            </w:pPr>
            <w:r w:rsidRPr="00571AD4">
              <w:rPr>
                <w:rFonts w:ascii="Cambria Math" w:hAnsi="Cambria Math" w:cs="Calibri"/>
              </w:rPr>
              <w:t>(c)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571AD4">
              <w:rPr>
                <w:rFonts w:ascii="Cambria Math" w:hAnsi="Cambria Math"/>
              </w:rPr>
              <w:t xml:space="preserve"> are orthogonal in pairs but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|≠|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571D8E" w:rsidRPr="00571AD4" w:rsidRDefault="00571D8E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w:r w:rsidRPr="00571AD4">
              <w:rPr>
                <w:rFonts w:ascii="Cambria Math" w:hAnsi="Cambria Math"/>
              </w:rPr>
              <w:t>(d)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571AD4">
              <w:rPr>
                <w:rFonts w:ascii="Cambria Math" w:hAnsi="Cambria Math" w:cs="Calibri"/>
              </w:rPr>
              <w:t xml:space="preserve"> are orthogonal but </w:t>
            </w:r>
            <m:oMath>
              <m:r>
                <w:rPr>
                  <w:rFonts w:ascii="Cambria Math" w:hAnsi="Cambria Math" w:cs="Calibri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|≠1</m:t>
              </m:r>
            </m:oMath>
          </w:p>
          <w:p w:rsidR="00571D8E" w:rsidRPr="00571AD4" w:rsidRDefault="00571D8E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w:r w:rsidRPr="00571AD4">
              <w:rPr>
                <w:rFonts w:ascii="Cambria Math" w:hAnsi="Cambria Math" w:cs="Calibri"/>
              </w:rPr>
              <w:t>Or</w:t>
            </w:r>
          </w:p>
          <w:p w:rsidR="00571D8E" w:rsidRPr="00571AD4" w:rsidRDefault="00571D8E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/>
              </w:rPr>
            </w:pPr>
            <w:r w:rsidRPr="00571AD4">
              <w:rPr>
                <w:rFonts w:ascii="Cambria Math" w:hAnsi="Cambria Math" w:cs="Calibri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571AD4">
              <w:rPr>
                <w:rFonts w:ascii="Cambria Math" w:hAnsi="Cambria Math" w:cs="Calibri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2BA6" w:rsidRPr="00571AD4" w:rsidRDefault="00571AD4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=1,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2BA6" w:rsidRPr="00571AD4" w:rsidRDefault="00571AD4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=1,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2BA6" w:rsidRPr="00571AD4" w:rsidRDefault="00571AD4" w:rsidP="00571AD4">
            <w:pPr>
              <w:spacing w:after="0"/>
              <w:contextualSpacing/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=2,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=2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2BA6" w:rsidRPr="00571AD4" w:rsidRDefault="00571AD4" w:rsidP="00571AD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=1,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1032B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three non-coplanar vectors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a non-zero</w:t>
            </w:r>
            <w:r w:rsidR="00A55756" w:rsidRPr="008D12E0">
              <w:rPr>
                <w:rFonts w:ascii="Cambria Math" w:hAnsi="Cambria Math"/>
              </w:rPr>
              <w:t xml:space="preserve"> vector</w:t>
            </w:r>
            <w:r w:rsidRPr="008D12E0">
              <w:rPr>
                <w:rFonts w:ascii="Cambria Math" w:hAnsi="Cambria Math"/>
              </w:rPr>
              <w:t>, which is perpendicular to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).Now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y+2(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func>
                </m:e>
              </m:func>
            </m:oMath>
            <w:r w:rsidRPr="008D12E0">
              <w:rPr>
                <w:rFonts w:ascii="Cambria Math" w:hAnsi="Cambria Math"/>
              </w:rPr>
              <w:t>.Then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]</m:t>
                    </m:r>
                  </m:den>
                </m:f>
                <m:r>
                  <w:rPr>
                    <w:rFonts w:ascii="Cambria Math" w:hAnsi="Cambria Math" w:cs="Calibri"/>
                  </w:rPr>
                  <m:t>=2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1032B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=-2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1032BD" w:rsidP="001032B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Minimum value of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</w:rPr>
                <m:t>+</m:t>
              </m:r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libri"/>
                    </w:rPr>
                    <m:t>y</m:t>
                  </m:r>
                </m:e>
                <m:sup>
                  <m:r>
                    <w:rPr>
                      <w:rFonts w:ascii="Cambria Math" w:hAnsi="Cambria Math" w:cs="Calibri"/>
                    </w:rPr>
                    <m:t>2</m:t>
                  </m:r>
                </m:sup>
              </m:sSup>
            </m:oMath>
            <w:r w:rsidRPr="008D12E0">
              <w:rPr>
                <w:rFonts w:ascii="Cambria Math" w:hAnsi="Cambria Math" w:cs="Calibri"/>
              </w:rPr>
              <w:t xml:space="preserve">is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libri"/>
                    </w:rPr>
                    <m:t>π</m:t>
                  </m:r>
                </m:e>
                <m:sup>
                  <m:r>
                    <w:rPr>
                      <w:rFonts w:ascii="Cambria Math" w:hAnsi="Cambria Math" w:cs="Calibri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</w:rPr>
                <m:t>/4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1032BD" w:rsidP="001032B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Minimum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8D12E0">
              <w:rPr>
                <w:rFonts w:ascii="Cambria Math" w:hAnsi="Cambria Math"/>
              </w:rPr>
              <w:t xml:space="preserve">is </w:t>
            </w:r>
            <m:oMath>
              <m:r>
                <w:rPr>
                  <w:rFonts w:ascii="Cambria Math" w:hAnsi="Cambria Math"/>
                </w:rPr>
                <m:t>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/4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8831E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r>
                <w:rPr>
                  <w:rFonts w:ascii="Cambria Math" w:hAnsi="Cambria Math"/>
                  <w:lang w:val="en-US" w:eastAsia="en-US"/>
                </w:rPr>
                <m:t>A(-4, 0, 3)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B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14, 2, -5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,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then which one of the following points lie on the </w:t>
            </w:r>
            <w:r w:rsidR="00EA3FFA" w:rsidRPr="00E84222">
              <w:rPr>
                <w:rFonts w:ascii="Cambria Math" w:hAnsi="Cambria Math"/>
                <w:lang w:val="en-US" w:eastAsia="en-US"/>
              </w:rPr>
              <w:t>b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isector of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</m:oMath>
            <w:r w:rsidR="00EA3FFA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OB</m:t>
                  </m:r>
                </m:e>
              </m:acc>
            </m:oMath>
            <w:r w:rsidR="00EA3FFA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w:r w:rsidRPr="00E84222">
              <w:rPr>
                <w:rFonts w:ascii="Cambria Math" w:hAnsi="Cambria Math"/>
                <w:lang w:val="en-US" w:eastAsia="en-US"/>
              </w:rPr>
              <w:t>(</w:t>
            </w:r>
            <m:oMath>
              <m:r>
                <w:rPr>
                  <w:rFonts w:ascii="Cambria Math" w:hAnsi="Cambria Math"/>
                  <w:lang w:val="en-US" w:eastAsia="en-US"/>
                </w:rPr>
                <m:t>O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origin of reference)?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8831E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(2,</w:t>
            </w:r>
            <w:r w:rsidR="00EA3FFA" w:rsidRPr="00E84222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Pr="00E84222">
              <w:rPr>
                <w:rFonts w:ascii="Cambria Math" w:hAnsi="Cambria Math" w:cs="Calibri"/>
                <w:lang w:val="en-US" w:eastAsia="en-US"/>
              </w:rPr>
              <w:t>2,</w:t>
            </w:r>
            <w:r w:rsidR="00EA3FFA" w:rsidRPr="00E84222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Pr="00E84222">
              <w:rPr>
                <w:rFonts w:ascii="Cambria Math" w:hAnsi="Cambria Math" w:cs="Calibri"/>
                <w:lang w:val="en-US" w:eastAsia="en-US"/>
              </w:rPr>
              <w:t>4)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8831E5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(2, 11, 5)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(-3, -3, -6)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8831E5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(1, 1, 2)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E1030F" w:rsidRPr="008D12E0" w:rsidRDefault="00A730B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non-zero vectors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</m:oMath>
            <w:r w:rsidR="009B7B0D" w:rsidRPr="008D12E0">
              <w:rPr>
                <w:rFonts w:ascii="Cambria Math" w:hAnsi="Cambria Math"/>
              </w:rPr>
              <w:t>and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2338CC" w:rsidRPr="008D12E0" w:rsidRDefault="00A730B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are equal.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A730B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A730BD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A730BD" w:rsidRPr="008D12E0">
              <w:rPr>
                <w:rFonts w:ascii="Cambria Math" w:hAnsi="Cambria Math"/>
              </w:rPr>
              <w:t xml:space="preserve"> are orthogonal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A730BD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A730BD" w:rsidRPr="008D12E0">
              <w:rPr>
                <w:rFonts w:ascii="Cambria Math" w:hAnsi="Cambria Math"/>
              </w:rPr>
              <w:t xml:space="preserve"> are collinear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A730B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A730BD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A730BD" w:rsidRPr="008D12E0">
              <w:rPr>
                <w:rFonts w:ascii="Cambria Math" w:hAnsi="Cambria Math"/>
              </w:rPr>
              <w:t>are orthogonal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A730B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=λ(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A730BD" w:rsidRPr="008D12E0">
              <w:rPr>
                <w:rFonts w:ascii="Cambria Math" w:hAnsi="Cambria Math"/>
              </w:rPr>
              <w:t xml:space="preserve"> when </w:t>
            </w:r>
            <m:oMath>
              <m:r>
                <w:rPr>
                  <w:rFonts w:ascii="Cambria Math" w:hAnsi="Cambria Math"/>
                </w:rPr>
                <m:t>λ</m:t>
              </m:r>
            </m:oMath>
            <w:r w:rsidR="00A730BD" w:rsidRPr="008D12E0">
              <w:rPr>
                <w:rFonts w:ascii="Cambria Math" w:hAnsi="Cambria Math"/>
              </w:rPr>
              <w:t xml:space="preserve"> is a scalar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03243B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Which of the following expression are meaningful?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03243B" w:rsidP="0003243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)∙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03243B" w:rsidP="0003243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3769B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points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p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+q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+r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collinear,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p=1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r=0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q∈R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q≠1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521623"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316472" w:rsidRPr="008D12E0">
              <w:rPr>
                <w:rFonts w:ascii="Cambria Math" w:hAnsi="Cambria Math"/>
              </w:rPr>
              <w:t xml:space="preserve"> are two given vectors. With these vectors as adjacent sides, a parallelogram is constructed</w:t>
            </w:r>
            <w:r w:rsidR="00521623" w:rsidRPr="008D12E0">
              <w:rPr>
                <w:rFonts w:ascii="Cambria Math" w:hAnsi="Cambria Math"/>
              </w:rPr>
              <w:t>.</w:t>
            </w:r>
            <w:r w:rsidR="00316472" w:rsidRPr="008D12E0">
              <w:rPr>
                <w:rFonts w:ascii="Cambria Math" w:hAnsi="Cambria Math"/>
              </w:rPr>
              <w:t xml:space="preserve"> The vector which is the altitude of the parallelogram and which 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316472" w:rsidRPr="008D12E0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52162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52162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31647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665C5" w:rsidRPr="00E84222" w:rsidRDefault="008872A5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sides of a parallelogram are </w:t>
            </w:r>
            <m:oMath>
              <m:r>
                <w:rPr>
                  <w:rFonts w:ascii="Cambria Math" w:hAnsi="Cambria Math"/>
                  <w:lang w:val="en-US" w:eastAsia="en-US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. The unit vector parallel to one of the diagonals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7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7</m:t>
                    </m:r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69</m:t>
                        </m:r>
                      </m:e>
                    </m:rad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69</m:t>
                        </m:r>
                      </m:e>
                    </m:rad>
                  </m:den>
                </m:f>
                <m:r>
                  <w:rPr>
                    <w:rFonts w:ascii="Cambria Math" w:hAnsi="Cambria Math" w:cs="Calibri"/>
                    <w:lang w:val="en-US" w:eastAsia="en-US"/>
                  </w:rPr>
                  <m:t>(-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+8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110832" w:rsidP="0011083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(2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>)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325F2F" w:rsidRPr="008D12E0" w:rsidRDefault="0011083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a unit vector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325F2F" w:rsidRPr="008D12E0" w:rsidRDefault="00110832" w:rsidP="0011083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Makes an angle </w:t>
            </w:r>
            <m:oMath>
              <m:r>
                <w:rPr>
                  <w:rFonts w:ascii="Cambria Math" w:hAnsi="Cambria Math"/>
                </w:rPr>
                <m:t>π/3</m:t>
              </m:r>
            </m:oMath>
            <w:r w:rsidRPr="008D12E0">
              <w:rPr>
                <w:rFonts w:ascii="Cambria Math" w:hAnsi="Cambria Math"/>
              </w:rPr>
              <w:t xml:space="preserve"> with vector </w:t>
            </w:r>
            <m:oMath>
              <m:r>
                <w:rPr>
                  <w:rFonts w:ascii="Cambria Math" w:hAnsi="Cambria Math"/>
                </w:rPr>
                <m:t>(2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325F2F" w:rsidRPr="008D12E0" w:rsidRDefault="00110832" w:rsidP="0011083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Parallel to vector </w:t>
            </w:r>
            <m:oMath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den>
                  </m:f>
                  <m:acc>
                    <m:acc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k</m:t>
                      </m:r>
                    </m:e>
                  </m:acc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325F2F" w:rsidRPr="008D12E0" w:rsidRDefault="00110832" w:rsidP="0011083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Perpendicular to vector </w:t>
            </w:r>
            <m:oMath>
              <m:r>
                <w:rPr>
                  <w:rFonts w:ascii="Cambria Math" w:hAnsi="Cambria Math"/>
                </w:rPr>
                <m:t>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A335A8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two non-zero perpendicular vectors. A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satisfying the equation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A335A8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A335A8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A335A8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1032B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≠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1032B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1032B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1032B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1032B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6E3D32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three vectors. A vectors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whose projection 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of magnitude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2/3</m:t>
                  </m:r>
                </m:e>
              </m:rad>
            </m:oMath>
            <w:r w:rsidRPr="008D12E0">
              <w:rPr>
                <w:rFonts w:ascii="Cambria Math" w:hAnsi="Cambria Math"/>
              </w:rPr>
              <w:t>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6E3D32" w:rsidP="006E3D3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CB2DA1" w:rsidP="00CB2DA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CB2DA1" w:rsidP="00CB2DA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+5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CB2DA1" w:rsidP="00CB2DA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EB16C8" w:rsidP="00D0440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scalars </w:t>
            </w:r>
            <m:oMath>
              <m:r>
                <w:rPr>
                  <w:rFonts w:ascii="Cambria Math" w:hAnsi="Cambria Math"/>
                </w:rPr>
                <m:t>l</m:t>
              </m:r>
            </m:oMath>
            <w:r w:rsidRPr="008D12E0">
              <w:rPr>
                <w:rFonts w:ascii="Cambria Math" w:hAnsi="Cambria Math"/>
              </w:rPr>
              <w:t xml:space="preserve"> a</w:t>
            </w:r>
            <w:r w:rsidR="00D04409" w:rsidRPr="008D12E0">
              <w:rPr>
                <w:rFonts w:ascii="Cambria Math" w:hAnsi="Cambria Math"/>
              </w:rPr>
              <w:t>n</w:t>
            </w:r>
            <w:r w:rsidRPr="008D12E0">
              <w:rPr>
                <w:rFonts w:ascii="Cambria Math" w:hAnsi="Cambria Math"/>
              </w:rPr>
              <w:t xml:space="preserve">d </w:t>
            </w:r>
            <m:oMath>
              <m:r>
                <w:rPr>
                  <w:rFonts w:ascii="Cambria Math" w:hAnsi="Cambria Math"/>
                </w:rPr>
                <m:t>m</m:t>
              </m:r>
            </m:oMath>
            <w:r w:rsidRPr="008D12E0">
              <w:rPr>
                <w:rFonts w:ascii="Cambria Math" w:hAnsi="Cambria Math"/>
              </w:rPr>
              <w:t xml:space="preserve"> such that </w:t>
            </w:r>
            <m:oMath>
              <m:r>
                <w:rPr>
                  <w:rFonts w:ascii="Cambria Math" w:hAnsi="Cambria Math"/>
                </w:rPr>
                <m:t>l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given vectors, are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B16C8" w:rsidP="00EB16C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l=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</w:rPr>
                      <m:t>.(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B16C8" w:rsidP="00EB16C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l=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</w:rPr>
                      <m:t>.(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/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B16C8" w:rsidP="00EB16C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m=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</w:rPr>
                      <m:t>.(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B16C8" w:rsidP="00EB16C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m=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</w:rPr>
                      <m:t>.(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E4D6A" w:rsidP="002E4D6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equally inclined to three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three vectors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E1030F" w:rsidRPr="008D12E0">
              <w:rPr>
                <w:rFonts w:ascii="Cambria Math" w:hAnsi="Cambria Math"/>
              </w:rPr>
              <w:t xml:space="preserve">, respectively </w:t>
            </w:r>
            <w:r w:rsidRPr="008D12E0"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81450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81450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D90A1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D90A1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</m:oMath>
            <w:r w:rsidR="002E4D6A" w:rsidRPr="008D12E0">
              <w:rPr>
                <w:rFonts w:ascii="Cambria Math" w:hAnsi="Cambria Math"/>
              </w:rPr>
              <w:t xml:space="preserve">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+δ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="004F654C" w:rsidRPr="00E84222">
              <w:rPr>
                <w:rFonts w:ascii="Cambria Math" w:hAnsi="Cambria Math"/>
                <w:lang w:val="en-US" w:eastAsia="en-US"/>
              </w:rPr>
              <w:t xml:space="preserve"> are three coplanar unit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  <w:r w:rsidR="004F654C" w:rsidRPr="00E84222">
              <w:rPr>
                <w:rFonts w:ascii="Cambria Math" w:hAnsi="Cambria Math"/>
                <w:lang w:val="en-US" w:eastAsia="en-US"/>
              </w:rPr>
              <w:t xml:space="preserve">. If three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</m:acc>
            </m:oMath>
            <w:r w:rsidR="004F654C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w:r w:rsidR="00EA3FFA" w:rsidRPr="00E84222">
              <w:rPr>
                <w:rFonts w:ascii="Cambria Math" w:hAnsi="Cambria Math"/>
                <w:lang w:val="en-US" w:eastAsia="en-US"/>
              </w:rPr>
              <w:t xml:space="preserve">are </w:t>
            </w:r>
            <w:r w:rsidR="004F654C" w:rsidRPr="00E84222">
              <w:rPr>
                <w:rFonts w:ascii="Cambria Math" w:hAnsi="Cambria Math"/>
                <w:lang w:val="en-US" w:eastAsia="en-US"/>
              </w:rPr>
              <w:t xml:space="preserve">parallel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4F654C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="004F654C" w:rsidRPr="00E84222">
              <w:rPr>
                <w:rFonts w:ascii="Cambria Math" w:hAnsi="Cambria Math"/>
                <w:lang w:val="en-US" w:eastAsia="en-US"/>
              </w:rPr>
              <w:t xml:space="preserve">, respectively, and have integral but different magnitudes, then among the following options, </w:t>
            </w:r>
            <m:oMath>
              <m:r>
                <w:rPr>
                  <w:rFonts w:ascii="Cambria Math" w:hAnsi="Cambria Math"/>
                  <w:lang w:val="en-US" w:eastAsia="en-US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</m:t>
              </m:r>
            </m:oMath>
            <w:r w:rsidR="004F654C" w:rsidRPr="00E84222">
              <w:rPr>
                <w:rFonts w:ascii="Cambria Math" w:hAnsi="Cambria Math"/>
                <w:lang w:val="en-US" w:eastAsia="en-US"/>
              </w:rPr>
              <w:t xml:space="preserve"> can take a value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F654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F654C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F654C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1032BD" w:rsidP="001032B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three unit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,then </w:t>
            </w:r>
            <m:oMath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being non-parallel</w:t>
            </w:r>
            <w:r w:rsidR="00D04409" w:rsidRPr="008D12E0">
              <w:rPr>
                <w:rFonts w:ascii="Cambria Math" w:hAnsi="Cambria Math"/>
              </w:rPr>
              <w:t>)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1032B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 is </w:t>
            </w:r>
            <m:oMath>
              <m:f>
                <m:fPr>
                  <m:type m:val="lin"/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π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3</m:t>
                  </m:r>
                </m:den>
              </m:f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1032BD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1032B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 is </w:t>
            </w:r>
            <m:oMath>
              <m:f>
                <m:fPr>
                  <m:type m:val="lin"/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π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2</m:t>
                  </m:r>
                </m:den>
              </m:f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1032BD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E4D6A" w:rsidP="002E4D6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side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of an equilateral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 lying in the </w:t>
            </w:r>
            <m:oMath>
              <m:r>
                <w:rPr>
                  <w:rFonts w:ascii="Cambria Math" w:hAnsi="Cambria Math"/>
                </w:rPr>
                <m:t>x-y</m:t>
              </m:r>
            </m:oMath>
            <w:r w:rsidRPr="008D12E0">
              <w:rPr>
                <w:rFonts w:ascii="Cambria Math" w:hAnsi="Cambria Math"/>
              </w:rPr>
              <w:t xml:space="preserve"> plane is </w:t>
            </w:r>
            <m:oMath>
              <m:r>
                <w:rPr>
                  <w:rFonts w:ascii="Cambria Math" w:hAnsi="Cambria Math"/>
                </w:rPr>
                <m:t>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</m:oMath>
            <w:r w:rsidRPr="008D12E0">
              <w:rPr>
                <w:rFonts w:ascii="Cambria Math" w:hAnsi="Cambria Math"/>
              </w:rPr>
              <w:t>then side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CB</m:t>
                  </m:r>
                </m:e>
              </m:acc>
            </m:oMath>
            <w:r w:rsidRPr="008D12E0">
              <w:rPr>
                <w:rFonts w:ascii="Cambria Math" w:hAnsi="Cambria Math"/>
              </w:rPr>
              <w:t>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2E4D6A" w:rsidP="002E4D6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3</m:t>
                    </m:r>
                  </m:e>
                </m:ra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3</m:t>
                    </m:r>
                  </m:e>
                </m:ra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2E4D6A" w:rsidP="002E4D6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3</m:t>
                    </m:r>
                  </m:e>
                </m:ra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E4D6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3</m:t>
                    </m:r>
                  </m:e>
                </m:ra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F2F" w:rsidRPr="008D12E0" w:rsidRDefault="00CB2DA1" w:rsidP="00CB2DA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For three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which of the following expression is not equal to any of the remaining three?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CB2DA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CB2DA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A6034F" w:rsidP="0084071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vectors forming right-hand tried. 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oMath>
            <w:r w:rsidR="00B474EE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oMath>
            <w:r w:rsidR="00B474EE" w:rsidRPr="008D12E0">
              <w:rPr>
                <w:rFonts w:ascii="Cambria Math" w:hAnsi="Cambria Math"/>
              </w:rPr>
              <w:t>.</w:t>
            </w:r>
            <w:r w:rsidR="00840718" w:rsidRPr="008D12E0">
              <w:rPr>
                <w:rFonts w:ascii="Cambria Math" w:hAnsi="Cambria Math"/>
              </w:rPr>
              <w:t xml:space="preserve"> If </w:t>
            </w:r>
            <m:oMath>
              <m:r>
                <w:rPr>
                  <w:rFonts w:ascii="Cambria Math" w:hAnsi="Cambria Math"/>
                </w:rPr>
                <m:t>x∈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+</m:t>
                  </m:r>
                </m:sup>
              </m:sSup>
            </m:oMath>
            <w:r w:rsidR="00840718" w:rsidRPr="008D12E0"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840718" w:rsidP="0084071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r>
                <w:rPr>
                  <w:rFonts w:ascii="Cambria Math" w:hAnsi="Cambria Math" w:cs="Calibri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+</m:t>
              </m:r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]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x</m:t>
                  </m:r>
                </m:den>
              </m:f>
            </m:oMath>
            <w:r w:rsidRPr="008D12E0">
              <w:rPr>
                <w:rFonts w:ascii="Cambria Math" w:hAnsi="Cambria Math" w:cs="Calibri"/>
              </w:rPr>
              <w:t xml:space="preserve"> has least value 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84071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oMath>
            <w:r w:rsidR="00840718" w:rsidRPr="008D12E0">
              <w:rPr>
                <w:rFonts w:ascii="Cambria Math" w:hAnsi="Cambria Math"/>
              </w:rPr>
              <w:t xml:space="preserve">has least value </w:t>
            </w:r>
            <m:oMath>
              <m:r>
                <w:rPr>
                  <w:rFonts w:ascii="Cambria Math" w:hAnsi="Cambria Math"/>
                </w:rPr>
                <m:t>(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2/3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)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84071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&gt;0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2338CC" w:rsidRPr="008D12E0" w:rsidRDefault="00840718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9215A" w:rsidRPr="00A32310" w:rsidRDefault="0089215A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Let</w:t>
            </w:r>
            <w:r w:rsidRPr="00875E03">
              <w:rPr>
                <w:rFonts w:ascii="Cambria Math" w:hAnsi="Cambria Math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hAnsi="Cambria Math"/>
              </w:rPr>
              <w:t xml:space="preserve"> be three vectors. A vector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 xml:space="preserve"> and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 xml:space="preserve"> whose projection 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>
              <w:rPr>
                <w:rFonts w:ascii="Cambria Math" w:hAnsi="Cambria Math"/>
              </w:rPr>
              <w:t xml:space="preserve"> is of magnitude </w:t>
            </w:r>
            <m:oMath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(2/3)</m:t>
                  </m:r>
                </m:e>
              </m:rad>
            </m:oMath>
            <w:r>
              <w:rPr>
                <w:rFonts w:ascii="Cambria Math" w:hAnsi="Cambria Math"/>
              </w:rPr>
              <w:t>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9215A" w:rsidRPr="00B67790" w:rsidRDefault="0089215A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b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9215A" w:rsidRPr="00B67790" w:rsidRDefault="0089215A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9215A" w:rsidRPr="00B67790" w:rsidRDefault="0089215A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b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Calibri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9215A" w:rsidRPr="00B67790" w:rsidRDefault="0089215A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72861" w:rsidRPr="008D12E0" w:rsidRDefault="00872861" w:rsidP="00B319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non-coplanar and </w:t>
            </w:r>
            <m:oMath>
              <m:r>
                <w:rPr>
                  <w:rFonts w:ascii="Cambria Math" w:hAnsi="Cambria Math"/>
                </w:rPr>
                <m:t>l,m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8D12E0">
              <w:rPr>
                <w:rFonts w:ascii="Cambria Math" w:hAnsi="Cambria Math"/>
              </w:rPr>
              <w:t xml:space="preserve"> are distinct scalars, then </w:t>
            </w:r>
          </w:p>
          <w:p w:rsidR="00872861" w:rsidRPr="008D12E0" w:rsidRDefault="00872861" w:rsidP="00B319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[(l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+n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)(l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+n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)(l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+n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)]=0</m:t>
              </m:r>
            </m:oMath>
            <w:r w:rsidRPr="008D12E0">
              <w:rPr>
                <w:rFonts w:ascii="Cambria Math" w:hAnsi="Cambria Math"/>
              </w:rPr>
              <w:t xml:space="preserve"> implies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72861" w:rsidRPr="008D12E0" w:rsidRDefault="00872861" w:rsidP="00B319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l+m+n=0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72861" w:rsidRPr="008D12E0" w:rsidRDefault="00872861" w:rsidP="00B3196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Roots of the equation </w:t>
            </w:r>
            <m:oMath>
              <m:r>
                <w:rPr>
                  <w:rFonts w:ascii="Cambria Math" w:hAnsi="Cambria Math"/>
                </w:rPr>
                <m:t>l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+mx+n=0</m:t>
              </m:r>
            </m:oMath>
            <w:r w:rsidRPr="008D12E0">
              <w:rPr>
                <w:rFonts w:ascii="Cambria Math" w:hAnsi="Cambria Math"/>
              </w:rPr>
              <w:t xml:space="preserve"> are real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72861" w:rsidRPr="008D12E0" w:rsidRDefault="00E41FCF" w:rsidP="00B319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72861" w:rsidRPr="008D12E0" w:rsidRDefault="00E41FCF" w:rsidP="00B3196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=3lmn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F54DDA" w:rsidP="009B7B0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9B7B0D"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B662E3" w:rsidRPr="008D12E0">
              <w:rPr>
                <w:rFonts w:ascii="Cambria Math" w:hAnsi="Cambria Math"/>
              </w:rPr>
              <w:t xml:space="preserve"> are non zero vectors such that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|,</m:t>
              </m:r>
            </m:oMath>
            <w:r w:rsidR="00B662E3" w:rsidRPr="008D12E0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B662E3" w:rsidP="00B662E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.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.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B662E3" w:rsidP="009B7B0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Least value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</m:den>
              </m:f>
            </m:oMath>
            <w:r w:rsidRPr="008D12E0">
              <w:rPr>
                <w:rFonts w:ascii="Cambria Math" w:hAnsi="Cambria Math" w:cs="Calibri"/>
              </w:rPr>
              <w:t xml:space="preserve">is </w:t>
            </w:r>
            <m:oMath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</w:rPr>
                    <m:t>2</m:t>
                  </m:r>
                </m:e>
              </m:rad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B662E3" w:rsidP="009B7B0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Least value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+2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is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-1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72861" w:rsidRPr="008D12E0" w:rsidRDefault="00872861" w:rsidP="00B319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=a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+b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+c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  <m:r>
                <w:rPr>
                  <w:rFonts w:ascii="Cambria Math" w:hAnsi="Cambria Math"/>
                </w:rPr>
                <m:t>=b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+c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+a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  <m:r>
                <w:rPr>
                  <w:rFonts w:ascii="Cambria Math" w:hAnsi="Cambria Math"/>
                </w:rPr>
                <m:t>=c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+a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+b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three coplanar vectors with </w:t>
            </w:r>
            <m:oMath>
              <m:r>
                <w:rPr>
                  <w:rFonts w:ascii="Cambria Math" w:hAnsi="Cambria Math"/>
                </w:rPr>
                <m:t>a≠b</m:t>
              </m:r>
            </m:oMath>
            <w:r w:rsidRPr="008D12E0">
              <w:rPr>
                <w:rFonts w:ascii="Cambria Math" w:hAnsi="Cambria Math"/>
              </w:rPr>
              <w:t xml:space="preserve">,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72861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72861" w:rsidRPr="008D12E0" w:rsidRDefault="00E41FCF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72861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72861" w:rsidRPr="008D12E0" w:rsidRDefault="00872861" w:rsidP="002338C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4E2859" w:rsidP="00D0440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>, then which of the following may be true?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4E2859" w:rsidRPr="008D12E0">
              <w:rPr>
                <w:rFonts w:ascii="Cambria Math" w:hAnsi="Cambria Math" w:cs="Calibri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4E2859" w:rsidRPr="008D12E0">
              <w:rPr>
                <w:rFonts w:ascii="Cambria Math" w:hAnsi="Cambria Math" w:cs="Calibri"/>
              </w:rPr>
              <w:t xml:space="preserve"> are necessarily coplanar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4E2859" w:rsidRPr="008D12E0">
              <w:rPr>
                <w:rFonts w:ascii="Cambria Math" w:hAnsi="Cambria Math"/>
              </w:rPr>
              <w:t xml:space="preserve"> lies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4E2859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4E2859" w:rsidRPr="008D12E0">
              <w:rPr>
                <w:rFonts w:ascii="Cambria Math" w:hAnsi="Cambria Math" w:cs="Calibri"/>
              </w:rPr>
              <w:t xml:space="preserve">lies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4E2859" w:rsidRPr="008D12E0">
              <w:rPr>
                <w:rFonts w:ascii="Cambria Math" w:hAnsi="Cambria Math" w:cs="Calibri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4E2859" w:rsidRPr="008D12E0">
              <w:rPr>
                <w:rFonts w:ascii="Cambria Math" w:hAnsi="Cambria Math"/>
              </w:rPr>
              <w:t xml:space="preserve">lies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4E2859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60B01" w:rsidRPr="008D12E0" w:rsidRDefault="00260B01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+5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form a left-handed system,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60B01" w:rsidRPr="008D12E0" w:rsidRDefault="00260B01" w:rsidP="00B65B2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11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60B01" w:rsidRPr="008D12E0" w:rsidRDefault="00260B01" w:rsidP="00B65B2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-11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60B01" w:rsidRPr="008D12E0" w:rsidRDefault="00260B01" w:rsidP="00B65B2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11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60B01" w:rsidRPr="008D12E0" w:rsidRDefault="00260B01" w:rsidP="00B65B2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-11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E41FCF" w:rsidP="002A1DF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122537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122537" w:rsidRPr="008D12E0">
              <w:rPr>
                <w:rFonts w:ascii="Cambria Math" w:hAnsi="Cambria Math"/>
              </w:rPr>
              <w:t xml:space="preserve"> are unimodular and coplanar. A unit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B416A5" w:rsidRPr="008D12E0">
              <w:rPr>
                <w:rFonts w:ascii="Cambria Math" w:hAnsi="Cambria Math"/>
              </w:rPr>
              <w:t xml:space="preserve"> is perpendicular to the</w:t>
            </w:r>
            <w:r w:rsidR="002A1DFC" w:rsidRPr="008D12E0">
              <w:rPr>
                <w:rFonts w:ascii="Cambria Math" w:hAnsi="Cambria Math"/>
              </w:rPr>
              <w:t>m</w:t>
            </w:r>
            <w:r w:rsidR="00B416A5" w:rsidRPr="008D12E0">
              <w:rPr>
                <w:rFonts w:ascii="Cambria Math" w:hAnsi="Cambria Math"/>
              </w:rPr>
              <w:t xml:space="preserve">. If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B416A5" w:rsidRPr="008D12E0">
              <w:rPr>
                <w:rFonts w:ascii="Cambria Math" w:hAnsi="Cambria Math"/>
              </w:rPr>
              <w:t xml:space="preserve">, and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B416A5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B416A5"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30°</m:t>
              </m:r>
            </m:oMath>
            <w:r w:rsidR="00B416A5" w:rsidRPr="008D12E0">
              <w:rPr>
                <w:rFonts w:ascii="Cambria Math" w:hAnsi="Cambria Math"/>
              </w:rPr>
              <w:t xml:space="preserve">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B416A5"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B416A5" w:rsidP="00B416A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)/3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B416A5" w:rsidP="00B416A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B416A5" w:rsidP="00B416A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(2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)/3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B416A5" w:rsidP="00B416A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)/3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B6B92" w:rsidRPr="00A32310" w:rsidRDefault="003B6B92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 parallelogram is constructed on 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</m:oMath>
            <w:r>
              <w:rPr>
                <w:rFonts w:ascii="Cambria Math" w:hAnsi="Cambria Math"/>
              </w:rPr>
              <w:t xml:space="preserve"> and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</m:oMath>
            <w:r>
              <w:rPr>
                <w:rFonts w:ascii="Cambria Math" w:hAnsi="Cambria Math"/>
              </w:rPr>
              <w:t xml:space="preserve"> is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>
              <w:rPr>
                <w:rFonts w:ascii="Cambria Math" w:hAnsi="Cambria Math"/>
              </w:rPr>
              <w:t>, then the length of a diagonal of the parallelogram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B6B92" w:rsidRPr="00A32310" w:rsidRDefault="003B6B92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 xml:space="preserve">4 </m:t>
                </m:r>
                <m:rad>
                  <m:radPr>
                    <m:degHide m:val="on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5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B6B92" w:rsidRPr="00A32310" w:rsidRDefault="003B6B92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4 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B6B92" w:rsidRPr="00A32310" w:rsidRDefault="003B6B92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 xml:space="preserve">4 </m:t>
                </m:r>
                <m:rad>
                  <m:radPr>
                    <m:degHide m:val="on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7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B6B92" w:rsidRPr="00A32310" w:rsidRDefault="003B6B92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EB16C8" w:rsidP="00EB16C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  <w:r w:rsidRPr="008D12E0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EB16C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acc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EB16C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EB16C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acc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EB16C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</m:ac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F0147B" w:rsidP="009B7B0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satisfying the vector equation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=1,</m:t>
              </m:r>
            </m:oMath>
            <w:r w:rsidRPr="008D12E0">
              <w:rPr>
                <w:rFonts w:ascii="Cambria Math" w:hAnsi="Cambria Math"/>
              </w:rPr>
              <w:t xml:space="preserve">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9B7B0D" w:rsidRPr="008D12E0">
              <w:rPr>
                <w:rFonts w:ascii="Cambria Math" w:hAnsi="Cambria Math"/>
              </w:rPr>
              <w:t xml:space="preserve"> are given vectors,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E4D6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E4D6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E4D6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E41FCF" w:rsidP="00DE779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∈R-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oMath>
            <w:r w:rsidR="001836AA" w:rsidRPr="008D12E0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x=0</m:t>
                      </m:r>
                    </m:e>
                  </m:func>
                </m:e>
              </m:func>
            </m:oMath>
            <w:r w:rsidR="001836AA" w:rsidRPr="008D12E0">
              <w:rPr>
                <w:rFonts w:ascii="Cambria Math" w:hAnsi="Cambria Math"/>
              </w:rPr>
              <w:t xml:space="preserve">for all </w:t>
            </w:r>
            <m:oMath>
              <m:r>
                <w:rPr>
                  <w:rFonts w:ascii="Cambria Math" w:hAnsi="Cambria Math"/>
                </w:rPr>
                <m:t>x∈R,</m:t>
              </m:r>
            </m:oMath>
            <w:r w:rsidR="001836AA" w:rsidRPr="008D12E0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338CC" w:rsidRPr="008D12E0" w:rsidRDefault="001836AA" w:rsidP="001836A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Vector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=4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+2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 are perpendicular to each other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338CC" w:rsidRPr="008D12E0" w:rsidRDefault="001836AA" w:rsidP="001836A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parallel to each other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338CC" w:rsidRPr="008D12E0" w:rsidRDefault="001836AA" w:rsidP="001836A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If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is of length </w:t>
            </w:r>
            <m:oMath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</w:rPr>
                    <m:t>6</m:t>
                  </m:r>
                </m:e>
              </m:rad>
            </m:oMath>
            <w:r w:rsidRPr="008D12E0">
              <w:rPr>
                <w:rFonts w:ascii="Cambria Math" w:hAnsi="Cambria Math" w:cs="Calibri"/>
              </w:rPr>
              <w:t xml:space="preserve">units, then one of the ordered triplet </w:t>
            </w:r>
            <m:oMath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3</m:t>
                      </m:r>
                    </m:sub>
                  </m:sSub>
                </m:e>
              </m:d>
              <m:r>
                <w:rPr>
                  <w:rFonts w:ascii="Cambria Math" w:hAnsi="Cambria Math" w:cs="Calibri"/>
                </w:rPr>
                <m:t>=(1,-1,-2)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338CC" w:rsidRPr="008D12E0" w:rsidRDefault="001836AA" w:rsidP="001836A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+3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+6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=26,</m:t>
              </m:r>
            </m:oMath>
            <w:r w:rsidRPr="008D12E0">
              <w:rPr>
                <w:rFonts w:ascii="Cambria Math" w:hAnsi="Cambria Math"/>
              </w:rPr>
              <w:t xml:space="preserve">then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</m:oMath>
            <w:r w:rsidR="00DE779A" w:rsidRPr="008D12E0">
              <w:rPr>
                <w:rFonts w:ascii="Cambria Math" w:hAnsi="Cambria Math"/>
              </w:rPr>
              <w:t xml:space="preserve">is </w:t>
            </w:r>
            <m:oMath>
              <m:r>
                <w:rPr>
                  <w:rFonts w:ascii="Cambria Math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657340" w:rsidP="0065734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unequal unit vectors such that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then angle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 xml:space="preserve">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338CC" w:rsidRPr="008D12E0" w:rsidRDefault="00657340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type m:val="lin"/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657340" w:rsidP="0065734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3769B3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the resultant of three forces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=p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=6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="004F654C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=-5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="004F654C" w:rsidRPr="00E84222">
              <w:rPr>
                <w:rFonts w:ascii="Cambria Math" w:hAnsi="Cambria Math"/>
                <w:lang w:val="en-US" w:eastAsia="en-US"/>
              </w:rPr>
              <w:t xml:space="preserve"> acting on a particle has a magnitude equal to 5 units, then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="004F654C"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-6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-4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F654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626441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E678CD" w:rsidP="00E678C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in triangle </w:t>
            </w:r>
            <m:oMath>
              <m:r>
                <w:rPr>
                  <w:rFonts w:ascii="Cambria Math" w:hAnsi="Cambria Math"/>
                </w:rPr>
                <m:t xml:space="preserve">ABC,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</m:oMath>
            <w:r w:rsidRPr="008D12E0">
              <w:rPr>
                <w:rFonts w:ascii="Cambria Math" w:hAnsi="Cambria Math"/>
              </w:rPr>
              <w:t>, where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/>
              </w:rPr>
              <w:t>|</w:t>
            </w:r>
            <m:oMath>
              <m:r>
                <w:rPr>
                  <w:rFonts w:ascii="Cambria Math" w:hAnsi="Cambria Math"/>
                </w:rPr>
                <m:t>≠|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678CD" w:rsidP="00E678C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1+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 w:cs="Calibri"/>
                      </w:rPr>
                      <m:t>2A+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</w:rPr>
                          <m:t>2B+</m:t>
                        </m:r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2C=0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E678C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678CD" w:rsidP="00E678C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Projection of </w:t>
            </w:r>
            <m:oMath>
              <m:r>
                <w:rPr>
                  <w:rFonts w:ascii="Cambria Math" w:hAnsi="Cambria Math" w:cs="Calibri"/>
                </w:rPr>
                <m:t>AC</m:t>
              </m:r>
            </m:oMath>
            <w:r w:rsidRPr="008D12E0">
              <w:rPr>
                <w:rFonts w:ascii="Cambria Math" w:hAnsi="Cambria Math" w:cs="Calibri"/>
              </w:rPr>
              <w:t xml:space="preserve"> on </w:t>
            </w:r>
            <m:oMath>
              <m:r>
                <w:rPr>
                  <w:rFonts w:ascii="Cambria Math" w:hAnsi="Cambria Math" w:cs="Calibri"/>
                </w:rPr>
                <m:t>BC</m:t>
              </m:r>
            </m:oMath>
            <w:r w:rsidRPr="008D12E0">
              <w:rPr>
                <w:rFonts w:ascii="Cambria Math" w:hAnsi="Cambria Math" w:cs="Calibri"/>
              </w:rPr>
              <w:t xml:space="preserve"> is equal to </w:t>
            </w:r>
            <m:oMath>
              <m:r>
                <w:rPr>
                  <w:rFonts w:ascii="Cambria Math" w:hAnsi="Cambria Math" w:cs="Calibri"/>
                </w:rPr>
                <m:t>BC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678CD" w:rsidP="00E678C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Projection of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Pr="008D12E0">
              <w:rPr>
                <w:rFonts w:ascii="Cambria Math" w:hAnsi="Cambria Math"/>
              </w:rPr>
              <w:t xml:space="preserve"> on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Pr="008D12E0">
              <w:rPr>
                <w:rFonts w:ascii="Cambria Math" w:hAnsi="Cambria Math"/>
              </w:rPr>
              <w:t xml:space="preserve"> is equal to </w:t>
            </w:r>
            <m:oMath>
              <m:r>
                <w:rPr>
                  <w:rFonts w:ascii="Cambria Math" w:hAnsi="Cambria Math"/>
                </w:rPr>
                <m:t>AB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4F654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the vectors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from a triangle,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may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CC52CA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B416A5" w:rsidP="002A1DF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the</w:t>
            </w:r>
            <w:r w:rsidR="002A1DFC" w:rsidRPr="008D12E0">
              <w:rPr>
                <w:rFonts w:ascii="Cambria Math" w:hAnsi="Cambria Math"/>
              </w:rPr>
              <w:t>n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=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B416A5" w:rsidP="00B416A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B416A5" w:rsidP="00B416A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B416A5" w:rsidP="00B416A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3(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953ADA" w:rsidP="00953AD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Unit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perpendicular, and unit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inclined at an angle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 xml:space="preserve"> to both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=α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+β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+γ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953ADA" w:rsidP="00953AD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a=β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953AD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953AD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 w:cs="Calibri"/>
                      </w:rPr>
                      <m:t>2θ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953AD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169D" w:rsidRPr="008D12E0" w:rsidRDefault="00FF2CE3" w:rsidP="00FF2CE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6001B7" w:rsidRPr="008D12E0"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169D" w:rsidRPr="008D12E0" w:rsidRDefault="00E41FCF" w:rsidP="006001B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ctrlPr>
                      <w:rPr>
                        <w:rFonts w:ascii="Cambria Math" w:hAnsi="Cambria Math" w:cs="Calibri"/>
                        <w:i/>
                      </w:rPr>
                    </m:ctrlPr>
                  </m:e>
                </m:d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169D" w:rsidRPr="008D12E0" w:rsidRDefault="00E41FCF" w:rsidP="006001B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169D" w:rsidRPr="008D12E0" w:rsidRDefault="00E41FCF" w:rsidP="006001B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169D" w:rsidRPr="008D12E0" w:rsidRDefault="00E41FCF" w:rsidP="006001B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1266" w:rsidRPr="008D12E0" w:rsidRDefault="006E1266" w:rsidP="006E126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three non-zero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 unit vector perpendicular to both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If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  <m:oMath>
              <m:r>
                <w:rPr>
                  <w:rFonts w:ascii="Cambria Math" w:hAnsi="Cambria Math"/>
                </w:rPr>
                <m:t>π/6,</m:t>
              </m:r>
            </m:oMath>
            <w:r w:rsidRPr="008D12E0">
              <w:rPr>
                <w:rFonts w:ascii="Cambria Math" w:hAnsi="Cambria Math"/>
              </w:rPr>
              <w:t xml:space="preserve"> then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8D12E0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325F2F" w:rsidRPr="008D12E0" w:rsidRDefault="006E1266" w:rsidP="005C58D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325F2F" w:rsidRPr="008D12E0" w:rsidRDefault="006E1266" w:rsidP="005C58D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6E126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Calibri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Calibri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bSup>
                  </m:e>
                </m:d>
                <m:r>
                  <w:rPr>
                    <w:rFonts w:ascii="Cambria Math" w:hAnsi="Cambria Math" w:cs="Calibri"/>
                  </w:rPr>
                  <m:t>(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325F2F" w:rsidRPr="008D12E0" w:rsidRDefault="00E41FCF" w:rsidP="006E126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</w:rPr>
                  <m:t>(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07CA2" w:rsidRPr="00A32310" w:rsidRDefault="00B07CA2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vectors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x,x+1,x+2</m:t>
                  </m:r>
                </m:e>
              </m:d>
              <m:r>
                <w:rPr>
                  <w:rFonts w:ascii="Cambria Math" w:hAnsi="Cambria Math"/>
                </w:rPr>
                <m:t>,(x+3,x+4,x+5)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(x+6,x+7,x+8)</m:t>
              </m:r>
            </m:oMath>
            <w:r>
              <w:rPr>
                <w:rFonts w:ascii="Cambria Math" w:hAnsi="Cambria Math"/>
              </w:rPr>
              <w:t xml:space="preserve"> are coplanar for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07CA2" w:rsidRPr="00A32310" w:rsidRDefault="00B07CA2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 xml:space="preserve">All values of </w:t>
            </w:r>
            <m:oMath>
              <m:r>
                <w:rPr>
                  <w:rFonts w:ascii="Cambria Math" w:hAnsi="Cambria Math" w:cs="Calibri"/>
                </w:rPr>
                <m:t>x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07CA2" w:rsidRPr="00A32310" w:rsidRDefault="00B07CA2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x&lt;0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07CA2" w:rsidRPr="00A32310" w:rsidRDefault="00B07CA2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x&gt;0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07CA2" w:rsidRPr="00A32310" w:rsidRDefault="00B07CA2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E84222" w:rsidRDefault="004F654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vector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+x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rotated through an 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θ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doubled in magnitude. It now becomes </w:t>
            </w:r>
            <m:oMath>
              <m:r>
                <w:rPr>
                  <w:rFonts w:ascii="Cambria Math" w:hAnsi="Cambria Math"/>
                  <w:lang w:val="en-US" w:eastAsia="en-US"/>
                </w:rPr>
                <m:t>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4x-2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The values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F654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E84222" w:rsidRDefault="000E40E0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-2/3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F654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E84222" w:rsidRDefault="004F654C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3/4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52697" w:rsidRPr="008D12E0" w:rsidRDefault="00BE425A" w:rsidP="00BE425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a=x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 b=y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 and </w:t>
            </w:r>
            <m:oMath>
              <m:r>
                <w:rPr>
                  <w:rFonts w:ascii="Cambria Math" w:hAnsi="Cambria Math"/>
                </w:rPr>
                <m:t>c=z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52697" w:rsidRPr="008D12E0" w:rsidRDefault="00BE425A" w:rsidP="00BE425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Parallel to </w:t>
            </w:r>
            <m:oMath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y-z</m:t>
                  </m:r>
                </m:e>
              </m:d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z-x</m:t>
                  </m:r>
                </m:e>
              </m:d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</w:rPr>
                <m:t>+(x-y)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k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52697" w:rsidRPr="008D12E0" w:rsidRDefault="00BE425A" w:rsidP="00BE425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Orthogonal to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52697" w:rsidRPr="008D12E0" w:rsidRDefault="00BE425A" w:rsidP="00BE425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Orthogonal to </w:t>
            </w:r>
            <m:oMath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y+z</m:t>
                  </m:r>
                </m:e>
              </m:d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z+x</m:t>
                  </m:r>
                </m:e>
              </m:d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</w:rPr>
                <m:t>+(x+y)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k</m:t>
                  </m:r>
                </m:e>
              </m:acc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52697" w:rsidRPr="008D12E0" w:rsidRDefault="00BE425A" w:rsidP="00BE425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Orthogonal to </w:t>
            </w:r>
            <m:oMath>
              <m:r>
                <w:rPr>
                  <w:rFonts w:ascii="Cambria Math" w:hAnsi="Cambria Math"/>
                </w:rPr>
                <m:t>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169D" w:rsidRPr="008D12E0" w:rsidRDefault="006001B7" w:rsidP="0053006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530065" w:rsidRPr="008D12E0">
              <w:rPr>
                <w:rFonts w:ascii="Cambria Math" w:hAnsi="Cambria Math"/>
              </w:rPr>
              <w:t xml:space="preserve"> vector </w:t>
            </w:r>
            <m:oMath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530065" w:rsidRPr="008D12E0">
              <w:rPr>
                <w:rFonts w:ascii="Cambria Math" w:hAnsi="Cambria Math"/>
              </w:rPr>
              <w:t xml:space="preserve"> is equally inclined to three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  <w:r w:rsidR="00530065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530065" w:rsidRPr="008D12E0">
              <w:rPr>
                <w:rFonts w:ascii="Cambria Math" w:hAnsi="Cambria Math"/>
              </w:rPr>
              <w:t xml:space="preserve">. 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oMath>
            <w:r w:rsidR="00530065" w:rsidRPr="008D12E0">
              <w:rPr>
                <w:rFonts w:ascii="Cambria Math" w:hAnsi="Cambria Math"/>
              </w:rPr>
              <w:t xml:space="preserve"> be three vectors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530065" w:rsidRPr="008D12E0">
              <w:rPr>
                <w:rFonts w:ascii="Cambria Math" w:hAnsi="Cambria Math"/>
              </w:rPr>
              <w:t>, respectively.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169D" w:rsidRPr="008D12E0" w:rsidRDefault="00E41FCF" w:rsidP="0053006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z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169D" w:rsidRPr="008D12E0" w:rsidRDefault="00E41FCF" w:rsidP="00AE6A6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169D" w:rsidRPr="008D12E0" w:rsidRDefault="00E41FCF" w:rsidP="00AE6A6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y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=32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169D" w:rsidRPr="008D12E0" w:rsidRDefault="00E41FCF" w:rsidP="00AE6A6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="00AE6A6F" w:rsidRPr="008D12E0">
              <w:rPr>
                <w:rFonts w:ascii="Cambria Math" w:hAnsi="Cambria Math"/>
              </w:rPr>
              <w:t xml:space="preserve">, 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+γ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3338E2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two unit v</w:t>
            </w:r>
            <w:r w:rsidR="000172AD" w:rsidRPr="008D12E0">
              <w:rPr>
                <w:rFonts w:ascii="Cambria Math" w:hAnsi="Cambria Math"/>
              </w:rPr>
              <w:t>e</w:t>
            </w:r>
            <w:r w:rsidRPr="008D12E0">
              <w:rPr>
                <w:rFonts w:ascii="Cambria Math" w:hAnsi="Cambria Math"/>
              </w:rPr>
              <w:t xml:space="preserve">ctors perpendicular to each other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="000172AD" w:rsidRPr="008D12E0">
              <w:rPr>
                <w:rFonts w:ascii="Cambria Math" w:hAnsi="Cambria Math"/>
              </w:rPr>
              <w:t>then which of the following is (are) true?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9B7B0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AA4D1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AA4D1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Calibri"/>
                  </w:rPr>
                  <m:t>=|(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|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9B7B0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7B2392" w:rsidP="007B239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is perpendicular to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we may have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52162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52162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52162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52162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p w:rsidR="00F11D93" w:rsidRDefault="00F11D93" w:rsidP="00E52851">
        <w:pPr>              </w:pPr>
      </w:p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5000" w:type="pct"/>
              <w:gridSpan w:val="4"/>
              <w:tcMar>
                <w:left w:w="0" w:type="dxa"/>
                <w:right w:w="0" w:type="dxa"/>
              </w:tcMar>
            </w:tcPr>
            <w:p w:rsidR="00F11D93" w:rsidRPr="00611E2C" w:rsidRDefault="00F11D93" w:rsidP="00E52851">
              <w:pPr>
                <w:autoSpaceDE w:val="0"/>
                <w:autoSpaceDN w:val="0"/>
                <w:adjustRightInd w:val="0"/>
                <w:contextualSpacing/>
                <w:jc w:val="center"/>
                <w:rPr>
                  <w:rFonts w:ascii="Cambria Math" w:hAnsi="Cambria Math" w:cs="Calibri"/>
                </w:rPr>
              </w:pPr>
              <w:r>
                <w:rPr>
                  <w:rFonts w:ascii="Cambria Math" w:hAnsi="Cambria Math" w:cs="Calibri"/>
                  <w:b/>
                  <w:bCs/>
                </w:rPr>
                <w:t>Assertion - Reasoning Type</w:t>
              </w:r>
            </w:p>
          </w:tc>
        </w:tr>
        <w:tr w:rsidR="00F11D93" w:rsidRPr="00453EAC" w:rsidTr="00CF4B70">
          <w:tc>
            <w:tcPr>
              <w:tcW w:w="5000" w:type="pct"/>
              <w:gridSpan w:val="4"/>
              <w:tcMar>
                <w:left w:w="0" w:type="dxa"/>
                <w:right w:w="0" w:type="dxa"/>
              </w:tcMar>
            </w:tcPr>
            <w:p w:rsidR="00F11D93" w:rsidRPr="00611E2C" w:rsidRDefault="00F11D93" w:rsidP="00E52851">
              <w:pPr>
                <w:autoSpaceDE w:val="0"/>
                <w:autoSpaceDN w:val="0"/>
                <w:adjustRightInd w:val="0"/>
                <w:jc w:val="both"/>
                <w:rPr>
                  <w:rFonts w:ascii="Cambria Math" w:hAnsi="Cambria Math" w:cs="Calibri"/>
                </w:rPr>
              </w:pPr>
              <w:r w:rsidRPr="00BB0B74">
                <w:rPr>
                  <w:rFonts w:ascii="Cambria Math" w:hAnsi="Cambria Math"/>
                </w:rPr>
                <w:t>This section contain(s) 0 questions numbered 227 to 226. Each question contains</w:t>
              </w:r>
              <w:r w:rsidRPr="00BB0B74">
                <w:rPr>
                  <w:rFonts w:ascii="Cambria Math" w:hAnsi="Cambria Math"/>
                  <w:b/>
                  <w:bCs/>
                  <w:caps/>
                </w:rPr>
                <w:t xml:space="preserve"> </w:t>
              </w:r>
              <w:r w:rsidRPr="00BB0B74">
                <w:rPr>
                  <w:rFonts w:ascii="Cambria Math" w:hAnsi="Cambria Math"/>
                  <w:caps/>
                </w:rPr>
                <w:t>statement 1</w:t>
              </w:r>
              <w:r w:rsidRPr="00BB0B74">
                <w:rPr>
                  <w:rFonts w:ascii="Cambria Math" w:hAnsi="Cambria Math"/>
                </w:rPr>
                <w:t xml:space="preserve">(Assertion) and </w:t>
              </w:r>
              <w:r w:rsidRPr="00BB0B74">
                <w:rPr>
                  <w:rFonts w:ascii="Cambria Math" w:hAnsi="Cambria Math"/>
                  <w:caps/>
                </w:rPr>
                <w:t>statement 2</w:t>
              </w:r>
              <w:r w:rsidRPr="00BB0B74">
                <w:rPr>
                  <w:rFonts w:ascii="Cambria Math" w:hAnsi="Cambria Math"/>
                </w:rPr>
                <w:t xml:space="preserve">(Reason). Each question has the 4 choices (a), (b), (c) and (d) out of which </w:t>
              </w:r>
              <w:r w:rsidRPr="00BB0B74">
                <w:rPr>
                  <w:rFonts w:ascii="Cambria Math" w:hAnsi="Cambria Math"/>
                  <w:b/>
                  <w:bCs/>
                  <w:caps/>
                </w:rPr>
                <w:t>only one</w:t>
              </w:r>
              <w:r w:rsidRPr="00BB0B74">
                <w:rPr>
                  <w:rFonts w:ascii="Cambria Math" w:hAnsi="Cambria Math"/>
                </w:rPr>
                <w:t xml:space="preserve"> is correct.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a)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rPr>
                  <w:rFonts w:ascii="Cambria Math" w:hAnsi="Cambria Math" w:cs="Calibri"/>
                </w:rPr>
              </w:pPr>
              <w:r w:rsidRPr="00BB0B74">
                <w:rPr>
                  <w:rFonts w:ascii="Cambria Math" w:hAnsi="Cambria Math"/>
                </w:rPr>
                <w:t xml:space="preserve">Statement 1 is True, Statement 2 is True; Statement 2 </w:t>
              </w:r>
              <w:r w:rsidRPr="00BB0B74">
                <w:rPr>
                  <w:rFonts w:ascii="Cambria Math" w:hAnsi="Cambria Math"/>
                  <w:b/>
                  <w:bCs/>
                </w:rPr>
                <w:t>is</w:t>
              </w:r>
              <w:r w:rsidRPr="00BB0B74">
                <w:rPr>
                  <w:rFonts w:ascii="Cambria Math" w:hAnsi="Cambria Math"/>
                </w:rPr>
                <w:t xml:space="preserve"> correct explanation for Statement 1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b)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rPr>
                  <w:rFonts w:ascii="Cambria Math" w:hAnsi="Cambria Math"/>
                </w:rPr>
              </w:pPr>
              <w:r w:rsidRPr="00BB0B74">
                <w:rPr>
                  <w:rFonts w:ascii="Cambria Math" w:hAnsi="Cambria Math" w:cs="Calibri"/>
                </w:rPr>
                <w:t xml:space="preserve">Statement 1 is True, Statement 2 is True; Statement 2 </w:t>
              </w:r>
              <w:r w:rsidRPr="00BB0B74">
                <w:rPr>
                  <w:rFonts w:ascii="Cambria Math" w:hAnsi="Cambria Math" w:cs="Calibri"/>
                  <w:b/>
                  <w:bCs/>
                </w:rPr>
                <w:t xml:space="preserve">is not </w:t>
              </w:r>
              <w:r w:rsidRPr="00BB0B74">
                <w:rPr>
                  <w:rFonts w:ascii="Cambria Math" w:hAnsi="Cambria Math" w:cs="Calibri"/>
                </w:rPr>
                <w:t>correct explanation for Statement 1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c)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 w:rsidRPr="00BB0B74">
                <w:rPr>
                  <w:rFonts w:ascii="Cambria Math" w:hAnsi="Cambria Math" w:cs="Calibri"/>
                </w:rPr>
                <w:t>Statement 1 is True, Statement 2 is False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d)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rPr>
                  <w:rFonts w:ascii="Cambria Math" w:hAnsi="Cambria Math"/>
                </w:rPr>
              </w:pPr>
              <w:r w:rsidRPr="00BB0B74">
                <w:rPr>
                  <w:rFonts w:ascii="Cambria Math" w:hAnsi="Cambria Math"/>
                </w:rPr>
                <w:t>Statement 1 is False, Statement 2 is True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227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A vector has components </w:t>
              </w:r>
              <m:oMath>
                <m:r>
                  <w:rPr>
                    <w:rFonts w:ascii="Cambria Math" w:hAnsi="Cambria Math"/>
                  </w:rPr>
                  <m:t>p</m:t>
                </m:r>
              </m:oMath>
              <w:r w:rsidRPr="00E84222">
                <w:rPr>
                  <w:rFonts w:ascii="Cambria Math" w:hAnsi="Cambria Math"/>
                </w:rPr>
                <w:t xml:space="preserve"> and 1 with respect to a rectangular Cartesian system. The axes are rotated through an angle </w:t>
              </w:r>
              <m:oMath>
                <m:r>
                  <w:rPr>
                    <w:rFonts w:ascii="Cambria Math" w:hAnsi="Cambria Math"/>
                  </w:rPr>
                  <m:t>α</m:t>
                </m:r>
              </m:oMath>
              <w:r w:rsidRPr="00E84222">
                <w:rPr>
                  <w:rFonts w:ascii="Cambria Math" w:hAnsi="Cambria Math"/>
                </w:rPr>
                <w:t xml:space="preserve"> about the origin in the anticlockwise sense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the vector has component </w:t>
              </w:r>
              <m:oMath>
                <m:r>
                  <w:rPr>
                    <w:rFonts w:ascii="Cambria Math" w:hAnsi="Cambria Math"/>
                  </w:rPr>
                  <m:t>p+2</m:t>
                </m:r>
              </m:oMath>
              <w:r w:rsidRPr="00E84222">
                <w:rPr>
                  <w:rFonts w:ascii="Cambria Math" w:hAnsi="Cambria Math"/>
                </w:rPr>
                <w:t xml:space="preserve"> and I with respect to the new system, then </w:t>
              </w:r>
              <m:oMath>
                <m:r>
                  <w:rPr>
                    <w:rFonts w:ascii="Cambria Math" w:hAnsi="Cambria Math"/>
                  </w:rPr>
                  <m:t>p=-1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>Magnitude of the original vector and the new vector remains the same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228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644FA4" w:rsidRPr="000D6799" w:rsidRDefault="00644FA4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proofErr w:type="gramStart"/>
              <w:r>
                <w:rPr>
                  <w:rFonts w:ascii="Cambria Math" w:hAnsi="Cambria Math"/>
                </w:rPr>
                <w:t xml:space="preserve">If </w:t>
              </w:r>
              <m:oMath>
                <w:proofErr w:type="gramEnd"/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then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is perpendicular to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>
                <w:rPr>
                  <w:rFonts w:ascii="Cambria Math" w:hAnsi="Cambria Math"/>
                </w:rPr>
                <w:t>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644FA4" w:rsidRPr="000D6799" w:rsidRDefault="00644FA4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is perpendicular </w:t>
              </w:r>
              <w:proofErr w:type="gramStart"/>
              <w:r>
                <w:rPr>
                  <w:rFonts w:ascii="Cambria Math" w:hAnsi="Cambria Math"/>
                </w:rPr>
                <w:t xml:space="preserve">to </w:t>
              </w:r>
              <m:oMath>
                <w:proofErr w:type="gramEnd"/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, then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  <w:r>
                <w:rPr>
                  <w:rFonts w:ascii="Cambria Math" w:hAnsi="Cambria Math"/>
                </w:rPr>
                <w:t>.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229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547E5E" w:rsidRPr="0027283B" w:rsidRDefault="00030086" w:rsidP="009F6C23">
              <w:pPr>
                <w:spacing w:after="0"/>
                <w:contextualSpacing/>
                <w:autoSpaceDE w:val="0"/>
                <w:autoSpaceDN w:val="0"/>
                <w:adjustRightInd w:val="0"/>
                <w:spacing w:after="200" w:line="276" w:lineRule="auto"/>
                <w:contextualSpacing/>
                <w:rPr>
                  <w:rFonts w:ascii="Cambria Math" w:eastAsiaTheme="minorEastAsia" w:hAnsi="Cambria Math"/>
                </w:rPr>
              </w:pPr>
              <w:r>
                <w:rPr>
                  <w:rFonts w:ascii="Cambria Math" w:hAnsi="Cambria Math"/>
                </w:rPr>
                <w:t xml:space="preserve">Let the vectors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PQ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QR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RS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ST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TU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 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UP</m:t>
                    </m:r>
                  </m:e>
                </m:acc>
              </m:oMath>
              <w:r>
                <w:rPr>
                  <w:rFonts w:ascii="Cambria Math" w:eastAsiaTheme="minorEastAsia" w:hAnsi="Cambria Math"/>
                </w:rPr>
                <w:t xml:space="preserve"> represent the sides of a regular hexagon.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547E5E" w:rsidRPr="0027283B" w:rsidRDefault="00A144BD" w:rsidP="009F6C23">
              <w:pPr>
                <w:spacing w:after="0"/>
                <w:contextualSpacing/>
                <w:autoSpaceDE w:val="0"/>
                <w:autoSpaceDN w:val="0"/>
                <w:adjustRightInd w:val="0"/>
                <w:contextualSpacing/>
                <w:rPr>
                  <w:rFonts w:ascii="Cambria Math" w:eastAsiaTheme="minorEastAsia" w:hAnsi="Cambria Math"/>
                </w:rPr>
              </w:p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PQ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RS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ST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≠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  <w:r w:rsidR="00030086">
                <w:rPr>
                  <w:rFonts w:ascii="Cambria Math" w:eastAsiaTheme="minorEastAsia" w:hAnsi="Cambria Math"/>
                </w:rPr>
                <w:t xml:space="preserve"> Because 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547E5E" w:rsidRPr="000D6799" w:rsidRDefault="00030086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eastAsiaTheme="minorEastAsia" w:hAnsi="Cambria Math"/>
                  <w:b/>
                </w:rPr>
                <w:t>II</w:t>
              </w:r>
              <w:r>
                <w:rPr>
                  <w:rFonts w:ascii="Cambria Math" w:eastAsiaTheme="minorEastAsia" w:hAnsi="Cambria Math"/>
                </w:rPr>
                <w:t xml:space="preserve">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PQ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RS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PQ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ST</m:t>
                    </m:r>
                  </m:e>
                </m:acc>
                <m:r>
                  <w:rPr>
                    <w:rFonts w:ascii="Cambria Math" w:hAnsi="Cambria Math"/>
                  </w:rPr>
                  <m:t>≠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  <w:r w:rsidRPr="00E84222">
                <w:rPr>
                  <w:rFonts w:ascii="Cambria Math" w:hAnsi="Cambria Math"/>
                </w:rPr>
                <w:t xml:space="preserve"> then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 are perpendicular to each other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>If the diagonals of a parallelogram are equal in magnitude, then the parallelogram is a rectangle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5370BD" w:rsidRPr="000D6799" w:rsidRDefault="005370BD" w:rsidP="002F4B36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For </w:t>
              </w:r>
              <m:oMath>
                <m:r>
                  <w:rPr>
                    <w:rFonts w:ascii="Cambria Math" w:hAnsi="Cambria Math"/>
                  </w:rPr>
                  <m:t>a=-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  <w:r>
                <w:rPr>
                  <w:rFonts w:ascii="Cambria Math" w:hAnsi="Cambria Math"/>
                </w:rPr>
                <w:t xml:space="preserve"> the volume of the parallelepi</w:t>
              </w:r>
              <w:proofErr w:type="spellStart"/>
              <w:r>
                <w:rPr>
                  <w:rFonts w:ascii="Cambria Math" w:hAnsi="Cambria Math"/>
                </w:rPr>
                <w:t>ped</w:t>
              </w:r>
              <w:proofErr w:type="spellEnd"/>
              <w:r>
                <w:rPr>
                  <w:rFonts w:ascii="Cambria Math" w:hAnsi="Cambria Math"/>
                </w:rPr>
                <w:t xml:space="preserve"> formed by vectors </w:t>
              </w:r>
              <m:oMath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w:rPr>
                    <w:rFonts w:ascii="Cambria Math" w:hAnsi="Cambria Math"/>
                  </w:rPr>
                  <m:t>a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 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a</m:t>
                </m:r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is maximum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5370BD" w:rsidRPr="000D6799" w:rsidRDefault="005370BD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volume of the parallelepiped having three coterminous edges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</w:t>
              </w:r>
              <w:proofErr w:type="gramStart"/>
              <w:r>
                <w:rPr>
                  <w:rFonts w:ascii="Cambria Math" w:hAnsi="Cambria Math"/>
                </w:rPr>
                <w:t xml:space="preserve">is </w:t>
              </w:r>
              <m:oMath>
                <w:proofErr w:type="gramEnd"/>
                <m:r>
                  <w:rPr>
                    <w:rFonts w:ascii="Cambria Math" w:hAnsi="Cambria Math"/>
                  </w:rPr>
                  <m:t xml:space="preserve">|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|</m:t>
                </m:r>
              </m:oMath>
              <w:r>
                <w:rPr>
                  <w:rFonts w:ascii="Cambria Math" w:hAnsi="Cambria Math"/>
                </w:rPr>
                <w:t>.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 are unit vectors inclined at an angle </w:t>
              </w:r>
              <m:oMath>
                <m:r>
                  <w:rPr>
                    <w:rFonts w:ascii="Cambria Math" w:hAnsi="Cambria Math"/>
                  </w:rPr>
                  <m:t>α</m:t>
                </m:r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 is a unit vector bisecting the angle between them, then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)/(2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(α/2)</m:t>
                    </m:r>
                  </m:e>
                </m:fun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Δ</m:t>
                </m:r>
                <m:r>
                  <w:rPr>
                    <w:rFonts w:ascii="Cambria Math" w:hAnsi="Cambria Math"/>
                  </w:rPr>
                  <m:t>ABC</m:t>
                </m:r>
              </m:oMath>
              <w:r w:rsidRPr="00E84222">
                <w:rPr>
                  <w:rFonts w:ascii="Cambria Math" w:hAnsi="Cambria Math"/>
                </w:rPr>
                <w:t xml:space="preserve"> is an isosceles triangle with </w:t>
              </w:r>
              <m:oMath>
                <m:r>
                  <w:rPr>
                    <w:rFonts w:ascii="Cambria Math" w:hAnsi="Cambria Math"/>
                  </w:rPr>
                  <m:t>AB=AC=1</m:t>
                </m:r>
              </m:oMath>
              <w:r w:rsidRPr="00E84222">
                <w:rPr>
                  <w:rFonts w:ascii="Cambria Math" w:hAnsi="Cambria Math"/>
                </w:rPr>
                <w:t xml:space="preserve">, then the vector representing the bisector of angle </w:t>
              </w:r>
              <m:oMath>
                <m:r>
                  <w:rPr>
                    <w:rFonts w:ascii="Cambria Math" w:hAnsi="Cambria Math"/>
                  </w:rPr>
                  <m:t>A</m:t>
                </m:r>
              </m:oMath>
              <w:r w:rsidRPr="00E84222">
                <w:rPr>
                  <w:rFonts w:ascii="Cambria Math" w:hAnsi="Cambria Math"/>
                </w:rPr>
                <w:t xml:space="preserve"> is given by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)/2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>If |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|=3,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 xml:space="preserve">=4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 xml:space="preserve">=5,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=5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>The length of the diagonals of a rectangle is the same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Let </w:t>
              </w:r>
              <m:oMath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,B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C(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  <w:r w:rsidRPr="00E84222">
                <w:rPr>
                  <w:rFonts w:ascii="Cambria Math" w:hAnsi="Cambria Math"/>
                </w:rPr>
                <w:t xml:space="preserve"> be three points such that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+7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. Then </w:t>
              </w:r>
              <m:oMath>
                <m:r>
                  <w:rPr>
                    <w:rFonts w:ascii="Cambria Math" w:hAnsi="Cambria Math"/>
                  </w:rPr>
                  <m:t>OABC</m:t>
                </m:r>
              </m:oMath>
              <w:r w:rsidRPr="00E84222">
                <w:rPr>
                  <w:rFonts w:ascii="Cambria Math" w:hAnsi="Cambria Math"/>
                </w:rPr>
                <w:t xml:space="preserve"> is a tetrahedron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Let </w:t>
              </w:r>
              <m:oMath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, B(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C(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  <w:r w:rsidRPr="00E84222">
                <w:rPr>
                  <w:rFonts w:ascii="Cambria Math" w:hAnsi="Cambria Math"/>
                </w:rPr>
                <w:t xml:space="preserve"> be three points such that vectors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a,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 are non-coplanar. Then </w:t>
              </w:r>
              <m:oMath>
                <m:r>
                  <w:rPr>
                    <w:rFonts w:ascii="Cambria Math" w:hAnsi="Cambria Math"/>
                  </w:rPr>
                  <m:t>OABC</m:t>
                </m:r>
              </m:oMath>
              <w:r w:rsidRPr="00E84222">
                <w:rPr>
                  <w:rFonts w:ascii="Cambria Math" w:hAnsi="Cambria Math"/>
                </w:rPr>
                <w:t xml:space="preserve"> is a tetrahedron, where </w:t>
              </w:r>
              <m:oMath>
                <m:r>
                  <w:rPr>
                    <w:rFonts w:ascii="Cambria Math" w:hAnsi="Cambria Math"/>
                  </w:rPr>
                  <m:t>O</m:t>
                </m:r>
              </m:oMath>
              <w:r w:rsidRPr="00E84222">
                <w:rPr>
                  <w:rFonts w:ascii="Cambria Math" w:hAnsi="Cambria Math"/>
                </w:rPr>
                <w:t xml:space="preserve"> is the origin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338CC" w:rsidRPr="008D12E0" w:rsidRDefault="00983A45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Consider three vectors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2338CC" w:rsidRPr="008D12E0" w:rsidRDefault="00E41FCF" w:rsidP="00DF2127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2338CC" w:rsidRPr="008D12E0" w:rsidRDefault="00E41FCF" w:rsidP="00DF2127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)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E27191" w:rsidRPr="000D6799" w:rsidRDefault="00E27191" w:rsidP="002F4B36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=3/2,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=2,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=3 and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=1/</m:t>
                </m:r>
                <m:r>
                  <w:rPr>
                    <w:rFonts w:ascii="Cambria Math" w:hAnsi="Cambria Math"/>
                  </w:rPr>
                  <m:t>2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E27191" w:rsidRPr="000D6799" w:rsidRDefault="00E27191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</w:t>
              </w:r>
              <w:proofErr w:type="gramStart"/>
              <w:r>
                <w:rPr>
                  <w:rFonts w:ascii="Cambria Math" w:hAnsi="Cambria Math"/>
                </w:rPr>
                <w:t>are</w:t>
              </w:r>
              <w:proofErr w:type="gramEnd"/>
              <w:r>
                <w:rPr>
                  <w:rFonts w:ascii="Cambria Math" w:hAnsi="Cambria Math"/>
                </w:rPr>
                <w:t xml:space="preserve"> non-coplanar.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E27191" w:rsidRPr="00F23643" w:rsidRDefault="00E27191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ctrlPr>
                        <w:rPr>
                          <w:rFonts w:ascii="Cambria Math" w:hAnsi="Cambria Math"/>
                          <w:b/>
                        </w:rPr>
                      </m:ctrlPr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 xml:space="preserve">× 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 xml:space="preserve">  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d>
                  <m:r>
                    <w:rPr>
                      <w:rFonts w:ascii="Cambria Math" w:hAnsi="Cambria Math"/>
                    </w:rPr>
                    <m:t>.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338CC" w:rsidRPr="008D12E0" w:rsidRDefault="002338CC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2338CC" w:rsidRPr="008D12E0" w:rsidRDefault="006C73DD" w:rsidP="006C73D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Distance of point </w:t>
              </w:r>
              <m:oMath>
                <m:r>
                  <w:rPr>
                    <w:rFonts w:ascii="Cambria Math" w:hAnsi="Cambria Math"/>
                  </w:rPr>
                  <m:t>D(1, 0, -1)</m:t>
                </m:r>
              </m:oMath>
              <w:r w:rsidRPr="008D12E0">
                <w:rPr>
                  <w:rFonts w:ascii="Cambria Math" w:hAnsi="Cambria Math"/>
                </w:rPr>
                <w:t xml:space="preserve"> from the plane of points </w:t>
              </w:r>
              <m:oMath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-2,0</m:t>
                    </m:r>
                  </m:e>
                </m:d>
                <m:r>
                  <w:rPr>
                    <w:rFonts w:ascii="Cambria Math" w:hAnsi="Cambria Math"/>
                  </w:rPr>
                  <m:t>,B(3,1, 2)</m:t>
                </m:r>
              </m:oMath>
              <w:r w:rsidRPr="008D12E0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C(-1, 1, -1)</m:t>
                </m:r>
              </m:oMath>
              <w:r w:rsidRPr="008D12E0">
                <w:rPr>
                  <w:rFonts w:ascii="Cambria Math" w:hAnsi="Cambria Math"/>
                </w:rPr>
                <w:t xml:space="preserve">is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229</m:t>
                        </m:r>
                      </m:e>
                    </m:rad>
                  </m:den>
                </m:f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2338CC" w:rsidRPr="008D12E0" w:rsidRDefault="006C73DD" w:rsidP="006C73D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Volume of tetrahedron formed by the points </w:t>
              </w:r>
              <m:oMath>
                <m:r>
                  <w:rPr>
                    <w:rFonts w:ascii="Cambria Math" w:hAnsi="Cambria Math"/>
                  </w:rPr>
                  <m:t>A,B,C</m:t>
                </m:r>
              </m:oMath>
              <w:r w:rsidRPr="008D12E0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D</m:t>
                </m:r>
              </m:oMath>
              <w:r w:rsidRPr="008D12E0">
                <w:rPr>
                  <w:rFonts w:ascii="Cambria Math" w:hAnsi="Cambria Math"/>
                </w:rPr>
                <w:t xml:space="preserve"> is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229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338CC" w:rsidRPr="008D12E0" w:rsidRDefault="002338CC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2338CC" w:rsidRPr="008D12E0" w:rsidRDefault="00E41FCF" w:rsidP="00230C8B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="00230C8B"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="00230C8B" w:rsidRPr="008D12E0">
                <w:rPr>
                  <w:rFonts w:ascii="Cambria Math" w:hAnsi="Cambria Math"/>
                </w:rPr>
                <w:t xml:space="preserve">are three mutually perpendicular unit vectors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  <w:r w:rsidR="00230C8B" w:rsidRPr="008D12E0">
                <w:rPr>
                  <w:rFonts w:ascii="Cambria Math" w:hAnsi="Cambria Math"/>
                </w:rPr>
                <w:t xml:space="preserve"> is a vector such that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="00230C8B"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  <w:r w:rsidR="00230C8B" w:rsidRPr="008D12E0">
                <w:rPr>
                  <w:rFonts w:ascii="Cambria Math" w:hAnsi="Cambria Math"/>
                </w:rPr>
                <w:t xml:space="preserve"> are non-coplanar. If </w:t>
              </w: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=1,</m:t>
                </m:r>
              </m:oMath>
              <w:r w:rsidR="00230C8B" w:rsidRPr="008D12E0">
                <w:rPr>
                  <w:rFonts w:ascii="Cambria Math" w:hAnsi="Cambria Math"/>
                </w:rPr>
                <w:t xml:space="preserve">then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2338CC" w:rsidRPr="008D12E0" w:rsidRDefault="00E41FCF" w:rsidP="00230C8B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  <w:r w:rsidR="00230C8B" w:rsidRPr="008D12E0">
                <w:rPr>
                  <w:rFonts w:ascii="Cambria Math" w:hAnsi="Cambria Math"/>
                </w:rPr>
                <w:t xml:space="preserve"> is equally inclined to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="00230C8B"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239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338CC" w:rsidRPr="008D12E0" w:rsidRDefault="002338CC" w:rsidP="00230C8B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230C8B" w:rsidRPr="008D12E0" w:rsidRDefault="00230C8B" w:rsidP="003A1DB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, then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=243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230C8B" w:rsidRPr="008D12E0" w:rsidRDefault="00E41FCF" w:rsidP="003A1DB7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×</m:t>
                              </m:r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</m:acc>
                            </m:e>
                          </m:d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|=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|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|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three point </w:t>
              </w:r>
              <m:oMath>
                <m:r>
                  <w:rPr>
                    <w:rFonts w:ascii="Cambria Math" w:hAnsi="Cambria Math"/>
                  </w:rPr>
                  <m:t>P,</m:t>
                </m:r>
                <m:r>
                  <m:rPr>
                    <m:scr m:val="script"/>
                  </m:rPr>
                  <w:rPr>
                    <w:rFonts w:ascii="Cambria Math" w:hAnsi="Cambria Math"/>
                  </w:rPr>
                  <m:t>Q</m:t>
                </m:r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R</m:t>
                </m:r>
              </m:oMath>
              <w:r w:rsidRPr="00E84222">
                <w:rPr>
                  <w:rFonts w:ascii="Cambria Math" w:hAnsi="Cambria Math"/>
                </w:rPr>
                <w:t xml:space="preserve"> have position vectors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and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</m:oMath>
              <w:r w:rsidRPr="00E84222">
                <w:rPr>
                  <w:rFonts w:ascii="Cambria Math" w:hAnsi="Cambria Math"/>
                  <w:lang w:val="en-US" w:eastAsia="en-US"/>
                </w:rPr>
                <w:t xml:space="preserve">, respectively, and </w:t>
              </w:r>
              <m:oMath>
                <m:r>
                  <w:rPr>
                    <w:rFonts w:ascii="Cambria Math" w:hAnsi="Cambria Math"/>
                    <w:lang w:val="en-US" w:eastAsia="en-US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-5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  <w:r w:rsidRPr="00E84222">
                <w:rPr>
                  <w:rFonts w:ascii="Cambria Math" w:hAnsi="Cambria Math"/>
                  <w:lang w:val="en-US" w:eastAsia="en-US"/>
                </w:rPr>
                <w:t xml:space="preserve">, then the points </w:t>
              </w:r>
              <m:oMath>
                <m:r>
                  <w:rPr>
                    <w:rFonts w:ascii="Cambria Math" w:hAnsi="Cambria Math"/>
                    <w:lang w:val="en-US" w:eastAsia="en-US"/>
                  </w:rPr>
                  <m:t>P,</m:t>
                </m:r>
                <m:r>
                  <m:rPr>
                    <m:scr m:val="script"/>
                  </m:rPr>
                  <w:rPr>
                    <w:rFonts w:ascii="Cambria Math" w:hAnsi="Cambria Math"/>
                    <w:lang w:val="en-US" w:eastAsia="en-US"/>
                  </w:rPr>
                  <m:t>Q</m:t>
                </m:r>
              </m:oMath>
              <w:r w:rsidRPr="00E84222">
                <w:rPr>
                  <w:rFonts w:ascii="Cambria Math" w:hAnsi="Cambria Math"/>
                  <w:lang w:val="en-US" w:eastAsia="en-US"/>
                </w:rPr>
                <w:t xml:space="preserve"> and </w:t>
              </w:r>
              <m:oMath>
                <m:r>
                  <w:rPr>
                    <w:rFonts w:ascii="Cambria Math" w:hAnsi="Cambria Math"/>
                    <w:lang w:val="en-US" w:eastAsia="en-US"/>
                  </w:rPr>
                  <m:t>R</m:t>
                </m:r>
              </m:oMath>
              <w:r w:rsidRPr="00E84222">
                <w:rPr>
                  <w:rFonts w:ascii="Cambria Math" w:hAnsi="Cambria Math"/>
                  <w:lang w:val="en-US" w:eastAsia="en-US"/>
                </w:rPr>
                <w:t xml:space="preserve"> must be collinear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for three points </w:t>
              </w:r>
              <m:oMath>
                <m:r>
                  <w:rPr>
                    <w:rFonts w:ascii="Cambria Math" w:hAnsi="Cambria Math"/>
                  </w:rPr>
                  <m:t xml:space="preserve">A, B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C</m:t>
                </m:r>
              </m:oMath>
              <w:r w:rsidRPr="00E84222">
                <w:rPr>
                  <w:rFonts w:ascii="Cambria Math" w:hAnsi="Cambria Math"/>
                </w:rPr>
                <w:t xml:space="preserve">;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=λ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</m:oMath>
              <w:r w:rsidRPr="00E84222">
                <w:rPr>
                  <w:rFonts w:ascii="Cambria Math" w:hAnsi="Cambria Math"/>
                  <w:lang w:val="en-US" w:eastAsia="en-US"/>
                </w:rPr>
                <w:t xml:space="preserve">, then points </w:t>
              </w:r>
              <m:oMath>
                <m:r>
                  <w:rPr>
                    <w:rFonts w:ascii="Cambria Math" w:hAnsi="Cambria Math"/>
                    <w:lang w:val="en-US" w:eastAsia="en-US"/>
                  </w:rPr>
                  <m:t>A,B</m:t>
                </m:r>
              </m:oMath>
              <w:r w:rsidRPr="00E84222">
                <w:rPr>
                  <w:rFonts w:ascii="Cambria Math" w:hAnsi="Cambria Math"/>
                  <w:lang w:val="en-US" w:eastAsia="en-US"/>
                </w:rPr>
                <w:t xml:space="preserve"> and </w:t>
              </w:r>
              <m:oMath>
                <m:r>
                  <w:rPr>
                    <w:rFonts w:ascii="Cambria Math" w:hAnsi="Cambria Math"/>
                    <w:lang w:val="en-US" w:eastAsia="en-US"/>
                  </w:rPr>
                  <m:t>C</m:t>
                </m:r>
              </m:oMath>
              <w:r w:rsidRPr="00E84222">
                <w:rPr>
                  <w:rFonts w:ascii="Cambria Math" w:hAnsi="Cambria Math"/>
                  <w:lang w:val="en-US" w:eastAsia="en-US"/>
                </w:rPr>
                <w:t xml:space="preserve"> m</w:t>
              </w:r>
              <w:r w:rsidRPr="00E84222">
                <w:rPr>
                  <w:rFonts w:ascii="Cambria Math" w:hAnsi="Cambria Math"/>
                </w:rPr>
                <w:t>ust be collinear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364B34" w:rsidRPr="00E84222" w:rsidRDefault="00364B34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A35B58" w:rsidRPr="00E84222" w:rsidRDefault="00A35B58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and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func>
              </m:oMath>
              <w:r w:rsidRPr="00E84222">
                <w:rPr>
                  <w:rFonts w:ascii="Cambria Math" w:hAnsi="Cambria Math"/>
                </w:rPr>
                <w:t xml:space="preserve">are the direction cosines of any line segment, then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β+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γ=1</m:t>
                        </m:r>
                      </m:e>
                    </m:func>
                  </m:e>
                </m:fun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A35B58" w:rsidRPr="00E84222" w:rsidRDefault="00A35B58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and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</m:func>
              </m:oMath>
              <w:r w:rsidRPr="00E84222">
                <w:rPr>
                  <w:rFonts w:ascii="Cambria Math" w:hAnsi="Cambria Math"/>
                </w:rPr>
                <w:t xml:space="preserve"> are the direction cosines of a line segment,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2β+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2γ=-1</m:t>
                            </m:r>
                          </m:e>
                        </m:func>
                      </m:e>
                    </m:func>
                  </m:e>
                </m:fun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6122E9" w:rsidRDefault="006122E9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in a </w:t>
              </w:r>
              <m:oMath>
                <m:r>
                  <w:rPr>
                    <w:rFonts w:ascii="Cambria Math" w:hAnsi="Cambria Math"/>
                  </w:rPr>
                  <m:t xml:space="preserve">∆ABC,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|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acc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|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;</m:t>
                </m:r>
              </m:oMath>
            </w:p>
            <w:p w:rsidR="006122E9" w:rsidRPr="000D6799" w:rsidRDefault="006122E9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|≠|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f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</m:oMath>
              <w:r>
                <w:rPr>
                  <w:rFonts w:ascii="Cambria Math" w:hAnsi="Cambria Math"/>
                </w:rPr>
                <w:t xml:space="preserve">, then the value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 C</m:t>
                            </m:r>
                          </m:e>
                        </m:func>
                      </m:e>
                    </m:func>
                  </m:e>
                </m:func>
              </m:oMath>
              <w:r>
                <w:rPr>
                  <w:rFonts w:ascii="Cambria Math" w:hAnsi="Cambria Math"/>
                </w:rPr>
                <w:t xml:space="preserve"> </w:t>
              </w:r>
              <w:proofErr w:type="gramStart"/>
              <w:r>
                <w:rPr>
                  <w:rFonts w:ascii="Cambria Math" w:hAnsi="Cambria Math"/>
                </w:rPr>
                <w:t xml:space="preserve">is </w:t>
              </w:r>
              <m:oMath>
                <w:proofErr w:type="gramEnd"/>
                <m:r>
                  <w:rPr>
                    <w:rFonts w:ascii="Cambria Math" w:hAnsi="Cambria Math"/>
                  </w:rPr>
                  <m:t>-1</m:t>
                </m:r>
              </m:oMath>
              <w:r>
                <w:rPr>
                  <w:rFonts w:ascii="Cambria Math" w:hAnsi="Cambria Math"/>
                </w:rPr>
                <w:t>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6122E9" w:rsidRPr="000D6799" w:rsidRDefault="006122E9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in </w:t>
              </w:r>
              <m:oMath>
                <m:r>
                  <w:rPr>
                    <w:rFonts w:ascii="Cambria Math" w:hAnsi="Cambria Math"/>
                  </w:rPr>
                  <m:t>∆ABC, ∠ABC, ∠C=90°</m:t>
                </m:r>
              </m:oMath>
              <w:r>
                <w:rPr>
                  <w:rFonts w:ascii="Cambria Math" w:hAnsi="Cambria Math"/>
                </w:rPr>
                <w:t xml:space="preserve">, then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2C=1</m:t>
                            </m:r>
                          </m:e>
                        </m:func>
                      </m:e>
                    </m:func>
                  </m:e>
                </m:fun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B61583" w:rsidRPr="000D6799" w:rsidRDefault="00B61583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are coplanar then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are also coplanar.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B61583" w:rsidRPr="000D6799" w:rsidRDefault="00B61583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  <w:r>
                <w:rPr>
                  <w:rFonts w:ascii="Cambria Math" w:hAnsi="Cambria Math"/>
                </w:rPr>
                <w:t>.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A0007" w:rsidRPr="00E84222" w:rsidRDefault="00CC52CA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+p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+q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="007A0007" w:rsidRPr="00E84222">
                <w:rPr>
                  <w:rFonts w:ascii="Cambria Math" w:hAnsi="Cambria Math"/>
                  <w:i/>
                </w:rPr>
                <w:t xml:space="preserve"> a</w:t>
              </w:r>
              <w:r w:rsidR="007A0007" w:rsidRPr="00E84222">
                <w:rPr>
                  <w:rFonts w:ascii="Cambria Math" w:hAnsi="Cambria Math"/>
                </w:rPr>
                <w:t xml:space="preserve">re parallel vectors if </w:t>
              </w:r>
              <m:oMath>
                <m:r>
                  <w:rPr>
                    <w:rFonts w:ascii="Cambria Math" w:hAnsi="Cambria Math"/>
                  </w:rPr>
                  <m:t>p</m:t>
                </m:r>
              </m:oMath>
              <w:r w:rsidR="007A0007" w:rsidRPr="00E84222">
                <w:rPr>
                  <w:rFonts w:ascii="Cambria Math" w:hAnsi="Cambria Math"/>
                </w:rPr>
                <w:t xml:space="preserve">=9/2 and </w:t>
              </w:r>
              <m:oMath>
                <m:r>
                  <w:rPr>
                    <w:rFonts w:ascii="Cambria Math" w:hAnsi="Cambria Math"/>
                  </w:rPr>
                  <m:t>q</m:t>
                </m:r>
              </m:oMath>
              <w:r w:rsidR="007A0007" w:rsidRPr="00E84222">
                <w:rPr>
                  <w:rFonts w:ascii="Cambria Math" w:hAnsi="Cambria Math"/>
                </w:rPr>
                <w:t>=2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 are parallel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A35B58" w:rsidRPr="00E84222" w:rsidRDefault="00A35B58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The direction cosines of one of the angular bisectors of two intersecting lines having direction cosines as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  <w:r w:rsidRPr="00E84222">
                <w:rPr>
                  <w:rFonts w:ascii="Cambria Math" w:hAnsi="Cambria Math"/>
                </w:rPr>
                <w:t xml:space="preserve"> are proportional to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The angle between the two intersecting lines having direction cosines as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  <w:r w:rsidRPr="00E84222">
                <w:rPr>
                  <w:rFonts w:ascii="Cambria Math" w:hAnsi="Cambria Math"/>
                </w:rPr>
                <w:t xml:space="preserve"> is given by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F041CD" w:rsidRPr="000D6799" w:rsidRDefault="00F041CD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=</m:t>
                    </m: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  <w:r>
                <w:rPr>
                  <w:rFonts w:ascii="Cambria Math" w:hAnsi="Cambria Math"/>
                </w:rPr>
                <w:t xml:space="preserve"> </w:t>
              </w:r>
              <w:proofErr w:type="gramStart"/>
              <w:r>
                <w:rPr>
                  <w:rFonts w:ascii="Cambria Math" w:hAnsi="Cambria Math"/>
                </w:rPr>
                <w:t>does</w:t>
              </w:r>
              <w:proofErr w:type="gramEnd"/>
              <w:r>
                <w:rPr>
                  <w:rFonts w:ascii="Cambria Math" w:hAnsi="Cambria Math"/>
                </w:rPr>
                <w:t xml:space="preserve"> not implies that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>
                <w:rPr>
                  <w:rFonts w:ascii="Cambria Math" w:hAnsi="Cambria Math"/>
                </w:rPr>
                <w:t>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F041CD" w:rsidRPr="000D6799" w:rsidRDefault="00F041CD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then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.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6C73DD" w:rsidRPr="008D12E0" w:rsidRDefault="006C73DD" w:rsidP="003A1DB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Let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be a non-zero vector satisfying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  <w:r w:rsidRPr="008D12E0">
                <w:rPr>
                  <w:rFonts w:ascii="Cambria Math" w:hAnsi="Cambria Math"/>
                </w:rPr>
                <w:t xml:space="preserve"> for given non-zero vectors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6C73DD" w:rsidRPr="008D12E0" w:rsidRDefault="00E41FCF" w:rsidP="00F8228F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=0</m:t>
                  </m:r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6C73DD" w:rsidRPr="008D12E0" w:rsidRDefault="00E41FCF" w:rsidP="00F8228F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=0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338CC" w:rsidRPr="008D12E0" w:rsidRDefault="002338CC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2338CC" w:rsidRPr="008D12E0" w:rsidRDefault="00230C8B" w:rsidP="00230C8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are three mutually perpendicular unit vectors, then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and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may be mutually perpendicular unit vectors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2338CC" w:rsidRPr="008D12E0" w:rsidRDefault="00230C8B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Value of determinant </w:t>
              </w:r>
              <w:r w:rsidR="003A1DB7" w:rsidRPr="008D12E0">
                <w:rPr>
                  <w:rFonts w:ascii="Cambria Math" w:hAnsi="Cambria Math"/>
                </w:rPr>
                <w:t>and its transpose are the same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249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56EF6" w:rsidRPr="000D6799" w:rsidRDefault="00756EF6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=0,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  <w:r>
                <w:rPr>
                  <w:rFonts w:ascii="Cambria Math" w:hAnsi="Cambria Math"/>
                </w:rPr>
                <w:t xml:space="preserve"> for some non-zero vector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then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are coplanar vectors, </w:t>
              </w:r>
              <w:proofErr w:type="gramStart"/>
              <w:r>
                <w:rPr>
                  <w:rFonts w:ascii="Cambria Math" w:hAnsi="Cambria Math"/>
                </w:rPr>
                <w:t xml:space="preserve">then </w:t>
              </w:r>
              <m:oMath>
                <w:proofErr w:type="gramEnd"/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  <w:r>
                <w:rPr>
                  <w:rFonts w:ascii="Cambria Math" w:hAnsi="Cambria Math"/>
                </w:rPr>
                <w:t>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56EF6" w:rsidRPr="000D6799" w:rsidRDefault="00756EF6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r>
                  <w:rPr>
                    <w:rFonts w:ascii="Cambria Math" w:hAnsi="Cambria Math"/>
                  </w:rPr>
                  <m:t xml:space="preserve">|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|=0, then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  <w:r>
                <w:rPr>
                  <w:rFonts w:ascii="Cambria Math" w:hAnsi="Cambria Math"/>
                </w:rPr>
                <w:t>are coplanar.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250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Let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 xml:space="preserve">a, 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 be the position vectors of four points </w:t>
              </w:r>
              <m:oMath>
                <m:r>
                  <w:rPr>
                    <w:rFonts w:ascii="Cambria Math" w:hAnsi="Cambria Math"/>
                  </w:rPr>
                  <m:t>A, B, C</m:t>
                </m:r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D</m:t>
                </m:r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+5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  <w:r w:rsidRPr="00E84222">
                <w:rPr>
                  <w:rFonts w:ascii="Cambria Math" w:hAnsi="Cambria Math"/>
                </w:rPr>
                <w:t xml:space="preserve">. Then points </w:t>
              </w:r>
              <m:oMath>
                <m:r>
                  <w:rPr>
                    <w:rFonts w:ascii="Cambria Math" w:hAnsi="Cambria Math"/>
                  </w:rPr>
                  <m:t>A,B,C</m:t>
                </m:r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D</m:t>
                </m:r>
              </m:oMath>
              <w:r w:rsidRPr="00E84222">
                <w:rPr>
                  <w:rFonts w:ascii="Cambria Math" w:hAnsi="Cambria Math"/>
                </w:rPr>
                <w:t xml:space="preserve"> are coplanar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Three non-zero, linearly dependent coinitial vectors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,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and</m:t>
                    </m:r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PS</m:t>
                        </m:r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are</m:t>
                </m:r>
              </m:oMath>
              <w:r w:rsidRPr="00E84222">
                <w:rPr>
                  <w:rFonts w:ascii="Cambria Math" w:hAnsi="Cambria Math"/>
                </w:rPr>
                <w:t xml:space="preserve"> coplanar then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=λ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PR</m:t>
                    </m:r>
                  </m:e>
                </m:acc>
                <m:r>
                  <w:rPr>
                    <w:rFonts w:ascii="Cambria Math" w:hAnsi="Cambria Math"/>
                  </w:rPr>
                  <m:t>+μ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PS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</m:oMath>
              <w:r w:rsidRPr="00E84222">
                <w:rPr>
                  <w:rFonts w:ascii="Cambria Math" w:hAnsi="Cambria Math"/>
                </w:rPr>
                <w:t xml:space="preserve">where </w:t>
              </w:r>
              <m:oMath>
                <m:r>
                  <w:rPr>
                    <w:rFonts w:ascii="Cambria Math" w:hAnsi="Cambria Math"/>
                  </w:rPr>
                  <m:t>λ</m:t>
                </m:r>
              </m:oMath>
              <w:r w:rsidRPr="00E84222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μ</m:t>
                </m:r>
              </m:oMath>
              <w:r w:rsidRPr="00E84222">
                <w:rPr>
                  <w:rFonts w:ascii="Cambria Math" w:hAnsi="Cambria Math"/>
                </w:rPr>
                <w:t xml:space="preserve"> are scalars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251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338CC" w:rsidRPr="008D12E0" w:rsidRDefault="002338CC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2338CC" w:rsidRPr="008D12E0" w:rsidRDefault="006C73DD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Vector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=-5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+7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 along the bisector of angle between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=-8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2338CC" w:rsidRPr="008D12E0" w:rsidRDefault="00E41FCF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="006C73DD" w:rsidRPr="008D12E0">
                <w:rPr>
                  <w:rFonts w:ascii="Cambria Math" w:hAnsi="Cambria Math"/>
                </w:rPr>
                <w:t xml:space="preserve"> is equally </w:t>
              </w:r>
              <w:r w:rsidR="000A6EF1" w:rsidRPr="008D12E0">
                <w:rPr>
                  <w:rFonts w:ascii="Cambria Math" w:hAnsi="Cambria Math"/>
                </w:rPr>
                <w:t xml:space="preserve">inclined </w:t>
              </w:r>
              <w:r w:rsidR="006C73DD" w:rsidRPr="008D12E0">
                <w:rPr>
                  <w:rFonts w:ascii="Cambria Math" w:hAnsi="Cambria Math"/>
                </w:rPr>
                <w:t xml:space="preserve">to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="006C73DD"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252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In </w:t>
              </w:r>
              <m:oMath>
                <m:r>
                  <w:rPr>
                    <w:rFonts w:ascii="Cambria Math" w:hAnsi="Cambria Math"/>
                  </w:rPr>
                  <m:t xml:space="preserve">∆ABC,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CA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A0007" w:rsidRPr="00E84222" w:rsidRDefault="007A0007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a,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253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127A0" w:rsidRDefault="000127A0" w:rsidP="000127A0">
              <w:pPr>
                <w:spacing w:after="0"/>
                <w:contextualSpacing/>
                <w:autoSpaceDE w:val="0"/>
                <w:autoSpaceDN w:val="0"/>
                <w:adjustRightInd w:val="0"/>
                <w:contextualSpacing/>
                <w:rPr>
                  <w:rFonts w:ascii="Cambria Math" w:eastAsiaTheme="minorEastAsia" w:hAnsi="Cambria Math"/>
                </w:rPr>
              </w:pPr>
              <w:r>
                <w:rPr>
                  <w:rFonts w:ascii="Cambria Math" w:eastAsiaTheme="minorEastAsia" w:hAnsi="Cambria Math"/>
                </w:rPr>
                <w:t xml:space="preserve">The identity </w:t>
              </w:r>
            </w:p>
            <w:p w:rsidR="000127A0" w:rsidRPr="0071505E" w:rsidRDefault="000127A0" w:rsidP="000127A0">
              <w:pPr>
                <w:spacing w:after="0"/>
                <w:contextualSpacing/>
                <w:autoSpaceDE w:val="0"/>
                <w:autoSpaceDN w:val="0"/>
                <w:adjustRightInd w:val="0"/>
                <w:contextualSpacing/>
                <w:rPr>
                  <w:rFonts w:ascii="Cambria Math" w:eastAsiaTheme="minorEastAsia" w:hAnsi="Cambria Math"/>
                </w:rPr>
              </w:pPr>
              <m:oMath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  <w:r>
                <w:rPr>
                  <w:rFonts w:ascii="Cambria Math" w:eastAsiaTheme="minorEastAsia" w:hAnsi="Cambria Math"/>
                </w:rPr>
                <w:t xml:space="preserve"> Holds for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>
                <w:rPr>
                  <w:rFonts w:ascii="Cambria Math" w:eastAsiaTheme="minorEastAsia" w:hAnsi="Cambria Math"/>
                </w:rPr>
                <w:t>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127A0" w:rsidRDefault="000127A0" w:rsidP="000127A0">
              <w:pPr>
                <w:spacing w:after="0"/>
                <w:contextualSpacing/>
                <w:autoSpaceDE w:val="0"/>
                <w:autoSpaceDN w:val="0"/>
                <w:adjustRightInd w:val="0"/>
                <w:contextualSpacing/>
                <w:rPr>
                  <w:rFonts w:ascii="Cambria Math" w:eastAsiaTheme="minorEastAsia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  <m:r>
                    <w:rPr>
                      <w:rFonts w:ascii="Cambria Math" w:hAnsi="Cambria Math"/>
                    </w:rPr>
                    <m:t>;</m:t>
                  </m:r>
                </m:oMath>
              </m:oMathPara>
            </w:p>
            <w:p w:rsidR="000127A0" w:rsidRDefault="000127A0" w:rsidP="000127A0">
              <w:pPr>
                <w:spacing w:after="0"/>
                <w:contextualSpacing/>
                <w:autoSpaceDE w:val="0"/>
                <w:autoSpaceDN w:val="0"/>
                <w:adjustRightInd w:val="0"/>
                <w:contextualSpacing/>
                <w:rPr>
                  <w:rFonts w:ascii="Cambria Math" w:eastAsiaTheme="minorEastAsia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 xml:space="preserve">,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=a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acc>
                </m:oMath>
              </m:oMathPara>
            </w:p>
            <w:p w:rsidR="000127A0" w:rsidRPr="000D6799" w:rsidRDefault="000127A0" w:rsidP="000127A0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eastAsiaTheme="minorEastAsia" w:hAnsi="Cambria Math"/>
                </w:rPr>
                <w:t>Which of the following is correct?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254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463A7" w:rsidRPr="000D6799" w:rsidRDefault="007463A7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=2,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=3,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=5, then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=5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463A7" w:rsidRPr="00F42394" w:rsidRDefault="007463A7" w:rsidP="002F4B36">
              <w:pPr>
                <w:spacing w:after="0"/>
                <w:contextualSpacing/>
                <w:rPr>
                  <w:rFonts w:ascii="Cambria Math" w:hAnsi="Cambria Math"/>
                  <w:b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</m:acc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=|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|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255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E2175" w:rsidRPr="000D6799" w:rsidRDefault="007E2175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are reciprocal vectors, then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=1.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E2175" w:rsidRPr="000D6799" w:rsidRDefault="007E2175" w:rsidP="002F4B36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are reciprocal, </w:t>
              </w:r>
              <w:proofErr w:type="gramStart"/>
              <w:r>
                <w:rPr>
                  <w:rFonts w:ascii="Cambria Math" w:hAnsi="Cambria Math"/>
                </w:rPr>
                <w:t xml:space="preserve">then </w:t>
              </w:r>
              <m:oMath>
                <w:proofErr w:type="gramEnd"/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=λ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, λ∈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  <w:r>
                <w:rPr>
                  <w:rFonts w:ascii="Cambria Math" w:hAnsi="Cambria Math"/>
                </w:rPr>
                <w:t>.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256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338CC" w:rsidRPr="008D12E0" w:rsidRDefault="002338CC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6C73DD" w:rsidRPr="008D12E0" w:rsidRDefault="006C73DD" w:rsidP="00F8228F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 component of vector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in the direction perpendicular to the direction of vector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</w:t>
              </w:r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6C73DD" w:rsidRPr="008D12E0" w:rsidRDefault="006C73DD" w:rsidP="00F8228F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 component of vector in the direction of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is</w:t>
              </w: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w:p>
          </w:tc>
        </w:tr>
      </w:tbl>
      <w:p w:rsidR="00F11D93" w:rsidRDefault="00F11D93" w:rsidP="00E52851">
        <w:pPr>              </w:pPr>
      </w:p>
      <w:tbl>
        <w:tblPr>
          <w:tblW w:w="5000" w:type="pct"/>
          <w:tblLayout w:type="fixed"/>
          <w:tblLook w:val="04A0"/>
        </w:tblPr>
        <w:tblGrid>
          <w:gridCol w:w="460"/>
          <w:gridCol w:w="396"/>
          <w:gridCol w:w="2106"/>
          <w:gridCol w:w="368"/>
          <w:gridCol w:w="2133"/>
          <w:gridCol w:w="383"/>
          <w:gridCol w:w="1156"/>
          <w:gridCol w:w="1156"/>
          <w:gridCol w:w="1156"/>
          <w:gridCol w:w="1153"/>
        </w:tblGrid>
        <w:tr w:rsidR="0005281D" w:rsidRPr="00453EAC" w:rsidTr="0056761A">
          <w:tc>
            <w:tcPr>
              <w:tcW w:w="5000" w:type="pct"/>
              <w:gridSpan w:val="10"/>
              <w:tcMar>
                <w:left w:w="0" w:type="dxa"/>
                <w:right w:w="0" w:type="dxa"/>
              </w:tcMar>
            </w:tcPr>
            <w:p w:rsidR="0005281D" w:rsidRPr="00611E2C" w:rsidRDefault="0005281D" w:rsidP="00673272">
              <w:pPr>
                <w:autoSpaceDE w:val="0"/>
                <w:autoSpaceDN w:val="0"/>
                <w:adjustRightInd w:val="0"/>
                <w:jc w:val="center"/>
                <w:rPr>
                  <w:rFonts w:ascii="Cambria Math" w:hAnsi="Cambria Math" w:cs="Calibri"/>
                </w:rPr>
              </w:pPr>
              <w:r>
                <w:rPr>
                  <w:rFonts w:ascii="Cambria Math" w:hAnsi="Cambria Math"/>
                  <w:b/>
                  <w:bCs/>
                </w:rPr>
                <w:t>Matrix-Match Type</w:t>
              </w:r>
            </w:p>
          </w:tc>
        </w:tr>
        <w:tr w:rsidR="0005281D" w:rsidRPr="00453EAC" w:rsidTr="0056761A">
          <w:tc>
            <w:tcPr>
              <w:tcW w:w="5000" w:type="pct"/>
              <w:gridSpan w:val="10"/>
              <w:tcMar>
                <w:left w:w="0" w:type="dxa"/>
                <w:right w:w="0" w:type="dxa"/>
              </w:tcMar>
            </w:tcPr>
            <w:p w:rsidR="0005281D" w:rsidRPr="00611E2C" w:rsidRDefault="0005281D" w:rsidP="00673272">
              <w:pPr>
                <w:autoSpaceDE w:val="0"/>
                <w:autoSpaceDN w:val="0"/>
                <w:adjustRightInd w:val="0"/>
                <w:jc w:val="both"/>
                <w:rPr>
                  <w:rFonts w:ascii="Cambria Math" w:hAnsi="Cambria Math" w:cs="Calibri"/>
                </w:rPr>
              </w:pPr>
              <w:r w:rsidRPr="00742BFD">
                <w:rPr>
                  <w:rFonts w:ascii="Cambria Math" w:hAnsi="Cambria Math"/>
                </w:rPr>
                <w:t xml:space="preserve">This section contain(s) 0 question(s). Each question contains Statements given in 2 columns which have to be matched. Statements (A, B, C, D) in </w:t>
              </w:r>
              <w:r w:rsidRPr="00742BFD">
                <w:rPr>
                  <w:rFonts w:ascii="Cambria Math" w:hAnsi="Cambria Math"/>
                  <w:b/>
                  <w:bCs/>
                </w:rPr>
                <w:t>columns I</w:t>
              </w:r>
              <w:r w:rsidRPr="00742BFD">
                <w:rPr>
                  <w:rFonts w:ascii="Cambria Math" w:hAnsi="Cambria Math"/>
                </w:rPr>
                <w:t xml:space="preserve"> have to be matched with Statements (p, q, r, s) in </w:t>
              </w:r>
              <w:r w:rsidRPr="00742BFD">
                <w:rPr>
                  <w:rFonts w:ascii="Cambria Math" w:hAnsi="Cambria Math"/>
                  <w:b/>
                  <w:bCs/>
                </w:rPr>
                <w:t>columns II</w:t>
              </w:r>
              <w:r w:rsidRPr="00742BFD">
                <w:rPr>
                  <w:rFonts w:ascii="Cambria Math" w:hAnsi="Cambria Math"/>
                </w:rPr>
                <w:t>.</w:t>
              </w: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257.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338CC" w:rsidRPr="008D12E0" w:rsidRDefault="002338CC" w:rsidP="002338CC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8E4A95" w:rsidP="008E4A95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  <w:r w:rsidRPr="008D12E0">
                <w:rPr>
                  <w:rFonts w:ascii="Cambria Math" w:hAnsi="Cambria Math"/>
                </w:rPr>
                <w:t xml:space="preserve"> then angle between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8E4A95" w:rsidP="002338CC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90°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8E4A95" w:rsidP="008E4A95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  <w:r w:rsidRPr="008D12E0">
                <w:rPr>
                  <w:rFonts w:ascii="Cambria Math" w:hAnsi="Cambria Math"/>
                </w:rPr>
                <w:t xml:space="preserve">then angle between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8E4A95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Obtuse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8E4A95" w:rsidP="008E4A95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</m:oMath>
              <w:r w:rsidRPr="008D12E0">
                <w:rPr>
                  <w:rFonts w:ascii="Cambria Math" w:hAnsi="Cambria Math"/>
                </w:rPr>
                <w:t xml:space="preserve">then angle between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8E4A95" w:rsidP="008E4A95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0°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8E4A95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Angle between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and a vector perpendicular to the vector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  <w:r w:rsidRPr="008D12E0">
                <w:rPr>
                  <w:rFonts w:ascii="Cambria Math" w:hAnsi="Cambria Math"/>
                </w:rPr>
                <w:t xml:space="preserve"> is 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8E4A95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acute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258.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046C2B" w:rsidRPr="00E84222" w:rsidRDefault="00710F61" w:rsidP="00CC52CA">
            <w:pPr>
              <w:spacing w:after="0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t>R</w:t>
            </w:r>
            <w:r w:rsidR="00DE7D2D" w:rsidRPr="00E84222">
              <w:rPr>
                <w:rFonts w:ascii="Cambria Math" w:hAnsi="Cambria Math"/>
              </w:rPr>
              <w:t>efer to the following diagram:</w:t>
            </w:r>
          </w:p>
          <w:p w:rsidR="00710F61" w:rsidRPr="00E84222" w:rsidRDefault="00CC11A0" w:rsidP="00CC52CA">
            <w:pPr>
              <w:spacing w:after="0"/>
              <w:contextualSpacing/>
              <w:rPr>
                <w:rFonts w:ascii="Cambria Math" w:hAnsi="Cambria Math"/>
                <w:color w:val="FF0000"/>
              </w:rPr>
            </w:pPr>
            <w:r w:rsidRPr="00E84222">
              <w:rPr>
                <w:rFonts w:ascii="Cambria Math" w:hAnsi="Cambria Math"/>
              </w:rPr>
              <w:object w:dxaOrig="3233" w:dyaOrig="2657">
                <v:shape id="_x0000_i1040" type="#_x0000_t75" style="width:104.25pt;height:86.25pt" o:ole="">
                  <v:imagedata r:id="IMM10Q442Q0" o:title=""/>
                </v:shape>
                <o:OLEObject Type="Embed" ProgID="ChemDraw.Document.6.0" ShapeID="_x0000_i1040" DrawAspect="Content" ObjectID="_1478862247" r:id="OMM10Q442Q0"/>
              </w:objec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046C2B" w:rsidRPr="00E84222" w:rsidRDefault="00DE7D2D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>Collinear vectors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046C2B" w:rsidRPr="00E84222" w:rsidRDefault="00CC52CA" w:rsidP="00CC52CA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046C2B" w:rsidRPr="00E84222" w:rsidRDefault="00DE7D2D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>Coinitial vectors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046C2B" w:rsidRPr="00E84222" w:rsidRDefault="00CC52CA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046C2B" w:rsidRPr="00E84222" w:rsidRDefault="00DE7D2D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>Equals vectors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046C2B" w:rsidRPr="00E84222" w:rsidRDefault="00CC52CA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</m:ac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046C2B" w:rsidRPr="00E84222" w:rsidRDefault="00DE7D2D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>Unlike vectors (same initial point)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046C2B" w:rsidRPr="00E84222" w:rsidRDefault="00CC52CA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d</m:t>
                      </m:r>
                    </m:e>
                  </m:acc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t,s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t,r,s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s,t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s,t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t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a,s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t,r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259.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046C2B" w:rsidRPr="00E84222" w:rsidRDefault="00CC52CA" w:rsidP="00CC52CA">
            <w:pPr>
              <w:spacing w:after="0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DE7D2D" w:rsidRPr="00E84222">
              <w:rPr>
                <w:rFonts w:ascii="Cambria Math" w:hAnsi="Cambria Math"/>
                <w:lang w:val="en-US" w:eastAsia="en-US"/>
              </w:rPr>
              <w:t xml:space="preserve"> form the consecutive sides of a regular hexagon </w:t>
            </w:r>
            <m:oMath>
              <m:r>
                <w:rPr>
                  <w:rFonts w:ascii="Cambria Math" w:hAnsi="Cambria Math"/>
                  <w:lang w:val="en-US" w:eastAsia="en-US"/>
                </w:rPr>
                <m:t>ABCDEF</m:t>
              </m:r>
            </m:oMath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046C2B" w:rsidRPr="00E84222" w:rsidRDefault="00DE7D2D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=x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+y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then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046C2B" w:rsidRPr="00E84222" w:rsidRDefault="000E40E0" w:rsidP="00CC52CA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>
                  <m:r>
                    <w:rPr>
                      <w:rFonts w:ascii="Cambria Math" w:hAnsi="Cambria Math"/>
                    </w:rPr>
                    <m:t>x=-2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046C2B" w:rsidRPr="00E84222" w:rsidRDefault="00DE7D2D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CE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=x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+y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then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046C2B" w:rsidRPr="00E84222" w:rsidRDefault="000E40E0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>
                  <m:r>
                    <w:rPr>
                      <w:rFonts w:ascii="Cambria Math" w:hAnsi="Cambria Math"/>
                    </w:rPr>
                    <m:t>x=-10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046C2B" w:rsidRPr="00E84222" w:rsidRDefault="00DE7D2D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84222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AE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=x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+y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then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046C2B" w:rsidRPr="00E84222" w:rsidRDefault="000E40E0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>
                  <m:r>
                    <w:rPr>
                      <w:rFonts w:ascii="Cambria Math" w:hAnsi="Cambria Math"/>
                    </w:rPr>
                    <m:t>y=1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046C2B" w:rsidRPr="00E84222" w:rsidRDefault="00CC52CA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AD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=-x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 xml:space="preserve">,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then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046C2B" w:rsidRPr="00E84222" w:rsidRDefault="000E40E0" w:rsidP="00CC52CA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>
                  <m:r>
                    <w:rPr>
                      <w:rFonts w:ascii="Cambria Math" w:hAnsi="Cambria Math"/>
                    </w:rPr>
                    <m:t>y=2</m:t>
                  </m:r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S,t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s,t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p,r,d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t,s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t,r,s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260.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338CC" w:rsidRPr="008D12E0" w:rsidRDefault="00192FD8" w:rsidP="005B363A">
            <w:pPr>
              <w:spacing w:after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two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8E4A95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 vectors coplanar with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8E4A95" w:rsidP="002338CC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-3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+3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+4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8E4A95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 vector which is perpendicular to both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8E4A95" w:rsidP="008E4A95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-2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+3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8E4A95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 vector which is equally inclined to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E41FCF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8E4A95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 vector which forms a triangle whit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E41FCF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+5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p,q,s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261.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5731DB" w:rsidRPr="0069740A" w:rsidRDefault="005731DB" w:rsidP="009F6C23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DD5FFB">
              <w:rPr>
                <w:rFonts w:ascii="Cambria Math" w:hAnsi="Cambria Math"/>
              </w:rPr>
              <w:t xml:space="preserve">  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 xml:space="preserve">,  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</m:oMath>
            <w:r>
              <w:rPr>
                <w:rFonts w:ascii="Cambria Math" w:hAnsi="Cambria Math"/>
              </w:rPr>
              <w:t xml:space="preserve"> then observes the following lists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>
                <w:rPr>
                  <w:rFonts w:ascii="Cambria Math" w:hAnsi="Cambria Math"/>
                </w:rPr>
                <w:t xml:space="preserve">          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3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  <w:r>
                <w:rPr>
                  <w:rFonts w:ascii="Cambria Math" w:hAnsi="Cambria Math"/>
                </w:rPr>
                <w:t xml:space="preserve">     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2 </w:t>
              </w:r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/>
              </w:r>
            </w:p>
          </w:tc>
          <w:tc>
            <w:tcPr>
              <w:tcW w:w="2201" w:type="pct"/>
              <w:gridSpan w:val="2"/>
            </w:tcPr>
            <w:p w:rsidR="005731DB" w:rsidRDefault="005731DB" w:rsidP="003C2DBD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(t)</w:t>
              </w:r>
            </w:p>
          </w:tc>
          <w:tc>
            <w:tcPr>
              <w:tcW w:w="2206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/>
              </w:r>
            </w:p>
          </w:tc>
          <w:tc>
            <w:tcPr>
              <w:tcW w:w="2201" w:type="pct"/>
              <w:gridSpan w:val="2"/>
            </w:tcPr>
            <w:p w:rsidR="005731DB" w:rsidRDefault="005731DB" w:rsidP="005F57B7">
              <w:pPr>
                <w:jc w:val="center"/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(u)</w:t>
              </w:r>
            </w:p>
          </w:tc>
          <w:tc>
            <w:tcPr>
              <w:tcW w:w="2206" w:type="pct"/>
              <w:gridSpan w:val="2"/>
            </w:tcPr>
            <w:p w:rsidR="005731DB" w:rsidRPr="002A47D4" w:rsidRDefault="005731DB" w:rsidP="009F6C23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4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c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a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b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f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c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a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f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e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a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c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b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f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a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c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f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d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262.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837331" w:rsidRPr="008D12E0" w:rsidRDefault="00837331" w:rsidP="00837331">
            <w:pPr>
              <w:spacing w:after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Volume of parallelepiped formed by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36 sq. units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837331" w:rsidRPr="008D12E0" w:rsidRDefault="00837331" w:rsidP="00837331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Volume of parallelepiped formed by vectors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837331" w:rsidRPr="008D12E0" w:rsidRDefault="00837331" w:rsidP="00837331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8D12E0">
                <w:rPr>
                  <w:rFonts w:ascii="Cambria Math" w:hAnsi="Cambria Math"/>
                </w:rPr>
                <w:t>0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837331" w:rsidRPr="008D12E0" w:rsidRDefault="00837331" w:rsidP="00837331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Volume of tetrahedron formed by vectors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837331" w:rsidRPr="008D12E0" w:rsidRDefault="00837331" w:rsidP="00837331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12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837331" w:rsidRPr="008D12E0" w:rsidRDefault="00837331" w:rsidP="00837331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Volume of parallelepiped formed by vectors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837331" w:rsidRPr="008D12E0" w:rsidRDefault="00837331" w:rsidP="00837331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6sq.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837331" w:rsidRPr="008D12E0" w:rsidRDefault="00837331" w:rsidP="00837331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Volume of parallelepiped formed by vectors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837331" w:rsidRPr="008D12E0" w:rsidRDefault="00837331" w:rsidP="00837331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1 sq. units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263.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338CC" w:rsidRPr="008D12E0" w:rsidRDefault="00192FD8" w:rsidP="002338CC">
            <w:pPr>
              <w:spacing w:after="0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two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192FD8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Area of triangle formed by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192FD8" w:rsidP="002338CC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8D12E0">
                <w:rPr>
                  <w:rFonts w:ascii="Cambria Math" w:hAnsi="Cambria Math"/>
                </w:rPr>
                <w:t>3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192FD8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Area of parallelogram having sides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192FD8" w:rsidP="00192FD8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12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192FD8" w:rsidP="00192FD8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Area of parallelogram having diagonals </w:t>
              </w: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 </w:t>
              </w:r>
              <m:oMath>
                <m:r>
                  <w:rPr>
                    <w:rFonts w:ascii="Cambria Math" w:hAnsi="Cambria Math"/>
                  </w:rPr>
                  <m:t>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192FD8" w:rsidP="00192FD8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3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192FD8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Volume of parallelepiped formed by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E41FCF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264.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338CC" w:rsidRPr="008D12E0" w:rsidRDefault="002338CC" w:rsidP="002338CC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5E3EA7" w:rsidP="005E3EA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  <w:r w:rsidRPr="008D12E0">
                <w:rPr>
                  <w:rFonts w:ascii="Cambria Math" w:hAnsi="Cambria Math"/>
                </w:rPr>
                <w:t xml:space="preserve">, angle between each pair of vectors is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</m:oMath>
              <w:r w:rsidRPr="008D12E0">
                <w:rPr>
                  <w:rFonts w:ascii="Cambria Math" w:hAnsi="Cambria Math"/>
                </w:rPr>
                <w:t xml:space="preserve">, then </w:t>
              </w:r>
              <m:oMath>
                <m:r>
                  <w:rPr>
                    <w:rFonts w:ascii="Cambria Math" w:hAnsi="Cambria Math"/>
                  </w:rPr>
                  <m:t>2|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  <w:r w:rsidRPr="008D12E0">
                <w:rPr>
                  <w:rFonts w:ascii="Cambria Math" w:hAnsi="Cambria Math"/>
                </w:rPr>
                <w:t xml:space="preserve"> is equal to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192FD8" w:rsidP="002338CC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8D12E0">
                <w:rPr>
                  <w:rFonts w:ascii="Cambria Math" w:hAnsi="Cambria Math"/>
                </w:rPr>
                <w:t>3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192FD8" w:rsidP="00C858E9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 perpendicular to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 perpendicular to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="00033270" w:rsidRPr="008D12E0">
                <w:rPr>
                  <w:rFonts w:ascii="Cambria Math" w:hAnsi="Cambria Math"/>
                </w:rPr>
                <w:t xml:space="preserve">is perpendicular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=2,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=3</m:t>
                </m:r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=6</m:t>
                </m:r>
              </m:oMath>
              <w:r w:rsidRPr="008D12E0">
                <w:rPr>
                  <w:rFonts w:ascii="Cambria Math" w:hAnsi="Cambria Math"/>
                </w:rPr>
                <w:t xml:space="preserve">, then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-2</m:t>
                </m:r>
              </m:oMath>
              <w:r w:rsidRPr="008D12E0">
                <w:rPr>
                  <w:rFonts w:ascii="Cambria Math" w:hAnsi="Cambria Math"/>
                </w:rPr>
                <w:t xml:space="preserve"> is equal to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192FD8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2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E41FCF" w:rsidP="00192FD8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="00192FD8"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</m:oMath>
              <w:r w:rsidR="00192FD8" w:rsidRPr="008D12E0">
                <w:rPr>
                  <w:rFonts w:ascii="Cambria Math" w:hAnsi="Cambria Math"/>
                </w:rPr>
                <w:t xml:space="preserve">then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.(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  <w:r w:rsidR="00192FD8" w:rsidRPr="008D12E0">
                <w:rPr>
                  <w:rFonts w:ascii="Cambria Math" w:hAnsi="Cambria Math"/>
                </w:rPr>
                <w:t xml:space="preserve"> is equal to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192FD8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4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192FD8" w:rsidP="00033270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=2 </m:t>
                </m:r>
              </m:oMath>
              <w:r w:rsidRPr="008D12E0">
                <w:rPr>
                  <w:rFonts w:ascii="Cambria Math" w:hAnsi="Cambria Math"/>
                </w:rPr>
                <w:t xml:space="preserve">then </w:t>
              </w: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45°</m:t>
                    </m:r>
                  </m:e>
                </m:func>
              </m:oMath>
              <w:r w:rsidRPr="008D12E0">
                <w:rPr>
                  <w:rFonts w:ascii="Cambria Math" w:hAnsi="Cambria Math"/>
                </w:rPr>
                <w:t xml:space="preserve"> is equal to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192FD8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5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265.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338CC" w:rsidRPr="008D12E0" w:rsidRDefault="002338CC" w:rsidP="002338CC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5E3EA7" w:rsidP="005E3EA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are three mutually perpendicular vectors where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=2,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=1,</m:t>
                </m:r>
              </m:oMath>
              <w:r w:rsidRPr="008D12E0">
                <w:rPr>
                  <w:rFonts w:ascii="Cambria Math" w:hAnsi="Cambria Math"/>
                </w:rPr>
                <w:t>then [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  <w:r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5E3EA7" w:rsidP="002338CC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-12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5E3EA7" w:rsidP="005E3EA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are two unit vectors inclined at </w:t>
              </w:r>
              <m:oMath>
                <m:r>
                  <w:rPr>
                    <w:rFonts w:ascii="Cambria Math" w:hAnsi="Cambria Math"/>
                  </w:rPr>
                  <m:t>π/3</m:t>
                </m:r>
              </m:oMath>
              <w:r w:rsidRPr="008D12E0">
                <w:rPr>
                  <w:rFonts w:ascii="Cambria Math" w:hAnsi="Cambria Math"/>
                </w:rPr>
                <w:t xml:space="preserve">, then </w:t>
              </w:r>
              <m:oMath>
                <m:r>
                  <w:rPr>
                    <w:rFonts w:ascii="Cambria Math" w:hAnsi="Cambria Math"/>
                  </w:rPr>
                  <m:t>16[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  <w:r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5E3EA7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0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5E3EA7" w:rsidP="00387373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and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are orthogonal unit vectors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,</w:t>
              </w:r>
              <w:r w:rsidR="00387373" w:rsidRPr="008D12E0">
                <w:rPr>
                  <w:rFonts w:ascii="Cambria Math" w:hAnsi="Cambria Math"/>
                </w:rPr>
                <w:t xml:space="preserve"> then </w:t>
              </w:r>
              <m:oMath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  <w:r w:rsidR="00387373" w:rsidRPr="008D12E0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5E3EA7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16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5E3EA7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If [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]=[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]=[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]=0, each vector being a non-zero vector, then [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]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5E3EA7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1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266.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338CC" w:rsidRPr="008D12E0" w:rsidRDefault="002338CC" w:rsidP="002338CC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6B2E2B" w:rsidP="006B2E2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The possible value of </w:t>
              </w:r>
              <m:oMath>
                <m:r>
                  <w:rPr>
                    <w:rFonts w:ascii="Cambria Math" w:hAnsi="Cambria Math"/>
                  </w:rPr>
                  <m:t>a</m:t>
                </m:r>
              </m:oMath>
              <w:r w:rsidRPr="008D12E0">
                <w:rPr>
                  <w:rFonts w:ascii="Cambria Math" w:hAnsi="Cambria Math"/>
                </w:rPr>
                <w:t xml:space="preserve"> 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+λ(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  <w:r w:rsidRPr="008D12E0"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)+μ(-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+a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  <w:r w:rsidRPr="008D12E0">
                <w:rPr>
                  <w:rFonts w:ascii="Cambria Math" w:hAnsi="Cambria Math"/>
                </w:rPr>
                <w:t xml:space="preserve"> are not consistent, where </w:t>
              </w:r>
              <m:oMath>
                <m:r>
                  <w:rPr>
                    <w:rFonts w:ascii="Cambria Math" w:hAnsi="Cambria Math"/>
                  </w:rPr>
                  <m:t>λ</m:t>
                </m:r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r>
                  <w:rPr>
                    <w:rFonts w:ascii="Cambria Math" w:hAnsi="Cambria Math"/>
                  </w:rPr>
                  <m:t>μ</m:t>
                </m:r>
              </m:oMath>
              <w:r w:rsidRPr="008D12E0">
                <w:rPr>
                  <w:rFonts w:ascii="Cambria Math" w:hAnsi="Cambria Math"/>
                </w:rPr>
                <w:t xml:space="preserve"> are scalars,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6B2E2B" w:rsidP="002338CC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-4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6B2E2B" w:rsidP="009D63C4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The angle between vectors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="005E3EA7" w:rsidRPr="008D12E0">
                <w:rPr>
                  <w:rFonts w:ascii="Cambria Math" w:hAnsi="Cambria Math"/>
                </w:rPr>
                <w:t xml:space="preserve"> is acute, whereas vector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="005E3EA7" w:rsidRPr="008D12E0">
                <w:rPr>
                  <w:rFonts w:ascii="Cambria Math" w:hAnsi="Cambria Math"/>
                </w:rPr>
                <w:t xml:space="preserve"> makes an obtuse angle with the axes of coordinates. Then </w:t>
              </w:r>
              <m:oMath>
                <m:r>
                  <w:rPr>
                    <w:rFonts w:ascii="Cambria Math" w:hAnsi="Cambria Math"/>
                  </w:rPr>
                  <m:t>λ</m:t>
                </m:r>
              </m:oMath>
              <w:r w:rsidR="005E3EA7" w:rsidRPr="008D12E0">
                <w:rPr>
                  <w:rFonts w:ascii="Cambria Math" w:hAnsi="Cambria Math"/>
                </w:rPr>
                <w:t xml:space="preserve"> may be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6B2E2B" w:rsidP="006B2E2B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-2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5E3EA7" w:rsidP="005E3EA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The possible value of </w:t>
              </w:r>
              <m:oMath>
                <m:r>
                  <w:rPr>
                    <w:rFonts w:ascii="Cambria Math" w:hAnsi="Cambria Math"/>
                  </w:rPr>
                  <m:t>a</m:t>
                </m:r>
              </m:oMath>
              <w:r w:rsidRPr="008D12E0">
                <w:rPr>
                  <w:rFonts w:ascii="Cambria Math" w:hAnsi="Cambria Math"/>
                </w:rPr>
                <w:t xml:space="preserve"> such that </w:t>
              </w:r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+(1+a)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and 3</w:t>
              </w:r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+a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are coplanar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6B2E2B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2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338CC" w:rsidRPr="008D12E0" w:rsidRDefault="005E3EA7" w:rsidP="005E3EA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 xml:space="preserve">If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and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 xml:space="preserve"> is perpendicular to </w:t>
              </w: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  <w:r w:rsidRPr="008D12E0">
                <w:rPr>
                  <w:rFonts w:ascii="Cambria Math" w:hAnsi="Cambria Math"/>
                </w:rPr>
                <w:t>, then |2</w:t>
              </w:r>
              <m:oMath>
                <m:r>
                  <w:rPr>
                    <w:rFonts w:ascii="Cambria Math" w:hAnsi="Cambria Math"/>
                  </w:rPr>
                  <m:t>λ</m:t>
                </m:r>
              </m:oMath>
              <w:r w:rsidRPr="008D12E0">
                <w:rPr>
                  <w:rFonts w:ascii="Cambria Math" w:hAnsi="Cambria Math"/>
                </w:rPr>
                <w:t>|is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338CC" w:rsidRPr="008D12E0" w:rsidRDefault="006B2E2B" w:rsidP="002338C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8D12E0">
                <w:rPr>
                  <w:rFonts w:ascii="Cambria Math" w:hAnsi="Cambria Math"/>
                </w:rPr>
                <w:t>3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p,q,r,s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p w:rsidR="00F11D93" w:rsidRDefault="00F11D93" w:rsidP="00E52851">
        <w:pPr>              </w:pPr>
      </w:p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550301" w:rsidRPr="00453EAC" w:rsidTr="00550301">
          <w:trPr>
            <w:trHeight w:val="684"/>
          </w:trPr>
          <w:tc>
            <w:tcPr>
              <w:tcW w:w="5000" w:type="pct"/>
              <w:gridSpan w:val="9"/>
              <w:tcMar>
                <w:left w:w="0" w:type="dxa"/>
                <w:right w:w="0" w:type="dxa"/>
              </w:tcMar>
            </w:tcPr>
            <w:p w:rsidR="00550301" w:rsidRDefault="00076DB8" w:rsidP="00FB0ED2">
              <w:pPr>
                <w:autoSpaceDE w:val="0"/>
                <w:autoSpaceDN w:val="0"/>
                <w:adjustRightInd w:val="0"/>
                <w:jc w:val="center"/>
                <w:rPr>
                  <w:rFonts w:ascii="Cambria Math" w:hAnsi="Cambria Math" w:cs="Calibri"/>
                  <w:b/>
                  <w:bCs/>
                </w:rPr>
              </w:pPr>
              <w:r>
                <w:rPr>
                  <w:rFonts w:ascii="Cambria Math" w:hAnsi="Cambria Math" w:cs="Calibri"/>
                  <w:b/>
                  <w:bCs/>
                </w:rPr>
                <w:lastRenderedPageBreak/>
                <w:t xml:space="preserve">Linked Comprehension </w:t>
              </w:r>
              <w:r w:rsidR="00550301" w:rsidRPr="00F95041">
                <w:rPr>
                  <w:rFonts w:ascii="Cambria Math" w:hAnsi="Cambria Math" w:cs="Calibri"/>
                  <w:b/>
                  <w:bCs/>
                </w:rPr>
                <w:t>Type</w:t>
              </w:r>
            </w:p>
            <w:p w:rsidR="00FB0ED2" w:rsidRDefault="00076DB8" w:rsidP="00FB0ED2">
              <w:pPr>
                <w:autoSpaceDE w:val="0"/>
                <w:autoSpaceDN w:val="0"/>
                <w:adjustRightInd w:val="0"/>
                <w:contextualSpacing/>
                <w:rPr>
                  <w:rFonts w:ascii="Cambria Math" w:hAnsi="Cambria Math"/>
                </w:rPr>
              </w:pPr>
              <w:r w:rsidRPr="00742BFD">
                <w:rPr>
                  <w:rFonts w:ascii="Cambria Math" w:hAnsi="Cambria Math"/>
                </w:rPr>
                <w:t xml:space="preserve">This section contain(s) 26 paragraph(s)</w:t>
              </w:r>
              <w:r w:rsidRPr="00742BFD">
                <w:rPr>
                  <w:rFonts w:ascii="Cambria Math" w:hAnsi="Cambria Math"/>
                </w:rPr>
                <w:t xml:space="preserve"> and based upon each paragraph, multiple choice questions have to be answered. Each question has atleast 4 choices (a), (b), (c) and (d) out of which </w:t>
              </w:r>
              <w:r w:rsidRPr="00742BFD">
                <w:rPr>
                  <w:rFonts w:ascii="Cambria Math" w:hAnsi="Cambria Math"/>
                  <w:b/>
                  <w:bCs/>
                  <w:caps/>
                </w:rPr>
                <w:t>only one</w:t>
              </w:r>
              <w:r w:rsidRPr="00742BFD">
                <w:rPr>
                  <w:rFonts w:ascii="Cambria Math" w:hAnsi="Cambria Math"/>
                </w:rPr>
                <w:t xml:space="preserve"> is correct.</w:t>
              </w:r>
            </w:p>
            <w:p w:rsidR="00076DB8" w:rsidRPr="00611E2C" w:rsidRDefault="00076DB8" w:rsidP="00CC18C7">
              <w:pPr>
                <w:autoSpaceDE w:val="0"/>
                <w:autoSpaceDN w:val="0"/>
                <w:adjustRightInd w:val="0"/>
                <w:contextualSpacing/>
                <w:rPr>
                  <w:rFonts w:ascii="Cambria Math" w:hAnsi="Cambria Math"/>
                </w:rPr>
              </w:pPr>
              <w:r w:rsidRPr="00742BFD">
                <w:rPr>
                  <w:rFonts w:ascii="Cambria Math" w:hAnsi="Cambria Math"/>
                  <w:b/>
                  <w:bCs/>
                </w:rPr>
                <w:t xml:space="preserve">Paragraph for Question Nos. 267 </w:t>
              </w:r>
              <w:r>
                <w:rPr>
                  <w:rFonts w:ascii="Cambria Math" w:hAnsi="Cambria Math"/>
                  <w:b/>
                  <w:bCs/>
                </w:rPr>
                <w:t> to 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-267</w:t>
              </w:r>
            </w:p>
          </w:tc>
        </w:tr>
        <w:tr w:rsidR="00CE0798" w:rsidRPr="00453EAC" w:rsidTr="00EC723F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CE0798" w:rsidRPr="0032338A" w:rsidRDefault="0032338A" w:rsidP="00611E2C">
              <w:pPr>
                <w:spacing w:after="0"/>
                <w:contextualSpacing/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
                  <w:p w:rsidR="005900DA" w:rsidRPr="00524935" w:rsidRDefault="005900DA" w:rsidP="002F4B36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b/>
                      </w:rPr>
                    </w:pPr>
                    <w:r w:rsidRPr="00E35EDF">
                      <w:rPr>
                        <w:rFonts w:ascii="Cambria Math" w:hAnsi="Cambria Math"/>
                      </w:rPr>
                      <w:t>The vertices of a triangle</w:t>
                    </w:r>
                    <w:r>
                      <w:rPr>
                        <w:rFonts w:ascii="Cambria Math" w:hAnsi="Cambria Math"/>
                      </w:rPr>
                      <w:t xml:space="preserve"> </w:t>
                    </w:r>
                    <m:oMath>
                      <m:r>
                        <w:rPr>
                          <w:rFonts w:ascii="Cambria Math" w:hAnsi="Cambria Math"/>
                        </w:rPr>
                        <m:t>ABC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are </w:t>
                    </w:r>
                    <m:oMath>
                      <m:r>
                        <w:rPr>
                          <w:rFonts w:ascii="Cambria Math" w:hAnsi="Cambria Math"/>
                        </w:rPr>
                        <m:t>A≡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2,0,2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 B≡(-1,1,1)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</w:t>
                    </w:r>
                    <w:proofErr w:type="gramStart"/>
                    <w:r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w:proofErr w:type="gramEnd"/>
                      <m:r>
                        <w:rPr>
                          <w:rFonts w:ascii="Cambria Math" w:hAnsi="Cambria Math"/>
                        </w:rPr>
                        <m:t>C≡(1,-2, 4)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. The points </w:t>
                    </w:r>
                    <m:oMath>
                      <m:r>
                        <w:rPr>
                          <w:rFonts w:ascii="Cambria Math" w:hAnsi="Cambria Math"/>
                        </w:rPr>
                        <m:t>D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</w:rPr>
                        <m:t>E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divide the sides </w:t>
                    </w:r>
                    <m:oMath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B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</w:rPr>
                        <m:t>CA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in the ratio </w:t>
                    </w:r>
                    <w:proofErr w:type="gramStart"/>
                    <w:r>
                      <w:rPr>
                        <w:rFonts w:ascii="Cambria Math" w:hAnsi="Cambria Math"/>
                      </w:rPr>
                      <w:t>1 :</w:t>
                    </w:r>
                    <w:proofErr w:type="gramEnd"/>
                    <w:r>
                      <w:rPr>
                        <w:rFonts w:ascii="Cambria Math" w:hAnsi="Cambria Math"/>
                      </w:rPr>
                      <w:t xml:space="preserve"> 2 respectively. Another point </w:t>
                    </w:r>
                    <m:oMath>
                      <m:r>
                        <w:rPr>
                          <w:rFonts w:ascii="Cambria Math" w:hAnsi="Cambria Math"/>
                        </w:rPr>
                        <m:t>F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is taken in space such that perpendicular drawn from </w:t>
                    </w:r>
                    <m:oMath>
                      <m:r>
                        <w:rPr>
                          <w:rFonts w:ascii="Cambria Math" w:hAnsi="Cambria Math"/>
                        </w:rPr>
                        <m:t>F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</w:t>
                    </w:r>
                    <w:proofErr w:type="gramStart"/>
                    <w:r>
                      <w:rPr>
                        <w:rFonts w:ascii="Cambria Math" w:hAnsi="Cambria Math"/>
                      </w:rPr>
                      <w:t xml:space="preserve">on </w:t>
                    </w:r>
                    <m:oMath>
                      <w:proofErr w:type="gramEnd"/>
                      <m:r>
                        <w:rPr>
                          <w:rFonts w:ascii="Cambria Math" w:hAnsi="Cambria Math"/>
                        </w:rPr>
                        <m:t>∆ABC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, meets the triangle at the point of intersection of the line segment </w:t>
                    </w:r>
                    <m:oMath>
                      <m:r>
                        <w:rPr>
                          <w:rFonts w:ascii="Cambria Math" w:hAnsi="Cambria Math"/>
                        </w:rPr>
                        <m:t>CD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</w:rPr>
                        <m:t>BE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, say </w:t>
                    </w:r>
                    <m:oMath>
                      <m:r>
                        <w:rPr>
                          <w:rFonts w:ascii="Cambria Math" w:hAnsi="Cambria Math"/>
                        </w:rPr>
                        <m:t>P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. If the distance from the plane of the </w:t>
                    </w:r>
                    <m:oMath>
                      <m:r>
                        <w:rPr>
                          <w:rFonts w:ascii="Cambria Math" w:hAnsi="Cambria Math"/>
                        </w:rPr>
                        <m:t>∆ABC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is </w:t>
                    </w:r>
                    <m:oMath>
                      <m:rad>
                        <m:radPr>
                          <m:degHide m:val="on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oMath>
                    <w:r>
                      <w:rPr>
                        <w:rFonts w:ascii="Cambria Math" w:hAnsi="Cambria Math"/>
                      </w:rPr>
                      <w:t xml:space="preserve"> unit, then </w:t>
                    </w:r>
                  </w:p>
                  <w:p w:rsidR="005900DA" w:rsidRPr="00E35EDF" w:rsidRDefault="005900DA" w:rsidP="002F4B36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On the basis of  above information, answer the following questions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:</m:t>
                        </m:r>
                      </m:oMath>
                    </m:oMathPara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900DA" w:rsidRPr="00A32310" w:rsidRDefault="005900DA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position vector of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>
              <w:rPr>
                <w:rFonts w:ascii="Cambria Math" w:hAnsi="Cambria Math"/>
              </w:rPr>
              <w:t xml:space="preserve"> is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900DA" w:rsidRPr="00E10671" w:rsidRDefault="005900DA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b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3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900DA" w:rsidRPr="00E10671" w:rsidRDefault="005900DA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3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900DA" w:rsidRPr="00E10671" w:rsidRDefault="005900DA" w:rsidP="002F4B3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b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2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3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900DA" w:rsidRPr="00E10671" w:rsidRDefault="005900DA" w:rsidP="002F4B3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3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268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- 268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8A693E" w:rsidRPr="003C39DA" w:rsidRDefault="008A693E" w:rsidP="00933D02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b/>
                      </w:rPr>
                    </w:pPr>
                    <w:r w:rsidRPr="00104DFF"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oMath>
                    <w:r w:rsidRPr="00104DFF">
                      <w:rPr>
                        <w:rFonts w:ascii="Cambria Math" w:hAnsi="Cambria Math"/>
                      </w:rPr>
                      <w:t xml:space="preserve"> be the given point</w:t>
                    </w:r>
                    <w:r>
                      <w:rPr>
                        <w:rFonts w:ascii="Cambria Math" w:hAnsi="Cambria Math"/>
                      </w:rPr>
                      <w:t xml:space="preserve"> whose position vector relative to an origin </w:t>
                    </w:r>
                    <m:oMath>
                      <m:r>
                        <w:rPr>
                          <w:rFonts w:ascii="Cambria Math" w:hAnsi="Cambria Math"/>
                        </w:rPr>
                        <m:t>O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be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oMath>
                    <w:r>
                      <w:rPr>
                        <w:rFonts w:ascii="Cambria Math" w:hAnsi="Cambria Math"/>
                      </w:rPr>
                      <w:t xml:space="preserve"> </w:t>
                    </w:r>
                    <w:proofErr w:type="gramStart"/>
                    <w:r>
                      <w:rPr>
                        <w:rFonts w:ascii="Cambria Math" w:hAnsi="Cambria Math"/>
                      </w:rPr>
                      <w:t>and</w:t>
                    </w:r>
                    <w:r w:rsidRPr="00104DFF">
                      <w:rPr>
                        <w:rFonts w:ascii="Cambria Math" w:hAnsi="Cambria Math"/>
                      </w:rPr>
                      <w:t xml:space="preserve"> </w:t>
                    </w:r>
                    <m:oMath>
                      <w:proofErr w:type="gramEnd"/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ON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acc>
                    </m:oMath>
                    <w:r>
                      <w:rPr>
                        <w:rFonts w:ascii="Cambria Math" w:hAnsi="Cambria Math"/>
                      </w:rPr>
                      <w:t xml:space="preserve">. Let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oMath>
                    <w:r>
                      <w:rPr>
                        <w:rFonts w:ascii="Cambria Math" w:hAnsi="Cambria Math"/>
                      </w:rPr>
                      <w:t xml:space="preserve"> be the position vector of any point </w:t>
                    </w:r>
                    <m:oMath>
                      <m:r>
                        <w:rPr>
                          <w:rFonts w:ascii="Cambria Math" w:hAnsi="Cambria Math"/>
                        </w:rPr>
                        <m:t>P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which lies on the plane and passing through </w:t>
                    </w:r>
                    <m:oMath>
                      <m:r>
                        <w:rPr>
                          <w:rFonts w:ascii="Cambria Math" w:hAnsi="Cambria Math"/>
                        </w:rPr>
                        <m:t>A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and perpendicular </w:t>
                    </w:r>
                    <w:proofErr w:type="gramStart"/>
                    <w:r>
                      <w:rPr>
                        <w:rFonts w:ascii="Cambria Math" w:hAnsi="Cambria Math"/>
                      </w:rPr>
                      <w:t xml:space="preserve">to </w:t>
                    </w:r>
                    <m:oMath>
                      <w:proofErr w:type="gramEnd"/>
                      <m:r>
                        <w:rPr>
                          <w:rFonts w:ascii="Cambria Math" w:hAnsi="Cambria Math"/>
                        </w:rPr>
                        <m:t>ON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. Then for any point </w:t>
                    </w:r>
                    <m:oMath>
                      <m:r>
                        <w:rPr>
                          <w:rFonts w:ascii="Cambria Math" w:hAnsi="Cambria Math"/>
                        </w:rPr>
                        <m:t>P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on the plane</w:t>
                    </w:r>
                  </w:p>
                  <w:p w:rsidR="008A693E" w:rsidRDefault="008A693E" w:rsidP="00933D02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AP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=0</m:t>
                        </m:r>
                      </m:oMath>
                    </m:oMathPara>
                  </w:p>
                  <w:p w:rsidR="008A693E" w:rsidRDefault="008A693E" w:rsidP="00933D02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⇒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∙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=0 ⇒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</m:acc>
                      </m:oMath>
                    </m:oMathPara>
                  </w:p>
                  <w:p w:rsidR="008A693E" w:rsidRDefault="008A693E" w:rsidP="00933D02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 xml:space="preserve">⇒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oMath>
                    </m:oMathPara>
                  </w:p>
                  <w:p w:rsidR="008A693E" w:rsidRDefault="008A693E" w:rsidP="00933D02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>
                      <w:rPr>
                        <w:rFonts w:ascii="Cambria Math" w:hAnsi="Cambria Math"/>
                      </w:rPr>
                      <w:t xml:space="preserve">Where </w:t>
                    </w:r>
                    <m:oMath>
                      <m:r>
                        <w:rPr>
                          <w:rFonts w:ascii="Cambria Math" w:hAnsi="Cambria Math"/>
                        </w:rPr>
                        <m:t>P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is perpendicular distance of the plane from </w:t>
                    </w:r>
                    <w:proofErr w:type="gramStart"/>
                    <w:r>
                      <w:rPr>
                        <w:rFonts w:ascii="Cambria Math" w:hAnsi="Cambria Math"/>
                      </w:rPr>
                      <w:t>origin.</w:t>
                    </w:r>
                    <w:proofErr w:type="gramEnd"/>
                  </w:p>
                  <w:p w:rsidR="008A693E" w:rsidRPr="004C54F4" w:rsidRDefault="008A693E" w:rsidP="00933D02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On the basis of  above information, answer the following questions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:</m:t>
                        </m:r>
                      </m:oMath>
                    </m:oMathPara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A693E" w:rsidRPr="00A32310" w:rsidRDefault="008A693E" w:rsidP="00933D0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equation of the plane through the point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-4</m:t>
              </m:r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and parallel to the plane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-12</m:t>
                  </m:r>
                  <m:acc>
                    <m:accPr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  <m:acc>
                    <m:accPr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  <m:ctrlPr>
                    <w:rPr>
                      <w:rFonts w:ascii="Cambria Math" w:hAnsi="Cambria Math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-7=0</m:t>
              </m:r>
            </m:oMath>
            <w:r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A693E" w:rsidRPr="00A32310" w:rsidRDefault="008A693E" w:rsidP="00933D0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A693E" w:rsidRPr="00A32310" w:rsidRDefault="008A693E" w:rsidP="00933D02">
            <w:pPr>
              <w:spacing w:after="0"/>
              <w:contextualSpacing/>
              <w:spacing w:line="276" w:lineRule="auto"/>
              <w:ind w:firstLine="72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=16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A693E" w:rsidRPr="00A32310" w:rsidRDefault="008A693E" w:rsidP="00933D0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=24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8A693E" w:rsidRPr="00A32310" w:rsidRDefault="008A693E" w:rsidP="00933D0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=32</m:t>
                </m:r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269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- 269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0E6E4D" w:rsidRDefault="000E6E4D" w:rsidP="00933D02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</w:rPr>
                    </w:pPr>
                    <w:r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oMath>
                    <w:r>
                      <w:rPr>
                        <w:rFonts w:ascii="Cambria Math" w:hAnsi="Cambria Math"/>
                      </w:rPr>
                      <w:t xml:space="preserve"> be three vectors such that </w:t>
                    </w:r>
                    <m:oMath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=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=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4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and angle between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and 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oMath>
                    <w:r>
                      <w:rPr>
                        <w:rFonts w:ascii="Cambria Math" w:hAnsi="Cambria Math"/>
                      </w:rPr>
                      <w:t xml:space="preserve"> </w:t>
                    </w:r>
                    <w:proofErr w:type="gramStart"/>
                    <w:r>
                      <w:rPr>
                        <w:rFonts w:ascii="Cambria Math" w:hAnsi="Cambria Math"/>
                      </w:rPr>
                      <w:t xml:space="preserve">is </w:t>
                    </w:r>
                    <m:oMath>
                      <w:proofErr w:type="gramEnd"/>
                      <m:r>
                        <w:rPr>
                          <w:rFonts w:ascii="Cambria Math" w:hAnsi="Cambria Math"/>
                        </w:rPr>
                        <m:t>π/3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, angle between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and 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oMath>
                    <w:r>
                      <w:rPr>
                        <w:rFonts w:ascii="Cambria Math" w:hAnsi="Cambria Math"/>
                      </w:rPr>
                      <w:t xml:space="preserve"> is </w:t>
                    </w:r>
                    <m:oMath>
                      <m:r>
                        <w:rPr>
                          <w:rFonts w:ascii="Cambria Math" w:hAnsi="Cambria Math"/>
                        </w:rPr>
                        <m:t>π/3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and angle between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and 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oMath>
                    <w:r>
                      <w:rPr>
                        <w:rFonts w:ascii="Cambria Math" w:hAnsi="Cambria Math"/>
                      </w:rPr>
                      <w:t xml:space="preserve"> is </w:t>
                    </w:r>
                    <m:oMath>
                      <m:r>
                        <w:rPr>
                          <w:rFonts w:ascii="Cambria Math" w:hAnsi="Cambria Math"/>
                        </w:rPr>
                        <m:t>π/3</m:t>
                      </m:r>
                    </m:oMath>
                    <w:r>
                      <w:rPr>
                        <w:rFonts w:ascii="Cambria Math" w:hAnsi="Cambria Math"/>
                      </w:rPr>
                      <w:t>.</w:t>
                    </w:r>
                  </w:p>
                  <w:p w:rsidR="000E6E4D" w:rsidRPr="00A32310" w:rsidRDefault="000E6E4D" w:rsidP="00933D02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On the basis of above information, answer the following questions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:</m:t>
                        </m:r>
                      </m:oMath>
                    </m:oMathPara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E6E4D" w:rsidRPr="00A32310" w:rsidRDefault="000E6E4D" w:rsidP="00933D0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volume of the </w:t>
            </w:r>
            <w:proofErr w:type="spellStart"/>
            <w:r>
              <w:rPr>
                <w:rFonts w:ascii="Cambria Math" w:hAnsi="Cambria Math"/>
              </w:rPr>
              <w:t>parallelopiped</w:t>
            </w:r>
            <w:proofErr w:type="spellEnd"/>
            <w:r>
              <w:rPr>
                <w:rFonts w:ascii="Cambria Math" w:hAnsi="Cambria Math"/>
              </w:rPr>
              <w:t xml:space="preserve"> whose adjacent edges are represented by the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 xml:space="preserve"> and 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>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E6E4D" w:rsidRPr="00A32310" w:rsidRDefault="000E6E4D" w:rsidP="00933D0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24</m:t>
                </m:r>
                <m:rad>
                  <m:radPr>
                    <m:degHide m:val="on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E6E4D" w:rsidRPr="00A32310" w:rsidRDefault="000E6E4D" w:rsidP="00933D0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24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E6E4D" w:rsidRPr="00A32310" w:rsidRDefault="000E6E4D" w:rsidP="00933D0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32</m:t>
                </m:r>
                <m:rad>
                  <m:radPr>
                    <m:degHide m:val="on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E6E4D" w:rsidRPr="00A32310" w:rsidRDefault="000E6E4D" w:rsidP="00933D0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32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270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- 270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364B34" w:rsidRPr="00E84222" w:rsidRDefault="00364B34" w:rsidP="00CC52CA">
                    <w:pPr>
                      <w:spacing w:after="0"/>
                      <w:contextualSpacing/>
                      <w:spacing w:line="276" w:lineRule="auto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ABCD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is a parallelogram.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L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is a point on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BC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which divides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BC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in the ratio 1:2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AL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intresects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BD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at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P.M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is a point on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DC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which divides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DC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in the ratio 1:2 And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AM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intresects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BD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in </w:t>
                    </w:r>
                    <m:oMath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Q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64B34" w:rsidRPr="00E84222" w:rsidRDefault="00364B34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divides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AL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ratio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64B34" w:rsidRPr="00E84222" w:rsidRDefault="00364B34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1:2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64B34" w:rsidRPr="00E84222" w:rsidRDefault="00364B34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1:3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64B34" w:rsidRPr="00E84222" w:rsidRDefault="00364B34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3:1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64B34" w:rsidRPr="00E84222" w:rsidRDefault="00364B34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2:1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271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- 271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364B34" w:rsidRPr="00E84222" w:rsidRDefault="00364B34" w:rsidP="00CC52CA">
                    <w:pPr>
                      <w:spacing w:after="0"/>
                      <w:contextualSpacing/>
                      <w:spacing w:line="276" w:lineRule="auto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Let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OABCD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be a pentagon in which the sides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OA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CB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are parallel and the sides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OD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AB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are parallel. Also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 xml:space="preserve">OA:CB=2:1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and</m:t>
                      </m:r>
                      <m:r>
                        <w:rPr>
                          <w:rFonts w:ascii="Cambria Math" w:hAnsi="Cambria Math"/>
                          <w:lang w:val="en-US" w:eastAsia="en-US"/>
                        </w:rPr>
                        <m:t xml:space="preserve"> OD:AB=1:3</m:t>
                      </m:r>
                    </m:oMath>
                  </w:p>
                  <w:p w:rsidR="00364B34" w:rsidRPr="00E84222" w:rsidRDefault="00CC11A0" w:rsidP="00CC52CA">
                    <w:pPr>
                      <w:spacing w:after="0"/>
                      <w:contextualSpacing/>
                      <w:spacing w:line="276" w:lineRule="auto"/>
                      <w:contextualSpacing/>
                      <w:rPr>
                        <w:rFonts w:ascii="Cambria Math" w:hAnsi="Cambria Math"/>
                        <w:color w:val="FF0000"/>
                        <w:lang w:val="en-US" w:eastAsia="en-US"/>
                      </w:rPr>
                    </w:pPr>
                    <w:r w:rsidRPr="00E84222">
                      <w:rPr>
                        <w:rFonts w:ascii="Cambria Math" w:hAnsi="Cambria Math"/>
                      </w:rPr>
                      <w:object w:dxaOrig="3461" w:dyaOrig="2491">
                        <v:shape id="_x0000_i1038" type="#_x0000_t75" style="width:107.25pt;height:77.25pt" o:ole="">
                          <v:imagedata r:id="IMM10P524P0" o:title=""/>
                        </v:shape>
                        <o:OLEObject Type="Embed" ProgID="ChemDraw.Document.6.0" ShapeID="_x0000_i1038" DrawAspect="Content" ObjectID="_1478862245" r:id="OMM10P524P0"/>
                      </w:objec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64B34" w:rsidRPr="00E84222" w:rsidRDefault="00364B34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ratio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OX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XC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is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64B34" w:rsidRPr="00E84222" w:rsidRDefault="00364B34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3/4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64B34" w:rsidRPr="00E84222" w:rsidRDefault="00364B34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1/3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64B34" w:rsidRPr="00E84222" w:rsidRDefault="00364B34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E84222">
              <w:rPr>
                <w:rFonts w:ascii="Cambria Math" w:hAnsi="Cambria Math" w:cs="Calibri"/>
                <w:lang w:val="en-US" w:eastAsia="en-US"/>
              </w:rPr>
              <w:t>2/5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64B34" w:rsidRPr="00E84222" w:rsidRDefault="00364B34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1/2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272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- 272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364B34" w:rsidRPr="00E84222" w:rsidRDefault="00364B34" w:rsidP="00CC52CA">
                    <w:pPr>
                      <w:spacing w:after="0"/>
                      <w:contextualSpacing/>
                      <w:spacing w:line="276" w:lineRule="auto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Consider the regular hexagon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ABCDEF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with centre at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O</m:t>
                      </m:r>
                    </m:oMath>
                    <w:r w:rsidRPr="00E84222">
                      <w:rPr>
                        <w:rFonts w:ascii="Cambria Math" w:hAnsi="Cambria Math"/>
                        <w:lang w:val="en-US" w:eastAsia="en-US"/>
                      </w:rPr>
                      <w:t xml:space="preserve"> (origin)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64B34" w:rsidRPr="00E84222" w:rsidRDefault="00CC52CA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EB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FC</m:t>
                  </m:r>
                </m:e>
              </m:acc>
            </m:oMath>
            <w:r w:rsidR="00364B34" w:rsidRPr="00E84222">
              <w:rPr>
                <w:rFonts w:ascii="Cambria Math" w:hAnsi="Cambria Math"/>
                <w:lang w:val="en-US" w:eastAsia="en-US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64B34" w:rsidRPr="00E84222" w:rsidRDefault="00364B34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64B34" w:rsidRPr="00E84222" w:rsidRDefault="00364B34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64B34" w:rsidRPr="00E84222" w:rsidRDefault="00364B34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64B34" w:rsidRPr="00E84222" w:rsidRDefault="00364B34" w:rsidP="00CC52C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273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- 273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2338CC" w:rsidRPr="008D12E0" w:rsidRDefault="005C7F24" w:rsidP="00856853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spacing w:line="276" w:lineRule="auto"/>
                      <w:contextualSpacing/>
                      <w:rPr>
                        <w:rFonts w:ascii="Cambria Math" w:hAnsi="Cambria Math"/>
                      </w:rPr>
                    </w:pPr>
                    <w:r w:rsidRPr="008D12E0"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oMath>
                    <w:r w:rsidR="00762BDB" w:rsidRPr="008D12E0"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oMath>
                    <w:r w:rsidR="00762BDB" w:rsidRPr="008D12E0">
                      <w:rPr>
                        <w:rFonts w:ascii="Cambria Math" w:hAnsi="Cambria Math"/>
                      </w:rPr>
                      <w:t xml:space="preserve"> be three unit vectors such that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,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7/4 </m:t>
                      </m:r>
                    </m:oMath>
                    <w:r w:rsidR="00762BDB" w:rsidRPr="008D12E0"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</w:rPr>
                        <m:t>=2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99442D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Vector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62BDB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99442D" w:rsidP="0099442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99442D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274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- 274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325509" w:rsidRPr="008D12E0" w:rsidRDefault="00325509" w:rsidP="00DB2024">
                    <w:pPr>
                      <w:spacing w:after="0"/>
                      <w:contextualSpacing/>
                      <w:contextualSpacing/>
                      <w:rPr>
                        <w:rFonts w:ascii="Cambria Math" w:hAnsi="Cambria Math"/>
                      </w:rPr>
                    </w:pPr>
                    <w:r w:rsidRPr="008D12E0">
                      <w:rPr>
                        <w:rFonts w:ascii="Cambria Math" w:hAnsi="Cambria Math"/>
                      </w:rPr>
                      <w:t>Vectors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y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z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 each of magnitude </w:t>
                    </w:r>
                    <m:oMath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  <m:r>
                        <w:rPr>
                          <w:rFonts w:ascii="Cambria Math" w:hAnsi="Cambria Math"/>
                        </w:rPr>
                        <m:t>,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make an angle of </w:t>
                    </w:r>
                    <m:oMath>
                      <m:r>
                        <w:rPr>
                          <w:rFonts w:ascii="Cambria Math" w:hAnsi="Cambria Math"/>
                        </w:rPr>
                        <m:t>60°</m:t>
                      </m:r>
                    </m:oMath>
                    <w:r w:rsidR="007673F3" w:rsidRPr="008D12E0">
                      <w:rPr>
                        <w:rFonts w:ascii="Cambria Math" w:hAnsi="Cambria Math"/>
                      </w:rPr>
                      <w:t xml:space="preserve"> with each other.</w:t>
                    </w:r>
                    <w:r w:rsidRPr="008D12E0">
                      <w:rPr>
                        <w:rFonts w:ascii="Cambria Math" w:hAnsi="Cambria Math" w:cs="Calibri"/>
                      </w:rPr>
                      <w:br/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y</m:t>
                              </m:r>
                            </m:e>
                          </m:acc>
                          <m:r>
                            <w:rPr>
                              <w:rFonts w:ascii="Cambria Math" w:hAnsi="Cambria Math" w:cs="Calibri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z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 w:cs="Calibri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z</m:t>
                              </m:r>
                            </m:e>
                          </m:acc>
                          <m:r>
                            <w:rPr>
                              <w:rFonts w:ascii="Cambria Math" w:hAnsi="Cambria Math" w:cs="Calibri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x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 w:cs="Calibri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c</m:t>
                          </m:r>
                        </m:e>
                      </m:acc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509" w:rsidRPr="008D12E0" w:rsidRDefault="0032550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oMath>
            <w:r w:rsidRPr="008D12E0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509" w:rsidRPr="008D12E0" w:rsidRDefault="00E41FCF" w:rsidP="00F8228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[(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+(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509" w:rsidRPr="008D12E0" w:rsidRDefault="00E41FCF" w:rsidP="00F8228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[(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+(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)]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509" w:rsidRPr="008D12E0" w:rsidRDefault="00E41FCF" w:rsidP="00F8228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[-(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+(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509" w:rsidRPr="008D12E0" w:rsidRDefault="00E41FCF" w:rsidP="00F8228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[(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)]</m:t>
                </m:r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275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- 275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325509" w:rsidRPr="008D12E0" w:rsidRDefault="00325509" w:rsidP="007673F3">
                    <w:pPr>
                      <w:spacing w:after="0"/>
                      <w:contextualSpacing/>
                      <w:contextualSpacing/>
                      <w:rPr>
                        <w:rFonts w:ascii="Cambria Math" w:hAnsi="Cambria Math"/>
                      </w:rPr>
                    </w:pPr>
                    <w:r w:rsidRPr="008D12E0">
                      <w:rPr>
                        <w:rFonts w:ascii="Cambria Math" w:hAnsi="Cambria Math"/>
                      </w:rPr>
                      <w:t xml:space="preserve">If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=γ,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=1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5509" w:rsidRPr="008D12E0" w:rsidRDefault="0032550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509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Calibri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509" w:rsidRPr="008D12E0" w:rsidRDefault="00E41FCF" w:rsidP="00325509">
            <w:pPr>
              <w:spacing w:after="0"/>
              <w:contextualSpacing/>
              <w:tabs>
                <w:tab w:val="left" w:pos="2438"/>
              </w:tabs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γ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begChr m:val="[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325509" w:rsidRPr="008D12E0" w:rsidRDefault="00E41FCF" w:rsidP="00F36CB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γ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begChr m:val="[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325509" w:rsidRPr="008D12E0" w:rsidRDefault="00325509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276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- 276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CD2026" w:rsidRPr="008D12E0" w:rsidRDefault="00CD2026" w:rsidP="00003917">
                    <w:pPr>
                      <w:spacing w:after="0"/>
                      <w:contextualSpacing/>
                      <w:contextualSpacing/>
                      <w:rPr>
                        <w:rFonts w:ascii="Cambria Math" w:hAnsi="Cambria Math"/>
                      </w:rPr>
                    </w:pPr>
                    <w:r w:rsidRPr="008D12E0">
                      <w:rPr>
                        <w:rFonts w:ascii="Cambria Math" w:hAnsi="Cambria Math"/>
                      </w:rPr>
                      <w:t xml:space="preserve">Given two orthogonal vectors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>and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 each of length unity. Let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 be the vector satisfying the equation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>. Then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D2026" w:rsidRPr="008D12E0" w:rsidRDefault="00CD2026" w:rsidP="000039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b/>
              </w:rPr>
            </w:pPr>
            <m:oMath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D2026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D2026" w:rsidRPr="008D12E0" w:rsidRDefault="00CD2026" w:rsidP="000039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D2026" w:rsidRPr="008D12E0" w:rsidRDefault="00CD2026" w:rsidP="000039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D2026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277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- 277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2338CC" w:rsidRPr="008D12E0" w:rsidRDefault="00003917" w:rsidP="003E3B50">
                    <w:pPr>
                      <w:spacing w:after="0"/>
                      <w:contextualSpacing/>
                      <w:contextualSpacing/>
                      <w:rPr>
                        <w:rFonts w:ascii="Cambria Math" w:hAnsi="Cambria Math"/>
                      </w:rPr>
                    </w:pPr>
                    <w:r w:rsidRPr="008D12E0"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=2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+3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j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-6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k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=2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-3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j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+6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k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=-2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+3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j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+6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k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.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>Let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Calibri"/>
                            </w:rPr>
                            <m:t>1</m:t>
                          </m:r>
                        </m:sub>
                      </m:sSub>
                    </m:oMath>
                    <w:r w:rsidRPr="008D12E0">
                      <w:rPr>
                        <w:rFonts w:ascii="Cambria Math" w:hAnsi="Cambria Math"/>
                      </w:rPr>
                      <w:t xml:space="preserve">be the projection of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on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Calibri"/>
                            </w:rPr>
                            <m:t>2</m:t>
                          </m:r>
                        </m:sub>
                      </m:sSub>
                    </m:oMath>
                    <w:r w:rsidRPr="008D12E0">
                      <w:rPr>
                        <w:rFonts w:ascii="Cambria Math" w:hAnsi="Cambria Math"/>
                      </w:rPr>
                      <w:t xml:space="preserve"> be the projection of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a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Calibri"/>
                            </w:rPr>
                            <m:t>1</m:t>
                          </m:r>
                        </m:sub>
                      </m:sSub>
                    </m:oMath>
                    <w:r w:rsidRPr="008D12E0">
                      <w:rPr>
                        <w:rFonts w:ascii="Cambria Math" w:hAnsi="Cambria Math"/>
                      </w:rPr>
                      <w:t xml:space="preserve"> on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c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>. Then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E41FCF" w:rsidP="003E3B5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 w:cs="Calibri"/>
                    </w:rPr>
                    <m:t>2</m:t>
                  </m:r>
                </m:sub>
              </m:sSub>
            </m:oMath>
            <w:r w:rsidR="00003917"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0039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943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49</m:t>
                    </m:r>
                  </m:den>
                </m:f>
                <m:r>
                  <w:rPr>
                    <w:rFonts w:ascii="Cambria Math" w:hAnsi="Cambria Math" w:cs="Calibri"/>
                  </w:rPr>
                  <m:t>(2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-3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-6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0039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943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49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(2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0039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943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49</m:t>
                    </m:r>
                  </m:den>
                </m:f>
                <m:r>
                  <w:rPr>
                    <w:rFonts w:ascii="Cambria Math" w:hAnsi="Cambria Math" w:cs="Calibri"/>
                  </w:rPr>
                  <m:t>(-2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w:rPr>
                    <w:rFonts w:ascii="Cambria Math" w:hAnsi="Cambria Math" w:cs="Calibri"/>
                  </w:rPr>
                  <m:t>+3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w:rPr>
                    <w:rFonts w:ascii="Cambria Math" w:hAnsi="Cambria Math" w:cs="Calibri"/>
                  </w:rPr>
                  <m:t>+6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0039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943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49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(-2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278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- 278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2338CC" w:rsidRPr="008D12E0" w:rsidRDefault="00F6382C" w:rsidP="00AF6DD9">
                    <w:pPr>
                      <w:spacing w:after="0"/>
                      <w:contextualSpacing/>
                      <w:contextualSpacing/>
                      <w:rPr>
                        <w:rFonts w:ascii="Cambria Math" w:hAnsi="Cambria Math"/>
                      </w:rPr>
                    </w:pPr>
                    <w:r w:rsidRPr="008D12E0">
                      <w:rPr>
                        <w:rFonts w:ascii="Cambria Math" w:hAnsi="Cambria Math"/>
                      </w:rPr>
                      <w:t>Consider a tri</w:t>
                    </w:r>
                    <w:r w:rsidR="004C48F9" w:rsidRPr="008D12E0">
                      <w:rPr>
                        <w:rFonts w:ascii="Cambria Math" w:hAnsi="Cambria Math"/>
                      </w:rPr>
                      <w:t>angu</w:t>
                    </w:r>
                    <w:r w:rsidRPr="008D12E0">
                      <w:rPr>
                        <w:rFonts w:ascii="Cambria Math" w:hAnsi="Cambria Math"/>
                      </w:rPr>
                      <w:t xml:space="preserve">lar pyramid </w:t>
                    </w:r>
                    <m:oMath>
                      <m:r>
                        <w:rPr>
                          <w:rFonts w:ascii="Cambria Math" w:hAnsi="Cambria Math"/>
                        </w:rPr>
                        <m:t>ABCD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the position vectors of whose angular point are </w:t>
                    </w:r>
                    <m:oMath>
                      <m:r>
                        <w:rPr>
                          <w:rFonts w:ascii="Cambria Math" w:hAnsi="Cambria Math"/>
                        </w:rPr>
                        <m:t>A(3,0,1),B(-1,4,1),C(5,2,3)</m:t>
                      </m:r>
                    </m:oMath>
                    <w:r w:rsidR="004C48F9" w:rsidRPr="008D12E0"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m:r>
                        <w:rPr>
                          <w:rFonts w:ascii="Cambria Math" w:hAnsi="Cambria Math"/>
                        </w:rPr>
                        <m:t>D(0,-5,4)</m:t>
                      </m:r>
                    </m:oMath>
                    <w:r w:rsidR="004C48F9" w:rsidRPr="008D12E0">
                      <w:rPr>
                        <w:rFonts w:ascii="Cambria Math" w:hAnsi="Cambria Math"/>
                      </w:rPr>
                      <w:t xml:space="preserve">. Let </w:t>
                    </w:r>
                    <m:oMath>
                      <m:r>
                        <w:rPr>
                          <w:rFonts w:ascii="Cambria Math" w:hAnsi="Cambria Math"/>
                        </w:rPr>
                        <m:t>G</m:t>
                      </m:r>
                    </m:oMath>
                    <w:r w:rsidR="004C48F9" w:rsidRPr="008D12E0">
                      <w:rPr>
                        <w:rFonts w:ascii="Cambria Math" w:hAnsi="Cambria Math"/>
                      </w:rPr>
                      <w:t xml:space="preserve"> be the point of intersection of the medians of triangle </w:t>
                    </w:r>
                    <m:oMath>
                      <m:r>
                        <w:rPr>
                          <w:rFonts w:ascii="Cambria Math" w:hAnsi="Cambria Math"/>
                        </w:rPr>
                        <m:t>BCD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4C48F9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length of vector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AG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17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51</m:t>
                    </m:r>
                  </m:e>
                </m:rad>
                <m:r>
                  <w:rPr>
                    <w:rFonts w:ascii="Cambria Math" w:hAnsi="Cambria Math"/>
                  </w:rPr>
                  <m:t>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4C48F9" w:rsidP="004C48F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3/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6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38CC" w:rsidRPr="008D12E0" w:rsidRDefault="00E41FCF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59</m:t>
                    </m:r>
                  </m:e>
                </m:rad>
                <m:r>
                  <w:rPr>
                    <w:rFonts w:ascii="Cambria Math" w:hAnsi="Cambria Math"/>
                  </w:rPr>
                  <m:t>/4</m:t>
                </m:r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279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- 279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4C27A6" w:rsidRPr="008D12E0" w:rsidRDefault="004C27A6" w:rsidP="004C48F9">
                    <w:pPr>
                      <w:spacing w:after="0"/>
                      <w:contextualSpacing/>
                      <w:contextualSpacing/>
                      <w:rPr>
                        <w:rFonts w:ascii="Cambria Math" w:hAnsi="Cambria Math"/>
                      </w:rPr>
                    </w:pPr>
                    <w:r w:rsidRPr="008D12E0">
                      <w:rPr>
                        <w:rFonts w:ascii="Cambria Math" w:hAnsi="Cambria Math"/>
                      </w:rPr>
                      <w:t xml:space="preserve">Vertices of a parallelogram taken in order are </w:t>
                    </w:r>
                    <m:oMath>
                      <m:r>
                        <w:rPr>
                          <w:rFonts w:ascii="Cambria Math" w:hAnsi="Cambria Math"/>
                        </w:rPr>
                        <m:t>A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2,-1,4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;B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1,0-1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;C(1,2,3)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</w:rPr>
                        <m:t>D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27A6" w:rsidRPr="008D12E0" w:rsidRDefault="004C27A6" w:rsidP="004C48F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distance between the parallel lines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CD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27A6" w:rsidRPr="008D12E0" w:rsidRDefault="00E41FCF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6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27A6" w:rsidRPr="008D12E0" w:rsidRDefault="004C27A6" w:rsidP="004C48F9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6/5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27A6" w:rsidRPr="008D12E0" w:rsidRDefault="004C27A6" w:rsidP="004C48F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27A6" w:rsidRPr="008D12E0" w:rsidRDefault="004C27A6" w:rsidP="002338C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3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280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- 280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DF58DC" w:rsidRPr="008D12E0" w:rsidRDefault="00DF58DC" w:rsidP="00ED1731">
                    <w:pPr>
                      <w:spacing w:after="0"/>
                      <w:contextualSpacing/>
                      <w:contextualSpacing/>
                      <w:rPr>
                        <w:rFonts w:ascii="Cambria Math" w:hAnsi="Cambria Math"/>
                      </w:rPr>
                    </w:pPr>
                    <w:r w:rsidRPr="008D12E0"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r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 be a position vector of a variable point in Cartesion </w:t>
                    </w:r>
                    <m:oMath>
                      <m:r>
                        <w:rPr>
                          <w:rFonts w:ascii="Cambria Math" w:hAnsi="Cambria Math"/>
                        </w:rPr>
                        <m:t>OXY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plane such that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r.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>(10</w:t>
                    </w:r>
                    <m:oMath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-8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)=40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{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hr m:val="⃗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</w:rPr>
                                        <m:t>r</m:t>
                                      </m:r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+2</m:t>
                                  </m:r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-3</m:t>
                                  </m:r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func>
                      <m:r>
                        <w:rPr>
                          <w:rFonts w:ascii="Cambria Math" w:hAnsi="Cambria Math"/>
                        </w:rPr>
                        <m:t>},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{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hr m:val="⃗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</w:rPr>
                                        <m:t>r</m:t>
                                      </m:r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+2</m:t>
                                  </m:r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e>
                                  </m:acc>
                                  <m:r>
                                    <w:rPr>
                                      <w:rFonts w:ascii="Cambria Math" w:hAnsi="Cambria Math"/>
                                    </w:rPr>
                                    <m:t>-3</m:t>
                                  </m:r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func>
                      <m:r>
                        <w:rPr>
                          <w:rFonts w:ascii="Cambria Math" w:hAnsi="Cambria Math"/>
                        </w:rPr>
                        <m:t>}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. A tangent line is drawn to the curve </w:t>
                    </w:r>
                    <m:oMath>
                      <m:r>
                        <w:rPr>
                          <w:rFonts w:ascii="Cambria Math" w:hAnsi="Cambria Math"/>
                        </w:rPr>
                        <m:t>y=8/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oMath>
                    <w:r w:rsidRPr="008D12E0">
                      <w:rPr>
                        <w:rFonts w:ascii="Cambria Math" w:hAnsi="Cambria Math"/>
                      </w:rPr>
                      <w:t xml:space="preserve"> at point </w:t>
                    </w:r>
                    <m:oMath>
                      <m:r>
                        <w:rPr>
                          <w:rFonts w:ascii="Cambria Math" w:hAnsi="Cambria Math"/>
                        </w:rPr>
                        <m:t>A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with abscissa 2. The drawn line cuts the </w:t>
                    </w:r>
                    <m:oMath>
                      <m:r>
                        <w:rPr>
                          <w:rFonts w:ascii="Cambria Math" w:hAnsi="Cambria Math"/>
                        </w:rPr>
                        <m:t>x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-axis at a point </w:t>
                    </w:r>
                    <m:oMath>
                      <m:r>
                        <w:rPr>
                          <w:rFonts w:ascii="Cambria Math" w:hAnsi="Cambria Math"/>
                        </w:rPr>
                        <m:t>B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F58DC" w:rsidRPr="008D12E0" w:rsidRDefault="00E41FCF" w:rsidP="006B2E2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DF58DC" w:rsidRPr="008D12E0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F58DC" w:rsidRPr="008D12E0" w:rsidRDefault="00DF58DC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F58DC" w:rsidRPr="008D12E0" w:rsidRDefault="00DF58DC" w:rsidP="006B2E2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F58DC" w:rsidRPr="008D12E0" w:rsidRDefault="00DF58DC" w:rsidP="006B2E2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6</m:t>
                </m:r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</m:e>
                </m:rad>
                <m:r>
                  <w:rPr>
                    <w:rFonts w:ascii="Cambria Math" w:hAnsi="Cambria Math" w:cs="Calibri"/>
                  </w:rPr>
                  <m:t>+3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F58DC" w:rsidRPr="008D12E0" w:rsidRDefault="00DF58DC" w:rsidP="006B2E2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9-4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281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- 281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DE0C16" w:rsidRPr="008D12E0" w:rsidRDefault="001A1404" w:rsidP="001A1404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</w:rPr>
                    </w:pPr>
                    <m:oMath>
                      <m:r>
                        <w:rPr>
                          <w:rFonts w:ascii="Cambria Math" w:hAnsi="Cambria Math"/>
                        </w:rPr>
                        <m:t>AB, AC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</w:rPr>
                        <m:t>AD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are three adjacent edges of a parallelepiped. The diagonal of the parallelepiped passing through </w:t>
                    </w:r>
                    <m:oMath>
                      <m:r>
                        <w:rPr>
                          <w:rFonts w:ascii="Cambria Math" w:hAnsi="Cambria Math"/>
                        </w:rPr>
                        <m:t>A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and directed away from it is vector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. The vector area of the faces containing vertices </w:t>
                    </w:r>
                    <m:oMath>
                      <m:r>
                        <w:rPr>
                          <w:rFonts w:ascii="Cambria Math" w:hAnsi="Cambria Math"/>
                        </w:rPr>
                        <m:t>A, B, C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</w:rPr>
                        <m:t>A, B, D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are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, respectively, i.e.,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AD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. The projection of each edge </w:t>
                    </w:r>
                    <m:oMath>
                      <m:r>
                        <w:rPr>
                          <w:rFonts w:ascii="Cambria Math" w:hAnsi="Cambria Math"/>
                        </w:rPr>
                        <m:t>AB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</w:rPr>
                        <m:t>AC</m:t>
                      </m:r>
                    </m:oMath>
                    <w:r w:rsidRPr="008D12E0">
                      <w:rPr>
                        <w:rFonts w:ascii="Cambria Math" w:hAnsi="Cambria Math"/>
                      </w:rPr>
                      <w:t xml:space="preserve"> on diagonal vector </w:t>
                    </w:r>
                    <m:oMath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oMath>
                    <w:r w:rsidRPr="008D12E0">
                      <w:rPr>
                        <w:rFonts w:ascii="Cambria Math" w:hAnsi="Cambria Math"/>
                      </w:rPr>
                      <w:t xml:space="preserve"> is </w:t>
                    </w:r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acc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E0C16" w:rsidRPr="008D12E0" w:rsidRDefault="001A1404" w:rsidP="005C581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DE0C16" w:rsidRPr="008D12E0" w:rsidRDefault="00E41FCF" w:rsidP="00CE0FE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DE0C16" w:rsidRPr="008D12E0" w:rsidRDefault="00E41FCF" w:rsidP="00CE0FE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DE0C16" w:rsidRPr="008D12E0" w:rsidRDefault="00E41FCF" w:rsidP="00CE0FE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Calibri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3(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DE0C16" w:rsidRPr="008D12E0" w:rsidRDefault="00CE0FE5" w:rsidP="005C581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None of these</w:t>
            </w:r>
          </w:p>
        </w:tc>
      </w:tr>
      <w:p w:rsidR="00F11D93" w:rsidRDefault="00F11D93" w:rsidP="00E52851">
        <w:pPr>              </w:pPr>
      </w:p>
      <w:p w:rsidR="00F95041" w:rsidRPr="00F95041" w:rsidRDefault="00F95041" w:rsidP="00F95041">
        <w:pPr>
          <w:autoSpaceDE w:val="0"/>
          <w:autoSpaceDN w:val="0"/>
          <w:adjustRightInd w:val="0"/>
          <w:jc w:val="center"/>
          <w:rPr>
            <w:rFonts w:ascii="Cambria Math" w:hAnsi="Cambria Math" w:cs="Calibri"/>
            <w:b/>
            <w:bCs/>
          </w:rPr>
        </w:pPr>
        <w:r w:rsidRPr="00F95041">
          <w:rPr>
            <w:rFonts w:ascii="Cambria Math" w:hAnsi="Cambria Math" w:cs="Calibri"/>
            <w:b/>
          </w:rPr>
          <w:t>Integer Answer Type</w:t>
        </w:r>
        <w:bCs/>
      </w:p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F2FAA" w:rsidP="00F04F1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-15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-30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-20)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Then find the greatest integer less than or equal to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81B74" w:rsidRPr="00E84222" w:rsidRDefault="00681B74" w:rsidP="00CC52CA">
            <w:pPr>
              <w:spacing w:after="0"/>
              <w:contextualSpacing/>
              <w:rPr>
                <w:rFonts w:ascii="Cambria Math" w:hAnsi="Cambria Math" w:cs="Times New Roman"/>
              </w:rPr>
            </w:pPr>
            <w:r w:rsidRPr="00E84222">
              <w:rPr>
                <w:rFonts w:ascii="Cambria Math" w:hAnsi="Cambria Math" w:cs="Times New Roman"/>
              </w:rPr>
              <w:t xml:space="preserve">Find the least positive integral value of </w:t>
            </w:r>
            <m:oMath>
              <m:r>
                <w:rPr>
                  <w:rFonts w:ascii="Cambria Math" w:hAnsi="Cambria Math" w:cs="Times New Roman"/>
                </w:rPr>
                <m:t>x</m:t>
              </m:r>
            </m:oMath>
            <w:r w:rsidRPr="00E84222">
              <w:rPr>
                <w:rFonts w:ascii="Cambria Math" w:hAnsi="Cambria Math" w:cs="Times New Roman"/>
              </w:rPr>
              <w:t xml:space="preserve"> for the angle between vectors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</w:rPr>
                <m:t>=x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-3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 w:cs="Times New Roman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hAnsi="Cambria Math" w:cs="Times New Roman"/>
                </w:rPr>
                <m:t>=2x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+x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 w:cs="Times New Roman"/>
              </w:rPr>
              <w:t xml:space="preserve"> is acute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6D5C3C" w:rsidP="006D5C3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;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3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3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</m:oMath>
          </w:p>
          <w:p w:rsidR="006D5C3C" w:rsidRPr="008D12E0" w:rsidRDefault="006D5C3C" w:rsidP="006D5C3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λ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mr>
                  </m:m>
                </m:e>
              </m:d>
            </m:oMath>
            <w:r w:rsidRPr="008D12E0">
              <w:rPr>
                <w:rFonts w:ascii="Cambria Math" w:hAnsi="Cambria Math"/>
              </w:rPr>
              <w:t>, then find the value of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λ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F2FAA" w:rsidP="002F2FA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Find the value of </w:t>
            </w:r>
            <m:oMath>
              <m:r>
                <w:rPr>
                  <w:rFonts w:ascii="Cambria Math" w:hAnsi="Cambria Math"/>
                </w:rPr>
                <m:t>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81B74" w:rsidRPr="00E84222" w:rsidRDefault="00681B74" w:rsidP="00CC52CA">
            <w:pPr>
              <w:spacing w:after="0"/>
              <w:contextualSpacing/>
              <w:rPr>
                <w:rFonts w:ascii="Cambria Math" w:hAnsi="Cambria Math" w:cs="Times New Roman"/>
              </w:rPr>
            </w:pPr>
            <w:r w:rsidRPr="00E84222">
              <w:rPr>
                <w:rFonts w:ascii="Cambria Math" w:hAnsi="Cambria Math" w:cs="Times New Roman"/>
              </w:rPr>
              <w:t xml:space="preserve">If vectors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</w:rPr>
                <m:t>=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  <m:r>
                <w:rPr>
                  <w:rFonts w:ascii="Cambria Math" w:hAnsi="Cambria Math" w:cs="Times New Roman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hAnsi="Cambria Math" w:cs="Times New Roman"/>
                </w:rPr>
                <m:t>=2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+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  <m:r>
                <w:rPr>
                  <w:rFonts w:ascii="Cambria Math" w:hAnsi="Cambria Math" w:cs="Times New Roman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and 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</m:acc>
              <m:r>
                <w:rPr>
                  <w:rFonts w:ascii="Cambria Math" w:hAnsi="Cambria Math" w:cs="Times New Roman"/>
                </w:rPr>
                <m:t>=λ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+2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 w:cs="Times New Roman"/>
              </w:rPr>
              <w:t xml:space="preserve"> are coplanar, then find the value of </w:t>
            </w:r>
            <m:oMath>
              <m:r>
                <w:rPr>
                  <w:rFonts w:ascii="Cambria Math" w:hAnsi="Cambria Math" w:cs="Times New Roman"/>
                </w:rPr>
                <m:t>(λ-4)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F2FAA" w:rsidP="002F2FA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Find the value of </w:t>
            </w:r>
            <m:oMath>
              <m:r>
                <w:rPr>
                  <w:rFonts w:ascii="Cambria Math" w:hAnsi="Cambria Math"/>
                </w:rPr>
                <m:t>λ</m:t>
              </m:r>
            </m:oMath>
            <w:r w:rsidRPr="008D12E0">
              <w:rPr>
                <w:rFonts w:ascii="Cambria Math" w:hAnsi="Cambria Math"/>
              </w:rPr>
              <w:t xml:space="preserve"> if the volumes of a tetrahedron whose vertices are with position vectors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+10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+7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,5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+λ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>and 7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+7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11 cubic unit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E84222" w:rsidRDefault="00344E3C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unit vectors such that</w:t>
            </w:r>
            <w:r w:rsidR="00B42230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If the area of triangle formed by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what is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="00B42230" w:rsidRPr="00E84222">
              <w:rPr>
                <w:rFonts w:ascii="Cambria Math" w:hAnsi="Cambria Math"/>
                <w:lang w:val="en-US" w:eastAsia="en-US"/>
              </w:rPr>
              <w:t>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F4212A" w:rsidP="00F04F1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 such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the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, then find the value of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F4212A" w:rsidP="00F04F1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OB</m:t>
                  </m:r>
                </m:e>
              </m:acc>
              <m:r>
                <w:rPr>
                  <w:rFonts w:ascii="Cambria Math" w:hAnsi="Cambria Math"/>
                </w:rPr>
                <m:t>=10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</m:acc>
              <m:r>
                <w:rPr>
                  <w:rFonts w:ascii="Cambria Math" w:hAnsi="Cambria Math"/>
                </w:rPr>
                <m:t>C=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where </w:t>
            </w:r>
            <m:oMath>
              <m:r>
                <w:rPr>
                  <w:rFonts w:ascii="Cambria Math" w:hAnsi="Cambria Math"/>
                </w:rPr>
                <m:t>O,A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8D12E0">
              <w:rPr>
                <w:rFonts w:ascii="Cambria Math" w:hAnsi="Cambria Math"/>
              </w:rPr>
              <w:t xml:space="preserve"> are non-collinear points. Let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8D12E0">
              <w:rPr>
                <w:rFonts w:ascii="Cambria Math" w:hAnsi="Cambria Math"/>
              </w:rPr>
              <w:t xml:space="preserve"> denote the area of quadrilateral </w:t>
            </w:r>
            <m:oMath>
              <m:r>
                <w:rPr>
                  <w:rFonts w:ascii="Cambria Math" w:hAnsi="Cambria Math"/>
                </w:rPr>
                <m:t>OACB</m:t>
              </m:r>
            </m:oMath>
            <w:r w:rsidRPr="008D12E0">
              <w:rPr>
                <w:rFonts w:ascii="Cambria Math" w:hAnsi="Cambria Math"/>
              </w:rPr>
              <w:t xml:space="preserve">, and let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 w:rsidRPr="008D12E0">
              <w:rPr>
                <w:rFonts w:ascii="Cambria Math" w:hAnsi="Cambria Math"/>
              </w:rPr>
              <w:t xml:space="preserve"> denote the area of </w:t>
            </w:r>
            <w:r w:rsidR="00F04F1F" w:rsidRPr="008D12E0">
              <w:rPr>
                <w:rFonts w:ascii="Cambria Math" w:hAnsi="Cambria Math"/>
              </w:rPr>
              <w:t>parallelogram</w:t>
            </w:r>
            <w:r w:rsidRPr="008D12E0">
              <w:rPr>
                <w:rFonts w:ascii="Cambria Math" w:hAnsi="Cambria Math"/>
              </w:rPr>
              <w:t xml:space="preserve"> with </w:t>
            </w:r>
            <m:oMath>
              <m:r>
                <w:rPr>
                  <w:rFonts w:ascii="Cambria Math" w:hAnsi="Cambria Math"/>
                </w:rPr>
                <m:t>OA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OC</m:t>
              </m:r>
            </m:oMath>
            <w:r w:rsidRPr="008D12E0">
              <w:rPr>
                <w:rFonts w:ascii="Cambria Math" w:hAnsi="Cambria Math"/>
              </w:rPr>
              <w:t xml:space="preserve"> as adjacent sides. If </w:t>
            </w:r>
            <m:oMath>
              <m:r>
                <w:rPr>
                  <w:rFonts w:ascii="Cambria Math" w:hAnsi="Cambria Math"/>
                </w:rPr>
                <m:t>p=k q,</m:t>
              </m:r>
            </m:oMath>
            <w:r w:rsidRPr="008D12E0">
              <w:rPr>
                <w:rFonts w:ascii="Cambria Math" w:hAnsi="Cambria Math"/>
              </w:rPr>
              <w:t xml:space="preserve"> then find </w:t>
            </w:r>
            <m:oMath>
              <m:r>
                <w:rPr>
                  <w:rFonts w:ascii="Cambria Math" w:hAnsi="Cambria Math"/>
                </w:rPr>
                <m:t>k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860E8C" w:rsidP="008E08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a vector on rectangular coordinate system with sloping angle </w:t>
            </w:r>
            <m:oMath>
              <m:r>
                <w:rPr>
                  <w:rFonts w:ascii="Cambria Math" w:hAnsi="Cambria Math"/>
                </w:rPr>
                <m:t>60°</m:t>
              </m:r>
            </m:oMath>
            <w:r w:rsidRPr="008D12E0">
              <w:rPr>
                <w:rFonts w:ascii="Cambria Math" w:hAnsi="Cambria Math"/>
              </w:rPr>
              <w:t xml:space="preserve">. Suppose that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="006D5C3C" w:rsidRPr="008D12E0">
              <w:rPr>
                <w:rFonts w:ascii="Cambria Math" w:hAnsi="Cambria Math"/>
              </w:rPr>
              <w:t xml:space="preserve">is geometric mean of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="006D5C3C"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="006D5C3C" w:rsidRPr="008D12E0">
              <w:rPr>
                <w:rFonts w:ascii="Cambria Math" w:hAnsi="Cambria Math"/>
              </w:rPr>
              <w:t xml:space="preserve">, where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</m:oMath>
            <w:r w:rsidR="006D5C3C" w:rsidRPr="008D12E0">
              <w:rPr>
                <w:rFonts w:ascii="Cambria Math" w:hAnsi="Cambria Math"/>
              </w:rPr>
              <w:t xml:space="preserve"> is the unit vector along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6D5C3C" w:rsidRPr="008D12E0">
              <w:rPr>
                <w:rFonts w:ascii="Cambria Math" w:hAnsi="Cambria Math"/>
              </w:rPr>
              <w:t xml:space="preserve">-axis. Then find value of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e>
              </m:d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E84222" w:rsidRDefault="00DE7D2D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the </w:t>
            </w:r>
            <w:r w:rsidR="000F5854" w:rsidRPr="00E84222">
              <w:rPr>
                <w:rFonts w:ascii="Cambria Math" w:hAnsi="Cambria Math"/>
                <w:lang w:val="en-US" w:eastAsia="en-US"/>
              </w:rPr>
              <w:t xml:space="preserve">resultant of three forces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=p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=-5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and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=6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="000F5854" w:rsidRPr="00E84222">
              <w:rPr>
                <w:rFonts w:ascii="Cambria Math" w:hAnsi="Cambria Math"/>
                <w:lang w:val="en-US" w:eastAsia="en-US"/>
              </w:rPr>
              <w:t xml:space="preserve"> acting on a particle has a magnitude equal to 5 units, then what is difference in the values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p?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E84222" w:rsidRDefault="00DE7D2D" w:rsidP="00CC52C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a triangle whose centroid is </w:t>
            </w:r>
            <m:oMath>
              <m:r>
                <w:rPr>
                  <w:rFonts w:ascii="Cambria Math" w:hAnsi="Cambria Math"/>
                  <w:lang w:val="en-US" w:eastAsia="en-US"/>
                </w:rPr>
                <m:t>G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. O</w:t>
            </w:r>
            <w:r w:rsidR="00B42230" w:rsidRPr="00E84222">
              <w:rPr>
                <w:rFonts w:ascii="Cambria Math" w:hAnsi="Cambria Math"/>
                <w:lang w:val="en-US" w:eastAsia="en-US"/>
              </w:rPr>
              <w:t>r</w:t>
            </w:r>
            <w:r w:rsidRPr="00E84222">
              <w:rPr>
                <w:rFonts w:ascii="Cambria Math" w:hAnsi="Cambria Math"/>
                <w:lang w:val="en-US" w:eastAsia="en-US"/>
              </w:rPr>
              <w:t>t</w:t>
            </w:r>
            <w:r w:rsidR="00B42230" w:rsidRPr="00E84222">
              <w:rPr>
                <w:rFonts w:ascii="Cambria Math" w:hAnsi="Cambria Math"/>
                <w:lang w:val="en-US" w:eastAsia="en-US"/>
              </w:rPr>
              <w:t>h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ocentre is </w:t>
            </w:r>
            <m:oMath>
              <m:r>
                <w:rPr>
                  <w:rFonts w:ascii="Cambria Math" w:hAnsi="Cambria Math"/>
                  <w:lang w:val="en-US" w:eastAsia="en-US"/>
                </w:rPr>
                <m:t>H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circumcentre is the origin </w:t>
            </w:r>
            <m:oMath>
              <m:r>
                <w:rPr>
                  <w:rFonts w:ascii="Cambria Math" w:hAnsi="Cambria Math"/>
                  <w:lang w:val="en-US" w:eastAsia="en-US"/>
                </w:rPr>
                <m:t>'O'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.If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any point in the plane of the triangle such that no three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O,A,C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collinear satisfying the relation </w:t>
            </w:r>
            <w:r w:rsidRPr="00E84222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D+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D+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H+3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H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G=λ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H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what is the value of the scalar </w:t>
            </w:r>
            <m:oMath>
              <m:r>
                <w:rPr>
                  <w:rFonts w:ascii="Cambria Math" w:hAnsi="Cambria Math"/>
                  <w:lang w:val="en-US" w:eastAsia="en-US"/>
                </w:rPr>
                <m:t>'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?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F2FAA" w:rsidP="002F2FA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a three-dimensional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satisfies the condition,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</m:oMath>
            <w:r w:rsidRPr="008D12E0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3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rad>
            </m:oMath>
            <w:r w:rsidRPr="008D12E0">
              <w:rPr>
                <w:rFonts w:ascii="Cambria Math" w:hAnsi="Cambria Math"/>
              </w:rPr>
              <w:t xml:space="preserve">, then find the value of </w:t>
            </w:r>
            <m:oMath>
              <m:r>
                <w:rPr>
                  <w:rFonts w:ascii="Cambria Math" w:hAnsi="Cambria Math"/>
                </w:rPr>
                <m:t>m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860E8C" w:rsidP="002338C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any two unit vectors, then find the greatest positive </w:t>
            </w:r>
            <w:r w:rsidR="008E086D" w:rsidRPr="008D12E0">
              <w:rPr>
                <w:rFonts w:ascii="Cambria Math" w:hAnsi="Cambria Math"/>
              </w:rPr>
              <w:t>i</w:t>
            </w:r>
            <w:r w:rsidRPr="008D12E0">
              <w:rPr>
                <w:rFonts w:ascii="Cambria Math" w:hAnsi="Cambria Math"/>
              </w:rPr>
              <w:t xml:space="preserve">nteger in the range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+2|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6D5C3C" w:rsidP="008E08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Find the absolute value of parameter  </w:t>
            </w:r>
            <m:oMath>
              <m:r>
                <w:rPr>
                  <w:rFonts w:ascii="Cambria Math" w:hAnsi="Cambria Math"/>
                </w:rPr>
                <m:t>t</m:t>
              </m:r>
            </m:oMath>
            <w:r w:rsidRPr="008D12E0">
              <w:rPr>
                <w:rFonts w:ascii="Cambria Math" w:hAnsi="Cambria Math"/>
              </w:rPr>
              <w:t xml:space="preserve"> for which the area of the triangle whose vertices  are </w:t>
            </w:r>
            <m:oMath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-1,1,2</m:t>
                  </m:r>
                </m:e>
              </m:d>
              <m:r>
                <w:rPr>
                  <w:rFonts w:ascii="Cambria Math" w:hAnsi="Cambria Math"/>
                </w:rPr>
                <m:t>;B(1,2,3)</m:t>
              </m:r>
            </m:oMath>
            <w:r w:rsidRPr="008D12E0">
              <w:rPr>
                <w:rFonts w:ascii="Cambria Math" w:hAnsi="Cambria Math"/>
              </w:rPr>
              <w:t xml:space="preserve"> an</w:t>
            </w:r>
            <w:r w:rsidR="008E086D" w:rsidRPr="008D12E0">
              <w:rPr>
                <w:rFonts w:ascii="Cambria Math" w:hAnsi="Cambria Math"/>
              </w:rPr>
              <w:t>d</w:t>
            </w:r>
            <m:oMath>
              <m:r>
                <w:rPr>
                  <w:rFonts w:ascii="Cambria Math" w:hAnsi="Cambria Math"/>
                </w:rPr>
                <m:t>C(t,1,1)</m:t>
              </m:r>
            </m:oMath>
            <w:r w:rsidRPr="008D12E0">
              <w:rPr>
                <w:rFonts w:ascii="Cambria Math" w:hAnsi="Cambria Math"/>
              </w:rPr>
              <w:t xml:space="preserve"> is minimum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A0C75" w:rsidP="008E086D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=α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+2α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2F2FAA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-α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2F2FAA" w:rsidRPr="008D12E0">
              <w:rPr>
                <w:rFonts w:ascii="Cambria Math" w:hAnsi="Cambria Math"/>
              </w:rPr>
              <w:t xml:space="preserve">. Find the value of </w:t>
            </w:r>
            <m:oMath>
              <m:r>
                <w:rPr>
                  <w:rFonts w:ascii="Cambria Math" w:hAnsi="Cambria Math"/>
                </w:rPr>
                <m:t>6α</m:t>
              </m:r>
            </m:oMath>
            <w:r w:rsidR="002F2FAA" w:rsidRPr="008D12E0">
              <w:rPr>
                <w:rFonts w:ascii="Cambria Math" w:hAnsi="Cambria Math"/>
              </w:rPr>
              <w:t xml:space="preserve">, such that 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2F2FAA" w:rsidP="002F2FA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two non-zero and non-collinear vectors satisfying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a-2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b-3</m:t>
                      </m:r>
                    </m:e>
                  </m:d>
                  <m:r>
                    <w:rPr>
                      <w:rFonts w:ascii="Cambria Math" w:hAnsi="Cambria Math"/>
                    </w:rPr>
                    <m:t>α+c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a-2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b-3</m:t>
                      </m:r>
                    </m:e>
                  </m:d>
                  <m:r>
                    <w:rPr>
                      <w:rFonts w:ascii="Cambria Math" w:hAnsi="Cambria Math"/>
                    </w:rPr>
                    <m:t>β+c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a-2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b-3</m:t>
                      </m:r>
                    </m:e>
                  </m:d>
                  <m:r>
                    <w:rPr>
                      <w:rFonts w:ascii="Cambria Math" w:hAnsi="Cambria Math"/>
                    </w:rPr>
                    <m:t>γ+c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=0,</m:t>
              </m:r>
            </m:oMath>
            <w:r w:rsidRPr="008D12E0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α,β,γ</m:t>
              </m:r>
            </m:oMath>
            <w:r w:rsidRPr="008D12E0">
              <w:rPr>
                <w:rFonts w:ascii="Cambria Math" w:hAnsi="Cambria Math"/>
              </w:rPr>
              <w:t xml:space="preserve">are three distinct real numbers, then find the value of </w:t>
            </w:r>
            <m:oMath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-4)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81B74" w:rsidRPr="00E84222" w:rsidRDefault="00681B74" w:rsidP="00CC52CA">
            <w:pPr>
              <w:spacing w:after="0"/>
              <w:contextualSpacing/>
              <w:rPr>
                <w:rFonts w:ascii="Cambria Math" w:hAnsi="Cambria Math" w:cs="Times New Roman"/>
              </w:rPr>
            </w:pPr>
            <w:r w:rsidRPr="00E84222">
              <w:rPr>
                <w:rFonts w:ascii="Cambria Math" w:hAnsi="Cambria Math" w:cs="Times New Roman"/>
              </w:rPr>
              <w:t xml:space="preserve">Vectors along the adjacent sides of parallelogram are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</w:rPr>
                <m:t>=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+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 w:cs="Times New Roman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hAnsi="Cambria Math" w:cs="Times New Roman"/>
                </w:rPr>
                <m:t>=2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+4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+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 w:cs="Times New Roman"/>
              </w:rPr>
              <w:t>.</w:t>
            </w:r>
            <w:r w:rsidR="008A009C" w:rsidRPr="00E84222">
              <w:rPr>
                <w:rFonts w:ascii="Cambria Math" w:hAnsi="Cambria Math" w:cs="Times New Roman"/>
              </w:rPr>
              <w:t xml:space="preserve"> </w:t>
            </w:r>
            <w:r w:rsidRPr="00E84222">
              <w:rPr>
                <w:rFonts w:ascii="Cambria Math" w:hAnsi="Cambria Math" w:cs="Times New Roman"/>
              </w:rPr>
              <w:t>Find the length of the longer diagonal of the parallelogram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38CC" w:rsidRPr="008D12E0" w:rsidRDefault="00F4212A" w:rsidP="00F4212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Find the work done by the force </w:t>
            </w:r>
            <m:oMath>
              <m:r>
                <w:rPr>
                  <w:rFonts w:ascii="Cambria Math" w:hAnsi="Cambria Math"/>
                </w:rPr>
                <m:t>F=3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acting on a particle such that the particle is displaced from point </w:t>
            </w:r>
            <m:oMath>
              <m:r>
                <w:rPr>
                  <w:rFonts w:ascii="Cambria Math" w:hAnsi="Cambria Math"/>
                </w:rPr>
                <m:t>A(-3,-4,1)</m:t>
              </m:r>
            </m:oMath>
            <w:r w:rsidRPr="008D12E0">
              <w:rPr>
                <w:rFonts w:ascii="Cambria Math" w:hAnsi="Cambria Math"/>
              </w:rPr>
              <w:t xml:space="preserve"> to point </w:t>
            </w:r>
            <m:oMath>
              <m:r>
                <w:rPr>
                  <w:rFonts w:ascii="Cambria Math" w:hAnsi="Cambria Math"/>
                </w:rPr>
                <m:t>B(-1,-1,-2)</m:t>
              </m:r>
            </m:oMath>
          </w:p>
        </w:tc>
      </w:tr>
    </w:tbl>
    <w:p w:rsidR="005B5493" w:rsidRDefault="005B5493">
      <w:r>
        <w:br w:type="page"/>
      </w:r>
    </w:p>
    <w:p w:rsidR="00847CD8" w:rsidRDefault="00847CD8">
      <w:pPr>
        <w:rPr>
          <w:rFonts w:asciiTheme="majorHAnsi" w:hAnsiTheme="majorHAnsi"/>
        </w:rPr>
        <w:sectPr w:rsidR="00847CD8" w:rsidSect="0004477C">
          <w:headerReference w:type="even" r:id="rId16"/>
          <w:headerReference w:type="default" r:id="rId17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720"/>
          <w:docGrid w:linePitch="360"/>
        </w:sectPr>
      </w:pPr>
    </w:p>
    <w:p w:rsidR="003202A8" w:rsidRPr="005F787C" w:rsidRDefault="00C72323" w:rsidP="004715BD">
      <w:pPr>
        <w:spacing w:line="240" w:lineRule="auto"/>
        <w:contextualSpacing/>
        <w:jc w:val="center"/>
        <w:rPr>
          <w:rFonts w:asciiTheme="majorHAnsi" w:hAnsiTheme="majorHAnsi"/>
          <w:b/>
          <w:bCs/>
          <w:sz w:val="48"/>
        </w:rPr>
      </w:pPr>
      <w:r>
        <w:rPr>
          <w:rFonts w:asciiTheme="majorHAnsi" w:hAnsiTheme="majorHAnsi"/>
          <w:b/>
          <w:bCs/>
          <w:noProof/>
          <w:sz w:val="48"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066800" cy="800100"/>
            <wp:effectExtent l="19050" t="0" r="0" b="0"/>
            <wp:wrapNone/>
            <wp:docPr id="1" name="Picture 0" descr="PrintLogo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LogoId.jpeg"/>
                    <pic:cNvPicPr/>
                  </pic:nvPicPr>
                  <pic:blipFill>
                    <a:blip r:embed="PrintLogoId" cstate="print"/>
                    <a:stretch>
                      <a:fillRect/>
                    </a:stretch>
                  </pic:blipFill>
                  <pic:spPr>
                    <a:xfrm flipH="0" flipV="0">
                      <a:off x="0" y="0"/>
                      <a:ext cx="106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A12">
        <w:rPr>
          <w:rFonts w:asciiTheme="majorHAnsi" w:hAnsiTheme="majorHAnsi"/>
          <w:b/>
          <w:bCs/>
          <w:noProof/>
          <w:sz w:val="48"/>
          <w:lang w:bidi="mr-IN"/>
        </w:rPr>
        <w:t>ACTIVE SITE TUTORIALS</w:t>
      </w:r>
    </w:p>
    PrintTestHeading
    <w:p w:rsidR="003202A8" w:rsidRPr="005F787C" w:rsidRDefault="003202A8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 w:rsidRPr="005F787C">
        <w:rPr>
          <w:rFonts w:asciiTheme="majorHAnsi" w:hAnsiTheme="majorHAnsi"/>
          <w:b/>
          <w:bCs/>
          <w:noProof/>
          <w:sz w:val="36"/>
          <w:lang w:bidi="mr-IN"/>
        </w:rPr>
        <w:t/>
      </w:r>
    </w:p>
    PrintTestHeading
    <!--Date, Test ID, -->
    <w:p w:rsidR="0098326E" w:rsidRP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 w:rsidRPr="003202A8">
        <w:rPr>
          <w:rFonts w:asciiTheme="majorHAnsi" w:hAnsiTheme="majorHAnsi"/>
          <w:b/>
          <w:bCs/>
        </w:rPr>
        <w:t>Date</w:t>
      </w:r>
      <w:r>
        <w:rPr>
          <w:rFonts w:asciiTheme="majorHAnsi" w:hAnsiTheme="majorHAnsi"/>
          <w:b/>
          <w:bCs/>
        </w:rPr>
        <w:tab/>
      </w:r>
      <w:r w:rsidRPr="003202A8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  <w:b/>
          <w:bCs/>
        </w:rPr>
        <w:t xml:space="preserve"> </w:t>
      </w:r>
      <w:r>
        <w:rPr>
          <w:rFonts w:asciiTheme="majorHAnsi" w:hAnsiTheme="majorHAnsi"/>
        </w:rPr>
        <w:t>07-09-2019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  <w:bCs/>
        </w:rPr>
        <w:t>TEST ID: 615</w:t>
      </w:r>
    </w:p>
    <!--Time, Subject, -->
    <w:p w:rsidR="0098326E" w:rsidRDefault="006B1F77" w:rsidP="0098326E">
      <w:pPr>
        <w:spacing w:line="240" w:lineRule="auto"/>
        <w:contextualSpacing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>Time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17:15:00</w:t>
      </w:r>
      <w:r w:rsidR="00C1349C">
        <w:rPr>
          <w:rFonts w:asciiTheme="majorHAnsi" w:hAnsiTheme="majorHAnsi"/>
          <w:b/>
          <w:bCs/>
        </w:rPr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  <w:t>MATHEMATICS</w:t>
      </w:r>
    </w:p>
    <!--Marks, -->
    <w:p w:rsid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Marks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1040</w:t>
      </w:r>
    </w:p>
    <!--Chapter-->
    PrintChapters
    <w:p w:rsidR="00CD53D6" w:rsidRPr="005F787C" w:rsidRDefault="005D5593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 10.VECTOR ALGEBRA</w:t>
      </w:r>
    </w:p>
    PrintChapters
    <!--Line-->
    <w:p w:rsidR="006B1F77" w:rsidRDefault="004C1F03" w:rsidP="006B1F77">
      <w:pPr>
        <w:spacing w:line="240" w:lineRule="auto"/>
        <w:rPr>
          <w:rFonts w:asciiTheme="majorHAnsi" w:hAnsiTheme="majorHAnsi"/>
        </w:rPr>
      </w:pPr>
      <w:r w:rsidRPr="004C1F03">
        <w:rPr>
          <w:rFonts w:asciiTheme="majorHAnsi" w:hAnsiTheme="majorHAnsi"/>
          <w:noProof/>
          <w:lang w:bidi="mr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7.4pt;margin-top:13.75pt;width:526.7pt;height:0;z-index:251658240;mso-position-horizontal-relative:text;mso-position-vertical-relative:text" o:connectortype="straight" strokeweight="1.25pt"/>
        </w:pict>
      </w:r>
    </w:p>
    <w:p w:rsidR="00D22BB4" w:rsidRPr="00E36859" w:rsidRDefault="006C1C43" w:rsidP="004715BD">
      <w:pPr>
        <w:spacing w:line="240" w:lineRule="auto"/>
        <w:rPr>
          <w:rFonts w:asciiTheme="majorHAnsi" w:hAnsiTheme="majorHAnsi"/>
          <w:b/>
          <w:bCs/>
        </w:rPr>
        <w:sectPr w:rsidR="00D22BB4" w:rsidRPr="00E36859" w:rsidSect="00D22BB4">
          <w:headerReference w:type="even" r:id="rId16"/>
          <w:headerReference w:type="default" r:id="rId17"/>
          <w:footerReference w:type="default" r:id="rId18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11340"/>
      </w:tblGrid>
      <w:tr w:rsidR="00182D78" w:rsidRPr="00453EAC" w:rsidTr="00182D78">
        <w:tc>
          <w:tcPr>
            <w:tcW w:w="5000" w:type="pct"/>
            <w:shd w:val="clear" w:color="auto" w:fill="000000" w:themeFill="text1"/>
            <w:tcMar>
              <w:left w:w="0" w:type="dxa"/>
              <w:right w:w="0" w:type="dxa"/>
            </w:tcMar>
          </w:tcPr>
          <w:p w:rsidR="00182D78" w:rsidRPr="0076457D" w:rsidRDefault="00182D78" w:rsidP="00182D78">
            <w:pPr>
              <w:contextualSpacing/>
              <w:jc w:val="center"/>
              <w:rPr>
                <w:rFonts w:asciiTheme="majorHAnsi" w:eastAsiaTheme="minorEastAsia" w:hAnsiTheme="majorHAnsi"/>
              </w:rPr>
            </w:pPr>
            <w:r>
              <w:rPr>
                <w:rFonts w:asciiTheme="majorHAnsi" w:hAnsiTheme="majorHAnsi"/>
                <w:b/>
                <w:bCs/>
                <w:color w:val="FFFFFF" w:themeColor="background1"/>
                <w:sz w:val="32"/>
                <w:szCs w:val="32"/>
              </w:rPr>
              <w:lastRenderedPageBreak/>
              <w:t>:  ANSWER KEY :</w:t>
            </w:r>
          </w:p>
        </w:tc>
      </w:tr>
    </w:tbl>
    <w:p w:rsidR="00182D78" w:rsidRDefault="00182D78" w:rsidP="0029137C">
      <w:pPr>
        <w:contextualSpacing/>
        <w:rPr>
          <w:rFonts w:asciiTheme="majorHAnsi" w:hAnsiTheme="majorHAnsi"/>
        </w:rPr>
        <w:sectPr w:rsidR="00182D78" w:rsidSect="00182D78"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432"/>
        <w:gridCol w:w="5181"/>
      </w:tblGrid>
      <w:tr w:rsidR="0004477C" w:rsidRPr="00453EAC" w:rsidTr="00604489">
        <w:tc>
          <w:tcPr>
            <w:tcW w:w="5000" w:type="pct"/>
            <w:gridSpan w:val="5"/>
            <w:tcMar>
              <w:left w:w="0" w:type="dxa"/>
              <w:right w:w="0" w:type="dxa"/>
            </w:tcMar>
          </w:tcPr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73)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77)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81)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85)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89)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101)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105)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109)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161)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</w:t>
            </w:r>
            <w:r>
              <w:rPr>
                <w:rFonts w:asciiTheme="majorHAnsi" w:hAnsiTheme="majorHAnsi"/>
                <w:b/>
                <w:bCs/>
              </w:rPr>
              <w:tab/>
            </w:r>
          </w:p>
        </w:tc>
      </w:tr>
    </w:tbl>
    <w:p w:rsidR="005B5493" w:rsidRDefault="005B5493">
      <w:r>
        <w:br w:type="page"/>
      </w:r>
    </w:p>
    <w:p w:rsidR="00847CD8" w:rsidRDefault="00847CD8">
      <w:pPr>
        <w:rPr>
          <w:rFonts w:asciiTheme="majorHAnsi" w:hAnsiTheme="majorHAnsi"/>
        </w:rPr>
        <w:sectPr w:rsidR="00847CD8" w:rsidSect="0004477C">
          <w:headerReference w:type="even" r:id="rId16"/>
          <w:headerReference w:type="default" r:id="rId17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num="2" w:sep="1" w:space="113"/>
          <w:docGrid w:linePitch="360"/>
        </w:sectPr>
      </w:pPr>
    </w:p>
    <w:p w:rsidR="003202A8" w:rsidRPr="005F787C" w:rsidRDefault="00C72323" w:rsidP="004715BD">
      <w:pPr>
        <w:spacing w:line="240" w:lineRule="auto"/>
        <w:contextualSpacing/>
        <w:jc w:val="center"/>
        <w:rPr>
          <w:rFonts w:asciiTheme="majorHAnsi" w:hAnsiTheme="majorHAnsi"/>
          <w:b/>
          <w:bCs/>
          <w:sz w:val="48"/>
        </w:rPr>
      </w:pPr>
      <w:r>
        <w:rPr>
          <w:rFonts w:asciiTheme="majorHAnsi" w:hAnsiTheme="majorHAnsi"/>
          <w:b/>
          <w:bCs/>
          <w:noProof/>
          <w:sz w:val="48"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066800" cy="800100"/>
            <wp:effectExtent l="19050" t="0" r="0" b="0"/>
            <wp:wrapNone/>
            <wp:docPr id="1" name="Picture 0" descr="PrintLogo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LogoId.jpeg"/>
                    <pic:cNvPicPr/>
                  </pic:nvPicPr>
                  <pic:blipFill>
                    <a:blip r:embed="PrintLogoId" cstate="print"/>
                    <a:stretch>
                      <a:fillRect/>
                    </a:stretch>
                  </pic:blipFill>
                  <pic:spPr>
                    <a:xfrm flipH="0" flipV="0">
                      <a:off x="0" y="0"/>
                      <a:ext cx="106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A12">
        <w:rPr>
          <w:rFonts w:asciiTheme="majorHAnsi" w:hAnsiTheme="majorHAnsi"/>
          <w:b/>
          <w:bCs/>
          <w:noProof/>
          <w:sz w:val="48"/>
          <w:lang w:bidi="mr-IN"/>
        </w:rPr>
        <w:t>ACTIVE SITE TUTORIALS</w:t>
      </w:r>
    </w:p>
    PrintTestHeading
    <w:p w:rsidR="003202A8" w:rsidRPr="005F787C" w:rsidRDefault="003202A8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 w:rsidRPr="005F787C">
        <w:rPr>
          <w:rFonts w:asciiTheme="majorHAnsi" w:hAnsiTheme="majorHAnsi"/>
          <w:b/>
          <w:bCs/>
          <w:noProof/>
          <w:sz w:val="36"/>
          <w:lang w:bidi="mr-IN"/>
        </w:rPr>
        <w:t/>
      </w:r>
    </w:p>
    PrintTestHeading
    <!--Date, Test ID, -->
    <w:p w:rsidR="0098326E" w:rsidRP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 w:rsidRPr="003202A8">
        <w:rPr>
          <w:rFonts w:asciiTheme="majorHAnsi" w:hAnsiTheme="majorHAnsi"/>
          <w:b/>
          <w:bCs/>
        </w:rPr>
        <w:t>Date</w:t>
      </w:r>
      <w:r>
        <w:rPr>
          <w:rFonts w:asciiTheme="majorHAnsi" w:hAnsiTheme="majorHAnsi"/>
          <w:b/>
          <w:bCs/>
        </w:rPr>
        <w:tab/>
      </w:r>
      <w:r w:rsidRPr="003202A8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  <w:b/>
          <w:bCs/>
        </w:rPr>
        <w:t xml:space="preserve"> </w:t>
      </w:r>
      <w:r>
        <w:rPr>
          <w:rFonts w:asciiTheme="majorHAnsi" w:hAnsiTheme="majorHAnsi"/>
        </w:rPr>
        <w:t>07-09-2019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  <w:bCs/>
        </w:rPr>
        <w:t>TEST ID: 615</w:t>
      </w:r>
    </w:p>
    <!--Time, Subject, -->
    <w:p w:rsidR="0098326E" w:rsidRDefault="006B1F77" w:rsidP="0098326E">
      <w:pPr>
        <w:spacing w:line="240" w:lineRule="auto"/>
        <w:contextualSpacing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>Time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17:15:00</w:t>
      </w:r>
      <w:r w:rsidR="00C1349C">
        <w:rPr>
          <w:rFonts w:asciiTheme="majorHAnsi" w:hAnsiTheme="majorHAnsi"/>
          <w:b/>
          <w:bCs/>
        </w:rPr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  <w:t>MATHEMATICS</w:t>
      </w:r>
    </w:p>
    <!--Marks, -->
    <w:p w:rsid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Marks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1040</w:t>
      </w:r>
    </w:p>
    <!--Chapter-->
    PrintChapters
    <w:p w:rsidR="00CD53D6" w:rsidRPr="005F787C" w:rsidRDefault="005D5593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 10.VECTOR ALGEBRA</w:t>
      </w:r>
    </w:p>
    PrintChapters
    <!--Line-->
    <w:p w:rsidR="006B1F77" w:rsidRDefault="004C1F03" w:rsidP="006B1F77">
      <w:pPr>
        <w:spacing w:line="240" w:lineRule="auto"/>
        <w:rPr>
          <w:rFonts w:asciiTheme="majorHAnsi" w:hAnsiTheme="majorHAnsi"/>
        </w:rPr>
      </w:pPr>
      <w:r w:rsidRPr="004C1F03">
        <w:rPr>
          <w:rFonts w:asciiTheme="majorHAnsi" w:hAnsiTheme="majorHAnsi"/>
          <w:noProof/>
          <w:lang w:bidi="mr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7.4pt;margin-top:13.75pt;width:526.7pt;height:0;z-index:251658240;mso-position-horizontal-relative:text;mso-position-vertical-relative:text" o:connectortype="straight" strokeweight="1.25pt"/>
        </w:pict>
      </w:r>
    </w:p>
    <w:p w:rsidR="00D22BB4" w:rsidRPr="00E36859" w:rsidRDefault="006C1C43" w:rsidP="004715BD">
      <w:pPr>
        <w:spacing w:line="240" w:lineRule="auto"/>
        <w:rPr>
          <w:rFonts w:asciiTheme="majorHAnsi" w:hAnsiTheme="majorHAnsi"/>
          <w:b/>
          <w:bCs/>
        </w:rPr>
        <w:sectPr w:rsidR="00D22BB4" w:rsidRPr="00E36859" w:rsidSect="00D22BB4">
          <w:headerReference w:type="even" r:id="rId16"/>
          <w:headerReference w:type="default" r:id="rId17"/>
          <w:footerReference w:type="default" r:id="rId18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11340"/>
      </w:tblGrid>
      <w:tr w:rsidR="00182D78" w:rsidRPr="00453EAC" w:rsidTr="00182D78">
        <w:tc>
          <w:tcPr>
            <w:tcW w:w="5000" w:type="pct"/>
            <w:shd w:val="clear" w:color="auto" w:fill="000000" w:themeFill="text1"/>
            <w:tcMar>
              <w:left w:w="0" w:type="dxa"/>
              <w:right w:w="0" w:type="dxa"/>
            </w:tcMar>
          </w:tcPr>
          <w:p w:rsidR="00182D78" w:rsidRPr="0076457D" w:rsidRDefault="00182D78" w:rsidP="00182D78">
            <w:pPr>
              <w:contextualSpacing/>
              <w:jc w:val="center"/>
              <w:rPr>
                <w:rFonts w:asciiTheme="majorHAnsi" w:eastAsiaTheme="minorEastAsia" w:hAnsiTheme="majorHAnsi"/>
              </w:rPr>
            </w:pPr>
            <w:r>
              <w:rPr>
                <w:rFonts w:asciiTheme="majorHAnsi" w:hAnsiTheme="majorHAnsi"/>
                <w:b/>
                <w:bCs/>
                <w:color w:val="FFFFFF" w:themeColor="background1"/>
                <w:sz w:val="32"/>
                <w:szCs w:val="32"/>
              </w:rPr>
              <w:lastRenderedPageBreak/>
              <w:t>: HINTS AND SOLUTIONS :</w:t>
            </w:r>
          </w:p>
        </w:tc>
      </w:tr>
    </w:tbl>
    <w:p w:rsidR="00182D78" w:rsidRDefault="00182D78" w:rsidP="0029137C">
      <w:pPr>
        <w:contextualSpacing/>
        <w:rPr>
          <w:rFonts w:asciiTheme="majorHAnsi" w:hAnsiTheme="majorHAnsi"/>
        </w:rPr>
        <w:sectPr w:rsidR="00182D78" w:rsidSect="00182D78"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432"/>
        <w:gridCol w:w="5181"/>
      </w:tblGrid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B752D0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=λ(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 </w:t>
            </w:r>
            <m:oMath>
              <m:r>
                <w:rPr>
                  <w:rFonts w:ascii="Cambria Math" w:hAnsi="Cambria Math"/>
                </w:rPr>
                <m:t>λ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-7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=10</m:t>
              </m:r>
            </m:oMath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⇒λ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-7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=10</m:t>
                </m:r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⇒λ=-1</m:t>
                </m:r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84F47" w:rsidRPr="008D12E0" w:rsidRDefault="00E41FCF" w:rsidP="00584F47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584F47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584F47" w:rsidRPr="008D12E0">
              <w:rPr>
                <w:rFonts w:ascii="Cambria Math" w:hAnsi="Cambria Math"/>
              </w:rPr>
              <w:t xml:space="preserve"> are unit coplanar vectors,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 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584F47"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584F47" w:rsidRPr="008D12E0">
              <w:rPr>
                <w:rFonts w:ascii="Cambria Math" w:hAnsi="Cambria Math"/>
              </w:rPr>
              <w:t xml:space="preserve"> are also coplanar vectors, being linear combination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584F47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Thus,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 xml:space="preserve"> 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 xml:space="preserve"> 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Points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c</m:t>
                  </m:r>
                </m:e>
              </m:acc>
            </m:oMath>
            <w:r w:rsidR="006C4899"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coplanar. Therefore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2β+3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3γ=1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r>
                <w:rPr>
                  <w:rFonts w:ascii="Cambria Math" w:hAnsi="Cambria Math"/>
                </w:rPr>
                <m:t>|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α+2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2β</m:t>
                      </m:r>
                    </m:e>
                  </m:func>
                  <m:r>
                    <w:rPr>
                      <w:rFonts w:ascii="Cambria Math" w:hAnsi="Cambria Math"/>
                    </w:rPr>
                    <m:t>+3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3γ|≤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1+4+9</m:t>
                          </m:r>
                        </m:e>
                      </m:rad>
                    </m:e>
                  </m:func>
                </m:e>
              </m:func>
              <m:r>
                <w:rPr>
                  <w:rFonts w:ascii="Cambria Math" w:hAnsi="Cambria Math"/>
                </w:rPr>
                <m:t>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α+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2β+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3γ</m:t>
                              </m:r>
                            </m:e>
                          </m:func>
                        </m:e>
                      </m:func>
                    </m:e>
                  </m:func>
                </m:e>
              </m:rad>
            </m:oMath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2β+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3γ≥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14</m:t>
                                </m:r>
                              </m:den>
                            </m:f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3B4016" w:rsidP="003B401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b)</m:t>
                    </m:r>
                  </m:e>
                </m:acc>
                <m:r>
                  <w:rPr>
                    <w:rFonts w:ascii="Cambria Math" w:hAnsi="Cambria Math"/>
                  </w:rPr>
                  <m:t>)))=(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)))</m:t>
                </m:r>
              </m:oMath>
            </m:oMathPara>
          </w:p>
          <w:p w:rsidR="003B4016" w:rsidRPr="008D12E0" w:rsidRDefault="003B4016" w:rsidP="003B401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×(-4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)))</m:t>
                </m:r>
              </m:oMath>
            </m:oMathPara>
          </w:p>
          <w:p w:rsidR="003B4016" w:rsidRPr="008D12E0" w:rsidRDefault="003B4016" w:rsidP="003B4016">
            <w:pPr>
              <w:spacing w:before="24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3B4016" w:rsidRPr="008D12E0" w:rsidRDefault="003B4016" w:rsidP="003B4016">
            <w:pPr>
              <w:spacing w:before="24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3B4016" w:rsidRPr="008D12E0" w:rsidRDefault="003B4016" w:rsidP="003B4016">
            <w:pPr>
              <w:spacing w:before="24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=48 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-11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=3×36-11×6×8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π-4×64&gt;0</m:t>
                    </m:r>
                  </m:e>
                </m:func>
              </m:oMath>
            </m:oMathPara>
          </w:p>
          <w:p w:rsidR="00FC4A39" w:rsidRPr="008D12E0" w:rsidRDefault="00FC4A39" w:rsidP="00CF160C">
            <w:pPr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Therefore,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0C2582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0C2582" w:rsidRPr="008D12E0">
              <w:rPr>
                <w:rFonts w:ascii="Cambria Math" w:hAnsi="Cambria Math"/>
              </w:rPr>
              <w:t xml:space="preserve"> is acute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The longer diagonal is given by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=(3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)+(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)=4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Now,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​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-3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=16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=16×36+9×64-24×6×8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=16×144</m:t>
                </m:r>
              </m:oMath>
            </m:oMathPara>
          </w:p>
          <w:p w:rsidR="00FC4A39" w:rsidRPr="008D12E0" w:rsidRDefault="00FC4A39" w:rsidP="000C258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⇒|4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|=48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325F2F" w:rsidRPr="008D12E0" w:rsidRDefault="00280AB7" w:rsidP="00280AB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non-coplanar. Therefore,</w:t>
            </w:r>
          </w:p>
          <w:p w:rsidR="00280AB7" w:rsidRPr="008D12E0" w:rsidRDefault="00280AB7" w:rsidP="00280AB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[a b, c]≠0</m:t>
                </m:r>
              </m:oMath>
            </m:oMathPara>
          </w:p>
          <w:p w:rsidR="00280AB7" w:rsidRPr="008D12E0" w:rsidRDefault="00280AB7" w:rsidP="00280AB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oMath>
            <w:r w:rsidRPr="008D12E0">
              <w:rPr>
                <w:rFonts w:ascii="Cambria Math" w:hAnsi="Cambria Math"/>
              </w:rPr>
              <w:t>,</w:t>
            </w:r>
          </w:p>
          <w:p w:rsidR="00280AB7" w:rsidRPr="008D12E0" w:rsidRDefault="00E41FCF" w:rsidP="00280AB7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a×b</m:t>
                  </m:r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</m:oMath>
            <w:r w:rsidR="00280AB7" w:rsidRPr="008D12E0">
              <w:rPr>
                <w:rFonts w:ascii="Cambria Math" w:hAnsi="Cambria Math"/>
              </w:rPr>
              <w:t xml:space="preserve">    (i)</w:t>
            </w:r>
          </w:p>
          <w:p w:rsidR="00280AB7" w:rsidRPr="008D12E0" w:rsidRDefault="00280AB7" w:rsidP="00280AB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</w:p>
          <w:p w:rsidR="00280AB7" w:rsidRPr="008D12E0" w:rsidRDefault="00280AB7" w:rsidP="00280AB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</m:oMath>
            </m:oMathPara>
          </w:p>
          <w:p w:rsidR="00280AB7" w:rsidRPr="008D12E0" w:rsidRDefault="00280AB7" w:rsidP="00280AB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</m:oMath>
            </m:oMathPara>
          </w:p>
          <w:p w:rsidR="00280AB7" w:rsidRPr="008D12E0" w:rsidRDefault="00280AB7" w:rsidP="00280AB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=0]</m:t>
                </m:r>
              </m:oMath>
            </m:oMathPara>
          </w:p>
          <w:p w:rsidR="00280AB7" w:rsidRPr="008D12E0" w:rsidRDefault="00280AB7" w:rsidP="00280AB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</m:oMath>
            </m:oMathPara>
          </w:p>
          <w:p w:rsidR="00280AB7" w:rsidRPr="008D12E0" w:rsidRDefault="00280AB7" w:rsidP="00280AB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=1+1+1</m:t>
                </m:r>
              </m:oMath>
            </m:oMathPara>
          </w:p>
          <w:p w:rsidR="00280AB7" w:rsidRPr="008D12E0" w:rsidRDefault="00280AB7" w:rsidP="00280AB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25F2F" w:rsidRPr="008D12E0" w:rsidRDefault="001574A0" w:rsidP="005C58D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(by triangle law). Therefore,</w:t>
            </w:r>
          </w:p>
          <w:p w:rsidR="001574A0" w:rsidRPr="008D12E0" w:rsidRDefault="00E41FCF" w:rsidP="005C58D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1574A0" w:rsidRPr="008D12E0" w:rsidRDefault="00E41FCF" w:rsidP="005C58D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1574A0" w:rsidRPr="008D12E0" w:rsidRDefault="00E41FCF" w:rsidP="005C58D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1574A0" w:rsidRPr="008D12E0" w:rsidRDefault="001574A0" w:rsidP="005C58D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 by taking cross product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we get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1574A0" w:rsidRPr="008D12E0" w:rsidRDefault="00E41FCF" w:rsidP="005C58D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-5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=7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Also,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)=0</m:t>
              </m:r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57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den>
                    </m:f>
                  </m:e>
                </m:ra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57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</m:oMath>
            </m:oMathPara>
          </w:p>
          <w:p w:rsidR="00FC4A39" w:rsidRPr="008D12E0" w:rsidRDefault="00FC4A39" w:rsidP="003C235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19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43</m:t>
                            </m:r>
                          </m:e>
                        </m:rad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E41FCF" w:rsidP="00AC759A">
            <w:pPr>
              <w:contextualSpacing/>
              <w:rPr>
                <w:rFonts w:ascii="Cambria Math" w:hAnsi="Cambria Math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="00AC759A" w:rsidRPr="008D12E0">
              <w:rPr>
                <w:rFonts w:ascii="Cambria Math" w:hAnsi="Cambria Math"/>
              </w:rPr>
              <w:t xml:space="preserve">, 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AC759A" w:rsidRPr="008D12E0" w:rsidRDefault="00AC759A" w:rsidP="00AC759A">
            <w:pPr>
              <w:pStyle w:val="NoSpacing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F00631" w:rsidRPr="008D12E0" w:rsidRDefault="00757DE8" w:rsidP="00757DE8">
            <w:pPr>
              <w:pStyle w:val="NoSpacing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757DE8" w:rsidRPr="008D12E0" w:rsidRDefault="00757DE8" w:rsidP="00757DE8">
            <w:pPr>
              <w:pStyle w:val="NoSpacing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(∵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=0)</m:t>
                </m:r>
              </m:oMath>
            </m:oMathPara>
          </w:p>
          <w:p w:rsidR="00757DE8" w:rsidRPr="008D12E0" w:rsidRDefault="00757DE8" w:rsidP="00757DE8">
            <w:pPr>
              <w:pStyle w:val="NoSpacing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67B76" w:rsidRPr="00E84222" w:rsidRDefault="00720A7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We have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1+1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=2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midpoint of </w:t>
            </w:r>
            <m:oMath>
              <m:r>
                <w:rPr>
                  <w:rFonts w:ascii="Cambria Math" w:hAnsi="Cambria Math"/>
                  <w:lang w:val="en-US" w:eastAsia="en-US"/>
                </w:rPr>
                <m:t>BC</m:t>
              </m:r>
            </m:oMath>
          </w:p>
          <w:p w:rsidR="00720A7B" w:rsidRPr="00E84222" w:rsidRDefault="00720A7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GA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GB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GC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GA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GD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GA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GA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720A7B" w:rsidRPr="00E84222" w:rsidRDefault="00E84B4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(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∵G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divides</m:t>
              </m:r>
              <m:r>
                <w:rPr>
                  <w:rFonts w:ascii="Cambria Math" w:hAnsi="Cambria Math"/>
                  <w:lang w:val="en-US" w:eastAsia="en-US"/>
                </w:rPr>
                <m:t xml:space="preserve"> AC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</w:t>
            </w:r>
            <w:r w:rsidR="00720A7B" w:rsidRPr="00E84222">
              <w:rPr>
                <w:rFonts w:ascii="Cambria Math" w:hAnsi="Cambria Math"/>
                <w:lang w:val="en-US" w:eastAsia="en-US"/>
              </w:rPr>
              <w:t xml:space="preserve">n the ratio 2:1 </w:t>
            </w:r>
            <m:oMath>
              <m:r>
                <w:rPr>
                  <w:rFonts w:ascii="Cambria Math" w:hAnsi="Cambria Math"/>
                  <w:lang w:val="en-US" w:eastAsia="en-US"/>
                </w:rPr>
                <m:t>∴2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GA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C16E97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C16E97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C16E97" w:rsidRPr="008D12E0">
              <w:rPr>
                <w:rFonts w:ascii="Cambria Math" w:hAnsi="Cambria Math"/>
              </w:rPr>
              <w:t xml:space="preserve"> is 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C16E97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C16E97" w:rsidRPr="008D12E0">
              <w:rPr>
                <w:rFonts w:ascii="Cambria Math" w:hAnsi="Cambria Math"/>
              </w:rPr>
              <w:t xml:space="preserve"> 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C16E97" w:rsidRPr="008D12E0" w:rsidRDefault="00C16E97" w:rsidP="00C16E9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ab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ad</m:t>
                    </m:r>
                  </m:den>
                </m:f>
              </m:oMath>
            </m:oMathPara>
          </w:p>
          <w:p w:rsidR="00C16E97" w:rsidRPr="008D12E0" w:rsidRDefault="00C16E97" w:rsidP="00C16E9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+μ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(λ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+μ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d</m:t>
                    </m:r>
                  </m:den>
                </m:f>
              </m:oMath>
            </m:oMathPara>
          </w:p>
          <w:p w:rsidR="00C16E97" w:rsidRPr="008D12E0" w:rsidRDefault="00C16E97" w:rsidP="00C16E9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[λ</m:t>
                    </m:r>
                    <m:d>
                      <m:dPr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)+μ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acc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</w:rPr>
                      <m:t>∙(2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)]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[λ</m:t>
                    </m:r>
                    <m:d>
                      <m:dPr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)+μ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acc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</w:rPr>
                      <m:t>∙(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den>
                </m:f>
              </m:oMath>
            </m:oMathPara>
          </w:p>
          <w:p w:rsidR="00C16E97" w:rsidRPr="008D12E0" w:rsidRDefault="00C16E97" w:rsidP="00C16E9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⇒λ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4+1</m:t>
                    </m:r>
                  </m:e>
                </m:d>
                <m:r>
                  <w:rPr>
                    <w:rFonts w:ascii="Cambria Math" w:hAnsi="Cambria Math"/>
                  </w:rPr>
                  <m:t>+μ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2-1</m:t>
                    </m:r>
                  </m:e>
                </m:d>
                <m:r>
                  <w:rPr>
                    <w:rFonts w:ascii="Cambria Math" w:hAnsi="Cambria Math"/>
                  </w:rPr>
                  <m:t>=λ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+μ(-1+2)</m:t>
                </m:r>
              </m:oMath>
            </m:oMathPara>
          </w:p>
          <w:p w:rsidR="00C16E97" w:rsidRPr="008D12E0" w:rsidRDefault="00C16E97" w:rsidP="00C16E9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⇒4λ=0,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i.e.,</m:t>
                </m:r>
                <m:r>
                  <w:rPr>
                    <w:rFonts w:ascii="Cambria Math" w:hAnsi="Cambria Math"/>
                  </w:rPr>
                  <m:t>λ=0</m:t>
                </m:r>
              </m:oMath>
            </m:oMathPara>
          </w:p>
          <w:p w:rsidR="001A4728" w:rsidRPr="008D12E0" w:rsidRDefault="001A4728" w:rsidP="001A472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3350" w:dyaOrig="3151">
                <v:shape id="_x0000_i1027" type="#_x0000_t75" style="width:100.5pt;height:93pt" o:ole="">
                  <v:imagedata r:id="IMM10S381S0" o:title=""/>
                </v:shape>
                <o:OLEObject Type="Embed" ProgID="ChemDraw.Document.6.0" ShapeID="_x0000_i1027" DrawAspect="Content" ObjectID="_1478862234" r:id="OMM10S381S0"/>
              </w:object>
            </w:r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, therefore</w:t>
            </w:r>
          </w:p>
          <w:p w:rsidR="008D5885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</m:oMath>
            </m:oMathPara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 midpoint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AB,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  <w:r w:rsidR="00E84B4A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 xml:space="preserve">b 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</w:p>
          <w:p w:rsidR="008D5885" w:rsidRPr="00E84222" w:rsidRDefault="00E84B4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</m:t>
              </m:r>
            </m:oMath>
            <w:r w:rsidR="008D5885" w:rsidRPr="00E84222">
              <w:rPr>
                <w:rFonts w:ascii="Cambria Math" w:hAnsi="Cambria Math"/>
                <w:lang w:val="en-US" w:eastAsia="en-US"/>
              </w:rPr>
              <w:t xml:space="preserve">, the midpoint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CD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d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Therefore, the midpoint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</m:oMath>
            <w:r w:rsidR="00E84B4A" w:rsidRPr="00E84222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d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</m:oMath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lastRenderedPageBreak/>
              <w:t xml:space="preserve">Similarly the midpoint of </w:t>
            </w:r>
            <m:oMath>
              <m:r>
                <w:rPr>
                  <w:rFonts w:ascii="Cambria Math" w:hAnsi="Cambria Math"/>
                  <w:lang w:val="en-US" w:eastAsia="en-US"/>
                </w:rPr>
                <m:t>RS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d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i.e.,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d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⇒x=4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A0CDA" w:rsidRDefault="00664E0D" w:rsidP="009F6C23">
            <w:pPr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Given,</w:t>
            </w:r>
          </w:p>
          <w:p w:rsidR="008A0CDA" w:rsidRPr="00976A5F" w:rsidRDefault="001E3A26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OQ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1-3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μ-1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μ+2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8A0CDA" w:rsidRDefault="001E3A26" w:rsidP="009F6C23">
            <w:pPr>
              <w:contextualSpacing/>
              <w:rPr>
                <w:rFonts w:ascii="Cambria Math" w:eastAsiaTheme="minorEastAsia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OP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664E0D">
              <w:rPr>
                <w:rFonts w:ascii="Cambria Math" w:eastAsiaTheme="minorEastAsia" w:hAnsi="Cambria Math"/>
              </w:rPr>
              <w:t xml:space="preserve"> (where </w:t>
            </w:r>
            <m:oMath>
              <m:r>
                <w:rPr>
                  <w:rFonts w:ascii="Cambria Math" w:eastAsiaTheme="minorEastAsia" w:hAnsi="Cambria Math"/>
                </w:rPr>
                <m:t>O</m:t>
              </m:r>
            </m:oMath>
            <w:r w:rsidR="00664E0D">
              <w:rPr>
                <w:rFonts w:ascii="Cambria Math" w:eastAsiaTheme="minorEastAsia" w:hAnsi="Cambria Math"/>
              </w:rPr>
              <w:t xml:space="preserve"> is origin)</w:t>
            </w:r>
          </w:p>
          <w:p w:rsidR="00346029" w:rsidRDefault="00346029" w:rsidP="009F6C23">
            <w:pPr>
              <w:contextualSpacing/>
            </w:pPr>
            <w:r>
              <w:object w:dxaOrig="3953" w:dyaOrig="28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0.25pt;height:108.3pt" o:ole="">
                  <v:imagedata r:id="IMM10S251S0" o:title=""/>
                </v:shape>
                <o:OLEObject Type="Embed" ProgID="ChemDraw.Document.6.0" ShapeID="_x0000_i1025" DrawAspect="Content" ObjectID="_1434524607" r:id="OMM10S251S0"/>
              </w:object>
            </w:r>
          </w:p>
          <w:p w:rsidR="008A0CDA" w:rsidRDefault="00664E0D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>Now,</w:t>
            </w:r>
          </w:p>
          <w:p w:rsidR="008A0CDA" w:rsidRDefault="00664E0D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PQ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1-3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μ-3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μ-1-2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μ+2-6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8A0CDA" w:rsidRPr="00FC0399" w:rsidRDefault="00664E0D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-2-3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μ-3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5μ-4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8A0CDA" w:rsidRPr="00FC0399" w:rsidRDefault="00664E0D" w:rsidP="009F6C23">
            <w:pPr>
              <w:contextualSpacing/>
              <w:rPr>
                <w:rFonts w:ascii="Cambria Math" w:eastAsiaTheme="minorEastAsia" w:hAnsi="Cambria Math"/>
              </w:rPr>
            </w:pPr>
            <m:oMath>
              <m:r>
                <w:rPr>
                  <w:rFonts w:ascii="Cambria Math" w:eastAsiaTheme="minorEastAsia" w:hAnsi="Cambria Math"/>
                </w:rPr>
                <m:t>∵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PQ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is parallel to the plane </w:t>
            </w:r>
            <m:oMath>
              <m:r>
                <w:rPr>
                  <w:rFonts w:ascii="Cambria Math" w:eastAsiaTheme="minorEastAsia" w:hAnsi="Cambria Math"/>
                </w:rPr>
                <m:t>x</m:t>
              </m:r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4</m:t>
              </m:r>
              <m:r>
                <w:rPr>
                  <w:rFonts w:ascii="Cambria Math" w:eastAsiaTheme="minorEastAsia" w:hAnsi="Cambria Math"/>
                </w:rPr>
                <m:t>y</m:t>
              </m:r>
              <m:r>
                <w:rPr>
                  <w:rFonts w:ascii="Cambria Math" w:eastAsiaTheme="minorEastAsia" w:hAnsi="Cambria Math"/>
                </w:rPr>
                <m:t>+3</m:t>
              </m:r>
              <m:r>
                <w:rPr>
                  <w:rFonts w:ascii="Cambria Math" w:eastAsiaTheme="minorEastAsia" w:hAnsi="Cambria Math"/>
                </w:rPr>
                <m:t>z</m:t>
              </m:r>
              <m:r>
                <w:rPr>
                  <w:rFonts w:ascii="Cambria Math" w:eastAsiaTheme="minorEastAsia" w:hAnsi="Cambria Math"/>
                </w:rPr>
                <m:t xml:space="preserve">=1 </m:t>
              </m:r>
            </m:oMath>
          </w:p>
          <w:p w:rsidR="008A0CDA" w:rsidRPr="00FC0399" w:rsidRDefault="00664E0D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∴ -2-3</m:t>
                </m:r>
                <m:r>
                  <w:rPr>
                    <w:rFonts w:ascii="Cambria Math" w:eastAsiaTheme="minorEastAsia" w:hAnsi="Cambria Math"/>
                  </w:rPr>
                  <m:t>μ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  <m:r>
                  <w:rPr>
                    <w:rFonts w:ascii="Cambria Math" w:eastAsiaTheme="minorEastAsia" w:hAnsi="Cambria Math"/>
                  </w:rPr>
                  <m:t>μ</m:t>
                </m:r>
                <m:r>
                  <w:rPr>
                    <w:rFonts w:ascii="Cambria Math" w:eastAsiaTheme="minorEastAsia" w:hAnsi="Cambria Math"/>
                  </w:rPr>
                  <m:t>+12+15</m:t>
                </m:r>
                <m:r>
                  <w:rPr>
                    <w:rFonts w:ascii="Cambria Math" w:eastAsiaTheme="minorEastAsia" w:hAnsi="Cambria Math"/>
                  </w:rPr>
                  <m:t>μ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12=0</m:t>
                </m:r>
              </m:oMath>
            </m:oMathPara>
          </w:p>
          <w:p w:rsidR="008A0CDA" w:rsidRPr="007A0046" w:rsidRDefault="00664E0D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8μ=2</m:t>
                </m:r>
              </m:oMath>
            </m:oMathPara>
          </w:p>
          <w:p w:rsidR="008A0CDA" w:rsidRPr="007A0046" w:rsidRDefault="00664E0D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μ=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A94498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P.V. of </w:t>
            </w:r>
            <m:oMath>
              <m:r>
                <w:rPr>
                  <w:rFonts w:ascii="Cambria Math" w:hAnsi="Cambria Math"/>
                </w:rPr>
                <m:t>P, A,B</m:t>
              </m:r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="00FC4A39" w:rsidRPr="008D12E0">
              <w:rPr>
                <w:rFonts w:ascii="Cambria Math" w:hAnsi="Cambria Math"/>
              </w:rPr>
              <w:t xml:space="preserve"> be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p</m:t>
                  </m:r>
                </m:e>
              </m:acc>
              <m:r>
                <w:rPr>
                  <w:rFonts w:ascii="Cambria Math" w:hAnsi="Cambria Math" w:cs="Calibri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, respectively, and </w:t>
            </w:r>
            <m:oMath>
              <m:r>
                <w:rPr>
                  <w:rFonts w:ascii="Cambria Math" w:hAnsi="Cambria Math"/>
                </w:rPr>
                <m:t>O(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0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FC4A39" w:rsidRPr="008D12E0">
              <w:rPr>
                <w:rFonts w:ascii="Cambria Math" w:hAnsi="Cambria Math"/>
              </w:rPr>
              <w:t xml:space="preserve">be the circumcentre of equilateral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="00FC4A39" w:rsidRPr="008D12E0">
              <w:rPr>
                <w:rFonts w:ascii="Cambria Math" w:hAnsi="Cambria Math"/>
              </w:rPr>
              <w:t>. Then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p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PA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p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p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</m:oMath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PB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p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</m:oMath>
          </w:p>
          <w:p w:rsidR="00FC4A39" w:rsidRPr="008D12E0" w:rsidRDefault="00A94498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FC4A39" w:rsidRPr="008D12E0">
              <w:rPr>
                <w:rFonts w:ascii="Cambria Math" w:hAnsi="Cambria Math"/>
              </w:rPr>
              <w:t xml:space="preserve">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P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p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c</m:t>
                  </m:r>
                </m:e>
              </m:acc>
            </m:oMath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PA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=6∙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=2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libri"/>
                    </w:rPr>
                    <m:t>l</m:t>
                  </m:r>
                </m:e>
                <m:sup>
                  <m:r>
                    <w:rPr>
                      <w:rFonts w:ascii="Cambria Math" w:hAnsi="Cambria Math" w:cs="Calibri"/>
                    </w:rPr>
                    <m:t>2</m:t>
                  </m:r>
                </m:sup>
              </m:sSup>
            </m:oMath>
            <w:r w:rsidR="00A94498" w:rsidRPr="008D12E0">
              <w:rPr>
                <w:rFonts w:ascii="Cambria Math" w:hAnsi="Cambria Math"/>
              </w:rPr>
              <w:t>as</w:t>
            </w:r>
            <m:oMath>
              <m:r>
                <w:rPr>
                  <w:rFonts w:ascii="Cambria Math" w:hAnsi="Cambria Math" w:cs="Calibri"/>
                </w:rPr>
                <m:t xml:space="preserve"> (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c</m:t>
                  </m:r>
                </m:e>
              </m:acc>
              <m:r>
                <w:rPr>
                  <w:rFonts w:ascii="Cambria Math" w:hAnsi="Cambria Math" w:cs="Calibri"/>
                </w:rPr>
                <m:t>/3=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0</m:t>
                  </m:r>
                </m:e>
              </m:acc>
              <m:r>
                <w:rPr>
                  <w:rFonts w:ascii="Cambria Math" w:hAnsi="Cambria Math" w:cs="Calibri"/>
                </w:rPr>
                <m:t>)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 a vector perpendicular to the plane containing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. Similarly,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is a vector perpendicular to the plane containing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Thus, the two planes will be parallel if their normals, i.e.,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are parallel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C777AF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D12E0">
              <w:rPr>
                <w:rFonts w:ascii="Cambria Math" w:hAnsi="Cambria Math"/>
              </w:rPr>
              <w:t xml:space="preserve"> be the origin.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So,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AE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AG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C16E97" w:rsidRPr="008D12E0" w:rsidRDefault="0091006C" w:rsidP="00C16E9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So the required ratio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+3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)×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</m:d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</m:oMath>
            </m:oMathPara>
          </w:p>
          <w:p w:rsidR="00C16E97" w:rsidRPr="008D12E0" w:rsidRDefault="00C16E97" w:rsidP="00C16E9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25F2F" w:rsidRPr="008D12E0" w:rsidRDefault="00477477" w:rsidP="005C58D3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coplanar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we take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=α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+β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α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β</m:t>
              </m:r>
            </m:oMath>
            <w:r w:rsidRPr="008D12E0">
              <w:rPr>
                <w:rFonts w:ascii="Cambria Math" w:hAnsi="Cambria Math"/>
              </w:rPr>
              <w:t xml:space="preserve"> are scalars</w:t>
            </w:r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using (i), we get,</w:t>
            </w:r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0=α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+β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⇒0=α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d>
                <m:r>
                  <w:rPr>
                    <w:rFonts w:ascii="Cambria Math" w:hAnsi="Cambria Math"/>
                  </w:rPr>
                  <m:t>+β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2+2-1</m:t>
                    </m:r>
                  </m:e>
                </m:d>
                <m:r>
                  <w:rPr>
                    <w:rFonts w:ascii="Cambria Math" w:hAnsi="Cambria Math"/>
                  </w:rPr>
                  <m:t>=3(2α+β)</m:t>
                </m:r>
              </m:oMath>
            </m:oMathPara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⇒β=-2α</m:t>
                </m:r>
              </m:oMath>
            </m:oMathPara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Thus,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-3j+3k</m:t>
                  </m:r>
                </m:e>
              </m:d>
              <m:r>
                <w:rPr>
                  <w:rFonts w:ascii="Cambria Math" w:hAnsi="Cambria Math"/>
                </w:rPr>
                <m:t>=3α(-j+k)</m:t>
              </m:r>
            </m:oMath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⇒1=18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⇒α=±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  <w:p w:rsidR="00477477" w:rsidRPr="008D12E0" w:rsidRDefault="00477477" w:rsidP="004774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(-j+k)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010010" w:rsidP="00CF160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d>
            </m:oMath>
            <w:r w:rsidRPr="008D12E0">
              <w:rPr>
                <w:rFonts w:ascii="Cambria Math" w:hAnsi="Cambria Math"/>
              </w:rPr>
              <w:t xml:space="preserve">moves on </w:t>
            </w:r>
            <m:oMath>
              <m:r>
                <w:rPr>
                  <w:rFonts w:ascii="Cambria Math" w:hAnsi="Cambria Math"/>
                </w:rPr>
                <m:t>PQ</m:t>
              </m:r>
            </m:oMath>
          </w:p>
          <w:p w:rsidR="00FC4A39" w:rsidRPr="008D12E0" w:rsidRDefault="00E53FE7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3389" w:dyaOrig="10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6.5pt;height:43pt" o:ole="">
                  <v:imagedata r:id="IMM10S488S0" o:title=""/>
                </v:shape>
                <o:OLEObject Type="Embed" ProgID="ChemDraw.Document.6.0" ShapeID="_x0000_i1025" DrawAspect="Content" ObjectID="_1478863959" r:id="OMM10S488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den>
              </m:f>
              <m:r>
                <w:rPr>
                  <w:rFonts w:ascii="Cambria Math" w:hAnsi="Cambria Math"/>
                </w:rPr>
                <m:t xml:space="preserve"> 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den>
              </m:f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mutually perpendicular vectors,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makes angles </w:t>
            </w:r>
            <m:oMath>
              <m:r>
                <w:rPr>
                  <w:rFonts w:ascii="Cambria Math" w:hAnsi="Cambria Math"/>
                </w:rPr>
                <m:t xml:space="preserve">θ,ϕ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Ψ</m:t>
              </m:r>
            </m:oMath>
            <w:r w:rsidRPr="008D12E0">
              <w:rPr>
                <w:rFonts w:ascii="Cambria Math" w:hAnsi="Cambria Math"/>
              </w:rPr>
              <w:t xml:space="preserve">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respectively, then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ϕ=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</m:acc>
                        </m:e>
                      </m:d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Ψ</m:t>
                      </m:r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|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|</m:t>
                          </m:r>
                        </m:den>
                      </m:f>
                    </m:e>
                  </m:func>
                </m:e>
              </m:func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θ=ϕ=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Ψ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67B76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=2(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w:lastRenderedPageBreak/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2+1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2+1</m:t>
                    </m:r>
                  </m:den>
                </m:f>
              </m:oMath>
            </m:oMathPara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⇒AC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BD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trisect each other as </w:t>
            </w:r>
            <w:r w:rsidR="00E84B4A" w:rsidRPr="00E84222">
              <w:rPr>
                <w:rFonts w:ascii="Cambria Math" w:hAnsi="Cambria Math"/>
                <w:lang w:val="en-US" w:eastAsia="en-US"/>
              </w:rPr>
              <w:t>L.H.S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is the position vector of a point trisecting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anc R.H.S. that of </w:t>
            </w:r>
            <m:oMath>
              <m:r>
                <w:rPr>
                  <w:rFonts w:ascii="Cambria Math" w:hAnsi="Cambria Math"/>
                  <w:lang w:val="en-US" w:eastAsia="en-US"/>
                </w:rPr>
                <m:t>B</m:t>
              </m:r>
            </m:oMath>
            <w:r w:rsidR="00E84B4A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and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011F95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The given relation can be rewritten as the vector expression</w:t>
            </w:r>
          </w:p>
          <w:p w:rsidR="00011F95" w:rsidRPr="008D12E0" w:rsidRDefault="00E41FCF" w:rsidP="00011F9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</m:e>
                    </m:rad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+a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+4</m:t>
                        </m:r>
                      </m:e>
                    </m:rad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)=6a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011F95" w:rsidRPr="008D12E0" w:rsidRDefault="00011F95" w:rsidP="00011F9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-4+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+4</m:t>
                    </m:r>
                  </m:e>
                </m:rad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 A+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∙(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θ)=6a (∵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e>
                </m:func>
              </m:oMath>
            </m:oMathPara>
          </w:p>
          <w:p w:rsidR="00A150BD" w:rsidRPr="008D12E0" w:rsidRDefault="00E41FCF" w:rsidP="00011F9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a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∙(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θ)=6a</m:t>
                    </m:r>
                  </m:e>
                </m:func>
              </m:oMath>
            </m:oMathPara>
          </w:p>
          <w:p w:rsidR="00A150BD" w:rsidRPr="008D12E0" w:rsidRDefault="00E41FCF" w:rsidP="00A150B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C=12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sec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θ≥12 (∵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sec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θ≥1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A150BD" w:rsidRPr="008D12E0" w:rsidRDefault="00A150BD" w:rsidP="00B81AB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least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B+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func>
                    </m:e>
                  </m:func>
                </m:e>
              </m:func>
            </m:oMath>
            <w:r w:rsidR="00B81ABC" w:rsidRPr="008D12E0">
              <w:rPr>
                <w:rFonts w:ascii="Cambria Math" w:hAnsi="Cambria Math"/>
              </w:rPr>
              <w:t xml:space="preserve"> is 12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02C30" w:rsidRPr="008D12E0" w:rsidRDefault="00E41FCF" w:rsidP="00B930E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.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-[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7F0A91" w:rsidRPr="008D12E0" w:rsidRDefault="00B930EF" w:rsidP="00194E6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-[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B930EF" w:rsidRPr="008D12E0" w:rsidRDefault="00194E66" w:rsidP="00194E6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and,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-[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194E66" w:rsidRPr="008D12E0" w:rsidRDefault="00194E66" w:rsidP="00194E6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194E66" w:rsidRPr="008D12E0" w:rsidRDefault="00194E66" w:rsidP="00194E6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=2[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25F2F" w:rsidRPr="008D12E0" w:rsidRDefault="00E41FCF" w:rsidP="005C58D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D019BF" w:rsidRPr="008D12E0" w:rsidRDefault="00D019BF" w:rsidP="00D019B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A∙[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D019BF" w:rsidRPr="008D12E0" w:rsidRDefault="00D019BF" w:rsidP="00D019BF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  (using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>)</w:t>
            </w:r>
          </w:p>
          <w:p w:rsidR="00D019BF" w:rsidRPr="008D12E0" w:rsidRDefault="00D019BF" w:rsidP="00D019B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=0+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D019BF" w:rsidRPr="008D12E0" w:rsidRDefault="00D019BF" w:rsidP="00D019B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D019BF" w:rsidRPr="008D12E0" w:rsidRDefault="00D019BF" w:rsidP="00D019B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F41C6E" w:rsidP="009C50F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|=1,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=4,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9C50F8" w:rsidRPr="008D12E0" w:rsidRDefault="00E41FCF" w:rsidP="009C50F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9C50F8" w:rsidRPr="008D12E0" w:rsidRDefault="002268B1" w:rsidP="009C50F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9C50F8" w:rsidRPr="008D12E0" w:rsidRDefault="002268B1" w:rsidP="009C50F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9C50F8" w:rsidRPr="008D12E0" w:rsidRDefault="002268B1" w:rsidP="009C50F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b|</m:t>
                    </m:r>
                  </m:e>
                </m:ac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θ=2</m:t>
                    </m:r>
                  </m:e>
                </m:func>
              </m:oMath>
            </m:oMathPara>
          </w:p>
          <w:p w:rsidR="009C50F8" w:rsidRPr="008D12E0" w:rsidRDefault="002268B1" w:rsidP="009C50F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cosθ=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</w:rPr>
                      <m:t>∙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9C50F8" w:rsidRPr="008D12E0" w:rsidRDefault="002268B1" w:rsidP="009C50F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9C50F8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+3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+9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r>
                  <w:rPr>
                    <w:rFonts w:ascii="Cambria Math" w:hAnsi="Cambria Math"/>
                  </w:rPr>
                  <m:t>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D64B2E" w:rsidRPr="008D12E0" w:rsidRDefault="00D64B2E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+144+6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=48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+96+6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=0-3×16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=-48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Putting value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in Eq. (i)</w:t>
            </w:r>
          </w:p>
          <w:p w:rsidR="002268B1" w:rsidRPr="008D12E0" w:rsidRDefault="00E41FCF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+96-6×48=0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=48×4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=192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Again, putting the value of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in Eq. (i)</w:t>
            </w:r>
          </w:p>
          <w:p w:rsidR="002268B1" w:rsidRPr="008D12E0" w:rsidRDefault="00D64B2E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192+96+6|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  <m:r>
                  <w:rPr>
                    <w:rFonts w:ascii="Cambria Math" w:hAnsi="Cambria Math" w:cs="Calibri"/>
                  </w:rPr>
                  <m:t>∙</m:t>
                </m:r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|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α=0</m:t>
                    </m:r>
                  </m:e>
                </m:func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⇒6×4×8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α=-288</m:t>
                    </m:r>
                  </m:e>
                </m:func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288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6×4×8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⇒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α=-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∴α=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325F2F" w:rsidRPr="008D12E0" w:rsidRDefault="0039593A" w:rsidP="0039593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Volume of parallelepiped </w:t>
            </w:r>
            <m:oMath>
              <m:r>
                <w:rPr>
                  <w:rFonts w:ascii="Cambria Math" w:hAnsi="Cambria Math"/>
                </w:rPr>
                <m:t>=[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</w:p>
          <w:p w:rsidR="0039593A" w:rsidRPr="008D12E0" w:rsidRDefault="0039593A" w:rsidP="0039593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-1+3</m:t>
                    </m:r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15DDD" w:rsidRPr="00E84222" w:rsidRDefault="0074521D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point that divides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</m:oMath>
            <w:r w:rsidR="00D92B1D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  <w:r w:rsidR="00D92B1D" w:rsidRPr="00E84222">
              <w:rPr>
                <w:rFonts w:ascii="Cambria Math" w:hAnsi="Cambria Math"/>
                <w:lang w:val="en-US" w:eastAsia="en-US"/>
              </w:rPr>
              <w:t xml:space="preserve"> in the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ratio of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k:1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is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5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j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k+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5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i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k+1</m:t>
                  </m:r>
                </m:den>
              </m:f>
            </m:oMath>
          </w:p>
          <w:p w:rsidR="0074521D" w:rsidRPr="00E84222" w:rsidRDefault="0074521D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5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+5k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k+1</m:t>
                    </m:r>
                  </m:den>
                </m:f>
              </m:oMath>
            </m:oMathPara>
          </w:p>
          <w:p w:rsidR="0074521D" w:rsidRPr="00E84222" w:rsidRDefault="0074521D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Also</w:t>
            </w:r>
            <w:r w:rsidR="00F360E1" w:rsidRPr="00E84222">
              <w:rPr>
                <w:rFonts w:ascii="Cambria Math" w:hAnsi="Cambria Math"/>
                <w:lang w:val="en-US" w:eastAsia="en-US"/>
              </w:rPr>
              <w:t>,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 w:eastAsia="en-US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|≤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37</m:t>
                  </m:r>
                </m:e>
              </m:rad>
            </m:oMath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3861" w:dyaOrig="945">
                <v:shape id="_x0000_i1033" type="#_x0000_t75" style="width:136.5pt;height:36.75pt" o:ole="">
                  <v:imagedata r:id="IMM10S396S0" o:title=""/>
                </v:shape>
                <o:OLEObject Type="Embed" ProgID="ChemDraw.Document.6.0" ShapeID="_x0000_i1033" DrawAspect="Content" ObjectID="_1478862240" r:id="OMM10S396S0"/>
              </w:object>
            </w:r>
          </w:p>
          <w:p w:rsidR="0074521D" w:rsidRPr="00E84222" w:rsidRDefault="0074521D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k+1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25+25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37</m:t>
                    </m:r>
                  </m:e>
                </m:rad>
              </m:oMath>
            </m:oMathPara>
          </w:p>
          <w:p w:rsidR="004E6B86" w:rsidRPr="00E84222" w:rsidRDefault="004E6B86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⇒5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37</m:t>
                    </m:r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(k+1)</m:t>
                </m:r>
              </m:oMath>
            </m:oMathPara>
          </w:p>
          <w:p w:rsidR="004E6B86" w:rsidRPr="00E84222" w:rsidRDefault="004E6B86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Square both sides</w:t>
            </w:r>
          </w:p>
          <w:p w:rsidR="004E6B86" w:rsidRPr="00E84222" w:rsidRDefault="004E6B86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25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≤37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+2k+1</m:t>
                    </m:r>
                  </m:e>
                </m:d>
              </m:oMath>
            </m:oMathPara>
          </w:p>
          <w:p w:rsidR="004E6B86" w:rsidRPr="00E84222" w:rsidRDefault="00F360E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or </w:t>
            </w:r>
            <m:oMath>
              <m:r>
                <w:rPr>
                  <w:rFonts w:ascii="Cambria Math" w:hAnsi="Cambria Math"/>
                  <w:lang w:val="en-US" w:eastAsia="en-US"/>
                </w:rPr>
                <m:t>6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+37k+6≥0⇒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6k+1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(k+6)≥0</m:t>
              </m:r>
            </m:oMath>
          </w:p>
          <w:p w:rsidR="004E6B86" w:rsidRPr="00E84222" w:rsidRDefault="004E6B86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k∈(-∞-6]∪</m:t>
                </m:r>
                <m:d>
                  <m:dPr>
                    <m:begChr m:val="["/>
                    <m:endChr m:val="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d>
                      <m:dPr>
                        <m:begChr m:val="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6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,∞</m:t>
                        </m:r>
                      </m:e>
                    </m:d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75322" w:rsidRPr="00342402" w:rsidRDefault="00475322" w:rsidP="009F6C23">
            <w:pPr>
              <w:contextualSpacing/>
              <w:rPr>
                <w:rFonts w:ascii="Cambria Math" w:eastAsiaTheme="minorEastAsia" w:hAnsi="Cambria Math"/>
              </w:rPr>
            </w:pPr>
            <w:r w:rsidRPr="002909A4">
              <w:rPr>
                <w:rFonts w:ascii="Cambria Math" w:eastAsiaTheme="minorEastAsia" w:hAnsi="Cambria Math"/>
              </w:rPr>
              <w:t xml:space="preserve">Given vectors will be coplanar, if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–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–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oMath>
          </w:p>
          <w:p w:rsidR="00475322" w:rsidRPr="00342402" w:rsidRDefault="00475322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⟹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-3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-2=0</m:t>
                </m:r>
              </m:oMath>
            </m:oMathPara>
          </w:p>
          <w:p w:rsidR="00475322" w:rsidRPr="00342402" w:rsidRDefault="00475322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⟹(1+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=0⟹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=±</m:t>
                </m:r>
                <m:rad>
                  <m:radPr>
                    <m:degHide m:val="on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3F005B" w:rsidP="002338CC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+5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+9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=0⇒</m:t>
              </m:r>
            </m:oMath>
            <w:r w:rsidR="00B752D0" w:rsidRPr="008D12E0">
              <w:rPr>
                <w:rFonts w:ascii="Cambria Math" w:hAnsi="Cambria Math"/>
              </w:rPr>
              <w:t xml:space="preserve">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B752D0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B752D0" w:rsidRPr="008D12E0">
              <w:rPr>
                <w:rFonts w:ascii="Cambria Math" w:hAnsi="Cambria Math"/>
              </w:rPr>
              <w:t xml:space="preserve"> are coplanar</w:t>
            </w:r>
          </w:p>
          <w:p w:rsidR="00B752D0" w:rsidRPr="008D12E0" w:rsidRDefault="00B752D0" w:rsidP="003F005B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collinear </w:t>
            </w: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​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func>
                  <m:r>
                    <w:rPr>
                      <w:rFonts w:ascii="Cambria Math" w:hAnsi="Cambria Math"/>
                    </w:rPr>
                    <m:t>(θ</m:t>
                  </m:r>
                </m:e>
              </m:func>
            </m:oMath>
            <w:r w:rsidR="00B752D0" w:rsidRPr="008D12E0">
              <w:rPr>
                <w:rFonts w:ascii="Cambria Math" w:hAnsi="Cambria Math"/>
              </w:rPr>
              <w:t xml:space="preserve"> is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B752D0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,ϕ=0</m:t>
              </m:r>
            </m:oMath>
            <w:r w:rsidR="00B752D0" w:rsidRPr="008D12E0">
              <w:rPr>
                <w:rFonts w:ascii="Cambria Math" w:hAnsi="Cambria Math"/>
              </w:rPr>
              <w:t>)</w:t>
            </w:r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</w:rPr>
                  <m:t>(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67B76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Since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OP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O</m:t>
                      </m:r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Q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14,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 xml:space="preserve"> ∆OP</m:t>
              </m:r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isosceles</w:t>
            </w:r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 the internal bisector </w:t>
            </w:r>
            <m:oMath>
              <m:r>
                <w:rPr>
                  <w:rFonts w:ascii="Cambria Math" w:hAnsi="Cambria Math"/>
                  <w:lang w:val="en-US" w:eastAsia="en-US"/>
                </w:rPr>
                <m:t>OM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perpendicular to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M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miodpoint of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</m:t>
              </m:r>
            </m:oMath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OM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OP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O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Q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8D5885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  <w:color w:val="FF0000"/>
                <w:lang w:val="en-US" w:eastAsia="en-US"/>
              </w:rPr>
            </w:pPr>
            <w:r w:rsidRPr="00E84222">
              <w:rPr>
                <w:rFonts w:ascii="Cambria Math" w:hAnsi="Cambria Math"/>
              </w:rPr>
              <w:object w:dxaOrig="2513" w:dyaOrig="2587">
                <v:shape id="_x0000_i1026" type="#_x0000_t75" style="width:78.75pt;height:78.75pt" o:ole="">
                  <v:imagedata r:id="IMM10S379S0" o:title=""/>
                </v:shape>
                <o:OLEObject Type="Embed" ProgID="ChemDraw.Document.6.0" ShapeID="_x0000_i1026" DrawAspect="Content" ObjectID="_1478862233" r:id="OMM10S379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1B205F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1B205F" w:rsidRPr="008D12E0" w:rsidRDefault="001B205F" w:rsidP="001B205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.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.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  <w:p w:rsidR="001B205F" w:rsidRPr="008D12E0" w:rsidRDefault="001B205F" w:rsidP="001B205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Also ,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</w:p>
          <w:p w:rsidR="001B205F" w:rsidRPr="008D12E0" w:rsidRDefault="003F005B" w:rsidP="001B205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1B205F" w:rsidRPr="008D12E0">
              <w:rPr>
                <w:rFonts w:ascii="Cambria Math" w:hAnsi="Cambria Math"/>
              </w:rPr>
              <w:t xml:space="preserve">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  <w:p w:rsidR="001B205F" w:rsidRPr="008D12E0" w:rsidRDefault="001B205F" w:rsidP="001B205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×</m:t>
                        </m:r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02C30" w:rsidRPr="008D12E0" w:rsidRDefault="0009734A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We have,</w:t>
            </w:r>
          </w:p>
          <w:p w:rsidR="0009734A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09734A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9734A" w:rsidRPr="008D12E0" w:rsidRDefault="0009734A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=1,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=1</m:t>
              </m:r>
            </m:oMath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oMath>
            </m:oMathPara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=1+1+1=3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15DDD" w:rsidRPr="00E84222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We must have </w:t>
            </w:r>
            <m:oMath>
              <m:r>
                <w:rPr>
                  <w:rFonts w:ascii="Cambria Math" w:hAnsi="Cambria Math"/>
                  <w:lang w:val="en-US" w:eastAsia="en-US"/>
                </w:rPr>
                <m:t>λ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-3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+5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k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i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</m:oMath>
            <w:r w:rsidR="00FF1B02" w:rsidRPr="00E84222">
              <w:rPr>
                <w:rFonts w:ascii="Cambria Math" w:hAnsi="Cambria Math"/>
                <w:lang w:val="en-US" w:eastAsia="en-US"/>
              </w:rPr>
              <w:t>. T</w:t>
            </w:r>
            <w:r w:rsidRPr="00E84222">
              <w:rPr>
                <w:rFonts w:ascii="Cambria Math" w:hAnsi="Cambria Math"/>
                <w:lang w:val="en-US" w:eastAsia="en-US"/>
              </w:rPr>
              <w:t>herefore,</w:t>
            </w:r>
          </w:p>
          <w:p w:rsidR="003E2FA1" w:rsidRPr="003E2FA1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3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=3λ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+5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</m:e>
                </m:d>
              </m:oMath>
            </m:oMathPara>
          </w:p>
          <w:p w:rsidR="007B1894" w:rsidRPr="00E84222" w:rsidRDefault="003E2FA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3λ+1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2+9λ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(15λ-2)</m:t>
                </m:r>
              </m:oMath>
            </m:oMathPara>
          </w:p>
          <w:p w:rsidR="003E2FA1" w:rsidRPr="003E2FA1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⇒3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</m:e>
                </m:d>
              </m:oMath>
            </m:oMathPara>
          </w:p>
          <w:p w:rsidR="007B1894" w:rsidRPr="00E84222" w:rsidRDefault="003E2FA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3λ+1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2+9λ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15λ-2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3E2FA1" w:rsidRPr="003E2FA1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⇒9=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3λ+1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2+9λ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15λ-2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</m:oMath>
            </m:oMathPara>
          </w:p>
          <w:p w:rsidR="007B1894" w:rsidRPr="00E84222" w:rsidRDefault="003E2FA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⇒315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-18λ=0⇒λ=0,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35</m:t>
                    </m:r>
                  </m:den>
                </m:f>
              </m:oMath>
            </m:oMathPara>
          </w:p>
          <w:p w:rsidR="007B1894" w:rsidRPr="00E84222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λ=0,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(not acceptable</w:t>
            </w:r>
            <w:r w:rsidR="00FF1B02" w:rsidRPr="00E84222">
              <w:rPr>
                <w:rFonts w:ascii="Cambria Math" w:hAnsi="Cambria Math"/>
                <w:lang w:val="en-US" w:eastAsia="en-US"/>
              </w:rPr>
              <w:t>)</w:t>
            </w:r>
          </w:p>
          <w:p w:rsidR="007B1894" w:rsidRPr="00E84222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λ=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35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41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105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88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105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40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105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CB213F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w:r w:rsidR="0057633D" w:rsidRPr="008D12E0">
              <w:rPr>
                <w:rFonts w:ascii="Cambria Math" w:hAnsi="Cambria Math"/>
              </w:rPr>
              <w:t xml:space="preserve">the required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="0057633D" w:rsidRPr="008D12E0">
              <w:rPr>
                <w:rFonts w:ascii="Cambria Math" w:hAnsi="Cambria Math"/>
              </w:rPr>
              <w:t xml:space="preserve"> be such that</w:t>
            </w:r>
          </w:p>
          <w:p w:rsidR="0057633D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57633D" w:rsidRPr="008D12E0" w:rsidRDefault="0057633D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must have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CC62CE" w:rsidRPr="008D12E0">
              <w:rPr>
                <w:rFonts w:ascii="Cambria Math" w:hAnsi="Cambria Math"/>
              </w:rPr>
              <w:t xml:space="preserve"> (as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)</w:t>
            </w:r>
          </w:p>
          <w:p w:rsidR="0057633D" w:rsidRPr="008D12E0" w:rsidRDefault="0057633D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  <w:p w:rsidR="00B81ABC" w:rsidRPr="008D12E0" w:rsidRDefault="0057633D" w:rsidP="0057633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=λ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57633D" w:rsidRPr="008D12E0" w:rsidRDefault="0057633D" w:rsidP="0057633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=1</m:t>
              </m:r>
            </m:oMath>
          </w:p>
          <w:p w:rsidR="0057633D" w:rsidRPr="008D12E0" w:rsidRDefault="0057633D" w:rsidP="0057633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57633D" w:rsidRPr="008D12E0" w:rsidRDefault="0057633D" w:rsidP="0057633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57633D" w:rsidRPr="008D12E0" w:rsidRDefault="0057633D" w:rsidP="0057633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57633D" w:rsidRPr="008D12E0" w:rsidRDefault="0057633D" w:rsidP="0057633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⇒λ=±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57633D" w:rsidRPr="008D12E0" w:rsidRDefault="0057633D" w:rsidP="0057633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="00B752D0" w:rsidRPr="008D12E0">
              <w:rPr>
                <w:rFonts w:ascii="Cambria Math" w:hAnsi="Cambria Math"/>
              </w:rPr>
              <w:t xml:space="preserve"> and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802C30" w:rsidP="00802C3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given equation reduces to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]x+1=0⇒D=0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=0,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6F5B5E" w:rsidRPr="008D12E0" w:rsidRDefault="00B81ABC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oMath>
            </m:oMathPara>
          </w:p>
          <w:p w:rsidR="006F5B5E" w:rsidRPr="008D12E0" w:rsidRDefault="006F5B5E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6F5B5E" w:rsidRPr="008D12E0" w:rsidRDefault="006F5B5E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6F5B5E" w:rsidRPr="008D12E0" w:rsidRDefault="00B81ABC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oMath>
            </m:oMathPara>
          </w:p>
          <w:p w:rsidR="006F5B5E" w:rsidRPr="008D12E0" w:rsidRDefault="006F5B5E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oMath>
            </m:oMathPara>
          </w:p>
          <w:p w:rsidR="006F5B5E" w:rsidRPr="008D12E0" w:rsidRDefault="006F5B5E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oMath>
            </m:oMathPara>
          </w:p>
          <w:p w:rsidR="006F5B5E" w:rsidRPr="008D12E0" w:rsidRDefault="006F5B5E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⇒μ=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</m:oMath>
            </m:oMathPara>
          </w:p>
          <w:p w:rsidR="006F5B5E" w:rsidRPr="008D12E0" w:rsidRDefault="006F5B5E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  <m:r>
                  <w:rPr>
                    <w:rFonts w:ascii="Cambria Math" w:hAnsi="Cambria Math"/>
                  </w:rPr>
                  <m:t>[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6F5B5E" w:rsidRPr="008D12E0" w:rsidRDefault="006F5B5E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6F5B5E" w:rsidRPr="008D12E0" w:rsidRDefault="006F5B5E" w:rsidP="006F5B5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1+9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-6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+9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=4 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=47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⇒1+4+4+36-4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θ=47</m:t>
                    </m:r>
                  </m:e>
                </m:func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8D12E0">
              <w:rPr>
                <w:rFonts w:ascii="Cambria Math" w:hAnsi="Cambria Math"/>
              </w:rPr>
              <w:t xml:space="preserve">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</m:oMath>
            <w:r w:rsidR="006C4899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325F2F" w:rsidRPr="008D12E0" w:rsidRDefault="00E41FCF" w:rsidP="005C58D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8D3041" w:rsidRPr="008D12E0" w:rsidRDefault="008D3041" w:rsidP="008D304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8D3041" w:rsidRPr="008D12E0" w:rsidRDefault="008D3041" w:rsidP="008D304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8D3041" w:rsidRPr="008D12E0" w:rsidRDefault="008D3041" w:rsidP="008D304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8D3041" w:rsidRPr="008D12E0" w:rsidRDefault="008D3041" w:rsidP="008D3041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 θ=π/2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α=0</m:t>
              </m:r>
            </m:oMath>
          </w:p>
          <w:p w:rsidR="008D3041" w:rsidRPr="008D12E0" w:rsidRDefault="008D3041" w:rsidP="008D3041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||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</m:oMath>
          </w:p>
          <w:p w:rsidR="008D3041" w:rsidRPr="008D12E0" w:rsidRDefault="008D3041" w:rsidP="008D304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perpendicular to both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b</m:t>
              </m:r>
            </m:oMath>
          </w:p>
          <w:p w:rsidR="008D3041" w:rsidRPr="008D12E0" w:rsidRDefault="008D3041" w:rsidP="0039593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02C30" w:rsidRPr="008D12E0" w:rsidRDefault="00E41FCF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802C30" w:rsidRPr="008D12E0" w:rsidRDefault="00E41FCF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Taking cross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802C30" w:rsidRPr="008D12E0" w:rsidRDefault="00E41FCF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+0=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den>
                </m:f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Similarly on taking cross product of Eq. (i), we find</w:t>
            </w:r>
          </w:p>
          <w:p w:rsidR="00802C30" w:rsidRPr="008D12E0" w:rsidRDefault="00E41FCF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the required vector be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r</m:t>
                  </m:r>
                </m:e>
              </m:acc>
              <m:r>
                <w:rPr>
                  <w:rFonts w:ascii="Cambria Math" w:hAnsi="Cambria Math" w:cs="Calibri"/>
                </w:rPr>
                <m:t>.</m:t>
              </m:r>
            </m:oMath>
            <w:r w:rsidRPr="008D12E0">
              <w:rPr>
                <w:rFonts w:ascii="Cambria Math" w:hAnsi="Cambria Math"/>
              </w:rPr>
              <w:t xml:space="preserve">Then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r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1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2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 w:cs="Calibri"/>
                        </w:rPr>
                        <m:t>3</m:t>
                      </m:r>
                    </m:den>
                  </m:f>
                </m:e>
              </m:rad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 w:cs="Calibri"/>
                </w:rPr>
                <m:t>=2</m:t>
              </m:r>
            </m:oMath>
          </w:p>
          <w:p w:rsidR="00FC4A39" w:rsidRPr="008D12E0" w:rsidRDefault="00A94498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Now</w:t>
            </w:r>
            <w:r w:rsidR="00FC4A39" w:rsidRPr="008D12E0">
              <w:rPr>
                <w:rFonts w:ascii="Cambria Math" w:hAnsi="Cambria Math"/>
              </w:rPr>
              <w:t>,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1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2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c</m:t>
                  </m:r>
                </m:e>
              </m:acc>
              <m:r>
                <w:rPr>
                  <w:rFonts w:ascii="Cambria Math" w:hAnsi="Cambria Math" w:cs="Calibri"/>
                </w:rPr>
                <m:t>⇒2=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2-2-1</m:t>
                  </m:r>
                </m:e>
              </m:d>
              <m:r>
                <w:rPr>
                  <w:rFonts w:ascii="Cambria Math" w:hAnsi="Cambria Math" w:cs="Calibri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2-1-2</m:t>
                  </m:r>
                </m:e>
              </m:d>
              <m:r>
                <w:rPr>
                  <w:rFonts w:ascii="Cambria Math" w:hAnsi="Cambria Math" w:cs="Calibri"/>
                </w:rPr>
                <m:t>⇒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</w:rPr>
                <m:t>=-2</m:t>
              </m:r>
            </m:oMath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Calibri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Calibri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  <m:r>
                  <w:rPr>
                    <w:rFonts w:ascii="Cambria Math" w:hAnsi="Cambria Math" w:cs="Calibri"/>
                  </w:rPr>
                  <m:t>(2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Calibri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-2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-4-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8D12E0">
              <w:rPr>
                <w:rFonts w:ascii="Cambria Math" w:hAnsi="Cambria Math"/>
              </w:rPr>
              <w:t xml:space="preserve"> where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∈R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E84B4A" w:rsidRPr="00E84222" w:rsidRDefault="00E84B4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position vector of the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O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with respect to itself is</w:t>
            </w:r>
          </w:p>
          <w:p w:rsidR="00E84B4A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OA</m:t>
                        </m:r>
                      </m:e>
                    </m:ac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2A+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OB</m:t>
                            </m:r>
                          </m:e>
                        </m:ac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2B+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OC</m:t>
                                </m:r>
                              </m:e>
                            </m:acc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2C</m:t>
                                </m:r>
                              </m:e>
                            </m:func>
                          </m:e>
                        </m:func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2A+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2B+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2C</m:t>
                                </m:r>
                              </m:e>
                            </m:func>
                          </m:e>
                        </m:func>
                      </m:e>
                    </m:func>
                  </m:den>
                </m:f>
              </m:oMath>
            </m:oMathPara>
          </w:p>
          <w:p w:rsidR="00E84B4A" w:rsidRPr="00E84222" w:rsidRDefault="00E84B4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w:lastRenderedPageBreak/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OA</m:t>
                        </m:r>
                      </m:e>
                    </m:ac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2A+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OB</m:t>
                            </m:r>
                          </m:e>
                        </m:ac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2B+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OC</m:t>
                                </m:r>
                              </m:e>
                            </m:acc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2C</m:t>
                                </m:r>
                              </m:e>
                            </m:func>
                          </m:e>
                        </m:func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2A+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2B+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2C</m:t>
                                </m:r>
                              </m:e>
                            </m:func>
                          </m:e>
                        </m:func>
                      </m:e>
                    </m:func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</m:t>
                    </m:r>
                  </m:e>
                </m:acc>
              </m:oMath>
            </m:oMathPara>
          </w:p>
          <w:p w:rsidR="00567B76" w:rsidRPr="00E84222" w:rsidRDefault="00E84B4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OA</m:t>
                    </m:r>
                  </m:e>
                </m:acc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2A+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OB</m:t>
                        </m:r>
                      </m:e>
                    </m:ac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2B+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OC</m:t>
                            </m:r>
                          </m:e>
                        </m:ac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2C=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0</m:t>
                                </m:r>
                              </m:e>
                            </m:acc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15DDD" w:rsidRPr="00E84222" w:rsidRDefault="004E6B86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OR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</w:p>
          <w:p w:rsidR="004E6B86" w:rsidRPr="00E84222" w:rsidRDefault="004E6B86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Since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P, </m:t>
              </m:r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 xml:space="preserve">Q, </m:t>
              </m:r>
              <m:r>
                <w:rPr>
                  <w:rFonts w:ascii="Cambria Math" w:hAnsi="Cambria Math"/>
                  <w:lang w:val="en-US" w:eastAsia="en-US"/>
                </w:rPr>
                <m:t>R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S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coplanar, then</w:t>
            </w:r>
          </w:p>
          <w:p w:rsidR="004E6B86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PS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=α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+β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PR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</m:oMath>
            <w:r w:rsidR="00F360E1" w:rsidRPr="00E84222">
              <w:rPr>
                <w:rFonts w:ascii="Cambria Math" w:hAnsi="Cambria Math"/>
                <w:lang w:val="en-US" w:eastAsia="en-US"/>
              </w:rPr>
              <w:t>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PS</m:t>
                  </m:r>
                </m:e>
              </m:acc>
            </m:oMath>
            <w:r w:rsidR="004E6B86" w:rsidRPr="00E84222">
              <w:rPr>
                <w:rFonts w:ascii="Cambria Math" w:hAnsi="Cambria Math"/>
                <w:lang w:val="en-US" w:eastAsia="en-US"/>
              </w:rPr>
              <w:t xml:space="preserve"> can be written as a linear combination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  <m:r>
                    <m:rPr>
                      <m:scr m:val="script"/>
                    </m:rP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PR</m:t>
                  </m:r>
                </m:e>
              </m:acc>
            </m:oMath>
            <w:r w:rsidR="004E6B86" w:rsidRPr="00E84222">
              <w:rPr>
                <w:rFonts w:ascii="Cambria Math" w:hAnsi="Cambria Math"/>
                <w:lang w:val="en-US" w:eastAsia="en-US"/>
              </w:rPr>
              <w:t>)</w:t>
            </w:r>
          </w:p>
          <w:p w:rsidR="004E6B86" w:rsidRPr="00E84222" w:rsidRDefault="004E6B86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en-US" w:eastAsia="en-US"/>
                  </w:rPr>
                  <m:t>=</m:t>
                </m:r>
                <m:r>
                  <w:rPr>
                    <w:rFonts w:ascii="Cambria Math" w:hAnsi="Cambria Math"/>
                    <w:lang w:val="en-US" w:eastAsia="en-US"/>
                  </w:rPr>
                  <m:t>α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O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OP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+β(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OR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OP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4E6B86" w:rsidRPr="00E84222" w:rsidRDefault="004E6B86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i.e.,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OS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α+β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en-US" w:eastAsia="en-US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OS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1-α-β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α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</m:oMath>
            </m:oMathPara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Given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OS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=λ(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From (i) and (ii),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β=0,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1-α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 xml:space="preserve">=-λ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=λ</m:t>
              </m:r>
            </m:oMath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⇒2λ=1+3λ</m:t>
                </m:r>
              </m:oMath>
            </m:oMathPara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⇒λ=-1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67B76" w:rsidRPr="00E84222" w:rsidRDefault="00624D2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+5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624D25" w:rsidRPr="00E84222" w:rsidRDefault="00624D2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coplanar</w:t>
            </w:r>
          </w:p>
          <w:p w:rsidR="00624D25" w:rsidRPr="00E84222" w:rsidRDefault="00624D2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No other conclusion can be derives from it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A150BD" w:rsidP="00A150B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the projection be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8D12E0">
              <w:rPr>
                <w:rFonts w:ascii="Cambria Math" w:hAnsi="Cambria Math"/>
              </w:rPr>
              <w:t xml:space="preserve">,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x(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x(-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+x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A150BD" w:rsidRPr="008D12E0" w:rsidRDefault="00A150BD" w:rsidP="00A150B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2x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+x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802C30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83150" w:rsidRDefault="00583150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Given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  <w:p w:rsidR="00583150" w:rsidRPr="00F6411C" w:rsidRDefault="00583150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⟹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83150" w:rsidRDefault="00583150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⟹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583150" w:rsidRDefault="00583150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Similarly, 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583150" w:rsidRPr="00F6411C" w:rsidRDefault="00583150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≠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583150" w:rsidRDefault="00583150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  <w:b/>
              </w:rPr>
              <w:t>Alternate</w:t>
            </w:r>
            <w:r>
              <w:rPr>
                <w:rFonts w:ascii="Cambria Math" w:eastAsiaTheme="minorEastAsia" w:hAnsi="Cambria Math"/>
              </w:rPr>
              <w:t xml:space="preserve">: Since,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are unit vectors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</w:p>
          <w:p w:rsidR="00583150" w:rsidRDefault="00583150" w:rsidP="009F6C23">
            <w:pPr>
              <w:contextualSpacing/>
              <w:rPr>
                <w:rFonts w:ascii="Cambria Math" w:eastAsiaTheme="minorEastAsia" w:hAnsi="Cambria Math"/>
              </w:rPr>
            </w:pPr>
            <w:proofErr w:type="gramStart"/>
            <w:r>
              <w:rPr>
                <w:rFonts w:ascii="Cambria Math" w:eastAsiaTheme="minorEastAsia" w:hAnsi="Cambria Math"/>
              </w:rPr>
              <w:t>so</w:t>
            </w:r>
            <w:proofErr w:type="gramEnd"/>
            <w:r>
              <w:rPr>
                <w:rFonts w:ascii="Cambria Math" w:eastAsiaTheme="minorEastAsia" w:hAnsi="Cambria Math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represent an equilateral triangle.</w:t>
            </w:r>
          </w:p>
          <w:p w:rsidR="00583150" w:rsidRPr="00F6411C" w:rsidRDefault="00583150" w:rsidP="009F6C23">
            <w:pPr>
              <w:contextualSpacing/>
              <w:rPr>
                <w:rFonts w:ascii="Cambria Math" w:eastAsiaTheme="minorEastAsia" w:hAnsi="Cambria Math"/>
                <w:b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 xml:space="preserve">∴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≠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8549B" w:rsidRPr="008D12E0" w:rsidRDefault="00E41FCF" w:rsidP="00585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.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.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.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.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.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.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.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58549B" w:rsidRPr="008D12E0" w:rsidRDefault="0058549B" w:rsidP="0058549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Similarly ,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58549B" w:rsidRPr="008D12E0" w:rsidRDefault="00F31F47" w:rsidP="0058549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58549B" w:rsidRPr="008D12E0">
              <w:rPr>
                <w:rFonts w:ascii="Cambria Math" w:hAnsi="Cambria Math"/>
              </w:rPr>
              <w:t xml:space="preserve">nd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∙k</m:t>
                  </m:r>
                </m:e>
              </m:d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58549B" w:rsidRPr="008D12E0" w:rsidRDefault="0058549B" w:rsidP="0058549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>. Therefore</w:t>
            </w:r>
          </w:p>
          <w:p w:rsidR="0058549B" w:rsidRPr="008D12E0" w:rsidRDefault="00E41FCF" w:rsidP="00585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  <w:p w:rsidR="0058549B" w:rsidRPr="008D12E0" w:rsidRDefault="0058549B" w:rsidP="00585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58549B" w:rsidRPr="008D12E0" w:rsidRDefault="0058549B" w:rsidP="00585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oMath>
            </m:oMathPara>
          </w:p>
          <w:p w:rsidR="0058549B" w:rsidRPr="008D12E0" w:rsidRDefault="0058549B" w:rsidP="00585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15DDD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θ+1=0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and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θ-2=0</m:t>
                    </m:r>
                  </m:e>
                </m:func>
              </m:oMath>
            </m:oMathPara>
          </w:p>
          <w:p w:rsidR="00C261C8" w:rsidRPr="00E84222" w:rsidRDefault="007A607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⇒θ=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</m:oMath>
            </m:oMathPara>
          </w:p>
          <w:p w:rsidR="00C261C8" w:rsidRPr="00E84222" w:rsidRDefault="00C261C8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⇒θ=2nπ+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, 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≠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153355"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coplanar, which is a contradiction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the given position vectors be of points </w:t>
            </w:r>
            <m:oMath>
              <m:r>
                <w:rPr>
                  <w:rFonts w:ascii="Cambria Math" w:hAnsi="Cambria Math"/>
                  <w:lang w:val="en-US" w:eastAsia="en-US"/>
                </w:rPr>
                <m:t>A,B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, respectively. Then</w:t>
            </w:r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|=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β-α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γ-β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α-γ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e>
              </m:rad>
            </m:oMath>
          </w:p>
          <w:p w:rsidR="0002194B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γ-β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α-γ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α-β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|=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α-γ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β-α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γ-β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e>
              </m:rad>
            </m:oMath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∵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|</m:t>
                </m:r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Hence, </w:t>
            </w:r>
            <m:oMath>
              <m:r>
                <w:rPr>
                  <w:rFonts w:ascii="Cambria Math" w:hAnsi="Cambria Math"/>
                  <w:lang w:val="en-US" w:eastAsia="en-US"/>
                </w:rPr>
                <m:t>∆ABC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an equilateral triangle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02194B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02194B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=x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+(1-x)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02194B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=y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+x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+(1+x-y)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1-x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y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1+x-y</m:t>
                          </m:r>
                        </m:e>
                      </m:mr>
                    </m:m>
                  </m:e>
                </m:d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1+x-y-x+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-1(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-y)</m:t>
                </m:r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25F2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three mutually perpendicular vectors of same magnitude, so let us consider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 xml:space="preserve">=a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=a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 xml:space="preserve">=a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satisfies the equation</w:t>
            </w:r>
          </w:p>
          <w:p w:rsidR="001E557F" w:rsidRPr="008D12E0" w:rsidRDefault="00E41FCF" w:rsidP="001E557F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="007E6412" w:rsidRPr="008D12E0">
              <w:rPr>
                <w:rFonts w:ascii="Cambria Math" w:hAnsi="Cambria Math"/>
              </w:rPr>
              <w:t xml:space="preserve">   (i)</w:t>
            </w:r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</m:d>
            </m:oMath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+(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oMath>
            </m:oMathPara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+0</m:t>
                </m:r>
              </m:oMath>
            </m:oMathPara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Similarly,</w:t>
            </w:r>
          </w:p>
          <w:p w:rsidR="001E557F" w:rsidRPr="008D12E0" w:rsidRDefault="00E41FCF" w:rsidP="001E557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</m:oMath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Substituting these values in the equation, we get</w:t>
            </w:r>
          </w:p>
          <w:p w:rsidR="001E557F" w:rsidRPr="008D12E0" w:rsidRDefault="001E557F" w:rsidP="001E557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+a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+a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276A4" w:rsidRPr="007D3EB7" w:rsidRDefault="000276A4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Given,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OP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t+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func>
            </m:oMath>
          </w:p>
          <w:p w:rsidR="000276A4" w:rsidRDefault="000276A4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⟹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OP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(</m:t>
                        </m:r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eastAsiaTheme="minorEastAsia" w:hAnsi="Cambria Math"/>
                          </w:rPr>
                          <m:t>∙</m:t>
                        </m:r>
                        <m:acc>
                          <m:ac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t+</m:t>
                    </m:r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</m:acc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t+2</m:t>
                    </m:r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</m:ac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func>
                  </m:e>
                </m:rad>
              </m:oMath>
            </m:oMathPara>
          </w:p>
          <w:p w:rsidR="000276A4" w:rsidRDefault="000276A4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⟹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OP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</m:ac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2t</m:t>
                        </m:r>
                      </m:e>
                    </m:func>
                  </m:e>
                </m:rad>
              </m:oMath>
            </m:oMathPara>
          </w:p>
          <w:p w:rsidR="000276A4" w:rsidRDefault="000276A4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⟹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OP</m:t>
                            </m:r>
                          </m:e>
                        </m:acc>
                      </m:e>
                    </m:d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maxx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</m:acc>
                  </m:e>
                </m:rad>
              </m:oMath>
            </m:oMathPara>
          </w:p>
          <w:p w:rsidR="000276A4" w:rsidRPr="00A13DE3" w:rsidRDefault="000276A4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 (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t)=1⟹t=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0276A4" w:rsidRPr="00A13DE3" w:rsidRDefault="000276A4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⟹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OP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at</m:t>
                    </m:r>
                    <m:r>
                      <w:rPr>
                        <w:rFonts w:ascii="Cambria Math" w:hAnsi="Cambria Math"/>
                      </w:rPr>
                      <m:t xml:space="preserve"> t=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 xml:space="preserve">2 </m:t>
                        </m:r>
                      </m:e>
                    </m:rad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0276A4" w:rsidRPr="00A13DE3" w:rsidRDefault="000276A4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∴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Unit vector along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OP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at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D21564" w:rsidRPr="008D12E0" w:rsidRDefault="00D21564" w:rsidP="00D2156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D21564" w:rsidRPr="008D12E0" w:rsidRDefault="00D21564" w:rsidP="00D2156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D21564" w:rsidRPr="008D12E0" w:rsidRDefault="00D21564" w:rsidP="0026266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β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  (∵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=β)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67B76" w:rsidRPr="00E84222" w:rsidRDefault="00720A7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m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 unit vector if and only if</w:t>
            </w:r>
          </w:p>
          <w:p w:rsidR="00720A7B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m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=1⇒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m</m:t>
                    </m:r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=1⇒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m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a=1⇒a=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|m|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96151" w:rsidRDefault="00C96151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+t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C96151" w:rsidRPr="00D93148" w:rsidRDefault="00C9615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⟹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1+t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2-t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1+t</m:t>
                    </m:r>
                  </m:e>
                </m:d>
              </m:oMath>
            </m:oMathPara>
          </w:p>
          <w:p w:rsidR="00C96151" w:rsidRPr="00D93148" w:rsidRDefault="00C96151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Since, The projection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 xml:space="preserve"> on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</w:p>
          <w:p w:rsidR="00C96151" w:rsidRPr="00D93148" w:rsidRDefault="00C9615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on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e>
                        </m:rad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    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given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</m:d>
              </m:oMath>
            </m:oMathPara>
          </w:p>
          <w:p w:rsidR="00C96151" w:rsidRPr="00D93148" w:rsidRDefault="00C9615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⟹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1∙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1+t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+1∙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2-t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-1∙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1+t</m:t>
                        </m:r>
                      </m:e>
                    </m:d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eastAsiaTheme="minorEastAsia" w:hAnsi="Cambria Math"/>
                  </w:rPr>
                  <m:t>=±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C96151" w:rsidRPr="00D93148" w:rsidRDefault="00C9615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⟹2-t=±1</m:t>
                </m:r>
              </m:oMath>
            </m:oMathPara>
          </w:p>
          <w:p w:rsidR="00C96151" w:rsidRPr="00D93148" w:rsidRDefault="00C9615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⟹t=1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or 3</m:t>
                </m:r>
              </m:oMath>
            </m:oMathPara>
          </w:p>
          <w:p w:rsidR="00C96151" w:rsidRPr="00D93148" w:rsidRDefault="00C96151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When, </w:t>
            </w:r>
            <m:oMath>
              <m:r>
                <w:rPr>
                  <w:rFonts w:ascii="Cambria Math" w:eastAsiaTheme="minorEastAsia" w:hAnsi="Cambria Math"/>
                </w:rPr>
                <m:t xml:space="preserve">t=1,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C96151" w:rsidRPr="00D93148" w:rsidRDefault="00C96151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When, </w:t>
            </w:r>
            <m:oMath>
              <m:r>
                <w:rPr>
                  <w:rFonts w:ascii="Cambria Math" w:eastAsiaTheme="minorEastAsia" w:hAnsi="Cambria Math"/>
                </w:rPr>
                <m:t xml:space="preserve">t=3,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15DDD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P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+q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+p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+q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p+2</m:t>
                    </m: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q+2p</m:t>
                    </m: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+(1+2q)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</m:oMath>
            </m:oMathPara>
          </w:p>
          <w:p w:rsidR="00C261C8" w:rsidRPr="00E84222" w:rsidRDefault="00C261C8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2p+1</m:t>
                    </m: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2q+p</m:t>
                    </m: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+(2+q)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</m:oMath>
            </m:oMathPara>
          </w:p>
          <w:p w:rsidR="003E2FA1" w:rsidRPr="003E2FA1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p+2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2p+1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q+2p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2q+p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1+2q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2+q</m:t>
                    </m:r>
                  </m:den>
                </m:f>
              </m:oMath>
            </m:oMathPara>
          </w:p>
          <w:p w:rsidR="00C261C8" w:rsidRPr="00E84222" w:rsidRDefault="003E2FA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p+q+2p+2q+3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p+q+2p+2q+3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=1</m:t>
                </m:r>
              </m:oMath>
            </m:oMathPara>
          </w:p>
          <w:p w:rsidR="00C261C8" w:rsidRPr="00E84222" w:rsidRDefault="00C261C8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⇒p=1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q=1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4C189E" w:rsidRPr="008D12E0">
              <w:rPr>
                <w:rFonts w:ascii="Cambria Math" w:hAnsi="Cambria Math"/>
              </w:rPr>
              <w:t xml:space="preserve">  (i)</w:t>
            </w:r>
          </w:p>
          <w:p w:rsidR="00FC4A39" w:rsidRPr="008D12E0" w:rsidRDefault="00885827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FC4A39" w:rsidRPr="008D12E0">
              <w:rPr>
                <w:rFonts w:ascii="Cambria Math" w:hAnsi="Cambria Math"/>
              </w:rPr>
              <w:t>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=μ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4C189E" w:rsidRPr="008D12E0">
              <w:rPr>
                <w:rFonts w:ascii="Cambria Math" w:hAnsi="Cambria Math"/>
              </w:rPr>
              <w:t xml:space="preserve">  (ii)</w:t>
            </w:r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=μ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885827" w:rsidRPr="008D12E0">
              <w:rPr>
                <w:rFonts w:ascii="Cambria Math" w:hAnsi="Cambria Math"/>
              </w:rPr>
              <w:t>(putting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λ+1</m:t>
                    </m: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=(μ+1)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⇒λ=μ=-1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=-3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85B1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 position vector of any point at </w:t>
            </w:r>
            <m:oMath>
              <m:r>
                <w:rPr>
                  <w:rFonts w:ascii="Cambria Math" w:hAnsi="Cambria Math"/>
                  <w:lang w:val="en-US" w:eastAsia="en-US"/>
                </w:rPr>
                <m:t>t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</w:t>
            </w:r>
          </w:p>
          <w:p w:rsidR="00D42855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4t-5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+(2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-6)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=2t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+(4t-6)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r</m:t>
                                </m:r>
                              </m:e>
                            </m:acc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dt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t=2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 xml:space="preserve">and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d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r</m:t>
                                    </m:r>
                                  </m:e>
                                </m:acc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dt</m:t>
                                </m:r>
                              </m:den>
                            </m:f>
                          </m:e>
                        </m:d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t=2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16+16+4</m:t>
                    </m:r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</m:oMath>
            </m:oMathPara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Hence, the required unit tangent vector at </w:t>
            </w:r>
            <m:oMath>
              <m:r>
                <w:rPr>
                  <w:rFonts w:ascii="Cambria Math" w:hAnsi="Cambria Math"/>
                  <w:lang w:val="en-US" w:eastAsia="en-US"/>
                </w:rPr>
                <m:t>t=2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(2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E53FE7" w:rsidRPr="008D12E0" w:rsidRDefault="00E53FE7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6194" w:dyaOrig="2894">
                <v:shape id="_x0000_i1029" type="#_x0000_t75" style="width:180pt;height:86.5pt" o:ole="">
                  <v:imagedata r:id="IMM10S468S0" o:title=""/>
                </v:shape>
                <o:OLEObject Type="Embed" ProgID="ChemDraw.Document.6.0" ShapeID="_x0000_i1029" DrawAspect="Content" ObjectID="_1478863963" r:id="OMM10S468S0"/>
              </w:object>
            </w:r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=λ&gt;0</m:t>
              </m:r>
            </m:oMath>
          </w:p>
          <w:p w:rsidR="00C777AF" w:rsidRPr="008D12E0" w:rsidRDefault="0061027B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Then from </w:t>
            </w:r>
            <m:oMath>
              <m:r>
                <w:rPr>
                  <w:rFonts w:ascii="Cambria Math" w:hAnsi="Cambria Math"/>
                </w:rPr>
                <m:t>15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 xml:space="preserve">=3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=5 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C777AF" w:rsidRPr="008D12E0" w:rsidRDefault="00E41FC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=5λ</m:t>
                </m:r>
              </m:oMath>
            </m:oMathPara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 xml:space="preserve"> be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CD</m:t>
                  </m:r>
                </m:e>
              </m:acc>
            </m:oMath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CD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CD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∙(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(i)</m:t>
                </m:r>
              </m:oMath>
            </m:oMathPara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5λ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5λ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3λ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=10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Denominator of (i) </w:t>
            </w:r>
            <m:oMath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</m:oMath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=9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3λ</m:t>
                    </m:r>
                  </m:e>
                </m:d>
                <m:r>
                  <w:rPr>
                    <w:rFonts w:ascii="Cambria Math" w:hAnsi="Cambria Math"/>
                  </w:rPr>
                  <m:t>(1/2)</m:t>
                </m:r>
              </m:oMath>
            </m:oMathPara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=10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=7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Denominator of (i)=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5λ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7</m:t>
                      </m:r>
                    </m:e>
                  </m:rad>
                  <m:r>
                    <w:rPr>
                      <w:rFonts w:ascii="Cambria Math" w:hAnsi="Cambria Math"/>
                    </w:rPr>
                    <m:t>λ</m:t>
                  </m:r>
                </m:e>
              </m:d>
              <m:r>
                <w:rPr>
                  <w:rFonts w:ascii="Cambria Math" w:hAnsi="Cambria Math"/>
                </w:rPr>
                <m:t>=5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ra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C777AF" w:rsidRPr="008D12E0" w:rsidRDefault="00C777AF" w:rsidP="00C777A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e>
                        </m:rad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e>
                        </m:rad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1A4728" w:rsidP="001A472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Area of </w:t>
            </w:r>
            <m:oMath>
              <m:r>
                <w:rPr>
                  <w:rFonts w:ascii="Cambria Math" w:hAnsi="Cambria Math"/>
                </w:rPr>
                <m:t>∆BCD=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BD</m:t>
                  </m:r>
                </m:e>
              </m:acc>
              <m:r>
                <w:rPr>
                  <w:rFonts w:ascii="Cambria Math" w:hAnsi="Cambria Math"/>
                </w:rPr>
                <m:t xml:space="preserve">|=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-c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-d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</m:acc>
                    </m:e>
                  </m:d>
                </m:e>
              </m:d>
            </m:oMath>
          </w:p>
          <w:p w:rsidR="001A4728" w:rsidRPr="008D12E0" w:rsidRDefault="001A4728" w:rsidP="001A472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|bd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+bc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+dc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E53FE7" w:rsidRPr="008D12E0" w:rsidRDefault="00E53FE7" w:rsidP="001A472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4634" w:dyaOrig="3780">
                <v:shape id="_x0000_i1031" type="#_x0000_t75" style="width:165.5pt;height:137pt" o:ole="">
                  <v:imagedata r:id="IMM10S526S0" o:title=""/>
                </v:shape>
                <o:OLEObject Type="Embed" ProgID="ChemDraw.Document.6.0" ShapeID="_x0000_i1031" DrawAspect="Content" ObjectID="_1478863965" r:id="OMM10S526S0"/>
              </w:object>
            </w:r>
          </w:p>
          <w:p w:rsidR="001A4728" w:rsidRPr="008D12E0" w:rsidRDefault="001A4728" w:rsidP="001A472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1A4728" w:rsidRPr="008D12E0" w:rsidRDefault="001A4728" w:rsidP="001A472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r>
                <w:rPr>
                  <w:rFonts w:ascii="Cambria Math" w:hAnsi="Cambria Math"/>
                </w:rPr>
                <m:t>6=bc;8=cd;10=bd</m:t>
              </m:r>
            </m:oMath>
          </w:p>
          <w:p w:rsidR="001A4728" w:rsidRPr="008D12E0" w:rsidRDefault="00E41FCF" w:rsidP="001A472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=200</m:t>
                </m:r>
              </m:oMath>
            </m:oMathPara>
          </w:p>
          <w:p w:rsidR="001A4728" w:rsidRPr="008D12E0" w:rsidRDefault="001A4728" w:rsidP="001A472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Substituting the value in (i)</w:t>
            </w:r>
          </w:p>
          <w:p w:rsidR="001A4728" w:rsidRPr="008D12E0" w:rsidRDefault="001A4728" w:rsidP="001A472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200</m:t>
                    </m:r>
                  </m:e>
                </m:rad>
                <m:r>
                  <w:rPr>
                    <w:rFonts w:ascii="Cambria Math" w:hAnsi="Cambria Math"/>
                  </w:rPr>
                  <m:t>=5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325F2F" w:rsidRPr="008D12E0" w:rsidRDefault="00E41FCF" w:rsidP="0043050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430505" w:rsidRPr="008D12E0" w:rsidRDefault="00430505" w:rsidP="0043050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430505" w:rsidRPr="008D12E0" w:rsidRDefault="00430505" w:rsidP="0043050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430505" w:rsidRPr="008D12E0" w:rsidRDefault="00430505" w:rsidP="0043050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30505" w:rsidRPr="008D12E0" w:rsidRDefault="00430505" w:rsidP="0043050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430505" w:rsidRPr="008D12E0" w:rsidRDefault="00430505" w:rsidP="0043050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802C30" w:rsidRPr="008D12E0" w:rsidRDefault="0009734A" w:rsidP="0009734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Consider a tertrahedron with vertices </w:t>
            </w:r>
            <m:oMath>
              <m:r>
                <w:rPr>
                  <w:rFonts w:ascii="Cambria Math" w:hAnsi="Cambria Math"/>
                </w:rPr>
                <m:t>O(0,0,0),A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a,0,0</m:t>
                  </m:r>
                </m:e>
              </m:d>
              <m:r>
                <w:rPr>
                  <w:rFonts w:ascii="Cambria Math" w:hAnsi="Cambria Math"/>
                </w:rPr>
                <m:t>,B(0,b,0)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C(0,0,c)</m:t>
              </m:r>
            </m:oMath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Its volume </w:t>
            </w:r>
            <m:oMath>
              <m:r>
                <w:rPr>
                  <w:rFonts w:ascii="Cambria Math" w:hAnsi="Cambria Math"/>
                </w:rPr>
                <m:t>V=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centroides of the faces </w:t>
            </w:r>
            <m:oMath>
              <m:r>
                <w:rPr>
                  <w:rFonts w:ascii="Cambria Math" w:hAnsi="Cambria Math"/>
                </w:rPr>
                <m:t>OAB,OAC, OBC</m:t>
              </m:r>
            </m:oMath>
            <w:r w:rsidR="00B27B3E"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 xml:space="preserve">are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lin"/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3,</m:t>
                      </m:r>
                      <m:f>
                        <m:fPr>
                          <m:type m:val="lin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3,0</m:t>
                          </m:r>
                        </m:den>
                      </m:f>
                    </m:den>
                  </m:f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type m:val="lin"/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,0,</m:t>
                  </m:r>
                  <m:f>
                    <m:fPr>
                      <m:type m:val="lin"/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(0,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>, respectively</w:t>
            </w:r>
          </w:p>
          <w:p w:rsidR="0009734A" w:rsidRPr="008D12E0" w:rsidRDefault="00E41FCF" w:rsidP="0009734A">
            <w:pPr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/3</m:t>
              </m:r>
            </m:oMath>
            <w:r w:rsidR="0009734A" w:rsidRPr="008D12E0">
              <w:rPr>
                <w:rFonts w:ascii="Cambria Math" w:hAnsi="Cambria Math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/3</m:t>
              </m:r>
            </m:oMath>
            <w:r w:rsidR="0009734A" w:rsidRPr="008D12E0">
              <w:rPr>
                <w:rFonts w:ascii="Cambria Math" w:hAnsi="Cambria Math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/3</m:t>
              </m:r>
            </m:oMath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Volume of tetrahedron be centroids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27</m:t>
                  </m:r>
                </m:den>
              </m:f>
              <m:r>
                <w:rPr>
                  <w:rFonts w:ascii="Cambria Math" w:hAnsi="Cambria Math"/>
                </w:rPr>
                <m:t>V</m:t>
              </m:r>
            </m:oMath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⇒K=27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CF160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alibri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FC4A39" w:rsidRPr="008D12E0" w:rsidRDefault="00A94498" w:rsidP="00A9449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Thus</w:t>
            </w:r>
            <w:r w:rsidR="00FC4A39" w:rsidRPr="008D12E0">
              <w:rPr>
                <w:rFonts w:ascii="Cambria Math" w:hAnsi="Cambria Math"/>
              </w:rPr>
              <w:t>,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 w:cs="Calibri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</w:rPr>
                <m:t>×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 w:cs="Calibri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</w:rPr>
                <m:t>=</m:t>
              </m:r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(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)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b</m:t>
                      </m:r>
                    </m:e>
                  </m:acc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b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 w:cs="Calibri"/>
                </w:rPr>
                <m:t>×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</w:rPr>
                        <m:t>(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)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b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 w:cs="Calibri"/>
                </w:rPr>
                <m:t>=</m:t>
              </m:r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 w:cs="Calibri"/>
                    </w:rPr>
                    <m:t>(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)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b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E41FCF" w:rsidP="00B84A3D">
            <w:pPr>
              <w:contextualSpacing/>
              <w:rPr>
                <w:rFonts w:ascii="Cambria Math" w:hAnsi="Cambria Math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B84A3D" w:rsidRPr="008D12E0">
              <w:rPr>
                <w:rFonts w:ascii="Cambria Math" w:hAnsi="Cambria Math"/>
              </w:rPr>
              <w:t xml:space="preserve"> so that unit vector perpendicular to the plane of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  <w:r w:rsidR="00B84A3D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B84A3D"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 xml:space="preserve">3 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B84A3D" w:rsidRPr="008D12E0" w:rsidRDefault="00B84A3D" w:rsidP="00B84A3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the other two unit vectors are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(-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B84A3D" w:rsidRPr="008D12E0" w:rsidRDefault="00B84A3D" w:rsidP="00B84A3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required volume </w:t>
            </w: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=4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67B76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624D25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-7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E84B4A" w:rsidRPr="00E84222" w:rsidRDefault="00624D2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=36, 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=18, 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=54</m:t>
                </m:r>
              </m:oMath>
            </m:oMathPara>
          </w:p>
          <w:p w:rsidR="00624D25" w:rsidRPr="00E84222" w:rsidRDefault="00E84B4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Clearly,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=B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+A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</w:p>
          <w:p w:rsidR="00624D25" w:rsidRPr="00E84222" w:rsidRDefault="00624D2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∴∠B=90°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15DDD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Given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γ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=a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</m:oMath>
          </w:p>
          <w:p w:rsidR="00C53EA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γ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δ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=b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α</m:t>
                    </m:r>
                  </m:e>
                </m:acc>
              </m:oMath>
            </m:oMathPara>
          </w:p>
          <w:p w:rsidR="005816E7" w:rsidRPr="00E84222" w:rsidRDefault="00C53EA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</w:t>
            </w:r>
            <w:r w:rsidR="005816E7" w:rsidRPr="00E84222">
              <w:rPr>
                <w:rFonts w:ascii="Cambria Math" w:hAnsi="Cambria Math"/>
                <w:lang w:val="en-US" w:eastAsia="en-US"/>
              </w:rPr>
              <w:t xml:space="preserve">rom (i),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γ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=(a+1)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</m:oMath>
          </w:p>
          <w:p w:rsidR="005816E7" w:rsidRPr="00E84222" w:rsidRDefault="005816E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From (ii)</w:t>
            </w:r>
            <w:r w:rsidR="00C53EAF" w:rsidRPr="00E84222">
              <w:rPr>
                <w:rFonts w:ascii="Cambria Math" w:hAnsi="Cambria Math"/>
                <w:lang w:val="en-US" w:eastAsia="en-US"/>
              </w:rPr>
              <w:t>,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γ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=(b+1)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</m:oMath>
          </w:p>
          <w:p w:rsidR="005816E7" w:rsidRPr="00E84222" w:rsidRDefault="005816E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From (iii) and (iv)</w:t>
            </w:r>
            <w:r w:rsidR="00C53EAF" w:rsidRPr="00E84222">
              <w:rPr>
                <w:rFonts w:ascii="Cambria Math" w:hAnsi="Cambria Math"/>
                <w:lang w:val="en-US" w:eastAsia="en-US"/>
              </w:rPr>
              <w:t>,</w:t>
            </w:r>
          </w:p>
          <w:p w:rsidR="005816E7" w:rsidRPr="00E84222" w:rsidRDefault="005816E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(a+1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)δ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=(b+1)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α</m:t>
                    </m:r>
                  </m:e>
                </m:acc>
              </m:oMath>
            </m:oMathPara>
          </w:p>
          <w:p w:rsidR="005816E7" w:rsidRPr="00E84222" w:rsidRDefault="00C53EA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S</w:t>
            </w:r>
            <w:r w:rsidR="005816E7" w:rsidRPr="00E84222">
              <w:rPr>
                <w:rFonts w:ascii="Cambria Math" w:hAnsi="Cambria Math"/>
                <w:lang w:val="en-US" w:eastAsia="en-US"/>
              </w:rPr>
              <w:t>ince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</m:oMath>
            <w:r w:rsidR="005816E7" w:rsidRPr="00E84222">
              <w:rPr>
                <w:rFonts w:ascii="Cambria Math" w:hAnsi="Cambria Math"/>
                <w:lang w:val="en-US" w:eastAsia="en-US"/>
              </w:rPr>
              <w:t xml:space="preserve"> is not parallel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</m:oMath>
          </w:p>
          <w:p w:rsidR="005816E7" w:rsidRPr="00E84222" w:rsidRDefault="00C53EA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</w:t>
            </w:r>
            <w:r w:rsidR="005816E7" w:rsidRPr="00E84222">
              <w:rPr>
                <w:rFonts w:ascii="Cambria Math" w:hAnsi="Cambria Math"/>
                <w:lang w:val="en-US" w:eastAsia="en-US"/>
              </w:rPr>
              <w:t xml:space="preserve">rom (v), </w:t>
            </w:r>
            <m:oMath>
              <m:r>
                <w:rPr>
                  <w:rFonts w:ascii="Cambria Math" w:hAnsi="Cambria Math"/>
                  <w:lang w:val="en-US" w:eastAsia="en-US"/>
                </w:rPr>
                <m:t>a+1=0</m:t>
              </m:r>
            </m:oMath>
            <w:r w:rsidR="005816E7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b+1</m:t>
              </m:r>
            </m:oMath>
            <w:r w:rsidR="005816E7" w:rsidRPr="00E84222">
              <w:rPr>
                <w:rFonts w:ascii="Cambria Math" w:hAnsi="Cambria Math"/>
                <w:lang w:val="en-US" w:eastAsia="en-US"/>
              </w:rPr>
              <w:t>=0</w:t>
            </w:r>
          </w:p>
          <w:p w:rsidR="005816E7" w:rsidRPr="00E84222" w:rsidRDefault="00C53EA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</w:t>
            </w:r>
            <w:r w:rsidR="005816E7" w:rsidRPr="00E84222">
              <w:rPr>
                <w:rFonts w:ascii="Cambria Math" w:hAnsi="Cambria Math"/>
                <w:lang w:val="en-US" w:eastAsia="en-US"/>
              </w:rPr>
              <w:t xml:space="preserve">rom (iii),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γ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δ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02C30" w:rsidRPr="008D12E0" w:rsidRDefault="0009734A" w:rsidP="0009734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vector perpendicular to the plane of </w:t>
            </w:r>
            <m:oMath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,B(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C(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>is</w:t>
            </w:r>
          </w:p>
          <w:p w:rsidR="0009734A" w:rsidRPr="008D12E0" w:rsidRDefault="00E41FCF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for any point </w:t>
            </w:r>
            <m:oMath>
              <m:r>
                <w:rPr>
                  <w:rFonts w:ascii="Cambria Math" w:hAnsi="Cambria Math"/>
                </w:rPr>
                <m:t>R(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in the plane of </w:t>
            </w:r>
            <m:oMath>
              <m:r>
                <w:rPr>
                  <w:rFonts w:ascii="Cambria Math" w:hAnsi="Cambria Math"/>
                </w:rPr>
                <m:t xml:space="preserve">A,B </m:t>
              </m:r>
            </m:oMath>
            <w:r w:rsidRPr="008D12E0">
              <w:rPr>
                <w:rFonts w:ascii="Cambria Math" w:hAnsi="Cambria Math"/>
              </w:rPr>
              <w:t>and</w:t>
            </w:r>
            <m:oMath>
              <m:r>
                <w:rPr>
                  <w:rFonts w:ascii="Cambria Math" w:hAnsi="Cambria Math"/>
                </w:rPr>
                <m:t xml:space="preserve"> C</m:t>
              </m:r>
            </m:oMath>
            <w:r w:rsidRPr="008D12E0">
              <w:rPr>
                <w:rFonts w:ascii="Cambria Math" w:hAnsi="Cambria Math"/>
              </w:rPr>
              <w:t xml:space="preserve"> is</w:t>
            </w:r>
          </w:p>
          <w:p w:rsidR="0009734A" w:rsidRPr="008D12E0" w:rsidRDefault="00E41FCF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9734A" w:rsidRPr="008D12E0" w:rsidRDefault="00E41FCF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9734A" w:rsidRPr="008D12E0" w:rsidRDefault="00E41FCF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09734A" w:rsidRPr="008D12E0" w:rsidRDefault="00E41FCF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F6672" w:rsidRDefault="00131407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Let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ascii="Cambria Math" w:eastAsiaTheme="minorEastAsia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be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.</m:t>
              </m:r>
            </m:oMath>
            <w:r>
              <w:rPr>
                <w:rFonts w:ascii="Cambria Math" w:eastAsiaTheme="minorEastAsia" w:hAnsi="Cambria Math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be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beθ</w:t>
            </w:r>
          </w:p>
          <w:p w:rsidR="00BF6672" w:rsidRPr="00025AC0" w:rsidRDefault="00131407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Since, </w:t>
            </w:r>
            <m:oMath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BF6672" w:rsidRDefault="00131407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∙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 xml:space="preserve">θ=1   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∵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d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</m:acc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b</m:t>
                                        </m:r>
                                      </m:e>
                                    </m:acc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c</m:t>
                                        </m:r>
                                      </m:e>
                                    </m:acc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d</m:t>
                                        </m:r>
                                      </m:e>
                                    </m:acc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</m:func>
                      </m:e>
                    </m:func>
                  </m:e>
                </m:func>
              </m:oMath>
            </m:oMathPara>
          </w:p>
          <w:p w:rsidR="00BF6672" w:rsidRPr="00025AC0" w:rsidRDefault="00131407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=90°∙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=90°, θ=0°</m:t>
                </m:r>
              </m:oMath>
            </m:oMathPara>
          </w:p>
          <w:p w:rsidR="00BF6672" w:rsidRPr="00025AC0" w:rsidRDefault="00131407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,(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)||(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BF6672" w:rsidRPr="00025AC0" w:rsidRDefault="00131407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So,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</m:oMath>
          </w:p>
          <w:p w:rsidR="00BF6672" w:rsidRPr="000106FD" w:rsidRDefault="00131407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BF6672" w:rsidRDefault="00131407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and </w:t>
            </w:r>
            <m:oMath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  <w:p w:rsidR="00BF6672" w:rsidRDefault="00131407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]=0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 </m:t>
                </m:r>
                <m:r>
                  <w:rPr>
                    <w:rFonts w:ascii="Cambria Math" w:eastAsiaTheme="minorEastAsia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]=0</m:t>
                </m:r>
              </m:oMath>
            </m:oMathPara>
          </w:p>
          <w:p w:rsidR="00BF6672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m:oMath>
              <m:r>
                <w:rPr>
                  <w:rFonts w:ascii="Cambria Math" w:eastAsiaTheme="minorEastAsia" w:hAnsi="Cambria Math"/>
                </w:rPr>
                <m:t>⟹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eastAsiaTheme="minorEastAsia" w:hAnsi="Cambria Math" w:cs="Calibri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>
              <w:rPr>
                <w:rFonts w:ascii="Cambria Math" w:eastAsiaTheme="minorEastAsia" w:hAnsi="Cambria Math" w:cs="Calibri"/>
              </w:rPr>
              <w:t xml:space="preserve"> are coplanar vector so option (A) and (B) are incorrect.</w:t>
            </w:r>
          </w:p>
          <w:p w:rsidR="00BF6672" w:rsidRPr="000106FD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w:r>
              <w:rPr>
                <w:rFonts w:ascii="Cambria Math" w:eastAsiaTheme="minorEastAsia" w:hAnsi="Cambria Math" w:cs="Calibri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⟹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=±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  <w:p w:rsidR="00BF6672" w:rsidRPr="000106FD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w:r>
              <w:rPr>
                <w:rFonts w:ascii="Cambria Math" w:eastAsiaTheme="minorEastAsia" w:hAnsi="Cambria Math" w:cs="Calibri"/>
              </w:rPr>
              <w:t xml:space="preserve">As </w:t>
            </w:r>
            <m:oMath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=1</m:t>
              </m:r>
              <m:r>
                <w:rPr>
                  <w:rFonts w:ascii="Cambria Math" w:hAnsi="Cambria Math"/>
                </w:rPr>
                <m:t>⟹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=±1</m:t>
              </m:r>
            </m:oMath>
          </w:p>
          <w:p w:rsidR="00BF6672" w:rsidRPr="000106FD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 w:cs="Calibri"/>
                  </w:rPr>
                  <m:t>⟹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  <w:p w:rsidR="00BF6672" w:rsidRPr="000106FD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 w:cs="Calibri"/>
                  </w:rPr>
                  <m:t>⟹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  <w:p w:rsidR="00BF6672" w:rsidRPr="000106FD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⟹</m:t>
                </m:r>
                <m:r>
                  <w:rPr>
                    <w:rFonts w:ascii="Cambria Math" w:hAnsi="Cambria Math"/>
                  </w:rPr>
                  <m:t xml:space="preserve">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  <w:p w:rsidR="00BF6672" w:rsidRPr="000106FD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⟹</m:t>
                </m:r>
                <m:r>
                  <w:rPr>
                    <w:rFonts w:ascii="Cambria Math" w:hAnsi="Cambria Math"/>
                  </w:rPr>
                  <m:t xml:space="preserve">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  <w:p w:rsidR="00BF6672" w:rsidRPr="008264AB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m:oMath>
              <m:r>
                <w:rPr>
                  <w:rFonts w:ascii="Cambria Math" w:eastAsiaTheme="minorEastAsia" w:hAnsi="Cambria Math" w:cs="Calibri"/>
                </w:rPr>
                <m:t>⟹</m:t>
              </m:r>
              <m:r>
                <w:rPr>
                  <w:rFonts w:ascii="Cambria Math" w:eastAsiaTheme="minorEastAsia" w:hAnsi="Cambria Math" w:cs="Calibri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ascii="Cambria Math" w:eastAsiaTheme="minorEastAsia" w:hAnsi="Cambria Math" w:cs="Calibri"/>
              </w:rPr>
              <w:t>∙</w:t>
            </w:r>
            <w:r>
              <w:rPr>
                <w:rFonts w:ascii="Cambria Math" w:eastAsiaTheme="minorEastAsia" w:hAnsi="Cambria Math" w:cs="Calibri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eastAsiaTheme="minorEastAsia" w:hAnsi="Cambria Math" w:cs="Calibri"/>
                </w:rPr>
                <m:t>=±1</m:t>
              </m:r>
            </m:oMath>
            <w:r>
              <w:rPr>
                <w:rFonts w:ascii="Cambria Math" w:eastAsiaTheme="minorEastAsia" w:hAnsi="Cambria Math" w:cs="Calibri"/>
              </w:rPr>
              <w:t xml:space="preserve">      </w:t>
            </w:r>
            <m:oMath>
              <m:d>
                <m:dPr>
                  <m:ctrlPr>
                    <w:rPr>
                      <w:rFonts w:ascii="Cambria Math" w:eastAsiaTheme="minorEastAsia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Calibri"/>
                    </w:rPr>
                    <m:t>∵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=0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</w:p>
          <w:p w:rsidR="00BF6672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w:r>
              <w:rPr>
                <w:rFonts w:ascii="Cambria Math" w:eastAsiaTheme="minorEastAsia" w:hAnsi="Cambria Math" w:cs="Calibri"/>
              </w:rPr>
              <w:t xml:space="preserve">Which is a contradiction so option (c) is correct.    </w:t>
            </w:r>
          </w:p>
          <w:p w:rsidR="0049755F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w:r>
              <w:rPr>
                <w:rFonts w:ascii="Cambria Math" w:eastAsiaTheme="minorEastAsia" w:hAnsi="Cambria Math" w:cs="Calibri"/>
              </w:rPr>
              <w:t xml:space="preserve">Let option (d) is correct </w:t>
            </w:r>
          </w:p>
          <w:p w:rsidR="0049755F" w:rsidRPr="0049755F" w:rsidRDefault="0049755F" w:rsidP="009F6C23">
            <w:pPr>
              <w:contextualSpacing/>
            </w:pPr>
            <w:r>
              <w:object w:dxaOrig="2735" w:dyaOrig="30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108pt" o:ole="">
                  <v:imagedata r:id="IMM10S172S0" o:title=""/>
                </v:shape>
                <o:OLEObject Type="Embed" ProgID="ChemDraw.Document.6.0" ShapeID="_x0000_i1025" DrawAspect="Content" ObjectID="_1434524325" r:id="OMM10S172S0"/>
              </w:object>
            </w:r>
          </w:p>
          <w:p w:rsidR="00BF6672" w:rsidRPr="008264AB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 w:cs="Calibri"/>
                  </w:rPr>
                  <m:t>⟹</m:t>
                </m:r>
                <m:r>
                  <w:rPr>
                    <w:rFonts w:ascii="Cambria Math" w:eastAsiaTheme="minorEastAsia" w:hAnsi="Cambria Math" w:cs="Calibri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=±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=±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BF6672" w:rsidRPr="008264AB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Calibri"/>
                  </w:rPr>
                  <m:t xml:space="preserve">As    </m:t>
                </m:r>
                <m:d>
                  <m:dPr>
                    <m:ctrlPr>
                      <w:rPr>
                        <w:rFonts w:ascii="Cambria Math" w:eastAsiaTheme="minorEastAsia" w:hAnsi="Cambria Math" w:cs="Calibri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BF6672" w:rsidRPr="008264AB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 w:cs="Calibri"/>
                  </w:rPr>
                  <m:t>⟹</m:t>
                </m:r>
                <m:r>
                  <w:rPr>
                    <w:rFonts w:ascii="Cambria Math" w:eastAsiaTheme="minorEastAsia" w:hAnsi="Cambria Math" w:cs="Calibri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Theme="minorEastAsia" w:hAnsi="Cambria Math" w:cs="Calibri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  <w:p w:rsidR="00BF6672" w:rsidRPr="008264AB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  <w:r>
              <w:rPr>
                <w:rFonts w:ascii="Cambria Math" w:eastAsiaTheme="minorEastAsia" w:hAnsi="Cambria Math" w:cs="Calibri"/>
              </w:rPr>
              <w:t xml:space="preserve">Which is a contradiction so </w:t>
            </w:r>
            <w:r>
              <w:rPr>
                <w:rFonts w:ascii="Cambria Math" w:eastAsiaTheme="minorEastAsia" w:hAnsi="Cambria Math" w:cs="Calibri"/>
              </w:rPr>
              <w:t>option (d) is incorrect.</w:t>
            </w:r>
          </w:p>
          <w:p w:rsidR="00BF6672" w:rsidRPr="008264AB" w:rsidRDefault="00131407" w:rsidP="009F6C23">
            <w:pPr>
              <w:contextualSpacing/>
              <w:jc w:val="both"/>
              <w:rPr>
                <w:rFonts w:ascii="Cambria Math" w:eastAsiaTheme="minorEastAsia" w:hAnsi="Cambria Math" w:cs="Calibri"/>
              </w:rPr>
            </w:pPr>
            <w:r>
              <w:rPr>
                <w:rFonts w:ascii="Cambria Math" w:eastAsiaTheme="minorEastAsia" w:hAnsi="Cambria Math" w:cs="Calibri"/>
                <w:b/>
              </w:rPr>
              <w:t>Alternate</w:t>
            </w:r>
            <w:r>
              <w:rPr>
                <w:rFonts w:ascii="Cambria Math" w:eastAsiaTheme="minorEastAsia" w:hAnsi="Cambria Math" w:cs="Calibri"/>
              </w:rPr>
              <w:t xml:space="preserve"> Option (c) and (d) may be observed from given in figure.</w:t>
            </w:r>
          </w:p>
          <w:p w:rsidR="00BF6672" w:rsidRPr="008264AB" w:rsidRDefault="00131407" w:rsidP="009F6C23">
            <w:pPr>
              <w:contextualSpacing/>
              <w:rPr>
                <w:rFonts w:ascii="Cambria Math" w:eastAsiaTheme="minorEastAsia" w:hAnsi="Cambria Math" w:cs="Calibri"/>
              </w:rPr>
            </w:pP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We have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⇒6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-7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="007176C7" w:rsidRPr="008D12E0">
              <w:rPr>
                <w:rFonts w:ascii="Cambria Math" w:hAnsi="Cambria Math"/>
              </w:rPr>
              <w:t xml:space="preserve">   (i)</w:t>
            </w:r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="007176C7" w:rsidRPr="008D12E0">
              <w:rPr>
                <w:rFonts w:ascii="Cambria Math" w:hAnsi="Cambria Math"/>
              </w:rPr>
              <w:t xml:space="preserve">   (ii)</w:t>
            </w:r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-3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-4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FC4A39" w:rsidRPr="008D12E0" w:rsidRDefault="00067FC5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FC4A39" w:rsidRPr="008D12E0">
              <w:rPr>
                <w:rFonts w:ascii="Cambria Math" w:hAnsi="Cambria Math"/>
              </w:rPr>
              <w:t xml:space="preserve">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-5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i.e.,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||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|</m:t>
                      </m:r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||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|</m:t>
                      </m:r>
                    </m:den>
                  </m:f>
                </m:e>
              </m:func>
            </m:oMath>
            <w:r w:rsidR="007176C7" w:rsidRPr="008D12E0">
              <w:rPr>
                <w:rFonts w:ascii="Cambria Math" w:hAnsi="Cambria Math"/>
              </w:rPr>
              <w:t xml:space="preserve">    (iii)</w:t>
            </w:r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From </w:t>
            </w:r>
            <w:r w:rsidR="007176C7" w:rsidRPr="008D12E0">
              <w:rPr>
                <w:rFonts w:ascii="Cambria Math" w:hAnsi="Cambria Math"/>
              </w:rPr>
              <w:t xml:space="preserve">(i) </w:t>
            </w:r>
            <w:r w:rsidRPr="008D12E0">
              <w:rPr>
                <w:rFonts w:ascii="Cambria Math" w:hAnsi="Cambria Math"/>
              </w:rPr>
              <w:t xml:space="preserve">and </w:t>
            </w:r>
            <w:r w:rsidR="007176C7" w:rsidRPr="008D12E0">
              <w:rPr>
                <w:rFonts w:ascii="Cambria Math" w:hAnsi="Cambria Math"/>
              </w:rPr>
              <w:t>(ii),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19</m:t>
                      </m:r>
                    </m:den>
                  </m:f>
                </m:e>
              </m:rad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rad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19</m:t>
                      </m:r>
                    </m:den>
                  </m:f>
                </m:e>
              </m:rad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rad>
            </m:oMath>
            <w:r w:rsidR="007176C7" w:rsidRPr="008D12E0">
              <w:rPr>
                <w:rFonts w:ascii="Cambria Math" w:hAnsi="Cambria Math"/>
              </w:rPr>
              <w:t>.T</w:t>
            </w:r>
            <w:r w:rsidRPr="008D12E0">
              <w:rPr>
                <w:rFonts w:ascii="Cambria Math" w:hAnsi="Cambria Math"/>
              </w:rPr>
              <w:t>herefore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25×43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19</m:t>
                    </m:r>
                  </m:den>
                </m:f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19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43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E41FCF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0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+3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×(3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r>
                  <w:rPr>
                    <w:rFonts w:ascii="Cambria Math" w:hAnsi="Cambria Math" w:cs="Calibri"/>
                  </w:rPr>
                  <m:t>(-4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-9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=-13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r>
                  <w:rPr>
                    <w:rFonts w:ascii="Cambria Math" w:hAnsi="Cambria Math" w:cs="Calibri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Which is true for all values of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</m:oMath>
            <w:r w:rsidR="00A94498" w:rsidRPr="008D12E0">
              <w:rPr>
                <w:rFonts w:ascii="Cambria Math" w:hAnsi="Cambria Math" w:cs="Calibri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=λ(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=λ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=λ</m:t>
                </m:r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θ)=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×2×3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vectors such that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  <w:p w:rsidR="00584F47" w:rsidRPr="008D12E0" w:rsidRDefault="00E41FCF" w:rsidP="00584F47">
            <w:pPr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584F47" w:rsidRPr="008D12E0">
              <w:rPr>
                <w:rFonts w:ascii="Cambria Math" w:hAnsi="Cambria Math"/>
              </w:rPr>
              <w:t xml:space="preserve"> is the plane determined by vectors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="00584F47"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="00584F47" w:rsidRPr="008D12E0">
              <w:rPr>
                <w:rFonts w:ascii="Cambria Math" w:hAnsi="Cambria Math"/>
              </w:rPr>
              <w:t xml:space="preserve">. Therefore, normal vectors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584F47" w:rsidRPr="008D12E0">
              <w:rPr>
                <w:rFonts w:ascii="Cambria Math" w:hAnsi="Cambria Math"/>
              </w:rPr>
              <w:t xml:space="preserve"> to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584F47" w:rsidRPr="008D12E0">
              <w:rPr>
                <w:rFonts w:ascii="Cambria Math" w:hAnsi="Cambria Math"/>
              </w:rPr>
              <w:t xml:space="preserve"> will be given by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is the plane determined by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Therefore, normal vectors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to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will be given by</w:t>
            </w:r>
          </w:p>
          <w:p w:rsidR="00584F47" w:rsidRPr="008D12E0" w:rsidRDefault="00E41FCF" w:rsidP="00584F4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Substituting the values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in (i), we get</w:t>
            </w:r>
          </w:p>
          <w:p w:rsidR="00584F47" w:rsidRPr="008D12E0" w:rsidRDefault="00E41FCF" w:rsidP="00584F4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||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Hence, the planes will also be parallel to each other</w:t>
            </w:r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Thus angle between the planes = 0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DD59C8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Any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can be represented in terms of three non-coplanar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as</w:t>
            </w:r>
          </w:p>
          <w:p w:rsidR="00DD59C8" w:rsidRPr="008D12E0" w:rsidRDefault="00E41FCF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+z(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Taking dot product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respectively, we have</w:t>
            </w:r>
            <w:r w:rsidR="00371C26" w:rsidRPr="008D12E0">
              <w:rPr>
                <w:rFonts w:ascii="Cambria Math" w:hAnsi="Cambria Math"/>
              </w:rPr>
              <w:t>,</w:t>
            </w:r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w:rPr>
                    <w:rFonts w:ascii="Cambria Math" w:hAnsi="Cambria Math"/>
                  </w:rPr>
                  <m:t>,y=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z=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[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]</m:t>
                    </m:r>
                  </m:den>
                </m:f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From (i)</w:t>
            </w:r>
          </w:p>
          <w:p w:rsidR="00DD59C8" w:rsidRPr="008D12E0" w:rsidRDefault="00E41FCF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 w:rsidRPr="008D12E0">
              <w:rPr>
                <w:rFonts w:ascii="Cambria Math" w:hAnsi="Cambria Math"/>
              </w:rPr>
              <w:t xml:space="preserve"> Area of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=|[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15DDD" w:rsidRPr="00E84222" w:rsidRDefault="00D94248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Given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+...+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4123" w:dyaOrig="3559">
                <v:shape id="_x0000_i1031" type="#_x0000_t75" style="width:115.5pt;height:100.5pt" o:ole="">
                  <v:imagedata r:id="IMM10S393S0" o:title=""/>
                </v:shape>
                <o:OLEObject Type="Embed" ProgID="ChemDraw.Document.6.0" ShapeID="_x0000_i1031" DrawAspect="Content" ObjectID="_1478862238" r:id="OMM10S393S0"/>
              </w:object>
            </w:r>
          </w:p>
          <w:p w:rsidR="00D94248" w:rsidRPr="00E84222" w:rsidRDefault="00D94248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Now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so on</w:t>
            </w:r>
          </w:p>
          <w:p w:rsidR="00D94248" w:rsidRPr="00E84222" w:rsidRDefault="00D94248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r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r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en-US"/>
                </w:rPr>
                <m:t>+...+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r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</w:p>
          <w:p w:rsidR="00D94248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+...+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en-US"/>
                      </w:rPr>
                      <m:t>+...+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n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317C87" w:rsidRPr="00E84222" w:rsidRDefault="00317C8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+...+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+...+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A vector perpendicular to the plane of </w:t>
            </w:r>
            <m:oMath>
              <m:r>
                <w:rPr>
                  <w:rFonts w:ascii="Cambria Math" w:hAnsi="Cambria Math" w:cs="Calibri"/>
                </w:rPr>
                <m:t xml:space="preserve">O,P </m:t>
              </m:r>
            </m:oMath>
            <w:r w:rsidR="006C4899" w:rsidRPr="008D12E0">
              <w:rPr>
                <w:rFonts w:ascii="Cambria Math" w:hAnsi="Cambria Math" w:cs="Calibri"/>
              </w:rPr>
              <w:t>and</w:t>
            </w:r>
            <m:oMath>
              <m:r>
                <w:rPr>
                  <w:rFonts w:ascii="Cambria Math" w:hAnsi="Cambria Math" w:cs="Calibri"/>
                </w:rPr>
                <m:t xml:space="preserve"> Q</m:t>
              </m:r>
            </m:oMath>
            <w:r w:rsidRPr="008D12E0">
              <w:rPr>
                <w:rFonts w:ascii="Cambria Math" w:hAnsi="Cambria Math" w:cs="Calibri"/>
              </w:rPr>
              <w:t xml:space="preserve"> is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OP</m:t>
                  </m:r>
                </m:e>
              </m:acc>
              <m:r>
                <w:rPr>
                  <w:rFonts w:ascii="Cambria Math" w:hAnsi="Cambria Math" w:cs="Calibri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OQ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br/>
            </w:r>
            <w:r w:rsidR="006C4899" w:rsidRPr="008D12E0">
              <w:rPr>
                <w:rFonts w:ascii="Cambria Math" w:hAnsi="Cambria Math" w:cs="Calibri"/>
              </w:rPr>
              <w:t xml:space="preserve">Now,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OP</m:t>
                  </m:r>
                </m:e>
              </m:acc>
              <m:r>
                <w:rPr>
                  <w:rFonts w:ascii="Cambria Math" w:hAnsi="Cambria Math" w:cs="Calibri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OQ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mPr>
                    <m:m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i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j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k</m:t>
                            </m:r>
                          </m:e>
                        </m:acc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 w:cs="Calibr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="Calibri"/>
                          </w:rPr>
                          <m:t>λ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 w:cs="Calibri"/>
                          </w:rPr>
                          <m:t>λ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 w:cs="Calibri"/>
                </w:rPr>
                <m:t>=2λ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-2λ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</w:rPr>
                <m:t>-6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k</m:t>
                  </m:r>
                </m:e>
              </m:acc>
            </m:oMath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Therefore, </w:t>
            </w:r>
            <m:oMath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-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</w:rPr>
                <m:t>+6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 w:cs="Calibri"/>
              </w:rPr>
              <w:t>is parallel to</w:t>
            </w:r>
            <m:oMath>
              <m:r>
                <w:rPr>
                  <w:rFonts w:ascii="Cambria Math" w:hAnsi="Cambria Math" w:cs="Calibri"/>
                </w:rPr>
                <m:t xml:space="preserve"> 2λ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w:rPr>
                  <w:rFonts w:ascii="Cambria Math" w:hAnsi="Cambria Math" w:cs="Calibri"/>
                </w:rPr>
                <m:t>-2λ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w:rPr>
                  <w:rFonts w:ascii="Cambria Math" w:hAnsi="Cambria Math" w:cs="Calibri"/>
                </w:rPr>
                <m:t>-6</m:t>
              </m:r>
              <m:acc>
                <m:accPr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k</m:t>
                  </m:r>
                </m:e>
              </m:acc>
            </m:oMath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 xml:space="preserve">Hence </w:t>
            </w: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2λ</m:t>
                  </m:r>
                </m:den>
              </m:f>
              <m:r>
                <w:rPr>
                  <w:rFonts w:ascii="Cambria Math" w:hAnsi="Cambria Math" w:cs="Calibri"/>
                </w:rPr>
                <m:t>=</m:t>
              </m:r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-1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-2λ</m:t>
                  </m:r>
                </m:den>
              </m:f>
              <m:r>
                <w:rPr>
                  <w:rFonts w:ascii="Cambria Math" w:hAnsi="Cambria Math" w:cs="Calibri"/>
                </w:rPr>
                <m:t>=</m:t>
              </m:r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6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-6</m:t>
                  </m:r>
                </m:den>
              </m:f>
            </m:oMath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λ=-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E41FCF" w:rsidP="001B205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1B205F" w:rsidRPr="008D12E0" w:rsidRDefault="001B205F" w:rsidP="00E21AA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E21AA7" w:rsidRPr="008D12E0" w:rsidRDefault="00E21AA7" w:rsidP="00E21AA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E21AA7" w:rsidRPr="008D12E0" w:rsidRDefault="00E21AA7" w:rsidP="00E21AA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E21AA7" w:rsidRPr="008D12E0" w:rsidRDefault="00E21AA7" w:rsidP="00E21AA7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=1</m:t>
              </m:r>
            </m:oMath>
            <w:r w:rsidR="003F005B" w:rsidRPr="008D12E0">
              <w:rPr>
                <w:rFonts w:ascii="Cambria Math" w:hAnsi="Cambria Math"/>
              </w:rPr>
              <w:t xml:space="preserve">  (</w:t>
            </w:r>
            <w:r w:rsidRPr="008D12E0">
              <w:rPr>
                <w:rFonts w:ascii="Cambria Math" w:hAnsi="Cambria Math"/>
              </w:rPr>
              <w:t xml:space="preserve">as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=0)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802C30" w:rsidRPr="008D12E0" w:rsidRDefault="0009734A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non-coplanar</w:t>
            </w:r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]≠0</m:t>
                </m:r>
              </m:oMath>
            </m:oMathPara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Again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)=0</m:t>
              </m:r>
            </m:oMath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 are perpendicular</w:t>
            </w:r>
          </w:p>
          <w:p w:rsidR="0009734A" w:rsidRPr="008D12E0" w:rsidRDefault="00E41FCF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15DDD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=α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and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</m:oMath>
            </m:oMathPara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3840" w:dyaOrig="2033">
                <v:shape id="_x0000_i1032" type="#_x0000_t75" style="width:129.75pt;height:64.5pt" o:ole="">
                  <v:imagedata r:id="IMM10S397S0" o:title=""/>
                </v:shape>
                <o:OLEObject Type="Embed" ProgID="ChemDraw.Document.6.0" ShapeID="_x0000_i1032" DrawAspect="Content" ObjectID="_1478862239" r:id="OMM10S397S0"/>
              </w:object>
            </w:r>
          </w:p>
          <w:p w:rsidR="007B1894" w:rsidRPr="00E84222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using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=α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</w:p>
          <w:p w:rsidR="007B1894" w:rsidRPr="00E84222" w:rsidRDefault="005E756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o</w:t>
            </w:r>
            <w:r w:rsidR="007B1894" w:rsidRPr="00E84222">
              <w:rPr>
                <w:rFonts w:ascii="Cambria Math" w:hAnsi="Cambria Math"/>
                <w:lang w:val="en-US" w:eastAsia="en-US"/>
              </w:rPr>
              <w:t xml:space="preserve">r </w:t>
            </w:r>
            <m:oMath>
              <m:r>
                <w:rPr>
                  <w:rFonts w:ascii="Cambria Math" w:hAnsi="Cambria Math"/>
                  <w:lang w:val="en-US" w:eastAsia="en-US"/>
                </w:rPr>
                <m:t>α+1=μ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885827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OC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a=BC=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OC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OB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+6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41</m:t>
                    </m:r>
                  </m:e>
                </m:rad>
              </m:oMath>
            </m:oMathPara>
          </w:p>
          <w:p w:rsidR="00FC4A39" w:rsidRPr="008D12E0" w:rsidRDefault="004C189E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b=CA=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OA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OC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-4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21</m:t>
                    </m:r>
                  </m:e>
                </m:rad>
              </m:oMath>
            </m:oMathPara>
          </w:p>
          <w:p w:rsidR="00FC4A39" w:rsidRPr="008D12E0" w:rsidRDefault="00885827" w:rsidP="00A57205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FC4A39" w:rsidRPr="008D12E0">
              <w:rPr>
                <w:rFonts w:ascii="Cambria Math" w:hAnsi="Cambria Math"/>
              </w:rPr>
              <w:t xml:space="preserve">nd </w:t>
            </w:r>
            <m:oMath>
              <m:r>
                <w:rPr>
                  <w:rFonts w:ascii="Cambria Math" w:hAnsi="Cambria Math"/>
                </w:rPr>
                <m:t>c=AB=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OB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OA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+4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-2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20</m:t>
                  </m:r>
                </m:e>
              </m:rad>
            </m:oMath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r>
                <w:rPr>
                  <w:rFonts w:ascii="Cambria Math" w:hAnsi="Cambria Math"/>
                </w:rPr>
                <m:t>a&gt;b&gt;c,A</m:t>
              </m:r>
            </m:oMath>
            <w:r w:rsidRPr="008D12E0">
              <w:rPr>
                <w:rFonts w:ascii="Cambria Math" w:hAnsi="Cambria Math"/>
              </w:rPr>
              <w:t xml:space="preserve"> is the greatest angle. Therefore,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2bc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21+20-41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2∙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20</m:t>
                            </m:r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=0</m:t>
                    </m:r>
                  </m:e>
                </m:func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∴∠A=90°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25F2F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Where 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oMath>
            <w:r w:rsidRPr="008D12E0">
              <w:rPr>
                <w:rFonts w:ascii="Cambria Math" w:hAnsi="Cambria Math"/>
              </w:rPr>
              <w:t xml:space="preserve">   (i)</w:t>
            </w:r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being a unit vector)</w:t>
            </w:r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.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⇒x-y=0</m:t>
              </m:r>
            </m:oMath>
            <w:r w:rsidRPr="008D12E0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x=y</m:t>
              </m:r>
            </m:oMath>
            <w:r w:rsidRPr="008D12E0">
              <w:rPr>
                <w:rFonts w:ascii="Cambria Math" w:hAnsi="Cambria Math"/>
              </w:rPr>
              <w:t xml:space="preserve">   (ii)</w:t>
            </w:r>
          </w:p>
          <w:p w:rsidR="00DD69F6" w:rsidRPr="008D12E0" w:rsidRDefault="00E41FCF" w:rsidP="00DD69F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x+y+z=0</m:t>
              </m:r>
            </m:oMath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2x+z=0</m:t>
              </m:r>
            </m:oMath>
            <w:r w:rsidRPr="008D12E0">
              <w:rPr>
                <w:rFonts w:ascii="Cambria Math" w:hAnsi="Cambria Math"/>
              </w:rPr>
              <w:t xml:space="preserve">     [using (ii)]</w:t>
            </w:r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z=-2x</m:t>
              </m:r>
            </m:oMath>
            <w:r w:rsidRPr="008D12E0">
              <w:rPr>
                <w:rFonts w:ascii="Cambria Math" w:hAnsi="Cambria Math"/>
              </w:rPr>
              <w:t xml:space="preserve">      (iii)</w:t>
            </w:r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From  (i), (ii) and (iii), we have</w:t>
            </w:r>
          </w:p>
          <w:p w:rsidR="00DD69F6" w:rsidRPr="008D12E0" w:rsidRDefault="00E41FCF" w:rsidP="00DD69F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rad>
                  </m:den>
                </m:f>
              </m:oMath>
            </m:oMathPara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e>
                        </m:rad>
                      </m:den>
                    </m:f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6 </m:t>
                            </m:r>
                          </m:e>
                        </m:rad>
                      </m:den>
                    </m:f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e>
                        </m:rad>
                      </m:den>
                    </m:f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</m:oMath>
            </m:oMathPara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e>
                        </m:rad>
                      </m:den>
                    </m:f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15DDD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=6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+12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</m:oMath>
            </m:oMathPara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⇒6x+2y=6</m:t>
              </m:r>
            </m:oMath>
          </w:p>
          <w:p w:rsidR="00AF2D1F" w:rsidRPr="00E84222" w:rsidRDefault="00C53EA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a</w:t>
            </w:r>
            <w:r w:rsidR="00AF2D1F" w:rsidRPr="00E84222">
              <w:rPr>
                <w:rFonts w:ascii="Cambria Math" w:hAnsi="Cambria Math"/>
                <w:lang w:val="en-US" w:eastAsia="en-US"/>
              </w:rPr>
              <w:t xml:space="preserve">nd </w:t>
            </w:r>
            <m:oMath>
              <m:r>
                <w:rPr>
                  <w:rFonts w:ascii="Cambria Math" w:hAnsi="Cambria Math"/>
                  <w:lang w:val="en-US" w:eastAsia="en-US"/>
                </w:rPr>
                <m:t>-3x-6y=12</m:t>
              </m:r>
            </m:oMath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∴x=2, y=-3</m:t>
                </m:r>
              </m:oMath>
            </m:oMathPara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802C30" w:rsidRPr="008D12E0" w:rsidRDefault="00E41FCF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02C30" w:rsidRPr="008D12E0" w:rsidRDefault="00E41FCF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Adding (i) and (ii) we get</w:t>
            </w:r>
          </w:p>
          <w:p w:rsidR="00802C30" w:rsidRPr="008D12E0" w:rsidRDefault="00E41FCF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 xml:space="preserve">=0 </m:t>
              </m:r>
            </m:oMath>
            <w:r w:rsidR="006A0F4B" w:rsidRPr="008D12E0">
              <w:rPr>
                <w:rFonts w:ascii="Cambria Math" w:hAnsi="Cambria Math"/>
              </w:rPr>
              <w:t>as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</w:t>
            </w:r>
            <w:r w:rsidR="006A0F4B" w:rsidRPr="008D12E0">
              <w:rPr>
                <w:rFonts w:ascii="Cambria Math" w:hAnsi="Cambria Math"/>
              </w:rPr>
              <w:t xml:space="preserve">s well as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mutually perpendicular</w:t>
            </w:r>
          </w:p>
          <w:p w:rsidR="002455EA" w:rsidRPr="008D12E0" w:rsidRDefault="002455EA" w:rsidP="002455E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Hence</w:t>
            </w:r>
            <w:r w:rsidR="006A0F4B" w:rsidRPr="008D12E0">
              <w:rPr>
                <w:rFonts w:ascii="Cambria Math" w:hAnsi="Cambria Math"/>
              </w:rPr>
              <w:t xml:space="preserve">,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3B4016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-8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=-24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-12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=12(-2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 w:rsidRPr="008D12E0">
              <w:rPr>
                <w:rFonts w:ascii="Cambria Math" w:hAnsi="Cambria Math"/>
              </w:rPr>
              <w:t xml:space="preserve">Area of the base of the parallelepiped </w:t>
            </w: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(12×3)</m:t>
                </m:r>
              </m:oMath>
            </m:oMathPara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=18</m:t>
                </m:r>
              </m:oMath>
            </m:oMathPara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Height of the parallelepiped=length of projection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</m:oMath>
            </m:oMathPara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|12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-4-16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|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</m:t>
                    </m:r>
                  </m:den>
                </m:f>
              </m:oMath>
            </m:oMathPara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E53FE7" w:rsidRPr="008D12E0" w:rsidRDefault="00E53FE7" w:rsidP="00190D3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5787" w:dyaOrig="2870">
                <v:shape id="_x0000_i1032" type="#_x0000_t75" style="width:187pt;height:93.5pt" o:ole="">
                  <v:imagedata r:id="IMM10S520S0" o:title=""/>
                </v:shape>
                <o:OLEObject Type="Embed" ProgID="ChemDraw.Document.6.0" ShapeID="_x0000_i1032" DrawAspect="Content" ObjectID="_1478863966" r:id="OMM10S520S0"/>
              </w:object>
            </w:r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 w:rsidRPr="008D12E0">
              <w:rPr>
                <w:rFonts w:ascii="Cambria Math" w:hAnsi="Cambria Math"/>
              </w:rPr>
              <w:t xml:space="preserve"> Volume of the parallelepiped </w:t>
            </w:r>
            <m:oMath>
              <m:r>
                <w:rPr>
                  <w:rFonts w:ascii="Cambria Math" w:hAnsi="Cambria Math"/>
                </w:rPr>
                <m:t>=18×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20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=120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A150BD" w:rsidP="00A150B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∆=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+λ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+λ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+λ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+λ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rad>
              </m:oMath>
            </m:oMathPara>
          </w:p>
          <w:p w:rsidR="00A150BD" w:rsidRPr="008D12E0" w:rsidRDefault="00A150BD" w:rsidP="00A150B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A150BD" w:rsidRPr="008D12E0" w:rsidRDefault="00A150BD" w:rsidP="00A150B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≤16</m:t>
                </m:r>
              </m:oMath>
            </m:oMathPara>
          </w:p>
          <w:p w:rsidR="00A150BD" w:rsidRPr="008D12E0" w:rsidRDefault="00A150BD" w:rsidP="00A150B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⇒2≤|λ|≤4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obtuse. Therefore</w:t>
            </w:r>
            <w:r w:rsidR="003C2355" w:rsidRPr="008D12E0">
              <w:rPr>
                <w:rFonts w:ascii="Cambria Math" w:hAnsi="Cambria Math"/>
              </w:rPr>
              <w:t>,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-8x+x&lt;0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⇒7x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2x-1</m:t>
                    </m:r>
                  </m:e>
                </m:d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⇒0&lt;x&lt;1/2</m:t>
              </m:r>
            </m:oMath>
            <w:r w:rsidR="00911FAC" w:rsidRPr="008D12E0">
              <w:rPr>
                <w:rFonts w:ascii="Cambria Math" w:hAnsi="Cambria Math"/>
              </w:rPr>
              <w:t xml:space="preserve">  (i)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the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 w:rsidR="003C2355" w:rsidRPr="008D12E0">
              <w:rPr>
                <w:rFonts w:ascii="Cambria Math" w:hAnsi="Cambria Math"/>
              </w:rPr>
              <w:t>-</w:t>
            </w:r>
            <m:oMath>
              <m:r>
                <w:rPr>
                  <w:rFonts w:ascii="Cambria Math" w:hAnsi="Cambria Math"/>
                </w:rPr>
                <m:t>axis</m:t>
              </m:r>
            </m:oMath>
            <w:r w:rsidRPr="008D12E0">
              <w:rPr>
                <w:rFonts w:ascii="Cambria Math" w:hAnsi="Cambria Math"/>
              </w:rPr>
              <w:t xml:space="preserve"> is acute and less than </w:t>
            </w:r>
            <m:oMath>
              <m:r>
                <w:rPr>
                  <w:rFonts w:ascii="Cambria Math" w:hAnsi="Cambria Math"/>
                </w:rPr>
                <m:t>π/6</m:t>
              </m:r>
            </m:oMath>
            <w:r w:rsidRPr="008D12E0">
              <w:rPr>
                <w:rFonts w:ascii="Cambria Math" w:hAnsi="Cambria Math"/>
              </w:rPr>
              <w:t>. Therefore</w:t>
            </w:r>
            <w:r w:rsidR="003C2355" w:rsidRPr="008D12E0">
              <w:rPr>
                <w:rFonts w:ascii="Cambria Math" w:hAnsi="Cambria Math"/>
              </w:rPr>
              <w:t>,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&gt;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π/6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(∵θ&lt;π/6⇒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θ&gt;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π/6)</m:t>
                        </m:r>
                      </m:e>
                    </m:func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+53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&gt;3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+159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&gt;159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⇒x&gt;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159</m:t>
                  </m:r>
                </m:e>
              </m:rad>
            </m:oMath>
            <w:r w:rsidR="003C2355"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x&lt;-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159</m:t>
                  </m:r>
                </m:e>
              </m:rad>
            </m:oMath>
            <w:r w:rsidR="00911FAC" w:rsidRPr="008D12E0">
              <w:rPr>
                <w:rFonts w:ascii="Cambria Math" w:hAnsi="Cambria Math"/>
              </w:rPr>
              <w:t xml:space="preserve">  (ii)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Clearly, (i) and (ii) cannot hold together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B752D0" w:rsidP="00B752D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Here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=±1</m:t>
              </m:r>
            </m:oMath>
          </w:p>
          <w:p w:rsidR="00B752D0" w:rsidRPr="008D12E0" w:rsidRDefault="00E41FCF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B752D0" w:rsidRPr="008D12E0" w:rsidRDefault="00B752D0" w:rsidP="00F0063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15DDD" w:rsidRPr="00E84222" w:rsidRDefault="00F360E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Let the i</w:t>
            </w:r>
            <w:r w:rsidR="00B818A7" w:rsidRPr="00E84222">
              <w:rPr>
                <w:rFonts w:ascii="Cambria Math" w:hAnsi="Cambria Math"/>
                <w:lang w:val="en-US" w:eastAsia="en-US"/>
              </w:rPr>
              <w:t xml:space="preserve">ncentre be at the origin and be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p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, B(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="00B818A7"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C(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="00B818A7" w:rsidRPr="00E84222">
              <w:rPr>
                <w:rFonts w:ascii="Cambria Math" w:hAnsi="Cambria Math"/>
                <w:lang w:val="en-US" w:eastAsia="en-US"/>
              </w:rPr>
              <w:t>. Then</w:t>
            </w:r>
          </w:p>
          <w:p w:rsidR="00B818A7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p,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and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r</m:t>
                    </m:r>
                  </m:e>
                </m:acc>
              </m:oMath>
            </m:oMathPara>
          </w:p>
          <w:p w:rsidR="00F360E1" w:rsidRPr="00E84222" w:rsidRDefault="00F360E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Incentre </w:t>
            </w:r>
            <m:oMath>
              <m:r>
                <w:rPr>
                  <w:rFonts w:ascii="Cambria Math" w:hAnsi="Cambria Math"/>
                  <w:lang w:val="en-US" w:eastAsia="en-US"/>
                </w:rPr>
                <m:t>I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+b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q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+c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a+b+c</m:t>
                  </m:r>
                </m:den>
              </m:f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p=BC, q=AC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r=AB</m:t>
              </m:r>
            </m:oMath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Incentre is at the origin. Therefore</w:t>
            </w:r>
            <w:r w:rsidR="00F360E1" w:rsidRPr="00E84222">
              <w:rPr>
                <w:rFonts w:ascii="Cambria Math" w:hAnsi="Cambria Math"/>
                <w:lang w:val="en-US" w:eastAsia="en-US"/>
              </w:rPr>
              <w:t>,</w:t>
            </w:r>
          </w:p>
          <w:p w:rsidR="00B818A7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+b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+c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a+b+c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or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a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+b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+c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e>
                </m:acc>
              </m:oMath>
            </m:oMathPara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 xml:space="preserve">⇒a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+b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+c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25F2F" w:rsidRPr="008D12E0" w:rsidRDefault="00E41FCF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</m:oMath>
            <w:r w:rsidRPr="008D12E0">
              <w:rPr>
                <w:rFonts w:ascii="Cambria Math" w:hAnsi="Cambria Math"/>
              </w:rPr>
              <w:t xml:space="preserve">     (i)</w:t>
            </w:r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have,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rad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given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=8</m:t>
                </m:r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-2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=8</m:t>
                </m:r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=3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>, using these we get</w:t>
            </w:r>
          </w:p>
          <w:p w:rsidR="007E6412" w:rsidRPr="008D12E0" w:rsidRDefault="00E41FCF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+1=0</m:t>
                </m:r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ac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7E6412" w:rsidRPr="008D12E0" w:rsidRDefault="007E6412" w:rsidP="007E641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Substituting values of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in (i), we get</w:t>
            </w:r>
          </w:p>
          <w:p w:rsidR="007E6412" w:rsidRPr="008D12E0" w:rsidRDefault="00E41FCF" w:rsidP="007E641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×3×1=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84F47" w:rsidRPr="008D12E0" w:rsidRDefault="00E41FCF" w:rsidP="00584F47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584F47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584F47" w:rsidRPr="008D12E0">
              <w:rPr>
                <w:rFonts w:ascii="Cambria Math" w:hAnsi="Cambria Math"/>
              </w:rPr>
              <w:t xml:space="preserve"> are unit vectors</w:t>
            </w:r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r>
                <w:rPr>
                  <w:rFonts w:ascii="Cambria Math" w:hAnsi="Cambria Math"/>
                </w:rPr>
                <m:t>x=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6-2 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Also,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≥0</m:t>
              </m:r>
            </m:oMath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⇒3+2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≥-3</m:t>
                </m:r>
              </m:oMath>
            </m:oMathPara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-2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≤3</m:t>
                </m:r>
              </m:oMath>
            </m:oMathPara>
          </w:p>
          <w:p w:rsidR="00584F47" w:rsidRPr="008D12E0" w:rsidRDefault="00584F47" w:rsidP="00584F4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⇒6-2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≤9</m:t>
                </m:r>
              </m:oMath>
            </m:oMathPara>
          </w:p>
          <w:p w:rsidR="001A0A67" w:rsidRPr="008D12E0" w:rsidRDefault="001A0A67" w:rsidP="001A0A6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From (i) and (ii), </w:t>
            </w:r>
            <m:oMath>
              <m:r>
                <w:rPr>
                  <w:rFonts w:ascii="Cambria Math" w:hAnsi="Cambria Math"/>
                </w:rPr>
                <m:t>x≤9</m:t>
              </m:r>
            </m:oMath>
          </w:p>
          <w:p w:rsidR="001A0A67" w:rsidRPr="008D12E0" w:rsidRDefault="001A0A67" w:rsidP="001A0A6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8D12E0">
              <w:rPr>
                <w:rFonts w:ascii="Cambria Math" w:hAnsi="Cambria Math"/>
              </w:rPr>
              <w:t xml:space="preserve"> does not exceed 9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E53FE7" w:rsidRPr="008D12E0" w:rsidRDefault="00E53FE7" w:rsidP="00067FC5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5030" w:dyaOrig="3555">
                <v:shape id="_x0000_i1028" type="#_x0000_t75" style="width:165.5pt;height:115pt" o:ole="">
                  <v:imagedata r:id="IMM10S467S0" o:title=""/>
                </v:shape>
                <o:OLEObject Type="Embed" ProgID="ChemDraw.Document.6.0" ShapeID="_x0000_i1028" DrawAspect="Content" ObjectID="_1478863962" r:id="OMM10S467S0"/>
              </w:object>
            </w:r>
          </w:p>
          <w:p w:rsidR="00FC4A39" w:rsidRPr="008D12E0" w:rsidRDefault="00FC4A39" w:rsidP="00067FC5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Triangles on the same base and between the same parallel w</w:t>
            </w:r>
            <w:r w:rsidR="00067FC5" w:rsidRPr="008D12E0">
              <w:rPr>
                <w:rFonts w:ascii="Cambria Math" w:hAnsi="Cambria Math"/>
              </w:rPr>
              <w:t>i</w:t>
            </w:r>
            <w:r w:rsidRPr="008D12E0">
              <w:rPr>
                <w:rFonts w:ascii="Cambria Math" w:hAnsi="Cambria Math"/>
              </w:rPr>
              <w:t>ll have the same area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Three points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,B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, C(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collinear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</m:oMath>
          </w:p>
          <w:p w:rsidR="0002194B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=-20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-11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;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a-60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-55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b/>
                <w:lang w:val="en-US" w:eastAsia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en-US" w:eastAsia="en-US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||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a-60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-20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-55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-11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⇒a=-40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DB7DE5" w:rsidRDefault="00D051FF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+10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+11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DB7DE5" w:rsidRDefault="00D051FF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=-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5B22AA" w:rsidRDefault="005B22AA" w:rsidP="009F6C23">
            <w:pPr>
              <w:contextualSpacing/>
            </w:pPr>
            <w:r>
              <w:object w:dxaOrig="2781" w:dyaOrig="22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77.25pt" o:ole="">
                  <v:imagedata r:id="IMM10S93S0" o:title=""/>
                </v:shape>
                <o:OLEObject Type="Embed" ProgID="ChemDraw.Document.6.0" ShapeID="_x0000_i1025" DrawAspect="Content" ObjectID="_1434523507" r:id="OMM10S93S0"/>
              </w:object>
            </w:r>
          </w:p>
          <w:p w:rsidR="00DB7DE5" w:rsidRPr="00EE69B6" w:rsidRDefault="00D051FF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=-2+20+22=40</m:t>
                </m:r>
              </m:oMath>
            </m:oMathPara>
          </w:p>
          <w:p w:rsidR="00DB7DE5" w:rsidRDefault="00D051FF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AB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4+100+120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225</m:t>
                    </m:r>
                  </m:e>
                </m:rad>
                <m:r>
                  <w:rPr>
                    <w:rFonts w:ascii="Cambria Math" w:hAnsi="Cambria Math"/>
                  </w:rPr>
                  <m:t>=15</m:t>
                </m:r>
              </m:oMath>
            </m:oMathPara>
          </w:p>
          <w:p w:rsidR="00DB7DE5" w:rsidRDefault="00D051FF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AD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1+4+4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rad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  <w:p w:rsidR="00DB7DE5" w:rsidRDefault="00D051FF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 ∴ 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40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45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den>
                    </m:f>
                  </m:e>
                </m:func>
              </m:oMath>
            </m:oMathPara>
          </w:p>
          <w:p w:rsidR="00DB7DE5" w:rsidRPr="00EE69B6" w:rsidRDefault="00A065BD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∴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θ+α=90°</m:t>
                </m:r>
              </m:oMath>
            </m:oMathPara>
          </w:p>
          <w:p w:rsidR="00DB7DE5" w:rsidRPr="00EE69B6" w:rsidRDefault="00A065BD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</w:rPr>
                  <m:t>α</m:t>
                </m:r>
                <m:r>
                  <w:rPr>
                    <w:rFonts w:ascii="Cambria Math" w:eastAsiaTheme="minorEastAsia" w:hAnsi="Cambria Math"/>
                  </w:rPr>
                  <m:t>=90°-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θ</m:t>
                </m:r>
              </m:oMath>
            </m:oMathPara>
          </w:p>
          <w:p w:rsidR="00DB7DE5" w:rsidRPr="00EE69B6" w:rsidRDefault="00A065BD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α=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θ=</m:t>
                        </m:r>
                        <m:rad>
                          <m:radPr>
                            <m:degHide m:val="on"/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1-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64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81</m:t>
                                </m:r>
                              </m:den>
                            </m:f>
                          </m:e>
                        </m:rad>
                      </m:e>
                    </m:func>
                  </m:e>
                </m:func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ad>
                      <m:radPr>
                        <m:degHide m:val="on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17</m:t>
                        </m:r>
                      </m:e>
                    </m:ra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</m:oMath>
            <w:r w:rsidR="00C85A9A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</m:oMath>
          </w:p>
          <w:p w:rsidR="00FC4A39" w:rsidRPr="008D12E0" w:rsidRDefault="00C85A9A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i.e</m:t>
                </m:r>
                <m:r>
                  <w:rPr>
                    <w:rFonts w:ascii="Cambria Math" w:hAnsi="Cambria Math"/>
                  </w:rPr>
                  <m:t xml:space="preserve">.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1B205F" w:rsidP="001B205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1B205F" w:rsidRPr="008D12E0" w:rsidRDefault="001B205F" w:rsidP="001B205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r>
                  <w:rPr>
                    <w:rFonts w:ascii="Cambria Math" w:hAnsi="Cambria Math"/>
                  </w:rPr>
                  <m:t>((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1B205F" w:rsidRPr="008D12E0" w:rsidRDefault="001B205F" w:rsidP="001B205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</m:oMath>
            </m:oMathPara>
          </w:p>
          <w:p w:rsidR="001B205F" w:rsidRPr="008D12E0" w:rsidRDefault="001B205F" w:rsidP="001B205F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.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cannot be coplanar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|</w:t>
            </w:r>
          </w:p>
          <w:p w:rsidR="00FC4A39" w:rsidRPr="008D12E0" w:rsidRDefault="00FC4A39" w:rsidP="00CF160C">
            <w:pPr>
              <w:rPr>
                <w:rFonts w:ascii="Cambria Math" w:hAnsi="Cambria Math"/>
                <w:b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|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θ|=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| |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θ|</m:t>
                      </m:r>
                    </m:e>
                  </m:func>
                </m:e>
              </m:func>
            </m:oMath>
            <w:r w:rsidRPr="008D12E0">
              <w:rPr>
                <w:rFonts w:ascii="Cambria Math" w:hAnsi="Cambria Math"/>
              </w:rPr>
              <w:t xml:space="preserve">(where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 xml:space="preserve"> is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9C2D88" w:rsidRPr="008D12E0">
              <w:rPr>
                <w:rFonts w:ascii="Cambria Math" w:hAnsi="Cambria Math"/>
              </w:rPr>
              <w:t>)</w:t>
            </w:r>
          </w:p>
          <w:p w:rsidR="00FC4A39" w:rsidRPr="008D12E0" w:rsidRDefault="008C3DF3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|cos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θ|=|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θ|</m:t>
                        </m:r>
                      </m:e>
                    </m:func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or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as</m:t>
                </m:r>
                <m:r>
                  <w:rPr>
                    <w:rFonts w:ascii="Cambria Math" w:hAnsi="Cambria Math"/>
                  </w:rPr>
                  <m:t xml:space="preserve"> 0≤θ≤π)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But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&lt;0,</m:t>
              </m:r>
            </m:oMath>
            <w:r w:rsidRPr="008D12E0">
              <w:rPr>
                <w:rFonts w:ascii="Cambria Math" w:hAnsi="Cambria Math"/>
              </w:rPr>
              <w:t xml:space="preserve">therefore </w:t>
            </w:r>
            <m:oMath>
              <m:r>
                <w:rPr>
                  <w:rFonts w:ascii="Cambria Math" w:hAnsi="Cambria Math"/>
                </w:rPr>
                <m:t>θ=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011F95" w:rsidRPr="008D12E0" w:rsidRDefault="00011F95" w:rsidP="00011F9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⇒λ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=λ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=λ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⇒1+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011F95" w:rsidRPr="008D12E0" w:rsidRDefault="00011F95" w:rsidP="00011F9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=0⇒1-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=0⇒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11F95" w:rsidRPr="008D12E0" w:rsidRDefault="00011F95" w:rsidP="00B81ABC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=0⇒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</w:t>
            </w:r>
            <m:oMath>
              <m:r>
                <w:rPr>
                  <w:rFonts w:ascii="Cambria Math" w:hAnsi="Cambria Math"/>
                </w:rPr>
                <m:t>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)⇒</m:t>
              </m:r>
            </m:oMath>
            <w:r w:rsidR="00B81ABC" w:rsidRPr="008D12E0">
              <w:rPr>
                <w:rFonts w:ascii="Cambria Math" w:hAnsi="Cambria Math"/>
              </w:rPr>
              <w:t>T</w:t>
            </w:r>
            <w:r w:rsidRPr="008D12E0">
              <w:rPr>
                <w:rFonts w:ascii="Cambria Math" w:hAnsi="Cambria Math"/>
              </w:rPr>
              <w:t>he triangle is right angled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02C30" w:rsidRPr="008D12E0" w:rsidRDefault="0058549B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are</m:t>
              </m:r>
              <m:r>
                <w:rPr>
                  <w:rFonts w:ascii="Cambria Math" w:hAnsi="Cambria Math"/>
                </w:rPr>
                <m:t xml:space="preserve"> ⊥,</m:t>
              </m:r>
            </m:oMath>
            <w:r w:rsidRPr="008D12E0">
              <w:rPr>
                <w:rFonts w:ascii="Cambria Math" w:hAnsi="Cambria Math"/>
              </w:rPr>
              <w:t xml:space="preserve">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527BE8" w:rsidRPr="008D12E0" w:rsidRDefault="00527BE8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2x=0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58549B" w:rsidRPr="008D12E0" w:rsidRDefault="00E41FCF" w:rsidP="00585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=0=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func>
                  </m:e>
                </m:func>
              </m:oMath>
            </m:oMathPara>
          </w:p>
          <w:p w:rsidR="0058549B" w:rsidRPr="008D12E0" w:rsidRDefault="0058549B" w:rsidP="00585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3x=nπ⇒x=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58549B" w:rsidRPr="008D12E0" w:rsidRDefault="0058549B" w:rsidP="00527BE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Therefore, the two vectors are </w:t>
            </w:r>
            <m:oMath>
              <m:r>
                <w:rPr>
                  <w:rFonts w:ascii="Cambria Math" w:hAnsi="Cambria Math"/>
                </w:rPr>
                <m:t>⊥</m:t>
              </m:r>
            </m:oMath>
            <w:r w:rsidRPr="008D12E0">
              <w:rPr>
                <w:rFonts w:ascii="Cambria Math" w:hAnsi="Cambria Math"/>
              </w:rPr>
              <w:t xml:space="preserve"> for infinite values of </w:t>
            </w:r>
            <w:r w:rsidR="00527BE8" w:rsidRPr="008D12E0">
              <w:rPr>
                <w:rFonts w:ascii="Cambria Math" w:hAnsi="Cambria Math"/>
              </w:rPr>
              <w:t>‘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527BE8" w:rsidRPr="008D12E0">
              <w:rPr>
                <w:rFonts w:ascii="Cambria Math" w:hAnsi="Cambria Math"/>
              </w:rPr>
              <w:t>’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=λ(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FC4A39" w:rsidRPr="008D12E0" w:rsidRDefault="00FC4A39" w:rsidP="0015335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2λ+1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,λ∈R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802C30" w:rsidRPr="008D12E0" w:rsidRDefault="002030FA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Volume of the parallelepiped formed by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917B76" w:rsidRPr="008D12E0">
              <w:rPr>
                <w:rFonts w:ascii="Cambria Math" w:hAnsi="Cambria Math"/>
              </w:rPr>
              <w:t xml:space="preserve">’ </w:t>
            </w:r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F52508" w:rsidRPr="008D12E0">
              <w:rPr>
                <w:rFonts w:ascii="Cambria Math" w:hAnsi="Cambria Math"/>
              </w:rPr>
              <w:t xml:space="preserve">’ </w:t>
            </w:r>
            <w:r w:rsidRPr="008D12E0">
              <w:rPr>
                <w:rFonts w:ascii="Cambria Math" w:hAnsi="Cambria Math"/>
              </w:rPr>
              <w:t xml:space="preserve"> is 4</w:t>
            </w:r>
          </w:p>
          <w:p w:rsidR="002030FA" w:rsidRPr="008D12E0" w:rsidRDefault="002030FA" w:rsidP="000460E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Therefore, the volume of the parallelepiped formed by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0460E7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0460E7"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  <w:p w:rsidR="000460E7" w:rsidRPr="008D12E0" w:rsidRDefault="00E41FCF" w:rsidP="000460E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'=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'</m:t>
                </m:r>
              </m:oMath>
            </m:oMathPara>
          </w:p>
          <w:p w:rsidR="000460E7" w:rsidRPr="008D12E0" w:rsidRDefault="00E41FCF" w:rsidP="000460E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  <w:p w:rsidR="000460E7" w:rsidRPr="008D12E0" w:rsidRDefault="000460E7" w:rsidP="000460E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Length of altitude </w:t>
            </w: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×2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15DDD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-4i+3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14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-5</m:t>
                    </m:r>
                    <m:acc>
                      <m:accPr>
                        <m:chr m:val="̀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15</m:t>
                    </m:r>
                  </m:den>
                </m:f>
              </m:oMath>
            </m:oMathPara>
          </w:p>
          <w:p w:rsidR="007B1894" w:rsidRPr="00E84222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V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bisecting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is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V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</w:p>
          <w:p w:rsidR="007B1894" w:rsidRPr="00E84222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-12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+9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+14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-5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15</m:t>
                    </m:r>
                  </m:den>
                </m:f>
              </m:oMath>
            </m:oMathPara>
          </w:p>
          <w:p w:rsidR="007B1894" w:rsidRPr="00E84222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+4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15</m:t>
                    </m:r>
                  </m:den>
                </m:f>
              </m:oMath>
            </m:oMathPara>
          </w:p>
          <w:p w:rsidR="007B1894" w:rsidRPr="00E84222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Required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e>
              </m:ra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V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⇒x-y+2=0</m:t>
                </m:r>
              </m:oMath>
            </m:oMathPara>
          </w:p>
          <w:p w:rsidR="00B752D0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=4⇒x+2y=4</m:t>
                </m:r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Solving we get </w:t>
            </w:r>
            <m:oMath>
              <m:r>
                <w:rPr>
                  <w:rFonts w:ascii="Cambria Math" w:hAnsi="Cambria Math"/>
                </w:rPr>
                <m:t>x=0;y=2</m:t>
              </m:r>
            </m:oMath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B752D0" w:rsidRPr="008D12E0" w:rsidRDefault="00B752D0" w:rsidP="00B752D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=8=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+3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=16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+9|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​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+6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+6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=16,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∈[</m:t>
                            </m:r>
                            <m:f>
                              <m:fPr>
                                <m:type m:val="lin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,2π/3]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+6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=5-6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func>
              </m:oMath>
            </m:oMathPara>
          </w:p>
          <w:p w:rsidR="00FC4A39" w:rsidRPr="008D12E0" w:rsidRDefault="00FC4A39" w:rsidP="009D0C1F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+3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func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θ+18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8D12E0">
              <w:rPr>
                <w:rFonts w:ascii="Cambria Math" w:hAnsi="Cambria Math"/>
              </w:rPr>
              <w:t xml:space="preserve"> maximum vlue of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18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=6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13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E53FE7" w:rsidRPr="008D12E0" w:rsidRDefault="00EE7738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3995" w:dyaOrig="3383">
                <v:shape id="_x0000_i1027" type="#_x0000_t75" style="width:137pt;height:115pt" o:ole="">
                  <v:imagedata r:id="IMM10S504S0" o:title=""/>
                </v:shape>
                <o:OLEObject Type="Embed" ProgID="ChemDraw.Document.6.0" ShapeID="_x0000_i1027" DrawAspect="Content" ObjectID="_1478863961" r:id="OMM10S504S0"/>
              </w:object>
            </w:r>
          </w:p>
          <w:p w:rsidR="00FC4A39" w:rsidRPr="008D12E0" w:rsidRDefault="006C489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w:r w:rsidR="00FC4A39" w:rsidRPr="008D12E0">
              <w:rPr>
                <w:rFonts w:ascii="Cambria Math" w:hAnsi="Cambria Math"/>
              </w:rPr>
              <w:t xml:space="preserve">P.V. of </w:t>
            </w:r>
            <m:oMath>
              <m:r>
                <w:rPr>
                  <w:rFonts w:ascii="Cambria Math" w:hAnsi="Cambria Math"/>
                </w:rPr>
                <m:t>A,B</m:t>
              </m:r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8D12E0">
              <w:rPr>
                <w:rFonts w:ascii="Cambria Math" w:hAnsi="Cambria Math"/>
              </w:rPr>
              <w:t>be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0</m:t>
                  </m:r>
                </m:e>
              </m:acc>
              <m:r>
                <w:rPr>
                  <w:rFonts w:ascii="Cambria Math" w:hAnsi="Cambria Math" w:cs="Calibri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c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>, respectively</w:t>
            </w:r>
            <w:r w:rsidRPr="008D12E0">
              <w:rPr>
                <w:rFonts w:ascii="Cambria Math" w:hAnsi="Cambria Math"/>
              </w:rPr>
              <w:t>.T</w:t>
            </w:r>
            <w:r w:rsidR="00FC4A39" w:rsidRPr="008D12E0">
              <w:rPr>
                <w:rFonts w:ascii="Cambria Math" w:hAnsi="Cambria Math"/>
              </w:rPr>
              <w:t>herefore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G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G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AG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c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c</m:t>
                                </m:r>
                              </m:e>
                            </m:acc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d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G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AG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c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b</m:t>
                                </m:r>
                              </m:e>
                            </m:acc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ABC</m:t>
                    </m:r>
                  </m:sub>
                </m:sSub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85DC0" w:rsidRDefault="00F85DC0" w:rsidP="009F6C23">
            <w:pPr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Volume of </w:t>
            </w:r>
            <w:proofErr w:type="spellStart"/>
            <w:r>
              <w:rPr>
                <w:rFonts w:ascii="Cambria Math" w:hAnsi="Cambria Math"/>
              </w:rPr>
              <w:t>parallelopiped</w:t>
            </w:r>
            <w:proofErr w:type="spellEnd"/>
            <w:r>
              <w:rPr>
                <w:rFonts w:ascii="Cambria Math" w:hAnsi="Cambria Math"/>
              </w:rPr>
              <w:t>,</w:t>
            </w:r>
          </w:p>
          <w:p w:rsidR="00F85DC0" w:rsidRPr="001D6D06" w:rsidRDefault="00F85DC0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-a</m:t>
                </m:r>
              </m:oMath>
            </m:oMathPara>
          </w:p>
          <w:p w:rsidR="00F85DC0" w:rsidRPr="001D6D06" w:rsidRDefault="00F85DC0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Now,  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-1</m:t>
                </m:r>
              </m:oMath>
            </m:oMathPara>
          </w:p>
          <w:p w:rsidR="00F85DC0" w:rsidRPr="001D6D06" w:rsidRDefault="00F85DC0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=6a</m:t>
                </m:r>
              </m:oMath>
            </m:oMathPara>
          </w:p>
          <w:p w:rsidR="00F85DC0" w:rsidRPr="001D6D06" w:rsidRDefault="00F85DC0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Put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/>
                </w:rPr>
                <m:t>=0</m:t>
              </m:r>
            </m:oMath>
          </w:p>
          <w:p w:rsidR="00F85DC0" w:rsidRPr="001D6D06" w:rsidRDefault="00F85DC0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⟹a≠±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F85DC0" w:rsidRDefault="00F85DC0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Which shows </w:t>
            </w:r>
            <m:oMath>
              <m:r>
                <w:rPr>
                  <w:rFonts w:ascii="Cambria Math" w:eastAsiaTheme="minorEastAsia" w:hAnsi="Cambria Math"/>
                </w:rPr>
                <m:t>f(a)</m:t>
              </m:r>
            </m:oMath>
            <w:r>
              <w:rPr>
                <w:rFonts w:ascii="Cambria Math" w:eastAsiaTheme="minorEastAsia" w:hAnsi="Cambria Math"/>
              </w:rPr>
              <w:t xml:space="preserve"> is maximum at </w:t>
            </w:r>
          </w:p>
          <w:p w:rsidR="00F85DC0" w:rsidRPr="00513FCE" w:rsidRDefault="00F85DC0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a=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and maximum at </m:t>
                </m:r>
              </m:oMath>
            </m:oMathPara>
          </w:p>
          <w:p w:rsidR="00F85DC0" w:rsidRPr="001D6D06" w:rsidRDefault="00F85DC0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a=-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426DF6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3+2(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)≥0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3+6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θ≥0</m:t>
                    </m:r>
                  </m:e>
                </m:func>
              </m:oMath>
            </m:oMathPara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θ≥-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67B76" w:rsidRPr="00E84222" w:rsidRDefault="00624D2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Four or more than four non-zero vectors are always linearly dependent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E41FCF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=0+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-1=-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p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p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p</m:t>
                    </m:r>
                  </m:e>
                </m:acc>
                <m:r>
                  <w:rPr>
                    <w:rFonts w:ascii="Cambria Math" w:hAnsi="Cambria Math" w:cs="Calibri"/>
                  </w:rPr>
                  <m:t>=0</m:t>
                </m:r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p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alibri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⇒P </m:t>
              </m:r>
            </m:oMath>
            <w:r w:rsidRPr="008D12E0">
              <w:rPr>
                <w:rFonts w:ascii="Cambria Math" w:hAnsi="Cambria Math"/>
              </w:rPr>
              <w:t>is centroid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B84A3D" w:rsidRPr="008D12E0" w:rsidRDefault="00B84A3D" w:rsidP="00B84A3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Then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B84A3D" w:rsidRPr="008D12E0" w:rsidRDefault="00B84A3D" w:rsidP="00B84A3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B4016" w:rsidRPr="008D12E0" w:rsidRDefault="003B4016" w:rsidP="003B4016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 (∵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non-zero)</w:t>
            </w:r>
          </w:p>
          <w:p w:rsidR="003B4016" w:rsidRPr="008D12E0" w:rsidRDefault="003B4016" w:rsidP="003B4016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a,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02C30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=5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-6(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58549B" w:rsidRPr="008D12E0" w:rsidRDefault="0058549B" w:rsidP="00585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1+α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+β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1+α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+γ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1+α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1+β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=-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58549B" w:rsidRPr="008D12E0" w:rsidRDefault="0058549B" w:rsidP="0058549B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⇒1+α=-1,β=-4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γ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-3</m:t>
                  </m:r>
                </m:e>
              </m:d>
              <m:r>
                <w:rPr>
                  <w:rFonts w:ascii="Cambria Math" w:hAnsi="Cambria Math"/>
                </w:rPr>
                <m:t>=-2</m:t>
              </m:r>
            </m:oMath>
          </w:p>
          <w:p w:rsidR="0058549B" w:rsidRPr="008D12E0" w:rsidRDefault="0058549B" w:rsidP="00585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⇒γ=-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E41FCF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||(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  <m:r>
                <w:rPr>
                  <w:rFonts w:ascii="Cambria Math" w:hAnsi="Cambria Math"/>
                </w:rPr>
                <m:t>)⇒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</m:oMath>
          </w:p>
          <w:p w:rsidR="00FC4A39" w:rsidRPr="008D12E0" w:rsidRDefault="00FC4A39" w:rsidP="00CF160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FC4A39" w:rsidP="00CD098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</m:oMath>
            <w:r w:rsidR="00E617B2" w:rsidRPr="008D12E0">
              <w:rPr>
                <w:rFonts w:ascii="Cambria Math" w:hAnsi="Cambria Math"/>
              </w:rPr>
              <w:t xml:space="preserve"> T</w:t>
            </w:r>
            <w:r w:rsidR="00CD0986" w:rsidRPr="008D12E0">
              <w:rPr>
                <w:rFonts w:ascii="Cambria Math" w:hAnsi="Cambria Math"/>
              </w:rPr>
              <w:t xml:space="preserve">his </w:t>
            </w:r>
            <w:r w:rsidRPr="008D12E0">
              <w:rPr>
                <w:rFonts w:ascii="Cambria Math" w:hAnsi="Cambria Math"/>
              </w:rPr>
              <w:t xml:space="preserve">equality must hold for any arbitrary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6C4899" w:rsidP="00CF160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 vector coplanar with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a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b</m:t>
                  </m:r>
                </m:e>
              </m:acc>
            </m:oMath>
            <w:r w:rsidR="00FC4A39" w:rsidRPr="008D12E0">
              <w:rPr>
                <w:rFonts w:ascii="Cambria Math" w:hAnsi="Cambria Math"/>
              </w:rPr>
              <w:t xml:space="preserve"> and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  <m:oMath>
              <m:r>
                <w:rPr>
                  <w:rFonts w:ascii="Cambria Math" w:hAnsi="Cambria Math" w:cs="Calibri"/>
                </w:rPr>
                <m:t xml:space="preserve"> λ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α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 w:cs="Calibri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c</m:t>
                      </m:r>
                    </m:e>
                  </m:acc>
                </m:e>
              </m:d>
            </m:oMath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But </w:t>
            </w:r>
            <m:oMath>
              <m:r>
                <w:rPr>
                  <w:rFonts w:ascii="Cambria Math" w:hAnsi="Cambria Math"/>
                </w:rPr>
                <m:t>λ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=λ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c</m:t>
                          </m:r>
                        </m:e>
                      </m:acc>
                    </m:e>
                  </m:d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</w:rPr>
                            <m:t>c</m:t>
                          </m:r>
                        </m:e>
                      </m:acc>
                    </m:e>
                  </m:d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</w:rPr>
                        <m:t>a</m:t>
                      </m:r>
                    </m:e>
                  </m:acc>
                </m:e>
              </m:d>
            </m:oMath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=λ[4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-4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=4λ[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r>
                <w:rPr>
                  <w:rFonts w:ascii="Cambria Math" w:hAnsi="Cambria Math"/>
                </w:rPr>
                <m:t>4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d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Pr="008D12E0">
              <w:rPr>
                <w:rFonts w:ascii="Cambria Math" w:hAnsi="Cambria Math"/>
              </w:rPr>
              <w:t>(Given)</w:t>
            </w:r>
            <m:oMath>
              <m:r>
                <w:rPr>
                  <w:rFonts w:ascii="Cambria Math" w:hAnsi="Cambria Math"/>
                </w:rPr>
                <m:t>⇒λ=±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 the required vector is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6C4899"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+α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+β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linearly dependent</w:t>
            </w:r>
          </w:p>
          <w:p w:rsidR="0002194B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4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α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β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⇒1-β=0</m:t>
                </m:r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⇒β=1</m:t>
                </m:r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Also given that </w:t>
            </w:r>
            <m:oMath>
              <m:r>
                <w:rPr>
                  <w:rFonts w:ascii="Cambria Math" w:hAnsi="Cambria Math"/>
                  <w:lang w:val="en-US" w:eastAsia="en-US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⇒1+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=3</m:t>
              </m:r>
            </m:oMath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Substituting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β,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we get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=1</m:t>
              </m:r>
            </m:oMath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⇒α=±1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E53FE7" w:rsidRPr="008D12E0" w:rsidRDefault="00E53FE7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3828" w:dyaOrig="2536">
                <v:shape id="_x0000_i1026" type="#_x0000_t75" style="width:122.5pt;height:79pt" o:ole="">
                  <v:imagedata r:id="IMM10S530S0" o:title=""/>
                </v:shape>
                <o:OLEObject Type="Embed" ProgID="ChemDraw.Document.6.0" ShapeID="_x0000_i1026" DrawAspect="Content" ObjectID="_1478863960" r:id="OMM10S530S0"/>
              </w:objec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OD</m:t>
                  </m:r>
                </m:e>
              </m:acc>
              <m:r>
                <w:rPr>
                  <w:rFonts w:ascii="Cambria Math" w:hAnsi="Cambria Math"/>
                </w:rPr>
                <m:t>=t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-t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-t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=0 (∵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DB</m:t>
                    </m:r>
                  </m:e>
                </m:acc>
                <m:r>
                  <w:rPr>
                    <w:rFonts w:ascii="Cambria Math" w:hAnsi="Cambria Math"/>
                  </w:rPr>
                  <m:t>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02C30" w:rsidRPr="008D12E0" w:rsidRDefault="00693AC3" w:rsidP="00693AC3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693AC3" w:rsidRPr="008D12E0" w:rsidRDefault="00693AC3" w:rsidP="00693AC3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Given :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=1,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693AC3" w:rsidRPr="008D12E0" w:rsidRDefault="00693AC3" w:rsidP="00693AC3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=x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=x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(∵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=0,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=0)</m:t>
                </m:r>
              </m:oMath>
            </m:oMathPara>
          </w:p>
          <w:p w:rsidR="00693AC3" w:rsidRPr="008D12E0" w:rsidRDefault="00693AC3" w:rsidP="00693AC3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⇒x=0</m:t>
                </m:r>
              </m:oMath>
            </m:oMathPara>
          </w:p>
          <w:p w:rsidR="00693AC3" w:rsidRPr="008D12E0" w:rsidRDefault="00693AC3" w:rsidP="00693AC3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Again,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=y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⇒1=y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693AC3" w:rsidRPr="008D12E0" w:rsidRDefault="00693AC3" w:rsidP="00693AC3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∴y=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693AC3" w:rsidRPr="008D12E0" w:rsidRDefault="00693AC3" w:rsidP="00693AC3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Again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=z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693AC3" w:rsidRPr="008D12E0" w:rsidRDefault="00693AC3" w:rsidP="00693AC3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⇒1=z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⇒z=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693AC3" w:rsidRPr="008D12E0" w:rsidRDefault="00693AC3" w:rsidP="00693AC3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4399" w:dyaOrig="3029">
                <v:shape id="_x0000_i1035" type="#_x0000_t75" style="width:119.25pt;height:81.75pt" o:ole="">
                  <v:imagedata r:id="IMM10S377S0" o:title=""/>
                </v:shape>
                <o:OLEObject Type="Embed" ProgID="ChemDraw.Document.6.0" ShapeID="_x0000_i1035" DrawAspect="Content" ObjectID="_1478862242" r:id="OMM10S377S0"/>
              </w:object>
            </w:r>
          </w:p>
          <w:p w:rsidR="00B818A7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from the diagram, it is obvious that locus is a cone concentric with the positive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-axis having vertex at the origin and the slant height equal to the magnitude of the vector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B780A" w:rsidRDefault="00BB780A" w:rsidP="009F6C23">
            <w:pPr>
              <w:contextualSpacing/>
              <w:rPr>
                <w:rFonts w:ascii="Cambria Math" w:eastAsiaTheme="minorEastAsia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PQ</m:t>
                  </m:r>
                </m:e>
              </m:acc>
              <m:r>
                <w:rPr>
                  <w:rFonts w:ascii="Cambria Math" w:hAnsi="Cambria Math"/>
                </w:rPr>
                <m:t>=6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</m:oMath>
            <w:r>
              <w:rPr>
                <w:rFonts w:ascii="Cambria Math" w:eastAsiaTheme="minorEastAsia" w:hAnsi="Cambria Math"/>
              </w:rPr>
              <w:t>l</w:t>
            </w:r>
          </w:p>
          <w:p w:rsidR="00BB780A" w:rsidRDefault="00BB780A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QR</m:t>
                    </m:r>
                  </m:e>
                </m:acc>
                <m:r>
                  <w:rPr>
                    <w:rFonts w:ascii="Cambria Math" w:hAnsi="Cambria Math"/>
                  </w:rPr>
                  <m:t>=-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</m:oMath>
            </m:oMathPara>
          </w:p>
          <w:p w:rsidR="00BB780A" w:rsidRDefault="00BB780A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RS</m:t>
                    </m:r>
                  </m:e>
                </m:acc>
                <m:r>
                  <w:rPr>
                    <w:rFonts w:ascii="Cambria Math" w:hAnsi="Cambria Math"/>
                  </w:rPr>
                  <m:t>=-6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</m:oMath>
            </m:oMathPara>
          </w:p>
          <w:p w:rsidR="00BB780A" w:rsidRDefault="00BB780A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SP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</m:oMath>
            </m:oMathPara>
          </w:p>
          <w:p w:rsidR="00BB780A" w:rsidRPr="006B5C0F" w:rsidRDefault="00BB780A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PQ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37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RS</m:t>
                        </m:r>
                      </m:e>
                    </m:acc>
                  </m:e>
                </m:d>
              </m:oMath>
            </m:oMathPara>
          </w:p>
          <w:p w:rsidR="00BB780A" w:rsidRPr="006B5C0F" w:rsidRDefault="00BB780A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QR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SP</m:t>
                        </m:r>
                      </m:e>
                    </m:acc>
                  </m:e>
                </m:d>
              </m:oMath>
            </m:oMathPara>
          </w:p>
          <w:p w:rsidR="00BB780A" w:rsidRPr="006B5C0F" w:rsidRDefault="00BB780A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PQ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QR</m:t>
                    </m:r>
                  </m:e>
                </m:acc>
                <m:r>
                  <w:rPr>
                    <w:rFonts w:ascii="Cambria Math" w:hAnsi="Cambria Math"/>
                  </w:rPr>
                  <m:t>=-6+3=-3≠0</m:t>
                </m:r>
              </m:oMath>
            </m:oMathPara>
          </w:p>
          <w:p w:rsidR="00BB780A" w:rsidRDefault="00BB780A" w:rsidP="009F6C23">
            <w:pPr>
              <w:contextualSpacing/>
              <w:rPr>
                <w:rFonts w:ascii="Cambria Math" w:eastAsiaTheme="minorEastAsia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PQ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</m:oMath>
            <w:r>
              <w:rPr>
                <w:rFonts w:ascii="Cambria Math" w:eastAsiaTheme="minorEastAsia" w:hAnsi="Cambria Math"/>
              </w:rPr>
              <w:t xml:space="preserve"> </w:t>
            </w:r>
            <w:proofErr w:type="gramStart"/>
            <w:r>
              <w:rPr>
                <w:rFonts w:ascii="Cambria Math" w:eastAsiaTheme="minorEastAsia" w:hAnsi="Cambria Math"/>
              </w:rPr>
              <w:t>is</w:t>
            </w:r>
            <w:proofErr w:type="gramEnd"/>
            <w:r>
              <w:rPr>
                <w:rFonts w:ascii="Cambria Math" w:eastAsiaTheme="minorEastAsia" w:hAnsi="Cambria Math"/>
              </w:rPr>
              <w:t xml:space="preserve"> not parallel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RS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and their magnitude are equal.</w:t>
            </w:r>
          </w:p>
          <w:p w:rsidR="00BB780A" w:rsidRPr="006B5C0F" w:rsidRDefault="00BB780A" w:rsidP="009F6C23">
            <w:pPr>
              <w:contextualSpacing/>
              <w:rPr>
                <w:rFonts w:ascii="Cambria Math" w:eastAsiaTheme="minorEastAsia" w:hAnsi="Cambria Math"/>
              </w:rPr>
            </w:pPr>
            <m:oMath>
              <m:r>
                <w:rPr>
                  <w:rFonts w:ascii="Cambria Math" w:eastAsiaTheme="minorEastAsia" w:hAnsi="Cambria Math"/>
                </w:rPr>
                <m:t>⟹</m:t>
              </m:r>
            </m:oMath>
            <w:r>
              <w:rPr>
                <w:rFonts w:ascii="Cambria Math" w:eastAsiaTheme="minorEastAsia" w:hAnsi="Cambria Math"/>
              </w:rPr>
              <w:t xml:space="preserve"> Quadrilateral </w:t>
            </w:r>
            <m:oMath>
              <m:r>
                <w:rPr>
                  <w:rFonts w:ascii="Cambria Math" w:eastAsiaTheme="minorEastAsia" w:hAnsi="Cambria Math"/>
                </w:rPr>
                <m:t>PQRS</m:t>
              </m:r>
            </m:oMath>
            <w:r>
              <w:rPr>
                <w:rFonts w:ascii="Cambria Math" w:eastAsiaTheme="minorEastAsia" w:hAnsi="Cambria Math"/>
              </w:rPr>
              <w:t xml:space="preserve"> must be a parallelogram, which is neither a rhombus nor a rectangle.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A7CB5" w:rsidRPr="007C61A5" w:rsidRDefault="00CA7CB5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|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 </m:t>
                </m:r>
              </m:oMath>
            </m:oMathPara>
          </w:p>
          <w:p w:rsidR="00CA7CB5" w:rsidRPr="007C61A5" w:rsidRDefault="00CA7CB5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CA7CB5" w:rsidRPr="007C61A5" w:rsidRDefault="00CA7CB5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>=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CA7CB5" w:rsidRPr="002A3701" w:rsidRDefault="00CA7CB5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Similarly,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oMath>
          </w:p>
          <w:p w:rsidR="00CA7CB5" w:rsidRPr="002A3701" w:rsidRDefault="00CA7CB5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Hence, </w:t>
            </w:r>
            <m:oMath>
              <m:r>
                <w:rPr>
                  <w:rFonts w:ascii="Cambria Math" w:eastAsiaTheme="minorEastAsia" w:hAnsi="Cambria Math"/>
                </w:rPr>
                <m:t>{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}</m:t>
              </m:r>
            </m:oMath>
            <w:r>
              <w:rPr>
                <w:rFonts w:ascii="Cambria Math" w:eastAsiaTheme="minorEastAsia" w:hAnsi="Cambria Math"/>
              </w:rPr>
              <w:t xml:space="preserve"> are mutually orthogonal </w:t>
            </w:r>
            <w:proofErr w:type="gramStart"/>
            <w:r>
              <w:rPr>
                <w:rFonts w:ascii="Cambria Math" w:eastAsiaTheme="minorEastAsia" w:hAnsi="Cambria Math"/>
              </w:rPr>
              <w:t>vectors.</w:t>
            </w:r>
            <w:proofErr w:type="gramEnd"/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985B1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linearly independent</w:t>
            </w:r>
            <w:r w:rsidR="00DD43E2" w:rsidRPr="00E84222">
              <w:rPr>
                <w:rFonts w:ascii="Cambria Math" w:hAnsi="Cambria Math"/>
                <w:lang w:val="en-US" w:eastAsia="en-US"/>
              </w:rPr>
              <w:t>,</w:t>
            </w:r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20a-15b=15b-12c=12c-20a=0</m:t>
                </m:r>
              </m:oMath>
            </m:oMathPara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5</m:t>
                    </m:r>
                  </m:den>
                </m:f>
              </m:oMath>
            </m:oMathPara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</m:oMath>
            </m:oMathPara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Hence</w:t>
            </w:r>
            <w:r w:rsidR="00DD43E2" w:rsidRPr="00E84222">
              <w:rPr>
                <w:rFonts w:ascii="Cambria Math" w:hAnsi="Cambria Math"/>
                <w:lang w:val="en-US" w:eastAsia="en-US"/>
              </w:rPr>
              <w:t>,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 w:eastAsia="en-US"/>
                </w:rPr>
                <m:t>∆ABC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right angled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262665" w:rsidP="00DD59C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Taking dot product of </w:t>
            </w:r>
            <m:oMath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+b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+c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 xml:space="preserve">=0 </m:t>
              </m:r>
            </m:oMath>
            <w:r w:rsidRPr="008D12E0">
              <w:rPr>
                <w:rFonts w:ascii="Cambria Math" w:hAnsi="Cambria Math"/>
              </w:rPr>
              <w:t>w</w:t>
            </w:r>
            <w:r w:rsidR="00DD59C8" w:rsidRPr="008D12E0">
              <w:rPr>
                <w:rFonts w:ascii="Cambria Math" w:hAnsi="Cambria Math"/>
              </w:rPr>
              <w:t xml:space="preserve">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</m:oMath>
            <w:r w:rsidR="00DD59C8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</m:oMath>
            <w:r w:rsidR="00DD59C8" w:rsidRPr="008D12E0">
              <w:rPr>
                <w:rFonts w:ascii="Cambria Math" w:hAnsi="Cambria Math"/>
              </w:rPr>
              <w:t>, respectively, we have</w:t>
            </w:r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∵</m:t>
              </m:r>
            </m:oMath>
            <w:r w:rsidRPr="008D12E0">
              <w:rPr>
                <w:rFonts w:ascii="Cambria Math" w:hAnsi="Cambria Math"/>
              </w:rPr>
              <w:t xml:space="preserve"> At le</w:t>
            </w:r>
            <w:r w:rsidR="00262665" w:rsidRPr="008D12E0">
              <w:rPr>
                <w:rFonts w:ascii="Cambria Math" w:hAnsi="Cambria Math"/>
              </w:rPr>
              <w:t>a</w:t>
            </w:r>
            <w:r w:rsidRPr="008D12E0">
              <w:rPr>
                <w:rFonts w:ascii="Cambria Math" w:hAnsi="Cambria Math"/>
              </w:rPr>
              <w:t xml:space="preserve">st one of </w:t>
            </w:r>
            <m:oMath>
              <m:r>
                <w:rPr>
                  <w:rFonts w:ascii="Cambria Math" w:hAnsi="Cambria Math"/>
                </w:rPr>
                <m:t xml:space="preserve">a,b </m:t>
              </m:r>
            </m:oMath>
            <w:r w:rsidRPr="008D12E0">
              <w:rPr>
                <w:rFonts w:ascii="Cambria Math" w:hAnsi="Cambria Math"/>
              </w:rPr>
              <w:t>and</w:t>
            </w:r>
            <m:oMath>
              <m:r>
                <w:rPr>
                  <w:rFonts w:ascii="Cambria Math" w:hAnsi="Cambria Math"/>
                </w:rPr>
                <m:t xml:space="preserve"> c≠0</m:t>
              </m:r>
            </m:oMath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acc>
                <m:r>
                  <w:rPr>
                    <w:rFonts w:ascii="Cambria Math" w:hAnsi="Cambria Math"/>
                  </w:rPr>
                  <m:t>=0]</m:t>
                </m:r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CB213F" w:rsidP="00CB213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For minimum value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+b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CB213F" w:rsidRPr="008D12E0" w:rsidRDefault="00CB213F" w:rsidP="00CB213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anti parallel so </w:t>
            </w:r>
            <m:oMath>
              <m:r>
                <w:rPr>
                  <w:rFonts w:ascii="Cambria Math" w:hAnsi="Cambria Math"/>
                </w:rPr>
                <m:t>b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</w:p>
          <w:p w:rsidR="00CB213F" w:rsidRPr="008D12E0" w:rsidRDefault="00CB213F" w:rsidP="00CB213F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+b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=1</m:t>
                    </m:r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=-1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FC4A39" w:rsidRPr="008D12E0" w:rsidRDefault="00FC4A39" w:rsidP="008C3DF3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="008C3DF3" w:rsidRPr="008D12E0">
              <w:rPr>
                <w:rFonts w:ascii="Cambria Math" w:hAnsi="Cambria Math"/>
              </w:rPr>
              <w:t xml:space="preserve"> O</w:t>
            </w:r>
            <w:r w:rsidRPr="008D12E0">
              <w:rPr>
                <w:rFonts w:ascii="Cambria Math" w:hAnsi="Cambria Math"/>
              </w:rPr>
              <w:t xml:space="preserve">ne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8C3DF3" w:rsidRPr="008D12E0">
              <w:rPr>
                <w:rFonts w:ascii="Cambria Math" w:hAnsi="Cambria Math"/>
              </w:rPr>
              <w:t xml:space="preserve"> and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8D12E0">
              <w:rPr>
                <w:rFonts w:ascii="Cambria Math" w:hAnsi="Cambria Math"/>
              </w:rPr>
              <w:t xml:space="preserve"> should be an obtuse angle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=m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+n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+p(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FC4A39" w:rsidRPr="008D12E0" w:rsidRDefault="00FC4A39" w:rsidP="00CF160C">
            <w:pPr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Taking dot product with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we have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m=n=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 xml:space="preserve">θ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|=1</m:t>
                    </m:r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Squaring both sides, we get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=1</m:t>
                        </m:r>
                      </m:e>
                    </m:func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θ=±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func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θ≤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</m:func>
            </m:oMath>
            <w:r w:rsidR="006C4899" w:rsidRPr="008D12E0">
              <w:rPr>
                <w:rFonts w:ascii="Cambria Math" w:hAnsi="Cambria Math"/>
              </w:rPr>
              <w:t xml:space="preserve"> (for real value of</w:t>
            </w:r>
            <m:oMath>
              <m:r>
                <w:rPr>
                  <w:rFonts w:ascii="Cambria Math" w:hAnsi="Cambria Math"/>
                </w:rPr>
                <m:t xml:space="preserve"> θ)</m:t>
              </m:r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θ≤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E41FCF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=λ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  <m:r>
                  <w:rPr>
                    <w:rFonts w:ascii="Cambria Math" w:hAnsi="Cambria Math" w:cs="Calibri"/>
                  </w:rPr>
                  <m:t>+λ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+λ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⇒16=4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+4λ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⇒16=4+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+4λ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+λ-12=0</m:t>
                </m:r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⇒λ=3,-4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E11F1" w:rsidRPr="003C4751" w:rsidRDefault="006E11F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=1+1+1=3</m:t>
                </m:r>
              </m:oMath>
            </m:oMathPara>
          </w:p>
          <w:p w:rsidR="006E11F1" w:rsidRPr="00C16632" w:rsidRDefault="006E11F1" w:rsidP="009F6C23">
            <w:pPr>
              <w:contextualSpacing/>
              <w:rPr>
                <w:rFonts w:ascii="Cambria Math" w:eastAsiaTheme="minorEastAsia" w:hAnsi="Cambria Math"/>
              </w:rPr>
            </w:pPr>
            <w:r w:rsidRPr="00C16632">
              <w:rPr>
                <w:rFonts w:ascii="Cambria Math" w:eastAsiaTheme="minorEastAsia" w:hAnsi="Cambria Math"/>
              </w:rPr>
              <w:t xml:space="preserve">Using, </w:t>
            </w:r>
          </w:p>
          <w:p w:rsidR="006E11F1" w:rsidRPr="003C4751" w:rsidRDefault="006E11F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6E11F1" w:rsidRPr="003C4751" w:rsidRDefault="006E11F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∴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6E11F1" w:rsidRPr="003C4751" w:rsidRDefault="006E11F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 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6E11F1" w:rsidRPr="003C4751" w:rsidRDefault="006E11F1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⟹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=18</m:t>
                </m:r>
              </m:oMath>
            </m:oMathPara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Volume of the required parallelepiped</w:t>
            </w:r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190D37" w:rsidRPr="008D12E0" w:rsidRDefault="00190D37" w:rsidP="00190D3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=36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02C30" w:rsidRPr="008D12E0" w:rsidRDefault="002455EA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>. Therefore</w:t>
            </w:r>
          </w:p>
          <w:p w:rsidR="002455EA" w:rsidRPr="008D12E0" w:rsidRDefault="00E41FCF" w:rsidP="002455EA">
            <w:pPr>
              <w:contextualSpacing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=x</m:t>
                </m:r>
              </m:oMath>
            </m:oMathPara>
          </w:p>
          <w:p w:rsidR="002455EA" w:rsidRPr="008D12E0" w:rsidRDefault="002455EA" w:rsidP="002455E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]=(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=y</m:t>
              </m:r>
            </m:oMath>
          </w:p>
          <w:p w:rsidR="002455EA" w:rsidRPr="008D12E0" w:rsidRDefault="00E41FCF" w:rsidP="002455E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=z</m:t>
                </m:r>
              </m:oMath>
            </m:oMathPara>
          </w:p>
          <w:p w:rsidR="002455EA" w:rsidRPr="008D12E0" w:rsidRDefault="002455EA" w:rsidP="00797DE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Hence, 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</m:oMath>
            <w:r w:rsidRPr="008D12E0">
              <w:rPr>
                <w:rFonts w:ascii="Cambria Math" w:hAnsi="Cambria Math"/>
              </w:rPr>
              <w:t>]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85B1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non-collinear vectors, vectors are linearly independent</w:t>
            </w:r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⇒a-b=0=b-c=c-a</m:t>
                </m:r>
              </m:oMath>
            </m:oMathPara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⇒a=b=c</m:t>
                </m:r>
              </m:oMath>
            </m:oMathPara>
          </w:p>
          <w:p w:rsidR="00D42855" w:rsidRPr="00E84222" w:rsidRDefault="00D4285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Therefore, the triangle is equilateral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802C30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)]</m:t>
                </m:r>
              </m:oMath>
            </m:oMathPara>
          </w:p>
          <w:p w:rsidR="0009734A" w:rsidRPr="008D12E0" w:rsidRDefault="0009734A" w:rsidP="0009734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5757" w:dyaOrig="338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0.75pt;height:86.25pt" o:ole="">
                  <v:imagedata r:id="IMM10S401S0" o:title=""/>
                </v:shape>
                <o:OLEObject Type="Embed" ProgID="ChemDraw.Document.6.0" ShapeID="_x0000_i1025" DrawAspect="Content" ObjectID="_1478862232" r:id="OMM10S401S0"/>
              </w:object>
            </w:r>
          </w:p>
          <w:p w:rsidR="00720A7B" w:rsidRPr="00E84222" w:rsidRDefault="00720A7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P.V.of</m:t>
              </m:r>
              <m:r>
                <w:rPr>
                  <w:rFonts w:ascii="Cambria Math" w:hAnsi="Cambria Math"/>
                  <w:lang w:val="en-US" w:eastAsia="en-US"/>
                </w:rPr>
                <m:t xml:space="preserve"> A, B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D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be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 and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, respectively</w:t>
            </w:r>
          </w:p>
          <w:p w:rsidR="00720A7B" w:rsidRPr="00E84222" w:rsidRDefault="00720A7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Then P.V. of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C,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</m:oMath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Also P.V.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</m:oMath>
            <w:r w:rsidRPr="00E84222">
              <w:rPr>
                <w:rFonts w:ascii="Cambria Math" w:hAnsi="Cambria Math"/>
                <w:lang w:val="en-US" w:eastAsia="en-US"/>
              </w:rPr>
              <w:t>=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+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And P.V.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b/>
                <w:lang w:val="en-US" w:eastAsia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en-US" w:eastAsia="en-US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AB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 w:rsidRPr="008D12E0">
              <w:rPr>
                <w:rFonts w:ascii="Cambria Math" w:hAnsi="Cambria Math" w:cs="Calibri"/>
              </w:rPr>
              <w:t>We have</w:t>
            </w:r>
          </w:p>
          <w:p w:rsidR="00FC4A39" w:rsidRPr="008D12E0" w:rsidRDefault="00E41FCF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AC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BA</m:t>
                    </m:r>
                  </m:e>
                </m:acc>
                <m:r>
                  <w:rPr>
                    <w:rFonts w:ascii="Cambria Math" w:hAnsi="Cambria Math" w:cs="Calibri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 w:cs="Calibr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</w:rPr>
                      <m:t>CB</m:t>
                    </m:r>
                  </m:e>
                </m:acc>
                <m:r>
                  <w:rPr>
                    <w:rFonts w:ascii="Cambria Math" w:hAnsi="Cambria Math" w:cs="Calibri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AB</m:t>
                    </m:r>
                  </m:e>
                </m:d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AC</m:t>
                    </m:r>
                  </m:e>
                </m:d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 w:cs="Calibri"/>
                      </w:rPr>
                      <m:t>θ+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</w:rPr>
                          <m:t>BC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</w:rPr>
                          <m:t>BA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</w:rPr>
                          <m:t>θ+0</m:t>
                        </m:r>
                      </m:e>
                    </m:func>
                  </m:e>
                </m:func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=AB(AC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 w:cs="Calibri"/>
                      </w:rPr>
                      <m:t>θ+BC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</w:rPr>
                          <m:t>θ)</m:t>
                        </m:r>
                      </m:e>
                    </m:func>
                  </m:e>
                </m:func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=AB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AC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Calibri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AB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</w:rPr>
                                  <m:t>BC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Calibri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AB</m:t>
                        </m:r>
                      </m:den>
                    </m:f>
                  </m:e>
                </m:d>
              </m:oMath>
            </m:oMathPara>
          </w:p>
          <w:p w:rsidR="00FC4A39" w:rsidRPr="008D12E0" w:rsidRDefault="00FC4A39" w:rsidP="00CF160C">
            <w:pPr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=A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+B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=A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=λ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+γ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=λ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+γ[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0=λ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+0+0</m:t>
                </m:r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λ=0</m:t>
                </m:r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+γ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=μ</m:t>
              </m:r>
            </m:oMath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=γ(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=γ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</m:oMath>
            </m:oMathPara>
          </w:p>
          <w:p w:rsidR="00802C30" w:rsidRPr="008D12E0" w:rsidRDefault="00802C30" w:rsidP="00802C3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=-γ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,γ=-(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25F2F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8D12E0">
              <w:rPr>
                <w:rFonts w:ascii="Cambria Math" w:hAnsi="Cambria Math"/>
              </w:rPr>
              <w:t xml:space="preserve"> are non-coplanar</w:t>
            </w:r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(because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vectors)</w:t>
            </w:r>
          </w:p>
          <w:p w:rsidR="00DD69F6" w:rsidRPr="008D12E0" w:rsidRDefault="00DD69F6" w:rsidP="00DD69F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θ=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25B22" w:rsidRDefault="00C7081B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The volume of the parallelepiped with coterminous edges as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is given by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,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,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025B22" w:rsidRDefault="00025B22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object w:dxaOrig="3029" w:dyaOrig="28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8.35pt;height:113.3pt" o:ole="">
                  <v:imagedata r:id="IMM10S192S0" o:title=""/>
                </v:shape>
                <o:OLEObject Type="Embed" ProgID="ChemDraw.Document.6.0" ShapeID="_x0000_i1025" DrawAspect="Content" ObjectID="_1434524425" r:id="OMM10S192S0"/>
              </w:object>
            </w:r>
          </w:p>
          <w:p w:rsidR="00CF1A03" w:rsidRPr="00073DE9" w:rsidRDefault="00C7081B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Now,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</m:e>
                      </m:mr>
                    </m:m>
                  </m:e>
                </m:d>
              </m:oMath>
            </m:oMathPara>
          </w:p>
          <w:p w:rsidR="00CF1A03" w:rsidRDefault="00C7081B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1/2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1/2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1/2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1/2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1/2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1/2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oMath>
            </m:oMathPara>
          </w:p>
          <w:p w:rsidR="00CF1A03" w:rsidRDefault="002C1D27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∵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  <m:r>
                      <w:rPr>
                        <w:rFonts w:ascii="Cambria Math" w:hAnsi="Cambria Math"/>
                      </w:rPr>
                      <m:t>=|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|=|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|=1</m:t>
                    </m:r>
                  </m:e>
                </m:d>
              </m:oMath>
            </m:oMathPara>
          </w:p>
          <w:p w:rsidR="00CF1A03" w:rsidRPr="009679D3" w:rsidRDefault="00C7081B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oMath>
            </m:oMathPara>
          </w:p>
          <w:p w:rsidR="00CF1A03" w:rsidRDefault="00C7081B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>Thus, the required volume of the parallelopiped</w:t>
            </w:r>
          </w:p>
          <w:p w:rsidR="00CF1A03" w:rsidRPr="00073DE9" w:rsidRDefault="00C7081B" w:rsidP="009F6C23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cu unit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</m:oMath>
            <w:r w:rsidR="008C3DF3" w:rsidRPr="008D12E0">
              <w:rPr>
                <w:rFonts w:ascii="Cambria Math" w:hAnsi="Cambria Math"/>
              </w:rPr>
              <w:t>then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x-2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z+1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 xml:space="preserve">=0 </m:t>
              </m:r>
            </m:oMath>
            <w:r w:rsidR="008C3DF3" w:rsidRPr="008D12E0">
              <w:rPr>
                <w:rFonts w:ascii="Cambria Math" w:hAnsi="Cambria Math"/>
              </w:rPr>
              <w:t xml:space="preserve">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y-1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⇒z+1=0, x-y=2 </m:t>
              </m:r>
            </m:oMath>
            <w:r w:rsidR="008C3DF3" w:rsidRPr="008D12E0">
              <w:rPr>
                <w:rFonts w:ascii="Cambria Math" w:hAnsi="Cambria Math"/>
              </w:rPr>
              <w:t>and</w:t>
            </w:r>
            <m:oMath>
              <m:r>
                <w:rPr>
                  <w:rFonts w:ascii="Cambria Math" w:hAnsi="Cambria Math"/>
                </w:rPr>
                <m:t xml:space="preserve"> y-1=0, x-1+2z=0</m:t>
              </m:r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⇒x=3, y=1, z=-1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017F0C" w:rsidRPr="00E84222" w:rsidRDefault="00017F0C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Suppose the bisector of 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meets </w:t>
            </w:r>
            <m:oMath>
              <m:r>
                <w:rPr>
                  <w:rFonts w:ascii="Cambria Math" w:hAnsi="Cambria Math"/>
                  <w:lang w:val="en-US" w:eastAsia="en-US"/>
                </w:rPr>
                <m:t>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at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AD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divides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BC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ratio </w:t>
            </w:r>
            <m:oMath>
              <m:r>
                <w:rPr>
                  <w:rFonts w:ascii="Cambria Math" w:hAnsi="Cambria Math"/>
                  <w:lang w:val="en-US" w:eastAsia="en-US"/>
                </w:rPr>
                <m:t>AB:AC</m:t>
              </m:r>
            </m:oMath>
          </w:p>
          <w:p w:rsidR="00017F0C" w:rsidRPr="00E84222" w:rsidRDefault="00017F0C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So, P.V. of </w:t>
            </w:r>
            <m:oMath>
              <m:r>
                <w:rPr>
                  <w:rFonts w:ascii="Cambria Math" w:hAnsi="Cambria Math"/>
                  <w:lang w:val="en-US" w:eastAsia="en-US"/>
                </w:rPr>
                <m:t>D=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AB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+5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j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+7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k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AC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(2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+3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+4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k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)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+|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AC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den>
              </m:f>
            </m:oMath>
          </w:p>
          <w:p w:rsidR="00017F0C" w:rsidRPr="00E84222" w:rsidRDefault="00017F0C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But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  <w:p w:rsidR="00017F0C" w:rsidRPr="00E84222" w:rsidRDefault="00017F0C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 xml:space="preserve">=6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and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AC|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=3</m:t>
                </m:r>
              </m:oMath>
            </m:oMathPara>
          </w:p>
          <w:p w:rsidR="00017F0C" w:rsidRPr="00E84222" w:rsidRDefault="00017F0C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 xml:space="preserve">P.V.of </m:t>
                </m:r>
                <m:r>
                  <w:rPr>
                    <w:rFonts w:ascii="Cambria Math" w:hAnsi="Cambria Math"/>
                    <w:lang w:val="en-US" w:eastAsia="en-US"/>
                  </w:rPr>
                  <m:t>D=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+5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+7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k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+3(2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+4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6+3</m:t>
                    </m:r>
                  </m:den>
                </m:f>
              </m:oMath>
            </m:oMathPara>
          </w:p>
          <w:p w:rsidR="00017F0C" w:rsidRPr="00E84222" w:rsidRDefault="00017F0C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(6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+13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+18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BD</m:t>
                  </m:r>
                </m:e>
              </m:acc>
            </m:oMath>
            <w:r w:rsidRPr="008D12E0">
              <w:rPr>
                <w:rFonts w:ascii="Cambria Math" w:hAnsi="Cambria Math"/>
              </w:rPr>
              <w:t>|=2|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</m:oMath>
            <w:r w:rsidRPr="008D12E0">
              <w:rPr>
                <w:rFonts w:ascii="Cambria Math" w:hAnsi="Cambria Math"/>
              </w:rPr>
              <w:t>|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-5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mr>
                    </m:m>
                  </m:e>
                </m:d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=|2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12+10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6+5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4-4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=|2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-11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=22|[2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[|</m:t>
                </m:r>
              </m:oMath>
            </m:oMathPara>
          </w:p>
          <w:p w:rsidR="00FC4A39" w:rsidRPr="008D12E0" w:rsidRDefault="00FC4A39" w:rsidP="004A5E50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=22×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</w:p>
          <w:p w:rsidR="00FC4A39" w:rsidRPr="008D12E0" w:rsidRDefault="00067FC5" w:rsidP="00CF160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FC4A39" w:rsidRPr="008D12E0">
              <w:rPr>
                <w:rFonts w:ascii="Cambria Math" w:hAnsi="Cambria Math"/>
              </w:rPr>
              <w:t xml:space="preserve">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</m:oMath>
            </m:oMathPara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=1+4+9</m:t>
                </m:r>
              </m:oMath>
            </m:oMathPara>
          </w:p>
          <w:p w:rsidR="00FC4A39" w:rsidRPr="008D12E0" w:rsidRDefault="00FC4A39" w:rsidP="00CF160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So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14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acc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acc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=1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E41FCF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-(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⇒(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)×(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))∙(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2268B1" w:rsidRPr="008D12E0" w:rsidRDefault="002268B1" w:rsidP="002268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3681" w:dyaOrig="3540">
                <v:shape id="_x0000_i1034" type="#_x0000_t75" style="width:131.25pt;height:126.75pt" o:ole="">
                  <v:imagedata r:id="IMM10S399S0" o:title=""/>
                </v:shape>
                <o:OLEObject Type="Embed" ProgID="ChemDraw.Document.6.0" ShapeID="_x0000_i1034" DrawAspect="Content" ObjectID="_1478862241" r:id="OMM10S399S0"/>
              </w:object>
            </w:r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lies 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+3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=3</m:t>
              </m:r>
            </m:oMath>
            <w:r w:rsidR="00F360E1" w:rsidRPr="00E84222">
              <w:rPr>
                <w:rFonts w:ascii="Cambria Math" w:hAnsi="Cambria Math"/>
                <w:lang w:val="en-US" w:eastAsia="en-US"/>
              </w:rPr>
              <w:t xml:space="preserve">     (i)</w:t>
            </w:r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Now from the diagram, according to the given conditions, </w:t>
            </w:r>
            <m:oMath>
              <m:r>
                <w:rPr>
                  <w:rFonts w:ascii="Cambria Math" w:hAnsi="Cambria Math"/>
                  <w:lang w:val="en-US" w:eastAsia="en-US"/>
                </w:rPr>
                <m:t>AP=AB</m:t>
              </m:r>
            </m:oMath>
          </w:p>
          <w:p w:rsidR="00B818A7" w:rsidRPr="00E84222" w:rsidRDefault="00F360E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o</w:t>
            </w:r>
            <w:r w:rsidR="00B818A7" w:rsidRPr="00E84222">
              <w:rPr>
                <w:rFonts w:ascii="Cambria Math" w:hAnsi="Cambria Math"/>
                <w:lang w:val="en-US" w:eastAsia="en-US"/>
              </w:rPr>
              <w:t xml:space="preserve">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3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y-0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 xml:space="preserve">=4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or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3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  (ii)</w:t>
            </w:r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Solving (i) and (ii), we get </w:t>
            </w:r>
            <m:oMath>
              <m:r>
                <w:rPr>
                  <w:rFonts w:ascii="Cambria Math" w:hAnsi="Cambria Math"/>
                  <w:lang w:val="en-US" w:eastAsia="en-US"/>
                </w:rPr>
                <m:t>x=0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y=±1</m:t>
              </m:r>
            </m:oMath>
          </w:p>
          <w:p w:rsidR="00B818A7" w:rsidRPr="00E84222" w:rsidRDefault="00B818A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has position vector </w:t>
            </w:r>
            <m:oMath>
              <m:r>
                <w:rPr>
                  <w:rFonts w:ascii="Cambria Math" w:hAnsi="Cambria Math"/>
                  <w:lang w:val="en-US" w:eastAsia="en-US"/>
                </w:rPr>
                <m:t>±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4A39" w:rsidRPr="008D12E0" w:rsidRDefault="00A150BD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the new position.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=λ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+μ(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A150BD" w:rsidRPr="008D12E0" w:rsidRDefault="00A150BD" w:rsidP="00A150B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⇒λ=-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</w:p>
          <w:p w:rsidR="00A150BD" w:rsidRPr="008D12E0" w:rsidRDefault="00A150BD" w:rsidP="00A150B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=1⇒2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⇒μ=±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A150BD" w:rsidRPr="008D12E0" w:rsidRDefault="00A150BD" w:rsidP="00A150B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15DDD" w:rsidRPr="00E84222" w:rsidRDefault="007B189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Note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∴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⊥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1×5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θ=3⇒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⇒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802C30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693AC3" w:rsidRPr="008D12E0" w:rsidRDefault="00693AC3" w:rsidP="00693AC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693AC3" w:rsidRPr="008D12E0" w:rsidRDefault="00E542AB" w:rsidP="00693AC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693AC3" w:rsidRPr="008D12E0">
              <w:rPr>
                <w:rFonts w:ascii="Cambria Math" w:hAnsi="Cambria Math"/>
              </w:rPr>
              <w:t xml:space="preserve">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</w:p>
          <w:p w:rsidR="00693AC3" w:rsidRPr="008D12E0" w:rsidRDefault="00693AC3" w:rsidP="00693AC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25F2F" w:rsidRPr="008D12E0" w:rsidRDefault="00C34F38" w:rsidP="00C34F3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>, we have</w:t>
            </w:r>
          </w:p>
          <w:p w:rsidR="00C34F38" w:rsidRPr="008D12E0" w:rsidRDefault="00E41FCF" w:rsidP="00C34F3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34F38" w:rsidRPr="008D12E0" w:rsidRDefault="00C34F38" w:rsidP="00C34F3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C34F38" w:rsidRPr="008D12E0" w:rsidRDefault="00C34F38" w:rsidP="00C34F3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 xml:space="preserve">9+16+25+2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C34F38" w:rsidRPr="008D12E0" w:rsidRDefault="00C34F38" w:rsidP="00C34F3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=-25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4A3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AC759A" w:rsidRPr="008D12E0" w:rsidRDefault="00AC759A" w:rsidP="00AC759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AC759A" w:rsidRPr="008D12E0" w:rsidRDefault="00AC759A" w:rsidP="00AC759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AC759A" w:rsidRPr="008D12E0" w:rsidRDefault="00AC759A" w:rsidP="00AC759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When </w:t>
            </w:r>
            <m:oMath>
              <m:r>
                <w:rPr>
                  <w:rFonts w:ascii="Cambria Math" w:hAnsi="Cambria Math"/>
                </w:rPr>
                <m:t>0&lt;t&lt;1,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 xml:space="preserve">=0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t-0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=t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AC759A" w:rsidRPr="008D12E0" w:rsidRDefault="00E41FCF" w:rsidP="00AC759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=2+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AC759A" w:rsidRPr="008D12E0" w:rsidRDefault="0091006C" w:rsidP="00AC759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So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+2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ac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|t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16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+4</m:t>
                            </m:r>
                          </m:e>
                        </m:rad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func>
              </m:oMath>
            </m:oMathPara>
          </w:p>
          <w:p w:rsidR="00AC759A" w:rsidRPr="008D12E0" w:rsidRDefault="00AC759A" w:rsidP="00AC759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8+t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67B76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Vector in the direction of angular bisector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and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is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Unit vector in this direction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den>
              </m:f>
            </m:oMath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5388" w:dyaOrig="3970">
                <v:shape id="_x0000_i1029" type="#_x0000_t75" style="width:129.75pt;height:93.75pt" o:ole="">
                  <v:imagedata r:id="IMM10S376S0" o:title=""/>
                </v:shape>
                <o:OLEObject Type="Embed" ProgID="ChemDraw.Document.6.0" ShapeID="_x0000_i1029" DrawAspect="Content" ObjectID="_1478862236" r:id="OMM10S376S0"/>
              </w:object>
            </w:r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From the figure</w:t>
            </w:r>
            <w:r w:rsidR="00E84B4A" w:rsidRPr="00E84222">
              <w:rPr>
                <w:rFonts w:ascii="Cambria Math" w:hAnsi="Cambria Math"/>
                <w:lang w:val="en-US" w:eastAsia="en-US"/>
              </w:rPr>
              <w:t>,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position vector of </w:t>
            </w:r>
            <m:oMath>
              <m:r>
                <w:rPr>
                  <w:rFonts w:ascii="Cambria Math" w:hAnsi="Cambria Math"/>
                  <w:lang w:val="en-US" w:eastAsia="en-US"/>
                </w:rPr>
                <m:t>E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Now in triangle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AEB, AE=AB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</m:e>
              </m:func>
            </m:oMath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b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θ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 unit vector along the bisector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func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15DDD" w:rsidRPr="00E84222" w:rsidRDefault="005816E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Let the origin of reference be the circumcentre of the triangle</w:t>
            </w:r>
          </w:p>
          <w:p w:rsidR="005816E7" w:rsidRPr="00E84222" w:rsidRDefault="005816E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OT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=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t</m:t>
                  </m:r>
                </m:e>
              </m:acc>
            </m:oMath>
          </w:p>
          <w:p w:rsidR="005816E7" w:rsidRPr="00E84222" w:rsidRDefault="005816E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Then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|=R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(circumeadius)</w:t>
            </w:r>
          </w:p>
          <w:p w:rsidR="005816E7" w:rsidRPr="00E84222" w:rsidRDefault="005816E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Again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AH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OH</m:t>
                  </m:r>
                </m:e>
              </m:acc>
            </m:oMath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3444" w:dyaOrig="3628">
                <v:shape id="_x0000_i1030" type="#_x0000_t75" style="width:108pt;height:115.5pt" o:ole="">
                  <v:imagedata r:id="IMM10S398S0" o:title=""/>
                </v:shape>
                <o:OLEObject Type="Embed" ProgID="ChemDraw.Document.6.0" ShapeID="_x0000_i1030" DrawAspect="Content" ObjectID="_1478862237" r:id="OMM10S398S0"/>
              </w:object>
            </w:r>
          </w:p>
          <w:p w:rsidR="005816E7" w:rsidRPr="00E84222" w:rsidRDefault="005816E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Therefore, the P.V. of </w:t>
            </w:r>
            <m:oMath>
              <m:r>
                <w:rPr>
                  <w:rFonts w:ascii="Cambria Math" w:hAnsi="Cambria Math"/>
                  <w:lang w:val="en-US" w:eastAsia="en-US"/>
                </w:rPr>
                <m:t>H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Since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midpoint of </w:t>
            </w:r>
            <m:oMath>
              <m:r>
                <w:rPr>
                  <w:rFonts w:ascii="Cambria Math" w:hAnsi="Cambria Math"/>
                  <w:lang w:val="en-US" w:eastAsia="en-US"/>
                </w:rPr>
                <m:t>HT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, 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t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t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</w:p>
          <w:p w:rsidR="00D94248" w:rsidRPr="00E84222" w:rsidRDefault="00D94248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 xml:space="preserve">∴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AT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AT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-2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=2|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|=2R</m:t>
              </m:r>
            </m:oMath>
            <w:r w:rsidR="00C53EAF" w:rsidRPr="00E84222">
              <w:rPr>
                <w:rFonts w:ascii="Cambria Math" w:hAnsi="Cambria Math"/>
                <w:lang w:val="en-US" w:eastAsia="en-US"/>
              </w:rPr>
              <w:t>.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w:r w:rsidR="00C53EAF" w:rsidRPr="00E84222">
              <w:rPr>
                <w:rFonts w:ascii="Cambria Math" w:hAnsi="Cambria Math"/>
                <w:lang w:val="en-US" w:eastAsia="en-US"/>
              </w:rPr>
              <w:t>B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ut </w:t>
            </w:r>
            <m:oMath>
              <m:r>
                <w:rPr>
                  <w:rFonts w:ascii="Cambria Math" w:hAnsi="Cambria Math"/>
                  <w:lang w:val="en-US" w:eastAsia="en-US"/>
                </w:rPr>
                <m:t>BC=2R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A=R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,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therefore </w:t>
            </w:r>
            <m:oMath>
              <m:r>
                <w:rPr>
                  <w:rFonts w:ascii="Cambria Math" w:hAnsi="Cambria Math"/>
                  <w:lang w:val="en-US" w:eastAsia="en-US"/>
                </w:rPr>
                <m:t>AT=2BC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C11A0" w:rsidRPr="00E84222" w:rsidRDefault="00CC11A0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4106" w:dyaOrig="2378">
                <v:shape id="_x0000_i1028" type="#_x0000_t75" style="width:115.5pt;height:65.25pt" o:ole="">
                  <v:imagedata r:id="IMM10S384S0" o:title=""/>
                </v:shape>
                <o:OLEObject Type="Embed" ProgID="ChemDraw.Document.6.0" ShapeID="_x0000_i1028" DrawAspect="Content" ObjectID="_1478862235" r:id="OMM10S384S0"/>
              </w:object>
            </w:r>
          </w:p>
          <w:p w:rsidR="008D5885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</m:oMath>
            </m:oMathPara>
          </w:p>
          <w:p w:rsidR="008D5885" w:rsidRPr="00E84222" w:rsidRDefault="008D588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{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+4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+(5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)}</m:t>
                </m:r>
              </m:oMath>
            </m:oMathPara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Length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AD=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1+1+16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18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67B76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&lt;|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|</m:t>
                </m:r>
              </m:oMath>
            </m:oMathPara>
          </w:p>
          <w:p w:rsidR="00624D25" w:rsidRPr="00E84222" w:rsidRDefault="00624D2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&lt;θ&lt;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4A39" w:rsidRPr="008D12E0" w:rsidRDefault="00DD59C8" w:rsidP="00DD59C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Differentiate the curve</w:t>
            </w:r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6x+8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+y</m:t>
                    </m:r>
                  </m:e>
                </m:d>
                <m:r>
                  <w:rPr>
                    <w:rFonts w:ascii="Cambria Math" w:hAnsi="Cambria Math"/>
                  </w:rPr>
                  <m:t>+4y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D59C8" w:rsidRPr="008D12E0" w:rsidRDefault="00E41FCF" w:rsidP="00DD59C8">
            <w:pPr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oMath>
            <w:r w:rsidR="00DD59C8" w:rsidRPr="008D12E0">
              <w:rPr>
                <w:rFonts w:ascii="Cambria Math" w:hAnsi="Cambria Math"/>
              </w:rPr>
              <w:t xml:space="preserve"> at (1,0) is </w:t>
            </w:r>
            <m:oMath>
              <m:r>
                <w:rPr>
                  <w:rFonts w:ascii="Cambria Math" w:hAnsi="Cambria Math"/>
                </w:rPr>
                <m:t>6+8(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(0))=0</m:t>
              </m:r>
            </m:oMath>
          </w:p>
          <w:p w:rsidR="00DD59C8" w:rsidRPr="008D12E0" w:rsidRDefault="00E41FCF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DD59C8" w:rsidRPr="008D12E0" w:rsidRDefault="00E41FCF" w:rsidP="00DD59C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Unit vector </w:t>
            </w:r>
            <m:oMath>
              <m:r>
                <w:rPr>
                  <w:rFonts w:ascii="Cambria Math" w:hAnsi="Cambria Math"/>
                </w:rPr>
                <m:t>=±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(3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+4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</w:p>
          <w:p w:rsidR="00DD59C8" w:rsidRPr="008D12E0" w:rsidRDefault="00DD59C8" w:rsidP="00DD59C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Again normal vector of magnitude </w:t>
            </w:r>
            <m:oMath>
              <m:r>
                <w:rPr>
                  <w:rFonts w:ascii="Cambria Math" w:hAnsi="Cambria Math"/>
                </w:rPr>
                <m:t>10=±(6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+8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C2355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l,m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8D12E0">
              <w:rPr>
                <w:rFonts w:ascii="Cambria Math" w:hAnsi="Cambria Math"/>
              </w:rPr>
              <w:t>be the direction cosines of the required vector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Then, </w:t>
            </w:r>
            <m:oMath>
              <m:r>
                <w:rPr>
                  <w:rFonts w:ascii="Cambria Math" w:hAnsi="Cambria Math"/>
                </w:rPr>
                <m:t>l=m</m:t>
              </m:r>
            </m:oMath>
            <w:r w:rsidRPr="008D12E0">
              <w:rPr>
                <w:rFonts w:ascii="Cambria Math" w:hAnsi="Cambria Math"/>
              </w:rPr>
              <w:t>(given). Therefore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Required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=l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+m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+n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=l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+l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+n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9C2D88" w:rsidRPr="008D12E0">
              <w:rPr>
                <w:rFonts w:ascii="Cambria Math" w:hAnsi="Cambria Math"/>
              </w:rPr>
              <w:t xml:space="preserve">  (i)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=1⇒2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oMath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Since,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is perpendicular to </w:t>
            </w:r>
            <m:oMath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FC4A39" w:rsidRPr="008D12E0" w:rsidRDefault="00E41FCF" w:rsidP="00CF160C">
            <w:pPr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=0⇒-l+2l+2n=0⇒l+2n=0</m:t>
              </m:r>
            </m:oMath>
            <w:r w:rsidR="004754C9" w:rsidRPr="008D12E0">
              <w:rPr>
                <w:rFonts w:ascii="Cambria Math" w:hAnsi="Cambria Math"/>
              </w:rPr>
              <w:t xml:space="preserve">  (ii)</w:t>
            </w:r>
          </w:p>
          <w:p w:rsidR="00FC4A39" w:rsidRPr="008D12E0" w:rsidRDefault="00FC4A39" w:rsidP="00CF16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From (i)and (ii), we get: </w:t>
            </w:r>
            <m:oMath>
              <m:r>
                <w:rPr>
                  <w:rFonts w:ascii="Cambria Math" w:hAnsi="Cambria Math"/>
                </w:rPr>
                <m:t>n=∓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,l=±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  <w:p w:rsidR="00FC4A39" w:rsidRPr="008D12E0" w:rsidRDefault="00FC4A39" w:rsidP="003C2355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lastRenderedPageBreak/>
              <w:t xml:space="preserve">Hence, required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±2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±2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∓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=±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(2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15DDD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 xml:space="preserve">⇔2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bc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AF2D1F" w:rsidRPr="00E84222" w:rsidRDefault="00AF2D1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⇔ab=bc=ca=0⇔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any two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a,b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c are zero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a,b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distinct negative number and vectors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+a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+c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c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+c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+b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coplanar</w:t>
            </w:r>
          </w:p>
          <w:p w:rsidR="0002194B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⇒ac+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-ab-ac=0</m:t>
                </m:r>
              </m:oMath>
            </m:oMathPara>
          </w:p>
          <w:p w:rsidR="00CE5F6A" w:rsidRPr="00E84222" w:rsidRDefault="00CE5F6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=ab</m:t>
                </m:r>
              </m:oMath>
            </m:oMathPara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⇒a,c,b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in G.P</w:t>
            </w:r>
          </w:p>
          <w:p w:rsidR="0002194B" w:rsidRPr="00E84222" w:rsidRDefault="0002194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So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G.M.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b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2338CC" w:rsidRPr="008D12E0" w:rsidRDefault="0031487D" w:rsidP="0031487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=(1, 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2α)</m:t>
                  </m:r>
                </m:e>
              </m:func>
            </m:oMath>
            <w:r w:rsidRPr="008D12E0">
              <w:rPr>
                <w:rFonts w:ascii="Cambria Math" w:hAnsi="Cambria Math"/>
              </w:rPr>
              <w:t xml:space="preserve"> makes on obtuse angle with the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 w:rsidRPr="008D12E0">
              <w:rPr>
                <w:rFonts w:ascii="Cambria Math" w:hAnsi="Cambria Math"/>
              </w:rPr>
              <w:t xml:space="preserve">-axis, its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 w:rsidRPr="008D12E0">
              <w:rPr>
                <w:rFonts w:ascii="Cambria Math" w:hAnsi="Cambria Math"/>
              </w:rPr>
              <w:t>-component is negative</w:t>
            </w:r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⇒-1≤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2α&lt;0</m:t>
                    </m:r>
                  </m:e>
                </m:fun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But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 xml:space="preserve"> (</w:t>
            </w:r>
            <m:oMath>
              <m:r>
                <w:rPr>
                  <w:rFonts w:ascii="Cambria Math" w:hAnsi="Cambria Math"/>
                </w:rPr>
                <m:t>∵</m:t>
              </m:r>
            </m:oMath>
            <w:r w:rsidRPr="008D12E0">
              <w:rPr>
                <w:rFonts w:ascii="Cambria Math" w:hAnsi="Cambria Math"/>
              </w:rPr>
              <w:t xml:space="preserve"> orthogonal)</w:t>
            </w:r>
          </w:p>
          <w:p w:rsidR="0031487D" w:rsidRPr="008D12E0" w:rsidRDefault="00E41FCF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α-6=0</m:t>
                        </m:r>
                      </m:e>
                    </m:func>
                  </m:e>
                </m:fun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α-3)(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α+2)=0</m:t>
                        </m:r>
                      </m:e>
                    </m:func>
                  </m:e>
                </m:fun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α=3,-2</m:t>
                    </m:r>
                  </m:e>
                </m:fun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tan</m:t>
              </m:r>
              <m:r>
                <w:rPr>
                  <w:rFonts w:ascii="Cambria Math" w:hAnsi="Cambria Math"/>
                </w:rPr>
                <m:t xml:space="preserve"> α=3</m:t>
              </m:r>
            </m:oMath>
            <w:r w:rsidRPr="008D12E0">
              <w:rPr>
                <w:rFonts w:ascii="Cambria Math" w:hAnsi="Cambria Math"/>
              </w:rPr>
              <w:t>. Therefore</w:t>
            </w:r>
            <w:r w:rsidR="00EE108F" w:rsidRPr="008D12E0">
              <w:rPr>
                <w:rFonts w:ascii="Cambria Math" w:hAnsi="Cambria Math"/>
              </w:rPr>
              <w:t>,</w:t>
            </w:r>
          </w:p>
          <w:p w:rsidR="0031487D" w:rsidRPr="008D12E0" w:rsidRDefault="00EE108F" w:rsidP="0031487D">
            <w:pPr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 xml:space="preserve"> 2α=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</w:rPr>
                    <m:t>1+9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(</m:t>
              </m:r>
            </m:oMath>
            <w:r w:rsidR="0031487D" w:rsidRPr="008D12E0">
              <w:rPr>
                <w:rFonts w:ascii="Cambria Math" w:hAnsi="Cambria Math"/>
              </w:rPr>
              <w:t xml:space="preserve">not possible 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2α&lt;0)</m:t>
                  </m:r>
                </m:e>
              </m:func>
            </m:oMath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α=-2,</m:t>
                  </m:r>
                </m:e>
              </m:func>
            </m:oMath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=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</m:e>
                </m:fun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2α&gt;0</m:t>
                    </m:r>
                  </m:e>
                </m:fun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⇒2α</m:t>
              </m:r>
            </m:oMath>
            <w:r w:rsidRPr="008D12E0">
              <w:rPr>
                <w:rFonts w:ascii="Cambria Math" w:hAnsi="Cambria Math"/>
              </w:rPr>
              <w:t xml:space="preserve"> is the third quadrant. Also,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α/2</m:t>
                      </m:r>
                    </m:e>
                  </m:func>
                </m:e>
              </m:rad>
            </m:oMath>
            <w:r w:rsidRPr="008D12E0">
              <w:rPr>
                <w:rFonts w:ascii="Cambria Math" w:hAnsi="Cambria Math"/>
              </w:rPr>
              <w:t xml:space="preserve"> is meaningful. If </w:t>
            </w:r>
            <m:oMath>
              <m:r>
                <w:rPr>
                  <w:rFonts w:ascii="Cambria Math" w:hAnsi="Cambria Math"/>
                </w:rPr>
                <m:t>0&lt;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α/2</m:t>
                  </m:r>
                </m:e>
              </m:func>
              <m:r>
                <w:rPr>
                  <w:rFonts w:ascii="Cambria Math" w:hAnsi="Cambria Math"/>
                </w:rPr>
                <m:t>&lt;1,</m:t>
              </m:r>
            </m:oMath>
            <w:r w:rsidRPr="008D12E0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α=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4n+1</m:t>
                  </m:r>
                </m:e>
              </m:d>
              <m:r>
                <w:rPr>
                  <w:rFonts w:ascii="Cambria Math" w:hAnsi="Cambria Math"/>
                </w:rPr>
                <m:t>π-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 xml:space="preserve">2 </m:t>
                  </m:r>
                </m:e>
              </m:fun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α=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4n+2</m:t>
                  </m:r>
                </m:e>
              </m:d>
              <m:r>
                <w:rPr>
                  <w:rFonts w:ascii="Cambria Math" w:hAnsi="Cambria Math"/>
                </w:rPr>
                <m:t>π-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(b,c,d)</w:t>
            </w:r>
          </w:p>
          <w:p w:rsidR="004B5AF5" w:rsidRPr="008D12E0" w:rsidRDefault="004B5AF5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Obviously,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 is a vector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hence perpendicular to </w:t>
            </w:r>
          </w:p>
          <w:p w:rsidR="002338CC" w:rsidRPr="008D12E0" w:rsidRDefault="00E41FCF" w:rsidP="004B5AF5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4B5AF5" w:rsidRPr="008D12E0">
              <w:rPr>
                <w:rFonts w:ascii="Cambria Math" w:hAnsi="Cambria Math"/>
              </w:rPr>
              <w:t xml:space="preserve">. It is also 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ED534F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4B5AF5" w:rsidRPr="008D12E0">
              <w:rPr>
                <w:rFonts w:ascii="Cambria Math" w:hAnsi="Cambria Math"/>
              </w:rPr>
              <w:t xml:space="preserve"> as it is along angle bisector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2338CC" w:rsidRPr="008D12E0" w:rsidRDefault="004B5AF5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Consider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=0⇒A=90°</m:t>
              </m:r>
            </m:oMath>
          </w:p>
          <w:p w:rsidR="00E53FE7" w:rsidRPr="008D12E0" w:rsidRDefault="00E53FE7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5359" w:dyaOrig="2621">
                <v:shape id="_x0000_i1035" type="#_x0000_t75" style="width:208.5pt;height:101pt" o:ole="">
                  <v:imagedata r:id="IMM10S584S0" o:title=""/>
                </v:shape>
                <o:OLEObject Type="Embed" ProgID="ChemDraw.Document.6.0" ShapeID="_x0000_i1035" DrawAspect="Content" ObjectID="_1478863969" r:id="OMM10S584S0"/>
              </w:object>
            </w:r>
          </w:p>
          <w:p w:rsidR="004B5AF5" w:rsidRPr="008D12E0" w:rsidRDefault="004B5AF5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Using the sine law,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-(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)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den>
                  </m:f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</m:oMath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-(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)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fun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|(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)×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90°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2338CC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)|</m:t>
                </m:r>
              </m:oMath>
            </m:oMathPara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90°</m:t>
                    </m:r>
                  </m:e>
                </m:func>
              </m:oMath>
            </m:oMathPara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872861" w:rsidRPr="008D12E0" w:rsidRDefault="00872861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EB</m:t>
                  </m:r>
                </m:e>
              </m:acc>
              <m:r>
                <w:rPr>
                  <w:rFonts w:ascii="Cambria Math" w:hAnsi="Cambria Math"/>
                </w:rPr>
                <m:t>=p,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CE</m:t>
                  </m:r>
                </m:e>
              </m:acc>
              <m:r>
                <w:rPr>
                  <w:rFonts w:ascii="Cambria Math" w:hAnsi="Cambria Math"/>
                </w:rPr>
                <m:t>=q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CD</m:t>
                  </m:r>
                </m:e>
              </m:acc>
            </m:oMath>
          </w:p>
          <w:p w:rsidR="00E53FE7" w:rsidRPr="008D12E0" w:rsidRDefault="00E53FE7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3211" w:dyaOrig="1963">
                <v:shape id="_x0000_i1036" type="#_x0000_t75" style="width:108pt;height:65pt" o:ole="">
                  <v:imagedata r:id="IMM10S579S0" o:title=""/>
                </v:shape>
                <o:OLEObject Type="Embed" ProgID="ChemDraw.Document.6.0" ShapeID="_x0000_i1036" DrawAspect="Content" ObjectID="_1478863970" r:id="OMM10S579S0"/>
              </w:object>
            </w:r>
          </w:p>
          <w:p w:rsidR="00872861" w:rsidRPr="008D12E0" w:rsidRDefault="00872861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0&lt;P</m:t>
              </m:r>
            </m:oMath>
            <w:r w:rsidRPr="008D12E0">
              <w:rPr>
                <w:rFonts w:ascii="Cambria Math" w:hAnsi="Cambria Math"/>
              </w:rPr>
              <w:t xml:space="preserve"> an</w:t>
            </w:r>
            <w:r w:rsidR="00236D8E" w:rsidRPr="008D12E0">
              <w:rPr>
                <w:rFonts w:ascii="Cambria Math" w:hAnsi="Cambria Math"/>
              </w:rPr>
              <w:t>d</w:t>
            </w:r>
            <m:oMath>
              <m:r>
                <w:rPr>
                  <w:rFonts w:ascii="Cambria Math" w:hAnsi="Cambria Math"/>
                </w:rPr>
                <m:t>q≤1</m:t>
              </m:r>
            </m:oMath>
          </w:p>
          <w:p w:rsidR="00872861" w:rsidRPr="008D12E0" w:rsidRDefault="00872861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CE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  <w:p w:rsidR="00872861" w:rsidRPr="008D12E0" w:rsidRDefault="00872861" w:rsidP="0087286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pm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-6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+qn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-6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+15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872861" w:rsidRPr="008D12E0" w:rsidRDefault="00872861" w:rsidP="0087286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 pm+1-6qn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-6pm-2+15qn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+(2pm-6qn)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72861" w:rsidRPr="008D12E0" w:rsidRDefault="00D57CD8" w:rsidP="0087286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⇒2pm-6qn+1=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  <m:r>
                  <w:rPr>
                    <w:rFonts w:ascii="Cambria Math" w:hAnsi="Cambria Math"/>
                  </w:rPr>
                  <m:t>,-6pm-2+15qn=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  <m:r>
                  <w:rPr>
                    <w:rFonts w:ascii="Cambria Math" w:hAnsi="Cambria Math"/>
                  </w:rPr>
                  <m:t>,2pm-6qn=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acc>
              </m:oMath>
            </m:oMathPara>
          </w:p>
          <w:p w:rsidR="00872861" w:rsidRPr="008D12E0" w:rsidRDefault="00872861" w:rsidP="0087286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Solving these, we get</w:t>
            </w:r>
          </w:p>
          <w:p w:rsidR="00D24CAD" w:rsidRPr="008D12E0" w:rsidRDefault="00D24CAD" w:rsidP="00D24CAD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p=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(2m)</m:t>
                  </m:r>
                </m:den>
              </m:f>
            </m:oMath>
            <w:r w:rsidR="00236D8E" w:rsidRPr="008D12E0">
              <w:rPr>
                <w:rFonts w:ascii="Cambria Math" w:hAnsi="Cambria Math"/>
              </w:rPr>
              <w:t xml:space="preserve"> and</w:t>
            </w:r>
            <m:oMath>
              <m:r>
                <w:rPr>
                  <w:rFonts w:ascii="Cambria Math" w:hAnsi="Cambria Math"/>
                </w:rPr>
                <m:t>q=1/(3n)</m:t>
              </m:r>
            </m:oMath>
          </w:p>
          <w:p w:rsidR="00D24CAD" w:rsidRPr="008D12E0" w:rsidRDefault="00D24CAD" w:rsidP="00D24CAD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∴0&lt;1/(2m)≤1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0&lt;1/(3n)≤1</m:t>
              </m:r>
            </m:oMath>
          </w:p>
          <w:p w:rsidR="00D24CAD" w:rsidRPr="008D12E0" w:rsidRDefault="00D24CAD" w:rsidP="00D24CAD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⇒m≥1/2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n≥1/3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325F2F" w:rsidRPr="008D12E0" w:rsidRDefault="00EF0067" w:rsidP="00EF006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have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θ 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acc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8D12E0">
              <w:rPr>
                <w:rFonts w:ascii="Cambria Math" w:hAnsi="Cambria Math"/>
              </w:rPr>
              <w:t xml:space="preserve">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vectors. Therefore,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EF0067" w:rsidRPr="008D12E0" w:rsidRDefault="00EF0067" w:rsidP="00EF006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8D12E0">
              <w:rPr>
                <w:rFonts w:ascii="Cambria Math" w:hAnsi="Cambria Math"/>
              </w:rPr>
              <w:t xml:space="preserve"> (where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8D12E0">
              <w:rPr>
                <w:rFonts w:ascii="Cambria Math" w:hAnsi="Cambria Math"/>
              </w:rPr>
              <w:t>)</w:t>
            </w:r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d>
              </m:oMath>
            </m:oMathPara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</m:oMath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=0</m:t>
                    </m:r>
                  </m:e>
                </m:d>
              </m:oMath>
            </m:oMathPara>
          </w:p>
          <w:p w:rsidR="00B81B24" w:rsidRPr="008D12E0" w:rsidRDefault="00B81B24" w:rsidP="00B81B24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is also 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C75BCC" w:rsidRPr="00E84222" w:rsidRDefault="00017CE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We have,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. Therefore</w:t>
            </w:r>
          </w:p>
          <w:p w:rsidR="00017CEB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BC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=3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e>
              </m:rad>
            </m:oMath>
            <w:r w:rsidR="00017CEB" w:rsidRPr="00E84222">
              <w:rPr>
                <w:rFonts w:ascii="Cambria Math" w:hAnsi="Cambria Math"/>
                <w:lang w:val="en-US" w:eastAsia="en-US"/>
              </w:rPr>
              <w:t xml:space="preserve"> and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|=6</m:t>
              </m:r>
            </m:oMath>
          </w:p>
          <w:p w:rsidR="00017CEB" w:rsidRPr="00E84222" w:rsidRDefault="00017CE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Clearly, </w:t>
            </w:r>
            <m:oMath>
              <m:r>
                <w:rPr>
                  <w:rFonts w:ascii="Cambria Math" w:hAnsi="Cambria Math"/>
                  <w:lang w:val="en-US" w:eastAsia="en-US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​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</w:p>
          <w:p w:rsidR="00017CEB" w:rsidRPr="00E84222" w:rsidRDefault="00017CE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Hence, the triangle is right-angled isosceles triangle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2338CC" w:rsidRPr="008D12E0" w:rsidRDefault="00E41FCF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acc>
                <m:r>
                  <w:rPr>
                    <w:rFonts w:ascii="Cambria Math" w:hAnsi="Cambria Math"/>
                  </w:rPr>
                  <m:t>-2x-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y)</m:t>
                    </m:r>
                  </m:e>
                </m:fun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=(4-2x-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</m:e>
                </m:func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a=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</m:oMath>
            <w:r w:rsidRPr="008D12E0">
              <w:rPr>
                <w:rFonts w:ascii="Cambria Math" w:hAnsi="Cambria Math"/>
              </w:rPr>
              <w:t xml:space="preserve"> Therefore</w:t>
            </w:r>
            <w:r w:rsidR="00CE1CDA" w:rsidRPr="008D12E0">
              <w:rPr>
                <w:rFonts w:ascii="Cambria Math" w:hAnsi="Cambria Math"/>
              </w:rPr>
              <w:t>,</w:t>
            </w:r>
          </w:p>
          <w:p w:rsidR="00C760C2" w:rsidRPr="008D12E0" w:rsidRDefault="00E41FCF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=4-2x-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 xml:space="preserve">y,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-1=-(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⇒1=4-2x-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-2x+2=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But sin </w:t>
            </w:r>
            <m:oMath>
              <m:r>
                <w:rPr>
                  <w:rFonts w:ascii="Cambria Math" w:hAnsi="Cambria Math"/>
                </w:rPr>
                <m:t>y≤1⇒x=1,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y=1</m:t>
                  </m:r>
                </m:e>
              </m:func>
            </m:oMath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⇒y=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4n+1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n∈I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567B76" w:rsidRPr="00E84222" w:rsidRDefault="00A35B58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Since</w:t>
            </w:r>
            <w:r w:rsidR="005E40D3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</m:oMath>
            <w:r w:rsidR="004849F8" w:rsidRPr="00E84222">
              <w:rPr>
                <w:rFonts w:ascii="Cambria Math" w:hAnsi="Cambria Math"/>
                <w:lang w:val="en-US" w:eastAsia="en-US"/>
              </w:rPr>
              <w:t>and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5E40D3" w:rsidRPr="00E84222">
              <w:rPr>
                <w:rFonts w:ascii="Cambria Math" w:hAnsi="Cambria Math"/>
                <w:lang w:val="en-US" w:eastAsia="en-US"/>
              </w:rPr>
              <w:t xml:space="preserve"> are 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="005E40D3" w:rsidRPr="00E84222">
              <w:rPr>
                <w:rFonts w:ascii="Cambria Math" w:hAnsi="Cambria Math"/>
                <w:lang w:val="en-US" w:eastAsia="en-US"/>
              </w:rPr>
              <w:t xml:space="preserve"> must be of the from </w:t>
            </w:r>
            <m:oMath>
              <m:r>
                <w:rPr>
                  <w:rFonts w:ascii="Cambria Math" w:hAnsi="Cambria Math"/>
                  <w:lang w:val="en-US" w:eastAsia="en-US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</m:den>
                  </m:f>
                </m:e>
              </m:d>
            </m:oMath>
          </w:p>
          <w:p w:rsidR="005E40D3" w:rsidRPr="00E84222" w:rsidRDefault="006D07D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Now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+|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+|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+|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</m:den>
                  </m:f>
                </m:e>
              </m:d>
            </m:oMath>
          </w:p>
          <w:p w:rsidR="006D07D5" w:rsidRPr="00E84222" w:rsidRDefault="00A35B58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Also, </w:t>
            </w: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 w:cs="Calibri"/>
                      <w:lang w:val="en-US" w:eastAsia="en-US"/>
                    </w:rPr>
                    <m:t>|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 w:cs="Calibri"/>
                      <w:lang w:val="en-US" w:eastAsia="en-US"/>
                    </w:rPr>
                    <m:t>+|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 w:cs="Calibri"/>
                      <w:lang w:val="en-US" w:eastAsia="en-US"/>
                    </w:rPr>
                    <m:t>|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 w:cs="Calibri"/>
                      <w:lang w:val="en-US" w:eastAsia="en-US"/>
                    </w:rPr>
                    <m:t>|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 w:cs="Calibri"/>
                      <w:lang w:val="en-US" w:eastAsia="en-US"/>
                    </w:rPr>
                    <m:t>+|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 w:cs="Calibri"/>
                      <w:lang w:val="en-US" w:eastAsia="en-US"/>
                    </w:rPr>
                    <m:t>|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+|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</m:den>
                  </m:f>
                </m:e>
              </m:d>
            </m:oMath>
          </w:p>
          <w:p w:rsidR="006D07D5" w:rsidRPr="00E84222" w:rsidRDefault="006D07D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Other two vectors cannot be written in the fo</w:t>
            </w:r>
            <w:r w:rsidR="00A35B58" w:rsidRPr="00E84222">
              <w:rPr>
                <w:rFonts w:ascii="Cambria Math" w:hAnsi="Cambria Math"/>
                <w:lang w:val="en-US" w:eastAsia="en-US"/>
              </w:rPr>
              <w:t>r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m </w:t>
            </w:r>
            <m:oMath>
              <m:r>
                <w:rPr>
                  <w:rFonts w:ascii="Cambria Math" w:hAnsi="Cambria Math"/>
                  <w:lang w:val="en-US" w:eastAsia="en-US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  <w:lang w:val="en-US" w:eastAsia="en-US"/>
                        </w:rPr>
                        <m:t>|</m:t>
                      </m:r>
                    </m:den>
                  </m:f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25F2F" w:rsidRPr="008D12E0" w:rsidRDefault="00B954B4" w:rsidP="005C58D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know that if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as well as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then</w:t>
            </w:r>
          </w:p>
          <w:p w:rsidR="00B954B4" w:rsidRPr="008D12E0" w:rsidRDefault="00E41FCF" w:rsidP="005C58D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</m:oMath>
            </m:oMathPara>
          </w:p>
          <w:p w:rsidR="00B954B4" w:rsidRPr="008D12E0" w:rsidRDefault="00B954B4" w:rsidP="005C58D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represent two vectors in opposite directions, we have two possible values of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567B76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We have,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=2p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</w:p>
          <w:p w:rsidR="005047F1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On rotation, le</w:t>
            </w:r>
            <w:r w:rsidR="005047F1" w:rsidRPr="00E84222">
              <w:rPr>
                <w:rFonts w:ascii="Cambria Math" w:hAnsi="Cambria Math"/>
                <w:lang w:val="en-US" w:eastAsia="en-US"/>
              </w:rPr>
              <w:t>t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the vector with components </w:t>
            </w:r>
            <m:oMath>
              <m:r>
                <w:rPr>
                  <w:rFonts w:ascii="Cambria Math" w:hAnsi="Cambria Math"/>
                  <w:lang w:val="en-US" w:eastAsia="en-US"/>
                </w:rPr>
                <m:t>(p+1)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1 so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p+1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</w:p>
          <w:p w:rsidR="000E40E0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Now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+1=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p+1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+1</m:t>
                </m:r>
              </m:oMath>
            </m:oMathPara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p+1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</m:oMath>
            </m:oMathPara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⇒2p=±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p+1</m:t>
                    </m:r>
                  </m:e>
                </m:d>
              </m:oMath>
            </m:oMathPara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 xml:space="preserve">⇒3p=-1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or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p=1</m:t>
                </m:r>
              </m:oMath>
            </m:oMathPara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∴p=-1/3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or </w:t>
            </w:r>
            <m:oMath>
              <m:r>
                <w:rPr>
                  <w:rFonts w:ascii="Cambria Math" w:hAnsi="Cambria Math"/>
                  <w:lang w:val="en-US" w:eastAsia="en-US"/>
                </w:rPr>
                <m:t>p=1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2338CC" w:rsidRPr="008D12E0" w:rsidRDefault="00E41FCF" w:rsidP="002338CC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C705A9" w:rsidRPr="008D12E0" w:rsidRDefault="00C705A9" w:rsidP="00C705A9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C705A9" w:rsidRPr="008D12E0" w:rsidRDefault="00C705A9" w:rsidP="00C705A9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C705A9" w:rsidRPr="008D12E0" w:rsidRDefault="00C705A9" w:rsidP="00C705A9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  <w:p w:rsidR="00C705A9" w:rsidRPr="008D12E0" w:rsidRDefault="00C705A9" w:rsidP="00C705A9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C705A9" w:rsidRPr="008D12E0" w:rsidRDefault="00C705A9" w:rsidP="00C705A9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C705A9" w:rsidRPr="008D12E0" w:rsidRDefault="00C705A9" w:rsidP="00C705A9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  <w:p w:rsidR="00C705A9" w:rsidRPr="008D12E0" w:rsidRDefault="00C705A9" w:rsidP="00C705A9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±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C705A9" w:rsidRPr="008D12E0" w:rsidRDefault="00C705A9" w:rsidP="00C705A9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±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(a,b,d)</w:t>
            </w:r>
          </w:p>
          <w:p w:rsidR="00567B76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λ-1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+μ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+γ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en-US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e>
                </m:acc>
              </m:oMath>
            </m:oMathPara>
          </w:p>
          <w:p w:rsidR="004622DA" w:rsidRPr="00E84222" w:rsidRDefault="004622D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i.e.,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λ-1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1-λ+μ-2γ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μ+γ+1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γ+δ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e>
              </m:acc>
            </m:oMath>
          </w:p>
          <w:p w:rsidR="004622DA" w:rsidRPr="00E84222" w:rsidRDefault="004622D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since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</m:oMath>
            <w:r w:rsidR="00A35B58"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b>
              </m:sSub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linearly independent</w:t>
            </w:r>
          </w:p>
          <w:p w:rsidR="004622DA" w:rsidRPr="00E84222" w:rsidRDefault="004622D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 xml:space="preserve">λ-1=0, 1-λ+μ-2γ=0,μ+γ+1=0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and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γ+δ=0</m:t>
                </m:r>
              </m:oMath>
            </m:oMathPara>
          </w:p>
          <w:p w:rsidR="004622DA" w:rsidRPr="00E84222" w:rsidRDefault="00017CE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i.e., </w:t>
            </w:r>
            <m:oMath>
              <m:r>
                <w:rPr>
                  <w:rFonts w:ascii="Cambria Math" w:hAnsi="Cambria Math"/>
                  <w:lang w:val="en-US" w:eastAsia="en-US"/>
                </w:rPr>
                <m:t>λ=1, μ=2γ, μ+γ+1=0,γ+δ=0</m:t>
              </m:r>
            </m:oMath>
          </w:p>
          <w:p w:rsidR="00017CEB" w:rsidRPr="00E84222" w:rsidRDefault="00017CEB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i.e., </w:t>
            </w:r>
            <m:oMath>
              <m:r>
                <w:rPr>
                  <w:rFonts w:ascii="Cambria Math" w:hAnsi="Cambria Math"/>
                  <w:lang w:val="en-US" w:eastAsia="en-US"/>
                </w:rPr>
                <m:t>λ=1, μ=-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,γ=-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,δ=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2338CC" w:rsidRPr="008D12E0" w:rsidRDefault="00C760C2" w:rsidP="00C760C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have,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 (∵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=1)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=2|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θ|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Now ,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&lt;|</m:t>
              </m:r>
            </m:oMath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⇒2|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θ|&lt;1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⇒|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θ|&lt;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C760C2" w:rsidRPr="008D12E0" w:rsidRDefault="00C760C2" w:rsidP="00D80460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⇒θ∈[0,π/6) </m:t>
              </m:r>
            </m:oMath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θ∈(5π/6, π]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Since,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are collinear.</w:t>
            </w:r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=λ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=λ(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+y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m:rPr>
                    <m:scr m:val="script"/>
                  </m:rPr>
                  <w:rPr>
                    <w:rFonts w:ascii="Cambria Math" w:hAnsi="Cambria Math"/>
                  </w:rPr>
                  <m:t>-z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On comparing </w:t>
            </w:r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x=λ, -2=λy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5=-λ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z</m:t>
              </m:r>
            </m:oMath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λ=1</m:t>
              </m:r>
            </m:oMath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x=1, y=-2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m:rPr>
                  <m:scr m:val="script"/>
                </m:rPr>
                <w:rPr>
                  <w:rFonts w:ascii="Cambria Math" w:hAnsi="Cambria Math"/>
                </w:rPr>
                <m:t>z</m:t>
              </m:r>
              <m:r>
                <w:rPr>
                  <w:rFonts w:ascii="Cambria Math" w:hAnsi="Cambria Math"/>
                </w:rPr>
                <m:t>=-5</m:t>
              </m:r>
            </m:oMath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Option (a) is correct.</w:t>
            </w:r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λ=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>
              <w:rPr>
                <w:rFonts w:ascii="Cambria Math" w:hAnsi="Cambria Math"/>
              </w:rPr>
              <w:t>,</w:t>
            </w:r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 y=-4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m:rPr>
                  <m:scr m:val="script"/>
                </m:rPr>
                <w:rPr>
                  <w:rFonts w:ascii="Cambria Math" w:hAnsi="Cambria Math"/>
                </w:rPr>
                <m:t>z</m:t>
              </m:r>
              <m:r>
                <w:rPr>
                  <w:rFonts w:ascii="Cambria Math" w:hAnsi="Cambria Math"/>
                </w:rPr>
                <m:t>=-10</m:t>
              </m:r>
            </m:oMath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Option (b) is correct.</w:t>
            </w:r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λ=-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>
              <w:rPr>
                <w:rFonts w:ascii="Cambria Math" w:hAnsi="Cambria Math"/>
              </w:rPr>
              <w:t>,</w:t>
            </w:r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 y=4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m:rPr>
                  <m:scr m:val="script"/>
                </m:rPr>
                <w:rPr>
                  <w:rFonts w:ascii="Cambria Math" w:hAnsi="Cambria Math"/>
                </w:rPr>
                <m:t>z</m:t>
              </m:r>
              <m:r>
                <w:rPr>
                  <w:rFonts w:ascii="Cambria Math" w:hAnsi="Cambria Math"/>
                </w:rPr>
                <m:t>=10</m:t>
              </m:r>
            </m:oMath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Option (c) is correct.</w:t>
            </w:r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for </w:t>
            </w:r>
            <m:oMath>
              <m:r>
                <w:rPr>
                  <w:rFonts w:ascii="Cambria Math" w:hAnsi="Cambria Math"/>
                </w:rPr>
                <m:t>λ=-1</m:t>
              </m:r>
            </m:oMath>
          </w:p>
          <w:p w:rsidR="0009478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x=-1, y=2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m:rPr>
                  <m:scr m:val="script"/>
                </m:rPr>
                <w:rPr>
                  <w:rFonts w:ascii="Cambria Math" w:hAnsi="Cambria Math"/>
                </w:rPr>
                <m:t>z</m:t>
              </m:r>
              <m:r>
                <w:rPr>
                  <w:rFonts w:ascii="Cambria Math" w:hAnsi="Cambria Math"/>
                </w:rPr>
                <m:t>=5</m:t>
              </m:r>
            </m:oMath>
          </w:p>
          <w:p w:rsidR="00094780" w:rsidRPr="00A32310" w:rsidRDefault="00094780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Option (d) is correct.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4D70AC" w:rsidRDefault="004D70AC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ascii="Cambria Math" w:hAnsi="Cambria Math"/>
              </w:rPr>
              <w:t xml:space="preserve">       ….(i)</w:t>
            </w:r>
          </w:p>
          <w:p w:rsidR="004D70AC" w:rsidRDefault="004D70AC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On putting the values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rPr>
                <w:rFonts w:ascii="Cambria Math" w:hAnsi="Cambria Math"/>
              </w:rPr>
              <w:t xml:space="preserve"> and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 xml:space="preserve"> r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>
              <w:rPr>
                <w:rFonts w:ascii="Cambria Math" w:hAnsi="Cambria Math"/>
              </w:rPr>
              <w:t>, in Eq. (i) and then compare. Then, we get</w:t>
            </w:r>
          </w:p>
          <w:p w:rsidR="004D70AC" w:rsidRPr="00A32310" w:rsidRDefault="004D70AC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2338CC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 xml:space="preserve">θ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acc>
                  </m:e>
                </m:func>
              </m:oMath>
            </m:oMathPara>
          </w:p>
          <w:p w:rsidR="00E9737C" w:rsidRPr="008D12E0" w:rsidRDefault="00E9737C" w:rsidP="00E9737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E9737C" w:rsidRPr="008D12E0" w:rsidRDefault="00E9737C" w:rsidP="00E9737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func>
              </m:oMath>
            </m:oMathPara>
          </w:p>
          <w:p w:rsidR="0031487D" w:rsidRPr="008D12E0" w:rsidRDefault="00E41FCF" w:rsidP="00E9737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fun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From (i) and (ii)</w:t>
            </w:r>
            <w:r w:rsidR="001B3B92" w:rsidRPr="008D12E0">
              <w:rPr>
                <w:rFonts w:ascii="Cambria Math" w:hAnsi="Cambria Math"/>
              </w:rPr>
              <w:t>,</w:t>
            </w:r>
          </w:p>
          <w:p w:rsidR="0031487D" w:rsidRPr="008D12E0" w:rsidRDefault="00E41FCF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θ=1</m:t>
                        </m:r>
                      </m:e>
                    </m:func>
                  </m:e>
                </m:fun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θ=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θ=1/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  <m:r>
                        <w:rPr>
                          <w:rFonts w:ascii="Cambria Math" w:hAnsi="Cambria Math"/>
                        </w:rPr>
                        <m:t>.</m:t>
                      </m:r>
                    </m:e>
                  </m:func>
                </m:e>
              </m:func>
            </m:oMath>
            <w:r w:rsidR="001B3B92" w:rsidRPr="008D12E0">
              <w:rPr>
                <w:rFonts w:ascii="Cambria Math" w:hAnsi="Cambria Math"/>
              </w:rPr>
              <w:t xml:space="preserve"> T</w:t>
            </w:r>
            <w:r w:rsidRPr="008D12E0">
              <w:rPr>
                <w:rFonts w:ascii="Cambria Math" w:hAnsi="Cambria Math"/>
              </w:rPr>
              <w:t>herefore</w:t>
            </w:r>
            <w:r w:rsidR="001B3B92" w:rsidRPr="008D12E0">
              <w:rPr>
                <w:rFonts w:ascii="Cambria Math" w:hAnsi="Cambria Math"/>
              </w:rPr>
              <w:t>,</w:t>
            </w:r>
          </w:p>
          <w:p w:rsidR="0031487D" w:rsidRPr="008D12E0" w:rsidRDefault="00E41FCF" w:rsidP="0031487D">
            <w:pPr>
              <w:contextualSpacing/>
              <w:rPr>
                <w:rFonts w:ascii="Cambria Math" w:hAnsi="Cambria Math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||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  <w:r w:rsidR="0031487D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||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</w:p>
          <w:p w:rsidR="0031487D" w:rsidRPr="008D12E0" w:rsidRDefault="00E41FCF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31487D" w:rsidRPr="008D12E0" w:rsidRDefault="00E41FCF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acc>
                  </m:e>
                </m:func>
              </m:oMath>
            </m:oMathPara>
          </w:p>
          <w:p w:rsidR="0031487D" w:rsidRPr="008D12E0" w:rsidRDefault="00E41FCF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567B76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For coplanar vectors,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2λ-1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2λ-1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λ=0⇒λ=0,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F30FBA" w:rsidRPr="008D12E0" w:rsidRDefault="00E41FCF" w:rsidP="00F30F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E47A90" w:rsidRPr="008D12E0" w:rsidRDefault="00224069" w:rsidP="00E47A90">
            <w:pPr>
              <w:contextualSpacing/>
              <w:rPr>
                <w:rFonts w:ascii="Cambria Math" w:hAnsi="Cambria Math"/>
                <w:color w:val="FF0000"/>
              </w:rPr>
            </w:pPr>
            <w:r w:rsidRPr="008D12E0">
              <w:rPr>
                <w:rFonts w:ascii="Cambria Math" w:hAnsi="Cambria Math"/>
              </w:rPr>
              <w:object w:dxaOrig="4466" w:dyaOrig="2870">
                <v:shape id="_x0000_i1037" type="#_x0000_t75" style="width:129.5pt;height:79pt" o:ole="">
                  <v:imagedata r:id="IMM10S555S0" o:title=""/>
                </v:shape>
                <o:OLEObject Type="Embed" ProgID="ChemDraw.Document.6.0" ShapeID="_x0000_i1037" DrawAspect="Content" ObjectID="_1478863971" r:id="OMM10S555S0"/>
              </w:object>
            </w:r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+3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=80+16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(1/2)</m:t>
                </m:r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=112</m:t>
                </m:r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rad>
              </m:oMath>
            </m:oMathPara>
          </w:p>
          <w:p w:rsidR="00E47A90" w:rsidRPr="008D12E0" w:rsidRDefault="00E41FCF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E47A90" w:rsidRPr="008D12E0" w:rsidRDefault="00E41FCF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BD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+3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=80-16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  <m:r>
                  <w:rPr>
                    <w:rFonts w:ascii="Cambria Math" w:hAnsi="Cambria Math"/>
                  </w:rPr>
                  <m:t>(1/2)</m:t>
                </m:r>
              </m:oMath>
            </m:oMathPara>
          </w:p>
          <w:p w:rsidR="00E47A90" w:rsidRPr="008D12E0" w:rsidRDefault="00E47A90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=48</m:t>
                </m:r>
              </m:oMath>
            </m:oMathPara>
          </w:p>
          <w:p w:rsidR="00E47A90" w:rsidRPr="008D12E0" w:rsidRDefault="00A741BA" w:rsidP="00E47A9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2338CC" w:rsidRPr="008D12E0" w:rsidRDefault="004B5AF5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4B5AF5" w:rsidRPr="008D12E0" w:rsidRDefault="004B5AF5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required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</w:p>
          <w:p w:rsidR="004B5AF5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</m:oMath>
            <w:r w:rsidR="004B5AF5" w:rsidRPr="008D12E0">
              <w:rPr>
                <w:rFonts w:ascii="Cambria Math" w:hAnsi="Cambria Math"/>
              </w:rPr>
              <w:t xml:space="preserve"> are coplanar</w:t>
            </w:r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=0⇒y=z</m:t>
                </m:r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perpendicular</w:t>
            </w:r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⇒x-y-z=0</m:t>
                </m:r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⇒x=zy</m:t>
                </m:r>
              </m:oMath>
            </m:oMathPara>
          </w:p>
          <w:p w:rsidR="004B5AF5" w:rsidRPr="008D12E0" w:rsidRDefault="004B5AF5" w:rsidP="00ED534F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="00ED534F" w:rsidRPr="008D12E0">
              <w:rPr>
                <w:rFonts w:ascii="Cambria Math" w:hAnsi="Cambria Math"/>
              </w:rPr>
              <w:t xml:space="preserve"> O</w:t>
            </w:r>
            <w:r w:rsidRPr="008D12E0">
              <w:rPr>
                <w:rFonts w:ascii="Cambria Math" w:hAnsi="Cambria Math"/>
              </w:rPr>
              <w:t xml:space="preserve">ptions </w:t>
            </w:r>
            <m:oMath>
              <m:r>
                <w:rPr>
                  <w:rFonts w:ascii="Cambria Math" w:hAnsi="Cambria Math"/>
                </w:rPr>
                <m:t xml:space="preserve">b </m:t>
              </m:r>
            </m:oMath>
            <w:r w:rsidR="00ED534F" w:rsidRPr="008D12E0">
              <w:rPr>
                <w:rFonts w:ascii="Cambria Math" w:hAnsi="Cambria Math"/>
              </w:rPr>
              <w:t>and</w:t>
            </w:r>
            <m:oMath>
              <m:r>
                <w:rPr>
                  <w:rFonts w:ascii="Cambria Math" w:hAnsi="Cambria Math"/>
                </w:rPr>
                <m:t xml:space="preserve"> d</m:t>
              </m:r>
            </m:oMath>
            <w:r w:rsidRPr="008D12E0">
              <w:rPr>
                <w:rFonts w:ascii="Cambria Math" w:hAnsi="Cambria Math"/>
              </w:rPr>
              <w:t xml:space="preserve"> are 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567B76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x+1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x+2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x+3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x+4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+(x+5)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x+6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x+7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+(x+8)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coplanar</w:t>
            </w:r>
          </w:p>
          <w:p w:rsidR="000E40E0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We have determinant of their coefficients as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x+3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x+4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x+6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x+7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x+8</m:t>
                        </m:r>
                      </m:e>
                    </m:mr>
                  </m:m>
                </m:e>
              </m:d>
            </m:oMath>
          </w:p>
          <w:p w:rsidR="000E40E0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Applying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⟶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⟶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</m:oMath>
            <w:r w:rsidR="00B2576D" w:rsidRPr="00E84222">
              <w:rPr>
                <w:rFonts w:ascii="Cambria Math" w:hAnsi="Cambria Math"/>
                <w:lang w:val="en-US" w:eastAsia="en-US"/>
              </w:rPr>
              <w:t>, we have</w:t>
            </w:r>
          </w:p>
          <w:p w:rsidR="000E40E0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x+3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x+6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0E40E0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x∈R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4C2BA6" w:rsidRPr="00571AD4" w:rsidRDefault="0038311E" w:rsidP="00571AD4">
            <w:pPr>
              <w:spacing w:after="0"/>
              <w:contextualSpacing/>
              <w:rPr>
                <w:rFonts w:ascii="Cambria Math" w:hAnsi="Cambria Math"/>
              </w:rPr>
            </w:pPr>
            <w:r w:rsidRPr="00571AD4">
              <w:rPr>
                <w:rFonts w:ascii="Cambria Math" w:hAnsi="Cambria Math"/>
              </w:rPr>
              <w:t>We have,</w:t>
            </w:r>
          </w:p>
          <w:p w:rsidR="0038311E" w:rsidRPr="00571AD4" w:rsidRDefault="00571AD4" w:rsidP="00571AD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⇒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⊥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and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⊥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and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⇒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⊥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and,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⊥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eqArr>
                  </m:e>
                </m:d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A715F5" w:rsidRPr="00571AD4" w:rsidRDefault="00A715F5" w:rsidP="00571AD4">
            <w:pPr>
              <w:spacing w:after="0"/>
              <w:contextualSpacing/>
              <w:rPr>
                <w:rFonts w:ascii="Cambria Math" w:hAnsi="Cambria Math"/>
              </w:rPr>
            </w:pPr>
            <w:r w:rsidRPr="00571AD4">
              <w:rPr>
                <w:rFonts w:ascii="Cambria Math" w:hAnsi="Cambria Math"/>
              </w:rPr>
              <w:t xml:space="preserve">Now,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A715F5" w:rsidRPr="00571AD4" w:rsidRDefault="000D59AF" w:rsidP="00571AD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          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=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A715F5" w:rsidRPr="00571AD4" w:rsidRDefault="000D59AF" w:rsidP="00571AD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A715F5" w:rsidRPr="00571AD4" w:rsidRDefault="000D59AF" w:rsidP="00571AD4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A715F5" w:rsidRPr="00571AD4">
              <w:rPr>
                <w:rFonts w:ascii="Cambria Math" w:hAnsi="Cambria Math"/>
              </w:rPr>
              <w:t xml:space="preserve">            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⊥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 xml:space="preserve"> ∴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=0</m:t>
                  </m:r>
                </m:e>
              </m:d>
            </m:oMath>
          </w:p>
          <w:p w:rsidR="000D59AF" w:rsidRPr="00571AD4" w:rsidRDefault="000D59AF" w:rsidP="00571AD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0D59AF" w:rsidRPr="00571AD4" w:rsidRDefault="000D59AF" w:rsidP="00571AD4">
            <w:pPr>
              <w:spacing w:after="0"/>
              <w:contextualSpacing/>
              <w:rPr>
                <w:rFonts w:ascii="Cambria Math" w:hAnsi="Cambria Math"/>
              </w:rPr>
            </w:pPr>
            <w:r w:rsidRPr="00571AD4">
              <w:rPr>
                <w:rFonts w:ascii="Cambria Math" w:hAnsi="Cambria Math"/>
              </w:rPr>
              <w:t>Also,</w:t>
            </w:r>
          </w:p>
          <w:p w:rsidR="000D59AF" w:rsidRPr="00571AD4" w:rsidRDefault="00571AD4" w:rsidP="00571AD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0D59AF" w:rsidRPr="00571AD4" w:rsidRDefault="000D59AF" w:rsidP="00571AD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0D59AF" w:rsidRPr="00571AD4" w:rsidRDefault="000D59AF" w:rsidP="00571AD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π/2</m:t>
                    </m:r>
                  </m:e>
                </m:func>
              </m:oMath>
            </m:oMathPara>
          </w:p>
          <w:p w:rsidR="000D59AF" w:rsidRPr="00571AD4" w:rsidRDefault="000D59AF" w:rsidP="00571AD4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</m:oMath>
            <w:r w:rsidRPr="00571AD4">
              <w:rPr>
                <w:rFonts w:ascii="Cambria Math" w:hAnsi="Cambria Math"/>
              </w:rPr>
              <w:t xml:space="preserve">           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=1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2338CC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y=-</m:t>
                    </m:r>
                  </m:e>
                </m:fun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543DAA" w:rsidRPr="008D12E0" w:rsidRDefault="00543DAA" w:rsidP="00543DA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[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 w:cs="Calibri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]</m:t>
                        </m:r>
                      </m:den>
                    </m:f>
                  </m:e>
                </m:func>
              </m:oMath>
            </m:oMathPara>
          </w:p>
          <w:p w:rsidR="00543DAA" w:rsidRPr="008D12E0" w:rsidRDefault="00543DAA" w:rsidP="00543DA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</w:rPr>
                        <m:t>∙</m:t>
                      </m:r>
                      <m:r>
                        <w:rPr>
                          <w:rFonts w:ascii="Cambria Math" w:hAnsi="Cambria Math"/>
                        </w:rPr>
                        <m:t>(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[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]</m:t>
                      </m:r>
                    </m:den>
                  </m:f>
                </m:e>
              </m:func>
            </m:oMath>
            <w:r w:rsidR="005409F3" w:rsidRPr="008D12E0">
              <w:rPr>
                <w:rFonts w:ascii="Cambria Math" w:hAnsi="Cambria Math"/>
              </w:rPr>
              <w:t xml:space="preserve"> and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∙</m:t>
                  </m:r>
                  <m:r>
                    <w:rPr>
                      <w:rFonts w:ascii="Cambria Math" w:hAnsi="Cambria Math"/>
                    </w:rPr>
                    <m:t>(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den>
              </m:f>
              <m:r>
                <w:rPr>
                  <w:rFonts w:ascii="Cambria Math" w:hAnsi="Cambria Math"/>
                </w:rPr>
                <m:t>=-2</m:t>
              </m:r>
            </m:oMath>
          </w:p>
          <w:p w:rsidR="00543DAA" w:rsidRPr="008D12E0" w:rsidRDefault="00543DAA" w:rsidP="00543DA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y+2=0</m:t>
                        </m:r>
                      </m:e>
                    </m:func>
                  </m:e>
                </m:func>
              </m:oMath>
            </m:oMathPara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y=-2</m:t>
                        </m:r>
                      </m:e>
                    </m:func>
                  </m:e>
                </m:func>
              </m:oMath>
            </m:oMathPara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x=-1,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y=-1</m:t>
                        </m:r>
                      </m:e>
                    </m:func>
                  </m:e>
                </m:func>
              </m:oMath>
            </m:oMathPara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we want the minimum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,x=-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 y=π</m:t>
              </m:r>
            </m:oMath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 w:rsidRPr="008D12E0">
              <w:rPr>
                <w:rFonts w:ascii="Cambria Math" w:hAnsi="Cambria Math"/>
              </w:rPr>
              <w:t xml:space="preserve"> The minimum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/4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567B76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=-4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;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=14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-5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</m:oMath>
            </m:oMathPara>
          </w:p>
          <w:p w:rsidR="006D07D5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-4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14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-5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15</m:t>
                    </m:r>
                  </m:den>
                </m:f>
              </m:oMath>
            </m:oMathPara>
          </w:p>
          <w:p w:rsidR="006D07D5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[-12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+9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+14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-5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]</m:t>
                </m:r>
              </m:oMath>
            </m:oMathPara>
          </w:p>
          <w:p w:rsidR="006D07D5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[2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]</m:t>
                </m:r>
              </m:oMath>
            </m:oMathPara>
          </w:p>
          <w:p w:rsidR="006D07D5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2λ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[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2338CC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  <w:p w:rsidR="004B5AF5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8D12E0">
              <w:rPr>
                <w:rFonts w:ascii="Cambria Math" w:hAnsi="Cambria Math"/>
              </w:rPr>
              <w:t xml:space="preserve">either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collinear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both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=λ(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325F2F" w:rsidRPr="008D12E0" w:rsidRDefault="00EF0067" w:rsidP="005C58D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Dot product of two vectors gives a scalar quantity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(a,b,d)</w:t>
            </w:r>
          </w:p>
          <w:p w:rsidR="00567B76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Points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j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, B(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C(p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+q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+r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collinear</w:t>
            </w:r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Now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p-1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q-1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+r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B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must be collinear</w:t>
            </w:r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⇒p=1, r=0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q≠1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2338CC" w:rsidRPr="008D12E0" w:rsidRDefault="006726E1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We have,</w:t>
            </w:r>
          </w:p>
          <w:p w:rsidR="006726E1" w:rsidRPr="008D12E0" w:rsidRDefault="006726E1" w:rsidP="006726E1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AM=</m:t>
              </m:r>
            </m:oMath>
            <w:r w:rsidRPr="008D12E0">
              <w:rPr>
                <w:rFonts w:ascii="Cambria Math" w:hAnsi="Cambria Math"/>
              </w:rPr>
              <w:t xml:space="preserve">projection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</m:oMath>
          </w:p>
          <w:p w:rsidR="006726E1" w:rsidRPr="008D12E0" w:rsidRDefault="006726E1" w:rsidP="006726E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AM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</m:ac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224069" w:rsidRPr="008D12E0" w:rsidRDefault="00224069" w:rsidP="006726E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3873" w:dyaOrig="2990">
                <v:shape id="_x0000_i1033" type="#_x0000_t75" style="width:108pt;height:86.5pt" o:ole="">
                  <v:imagedata r:id="IMM10S585S0" o:title=""/>
                </v:shape>
                <o:OLEObject Type="Embed" ProgID="ChemDraw.Document.6.0" ShapeID="_x0000_i1033" DrawAspect="Content" ObjectID="_1478863967" r:id="OMM10S585S0"/>
              </w:object>
            </w:r>
          </w:p>
          <w:p w:rsidR="006726E1" w:rsidRPr="008D12E0" w:rsidRDefault="006726E1" w:rsidP="006726E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in </w:t>
            </w:r>
            <m:oMath>
              <m:r>
                <w:rPr>
                  <w:rFonts w:ascii="Cambria Math" w:hAnsi="Cambria Math"/>
                </w:rPr>
                <m:t>∆ADB</m:t>
              </m:r>
            </m:oMath>
          </w:p>
          <w:p w:rsidR="006726E1" w:rsidRPr="008D12E0" w:rsidRDefault="00E41FCF" w:rsidP="006726E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AM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MD</m:t>
                    </m:r>
                  </m:e>
                </m:acc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DM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AM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</m:oMath>
            </m:oMathPara>
          </w:p>
          <w:p w:rsidR="006726E1" w:rsidRPr="008D12E0" w:rsidRDefault="006726E1" w:rsidP="006726E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DM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6726E1" w:rsidRPr="008D12E0" w:rsidRDefault="006726E1" w:rsidP="006726E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DM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</m:oMath>
          </w:p>
          <w:p w:rsidR="00787DB5" w:rsidRPr="008D12E0" w:rsidRDefault="00787DB5" w:rsidP="00787DB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MD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[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787DB5" w:rsidRPr="008D12E0" w:rsidRDefault="00A92160" w:rsidP="001743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Now,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[(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]=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DM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567B76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-5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  <w:p w:rsidR="000E40E0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Then the diagonals of the parallelogram are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</w:p>
          <w:p w:rsidR="000E40E0" w:rsidRPr="00E84222" w:rsidRDefault="000E40E0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i.e.,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+6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+8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  <w:p w:rsidR="000E40E0" w:rsidRPr="00E84222" w:rsidRDefault="005047F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S</w:t>
            </w:r>
            <w:r w:rsidR="000E40E0" w:rsidRPr="00E84222">
              <w:rPr>
                <w:rFonts w:ascii="Cambria Math" w:hAnsi="Cambria Math"/>
                <w:lang w:val="en-US" w:eastAsia="en-US"/>
              </w:rPr>
              <w:t>o</w:t>
            </w:r>
            <w:r w:rsidRPr="00E84222">
              <w:rPr>
                <w:rFonts w:ascii="Cambria Math" w:hAnsi="Cambria Math"/>
                <w:lang w:val="en-US" w:eastAsia="en-US"/>
              </w:rPr>
              <w:t>,</w:t>
            </w:r>
            <w:r w:rsidR="000E40E0" w:rsidRPr="00E84222">
              <w:rPr>
                <w:rFonts w:ascii="Cambria Math" w:hAnsi="Cambria Math"/>
                <w:lang w:val="en-US" w:eastAsia="en-US"/>
              </w:rPr>
              <w:t xml:space="preserve"> unit vectors along the diagonals are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7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+6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-2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69</m:t>
                      </m:r>
                    </m:e>
                  </m:rad>
                </m:den>
              </m:f>
              <m:r>
                <w:rPr>
                  <w:rFonts w:ascii="Cambria Math" w:hAnsi="Cambria Math"/>
                  <w:lang w:val="en-US" w:eastAsia="en-US"/>
                </w:rPr>
                <m:t>(-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+8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325F2F" w:rsidRPr="008D12E0" w:rsidRDefault="00E41FCF" w:rsidP="005C58D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</m:oMath>
            </m:oMathPara>
          </w:p>
          <w:p w:rsidR="0068590B" w:rsidRPr="008D12E0" w:rsidRDefault="00E41FCF" w:rsidP="0068590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4+4+1</m:t>
                    </m:r>
                  </m:e>
                </m:d>
                <m:r>
                  <w:rPr>
                    <w:rFonts w:ascii="Cambria Math" w:hAnsi="Cambria Math"/>
                  </w:rPr>
                  <m:t>=1⇒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68590B" w:rsidRPr="008D12E0" w:rsidRDefault="0068590B" w:rsidP="0068590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>. Then</w:t>
            </w:r>
          </w:p>
          <w:p w:rsidR="0068590B" w:rsidRPr="008D12E0" w:rsidRDefault="00E41FCF" w:rsidP="0068590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29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⇒θ≠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68590B" w:rsidRPr="008D12E0" w:rsidRDefault="0068590B" w:rsidP="0068590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 ⇒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68590B" w:rsidRPr="008D12E0" w:rsidRDefault="0068590B" w:rsidP="0068590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=0 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2338CC" w:rsidRPr="008D12E0" w:rsidRDefault="0031487D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non-coplnar</w:t>
            </w:r>
          </w:p>
          <w:p w:rsidR="0031487D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=x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+y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+z(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⇒x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+z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⇒-(</m:t>
              </m:r>
              <m:r>
                <w:rPr>
                  <w:rFonts w:ascii="Cambria Math" w:hAnsi="Cambria Math"/>
                </w:rPr>
                <m:t>1+z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x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  <w:b/>
              </w:rPr>
              <w:t>(</w:t>
            </w:r>
            <w:r w:rsidRPr="008D12E0">
              <w:rPr>
                <w:rFonts w:ascii="Cambria Math" w:hAnsi="Cambria Math"/>
              </w:rPr>
              <w:t>sinc</w:t>
            </w:r>
            <w:r w:rsidRPr="008D12E0">
              <w:rPr>
                <w:rFonts w:ascii="Cambria Math" w:hAnsi="Cambria Math"/>
                <w:b/>
              </w:rPr>
              <w:t xml:space="preserve">e 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>)</w:t>
            </w:r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∴x=0 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x=-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oMath>
          </w:p>
          <w:p w:rsidR="0031487D" w:rsidRPr="008D12E0" w:rsidRDefault="0031487D" w:rsidP="0031487D">
            <w:pPr>
              <w:contextualSpacing/>
              <w:rPr>
                <w:rFonts w:ascii="Cambria Math" w:hAnsi="Cambria Math"/>
                <w:b/>
              </w:rPr>
            </w:pPr>
            <w:r w:rsidRPr="008D12E0">
              <w:rPr>
                <w:rFonts w:ascii="Cambria Math" w:hAnsi="Cambria Math"/>
              </w:rPr>
              <w:t>Thus</w:t>
            </w:r>
            <w:r w:rsidR="00EE108F" w:rsidRPr="008D12E0">
              <w:rPr>
                <w:rFonts w:ascii="Cambria Math" w:hAnsi="Cambria Math"/>
              </w:rPr>
              <w:t xml:space="preserve">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=y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oMath>
            <w:r w:rsidRPr="008D12E0">
              <w:rPr>
                <w:rFonts w:ascii="Cambria Math" w:hAnsi="Cambria Math"/>
              </w:rPr>
              <w:t xml:space="preserve">, where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8D12E0">
              <w:rPr>
                <w:rFonts w:ascii="Cambria Math" w:hAnsi="Cambria Math"/>
              </w:rPr>
              <w:t xml:space="preserve"> is the parameter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2338CC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D0FF1" w:rsidRPr="008D12E0" w:rsidRDefault="004D0FF1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Taking cross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>in the first equation, we get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 w:cs="Calibri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4D0FF1" w:rsidRPr="008D12E0" w:rsidRDefault="004D0FF1" w:rsidP="00543DA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Also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|⇒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⇒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=|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325F2F" w:rsidRPr="008D12E0" w:rsidRDefault="00DF1426" w:rsidP="005C58D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have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7B5BCE" w:rsidRPr="008D12E0" w:rsidRDefault="007B5BCE" w:rsidP="005C58D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Any vector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</w:t>
            </w:r>
          </w:p>
          <w:p w:rsidR="007B5BCE" w:rsidRPr="008D12E0" w:rsidRDefault="00E41FCF" w:rsidP="005C58D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=μ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7B5BCE" w:rsidRPr="008D12E0" w:rsidRDefault="007B5BCE" w:rsidP="007B5BC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=μ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+λ(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7B5BCE" w:rsidRPr="008D12E0" w:rsidRDefault="007B5BCE" w:rsidP="007B5BC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μ+λ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2μ+λ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-(μ+2λ)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7B5BCE" w:rsidRPr="008D12E0" w:rsidRDefault="007B5BCE" w:rsidP="007B5BC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that the magnitude of projection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2/3</m:t>
                  </m:r>
                </m:e>
              </m:rad>
            </m:oMath>
          </w:p>
          <w:p w:rsidR="007B5BCE" w:rsidRPr="008D12E0" w:rsidRDefault="007B5BCE" w:rsidP="007B5BC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den>
                    </m:f>
                  </m:e>
                </m:d>
              </m:oMath>
            </m:oMathPara>
          </w:p>
          <w:p w:rsidR="007B5BCE" w:rsidRPr="008D12E0" w:rsidRDefault="007B5BCE" w:rsidP="007B5BC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μ+λ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2μ+λ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μ+2λ</m:t>
                            </m:r>
                          </m:e>
                        </m:d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e>
                        </m:rad>
                      </m:den>
                    </m:f>
                  </m:e>
                </m:d>
              </m:oMath>
            </m:oMathPara>
          </w:p>
          <w:p w:rsidR="007B5BCE" w:rsidRPr="008D12E0" w:rsidRDefault="007B5BCE" w:rsidP="007B5BC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-λ-μ</m:t>
                    </m:r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7B5BCE" w:rsidRPr="008D12E0" w:rsidRDefault="007B5BCE" w:rsidP="007B5BCE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⇒λ+μ=2</m:t>
              </m:r>
            </m:oMath>
            <w:r w:rsidRPr="008D12E0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λ+μ=-2</m:t>
              </m:r>
            </m:oMath>
          </w:p>
          <w:p w:rsidR="007B5BCE" w:rsidRPr="008D12E0" w:rsidRDefault="007B5BCE" w:rsidP="007B5BC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Therefore, the required vector is either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+5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2338CC" w:rsidRPr="008D12E0" w:rsidRDefault="008F349B" w:rsidP="008F349B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+m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⇒l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8F349B" w:rsidRPr="008D12E0" w:rsidRDefault="008F349B" w:rsidP="008F349B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⇒l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⇒l=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8F349B" w:rsidRPr="008D12E0" w:rsidRDefault="008F349B" w:rsidP="008F349B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</w:t>
            </w:r>
            <m:oMath>
              <m:r>
                <w:rPr>
                  <w:rFonts w:ascii="Cambria Math" w:hAnsi="Cambria Math"/>
                </w:rPr>
                <m:t>m=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 w:cs="Calibri"/>
                    </w:rPr>
                    <m:t>∙</m:t>
                  </m:r>
                  <m:r>
                    <w:rPr>
                      <w:rFonts w:ascii="Cambria Math" w:hAnsi="Cambria Math"/>
                    </w:rPr>
                    <m:t>(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(c,d)</w:t>
            </w:r>
          </w:p>
          <w:p w:rsidR="002338CC" w:rsidRPr="008D12E0" w:rsidRDefault="004B5AF5" w:rsidP="004B5AF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 vectors</w:t>
            </w:r>
          </w:p>
          <w:p w:rsidR="004B5AF5" w:rsidRPr="008D12E0" w:rsidRDefault="00ED534F" w:rsidP="004B5AF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Further</w:t>
            </w:r>
            <w:r w:rsidR="004B5AF5" w:rsidRPr="008D12E0">
              <w:rPr>
                <w:rFonts w:ascii="Cambria Math" w:hAnsi="Cambria Math"/>
              </w:rPr>
              <w:t xml:space="preserve">, 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="004B5AF5" w:rsidRPr="008D12E0">
              <w:rPr>
                <w:rFonts w:ascii="Cambria Math" w:hAnsi="Cambria Math"/>
              </w:rPr>
              <w:t xml:space="preserve"> is 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4B5AF5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4B5AF5" w:rsidRPr="008D12E0" w:rsidRDefault="00E41FCF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B5AF5" w:rsidRPr="008D12E0" w:rsidRDefault="00E41FCF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B5AF5" w:rsidRPr="008D12E0" w:rsidRDefault="00E41FCF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(c,d)</w:t>
            </w:r>
          </w:p>
          <w:p w:rsidR="00567B76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lie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x-y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plane</w:t>
            </w:r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. Therefore</w:t>
            </w:r>
            <w:r w:rsidR="005047F1" w:rsidRPr="00E84222">
              <w:rPr>
                <w:rFonts w:ascii="Cambria Math" w:hAnsi="Cambria Math"/>
                <w:lang w:val="en-US" w:eastAsia="en-US"/>
              </w:rPr>
              <w:t>,</w:t>
            </w:r>
          </w:p>
          <w:p w:rsidR="003F1B95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q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=|λ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+μ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+v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|</m:t>
                </m:r>
              </m:oMath>
            </m:oMathPara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λ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+μ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j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+v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j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μ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</m:e>
                    </m:d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(μ-v)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</m:e>
                </m:d>
              </m:oMath>
            </m:oMathPara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λ-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μ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v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μ-v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-λμ-λv-μv</m:t>
                    </m:r>
                  </m:e>
                </m:rad>
              </m:oMath>
            </m:oMathPara>
          </w:p>
          <w:p w:rsidR="005E40D3" w:rsidRPr="00E84222" w:rsidRDefault="005E40D3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λ-μ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μ-V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v-λ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5E40D3" w:rsidRPr="00E84222" w:rsidRDefault="005E40D3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1+1+4</m:t>
                    </m:r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e>
                </m:rad>
              </m:oMath>
            </m:oMathPara>
          </w:p>
          <w:p w:rsidR="005E40D3" w:rsidRPr="00E84222" w:rsidRDefault="005E40D3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can take a value equal to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2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2338CC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</m:t>
                </m:r>
                <m:r>
                  <w:rPr>
                    <w:rFonts w:ascii="Cambria Math" w:hAnsi="Cambria Math" w:cs="Calibri"/>
                  </w:rPr>
                  <m:t>∙</m:t>
                </m:r>
                <m:r>
                  <w:rPr>
                    <w:rFonts w:ascii="Cambria Math" w:hAnsi="Cambria Math"/>
                  </w:rPr>
                  <m:t>1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and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⊥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func>
              </m:oMath>
            </m:oMathPara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⇒α=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325F2F" w:rsidRPr="008D12E0" w:rsidRDefault="00E41FCF" w:rsidP="00EF006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EF0067" w:rsidRPr="008D12E0" w:rsidRDefault="00EF0067" w:rsidP="00EF006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But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=-|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2338CC" w:rsidRPr="008D12E0" w:rsidRDefault="00877D91" w:rsidP="00877D9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We have[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]=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den>
              </m:f>
            </m:oMath>
            <w:r w:rsidR="006055F9" w:rsidRPr="008D12E0">
              <w:rPr>
                <w:rFonts w:ascii="Cambria Math" w:hAnsi="Cambria Math"/>
              </w:rPr>
              <w:t xml:space="preserve">. </w:t>
            </w:r>
            <w:r w:rsidRPr="008D12E0">
              <w:rPr>
                <w:rFonts w:ascii="Cambria Math" w:hAnsi="Cambria Math"/>
              </w:rPr>
              <w:t>Therefore</w:t>
            </w:r>
            <w:r w:rsidR="006055F9" w:rsidRPr="008D12E0">
              <w:rPr>
                <w:rFonts w:ascii="Cambria Math" w:hAnsi="Cambria Math"/>
              </w:rPr>
              <w:t>,</w:t>
            </w:r>
          </w:p>
          <w:p w:rsidR="00877D91" w:rsidRPr="008D12E0" w:rsidRDefault="00E41FCF" w:rsidP="00877D9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877D91" w:rsidRPr="008D12E0" w:rsidRDefault="00E9737C" w:rsidP="00E9737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a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x&gt;0,x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[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>≥2</m:t>
              </m:r>
            </m:oMath>
            <w:r w:rsidRPr="008D12E0">
              <w:rPr>
                <w:rFonts w:ascii="Cambria Math" w:hAnsi="Cambria Math"/>
              </w:rPr>
              <w:t xml:space="preserve"> (using A.M. </w:t>
            </w:r>
            <m:oMath>
              <m:r>
                <w:rPr>
                  <w:rFonts w:ascii="Cambria Math" w:hAnsi="Cambria Math"/>
                </w:rPr>
                <m:t>≥</m:t>
              </m:r>
            </m:oMath>
            <w:r w:rsidRPr="008D12E0">
              <w:rPr>
                <w:rFonts w:ascii="Cambria Math" w:hAnsi="Cambria Math"/>
              </w:rPr>
              <w:t>G.M)</w:t>
            </w:r>
          </w:p>
          <w:p w:rsidR="00E9737C" w:rsidRPr="008D12E0" w:rsidRDefault="006055F9" w:rsidP="00E9737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b</w:t>
            </w:r>
            <w:r w:rsidRPr="008D12E0">
              <w:rPr>
                <w:rFonts w:ascii="Cambria Math" w:hAnsi="Cambria Math"/>
              </w:rPr>
              <w:t xml:space="preserve">. </w:t>
            </w:r>
            <w:r w:rsidR="00E9737C" w:rsidRPr="008D12E0">
              <w:rPr>
                <w:rFonts w:ascii="Cambria Math" w:hAnsi="Cambria Math"/>
              </w:rPr>
              <w:t>Similarly, use A.M</w:t>
            </w:r>
            <m:oMath>
              <m:r>
                <w:rPr>
                  <w:rFonts w:ascii="Cambria Math" w:hAnsi="Cambria Math"/>
                </w:rPr>
                <m:t>.≥</m:t>
              </m:r>
            </m:oMath>
            <w:r w:rsidR="00E9737C" w:rsidRPr="008D12E0">
              <w:rPr>
                <w:rFonts w:ascii="Cambria Math" w:hAnsi="Cambria Math"/>
              </w:rPr>
              <w:t>G.M</w:t>
            </w:r>
            <m:oMath>
              <m:r>
                <w:rPr>
                  <w:rFonts w:ascii="Cambria Math" w:hAnsi="Cambria Math"/>
                </w:rPr>
                <m:t>.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89215A" w:rsidRDefault="0089215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+t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89215A" w:rsidRDefault="0089215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1+t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-(1+2</m:t>
              </m:r>
              <m:r>
                <w:rPr>
                  <w:rFonts w:ascii="Cambria Math" w:hAnsi="Cambria Math"/>
                </w:rPr>
                <m:t>t)</m:t>
              </m:r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hAnsi="Cambria Math"/>
              </w:rPr>
              <w:t xml:space="preserve">     ...(i)</w:t>
            </w:r>
          </w:p>
          <w:p w:rsidR="0089215A" w:rsidRDefault="0089215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∵</m:t>
              </m:r>
            </m:oMath>
            <w:r>
              <w:rPr>
                <w:rFonts w:ascii="Cambria Math" w:hAnsi="Cambria Math"/>
              </w:rPr>
              <w:t xml:space="preserve"> Projection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</m:oMath>
            <w:r>
              <w:rPr>
                <w:rFonts w:ascii="Cambria Math" w:hAnsi="Cambria Math"/>
              </w:rPr>
              <w:t xml:space="preserve"> 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>
              <w:rPr>
                <w:rFonts w:ascii="Cambria Math" w:hAnsi="Cambria Math"/>
              </w:rPr>
              <w:t xml:space="preserve"> </w:t>
            </w:r>
            <w:proofErr w:type="gramStart"/>
            <w:r>
              <w:rPr>
                <w:rFonts w:ascii="Cambria Math" w:hAnsi="Cambria Math"/>
              </w:rPr>
              <w:t xml:space="preserve">is </w:t>
            </w:r>
            <m:oMath>
              <w:proofErr w:type="gramEnd"/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(2/3)</m:t>
                  </m:r>
                </m:e>
              </m:rad>
            </m:oMath>
            <w:r>
              <w:rPr>
                <w:rFonts w:ascii="Cambria Math" w:hAnsi="Cambria Math"/>
              </w:rPr>
              <w:t>.</w:t>
            </w:r>
          </w:p>
          <w:p w:rsidR="0089215A" w:rsidRDefault="0089215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|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a | </m:t>
                        </m:r>
                      </m:e>
                    </m:acc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rad>
              </m:oMath>
            </m:oMathPara>
          </w:p>
          <w:p w:rsidR="0089215A" w:rsidRDefault="0089215A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or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1+t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2+t</m:t>
                      </m:r>
                    </m:e>
                  </m:d>
                  <m:r>
                    <w:rPr>
                      <w:rFonts w:ascii="Cambria Math" w:hAnsi="Cambria Math"/>
                    </w:rPr>
                    <m:t>-(1+2t)</m:t>
                  </m:r>
                </m:num>
                <m:den>
                  <m:rad>
                    <m:radPr>
                      <m:degHide m:val="on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6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=±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rad>
            </m:oMath>
          </w:p>
          <w:p w:rsidR="0089215A" w:rsidRDefault="0089215A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∴-t-1=±2</m:t>
                </m:r>
              </m:oMath>
            </m:oMathPara>
          </w:p>
          <w:p w:rsidR="0089215A" w:rsidRDefault="0089215A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∴t=-3, 1</m:t>
                </m:r>
              </m:oMath>
            </m:oMathPara>
          </w:p>
          <w:p w:rsidR="0089215A" w:rsidRDefault="0089215A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Putting in Eq. (i), we get</w:t>
            </w:r>
          </w:p>
          <w:p w:rsidR="0089215A" w:rsidRDefault="0089215A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 w:cs="Calibri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+5</m:t>
                </m:r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89215A" w:rsidRPr="00A32310" w:rsidRDefault="0089215A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(a,b,d)</w:t>
            </w:r>
          </w:p>
          <w:p w:rsidR="00260B01" w:rsidRPr="008D12E0" w:rsidRDefault="00E41FCF" w:rsidP="00CD2026">
            <w:pPr>
              <w:contextualSpacing/>
              <w:rPr>
                <w:rFonts w:ascii="Cambria Math" w:hAnsi="Cambria Math"/>
              </w:rPr>
            </w:pPr>
            <m:oMath>
              <m:d>
                <m:dPr>
                  <m:begChr m:val="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+n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e/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+l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+m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e/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+n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+l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e/>
                    </m:mr>
                  </m:m>
                </m:e>
              </m:d>
            </m:oMath>
            <w:r w:rsidR="00260B01" w:rsidRPr="008D12E0">
              <w:rPr>
                <w:rFonts w:ascii="Cambria Math" w:hAnsi="Cambria Math"/>
              </w:rPr>
              <w:t xml:space="preserve">when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260B01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260B01" w:rsidRPr="008D12E0">
              <w:rPr>
                <w:rFonts w:ascii="Cambria Math" w:hAnsi="Cambria Math"/>
              </w:rPr>
              <w:t xml:space="preserve"> are non-coplanar</w:t>
            </w:r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Therefore</w:t>
            </w:r>
            <w:r w:rsidR="008E43C5" w:rsidRPr="008D12E0">
              <w:rPr>
                <w:rFonts w:ascii="Cambria Math" w:hAnsi="Cambria Math"/>
              </w:rPr>
              <w:t>,</w:t>
            </w:r>
          </w:p>
          <w:p w:rsidR="00260B01" w:rsidRPr="008D12E0" w:rsidRDefault="00E41FCF" w:rsidP="00CD2026">
            <w:pPr>
              <w:contextualSpacing/>
              <w:rPr>
                <w:rFonts w:ascii="Cambria Math" w:hAnsi="Cambria Math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l+m+n</m:t>
                    </m:r>
                  </m:e>
                </m:d>
                <m:r>
                  <w:rPr>
                    <w:rFonts w:ascii="Cambria Math" w:hAnsi="Cambria Math"/>
                  </w:rPr>
                  <m:t>[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l-m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m-n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n-l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]=0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⇒l+m+n=0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Obviously, </w:t>
            </w:r>
            <m:oMath>
              <m:r>
                <w:rPr>
                  <w:rFonts w:ascii="Cambria Math" w:hAnsi="Cambria Math"/>
                </w:rPr>
                <m:t>l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+mx+n=0</m:t>
              </m:r>
            </m:oMath>
            <w:r w:rsidRPr="008D12E0">
              <w:rPr>
                <w:rFonts w:ascii="Cambria Math" w:hAnsi="Cambria Math"/>
              </w:rPr>
              <w:t xml:space="preserve"> is satisfied by </w:t>
            </w:r>
            <m:oMath>
              <m:r>
                <w:rPr>
                  <w:rFonts w:ascii="Cambria Math" w:hAnsi="Cambria Math"/>
                </w:rPr>
                <m:t>x=1</m:t>
              </m:r>
            </m:oMath>
            <w:r w:rsidRPr="008D12E0">
              <w:rPr>
                <w:rFonts w:ascii="Cambria Math" w:hAnsi="Cambria Math"/>
              </w:rPr>
              <w:t xml:space="preserve"> due </w:t>
            </w:r>
            <m:oMath>
              <m:r>
                <w:rPr>
                  <w:rFonts w:ascii="Cambria Math" w:hAnsi="Cambria Math"/>
                </w:rPr>
                <m:t>x=1</m:t>
              </m:r>
            </m:oMath>
            <w:r w:rsidRPr="008D12E0">
              <w:rPr>
                <w:rFonts w:ascii="Cambria Math" w:hAnsi="Cambria Math"/>
              </w:rPr>
              <w:t xml:space="preserve"> due to (i)</w:t>
            </w:r>
          </w:p>
          <w:p w:rsidR="00260B01" w:rsidRPr="008D12E0" w:rsidRDefault="00E41FCF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=3 lmn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l+m+n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-lm-mn-ln</m:t>
                  </m:r>
                </m:e>
              </m:d>
              <m:r>
                <w:rPr>
                  <w:rFonts w:ascii="Cambria Math" w:hAnsi="Cambria Math"/>
                </w:rPr>
                <m:t>=0,</m:t>
              </m:r>
            </m:oMath>
            <w:r w:rsidRPr="008D12E0">
              <w:rPr>
                <w:rFonts w:ascii="Cambria Math" w:hAnsi="Cambria Math"/>
              </w:rPr>
              <w:t xml:space="preserve"> which is true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2338CC" w:rsidRPr="008D12E0" w:rsidRDefault="00E41FCF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4B5AF5" w:rsidRPr="008D12E0" w:rsidRDefault="00707708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Also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+2</m:t>
                    </m:r>
                  </m:den>
                </m:f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+2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+2</m:t>
                    </m:r>
                  </m:den>
                </m:f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≥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-1</m:t>
              </m:r>
            </m:oMath>
            <w:r w:rsidRPr="008D12E0">
              <w:rPr>
                <w:rFonts w:ascii="Cambria Math" w:hAnsi="Cambria Math"/>
              </w:rPr>
              <w:t xml:space="preserve">(using A.M. </w:t>
            </w:r>
            <m:oMath>
              <m:r>
                <w:rPr>
                  <w:rFonts w:ascii="Cambria Math" w:hAnsi="Cambria Math"/>
                </w:rPr>
                <m:t>≥</m:t>
              </m:r>
            </m:oMath>
            <w:r w:rsidRPr="008D12E0">
              <w:rPr>
                <w:rFonts w:ascii="Cambria Math" w:hAnsi="Cambria Math"/>
              </w:rPr>
              <w:t>G.M.)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It is 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 vectors. Therefore</w:t>
            </w:r>
            <w:r w:rsidR="008E43C5" w:rsidRPr="008D12E0">
              <w:rPr>
                <w:rFonts w:ascii="Cambria Math" w:hAnsi="Cambria Math"/>
              </w:rPr>
              <w:t>,</w:t>
            </w:r>
          </w:p>
          <w:p w:rsidR="00260B01" w:rsidRPr="008D12E0" w:rsidRDefault="00E41FCF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 abc-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E43C5" w:rsidRPr="008D12E0" w:rsidRDefault="008E43C5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-3abc=0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a+b+c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-ab-bc-ca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⇒a+b+c=0  [∵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-ab-bc-ca≠0]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(b,c,d)</w:t>
            </w:r>
          </w:p>
          <w:p w:rsidR="002338CC" w:rsidRPr="008D12E0" w:rsidRDefault="00E41FCF" w:rsidP="008F3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F349B" w:rsidRPr="008D12E0" w:rsidRDefault="008F349B" w:rsidP="008F3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F349B" w:rsidRPr="008D12E0" w:rsidRDefault="008F349B" w:rsidP="008F3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F349B" w:rsidRPr="008D12E0" w:rsidRDefault="008F349B" w:rsidP="008F349B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8D12E0">
              <w:rPr>
                <w:rFonts w:ascii="Cambria Math" w:hAnsi="Cambria Math"/>
              </w:rPr>
              <w:t xml:space="preserve">Either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must lie in the plane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to form a left-handed system</w:t>
            </w:r>
          </w:p>
          <w:p w:rsidR="00260B01" w:rsidRPr="008D12E0" w:rsidRDefault="00E41FCF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260B01" w:rsidRPr="008D12E0" w:rsidRDefault="00E41FCF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=11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260B01" w:rsidRPr="008D12E0" w:rsidRDefault="00260B01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(i) is satisfied by options (b) and (d)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2338CC" w:rsidRPr="008D12E0" w:rsidRDefault="003914DC" w:rsidP="003914D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Given</w:t>
            </w:r>
            <w:r w:rsidR="00ED534F" w:rsidRPr="008D12E0">
              <w:rPr>
                <w:rFonts w:ascii="Cambria Math" w:hAnsi="Cambria Math"/>
              </w:rPr>
              <w:t>,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3914DC" w:rsidRPr="008D12E0" w:rsidRDefault="003914DC" w:rsidP="003914D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-[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  <w:p w:rsidR="003914DC" w:rsidRPr="008D12E0" w:rsidRDefault="003914DC" w:rsidP="003914D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3914DC" w:rsidRPr="008D12E0" w:rsidRDefault="003914DC" w:rsidP="003914D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[</w:t>
            </w:r>
            <m:oMath>
              <m:r>
                <w:rPr>
                  <w:rFonts w:ascii="Cambria Math" w:hAnsi="Cambria Math"/>
                </w:rPr>
                <m:t>∴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ED534F"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coplanar]</w:t>
            </w:r>
          </w:p>
          <w:p w:rsidR="003914DC" w:rsidRPr="008D12E0" w:rsidRDefault="00E41FCF" w:rsidP="003914D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  <w:p w:rsidR="003914DC" w:rsidRPr="008D12E0" w:rsidRDefault="003914DC" w:rsidP="003914D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 (∵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⊥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,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⊥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, ∴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3914DC" w:rsidRPr="008D12E0" w:rsidRDefault="003914DC" w:rsidP="003914DC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=ab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30°</m:t>
                  </m:r>
                  <m:r>
                    <w:rPr>
                      <w:rFonts w:ascii="Cambria Math" w:hAnsi="Cambria Math" w:cs="Calibri"/>
                    </w:rPr>
                    <m:t>∙</m:t>
                  </m:r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 w:cs="Calibri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±1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(∵θ=0</m:t>
                  </m:r>
                </m:e>
              </m:func>
            </m:oMath>
            <w:r w:rsidR="00ED534F" w:rsidRPr="008D12E0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π)</m:t>
              </m:r>
            </m:oMath>
          </w:p>
          <w:p w:rsidR="003914DC" w:rsidRPr="008D12E0" w:rsidRDefault="003914DC" w:rsidP="003914D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 w:cs="Calibri"/>
                  </w:rPr>
                  <m:t>∙1∙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∙</m:t>
                </m:r>
                <m:r>
                  <w:rPr>
                    <w:rFonts w:ascii="Cambria Math" w:hAnsi="Cambria Math"/>
                  </w:rPr>
                  <m:t>1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±1</m:t>
                    </m:r>
                  </m:e>
                </m:d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3914DC" w:rsidRPr="008D12E0" w:rsidRDefault="003914DC" w:rsidP="003914D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From (i),</w:t>
            </w:r>
          </w:p>
          <w:p w:rsidR="003914DC" w:rsidRPr="008D12E0" w:rsidRDefault="00E41FCF" w:rsidP="003914D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Since,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AC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Then,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AC</m:t>
                      </m:r>
                    </m:e>
                  </m:acc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| </m:t>
              </m:r>
            </m:oMath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  <w:color w:val="FF0000"/>
              </w:rPr>
            </w:pPr>
            <w:r w:rsidRPr="00BB24BB">
              <w:object w:dxaOrig="3396" w:dyaOrig="272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1.8pt;height:65.9pt" o:ole="">
                  <v:imagedata r:id="IMM10S277S0" o:title=""/>
                </v:shape>
                <o:OLEObject Type="Embed" ProgID="ChemDraw.Document.6.0" ShapeID="_x0000_i1025" DrawAspect="Content" ObjectID="_1440146750" r:id="OMM10S277S0"/>
              </w:object>
            </w:r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+3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+2(3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  <m:r>
                  <w:rPr>
                    <w:rFonts w:ascii="Cambria Math" w:hAnsi="Cambria Math"/>
                  </w:rPr>
                  <m:t>)∙(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=9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+9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  <m:r>
                  <w:rPr>
                    <w:rFonts w:ascii="Cambria Math" w:hAnsi="Cambria Math"/>
                  </w:rPr>
                  <m:t>+6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oMath>
            </m:oMathPara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oMath>
            </m:oMathPara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=64+16+16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=64+16+16×2×2×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3B6B92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=64+16+32=112</m:t>
                </m:r>
              </m:oMath>
            </m:oMathPara>
          </w:p>
          <w:p w:rsidR="003B6B92" w:rsidRPr="00252000" w:rsidRDefault="003B6B92" w:rsidP="002F4B36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∴AC=4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rad>
            </m:oMath>
            <w:r>
              <w:rPr>
                <w:rFonts w:ascii="Cambria Math" w:hAnsi="Cambria Math"/>
              </w:rPr>
              <w:t xml:space="preserve">, similarly </w:t>
            </w:r>
            <m:oMath>
              <m:r>
                <w:rPr>
                  <w:rFonts w:ascii="Cambria Math" w:hAnsi="Cambria Math"/>
                </w:rPr>
                <m:t>BD=4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2338CC" w:rsidRPr="008D12E0" w:rsidRDefault="00E91A5D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oMath>
          </w:p>
          <w:p w:rsidR="00E91A5D" w:rsidRPr="008D12E0" w:rsidRDefault="00E91A5D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know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E91A5D" w:rsidRPr="008D12E0" w:rsidRDefault="00E91A5D" w:rsidP="008F3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begChr m:val="[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w:rPr>
                    <w:rFonts w:ascii="Cambria Math" w:hAnsi="Cambria Math"/>
                  </w:rPr>
                  <m:t>-{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w:rPr>
                    <w:rFonts w:ascii="Cambria Math" w:hAnsi="Cambria Math"/>
                  </w:rPr>
                  <m:t>}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  <w:p w:rsidR="008F349B" w:rsidRPr="008D12E0" w:rsidRDefault="008F349B" w:rsidP="008F349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</m:ac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8F349B" w:rsidRPr="008D12E0" w:rsidRDefault="008F349B" w:rsidP="008F349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Similarly, other parts can be obtained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2338CC" w:rsidRPr="008D12E0" w:rsidRDefault="004B5AF5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have </w:t>
            </w:r>
            <w:r w:rsidRPr="008D12E0">
              <w:rPr>
                <w:rFonts w:ascii="Cambria Math" w:hAnsi="Cambria Math"/>
              </w:rPr>
              <w:br/>
            </w: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⇒1+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="00ED534F" w:rsidRPr="008D12E0">
              <w:rPr>
                <w:rFonts w:ascii="Cambria Math" w:hAnsi="Cambria Math"/>
              </w:rPr>
              <w:t xml:space="preserve"> (</w:t>
            </w:r>
            <w:r w:rsidRPr="008D12E0">
              <w:rPr>
                <w:rFonts w:ascii="Cambria Math" w:hAnsi="Cambria Math"/>
              </w:rPr>
              <w:t>given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=1)</m:t>
              </m:r>
            </m:oMath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  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Calibri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(using (i)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=1) 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e>
              </m:d>
            </m:oMath>
          </w:p>
          <w:p w:rsidR="004B5AF5" w:rsidRPr="008D12E0" w:rsidRDefault="00ED534F" w:rsidP="004B5AF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4B5AF5" w:rsidRPr="008D12E0">
              <w:rPr>
                <w:rFonts w:ascii="Cambria Math" w:hAnsi="Cambria Math"/>
              </w:rPr>
              <w:t xml:space="preserve">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  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iii</m:t>
              </m:r>
              <m:r>
                <w:rPr>
                  <w:rFonts w:ascii="Cambria Math" w:hAnsi="Cambria Math"/>
                </w:rPr>
                <m:t>)</m:t>
              </m:r>
            </m:oMath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From (ii) and (iii) </w:t>
            </w:r>
          </w:p>
          <w:p w:rsidR="004B5AF5" w:rsidRPr="008D12E0" w:rsidRDefault="00E41FCF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4B5AF5" w:rsidRPr="008D12E0" w:rsidRDefault="00E41FCF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  <w:p w:rsidR="004B5AF5" w:rsidRPr="008D12E0" w:rsidRDefault="00DF0C78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4B5AF5" w:rsidRPr="008D12E0" w:rsidRDefault="00DF0C78" w:rsidP="004B5AF5">
            <w:pPr>
              <w:contextualSpacing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Thus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2338CC" w:rsidRPr="008D12E0" w:rsidRDefault="00E41FCF" w:rsidP="00E9737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x=0∀x∈R</m:t>
                        </m:r>
                      </m:e>
                    </m:func>
                  </m:e>
                </m:func>
              </m:oMath>
            </m:oMathPara>
          </w:p>
          <w:p w:rsidR="00E9737C" w:rsidRPr="008D12E0" w:rsidRDefault="00E9737C" w:rsidP="00E9737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=0</m:t>
                    </m:r>
                  </m:e>
                </m:func>
              </m:oMath>
            </m:oMathPara>
          </w:p>
          <w:p w:rsidR="00E9737C" w:rsidRPr="008D12E0" w:rsidRDefault="00E9737C" w:rsidP="00E9737C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=0 </m:t>
              </m:r>
            </m:oMath>
            <w:r w:rsidRPr="008D12E0">
              <w:rPr>
                <w:rFonts w:ascii="Cambria Math" w:hAnsi="Cambria Math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oMath>
          </w:p>
          <w:p w:rsidR="00E9737C" w:rsidRPr="008D12E0" w:rsidRDefault="00E41FCF" w:rsidP="00E9737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=λ(≠0)</m:t>
                </m:r>
              </m:oMath>
            </m:oMathPara>
          </w:p>
          <w:p w:rsidR="00E9737C" w:rsidRPr="008D12E0" w:rsidRDefault="00E9737C" w:rsidP="00E9737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=-λ,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=λ,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=2λ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2338CC" w:rsidRPr="008D12E0" w:rsidRDefault="00E41FCF" w:rsidP="00C705A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8D12E0">
              <w:rPr>
                <w:rFonts w:ascii="Cambria Math" w:hAnsi="Cambria Math"/>
              </w:rPr>
              <w:t xml:space="preserve">either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or</w:t>
            </w:r>
            <m:oMath>
              <m:r>
                <w:rPr>
                  <w:rFonts w:ascii="Cambria Math" w:hAnsi="Cambria Math"/>
                </w:rPr>
                <m:t>1-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=1</m:t>
              </m:r>
            </m:oMath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8D12E0">
              <w:rPr>
                <w:rFonts w:ascii="Cambria Math" w:hAnsi="Cambria Math"/>
              </w:rPr>
              <w:t xml:space="preserve">either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FE1A68" w:rsidRPr="008D12E0">
              <w:rPr>
                <w:rFonts w:ascii="Cambria Math" w:hAnsi="Cambria Math"/>
              </w:rPr>
              <w:t xml:space="preserve">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8D12E0">
              <w:rPr>
                <w:rFonts w:ascii="Cambria Math" w:hAnsi="Cambria Math"/>
              </w:rPr>
              <w:t xml:space="preserve">either </w:t>
            </w:r>
            <m:oMath>
              <m:r>
                <w:rPr>
                  <w:rFonts w:ascii="Cambria Math" w:hAnsi="Cambria Math"/>
                </w:rPr>
                <m:t xml:space="preserve">θ=π </m:t>
              </m:r>
            </m:oMath>
            <w:r w:rsidR="00FE1A68" w:rsidRPr="008D12E0">
              <w:rPr>
                <w:rFonts w:ascii="Cambria Math" w:hAnsi="Cambria Math"/>
              </w:rPr>
              <w:t>or</w:t>
            </w:r>
            <m:oMath>
              <m:r>
                <w:rPr>
                  <w:rFonts w:ascii="Cambria Math" w:hAnsi="Cambria Math"/>
                </w:rPr>
                <m:t xml:space="preserve"> θ=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567B76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the resultant</w:t>
            </w:r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p+1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Given</w:t>
            </w:r>
            <w:r w:rsidR="005047F1" w:rsidRPr="00E84222">
              <w:rPr>
                <w:rFonts w:ascii="Cambria Math" w:hAnsi="Cambria Math"/>
                <w:lang w:val="en-US" w:eastAsia="en-US"/>
              </w:rPr>
              <w:t>,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 w:eastAsia="en-US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|=5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. Therefore</w:t>
            </w:r>
            <w:r w:rsidR="005047F1" w:rsidRPr="00E84222">
              <w:rPr>
                <w:rFonts w:ascii="Cambria Math" w:hAnsi="Cambria Math"/>
                <w:lang w:val="en-US" w:eastAsia="en-US"/>
              </w:rPr>
              <w:t>,</w:t>
            </w:r>
          </w:p>
          <w:p w:rsidR="003F69D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p+1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+16=25</m:t>
                </m:r>
              </m:oMath>
            </m:oMathPara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⇒p+1=±3</m:t>
                </m:r>
              </m:oMath>
            </m:oMathPara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∴p=2, -4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2338CC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</m:oMath>
            </m:oMathPara>
          </w:p>
          <w:p w:rsidR="00E91A5D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</m:oMath>
            </m:oMathPara>
          </w:p>
          <w:p w:rsidR="00E91A5D" w:rsidRPr="008D12E0" w:rsidRDefault="00E41FCF" w:rsidP="00E91A5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 w:cs="Calibri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d>
                <m:r>
                  <w:rPr>
                    <w:rFonts w:ascii="Cambria Math" w:hAnsi="Cambria Math" w:cs="Calibri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=1-1=0</m:t>
                </m:r>
              </m:oMath>
            </m:oMathPara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⇒∠B=90°</m:t>
                </m:r>
              </m:oMath>
            </m:oMathPara>
          </w:p>
          <w:p w:rsidR="00E91A5D" w:rsidRPr="008D12E0" w:rsidRDefault="00E91A5D" w:rsidP="00E91A5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2C=0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(a,b,d)</w:t>
            </w:r>
          </w:p>
          <w:p w:rsidR="00567B76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±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j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±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k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3F69DF" w:rsidRPr="00E84222" w:rsidRDefault="003F69D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,±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k</m:t>
                        </m:r>
                      </m:e>
                    </m:ac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2338CC" w:rsidRPr="008D12E0" w:rsidRDefault="004D0FF1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know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</m:oMath>
            <w:r w:rsidR="005409F3" w:rsidRPr="008D12E0">
              <w:rPr>
                <w:rFonts w:ascii="Cambria Math" w:hAnsi="Cambria Math"/>
              </w:rPr>
              <w:t>then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  <m:r>
                <w:rPr>
                  <w:rFonts w:ascii="Cambria Math" w:hAnsi="Cambria Math"/>
                </w:rPr>
                <m:t>⇒2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=6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4D0FF1" w:rsidRPr="008D12E0" w:rsidRDefault="004D0FF1" w:rsidP="004D0F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</m:oMath>
            <w:r w:rsidR="005409F3" w:rsidRPr="008D12E0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6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</m:oMath>
            <w:r w:rsidR="005409F3"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3 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2338CC" w:rsidRPr="008D12E0" w:rsidRDefault="00C760C2" w:rsidP="00C760C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unit vectors inclined at an angle </w:t>
            </w:r>
            <m:oMath>
              <m:r>
                <w:rPr>
                  <w:rFonts w:ascii="Cambria Math" w:hAnsi="Cambria Math"/>
                </w:rPr>
                <m:t>θ</m:t>
              </m:r>
            </m:oMath>
          </w:p>
          <w:p w:rsidR="00C760C2" w:rsidRPr="008D12E0" w:rsidRDefault="00E41FCF" w:rsidP="00C760C2">
            <w:pPr>
              <w:contextualSpacing/>
              <w:rPr>
                <w:rFonts w:ascii="Cambria Math" w:hAnsi="Cambria Math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="00C760C2" w:rsidRPr="008D12E0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θ=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=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func>
            </m:oMath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=α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+β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+γ(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+β(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+γ{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)}</m:t>
                </m:r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θ=α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 (∵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.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=0,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.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=0)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θ=α</m:t>
                    </m:r>
                  </m:e>
                </m:func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by taking dot product on both sides of (i) by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we get </w:t>
            </w:r>
            <m:oMath>
              <m:r>
                <w:rPr>
                  <w:rFonts w:ascii="Cambria Math" w:hAnsi="Cambria Math"/>
                </w:rPr>
                <m:t>β=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∴α=β</m:t>
                </m:r>
              </m:oMath>
            </m:oMathPara>
          </w:p>
          <w:p w:rsidR="00C760C2" w:rsidRPr="008D12E0" w:rsidRDefault="00C760C2" w:rsidP="00C760C2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Again</w:t>
            </w:r>
            <w:r w:rsidR="00115291" w:rsidRPr="008D12E0">
              <w:rPr>
                <w:rFonts w:ascii="Cambria Math" w:hAnsi="Cambria Math"/>
              </w:rPr>
              <w:t>,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=α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+β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+γ(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+β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+γ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+2αβ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+2αγ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+2βγ(b∙{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})</m:t>
                </m:r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C760C2" w:rsidRPr="008D12E0" w:rsidRDefault="00C760C2" w:rsidP="00C760C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But </w:t>
            </w:r>
            <m:oMath>
              <m:r>
                <w:rPr>
                  <w:rFonts w:ascii="Cambria Math" w:hAnsi="Cambria Math"/>
                </w:rPr>
                <m:t>α=β=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CD7E00" w:rsidRPr="008D12E0" w:rsidRDefault="00115291" w:rsidP="00CD7E0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θ=-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func>
              </m:oMath>
            </m:oMathPara>
          </w:p>
          <w:p w:rsidR="00CD7E00" w:rsidRPr="008D12E0" w:rsidRDefault="00CD7E00" w:rsidP="00CD7E00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01169D" w:rsidRPr="008D12E0" w:rsidRDefault="00E41FCF" w:rsidP="00F30F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7B628E" w:rsidRPr="008D12E0" w:rsidRDefault="007B628E" w:rsidP="007B628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</w:p>
          <w:p w:rsidR="007B628E" w:rsidRPr="008D12E0" w:rsidRDefault="007B628E" w:rsidP="007B628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  <w:p w:rsidR="007B628E" w:rsidRPr="008D12E0" w:rsidRDefault="007B628E" w:rsidP="007B628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  <w:p w:rsidR="007B628E" w:rsidRPr="008D12E0" w:rsidRDefault="007B628E" w:rsidP="007B628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Or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  <w:p w:rsidR="007B628E" w:rsidRPr="008D12E0" w:rsidRDefault="007B628E" w:rsidP="007B628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325F2F" w:rsidRPr="008D12E0" w:rsidRDefault="00B64D65" w:rsidP="00B64D6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are 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B64D65" w:rsidRPr="008D12E0" w:rsidRDefault="00E41FCF" w:rsidP="00B64D6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B64D65" w:rsidRPr="008D12E0" w:rsidRDefault="00E41FCF" w:rsidP="00B64D6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B64D65" w:rsidRPr="008D12E0" w:rsidRDefault="00B64D65" w:rsidP="00B64D6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B64D65" w:rsidRPr="008D12E0" w:rsidRDefault="00B64D65" w:rsidP="00B64D6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B64D65" w:rsidRPr="008D12E0" w:rsidRDefault="00B64D65" w:rsidP="00B64D65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e>
                      </m:d>
                      <m:r>
                        <w:rPr>
                          <w:rFonts w:ascii="Cambria Math" w:hAnsi="Cambria Math"/>
                        </w:rPr>
                        <m:t>∙1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0°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(</m:t>
              </m:r>
            </m:oMath>
            <w:r w:rsidRPr="008D12E0">
              <w:rPr>
                <w:rFonts w:ascii="Cambria Math" w:hAnsi="Cambria Math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⊥</m:t>
              </m:r>
            </m:oMath>
            <w:r w:rsidRPr="008D12E0">
              <w:rPr>
                <w:rFonts w:ascii="Cambria Math" w:hAnsi="Cambria Math"/>
              </w:rPr>
              <w:t xml:space="preserve">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⊥</m:t>
              </m:r>
            </m:oMath>
            <w:r w:rsidRPr="008D12E0">
              <w:rPr>
                <w:rFonts w:ascii="Cambria Math" w:hAnsi="Cambria Math"/>
              </w:rPr>
              <w:t xml:space="preserve">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B64D65" w:rsidRPr="008D12E0" w:rsidRDefault="00B64D65" w:rsidP="00B64D6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B64D65" w:rsidRPr="008D12E0" w:rsidRDefault="00B64D65" w:rsidP="00B64D6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den>
                            </m:f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B64D65" w:rsidRPr="008D12E0" w:rsidRDefault="00B64D65" w:rsidP="00B64D6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bSup>
                          </m:e>
                        </m:rad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bSup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B64D65" w:rsidRPr="008D12E0" w:rsidRDefault="00B64D65" w:rsidP="00B64D6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B07CA2" w:rsidRDefault="00B07CA2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Since, vectors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x,x+1,x+2</m:t>
                  </m:r>
                </m:e>
              </m:d>
              <m:r>
                <w:rPr>
                  <w:rFonts w:ascii="Cambria Math" w:hAnsi="Cambria Math"/>
                </w:rPr>
                <m:t>,(x+3,x+4,x+5)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(x+6,x+7,x+8)</m:t>
              </m:r>
            </m:oMath>
            <w:r>
              <w:rPr>
                <w:rFonts w:ascii="Cambria Math" w:hAnsi="Cambria Math"/>
              </w:rPr>
              <w:t xml:space="preserve"> are coplanar.</w:t>
            </w:r>
          </w:p>
          <w:p w:rsidR="00B07CA2" w:rsidRDefault="00B07CA2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x+1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x+2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x+3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x+4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x+5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x+6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x+7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x+8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07CA2" w:rsidRDefault="00B07CA2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Applying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</w:p>
          <w:p w:rsidR="00B07CA2" w:rsidRDefault="00B07CA2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x+3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x+6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B07CA2" w:rsidRDefault="00B07CA2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0=0    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B07CA2" w:rsidRPr="00A32310" w:rsidRDefault="00B07CA2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∴x∈R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567B76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α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+x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4x-2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Given, </w:t>
            </w:r>
            <m:oMath>
              <m:r>
                <w:rPr>
                  <w:rFonts w:ascii="Cambria Math" w:hAnsi="Cambria Math"/>
                  <w:lang w:val="en-US" w:eastAsia="en-US"/>
                </w:rPr>
                <m:t>2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α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</m:t>
              </m:r>
            </m:oMath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10+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20+4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2x-1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⇒10+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=5+(4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-4x+1)</m:t>
                </m:r>
              </m:oMath>
            </m:oMathPara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-4x-4=0</m:t>
                </m:r>
              </m:oMath>
            </m:oMathPara>
          </w:p>
          <w:p w:rsidR="003F1B95" w:rsidRPr="00E84222" w:rsidRDefault="003F1B95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⇒x=2, 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B52697" w:rsidRPr="008D12E0" w:rsidRDefault="00E41FCF" w:rsidP="0001169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01169D" w:rsidRPr="008D12E0" w:rsidRDefault="0001169D" w:rsidP="0001169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yz+yx+zx</m:t>
                    </m:r>
                  </m:e>
                </m:d>
                <m:r>
                  <w:rPr>
                    <w:rFonts w:ascii="Cambria Math" w:hAnsi="Cambria Math"/>
                  </w:rPr>
                  <m:t>{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y-z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z-x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+(x-y)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  <w:p w:rsidR="0001169D" w:rsidRPr="008D12E0" w:rsidRDefault="0001169D" w:rsidP="0001169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Clearly this vector is parallel to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y-z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z-x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+(x-y)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01169D" w:rsidRPr="008D12E0" w:rsidRDefault="0001169D" w:rsidP="0001169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It is orthogonal to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y-z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z-x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x-y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01169D" w:rsidRPr="008D12E0" w:rsidRDefault="0001169D" w:rsidP="0001169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It is orthogonal to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y+z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z+x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+(x+y)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01169D" w:rsidRPr="008D12E0" w:rsidRDefault="0001169D" w:rsidP="0001169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y-z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y+z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z-x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z+x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x-y</m:t>
                  </m:r>
                </m:e>
              </m:d>
              <m:r>
                <w:rPr>
                  <w:rFonts w:ascii="Cambria Math" w:hAnsi="Cambria Math"/>
                </w:rPr>
                <m:t>(x+y)</m:t>
              </m:r>
            </m:oMath>
          </w:p>
          <w:p w:rsidR="0001169D" w:rsidRPr="008D12E0" w:rsidRDefault="0001169D" w:rsidP="0001169D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1169D" w:rsidRPr="008D12E0" w:rsidRDefault="0001169D" w:rsidP="0001169D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it is orthogonal to </w:t>
            </w:r>
            <m:oMath>
              <m:r>
                <w:rPr>
                  <w:rFonts w:ascii="Cambria Math" w:hAnsi="Cambria Math"/>
                </w:rPr>
                <m:t>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01169D" w:rsidRPr="008D12E0" w:rsidRDefault="00E41FCF" w:rsidP="00F30F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B22D2B" w:rsidRPr="008D12E0" w:rsidRDefault="00E41FCF" w:rsidP="00F30F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</m:oMath>
            </m:oMathPara>
          </w:p>
          <w:p w:rsidR="00B22D2B" w:rsidRPr="008D12E0" w:rsidRDefault="002C60AB" w:rsidP="00F30FB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B22D2B" w:rsidRPr="008D12E0">
              <w:rPr>
                <w:rFonts w:ascii="Cambria Math" w:hAnsi="Cambria Math"/>
              </w:rPr>
              <w:t xml:space="preserve">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B22D2B" w:rsidRPr="008D12E0" w:rsidRDefault="00B22D2B" w:rsidP="00B22D2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B22D2B" w:rsidRPr="008D12E0" w:rsidRDefault="00B22D2B" w:rsidP="00B22D2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 vectors</w:t>
            </w:r>
          </w:p>
          <w:p w:rsidR="00B22D2B" w:rsidRPr="008D12E0" w:rsidRDefault="00B22D2B" w:rsidP="00B22D2B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Further 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we have</w:t>
            </w:r>
          </w:p>
          <w:p w:rsidR="00B22D2B" w:rsidRPr="008D12E0" w:rsidRDefault="00B22D2B" w:rsidP="00B22D2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22D2B" w:rsidRPr="008D12E0" w:rsidRDefault="00B22D2B" w:rsidP="00B22D2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22D2B" w:rsidRPr="008D12E0" w:rsidRDefault="00B22D2B" w:rsidP="002C60AB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2338CC" w:rsidRPr="008D12E0" w:rsidRDefault="004B5AF5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4B5AF5" w:rsidRPr="008D12E0" w:rsidRDefault="00455BB6" w:rsidP="004B5AF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=1,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4B5AF5" w:rsidRPr="008D12E0" w:rsidRDefault="004B5AF5" w:rsidP="004B5AF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From </w:t>
            </w:r>
            <w:r w:rsidR="00455BB6" w:rsidRPr="008D12E0">
              <w:rPr>
                <w:rFonts w:ascii="Cambria Math" w:hAnsi="Cambria Math"/>
              </w:rPr>
              <w:t>(i)</w:t>
            </w:r>
            <m:oMath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</w:p>
          <w:p w:rsidR="004B5AF5" w:rsidRPr="008D12E0" w:rsidRDefault="00455BB6" w:rsidP="004B5AF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</w:t>
            </w:r>
            <w:r w:rsidR="004B5AF5" w:rsidRPr="008D12E0">
              <w:rPr>
                <w:rFonts w:ascii="Cambria Math" w:hAnsi="Cambria Math"/>
              </w:rPr>
              <w:t>nd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 w:cs="Calibri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  <w:p w:rsidR="00553674" w:rsidRPr="008D12E0" w:rsidRDefault="004B5AF5" w:rsidP="00455BB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1.1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90°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  <w:p w:rsidR="004B5AF5" w:rsidRPr="008D12E0" w:rsidRDefault="00553674" w:rsidP="00455BB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H</w:t>
            </w:r>
            <w:r w:rsidR="004B5AF5" w:rsidRPr="008D12E0">
              <w:rPr>
                <w:rFonts w:ascii="Cambria Math" w:hAnsi="Cambria Math"/>
              </w:rPr>
              <w:t xml:space="preserve">ence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 w:cs="Calibri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2338CC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877D91" w:rsidRPr="008D12E0">
              <w:rPr>
                <w:rFonts w:ascii="Cambria Math" w:hAnsi="Cambria Math"/>
              </w:rPr>
              <w:t xml:space="preserve">  and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877D91" w:rsidRPr="008D12E0" w:rsidRDefault="00877D91" w:rsidP="00877D9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have been given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</m:d>
              <m:r>
                <w:rPr>
                  <w:rFonts w:ascii="Cambria Math" w:hAnsi="Cambria Math"/>
                </w:rPr>
                <m:t>∙((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)=0.</m:t>
              </m:r>
            </m:oMath>
            <w:r w:rsidR="00DD7EEE" w:rsidRPr="008D12E0">
              <w:rPr>
                <w:rFonts w:ascii="Cambria Math" w:hAnsi="Cambria Math"/>
              </w:rPr>
              <w:t xml:space="preserve"> T</w:t>
            </w:r>
            <w:r w:rsidRPr="008D12E0">
              <w:rPr>
                <w:rFonts w:ascii="Cambria Math" w:hAnsi="Cambria Math"/>
              </w:rPr>
              <w:t>herefore</w:t>
            </w:r>
          </w:p>
          <w:p w:rsidR="00877D91" w:rsidRPr="008D12E0" w:rsidRDefault="00E41FCF" w:rsidP="00877D9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77D91" w:rsidRPr="008D12E0" w:rsidRDefault="00877D91" w:rsidP="00877D9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77D91" w:rsidRPr="008D12E0" w:rsidRDefault="00877D91" w:rsidP="00877D9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877D91" w:rsidRPr="008D12E0" w:rsidRDefault="00877D91" w:rsidP="00877D9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/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77D91" w:rsidRPr="008D12E0" w:rsidRDefault="00E41FCF" w:rsidP="00877D91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=0 </m:t>
              </m:r>
            </m:oMath>
            <w:r w:rsidR="00087ED6" w:rsidRPr="008D12E0">
              <w:rPr>
                <w:rFonts w:ascii="Cambria Math" w:hAnsi="Cambria Math"/>
              </w:rPr>
              <w:t>or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64B34" w:rsidRPr="00E84222" w:rsidRDefault="00CC52CA" w:rsidP="00CC52CA">
            <w:pPr>
              <w:rPr>
                <w:rFonts w:ascii="Cambria Math" w:hAnsi="Cambria Math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p+2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rad>
              </m:oMath>
            </m:oMathPara>
          </w:p>
          <w:p w:rsidR="00364B34" w:rsidRPr="00E84222" w:rsidRDefault="00364B34" w:rsidP="00CC52CA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+4+4p+1=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:rsidR="00364B34" w:rsidRPr="00E84222" w:rsidRDefault="00364B34" w:rsidP="00CC52CA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⇒4p=-4</m:t>
                </m:r>
              </m:oMath>
            </m:oMathPara>
          </w:p>
          <w:p w:rsidR="00364B34" w:rsidRPr="00E84222" w:rsidRDefault="00364B34" w:rsidP="00CC52CA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⇒p=-1</m:t>
                </m:r>
              </m:oMath>
            </m:oMathPara>
          </w:p>
          <w:p w:rsidR="00364B34" w:rsidRPr="00E84222" w:rsidRDefault="00364B34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t>Hence a is the correct option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44FA4" w:rsidRDefault="00644FA4" w:rsidP="002F4B36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We have,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>
              <w:rPr>
                <w:rFonts w:ascii="Cambria Math" w:hAnsi="Cambria Math"/>
              </w:rPr>
              <w:t xml:space="preserve">    ...(i)</w:t>
            </w:r>
          </w:p>
          <w:p w:rsidR="00644FA4" w:rsidRDefault="00644FA4" w:rsidP="002F4B36">
            <w:pPr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</m:oMath>
            <w:r>
              <w:rPr>
                <w:rFonts w:ascii="Cambria Math" w:hAnsi="Cambria Math"/>
              </w:rPr>
              <w:t xml:space="preserve">           ...(ii)</w:t>
            </w:r>
          </w:p>
          <w:p w:rsidR="00644FA4" w:rsidRPr="00D24C52" w:rsidRDefault="00644FA4" w:rsidP="002F4B36">
            <w:pPr>
              <w:jc w:val="both"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644FA4" w:rsidRPr="00D24C52" w:rsidRDefault="00644FA4" w:rsidP="002F4B36">
            <w:pPr>
              <w:jc w:val="both"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  <w:p w:rsidR="00644FA4" w:rsidRDefault="00644FA4" w:rsidP="002F4B36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=0</m:t>
              </m:r>
            </m:oMath>
            <w:r>
              <w:rPr>
                <w:rFonts w:ascii="Cambria Math" w:hAnsi="Cambria Math"/>
              </w:rPr>
              <w:t xml:space="preserve">      [</w:t>
            </w:r>
            <w:proofErr w:type="gramStart"/>
            <w:r>
              <w:rPr>
                <w:rFonts w:ascii="Cambria Math" w:hAnsi="Cambria Math"/>
              </w:rPr>
              <w:t>from</w:t>
            </w:r>
            <w:proofErr w:type="gramEnd"/>
            <w:r>
              <w:rPr>
                <w:rFonts w:ascii="Cambria Math" w:hAnsi="Cambria Math"/>
              </w:rPr>
              <w:t xml:space="preserve"> Eqs. (i) and (ii) ]</w:t>
            </w:r>
          </w:p>
          <w:p w:rsidR="00644FA4" w:rsidRPr="000D6799" w:rsidRDefault="00644FA4" w:rsidP="002F4B36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 xml:space="preserve"> 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 xml:space="preserve"> </w:t>
            </w:r>
            <w:proofErr w:type="gramStart"/>
            <w:r>
              <w:rPr>
                <w:rFonts w:ascii="Cambria Math" w:hAnsi="Cambria Math"/>
              </w:rPr>
              <w:t>are</w:t>
            </w:r>
            <w:proofErr w:type="gramEnd"/>
            <w:r>
              <w:rPr>
                <w:rFonts w:ascii="Cambria Math" w:hAnsi="Cambria Math"/>
              </w:rPr>
              <w:t xml:space="preserve"> parallel.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47E5E" w:rsidRPr="00F6411C" w:rsidRDefault="00030086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Since,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PQ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is not parallel to</w:t>
            </w:r>
            <w:r>
              <w:rPr>
                <w:rFonts w:ascii="Cambria Math" w:hAnsi="Cambria Math"/>
              </w:rPr>
              <w:t xml:space="preserve">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TR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</m:oMath>
          </w:p>
          <w:p w:rsidR="00360137" w:rsidRPr="00360137" w:rsidRDefault="00360137" w:rsidP="009F6C23">
            <w:pPr>
              <w:contextualSpacing/>
              <w:rPr>
                <w:rFonts w:eastAsiaTheme="minorEastAsia"/>
              </w:rPr>
            </w:pPr>
            <w:r>
              <w:object w:dxaOrig="5445" w:dyaOrig="48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pt;height:93pt" o:ole="">
                  <v:imagedata r:id="IMM10S131S0" o:title=""/>
                </v:shape>
                <o:OLEObject Type="Embed" ProgID="PBrush" ShapeID="_x0000_i1025" DrawAspect="Content" ObjectID="_1574437358" r:id="OMM10S131S0"/>
              </w:object>
            </w:r>
          </w:p>
          <w:p w:rsidR="00547E5E" w:rsidRDefault="00030086" w:rsidP="009F6C23">
            <w:pPr>
              <w:contextualSpacing/>
              <w:rPr>
                <w:rFonts w:ascii="Cambria Math" w:eastAsiaTheme="minorEastAsia" w:hAnsi="Cambria Math"/>
              </w:rPr>
            </w:pPr>
            <m:oMath>
              <m:r>
                <w:rPr>
                  <w:rFonts w:ascii="Cambria Math" w:eastAsiaTheme="minorEastAsia" w:hAnsi="Cambria Math"/>
                </w:rPr>
                <m:t xml:space="preserve">∴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TR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is resultant of </w:t>
            </w:r>
            <w:r>
              <w:rPr>
                <w:rFonts w:ascii="Cambria Math" w:hAnsi="Cambria Math"/>
              </w:rPr>
              <w:t xml:space="preserve">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RS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 and </w:t>
            </w:r>
            <w:r>
              <w:rPr>
                <w:rFonts w:ascii="Cambria Math" w:hAnsi="Cambria Math"/>
              </w:rPr>
              <w:t xml:space="preserve">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ST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vectors.</w:t>
            </w:r>
          </w:p>
          <w:p w:rsidR="00547E5E" w:rsidRDefault="00030086" w:rsidP="009F6C23">
            <w:pPr>
              <w:contextualSpacing/>
              <w:rPr>
                <w:rFonts w:ascii="Cambria Math" w:eastAsiaTheme="minorEastAsia" w:hAnsi="Cambria Math"/>
              </w:rPr>
            </w:pPr>
            <m:oMath>
              <m:r>
                <w:rPr>
                  <w:rFonts w:ascii="Cambria Math" w:eastAsiaTheme="minorEastAsia" w:hAnsi="Cambria Math"/>
                </w:rPr>
                <m:t xml:space="preserve">⟹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PQ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RS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ST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≠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</w:t>
            </w:r>
          </w:p>
          <w:p w:rsidR="00547E5E" w:rsidRDefault="00030086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But for statement II, we have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PQ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RS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</w:t>
            </w:r>
          </w:p>
          <w:p w:rsidR="00547E5E" w:rsidRDefault="00030086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Which is not possible as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PQ</m:t>
                  </m:r>
                </m:e>
              </m:acc>
            </m:oMath>
            <w:r>
              <w:rPr>
                <w:rFonts w:ascii="Cambria Math" w:eastAsiaTheme="minorEastAsia" w:hAnsi="Cambria Math"/>
              </w:rPr>
              <w:t xml:space="preserve"> is not parallel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RS</m:t>
                  </m:r>
                </m:e>
              </m:acc>
            </m:oMath>
          </w:p>
          <w:p w:rsidR="00547E5E" w:rsidRPr="00F6411C" w:rsidRDefault="00030086" w:rsidP="009F6C23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Hence, statement I is true and statement II is false 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A0007" w:rsidRPr="00E84222" w:rsidRDefault="00CC52CA" w:rsidP="00CC52CA">
            <w:pPr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7A0007" w:rsidRPr="00E84222">
              <w:rPr>
                <w:rFonts w:ascii="Cambria Math" w:hAnsi="Cambria Math"/>
                <w:lang w:val="en-US" w:eastAsia="en-US"/>
              </w:rPr>
              <w:t xml:space="preserve"> are the diagonals of a parallelogram whose sides are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</w:p>
          <w:p w:rsidR="007A0007" w:rsidRPr="00E84222" w:rsidRDefault="00CC52CA" w:rsidP="00CC52CA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|</m:t>
                </m:r>
              </m:oMath>
            </m:oMathPara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E84222">
              <w:rPr>
                <w:rFonts w:ascii="Cambria Math" w:hAnsi="Cambria Math"/>
              </w:rPr>
              <w:t xml:space="preserve"> Diagonals of the parallelogram have the same length</w:t>
            </w:r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E84222">
              <w:rPr>
                <w:rFonts w:ascii="Cambria Math" w:hAnsi="Cambria Math"/>
              </w:rPr>
              <w:t xml:space="preserve"> The parallelogram is a rectangle </w:t>
            </w: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370BD" w:rsidRDefault="005370BD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V=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=a-1-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  <w:p w:rsidR="005370BD" w:rsidRDefault="005370BD" w:rsidP="002F4B36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dV</m:t>
                  </m:r>
                </m:num>
                <m:den>
                  <m:r>
                    <w:rPr>
                      <w:rFonts w:ascii="Cambria Math" w:hAnsi="Cambria Math"/>
                    </w:rPr>
                    <m:t>da</m:t>
                  </m:r>
                </m:den>
              </m:f>
              <m:r>
                <w:rPr>
                  <w:rFonts w:ascii="Cambria Math" w:hAnsi="Cambria Math"/>
                </w:rPr>
                <m:t>=1-3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=0</m:t>
              </m:r>
            </m:oMath>
            <w:r>
              <w:rPr>
                <w:rFonts w:ascii="Cambria Math" w:hAnsi="Cambria Math"/>
              </w:rPr>
              <w:t xml:space="preserve">        (say)</w:t>
            </w:r>
          </w:p>
          <w:p w:rsidR="005370BD" w:rsidRDefault="005370BD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∴a=±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5370BD" w:rsidRDefault="005370BD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=-6a</m:t>
                </m:r>
              </m:oMath>
            </m:oMathPara>
          </w:p>
          <w:p w:rsidR="005370BD" w:rsidRDefault="005370BD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d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d>
                  </m:e>
                  <m: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 a=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on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-ve)</m:t>
                </m:r>
              </m:oMath>
            </m:oMathPara>
          </w:p>
          <w:p w:rsidR="005370BD" w:rsidRPr="000D6799" w:rsidRDefault="005370BD" w:rsidP="002F4B36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V</m:t>
              </m:r>
            </m:oMath>
            <w:r>
              <w:rPr>
                <w:rFonts w:ascii="Cambria Math" w:hAnsi="Cambria Math"/>
              </w:rPr>
              <w:t xml:space="preserve"> </w:t>
            </w:r>
            <w:proofErr w:type="gramStart"/>
            <w:r>
              <w:rPr>
                <w:rFonts w:ascii="Cambria Math" w:hAnsi="Cambria Math"/>
              </w:rPr>
              <w:t>is</w:t>
            </w:r>
            <w:proofErr w:type="gramEnd"/>
            <w:r>
              <w:rPr>
                <w:rFonts w:ascii="Cambria Math" w:hAnsi="Cambria Math"/>
              </w:rPr>
              <w:t xml:space="preserve"> maximum at </w:t>
            </w:r>
            <m:oMath>
              <m:r>
                <w:rPr>
                  <w:rFonts w:ascii="Cambria Math" w:hAnsi="Cambria Math"/>
                </w:rPr>
                <m:t>a=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on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</m:oMath>
            <w:r>
              <w:rPr>
                <w:rFonts w:ascii="Cambria Math" w:hAnsi="Cambria Math"/>
              </w:rPr>
              <w:t>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364B34" w:rsidRPr="00E84222" w:rsidRDefault="00364B34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</w:rPr>
              <w:t xml:space="preserve">We know that the unit vector along bisector of unit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u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v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is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v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func>
                </m:den>
              </m:f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θ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the angle between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u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v</m:t>
                  </m:r>
                </m:e>
              </m:acc>
            </m:oMath>
          </w:p>
          <w:p w:rsidR="00364B34" w:rsidRPr="00E84222" w:rsidRDefault="00364B34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Hence statement 1 is false, however statement 2 is true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</w:rPr>
              <w:t>We have adjacent sides of triangle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|=3,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=4</m:t>
              </m:r>
            </m:oMath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The length of the diagonal is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|=5</m:t>
              </m:r>
            </m:oMath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Since it satisfies the Pythagoras theorem,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 xml:space="preserve">a 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Hence the parallelogram is a rectangle</w:t>
            </w:r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 length of the other diagonal is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=5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t>Given vectors are non-coplanar. Hence the answer is (A)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338CC" w:rsidRPr="008D12E0" w:rsidRDefault="004A6A07" w:rsidP="002338C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Statement 2 is true</w:t>
            </w:r>
          </w:p>
          <w:p w:rsidR="00EF69EE" w:rsidRPr="008D12E0" w:rsidRDefault="00EF69EE" w:rsidP="002338C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Also, (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)</w:t>
            </w:r>
            <m:oMath>
              <m:r>
                <w:rPr>
                  <w:rFonts w:ascii="Cambria Math" w:hAnsi="Cambria Math"/>
                </w:rPr>
                <m:t xml:space="preserve"> ∙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EF69EE" w:rsidRPr="008D12E0" w:rsidRDefault="00EF69EE" w:rsidP="00EF69EE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E27191" w:rsidRDefault="00E27191" w:rsidP="002F4B36">
            <w:pPr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Since, </w:t>
            </w:r>
            <m:oMath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</m:t>
                  </m:r>
                  <m:ctrlPr>
                    <w:rPr>
                      <w:rFonts w:ascii="Cambria Math" w:hAnsi="Cambria Math"/>
                      <w:b/>
                    </w:rPr>
                  </m:ctrlPr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×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 xml:space="preserve">-(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 xml:space="preserve">  )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d>
            </m:oMath>
          </w:p>
          <w:p w:rsidR="00E27191" w:rsidRDefault="00E27191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×2-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×3</m:t>
                </m:r>
              </m:oMath>
            </m:oMathPara>
          </w:p>
          <w:p w:rsidR="00E27191" w:rsidRPr="000D6799" w:rsidRDefault="00E27191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260B01" w:rsidRPr="008D12E0" w:rsidRDefault="00E41FCF" w:rsidP="00CD2026">
            <w:pPr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BD</m:t>
                  </m:r>
                </m:e>
              </m:acc>
              <m:r>
                <w:rPr>
                  <w:rFonts w:ascii="Cambria Math" w:hAnsi="Cambria Math"/>
                </w:rPr>
                <m:t>=-2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260B01"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CD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Volume of tetrahedron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AD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BD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Also, the area of the triangle </w:t>
            </w:r>
            <m:oMath>
              <m:r>
                <w:rPr>
                  <w:rFonts w:ascii="Cambria Math" w:hAnsi="Cambria Math"/>
                </w:rPr>
                <m:t xml:space="preserve">ABC </m:t>
              </m:r>
            </m:oMath>
            <w:r w:rsidR="00CE76D8" w:rsidRPr="008D12E0">
              <w:rPr>
                <w:rFonts w:ascii="Cambria Math" w:hAnsi="Cambria Math"/>
              </w:rPr>
              <w:t xml:space="preserve">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mr>
                  </m:m>
                </m:e>
              </m:d>
            </m:oMath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|-9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+12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229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</m:oMath>
            <w:r w:rsidR="00CE76D8" w:rsidRPr="008D12E0">
              <w:rPr>
                <w:rFonts w:ascii="Cambria Math" w:hAnsi="Cambria Math"/>
              </w:rPr>
              <w:t xml:space="preserve"> (distance </w:t>
            </w:r>
            <w:r w:rsidRPr="008D12E0">
              <w:rPr>
                <w:rFonts w:ascii="Cambria Math" w:hAnsi="Cambria Math"/>
              </w:rPr>
              <w:t xml:space="preserve">of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Pr="008D12E0">
              <w:rPr>
                <w:rFonts w:ascii="Cambria Math" w:hAnsi="Cambria Math"/>
              </w:rPr>
              <w:t xml:space="preserve"> from base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>)</w:t>
            </w:r>
            <m:oMath>
              <m:r>
                <w:rPr>
                  <w:rFonts w:ascii="Cambria Math" w:hAnsi="Cambria Math"/>
                </w:rPr>
                <m:t>×(</m:t>
              </m:r>
            </m:oMath>
            <w:r w:rsidRPr="008D12E0">
              <w:rPr>
                <w:rFonts w:ascii="Cambria Math" w:hAnsi="Cambria Math"/>
              </w:rPr>
              <w:t xml:space="preserve">area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8D12E0">
              <w:rPr>
                <w:rFonts w:ascii="Cambria Math" w:hAnsi="Cambria Math"/>
              </w:rPr>
              <w:t>)</w:t>
            </w:r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Distance of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Pr="008D12E0">
              <w:rPr>
                <w:rFonts w:ascii="Cambria Math" w:hAnsi="Cambria Math"/>
              </w:rPr>
              <w:t xml:space="preserve"> from base </w:t>
            </w:r>
            <m:oMath>
              <m:r>
                <w:rPr>
                  <w:rFonts w:ascii="Cambria Math" w:hAnsi="Cambria Math"/>
                </w:rPr>
                <m:t>ABC=16/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229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260B01" w:rsidRPr="008D12E0" w:rsidRDefault="00E41FCF" w:rsidP="00CD2026">
            <w:pPr>
              <w:rPr>
                <w:rFonts w:ascii="Cambria Math" w:hAnsi="Cambria Math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="00260B01" w:rsidRPr="008D12E0">
              <w:rPr>
                <w:rFonts w:ascii="Cambria Math" w:hAnsi="Cambria Math"/>
              </w:rPr>
              <w:t xml:space="preserve">(because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260B01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260B01" w:rsidRPr="008D12E0">
              <w:rPr>
                <w:rFonts w:ascii="Cambria Math" w:hAnsi="Cambria Math"/>
              </w:rPr>
              <w:t xml:space="preserve"> are three mutually perpendicular unit vectors)</w:t>
            </w:r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=1</m:t>
              </m:r>
            </m:oMath>
          </w:p>
          <w:p w:rsidR="00EF69EE" w:rsidRPr="008D12E0" w:rsidRDefault="00EF69EE" w:rsidP="00EF69EE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EF69EE" w:rsidRPr="008D12E0" w:rsidRDefault="00EF69EE" w:rsidP="006E120C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 statement 1 and </w:t>
            </w:r>
            <w:r w:rsidR="006E120C" w:rsidRPr="008D12E0">
              <w:rPr>
                <w:rFonts w:ascii="Cambria Math" w:hAnsi="Cambria Math"/>
              </w:rPr>
              <w:t>S</w:t>
            </w:r>
            <w:r w:rsidRPr="008D12E0">
              <w:rPr>
                <w:rFonts w:ascii="Cambria Math" w:hAnsi="Cambria Math"/>
              </w:rPr>
              <w:t xml:space="preserve">tatement 2 are correct, but </w:t>
            </w:r>
            <w:r w:rsidR="006E120C" w:rsidRPr="008D12E0">
              <w:rPr>
                <w:rFonts w:ascii="Cambria Math" w:hAnsi="Cambria Math"/>
              </w:rPr>
              <w:t>S</w:t>
            </w:r>
            <w:r w:rsidRPr="008D12E0">
              <w:rPr>
                <w:rFonts w:ascii="Cambria Math" w:hAnsi="Cambria Math"/>
              </w:rPr>
              <w:t xml:space="preserve">tatement 2 does not explain </w:t>
            </w:r>
            <w:r w:rsidR="006E120C" w:rsidRPr="008D12E0">
              <w:rPr>
                <w:rFonts w:ascii="Cambria Math" w:hAnsi="Cambria Math"/>
              </w:rPr>
              <w:t>S</w:t>
            </w:r>
            <w:r w:rsidRPr="008D12E0">
              <w:rPr>
                <w:rFonts w:ascii="Cambria Math" w:hAnsi="Cambria Math"/>
              </w:rPr>
              <w:t>tatement 1 as it does not give the value of</w:t>
            </w:r>
            <w:r w:rsidR="006E120C" w:rsidRPr="008D12E0">
              <w:rPr>
                <w:rFonts w:ascii="Cambria Math" w:hAnsi="Cambria Math"/>
              </w:rPr>
              <w:t xml:space="preserve"> dot</w:t>
            </w:r>
            <w:r w:rsidRPr="008D12E0">
              <w:rPr>
                <w:rFonts w:ascii="Cambria Math" w:hAnsi="Cambria Math"/>
              </w:rPr>
              <w:t xml:space="preserve"> products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260B01" w:rsidRPr="008D12E0" w:rsidRDefault="00E41FCF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groupChr>
                          <m:groupChr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groupChr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×(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∙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)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groupCh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</m:e>
                      <m:li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zero</m:t>
                        </m:r>
                      </m:lim>
                    </m:limLow>
                    <m:r>
                      <w:rPr>
                        <w:rFonts w:ascii="Cambria Math" w:hAnsi="Cambria Math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e>
                </m:d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=4+9+36=49</m:t>
              </m:r>
            </m:oMath>
          </w:p>
          <w:p w:rsidR="00260B01" w:rsidRPr="008D12E0" w:rsidRDefault="00E41FCF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1+4</m:t>
                    </m:r>
                  </m:e>
                </m:d>
                <m:r>
                  <w:rPr>
                    <w:rFonts w:ascii="Cambria Math" w:hAnsi="Cambria Math"/>
                  </w:rPr>
                  <m:t>-1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3-12</m:t>
                    </m:r>
                  </m:e>
                </m:d>
                <m:r>
                  <w:rPr>
                    <w:rFonts w:ascii="Cambria Math" w:hAnsi="Cambria Math"/>
                  </w:rPr>
                  <m:t>+1(-6-6)</m:t>
                </m:r>
              </m:oMath>
            </m:oMathPara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=10+9-12=7</m:t>
                </m:r>
              </m:oMath>
            </m:oMathPara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=49×7=343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64B34" w:rsidRPr="00E84222" w:rsidRDefault="00A35B58" w:rsidP="00CC52CA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-5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364B34" w:rsidRPr="00E84222" w:rsidRDefault="00364B34" w:rsidP="00CC52CA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⇒3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=5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must be parallel since there is a common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The points </w:t>
            </w:r>
            <m:oMath>
              <m:r>
                <w:rPr>
                  <w:rFonts w:ascii="Cambria Math" w:hAnsi="Cambria Math"/>
                  <w:lang w:val="en-US" w:eastAsia="en-US"/>
                </w:rPr>
                <m:t>A,B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must be collinear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A35B58" w:rsidRPr="00E84222" w:rsidRDefault="00A35B58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t>Obviously, statement 1 is true</w:t>
            </w:r>
          </w:p>
          <w:p w:rsidR="00A35B58" w:rsidRPr="00E84222" w:rsidRDefault="00CC52CA" w:rsidP="00CC52CA">
            <w:pPr>
              <w:rPr>
                <w:rFonts w:ascii="Cambria Math" w:hAnsi="Cambria Math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2β+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2γ=2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α-1+2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cos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β-1+2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cos</m:t>
                                            </m: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y-1</m:t>
                                        </m:r>
                                      </m:e>
                                    </m:func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A35B58" w:rsidRPr="00E84222" w:rsidRDefault="00A35B58" w:rsidP="00CC52CA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=2(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γ)-3=2-3=-1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A35B58" w:rsidRPr="00E84222" w:rsidRDefault="00A35B58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t>Hence, Statement 2 is true but does not explain Statement 1 as it is result derived using the result in the statement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122E9" w:rsidRDefault="006122E9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BA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BC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AC</m:t>
                    </m:r>
                  </m:e>
                </m:acc>
              </m:oMath>
            </m:oMathPara>
          </w:p>
          <w:p w:rsidR="006122E9" w:rsidRDefault="006122E9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</m:acc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</m:acc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f|</m:t>
                            </m:r>
                          </m:e>
                        </m:acc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d>
              </m:oMath>
            </m:oMathPara>
          </w:p>
          <w:p w:rsidR="006122E9" w:rsidRDefault="006122E9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</m:acc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</m:acc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f|</m:t>
                            </m:r>
                          </m:e>
                        </m:acc>
                      </m:den>
                    </m:f>
                  </m:e>
                </m:d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Now,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BA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BC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</m:acc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|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</m:acc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f|</m:t>
                          </m:r>
                        </m:e>
                      </m:acc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</m:acc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</m:acc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|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</m:acc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|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f|</m:t>
                          </m:r>
                        </m:e>
                      </m:acc>
                    </m:den>
                  </m:f>
                </m:e>
              </m:d>
            </m:oMath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∠B=90°</m:t>
                </m:r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2C=2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A+C</m:t>
                                </m:r>
                              </m:e>
                            </m:d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(A-C)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180°-B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(A-C)</m:t>
                        </m:r>
                      </m:e>
                    </m:func>
                  </m:e>
                </m:func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90°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(A-C)</m:t>
                        </m:r>
                      </m:e>
                    </m:func>
                  </m:e>
                </m:func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2C=-1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Also, if </w:t>
            </w:r>
            <m:oMath>
              <m:r>
                <w:rPr>
                  <w:rFonts w:ascii="Cambria Math" w:hAnsi="Cambria Math"/>
                </w:rPr>
                <m:t>∠C=90°</m:t>
              </m:r>
            </m:oMath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Then,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2A+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2B=2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A+B</m:t>
                              </m:r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(A-B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</m:func>
                    </m:e>
                  </m:func>
                </m:e>
              </m:func>
            </m:oMath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180°-C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(A-B)</m:t>
                        </m:r>
                      </m:e>
                    </m:func>
                  </m:e>
                </m:func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90°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(A-B)</m:t>
                        </m:r>
                      </m:e>
                    </m:func>
                  </m:e>
                </m:func>
              </m:oMath>
            </m:oMathPara>
          </w:p>
          <w:p w:rsidR="006122E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122E9" w:rsidRPr="000D6799" w:rsidRDefault="006122E9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2C=-1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61583" w:rsidRDefault="00B61583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∵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B61583" w:rsidRDefault="00B61583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⋅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</m:e>
                </m:d>
              </m:oMath>
            </m:oMathPara>
          </w:p>
          <w:p w:rsidR="00B61583" w:rsidRDefault="00B61583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-0</m:t>
                    </m:r>
                  </m:e>
                </m:d>
              </m:oMath>
            </m:oMathPara>
          </w:p>
          <w:p w:rsidR="00B61583" w:rsidRDefault="00B61583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B61583" w:rsidRDefault="00B61583" w:rsidP="002F4B36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∵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 xml:space="preserve"> </w:t>
            </w:r>
            <w:proofErr w:type="gramStart"/>
            <w:r>
              <w:rPr>
                <w:rFonts w:ascii="Cambria Math" w:hAnsi="Cambria Math"/>
              </w:rPr>
              <w:t>are</w:t>
            </w:r>
            <w:proofErr w:type="gramEnd"/>
            <w:r>
              <w:rPr>
                <w:rFonts w:ascii="Cambria Math" w:hAnsi="Cambria Math"/>
              </w:rPr>
              <w:t xml:space="preserve"> coplanar.</w:t>
            </w:r>
          </w:p>
          <w:p w:rsidR="00B61583" w:rsidRDefault="00B61583" w:rsidP="002F4B36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oMath>
            <w:r>
              <w:rPr>
                <w:rFonts w:ascii="Cambria Math" w:hAnsi="Cambria Math"/>
              </w:rPr>
              <w:t xml:space="preserve"> and then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ctrlPr>
                    <w:rPr>
                      <w:rFonts w:ascii="Cambria Math" w:hAnsi="Cambria Math"/>
                    </w:rPr>
                  </m:ctrlPr>
                </m:e>
              </m:d>
              <m:r>
                <w:rPr>
                  <w:rFonts w:ascii="Cambria Math" w:hAnsi="Cambria Math"/>
                </w:rPr>
                <m:t xml:space="preserve">=0 </m:t>
              </m:r>
            </m:oMath>
          </w:p>
          <w:p w:rsidR="00B61583" w:rsidRPr="000D6799" w:rsidRDefault="00B61583" w:rsidP="002F4B36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Hence,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 xml:space="preserve"> ,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and</w:t>
            </w:r>
            <w:r w:rsidRPr="00E8077A">
              <w:rPr>
                <w:rFonts w:ascii="Cambria Math" w:hAnsi="Cambria Math"/>
                <w:b/>
              </w:rPr>
              <w:t xml:space="preserve">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are also coplanar.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A0007" w:rsidRPr="00E84222" w:rsidRDefault="00CC52CA" w:rsidP="00CC52CA">
            <w:pPr>
              <w:rPr>
                <w:rFonts w:ascii="Cambria Math" w:hAnsi="Cambria Math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  <m:r>
                  <w:rPr>
                    <w:rFonts w:ascii="Cambria Math" w:hAnsi="Cambria Math"/>
                  </w:rPr>
                  <m:t>⇒p=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q=2</m:t>
                </m:r>
              </m:oMath>
            </m:oMathPara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t>Thus, both the statements are true and Statement 2 is the correct explanation for statement for 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5966" w:dyaOrig="3837">
                <v:shape id="_x0000_i1036" type="#_x0000_t75" style="width:150.75pt;height:96pt" o:ole="">
                  <v:imagedata r:id="IMM10S431S0" o:title=""/>
                </v:shape>
                <o:OLEObject Type="Embed" ProgID="ChemDraw.Document.6.0" ShapeID="_x0000_i1036" DrawAspect="Content" ObjectID="_1478862243" r:id="OMM10S431S0"/>
              </w:object>
            </w:r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</w:rPr>
              <w:t xml:space="preserve">We know that vector in the direction of angular bisector of unit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is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func>
                </m:den>
              </m:f>
            </m:oMath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Where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+m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</m:t>
              </m:r>
              <m:r>
                <w:rPr>
                  <w:rFonts w:ascii="Cambria Math" w:hAnsi="Cambria Math"/>
                  <w:lang w:val="en-US" w:eastAsia="en-US"/>
                </w:rPr>
                <m:t xml:space="preserve">d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Thus unit vector along the bisector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func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func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func>
                </m:den>
              </m:f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k</m:t>
                  </m:r>
                </m:e>
              </m:acc>
            </m:oMath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Hence statement 1 is true</w:t>
            </w:r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Also, in triangle ABD, by cosine rule</w:t>
            </w:r>
          </w:p>
          <w:p w:rsidR="007A0007" w:rsidRPr="00E84222" w:rsidRDefault="00CC52CA" w:rsidP="00CC52CA">
            <w:pPr>
              <w:rPr>
                <w:rFonts w:ascii="Cambria Math" w:hAnsi="Cambria Math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+A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-B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2AB.AD</m:t>
                        </m:r>
                      </m:den>
                    </m:f>
                  </m:e>
                </m:func>
              </m:oMath>
            </m:oMathPara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1+1-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ac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2-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2-[2-2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]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t>Hence, Statement 2 is true but does not explain 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041CD" w:rsidRDefault="00F041CD" w:rsidP="002F4B36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>
              <w:rPr>
                <w:rFonts w:ascii="Cambria Math" w:hAnsi="Cambria Math"/>
              </w:rPr>
              <w:t xml:space="preserve"> then,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=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F041CD" w:rsidRDefault="00F041CD" w:rsidP="002F4B36">
            <w:pPr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Now,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F041CD" w:rsidRDefault="00F041CD" w:rsidP="002F4B36">
            <w:pPr>
              <w:jc w:val="both"/>
              <w:rPr>
                <w:rFonts w:ascii="Cambria Math" w:hAnsi="Cambria Math"/>
                <w:b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⋅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F041CD" w:rsidRDefault="00F041CD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​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041CD" w:rsidRPr="000D6799" w:rsidRDefault="00F041CD" w:rsidP="002F4B36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But it is true that if </w:t>
            </w:r>
            <m:oMath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=</m:t>
                  </m:r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>
              <w:rPr>
                <w:rFonts w:ascii="Cambria Math" w:hAnsi="Cambria Math"/>
              </w:rPr>
              <w:t xml:space="preserve"> does not impli</w:t>
            </w:r>
            <w:proofErr w:type="spellStart"/>
            <w:r>
              <w:rPr>
                <w:rFonts w:ascii="Cambria Math" w:hAnsi="Cambria Math"/>
              </w:rPr>
              <w:t>es</w:t>
            </w:r>
            <w:proofErr w:type="spellEnd"/>
            <w:r>
              <w:rPr>
                <w:rFonts w:ascii="Cambria Math" w:hAnsi="Cambria Math"/>
              </w:rPr>
              <w:t xml:space="preserve">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60B01" w:rsidRPr="008D12E0" w:rsidRDefault="00E41FCF" w:rsidP="00CD2026">
            <w:pPr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=0 </m:t>
              </m:r>
            </m:oMath>
            <w:r w:rsidR="00260B01" w:rsidRPr="008D12E0">
              <w:rPr>
                <w:rFonts w:ascii="Cambria Math" w:hAnsi="Cambria Math"/>
              </w:rPr>
              <w:t xml:space="preserve">only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260B01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260B01" w:rsidRPr="008D12E0">
              <w:rPr>
                <w:rFonts w:ascii="Cambria Math" w:hAnsi="Cambria Math"/>
              </w:rPr>
              <w:t xml:space="preserve"> are coplanar</w:t>
            </w:r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Hence, statement 2 is true</w:t>
            </w:r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Also, 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]=0</m:t>
              </m:r>
            </m:oMath>
            <w:r w:rsidRPr="008D12E0">
              <w:rPr>
                <w:rFonts w:ascii="Cambria Math" w:hAnsi="Cambria Math"/>
              </w:rPr>
              <w:t xml:space="preserve"> even if [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>]</w:t>
            </w:r>
            <m:oMath>
              <m:r>
                <w:rPr>
                  <w:rFonts w:ascii="Cambria Math" w:hAnsi="Cambria Math"/>
                </w:rPr>
                <m:t>≠0</m:t>
              </m:r>
            </m:oMath>
          </w:p>
          <w:p w:rsidR="00260B01" w:rsidRPr="008D12E0" w:rsidRDefault="00260B01" w:rsidP="00CE76D8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Hence, </w:t>
            </w:r>
            <w:r w:rsidR="00CE76D8" w:rsidRPr="008D12E0">
              <w:rPr>
                <w:rFonts w:ascii="Cambria Math" w:hAnsi="Cambria Math"/>
              </w:rPr>
              <w:t>S</w:t>
            </w:r>
            <w:r w:rsidRPr="008D12E0">
              <w:rPr>
                <w:rFonts w:ascii="Cambria Math" w:hAnsi="Cambria Math"/>
              </w:rPr>
              <w:t xml:space="preserve">tatement 2 is not the correct explanation for </w:t>
            </w:r>
            <w:r w:rsidR="00CE76D8" w:rsidRPr="008D12E0">
              <w:rPr>
                <w:rFonts w:ascii="Cambria Math" w:hAnsi="Cambria Math"/>
              </w:rPr>
              <w:t>S</w:t>
            </w:r>
            <w:r w:rsidRPr="008D12E0">
              <w:rPr>
                <w:rFonts w:ascii="Cambria Math" w:hAnsi="Cambria Math"/>
              </w:rPr>
              <w:t>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the three given unit vectors be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. Since they are mutually perpendicular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8D12E0">
              <w:rPr>
                <w:rFonts w:ascii="Cambria Math" w:hAnsi="Cambria Math"/>
              </w:rPr>
              <w:t>. Therefore</w:t>
            </w:r>
            <w:r w:rsidR="006E120C" w:rsidRPr="008D12E0">
              <w:rPr>
                <w:rFonts w:ascii="Cambria Math" w:hAnsi="Cambria Math"/>
              </w:rPr>
              <w:t>,</w:t>
            </w:r>
          </w:p>
          <w:p w:rsidR="00260B01" w:rsidRPr="008D12E0" w:rsidRDefault="00E41FCF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260B01" w:rsidRPr="008D12E0" w:rsidRDefault="00E41FCF" w:rsidP="00CD202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260B01" w:rsidRPr="008D12E0" w:rsidRDefault="006E120C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Hence</w:t>
            </w:r>
            <w:r w:rsidR="00260B01" w:rsidRPr="008D12E0">
              <w:rPr>
                <w:rFonts w:ascii="Cambria Math" w:hAnsi="Cambria Math"/>
              </w:rPr>
              <w:t>,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260B01" w:rsidRPr="008D12E0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260B01" w:rsidRPr="008D12E0">
              <w:rPr>
                <w:rFonts w:ascii="Cambria Math" w:hAnsi="Cambria Math"/>
              </w:rPr>
              <w:t xml:space="preserve"> may be mutually perpendicular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756EF6" w:rsidRDefault="00756EF6" w:rsidP="002F4B36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We have, </w:t>
            </w:r>
            <m:oMath>
              <m:d>
                <m:dPr>
                  <m:begChr m:val="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=0 ⇒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⊥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=0 ⇒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⊥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=0 ⇒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⊥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mr>
                  </m:m>
                </m:e>
              </m:d>
            </m:oMath>
          </w:p>
          <w:p w:rsidR="00756EF6" w:rsidRDefault="00756EF6" w:rsidP="002F4B36">
            <w:pPr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⇒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 xml:space="preserve"> </w:t>
            </w:r>
            <w:proofErr w:type="gramStart"/>
            <w:r>
              <w:rPr>
                <w:rFonts w:ascii="Cambria Math" w:hAnsi="Cambria Math"/>
              </w:rPr>
              <w:t>are</w:t>
            </w:r>
            <w:proofErr w:type="gramEnd"/>
            <w:r>
              <w:rPr>
                <w:rFonts w:ascii="Cambria Math" w:hAnsi="Cambria Math"/>
              </w:rPr>
              <w:t xml:space="preserve"> coplanar vectors.</w:t>
            </w:r>
          </w:p>
          <w:p w:rsidR="00756EF6" w:rsidRDefault="00756EF6" w:rsidP="002F4B36">
            <w:pPr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Also, </w:t>
            </w:r>
            <m:oMath>
              <m:r>
                <w:rPr>
                  <w:rFonts w:ascii="Cambria Math" w:hAnsi="Cambria Math"/>
                </w:rPr>
                <m:t>∵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756EF6" w:rsidRDefault="00756EF6" w:rsidP="002F4B36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56EF6" w:rsidRDefault="00756EF6" w:rsidP="002F4B36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Also,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=0</m:t>
              </m:r>
            </m:oMath>
          </w:p>
          <w:p w:rsidR="00756EF6" w:rsidRDefault="00756EF6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+0=0</m:t>
                </m:r>
              </m:oMath>
            </m:oMathPara>
          </w:p>
          <w:p w:rsidR="00756EF6" w:rsidRDefault="00756EF6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56EF6" w:rsidRPr="000D6799" w:rsidRDefault="00756EF6" w:rsidP="002F4B36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Hence,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are coplanar.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1C40B1" w:rsidRPr="001C40B1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+5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=(2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7A0007" w:rsidRPr="00E84222" w:rsidRDefault="001C40B1" w:rsidP="00CC52CA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-5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+5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+(6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=-2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e>
                </m:acc>
              </m:oMath>
            </m:oMathPara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Therefore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are linearly dependent. Hence by Statement 2 Statement 1 is true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60B01" w:rsidRPr="008D12E0" w:rsidRDefault="00260B01" w:rsidP="00CD2026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vector along the bisector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-5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+7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</m:oMath>
          </w:p>
          <w:p w:rsidR="00260B01" w:rsidRPr="008D12E0" w:rsidRDefault="00260B01" w:rsidP="00CE76D8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=-5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+7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along </w:t>
            </w:r>
            <w:r w:rsidR="00CE76D8" w:rsidRPr="008D12E0">
              <w:rPr>
                <w:rFonts w:ascii="Cambria Math" w:hAnsi="Cambria Math"/>
              </w:rPr>
              <w:t xml:space="preserve">the </w:t>
            </w:r>
            <w:r w:rsidRPr="008D12E0">
              <w:rPr>
                <w:rFonts w:ascii="Cambria Math" w:hAnsi="Cambria Math"/>
              </w:rPr>
              <w:t xml:space="preserve">bisector. It is obvious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makes an equal angle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CE76D8" w:rsidRPr="008D12E0">
              <w:rPr>
                <w:rFonts w:ascii="Cambria Math" w:hAnsi="Cambria Math"/>
              </w:rPr>
              <w:t>. H</w:t>
            </w:r>
            <w:r w:rsidRPr="008D12E0">
              <w:rPr>
                <w:rFonts w:ascii="Cambria Math" w:hAnsi="Cambria Math"/>
              </w:rPr>
              <w:t xml:space="preserve">owever, statement 2 does not explain </w:t>
            </w:r>
            <w:r w:rsidR="00CE76D8" w:rsidRPr="008D12E0">
              <w:rPr>
                <w:rFonts w:ascii="Cambria Math" w:hAnsi="Cambria Math"/>
              </w:rPr>
              <w:t>S</w:t>
            </w:r>
            <w:r w:rsidRPr="008D12E0">
              <w:rPr>
                <w:rFonts w:ascii="Cambria Math" w:hAnsi="Cambria Math"/>
              </w:rPr>
              <w:t>tatement 1, as a vector equally inclined to given two vectors is not necessarily coplanar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7A0007" w:rsidRPr="00E84222" w:rsidRDefault="007A0007" w:rsidP="00CC52CA">
            <w:pPr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 xml:space="preserve">∆ABC,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</m:t>
                  </m:r>
                </m:e>
              </m:acc>
            </m:oMath>
          </w:p>
          <w:p w:rsidR="007A0007" w:rsidRPr="00E84222" w:rsidRDefault="00CC52CA" w:rsidP="00CC52CA">
            <w:pPr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OB</m:t>
                  </m:r>
                </m:e>
              </m:acc>
            </m:oMath>
            <w:r w:rsidR="007A0007" w:rsidRPr="00E84222">
              <w:rPr>
                <w:rFonts w:ascii="Cambria Math" w:hAnsi="Cambria Math"/>
                <w:lang w:val="en-US" w:eastAsia="en-US"/>
              </w:rPr>
              <w:t xml:space="preserve"> is the triangle law of addition</w:t>
            </w:r>
          </w:p>
          <w:p w:rsidR="007A0007" w:rsidRPr="00E84222" w:rsidRDefault="007A0007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Hence, Statement 1 is true and Statement 2 is false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127A0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hAnsi="Cambria Math"/>
              </w:rPr>
              <w:t xml:space="preserve">Given,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0127A0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Now, </w:t>
            </w:r>
          </w:p>
          <w:p w:rsidR="000127A0" w:rsidRPr="000643B0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)∙(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0127A0" w:rsidRPr="000643B0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</m:oMath>
            </m:oMathPara>
          </w:p>
          <w:p w:rsidR="000127A0" w:rsidRPr="000643B0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oMath>
            </m:oMathPara>
          </w:p>
          <w:p w:rsidR="000127A0" w:rsidRPr="000643B0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>Similarly,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|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oMath>
          </w:p>
          <w:p w:rsidR="000127A0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and 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  <w:p w:rsidR="000127A0" w:rsidRPr="00F8097F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∴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0127A0" w:rsidRPr="00F8097F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2(a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)=2|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0127A0" w:rsidRPr="00F8097F" w:rsidRDefault="000127A0" w:rsidP="000127A0">
            <w:pPr>
              <w:contextualSpacing/>
              <w:rPr>
                <w:rFonts w:ascii="Cambria Math" w:eastAsiaTheme="minorEastAsia" w:hAnsi="Cambria Math"/>
              </w:rPr>
            </w:pPr>
            <w:r>
              <w:rPr>
                <w:rFonts w:ascii="Cambria Math" w:eastAsiaTheme="minorEastAsia" w:hAnsi="Cambria Math"/>
              </w:rPr>
              <w:t xml:space="preserve">Hence, both A and R </w:t>
            </w:r>
            <w:proofErr w:type="gramStart"/>
            <w:r>
              <w:rPr>
                <w:rFonts w:ascii="Cambria Math" w:eastAsiaTheme="minorEastAsia" w:hAnsi="Cambria Math"/>
              </w:rPr>
              <w:t>are</w:t>
            </w:r>
            <w:proofErr w:type="gramEnd"/>
            <w:r>
              <w:rPr>
                <w:rFonts w:ascii="Cambria Math" w:eastAsiaTheme="minorEastAsia" w:hAnsi="Cambria Math"/>
              </w:rPr>
              <w:t xml:space="preserve"> true and (R) is correct reason for (A).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7463A7" w:rsidRDefault="007463A7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∵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=5</m:t>
                </m:r>
              </m:oMath>
            </m:oMathPara>
          </w:p>
          <w:p w:rsidR="007463A7" w:rsidRDefault="007463A7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7463A7" w:rsidRDefault="007463A7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=25</m:t>
                </m:r>
              </m:oMath>
            </m:oMathPara>
          </w:p>
          <w:p w:rsidR="007463A7" w:rsidRDefault="007463A7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⇒16+9-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=25</m:t>
                </m:r>
              </m:oMath>
            </m:oMathPara>
          </w:p>
          <w:p w:rsidR="007463A7" w:rsidRDefault="007463A7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463A7" w:rsidRDefault="007463A7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7463A7" w:rsidRDefault="007463A7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 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+4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∙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</m:d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</m:e>
                </m:rad>
              </m:oMath>
            </m:oMathPara>
          </w:p>
          <w:p w:rsidR="007463A7" w:rsidRDefault="007463A7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(16+9+0)</m:t>
                    </m:r>
                  </m:e>
                </m:rad>
                <m:r>
                  <w:rPr>
                    <w:rFonts w:ascii="Cambria Math" w:hAnsi="Cambria Math"/>
                  </w:rPr>
                  <m:t>=5</m:t>
                </m:r>
              </m:oMath>
            </m:oMathPara>
          </w:p>
          <w:p w:rsidR="007463A7" w:rsidRDefault="007463A7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7463A7" w:rsidRPr="000D6799" w:rsidRDefault="007463A7" w:rsidP="002F4B36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Which is possible only when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E2175" w:rsidRDefault="007E2175" w:rsidP="002F4B36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 xml:space="preserve"> and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>
              <w:rPr>
                <w:rFonts w:ascii="Cambria Math" w:hAnsi="Cambria Math"/>
              </w:rPr>
              <w:t xml:space="preserve"> are reciprocal then,</w:t>
            </w:r>
          </w:p>
          <w:p w:rsidR="007E2175" w:rsidRDefault="007E2175" w:rsidP="002F4B36">
            <w:pPr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=λ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, λ</m:t>
              </m:r>
              <m:r>
                <w:rPr>
                  <w:rFonts w:ascii="Cambria Math" w:hAnsi="Cambria Math"/>
                </w:rPr>
                <m:t>∈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+</m:t>
                  </m:r>
                </m:sup>
              </m:sSup>
            </m:oMath>
            <w:r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7E2175" w:rsidRDefault="007E2175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=|λ|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7E2175" w:rsidRDefault="007E2175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7E2175" w:rsidRDefault="007E2175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∵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λ</m:t>
                </m:r>
                <m:r>
                  <w:rPr>
                    <w:rFonts w:ascii="Cambria Math" w:hAnsi="Cambria Math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  <w:p w:rsidR="007E2175" w:rsidRDefault="007E2175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λ=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7E2175" w:rsidRDefault="007E2175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7E2175" w:rsidRPr="000D6799" w:rsidRDefault="007E2175" w:rsidP="002F4B36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b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260B01" w:rsidRPr="008D12E0" w:rsidRDefault="00260B01" w:rsidP="00CE76D8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Component of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in the direction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="00CE76D8" w:rsidRPr="008D12E0">
              <w:rPr>
                <w:rFonts w:ascii="Cambria Math" w:hAnsi="Cambria Math"/>
              </w:rPr>
              <w:t>. T</w:t>
            </w:r>
            <w:r w:rsidRPr="008D12E0">
              <w:rPr>
                <w:rFonts w:ascii="Cambria Math" w:hAnsi="Cambria Math"/>
              </w:rPr>
              <w:t xml:space="preserve">hen component in the direction perpendicular to the direction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a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</m:oMath>
          </w:p>
          <w:p w:rsidR="00837331" w:rsidRPr="008D12E0" w:rsidRDefault="00E41FCF" w:rsidP="00837331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+2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+4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 xml:space="preserve">2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=-3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&lt;0</m:t>
              </m:r>
            </m:oMath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Hence,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obtuse</w:t>
            </w:r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b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</m:oMath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+2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-4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 xml:space="preserve">6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Hence,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acute</w:t>
            </w:r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c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</m:oMath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d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</m:oMath>
            <w:r w:rsidRPr="008D12E0">
              <w:rPr>
                <w:rFonts w:ascii="Cambria Math" w:hAnsi="Cambria Math"/>
              </w:rPr>
              <w:t xml:space="preserve"> lies in the plane of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 vector perpendicular to this plane is parallel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837331" w:rsidRPr="008D12E0" w:rsidRDefault="00837331" w:rsidP="00837331">
            <w:pPr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Hence, angle is </w:t>
            </w:r>
            <m:oMath>
              <m:r>
                <w:rPr>
                  <w:rFonts w:ascii="Cambria Math" w:hAnsi="Cambria Math"/>
                </w:rPr>
                <m:t>0°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D26C22" w:rsidRPr="00E84222" w:rsidRDefault="00D26C22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3067" w:dyaOrig="2736">
                <v:shape id="_x0000_i1041" type="#_x0000_t75" style="width:102pt;height:91.5pt" o:ole="">
                  <v:imagedata r:id="IMM10Z442Z0" o:title=""/>
                </v:shape>
                <o:OLEObject Type="Embed" ProgID="ChemDraw.Document.6.0" ShapeID="_x0000_i1041" DrawAspect="Content" ObjectID="_1478862248" r:id="OMM10Z442Z0"/>
              </w:object>
            </w:r>
          </w:p>
          <w:p w:rsidR="009B217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  <w:p w:rsidR="009B217F" w:rsidRPr="00E84222" w:rsidRDefault="009B217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(i)</w:t>
            </w:r>
          </w:p>
          <w:p w:rsidR="009B217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</m:oMath>
            <w:r w:rsidR="009B217F" w:rsidRPr="00E84222">
              <w:rPr>
                <w:rFonts w:ascii="Cambria Math" w:hAnsi="Cambria Math"/>
                <w:lang w:val="en-US" w:eastAsia="en-US"/>
              </w:rPr>
              <w:t>=2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(ii)</w:t>
            </w:r>
          </w:p>
          <w:p w:rsidR="009B217F" w:rsidRPr="00E84222" w:rsidRDefault="009B217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(because </w:t>
            </w:r>
            <m:oMath>
              <m:r>
                <w:rPr>
                  <w:rFonts w:ascii="Cambria Math" w:hAnsi="Cambria Math"/>
                  <w:lang w:val="en-US" w:eastAsia="en-US"/>
                </w:rPr>
                <m:t>AD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parallel to BC and twice its length)</w:t>
            </w:r>
          </w:p>
          <w:p w:rsidR="009B217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9B217F" w:rsidRPr="00E84222" w:rsidRDefault="009B217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</m:oMath>
            </m:oMathPara>
          </w:p>
          <w:p w:rsidR="009B217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FA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   (iii)</w:t>
            </w:r>
          </w:p>
          <w:p w:rsidR="009B217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         (iv)</w:t>
            </w:r>
          </w:p>
          <w:p w:rsidR="009B217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EF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          (v)</w:t>
            </w:r>
          </w:p>
          <w:p w:rsidR="009B217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 (vi)</w:t>
            </w:r>
          </w:p>
          <w:p w:rsidR="009B217F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(vii)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D26C22" w:rsidRPr="00E84222" w:rsidRDefault="00D26C22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3067" w:dyaOrig="2736">
                <v:shape id="_x0000_i1042" type="#_x0000_t75" style="width:102pt;height:91.5pt" o:ole="">
                  <v:imagedata r:id="IMM10Z441Z0" o:title=""/>
                </v:shape>
                <o:OLEObject Type="Embed" ProgID="ChemDraw.Document.6.0" ShapeID="_x0000_i1042" DrawAspect="Content" ObjectID="_1478862249" r:id="OMM10Z441Z0"/>
              </w:object>
            </w:r>
          </w:p>
          <w:p w:rsidR="0010147A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  <w:p w:rsidR="0010147A" w:rsidRPr="00E84222" w:rsidRDefault="0010147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  (i)</w:t>
            </w:r>
          </w:p>
          <w:p w:rsidR="0010147A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>=2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(ii)</w:t>
            </w:r>
          </w:p>
          <w:p w:rsidR="0010147A" w:rsidRPr="00E84222" w:rsidRDefault="0010147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(because </w:t>
            </w:r>
            <m:oMath>
              <m:r>
                <w:rPr>
                  <w:rFonts w:ascii="Cambria Math" w:hAnsi="Cambria Math"/>
                  <w:lang w:val="en-US" w:eastAsia="en-US"/>
                </w:rPr>
                <m:t>AD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parallel to BC and twice its length)</w:t>
            </w:r>
          </w:p>
          <w:p w:rsidR="0010147A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10147A" w:rsidRPr="00E84222" w:rsidRDefault="0010147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</m:oMath>
            </m:oMathPara>
          </w:p>
          <w:p w:rsidR="0010147A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FA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   (iii)</w:t>
            </w:r>
          </w:p>
          <w:p w:rsidR="0010147A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         (iv)</w:t>
            </w:r>
          </w:p>
          <w:p w:rsidR="0010147A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EF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          (v)</w:t>
            </w:r>
          </w:p>
          <w:p w:rsidR="0010147A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 (vi)</w:t>
            </w:r>
          </w:p>
          <w:p w:rsidR="0010147A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DE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</m:oMath>
            <w:r w:rsidR="0010147A" w:rsidRPr="00E84222">
              <w:rPr>
                <w:rFonts w:ascii="Cambria Math" w:hAnsi="Cambria Math"/>
                <w:lang w:val="en-US" w:eastAsia="en-US"/>
              </w:rPr>
              <w:t xml:space="preserve">    (vii)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338CC" w:rsidRPr="008D12E0" w:rsidRDefault="00CF0A3B" w:rsidP="00CF0A3B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a</w:t>
            </w:r>
            <w:r w:rsidRPr="008D12E0">
              <w:rPr>
                <w:rFonts w:ascii="Cambria Math" w:hAnsi="Cambria Math"/>
              </w:rPr>
              <w:t xml:space="preserve">. Vector </w:t>
            </w:r>
            <m:oMath>
              <m: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CF0A3B" w:rsidRPr="008D12E0" w:rsidRDefault="00CF0A3B" w:rsidP="00CF0A3B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b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</m:m>
                </m:e>
              </m:d>
            </m:oMath>
          </w:p>
          <w:p w:rsidR="00CF0A3B" w:rsidRPr="008D12E0" w:rsidRDefault="00CF0A3B" w:rsidP="00CF0A3B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CF0A3B" w:rsidRPr="008D12E0" w:rsidRDefault="00CF0A3B" w:rsidP="00CF0A3B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c</w:t>
            </w:r>
            <w:r w:rsidRPr="008D12E0">
              <w:rPr>
                <w:rFonts w:ascii="Cambria Math" w:hAnsi="Cambria Math"/>
              </w:rPr>
              <w:t xml:space="preserve">.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equally inclined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, then we must have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</m:oMath>
          </w:p>
          <w:p w:rsidR="00CF0A3B" w:rsidRPr="008D12E0" w:rsidRDefault="00CF0A3B" w:rsidP="00CF0A3B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which is true for vectors in options </w:t>
            </w:r>
            <m:oMath>
              <m:r>
                <w:rPr>
                  <w:rFonts w:ascii="Cambria Math" w:hAnsi="Cambria Math"/>
                </w:rPr>
                <m:t>p,q,s</m:t>
              </m:r>
            </m:oMath>
          </w:p>
          <w:p w:rsidR="00CF0A3B" w:rsidRPr="008D12E0" w:rsidRDefault="00CF0A3B" w:rsidP="00CF0A3B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d</w:t>
            </w:r>
            <w:r w:rsidRPr="008D12E0">
              <w:rPr>
                <w:rFonts w:ascii="Cambria Math" w:hAnsi="Cambria Math"/>
              </w:rPr>
              <w:t xml:space="preserve">. Vector is forming a triangle with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8D12E0">
              <w:rPr>
                <w:rFonts w:ascii="Cambria Math" w:hAnsi="Cambria Math"/>
              </w:rPr>
              <w:t>. Then</w:t>
            </w:r>
          </w:p>
          <w:p w:rsidR="00CF0A3B" w:rsidRPr="008D12E0" w:rsidRDefault="00E41FCF" w:rsidP="00CF0A3B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731DB" w:rsidRDefault="005731DB" w:rsidP="009F6C2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5731DB" w:rsidRDefault="005731DB" w:rsidP="009F6C2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5731DB" w:rsidRPr="009679D3" w:rsidRDefault="005731DB" w:rsidP="009F6C2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  <w:p w:rsidR="005731DB" w:rsidRDefault="005731DB" w:rsidP="009F6C2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5731DB" w:rsidRDefault="005731DB" w:rsidP="009F6C2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5731DB" w:rsidRDefault="005731DB" w:rsidP="009F6C2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acc>
              </m:oMath>
            </m:oMathPara>
          </w:p>
          <w:p w:rsidR="005731DB" w:rsidRPr="009679D3" w:rsidRDefault="005731DB" w:rsidP="009F6C2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=0+2+2=4</m:t>
                </m:r>
              </m:oMath>
            </m:oMathPara>
          </w:p>
          <w:p w:rsidR="005731DB" w:rsidRPr="009679D3" w:rsidRDefault="005731DB" w:rsidP="009F6C23">
            <w:pPr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iv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acc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acc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5731DB" w:rsidRPr="009679D3" w:rsidRDefault="005731DB" w:rsidP="009F6C23">
            <w:pPr>
              <w:contextualSpacing/>
              <w:rPr>
                <w:rFonts w:ascii="Cambria Math" w:hAnsi="Cambria Math"/>
              </w:rPr>
            </w:pP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37331" w:rsidRPr="008D12E0" w:rsidRDefault="00E41FCF" w:rsidP="0083733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=36</m:t>
                </m:r>
              </m:oMath>
            </m:oMathPara>
          </w:p>
          <w:p w:rsidR="00837331" w:rsidRPr="008D12E0" w:rsidRDefault="00837331" w:rsidP="00837331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=6</m:t>
              </m:r>
            </m:oMath>
          </w:p>
          <w:p w:rsidR="00837331" w:rsidRPr="008D12E0" w:rsidRDefault="00837331" w:rsidP="00837331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8D12E0">
              <w:rPr>
                <w:rFonts w:ascii="Cambria Math" w:hAnsi="Cambria Math"/>
              </w:rPr>
              <w:t xml:space="preserve"> Volume of tetrahedron formed by vectors</w:t>
            </w:r>
          </w:p>
          <w:p w:rsidR="00837331" w:rsidRPr="008D12E0" w:rsidRDefault="00E41FCF" w:rsidP="00837331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837331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837331"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]]=1</m:t>
              </m:r>
            </m:oMath>
          </w:p>
          <w:p w:rsidR="00837331" w:rsidRPr="008D12E0" w:rsidRDefault="00E41FCF" w:rsidP="0083733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=12</m:t>
                </m:r>
              </m:oMath>
            </m:oMathPara>
          </w:p>
          <w:p w:rsidR="00837331" w:rsidRPr="008D12E0" w:rsidRDefault="00E41FCF" w:rsidP="00837331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837331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837331" w:rsidRPr="008D12E0">
              <w:rPr>
                <w:rFonts w:ascii="Cambria Math" w:hAnsi="Cambria Math"/>
              </w:rPr>
              <w:t xml:space="preserve"> are coplanar</w:t>
            </w:r>
          </w:p>
          <w:p w:rsidR="00837331" w:rsidRPr="008D12E0" w:rsidRDefault="00837331" w:rsidP="0083733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2338CC" w:rsidRPr="008D12E0" w:rsidRDefault="003E2D72" w:rsidP="003E2D72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a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</m:e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3E2D72" w:rsidRPr="008D12E0" w:rsidRDefault="00187C94" w:rsidP="003E2D72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H</w:t>
            </w:r>
            <w:r w:rsidR="003E2D72" w:rsidRPr="008D12E0">
              <w:rPr>
                <w:rFonts w:ascii="Cambria Math" w:hAnsi="Cambria Math"/>
              </w:rPr>
              <w:t xml:space="preserve">ence, the area of the triangle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3E2D72" w:rsidRPr="008D12E0" w:rsidRDefault="003E2D72" w:rsidP="003E2D72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b</w:t>
            </w:r>
            <w:r w:rsidRPr="008D12E0">
              <w:rPr>
                <w:rFonts w:ascii="Cambria Math" w:hAnsi="Cambria Math"/>
              </w:rPr>
              <w:t xml:space="preserve">. The area of the parallelogram is </w:t>
            </w:r>
            <m:oMath>
              <m:r>
                <w:rPr>
                  <w:rFonts w:ascii="Cambria Math" w:hAnsi="Cambria Math"/>
                </w:rPr>
                <m:t>3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  <w:p w:rsidR="003E2D72" w:rsidRPr="008D12E0" w:rsidRDefault="003E2D72" w:rsidP="003E2D72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c</w:t>
            </w:r>
            <w:r w:rsidRPr="008D12E0">
              <w:rPr>
                <w:rFonts w:ascii="Cambria Math" w:hAnsi="Cambria Math"/>
              </w:rPr>
              <w:t xml:space="preserve">. The area of a parallelogram whose diagonals are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×4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  <w:p w:rsidR="003E2D72" w:rsidRPr="008D12E0" w:rsidRDefault="003E2D72" w:rsidP="003E2D72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d</w:t>
            </w:r>
            <w:r w:rsidRPr="008D12E0">
              <w:rPr>
                <w:rFonts w:ascii="Cambria Math" w:hAnsi="Cambria Math"/>
              </w:rPr>
              <w:t>. Volume of the parallelepiped</w:t>
            </w:r>
          </w:p>
          <w:p w:rsidR="003E2D72" w:rsidRPr="008D12E0" w:rsidRDefault="003E2D72" w:rsidP="003E2D7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9+36+9</m:t>
                    </m:r>
                  </m:e>
                </m:rad>
                <m:r>
                  <w:rPr>
                    <w:rFonts w:ascii="Cambria Math" w:hAnsi="Cambria Math"/>
                  </w:rPr>
                  <m:t>=3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2338CC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a</w:t>
            </w:r>
            <w:r w:rsidRPr="008D12E0">
              <w:rPr>
                <w:rFonts w:ascii="Cambria Math" w:hAnsi="Cambria Math"/>
              </w:rPr>
              <w:t xml:space="preserve">. 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</m:oMath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b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 xml:space="preserve">   (i)</w:t>
            </w:r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b</m:t>
              </m:r>
            </m:oMath>
            <w:r w:rsidRPr="008D12E0">
              <w:rPr>
                <w:rFonts w:ascii="Cambria Math" w:hAnsi="Cambria Math"/>
              </w:rPr>
              <w:t xml:space="preserve"> I perpendicular to </w:t>
            </w:r>
            <m:oMath>
              <m:r>
                <w:rPr>
                  <w:rFonts w:ascii="Cambria Math" w:hAnsi="Cambria Math"/>
                </w:rPr>
                <m:t>a+c</m:t>
              </m:r>
            </m:oMath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 xml:space="preserve">   (ii)</w:t>
            </w:r>
          </w:p>
          <w:p w:rsidR="008B0666" w:rsidRPr="008D12E0" w:rsidRDefault="00E41FCF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8B0666" w:rsidRPr="008D12E0">
              <w:rPr>
                <w:rFonts w:ascii="Cambria Math" w:hAnsi="Cambria Math"/>
              </w:rPr>
              <w:t xml:space="preserve"> is perpendicular to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Pr="008D12E0">
              <w:rPr>
                <w:rFonts w:ascii="Cambria Math" w:hAnsi="Cambria Math"/>
              </w:rPr>
              <w:t xml:space="preserve">   (iii)</w:t>
            </w:r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From (i), (ii) and (iii), we get</w:t>
            </w:r>
          </w:p>
          <w:p w:rsidR="008B0666" w:rsidRPr="008D12E0" w:rsidRDefault="00E41FCF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=7</m:t>
                </m:r>
              </m:oMath>
            </m:oMathPara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c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=21</m:t>
              </m:r>
            </m:oMath>
          </w:p>
          <w:p w:rsidR="008B0666" w:rsidRPr="008D12E0" w:rsidRDefault="008B0666" w:rsidP="008B0666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d</w:t>
            </w:r>
            <w:r w:rsidRPr="008D12E0">
              <w:rPr>
                <w:rFonts w:ascii="Cambria Math" w:hAnsi="Cambria Math"/>
              </w:rPr>
              <w:t xml:space="preserve">. We know that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8F5F99" w:rsidRPr="008D12E0" w:rsidRDefault="008F5F99" w:rsidP="008F5F99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mr>
                  </m:m>
                </m:e>
              </m:d>
            </m:oMath>
          </w:p>
          <w:p w:rsidR="008F5F99" w:rsidRPr="008D12E0" w:rsidRDefault="008F5F99" w:rsidP="008F5F99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</m:mr>
                    </m:m>
                  </m:e>
                </m:d>
              </m:oMath>
            </m:oMathPara>
          </w:p>
          <w:p w:rsidR="008F5F99" w:rsidRPr="008D12E0" w:rsidRDefault="008F5F99" w:rsidP="008F5F99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=32</m:t>
                </m:r>
              </m:oMath>
            </m:oMathPara>
          </w:p>
          <w:p w:rsidR="008F5F99" w:rsidRPr="008D12E0" w:rsidRDefault="008F5F99" w:rsidP="008F5F99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5C3C" w:rsidRPr="008D12E0" w:rsidRDefault="007D03C3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a</w:t>
            </w:r>
            <w:r w:rsidRPr="008D12E0">
              <w:rPr>
                <w:rFonts w:ascii="Cambria Math" w:hAnsi="Cambria Math"/>
              </w:rPr>
              <w:t xml:space="preserve">. If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4D5C3C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4D5C3C" w:rsidRPr="008D12E0">
              <w:rPr>
                <w:rFonts w:ascii="Cambria Math" w:hAnsi="Cambria Math"/>
              </w:rPr>
              <w:t xml:space="preserve"> are mutually perpendicular, then</w:t>
            </w:r>
          </w:p>
          <w:p w:rsidR="004D5C3C" w:rsidRPr="008D12E0" w:rsidRDefault="00E41FCF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acc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=16</m:t>
                </m:r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b</w:t>
            </w:r>
            <w:r w:rsidRPr="008D12E0">
              <w:rPr>
                <w:rFonts w:ascii="Cambria Math" w:hAnsi="Cambria Math"/>
              </w:rPr>
              <w:t xml:space="preserve">. Given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two unit vectors, i.e.,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8D12E0">
              <w:rPr>
                <w:rFonts w:ascii="Cambria Math" w:hAnsi="Cambria Math"/>
              </w:rPr>
              <w:t xml:space="preserve"> and angle between them is </w:t>
            </w:r>
            <m:oMath>
              <m:r>
                <w:rPr>
                  <w:rFonts w:ascii="Cambria Math" w:hAnsi="Cambria Math"/>
                </w:rPr>
                <m:t>π/3</m:t>
              </m:r>
            </m:oMath>
          </w:p>
          <w:p w:rsidR="004D5C3C" w:rsidRPr="008D12E0" w:rsidRDefault="00E41FCF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|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|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</m:e>
                </m:func>
                <m:r>
                  <w:rPr>
                    <w:rFonts w:ascii="Cambria Math" w:hAnsi="Cambria Math"/>
                  </w:rPr>
                  <m:t>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|</m:t>
                </m:r>
              </m:oMath>
            </m:oMathPara>
          </w:p>
          <w:p w:rsidR="004D5C3C" w:rsidRPr="008D12E0" w:rsidRDefault="00E41FCF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+[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=0+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c</w:t>
            </w:r>
            <w:r w:rsidRPr="008D12E0">
              <w:rPr>
                <w:rFonts w:ascii="Cambria Math" w:hAnsi="Cambria Math"/>
              </w:rPr>
              <w:t xml:space="preserve">. It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orthogonal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Also, it is given that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>. Now</w:t>
            </w:r>
          </w:p>
          <w:p w:rsidR="004D5C3C" w:rsidRPr="008D12E0" w:rsidRDefault="00E41FCF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oMath>
            <w:r w:rsidRPr="008D12E0">
              <w:rPr>
                <w:rFonts w:ascii="Cambria Math" w:hAnsi="Cambria Math"/>
              </w:rPr>
              <w:t xml:space="preserve"> (because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a unit vector)</w:t>
            </w:r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d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   (i)</w:t>
            </w:r>
          </w:p>
          <w:p w:rsidR="004D5C3C" w:rsidRPr="008D12E0" w:rsidRDefault="00E41FCF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   (ii)</w:t>
            </w:r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Also,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Therefore,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 (iii)</w:t>
            </w:r>
          </w:p>
          <w:p w:rsidR="004D5C3C" w:rsidRPr="008D12E0" w:rsidRDefault="004D5C3C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From (i), (ii) and (iii),</w:t>
            </w:r>
          </w:p>
          <w:p w:rsidR="004D5C3C" w:rsidRPr="008D12E0" w:rsidRDefault="00E41FCF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="004D5C3C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="004D5C3C" w:rsidRPr="008D12E0">
              <w:rPr>
                <w:rFonts w:ascii="Cambria Math" w:hAnsi="Cambria Math"/>
              </w:rPr>
              <w:t xml:space="preserve"> are coplanar. Therefore,</w:t>
            </w:r>
          </w:p>
          <w:p w:rsidR="004D5C3C" w:rsidRPr="008D12E0" w:rsidRDefault="00E41FCF" w:rsidP="004D5C3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338CC" w:rsidRPr="008D12E0" w:rsidRDefault="00B806E5" w:rsidP="002338CC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a</w:t>
            </w:r>
            <w:r w:rsidRPr="008D12E0">
              <w:rPr>
                <w:rFonts w:ascii="Cambria Math" w:hAnsi="Cambria Math"/>
              </w:rPr>
              <w:t>. Given equations are consistent if</w:t>
            </w:r>
          </w:p>
          <w:p w:rsidR="00B806E5" w:rsidRPr="008D12E0" w:rsidRDefault="00E41FCF" w:rsidP="00B806E5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+λ(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5C2969" w:rsidRPr="008D12E0" w:rsidRDefault="005C2969" w:rsidP="005C2969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+μ(-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+a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5C2969" w:rsidRPr="008D12E0" w:rsidRDefault="005C2969" w:rsidP="005C2969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⇒1+λ=1-μ, 1+2λ=2+μ, -λ=aμ</m:t>
                </m:r>
              </m:oMath>
            </m:oMathPara>
          </w:p>
          <w:p w:rsidR="005C2969" w:rsidRPr="008D12E0" w:rsidRDefault="005C2969" w:rsidP="005C2969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⇒λ=1/3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μ=-1/3</m:t>
              </m:r>
            </m:oMath>
          </w:p>
          <w:p w:rsidR="005C2969" w:rsidRPr="008D12E0" w:rsidRDefault="005C2969" w:rsidP="005C2969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⇒a=1</m:t>
                </m:r>
              </m:oMath>
            </m:oMathPara>
          </w:p>
          <w:p w:rsidR="005C2969" w:rsidRPr="008D12E0" w:rsidRDefault="005C2969" w:rsidP="005C2969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b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a=λ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1113D0" w:rsidRPr="008D12E0" w:rsidRDefault="00E41FCF" w:rsidP="005C2969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1113D0" w:rsidRPr="008D12E0" w:rsidRDefault="001113D0" w:rsidP="005C2969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&gt;0</m:t>
              </m:r>
            </m:oMath>
          </w:p>
          <w:p w:rsidR="001113D0" w:rsidRPr="008D12E0" w:rsidRDefault="001113D0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-3λ+1&gt;0</m:t>
                </m:r>
              </m:oMath>
            </m:oMathPara>
          </w:p>
          <w:p w:rsidR="001113D0" w:rsidRPr="008D12E0" w:rsidRDefault="001113D0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2λ-1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λ-1</m:t>
                  </m:r>
                </m:e>
              </m:d>
              <m:r>
                <w:rPr>
                  <w:rFonts w:ascii="Cambria Math" w:hAnsi="Cambria Math"/>
                </w:rPr>
                <m:t>&gt;0</m:t>
              </m:r>
            </m:oMath>
          </w:p>
          <w:p w:rsidR="001113D0" w:rsidRPr="008D12E0" w:rsidRDefault="001113D0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λ∈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-∞,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∪(1, ∞)</m:t>
              </m:r>
            </m:oMath>
          </w:p>
          <w:p w:rsidR="001113D0" w:rsidRPr="008D12E0" w:rsidRDefault="001113D0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makes on obtuse angle with the axes. Therefore,</w:t>
            </w:r>
          </w:p>
          <w:p w:rsidR="001113D0" w:rsidRPr="008D12E0" w:rsidRDefault="00E41FCF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&lt;0⇒λ&lt;0</m:t>
                </m:r>
              </m:oMath>
            </m:oMathPara>
          </w:p>
          <w:p w:rsidR="001113D0" w:rsidRPr="008D12E0" w:rsidRDefault="00E41FCF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&lt;0⇒λ&lt;0</m:t>
              </m:r>
            </m:oMath>
            <w:r w:rsidR="001113D0" w:rsidRPr="008D12E0">
              <w:rPr>
                <w:rFonts w:ascii="Cambria Math" w:hAnsi="Cambria Math"/>
              </w:rPr>
              <w:t xml:space="preserve">   (ii)</w:t>
            </w:r>
          </w:p>
          <w:p w:rsidR="001113D0" w:rsidRPr="008D12E0" w:rsidRDefault="001113D0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Combining these two, we get </w:t>
            </w:r>
            <m:oMath>
              <m:r>
                <w:rPr>
                  <w:rFonts w:ascii="Cambria Math" w:hAnsi="Cambria Math"/>
                </w:rPr>
                <m:t>λ=-4, -2</m:t>
              </m:r>
            </m:oMath>
          </w:p>
          <w:p w:rsidR="001113D0" w:rsidRPr="008D12E0" w:rsidRDefault="001113D0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c</w:t>
            </w:r>
            <w:r w:rsidRPr="008D12E0">
              <w:rPr>
                <w:rFonts w:ascii="Cambria Math" w:hAnsi="Cambria Math"/>
              </w:rPr>
              <w:t xml:space="preserve">. If vectors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+(1+a)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+a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+5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coplanar, then</w:t>
            </w:r>
          </w:p>
          <w:p w:rsidR="001113D0" w:rsidRPr="008D12E0" w:rsidRDefault="00E41FCF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1+a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e>
                      </m:mr>
                    </m:m>
                  </m:e>
                </m:d>
              </m:oMath>
            </m:oMathPara>
          </w:p>
          <w:p w:rsidR="001113D0" w:rsidRPr="008D12E0" w:rsidRDefault="001113D0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+2a-8=0</m:t>
              </m:r>
            </m:oMath>
          </w:p>
          <w:p w:rsidR="001113D0" w:rsidRPr="008D12E0" w:rsidRDefault="001113D0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a+4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a-2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1113D0" w:rsidRPr="008D12E0" w:rsidRDefault="001113D0" w:rsidP="001113D0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a=-4, 2</m:t>
              </m:r>
            </m:oMath>
          </w:p>
          <w:p w:rsidR="001113D0" w:rsidRPr="008D12E0" w:rsidRDefault="001113D0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  <w:b/>
              </w:rPr>
              <w:t>d</w:t>
            </w:r>
            <w:r w:rsidRPr="008D12E0">
              <w:rPr>
                <w:rFonts w:ascii="Cambria Math" w:hAnsi="Cambria Math"/>
              </w:rPr>
              <w:t xml:space="preserve">.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+λ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3B1AA7" w:rsidRPr="008D12E0" w:rsidRDefault="003B1AA7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3B1AA7" w:rsidRPr="008D12E0" w:rsidRDefault="003B1AA7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C=3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+0.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3B1AA7" w:rsidRPr="008D12E0" w:rsidRDefault="00E41FCF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1+λ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λ+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+(3+λ)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3B1AA7" w:rsidRPr="008D12E0" w:rsidRDefault="003B1AA7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+λ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⊥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</m:oMath>
            <w:r w:rsidRPr="008D12E0">
              <w:rPr>
                <w:rFonts w:ascii="Cambria Math" w:hAnsi="Cambria Math"/>
              </w:rPr>
              <w:t xml:space="preserve"> Therefore,</w:t>
            </w:r>
          </w:p>
          <w:p w:rsidR="003B1AA7" w:rsidRPr="008D12E0" w:rsidRDefault="00E41FCF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+λ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.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B1AA7" w:rsidRPr="008D12E0" w:rsidRDefault="003B1AA7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6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1+λ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+0=0</m:t>
              </m:r>
            </m:oMath>
          </w:p>
          <w:p w:rsidR="003B1AA7" w:rsidRPr="008D12E0" w:rsidRDefault="003B1AA7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+7λ+6=0</m:t>
              </m:r>
            </m:oMath>
          </w:p>
          <w:p w:rsidR="003B1AA7" w:rsidRPr="008D12E0" w:rsidRDefault="003B1AA7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λ+6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λ+1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3B1AA7" w:rsidRPr="008D12E0" w:rsidRDefault="003B1AA7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λ=-6, =-1</m:t>
              </m:r>
            </m:oMath>
          </w:p>
          <w:p w:rsidR="003B1AA7" w:rsidRPr="008D12E0" w:rsidRDefault="003B1AA7" w:rsidP="003B1AA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2λ</m:t>
                    </m:r>
                  </m:e>
                </m:d>
                <m:r>
                  <w:rPr>
                    <w:rFonts w:ascii="Cambria Math" w:hAnsi="Cambria Math"/>
                  </w:rPr>
                  <m:t>=12, 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900DA" w:rsidRDefault="005900D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vector equations of </w:t>
            </w:r>
            <m:oMath>
              <m:r>
                <w:rPr>
                  <w:rFonts w:ascii="Cambria Math" w:hAnsi="Cambria Math"/>
                </w:rPr>
                <m:t>CD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BE</m:t>
              </m:r>
            </m:oMath>
            <w:r>
              <w:rPr>
                <w:rFonts w:ascii="Cambria Math" w:hAnsi="Cambria Math"/>
              </w:rPr>
              <w:t xml:space="preserve"> are</w:t>
            </w:r>
          </w:p>
          <w:p w:rsidR="005900DA" w:rsidRDefault="005900D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 w:cs="Calibri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libri"/>
                        </w:rPr>
                        <m:t>i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 w:cs="Calibri"/>
                    </w:rPr>
                    <m:t>-2</m:t>
                  </m:r>
                  <m:acc>
                    <m:accPr>
                      <m:ctrlPr>
                        <w:rPr>
                          <w:rFonts w:ascii="Cambria Math" w:hAnsi="Cambria Math" w:cs="Calibri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libri"/>
                        </w:rPr>
                        <m:t>j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 w:cs="Calibri"/>
                    </w:rPr>
                    <m:t>+4</m:t>
                  </m:r>
                  <m:acc>
                    <m:accPr>
                      <m:ctrlPr>
                        <w:rPr>
                          <w:rFonts w:ascii="Cambria Math" w:hAnsi="Cambria Math" w:cs="Calibri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libri"/>
                        </w:rPr>
                        <m:t>k</m:t>
                      </m:r>
                    </m:e>
                  </m:acc>
                  <m:ctrlPr>
                    <w:rPr>
                      <w:rFonts w:ascii="Cambria Math" w:hAnsi="Cambria Math" w:cs="Calibri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Calibri"/>
                </w:rPr>
                <m:t>+</m:t>
              </m:r>
              <m:f>
                <m:fPr>
                  <m:ctrlPr>
                    <w:rPr>
                      <w:rFonts w:ascii="Cambria Math" w:hAnsi="Cambria Math" w:cs="Calibri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libri"/>
                    </w:rPr>
                    <m:t>λ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Calibri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Calibri"/>
                </w:rPr>
                <m:t>(7</m:t>
              </m:r>
              <m:acc>
                <m:accPr>
                  <m:ctrlPr>
                    <w:rPr>
                      <w:rFonts w:ascii="Cambria Math" w:hAnsi="Cambria Math" w:cs="Calibri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Calibri"/>
                </w:rPr>
                <m:t>-7</m:t>
              </m:r>
              <m:acc>
                <m:accPr>
                  <m:ctrlPr>
                    <w:rPr>
                      <w:rFonts w:ascii="Cambria Math" w:hAnsi="Cambria Math" w:cs="Calibri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libri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Calibri"/>
                </w:rPr>
                <m:t>)</m:t>
              </m:r>
            </m:oMath>
            <w:r>
              <w:rPr>
                <w:rFonts w:ascii="Cambria Math" w:hAnsi="Cambria Math"/>
              </w:rPr>
              <w:t xml:space="preserve">    ...(i)</w:t>
            </w:r>
          </w:p>
          <w:p w:rsidR="005900DA" w:rsidRDefault="005900D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 w:cs="Calibri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libri"/>
                        </w:rPr>
                        <m:t>i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 w:cs="Calibri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 w:cs="Calibri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libri"/>
                        </w:rPr>
                        <m:t>j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 w:cs="Calibri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 w:cs="Calibri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alibri"/>
                        </w:rPr>
                        <m:t>k</m:t>
                      </m:r>
                    </m:e>
                  </m:acc>
                  <m:ctrlPr>
                    <w:rPr>
                      <w:rFonts w:ascii="Cambria Math" w:hAnsi="Cambria Math" w:cs="Calibri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Calibri"/>
                </w:rPr>
                <m:t>+</m:t>
              </m:r>
              <m:f>
                <m:fPr>
                  <m:ctrlPr>
                    <w:rPr>
                      <w:rFonts w:ascii="Cambria Math" w:hAnsi="Cambria Math" w:cs="Calibri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libri"/>
                    </w:rPr>
                    <m:t>μ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Calibri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Calibri"/>
                </w:rPr>
                <m:t>(7</m:t>
              </m:r>
              <m:acc>
                <m:accPr>
                  <m:ctrlPr>
                    <w:rPr>
                      <w:rFonts w:ascii="Cambria Math" w:hAnsi="Cambria Math" w:cs="Calibri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libri"/>
                    </w:rPr>
                    <m:t>i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Calibri"/>
                </w:rPr>
                <m:t>-7</m:t>
              </m:r>
              <m:acc>
                <m:accPr>
                  <m:ctrlPr>
                    <w:rPr>
                      <w:rFonts w:ascii="Cambria Math" w:hAnsi="Cambria Math" w:cs="Calibri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libri"/>
                    </w:rPr>
                    <m:t>j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Calibri"/>
                </w:rPr>
                <m:t>+7</m:t>
              </m:r>
              <m:acc>
                <m:accPr>
                  <m:ctrlPr>
                    <w:rPr>
                      <w:rFonts w:ascii="Cambria Math" w:hAnsi="Cambria Math" w:cs="Calibri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Calibri"/>
                    </w:rPr>
                    <m:t>k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="Calibri"/>
                </w:rPr>
                <m:t>)</m:t>
              </m:r>
            </m:oMath>
            <w:r>
              <w:rPr>
                <w:rFonts w:ascii="Cambria Math" w:hAnsi="Cambria Math"/>
              </w:rPr>
              <w:t xml:space="preserve">    ….(ii)</w:t>
            </w:r>
          </w:p>
          <w:p w:rsidR="005900DA" w:rsidRDefault="005900D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intersection point </w:t>
            </w:r>
            <w:proofErr w:type="gramStart"/>
            <w:r>
              <w:rPr>
                <w:rFonts w:ascii="Cambria Math" w:hAnsi="Cambria Math"/>
              </w:rPr>
              <w:t xml:space="preserve">of </w:t>
            </w:r>
            <m:oMath>
              <w:proofErr w:type="gramEnd"/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CD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 xml:space="preserve"> and 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BE</m:t>
                  </m:r>
                </m:e>
              </m:acc>
            </m:oMath>
            <w:r>
              <w:rPr>
                <w:rFonts w:ascii="Cambria Math" w:hAnsi="Cambria Math"/>
              </w:rPr>
              <w:t>.</w:t>
            </w:r>
          </w:p>
          <w:p w:rsidR="005900DA" w:rsidRDefault="005900DA" w:rsidP="002F4B36">
            <w:pPr>
              <w:spacing w:line="276" w:lineRule="auto"/>
              <w:contextualSpacing/>
              <w:rPr>
                <w:rFonts w:ascii="Cambria Math" w:hAnsi="Cambria Math"/>
                <w:color w:val="FF0000"/>
              </w:rPr>
            </w:pPr>
            <w:r w:rsidRPr="00BB24BB">
              <w:object w:dxaOrig="3323" w:dyaOrig="34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99pt" o:ole="">
                  <v:imagedata r:id="IMM10S372S0" o:title=""/>
                </v:shape>
                <o:OLEObject Type="Embed" ProgID="ChemDraw.Document.6.0" ShapeID="_x0000_i1025" DrawAspect="Content" ObjectID="_1440147373" r:id="OMM10S372S0"/>
              </w:object>
            </w:r>
          </w:p>
          <w:p w:rsidR="005900DA" w:rsidRDefault="005900D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ie, 1=-1+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 -2+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7λ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μ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5900DA" w:rsidRDefault="005900D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4-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7λ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  <w:p w:rsidR="005900DA" w:rsidRDefault="005900D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</m:t>
                </m:r>
                <m:r>
                  <w:rPr>
                    <w:rFonts w:ascii="Cambria Math" w:hAnsi="Cambria Math"/>
                  </w:rPr>
                  <m:t xml:space="preserve"> λ=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  <w:p w:rsidR="005900DA" w:rsidRDefault="005900D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Substituting the value of </w:t>
            </w:r>
            <m:oMath>
              <m:r>
                <w:rPr>
                  <w:rFonts w:ascii="Cambria Math" w:hAnsi="Cambria Math"/>
                </w:rPr>
                <m:t>λ</m:t>
              </m:r>
            </m:oMath>
            <w:r>
              <w:rPr>
                <w:rFonts w:ascii="Cambria Math" w:hAnsi="Cambria Math"/>
              </w:rPr>
              <w:t xml:space="preserve"> in Eq. (ii), we get</w:t>
            </w:r>
          </w:p>
          <w:p w:rsidR="005900DA" w:rsidRPr="003C12CF" w:rsidRDefault="005900DA" w:rsidP="002F4B36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i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j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 w:cs="Calibri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3</m:t>
                </m:r>
                <m:acc>
                  <m:accPr>
                    <m:ctrlPr>
                      <w:rPr>
                        <w:rFonts w:ascii="Cambria Math" w:hAnsi="Cambria Math" w:cs="Calibri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 w:cs="Calibri"/>
                      </w:rPr>
                      <m:t>k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8A693E" w:rsidRDefault="008A693E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The equation of the plane parallel to the given plane</w:t>
            </w:r>
          </w:p>
          <w:p w:rsidR="008A693E" w:rsidRDefault="008A693E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-12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  <m:ctrlPr>
                    <w:rPr>
                      <w:rFonts w:ascii="Cambria Math" w:hAnsi="Cambria Math"/>
                    </w:rPr>
                  </m:ctrlPr>
                </m:e>
              </m:d>
              <m:r>
                <w:rPr>
                  <w:rFonts w:ascii="Cambria Math" w:hAnsi="Cambria Math"/>
                </w:rPr>
                <m:t>+λ=0</m:t>
              </m:r>
            </m:oMath>
            <w:r>
              <w:rPr>
                <w:rFonts w:ascii="Cambria Math" w:hAnsi="Cambria Math"/>
              </w:rPr>
              <w:t xml:space="preserve">      ...(</w:t>
            </w:r>
            <w:proofErr w:type="spellStart"/>
            <w:r>
              <w:rPr>
                <w:rFonts w:ascii="Cambria Math" w:hAnsi="Cambria Math"/>
              </w:rPr>
              <w:t>i</w:t>
            </w:r>
            <w:proofErr w:type="spellEnd"/>
            <w:r>
              <w:rPr>
                <w:rFonts w:ascii="Cambria Math" w:hAnsi="Cambria Math"/>
              </w:rPr>
              <w:t>)</w:t>
            </w:r>
          </w:p>
          <w:p w:rsidR="008A693E" w:rsidRDefault="008A693E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This plane passes </w:t>
            </w:r>
            <w:proofErr w:type="gramStart"/>
            <w:r>
              <w:rPr>
                <w:rFonts w:ascii="Cambria Math" w:hAnsi="Cambria Math"/>
              </w:rPr>
              <w:t xml:space="preserve">through </w:t>
            </w:r>
            <m:oMath>
              <w:proofErr w:type="gramEnd"/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acc>
                <m:accPr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-4</m:t>
              </m:r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k</m:t>
                  </m:r>
                </m:e>
              </m:acc>
            </m:oMath>
            <w:r>
              <w:rPr>
                <w:rFonts w:ascii="Cambria Math" w:hAnsi="Cambria Math"/>
              </w:rPr>
              <w:t>.</w:t>
            </w:r>
          </w:p>
          <w:p w:rsidR="008A693E" w:rsidRDefault="008A693E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Therefore,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acc>
                    <m:accPr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  <m:ctrlPr>
                    <w:rPr>
                      <w:rFonts w:ascii="Cambria Math" w:hAnsi="Cambria Math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acc>
                    <m:accPr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-12</m:t>
                  </m:r>
                  <m:acc>
                    <m:accPr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  <m:ctrlPr>
                    <w:rPr>
                      <w:rFonts w:ascii="Cambria Math" w:hAnsi="Cambria Math"/>
                    </w:rPr>
                  </m:ctrlPr>
                </m:e>
              </m:d>
              <m:r>
                <w:rPr>
                  <w:rFonts w:ascii="Cambria Math" w:hAnsi="Cambria Math"/>
                </w:rPr>
                <m:t>+λ=0</m:t>
              </m:r>
            </m:oMath>
          </w:p>
          <w:p w:rsidR="008A693E" w:rsidRDefault="008A693E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⇒8+12+12+λ=0</m:t>
                </m:r>
              </m:oMath>
            </m:oMathPara>
          </w:p>
          <w:p w:rsidR="008A693E" w:rsidRDefault="008A693E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λ=-32</m:t>
                </m:r>
              </m:oMath>
            </m:oMathPara>
          </w:p>
          <w:p w:rsidR="008A693E" w:rsidRDefault="008A693E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Hence, required plane is</w:t>
            </w:r>
          </w:p>
          <w:p w:rsidR="008A693E" w:rsidRPr="00A32310" w:rsidRDefault="008A693E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=32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v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</m:acc>
                        </m:e>
                      </m:mr>
                    </m:m>
                  </m:e>
                </m:d>
              </m:oMath>
            </m:oMathPara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e>
                    </m:d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</m:oMath>
            </m:oMathPara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b/>
                        </w:rPr>
                      </m:ctrlPr>
                    </m:mP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</m:e>
                    </m:mr>
                  </m:m>
                </m:e>
              </m:d>
            </m:oMath>
            <w:r>
              <w:rPr>
                <w:rFonts w:ascii="Cambria Math" w:hAnsi="Cambria Math"/>
              </w:rPr>
              <w:t xml:space="preserve">     …..(i)</w:t>
            </w:r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Now,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m:rPr>
                  <m:sty m:val="b"/>
                </m:rP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acc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ctrlPr>
                        <w:rPr>
                          <w:rFonts w:ascii="Cambria Math" w:hAnsi="Cambria Math"/>
                        </w:rPr>
                      </m:ctrlP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=16</m:t>
              </m:r>
            </m:oMath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π/3=4∙4∙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=8</m:t>
                    </m:r>
                  </m:e>
                </m:func>
              </m:oMath>
            </m:oMathPara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π/3=4∙4∙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=8</m:t>
                    </m:r>
                  </m:e>
                </m:func>
              </m:oMath>
            </m:oMathPara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=16</m:t>
                </m:r>
              </m:oMath>
            </m:oMathPara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ctrlPr>
                      <w:rPr>
                        <w:rFonts w:ascii="Cambria Math" w:hAnsi="Cambria Math"/>
                        <w:b/>
                      </w:rPr>
                    </m:ctrlP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π/3=4∙4∙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=8</m:t>
                    </m:r>
                  </m:e>
                </m:func>
              </m:oMath>
            </m:oMathPara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"/>
                  </m:rP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b/>
                      </w:rPr>
                    </m:ctrlPr>
                  </m:acc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=16</m:t>
                </m:r>
              </m:oMath>
            </m:oMathPara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From Eq. (</w:t>
            </w:r>
            <w:proofErr w:type="spellStart"/>
            <w:r>
              <w:rPr>
                <w:rFonts w:ascii="Cambria Math" w:hAnsi="Cambria Math"/>
              </w:rPr>
              <w:t>i</w:t>
            </w:r>
            <w:proofErr w:type="spellEnd"/>
            <w:r>
              <w:rPr>
                <w:rFonts w:ascii="Cambria Math" w:hAnsi="Cambria Math"/>
              </w:rPr>
              <w:t>)</w:t>
            </w:r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b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acc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16</m:t>
                          </m:r>
                        </m:e>
                      </m:mr>
                    </m:m>
                  </m:e>
                </m:d>
              </m:oMath>
            </m:oMathPara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8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8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∙4=64×32</m:t>
                </m:r>
              </m:oMath>
            </m:oMathPara>
          </w:p>
          <w:p w:rsidR="000E6E4D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|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b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 xml:space="preserve"> 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b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|=32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  <w:p w:rsidR="000E6E4D" w:rsidRPr="00A32310" w:rsidRDefault="000E6E4D" w:rsidP="00933D02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Volume of the parallelepiped </w:t>
            </w:r>
            <m:oMath>
              <m:r>
                <w:rPr>
                  <w:rFonts w:ascii="Cambria Math" w:hAnsi="Cambria Math"/>
                </w:rPr>
                <m:t>=|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 xml:space="preserve"> b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</w:rPr>
                      </m:ctrlPr>
                    </m:acc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 xml:space="preserve"> </m:t>
                  </m:r>
                  <m:ctrlPr>
                    <w:rPr>
                      <w:rFonts w:ascii="Cambria Math" w:hAnsi="Cambria Math"/>
                      <w:b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|=32</m:t>
              </m:r>
              <m:rad>
                <m:radPr>
                  <m:degHide m:val="on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D26C22" w:rsidRPr="00E84222" w:rsidRDefault="00D26C22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4181" w:dyaOrig="3559">
                <v:shape id="_x0000_i1037" type="#_x0000_t75" style="width:114pt;height:97.5pt" o:ole="">
                  <v:imagedata r:id="IMM10S434S0" o:title=""/>
                </v:shape>
                <o:OLEObject Type="Embed" ProgID="ChemDraw.Document.6.0" ShapeID="_x0000_i1037" DrawAspect="Content" ObjectID="_1478862244" r:id="OMM10S434S0"/>
              </w:object>
            </w:r>
          </w:p>
          <w:p w:rsidR="00364B34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BL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AL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AL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divides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DB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ratio </w:t>
            </w:r>
            <m:oMath>
              <m:r>
                <w:rPr>
                  <w:rFonts w:ascii="Cambria Math" w:hAnsi="Cambria Math"/>
                  <w:lang w:val="en-US" w:eastAsia="en-US"/>
                </w:rPr>
                <m:t>μ:1-μ</m:t>
              </m:r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λ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Also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AP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+(1-μ)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From (i) and (ii), </w:t>
            </w:r>
            <m:oMath>
              <m:r>
                <w:rPr>
                  <w:rFonts w:ascii="Cambria Math" w:hAnsi="Cambria Math"/>
                  <w:lang w:val="en-US" w:eastAsia="en-US"/>
                </w:rPr>
                <m:t>λ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λ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=μ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+(1-μ)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 xml:space="preserve">∴λ=μ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 xml:space="preserve">and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=1-μ</m:t>
                </m:r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∴λ=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den>
                </m:f>
              </m:oMath>
            </m:oMathPara>
          </w:p>
          <w:p w:rsidR="006A7EE6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Hence,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divides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AL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ratio 3:1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divides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DB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ratio 3:1</w:t>
            </w:r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Similarly </w:t>
            </w:r>
            <m:oMath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divides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DB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ratio 1:3</w:t>
            </w:r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Thus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  <m:r>
                <m:rPr>
                  <m:scr m:val="script"/>
                </m:rPr>
                <w:rPr>
                  <w:rFonts w:ascii="Cambria Math" w:hAnsi="Cambria Math"/>
                  <w:lang w:val="en-US" w:eastAsia="en-US"/>
                </w:rPr>
                <m:t>Q=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DB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PB=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DB</m:t>
              </m:r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∴P</m:t>
                </m:r>
                <m:r>
                  <m:rPr>
                    <m:scr m:val="script"/>
                  </m:rPr>
                  <w:rPr>
                    <w:rFonts w:ascii="Cambria Math" w:hAnsi="Cambria Math"/>
                    <w:lang w:val="en-US" w:eastAsia="en-US"/>
                  </w:rPr>
                  <m:t>Q=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DB, i.e.P</m:t>
                </m:r>
                <m:r>
                  <m:rPr>
                    <m:scr m:val="script"/>
                  </m:rPr>
                  <w:rPr>
                    <w:rFonts w:ascii="Cambria Math" w:hAnsi="Cambria Math"/>
                    <w:lang w:val="en-US" w:eastAsia="en-US"/>
                  </w:rPr>
                  <m:t>Q:</m:t>
                </m:r>
                <m:r>
                  <w:rPr>
                    <w:rFonts w:ascii="Cambria Math" w:hAnsi="Cambria Math"/>
                    <w:lang w:val="en-US" w:eastAsia="en-US"/>
                  </w:rPr>
                  <m:t>DB=1:2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the position vectors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A,B,C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be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>, respectively</w:t>
            </w:r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OA:CB=2:1</m:t>
              </m:r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CB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=2(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="000346AF" w:rsidRPr="00E84222">
              <w:rPr>
                <w:rFonts w:ascii="Cambria Math" w:hAnsi="Cambria Math"/>
                <w:lang w:val="en-US" w:eastAsia="en-US"/>
              </w:rPr>
              <w:t xml:space="preserve">   (i)</w:t>
            </w:r>
          </w:p>
          <w:p w:rsidR="00364B34" w:rsidRPr="00E84222" w:rsidRDefault="000346AF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a</w:t>
            </w:r>
            <w:r w:rsidR="00364B34" w:rsidRPr="00E84222">
              <w:rPr>
                <w:rFonts w:ascii="Cambria Math" w:hAnsi="Cambria Math"/>
                <w:lang w:val="en-US" w:eastAsia="en-US"/>
              </w:rPr>
              <w:t xml:space="preserve">nd </w:t>
            </w:r>
            <m:oMath>
              <m:r>
                <w:rPr>
                  <w:rFonts w:ascii="Cambria Math" w:hAnsi="Cambria Math"/>
                  <w:lang w:val="en-US" w:eastAsia="en-US"/>
                </w:rPr>
                <m:t>OD:AB=1:3</m:t>
              </m:r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 xml:space="preserve">using </m:t>
                </m:r>
                <m:d>
                  <m:dPr>
                    <m:ctrlPr>
                      <w:rPr>
                        <w:rFonts w:ascii="Cambria Math" w:hAnsi="Cambria Math"/>
                        <w:lang w:val="en-US" w:eastAsia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OX:XC=λ:1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and </m:t>
              </m:r>
              <m:r>
                <w:rPr>
                  <w:rFonts w:ascii="Cambria Math" w:hAnsi="Cambria Math"/>
                  <w:lang w:val="en-US" w:eastAsia="en-US"/>
                </w:rPr>
                <m:t>AX:XD=μ:1</m:t>
              </m:r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Now,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divides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OC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ratio </w:t>
            </w:r>
            <m:oMath>
              <m:r>
                <w:rPr>
                  <w:rFonts w:ascii="Cambria Math" w:hAnsi="Cambria Math"/>
                  <w:lang w:val="en-US" w:eastAsia="en-US"/>
                </w:rPr>
                <m:t>λ:1</m:t>
              </m:r>
            </m:oMath>
            <w:r w:rsidR="000346AF" w:rsidRPr="00E84222">
              <w:rPr>
                <w:rFonts w:ascii="Cambria Math" w:hAnsi="Cambria Math"/>
                <w:lang w:val="en-US" w:eastAsia="en-US"/>
              </w:rPr>
              <w:t>. T</w:t>
            </w:r>
            <w:r w:rsidRPr="00E84222">
              <w:rPr>
                <w:rFonts w:ascii="Cambria Math" w:hAnsi="Cambria Math"/>
                <w:lang w:val="en-US" w:eastAsia="en-US"/>
              </w:rPr>
              <w:t>herefore</w:t>
            </w:r>
            <w:r w:rsidR="000346AF" w:rsidRPr="00E84222">
              <w:rPr>
                <w:rFonts w:ascii="Cambria Math" w:hAnsi="Cambria Math"/>
                <w:lang w:val="en-US" w:eastAsia="en-US"/>
              </w:rPr>
              <w:t>,</w:t>
            </w:r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P.V. of </w:t>
            </w:r>
            <m:oMath>
              <m:r>
                <w:rPr>
                  <w:rFonts w:ascii="Cambria Math" w:hAnsi="Cambria Math"/>
                  <w:lang w:val="en-US" w:eastAsia="en-US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λ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λ+1</m:t>
                  </m:r>
                </m:den>
              </m:f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X also divides </w:t>
            </w:r>
            <m:oMath>
              <m:r>
                <w:rPr>
                  <w:rFonts w:ascii="Cambria Math" w:hAnsi="Cambria Math"/>
                  <w:lang w:val="en-US" w:eastAsia="en-US"/>
                </w:rPr>
                <m:t>AD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in the ratio </w:t>
            </w:r>
            <m:oMath>
              <m:r>
                <w:rPr>
                  <w:rFonts w:ascii="Cambria Math" w:hAnsi="Cambria Math"/>
                  <w:lang w:val="en-US" w:eastAsia="en-US"/>
                </w:rPr>
                <m:t>μ:1</m:t>
              </m:r>
            </m:oMath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P.V. of </w:t>
            </w:r>
            <m:oMath>
              <m:r>
                <w:rPr>
                  <w:rFonts w:ascii="Cambria Math" w:hAnsi="Cambria Math"/>
                  <w:lang w:val="en-US" w:eastAsia="en-US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μ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d</m:t>
                      </m:r>
                    </m:e>
                  </m:ac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μ+1</m:t>
                  </m:r>
                </m:den>
              </m:f>
            </m:oMath>
            <w:r w:rsidR="000346AF" w:rsidRPr="00E84222">
              <w:rPr>
                <w:rFonts w:ascii="Cambria Math" w:hAnsi="Cambria Math"/>
                <w:lang w:val="en-US" w:eastAsia="en-US"/>
              </w:rPr>
              <w:t xml:space="preserve">    (iv)</w:t>
            </w:r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>From (iii) and (iv), we get</w:t>
            </w:r>
          </w:p>
          <w:p w:rsidR="00364B34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λ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λ+1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μ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μ+1</m:t>
                    </m:r>
                  </m:den>
                </m:f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λ+1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μ+1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μ+1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</m:oMath>
            </m:oMathPara>
          </w:p>
          <w:p w:rsidR="00CD2697" w:rsidRPr="00CD2697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λ+1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μ+1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</m:e>
                </m:d>
              </m:oMath>
            </m:oMathPara>
          </w:p>
          <w:p w:rsidR="00364B34" w:rsidRPr="00E84222" w:rsidRDefault="00CD269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μ+1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 xml:space="preserve">using </m:t>
                </m:r>
                <m:d>
                  <m:dPr>
                    <m:ctrlPr>
                      <w:rPr>
                        <w:rFonts w:ascii="Cambria Math" w:hAnsi="Cambria Math"/>
                        <w:lang w:val="en-US" w:eastAsia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 xml:space="preserve">and </m:t>
                </m:r>
                <m:d>
                  <m:dPr>
                    <m:ctrlPr>
                      <w:rPr>
                        <w:rFonts w:ascii="Cambria Math" w:hAnsi="Cambria Math"/>
                        <w:lang w:val="en-US" w:eastAsia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ii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CD2697" w:rsidRPr="00CD2697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λ+1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6-μ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3(μ+1)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  <w:p w:rsidR="00364B34" w:rsidRPr="00E84222" w:rsidRDefault="00CD269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2μ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3(μ+1)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μ+1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</m:oMath>
            </m:oMathPara>
          </w:p>
          <w:p w:rsidR="00CD2697" w:rsidRPr="00CD2697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λ+1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6-μ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3(μ+1)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</m:oMath>
            </m:oMathPara>
          </w:p>
          <w:p w:rsidR="00364B34" w:rsidRPr="00E84222" w:rsidRDefault="00CD2697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2μ-6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3(μ+1)</m:t>
                        </m:r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</m:oMath>
            </m:oMathPara>
          </w:p>
          <w:p w:rsidR="00CD2697" w:rsidRPr="00CD2697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6-μ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μ+1</m:t>
                            </m:r>
                          </m:e>
                        </m:d>
                      </m:den>
                    </m:f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2μ-6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μ+1</m:t>
                            </m:r>
                          </m:e>
                        </m:d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λ+1</m:t>
                        </m:r>
                      </m:den>
                    </m:f>
                  </m:e>
                </m:d>
              </m:oMath>
            </m:oMathPara>
          </w:p>
          <w:p w:rsidR="00364B34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e>
                </m:acc>
              </m:oMath>
            </m:oMathPara>
          </w:p>
          <w:p w:rsidR="00CD2697" w:rsidRPr="00CD2697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6-μ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μ+1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=0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and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2μ-6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μ+1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λ+1</m:t>
                    </m:r>
                  </m:den>
                </m:f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=0(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as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and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are non-collinea</m:t>
                </m:r>
                <m:r>
                  <w:rPr>
                    <w:rFonts w:ascii="Cambria Math" w:hAnsi="Cambria Math"/>
                    <w:lang w:val="en-US" w:eastAsia="en-US"/>
                  </w:rPr>
                  <m:t>r)</m:t>
                </m:r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⇒μ=6,λ=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5</m:t>
                    </m:r>
                  </m:den>
                </m:f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Hence </w:t>
            </w:r>
            <m:oMath>
              <m:r>
                <w:rPr>
                  <w:rFonts w:ascii="Cambria Math" w:hAnsi="Cambria Math"/>
                  <w:lang w:val="en-US" w:eastAsia="en-US"/>
                </w:rPr>
                <m:t>OX:XC=2:5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Consider the regular hexagon </w:t>
            </w:r>
            <m:oMath>
              <m:r>
                <w:rPr>
                  <w:rFonts w:ascii="Cambria Math" w:hAnsi="Cambria Math"/>
                  <w:lang w:val="en-US" w:eastAsia="en-US"/>
                </w:rPr>
                <m:t>ABCDEF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with centre at </w:t>
            </w:r>
            <m:oMath>
              <m:r>
                <w:rPr>
                  <w:rFonts w:ascii="Cambria Math" w:hAnsi="Cambria Math"/>
                  <w:lang w:val="en-US" w:eastAsia="en-US"/>
                </w:rPr>
                <m:t>O</m:t>
              </m:r>
            </m:oMath>
            <w:r w:rsidRPr="00E84222">
              <w:rPr>
                <w:rFonts w:ascii="Cambria Math" w:hAnsi="Cambria Math"/>
                <w:lang w:val="en-US" w:eastAsia="en-US"/>
              </w:rPr>
              <w:t>(origin)</w:t>
            </w:r>
          </w:p>
          <w:p w:rsidR="00D26C22" w:rsidRPr="00E84222" w:rsidRDefault="00D26C22" w:rsidP="00CC52CA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3006" w:dyaOrig="2791">
                <v:shape id="_x0000_i1039" type="#_x0000_t75" style="width:92.25pt;height:86.25pt" o:ole="">
                  <v:imagedata r:id="IMM10S439S0" o:title=""/>
                </v:shape>
                <o:OLEObject Type="Embed" ProgID="ChemDraw.Document.6.0" ShapeID="_x0000_i1039" DrawAspect="Content" ObjectID="_1478862246" r:id="OMM10S439S0"/>
              </w:object>
            </w:r>
          </w:p>
          <w:p w:rsidR="00364B34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FC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AO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OC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AO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OB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OC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   (∵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OC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</m:oMath>
            </m:oMathPara>
          </w:p>
          <w:p w:rsidR="00364B34" w:rsidRPr="00E84222" w:rsidRDefault="00CC52C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AE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AF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AE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(∵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and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AF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AC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AE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ED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</m:oMath>
            </m:oMathPara>
          </w:p>
          <w:p w:rsidR="00364B34" w:rsidRPr="00E84222" w:rsidRDefault="00364B34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=6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AO</m:t>
                    </m:r>
                  </m:e>
                </m:ac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338CC" w:rsidRPr="008D12E0" w:rsidRDefault="007D08B9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Taking dot product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/>
              </w:rPr>
              <w:t>, we have</w:t>
            </w:r>
          </w:p>
          <w:p w:rsidR="007D08B9" w:rsidRPr="008D12E0" w:rsidRDefault="00C84FE0" w:rsidP="002338CC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1+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8D12E0">
              <w:rPr>
                <w:rFonts w:ascii="Cambria Math" w:hAnsi="Cambria Math"/>
              </w:rPr>
              <w:t xml:space="preserve">    (i)</w:t>
            </w:r>
          </w:p>
          <w:p w:rsidR="007D08B9" w:rsidRPr="008D12E0" w:rsidRDefault="007D08B9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taking dot product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</m:oMath>
            <w:r w:rsidR="00C84FE0" w:rsidRPr="008D12E0">
              <w:rPr>
                <w:rFonts w:ascii="Cambria Math" w:hAnsi="Cambria Math"/>
              </w:rPr>
              <w:t>we have</w:t>
            </w:r>
          </w:p>
          <w:p w:rsidR="007D08B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 w:rsidR="00C84FE0" w:rsidRPr="008D12E0">
              <w:rPr>
                <w:rFonts w:ascii="Cambria Math" w:hAnsi="Cambria Math"/>
              </w:rPr>
              <w:t xml:space="preserve">     (ii)</w:t>
            </w:r>
          </w:p>
          <w:p w:rsidR="007D08B9" w:rsidRPr="008D12E0" w:rsidRDefault="007D08B9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Also,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=4</m:t>
              </m:r>
            </m:oMath>
          </w:p>
          <w:p w:rsidR="007D08B9" w:rsidRPr="008D12E0" w:rsidRDefault="007D08B9" w:rsidP="007D08B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=4-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7D08B9" w:rsidRPr="008D12E0" w:rsidRDefault="007D08B9" w:rsidP="007D08B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Again, taking dot product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</m:oMath>
            <w:r w:rsidR="00C84FE0" w:rsidRPr="008D12E0">
              <w:rPr>
                <w:rFonts w:ascii="Cambria Math" w:hAnsi="Cambria Math"/>
              </w:rPr>
              <w:t>we have</w:t>
            </w:r>
          </w:p>
          <w:p w:rsidR="007D08B9" w:rsidRPr="008D12E0" w:rsidRDefault="00E41FCF" w:rsidP="007D08B9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-1=-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 w:rsidR="00C84FE0" w:rsidRPr="008D12E0">
              <w:rPr>
                <w:rFonts w:ascii="Cambria Math" w:hAnsi="Cambria Math"/>
              </w:rPr>
              <w:t xml:space="preserve">      (iii)</w:t>
            </w:r>
          </w:p>
          <w:p w:rsidR="007D08B9" w:rsidRPr="008D12E0" w:rsidRDefault="007D08B9" w:rsidP="007D08B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Adding (i), (ii) and (iii), we have</w:t>
            </w:r>
          </w:p>
          <w:p w:rsidR="007D08B9" w:rsidRPr="008D12E0" w:rsidRDefault="007D08B9" w:rsidP="007D08B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7D08B9" w:rsidRPr="008D12E0" w:rsidRDefault="007D08B9" w:rsidP="007D08B9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="00C84FE0" w:rsidRPr="008D12E0">
              <w:rPr>
                <w:rFonts w:ascii="Cambria Math" w:hAnsi="Cambria Math"/>
              </w:rPr>
              <w:t xml:space="preserve">      (iv)</w:t>
            </w:r>
          </w:p>
          <w:p w:rsidR="007D08B9" w:rsidRPr="008D12E0" w:rsidRDefault="007D08B9" w:rsidP="007D08B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Subtracting (i), (ii) and (iii) from (iv), we have</w:t>
            </w:r>
          </w:p>
          <w:p w:rsidR="007D08B9" w:rsidRPr="008D12E0" w:rsidRDefault="00E41FCF" w:rsidP="00325509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=0,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 w:rsidR="00325509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the equation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can be w</w:t>
            </w:r>
            <w:r w:rsidR="00E21B75" w:rsidRPr="008D12E0">
              <w:rPr>
                <w:rFonts w:ascii="Cambria Math" w:hAnsi="Cambria Math"/>
              </w:rPr>
              <w:t>r</w:t>
            </w:r>
            <w:r w:rsidRPr="008D12E0">
              <w:rPr>
                <w:rFonts w:ascii="Cambria Math" w:hAnsi="Cambria Math"/>
              </w:rPr>
              <w:t>itten as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⇒-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,-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i.e</m:t>
              </m:r>
              <m:r>
                <w:rPr>
                  <w:rFonts w:ascii="Cambria Math" w:hAnsi="Cambria Math"/>
                </w:rPr>
                <m:t>.,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=-4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Given that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oMath>
            <w:r w:rsidRPr="008D12E0">
              <w:rPr>
                <w:rFonts w:ascii="Cambria Math" w:hAnsi="Cambria Math"/>
              </w:rPr>
              <w:t>|</w:t>
            </w:r>
            <m:oMath>
              <m:r>
                <w:rPr>
                  <w:rFonts w:ascii="Cambria Math" w:hAnsi="Cambria Math"/>
                </w:rPr>
                <m:t>=</m:t>
              </m:r>
            </m:oMath>
            <w:r w:rsidRPr="008D12E0">
              <w:rPr>
                <w:rFonts w:ascii="Cambria Math" w:hAnsi="Cambria Math"/>
              </w:rPr>
              <w:t>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|=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="001871E7" w:rsidRPr="008D12E0">
              <w:rPr>
                <w:rFonts w:ascii="Cambria Math" w:hAnsi="Cambria Math"/>
              </w:rPr>
              <w:t xml:space="preserve"> and they are </w:t>
            </w:r>
            <w:r w:rsidRPr="008D12E0">
              <w:rPr>
                <w:rFonts w:ascii="Cambria Math" w:hAnsi="Cambria Math"/>
              </w:rPr>
              <w:t>in</w:t>
            </w:r>
            <w:r w:rsidR="001871E7" w:rsidRPr="008D12E0">
              <w:rPr>
                <w:rFonts w:ascii="Cambria Math" w:hAnsi="Cambria Math"/>
              </w:rPr>
              <w:t>clin</w:t>
            </w:r>
            <w:r w:rsidRPr="008D12E0">
              <w:rPr>
                <w:rFonts w:ascii="Cambria Math" w:hAnsi="Cambria Math"/>
              </w:rPr>
              <w:t xml:space="preserve">ed at an angle of </w:t>
            </w:r>
            <m:oMath>
              <m:r>
                <w:rPr>
                  <w:rFonts w:ascii="Cambria Math" w:hAnsi="Cambria Math"/>
                </w:rPr>
                <m:t>60°</m:t>
              </m:r>
            </m:oMath>
            <w:r w:rsidRPr="008D12E0">
              <w:rPr>
                <w:rFonts w:ascii="Cambria Math" w:hAnsi="Cambria Math"/>
              </w:rPr>
              <w:t xml:space="preserve"> with each other</w:t>
            </w:r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.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60°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325509" w:rsidRPr="008D12E0" w:rsidRDefault="00E41FCF" w:rsidP="00325509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325509" w:rsidRPr="008D12E0">
              <w:rPr>
                <w:rFonts w:ascii="Cambria Math" w:hAnsi="Cambria Math"/>
              </w:rPr>
              <w:t xml:space="preserve">   (i)</w:t>
            </w:r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  (ii)</w:t>
            </w:r>
          </w:p>
          <w:p w:rsidR="00325509" w:rsidRPr="008D12E0" w:rsidRDefault="00E41FCF" w:rsidP="00325509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1871E7" w:rsidRPr="008D12E0">
              <w:rPr>
                <w:rFonts w:ascii="Cambria Math" w:hAnsi="Cambria Math"/>
              </w:rPr>
              <w:t xml:space="preserve"> (from (i)and (ii))</w:t>
            </w:r>
            <w:r w:rsidR="00325509" w:rsidRPr="008D12E0">
              <w:rPr>
                <w:rFonts w:ascii="Cambria Math" w:hAnsi="Cambria Math"/>
              </w:rPr>
              <w:t>(iii)</w:t>
            </w:r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Now</w:t>
            </w:r>
            <w:r w:rsidR="001871E7" w:rsidRPr="008D12E0">
              <w:rPr>
                <w:rFonts w:ascii="Cambria Math" w:hAnsi="Cambria Math"/>
              </w:rPr>
              <w:t>,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>(iv)</w:t>
            </w:r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(v)</w:t>
            </w:r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(i) </w:t>
            </w: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=2+2-2=2</m:t>
              </m:r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Similarly, (ii) </w:t>
            </w: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=2</m:t>
              </m:r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(i) and (ii) </w:t>
            </w:r>
            <m:oMath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=2  </m:t>
              </m:r>
            </m:oMath>
            <w:r w:rsidR="001871E7" w:rsidRPr="008D12E0">
              <w:rPr>
                <w:rFonts w:ascii="Cambria Math" w:hAnsi="Cambria Math"/>
              </w:rPr>
              <w:t xml:space="preserve">    (vi)</w:t>
            </w:r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Also(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=1-1=0</m:t>
              </m:r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Thus from (v), we have 2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</m:oMath>
            <w:r w:rsidR="001871E7" w:rsidRPr="008D12E0">
              <w:rPr>
                <w:rFonts w:ascii="Cambria Math" w:hAnsi="Cambria Math"/>
              </w:rPr>
              <w:t xml:space="preserve"> or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1/2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</m:oMath>
          </w:p>
          <w:p w:rsidR="00325509" w:rsidRPr="008D12E0" w:rsidRDefault="00325509" w:rsidP="001871E7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1/2</m:t>
                  </m:r>
                </m:e>
              </m:d>
              <m:r>
                <w:rPr>
                  <w:rFonts w:ascii="Cambria Math" w:hAnsi="Cambria Math"/>
                </w:rPr>
                <m:t>[(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1/2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25509" w:rsidRPr="008D12E0" w:rsidRDefault="00325509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</w:t>
            </w:r>
          </w:p>
          <w:p w:rsidR="0032550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="00325509" w:rsidRPr="008D12E0">
              <w:rPr>
                <w:rFonts w:ascii="Cambria Math" w:hAnsi="Cambria Math"/>
              </w:rPr>
              <w:t>(i)</w:t>
            </w:r>
          </w:p>
          <w:p w:rsidR="0032550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1871E7" w:rsidRPr="008D12E0">
              <w:rPr>
                <w:rFonts w:ascii="Cambria Math" w:hAnsi="Cambria Math"/>
              </w:rPr>
              <w:t>(ii)</w:t>
            </w:r>
          </w:p>
          <w:p w:rsidR="0032550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=γ  </m:t>
              </m:r>
            </m:oMath>
            <w:r w:rsidR="001871E7" w:rsidRPr="008D12E0">
              <w:rPr>
                <w:rFonts w:ascii="Cambria Math" w:hAnsi="Cambria Math"/>
              </w:rPr>
              <w:t xml:space="preserve">  (iii)</w:t>
            </w:r>
          </w:p>
          <w:p w:rsidR="0032550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 xml:space="preserve">=1 </m:t>
              </m:r>
            </m:oMath>
            <w:r w:rsidR="001871E7" w:rsidRPr="008D12E0">
              <w:rPr>
                <w:rFonts w:ascii="Cambria Math" w:hAnsi="Cambria Math"/>
              </w:rPr>
              <w:t xml:space="preserve">   (iv)</w:t>
            </w:r>
          </w:p>
          <w:p w:rsidR="00325509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=1</m:t>
              </m:r>
            </m:oMath>
            <w:r w:rsidR="001871E7" w:rsidRPr="008D12E0">
              <w:rPr>
                <w:rFonts w:ascii="Cambria Math" w:hAnsi="Cambria Math"/>
              </w:rPr>
              <w:t>(v)</w:t>
            </w:r>
          </w:p>
          <w:p w:rsidR="00325509" w:rsidRPr="008D12E0" w:rsidRDefault="00325509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From (ii),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=γ⇒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=γ</m:t>
              </m:r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From (i) and (</w:t>
            </w:r>
            <w:r w:rsidR="0087246C" w:rsidRPr="008D12E0">
              <w:rPr>
                <w:rFonts w:ascii="Cambria Math" w:hAnsi="Cambria Math"/>
              </w:rPr>
              <w:t xml:space="preserve">ii) </w:t>
            </w:r>
            <m:oMath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γ</m:t>
                  </m:r>
                </m:den>
              </m:f>
            </m:oMath>
            <w:r w:rsidR="0087246C" w:rsidRPr="008D12E0">
              <w:rPr>
                <w:rFonts w:ascii="Cambria Math" w:hAnsi="Cambria Math"/>
              </w:rPr>
              <w:t xml:space="preserve">   (vi)</w:t>
            </w:r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from (i), we get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</w:p>
          <w:p w:rsidR="00325509" w:rsidRPr="008D12E0" w:rsidRDefault="00325509" w:rsidP="0032550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acc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​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×(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den>
                    </m:f>
                  </m:e>
                </m:d>
              </m:oMath>
            </m:oMathPara>
          </w:p>
          <w:p w:rsidR="00DE1CA9" w:rsidRPr="008D12E0" w:rsidRDefault="00DE1CA9" w:rsidP="00DE1CA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γ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)]</m:t>
                </m:r>
              </m:oMath>
            </m:oMathPara>
          </w:p>
          <w:p w:rsidR="00DE1CA9" w:rsidRPr="008D12E0" w:rsidRDefault="00DE1CA9" w:rsidP="00DE1CA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Also from (ii),(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</w:p>
          <w:p w:rsidR="00DE1CA9" w:rsidRPr="008D12E0" w:rsidRDefault="00DE1CA9" w:rsidP="00DE1CA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γ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)]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D2026" w:rsidRPr="008D12E0" w:rsidRDefault="00E41FCF" w:rsidP="002338CC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oMath>
            <w:r w:rsidR="00CD2026" w:rsidRPr="008D12E0">
              <w:rPr>
                <w:rFonts w:ascii="Cambria Math" w:hAnsi="Cambria Math"/>
              </w:rPr>
              <w:t xml:space="preserve"> and |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|=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="00CD2026"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  <w:r w:rsidR="00CD2026" w:rsidRPr="008D12E0">
              <w:rPr>
                <w:rFonts w:ascii="Cambria Math" w:hAnsi="Cambria Math"/>
              </w:rPr>
              <w:t xml:space="preserve"> is given</w:t>
            </w:r>
          </w:p>
          <w:p w:rsidR="00CD2026" w:rsidRPr="008D12E0" w:rsidRDefault="00CD2026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oMath>
          </w:p>
          <w:p w:rsidR="00CD2026" w:rsidRPr="008D12E0" w:rsidRDefault="00E41FCF" w:rsidP="00CD2026">
            <w:pPr>
              <w:contextualSpacing/>
              <w:rPr>
                <w:rFonts w:ascii="Cambria Math" w:hAnsi="Cambria Math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)×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CD2026" w:rsidRPr="008D12E0">
              <w:rPr>
                <w:rFonts w:ascii="Cambria Math" w:hAnsi="Cambria Math"/>
              </w:rPr>
              <w:t xml:space="preserve">(taking cross product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="00CD2026" w:rsidRPr="008D12E0">
              <w:rPr>
                <w:rFonts w:ascii="Cambria Math" w:hAnsi="Cambria Math"/>
              </w:rPr>
              <w:t>on the sides )</w:t>
            </w:r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oMath>
            </m:oMathPara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Taking dot product with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on both sides of (i), we get</w:t>
            </w:r>
          </w:p>
          <w:p w:rsidR="00CD2026" w:rsidRPr="008D12E0" w:rsidRDefault="00E41FCF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Now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.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oMath>
          </w:p>
          <w:p w:rsidR="00CD2026" w:rsidRPr="008D12E0" w:rsidRDefault="00E41FCF" w:rsidP="00CD2026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(=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="00CD2026" w:rsidRPr="008D12E0">
              <w:rPr>
                <w:rFonts w:ascii="Cambria Math" w:hAnsi="Cambria Math"/>
              </w:rPr>
              <w:t xml:space="preserve"> are dependent</w:t>
            </w:r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Also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=0</m:t>
              </m:r>
            </m:oMath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</m:acc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×</m:t>
                            </m:r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CD2026" w:rsidRPr="008D12E0" w:rsidRDefault="00CD2026" w:rsidP="00CD20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A650B0" w:rsidRPr="008D12E0" w:rsidRDefault="00E41FCF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+3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-6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.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-3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+6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acc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+6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  <w:p w:rsidR="00A535BA" w:rsidRPr="008D12E0" w:rsidRDefault="00A535BA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-41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49</m:t>
                    </m:r>
                  </m:den>
                </m:f>
                <m:r>
                  <w:rPr>
                    <w:rFonts w:ascii="Cambria Math" w:hAnsi="Cambria Math"/>
                  </w:rPr>
                  <m:t>(2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A535BA" w:rsidRPr="008D12E0" w:rsidRDefault="00E41FCF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-41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49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+6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.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+3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+6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acc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+6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  <w:p w:rsidR="00A535BA" w:rsidRPr="008D12E0" w:rsidRDefault="00A535BA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-41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49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-4-9+36</m:t>
                    </m:r>
                  </m:e>
                </m:d>
                <m:r>
                  <w:rPr>
                    <w:rFonts w:ascii="Cambria Math" w:hAnsi="Cambria Math"/>
                  </w:rPr>
                  <m:t>(-2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A535BA" w:rsidRPr="008D12E0" w:rsidRDefault="00A535BA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943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49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(2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338CC" w:rsidRPr="008D12E0" w:rsidRDefault="00A535BA" w:rsidP="00A535B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Point </w:t>
            </w:r>
            <m:oMath>
              <m:r>
                <w:rPr>
                  <w:rFonts w:ascii="Cambria Math" w:hAnsi="Cambria Math"/>
                </w:rPr>
                <m:t>G</m:t>
              </m:r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d>
            </m:oMath>
            <w:r w:rsidRPr="008D12E0">
              <w:rPr>
                <w:rFonts w:ascii="Cambria Math" w:hAnsi="Cambria Math"/>
              </w:rPr>
              <w:t>. Therefore,</w:t>
            </w:r>
          </w:p>
          <w:p w:rsidR="00A535BA" w:rsidRPr="008D12E0" w:rsidRDefault="00E41FCF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AG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  <w:p w:rsidR="00A535BA" w:rsidRPr="008D12E0" w:rsidRDefault="00A535BA" w:rsidP="00A535B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AG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51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  <w:p w:rsidR="00A535BA" w:rsidRPr="008D12E0" w:rsidRDefault="00E41FCF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=-4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+0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A535BA" w:rsidRPr="008D12E0" w:rsidRDefault="00E41FCF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A535BA" w:rsidRPr="008D12E0" w:rsidRDefault="00513A7A" w:rsidP="00A535BA">
            <w:pPr>
              <w:contextualSpacing/>
              <w:rPr>
                <w:rFonts w:ascii="Cambria Math" w:hAnsi="Cambria Math"/>
                <w:color w:val="FF0000"/>
              </w:rPr>
            </w:pPr>
            <w:r w:rsidRPr="008D12E0">
              <w:rPr>
                <w:rFonts w:ascii="Cambria Math" w:hAnsi="Cambria Math"/>
              </w:rPr>
              <w:object w:dxaOrig="5270" w:dyaOrig="4589">
                <v:shape id="_x0000_i1038" type="#_x0000_t75" style="width:151pt;height:137pt" o:ole="">
                  <v:imagedata r:id="IMM10S599S0" o:title=""/>
                </v:shape>
                <o:OLEObject Type="Embed" ProgID="ChemDraw.Document.6.0" ShapeID="_x0000_i1038" DrawAspect="Content" ObjectID="_1478863972" r:id="OMM10S599S0"/>
              </w:object>
            </w:r>
          </w:p>
          <w:p w:rsidR="00A535BA" w:rsidRPr="008D12E0" w:rsidRDefault="00513A7A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=-8-8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A535BA" w:rsidRPr="008D12E0" w:rsidRDefault="00A535BA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=8(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A535BA" w:rsidRPr="008D12E0" w:rsidRDefault="00A535BA" w:rsidP="00A535B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Area of </w:t>
            </w:r>
            <m:oMath>
              <m:r>
                <w:rPr>
                  <w:rFonts w:ascii="Cambria Math" w:hAnsi="Cambria Math"/>
                </w:rPr>
                <m:t>∆ABC=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AC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=4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</m:oMath>
          </w:p>
          <w:p w:rsidR="00A535BA" w:rsidRPr="008D12E0" w:rsidRDefault="00E41FCF" w:rsidP="00A535B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=-3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B419C9" w:rsidRPr="008D12E0" w:rsidRDefault="00B419C9" w:rsidP="00B419C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length of the perpendicular from the vertex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Pr="008D12E0">
              <w:rPr>
                <w:rFonts w:ascii="Cambria Math" w:hAnsi="Cambria Math"/>
              </w:rPr>
              <w:t xml:space="preserve"> on the opposite face</w:t>
            </w:r>
          </w:p>
          <w:p w:rsidR="00B419C9" w:rsidRPr="008D12E0" w:rsidRDefault="00B419C9" w:rsidP="00B419C9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=|</m:t>
              </m:r>
            </m:oMath>
            <w:r w:rsidRPr="008D12E0">
              <w:rPr>
                <w:rFonts w:ascii="Cambria Math" w:hAnsi="Cambria Math"/>
              </w:rPr>
              <w:t xml:space="preserve">Projection of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on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AC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B419C9" w:rsidRPr="008D12E0" w:rsidRDefault="00B419C9" w:rsidP="00B419C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-3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-5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+3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acc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-2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</m:acc>
                          </m:e>
                        </m:d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e>
                        </m:rad>
                      </m:den>
                    </m:f>
                  </m:e>
                </m:d>
              </m:oMath>
            </m:oMathPara>
          </w:p>
          <w:p w:rsidR="00B419C9" w:rsidRPr="008D12E0" w:rsidRDefault="00B419C9" w:rsidP="00B419C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-3-5-6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e>
                        </m:rad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C27A6" w:rsidRPr="008D12E0" w:rsidRDefault="004C27A6" w:rsidP="004C27A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point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Pr="008D12E0">
              <w:rPr>
                <w:rFonts w:ascii="Cambria Math" w:hAnsi="Cambria Math"/>
              </w:rPr>
              <w:t xml:space="preserve"> be </w:t>
            </w:r>
            <m:oMath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:rsidR="004C27A6" w:rsidRPr="008D12E0" w:rsidRDefault="00E41FCF" w:rsidP="004C27A6">
            <w:pPr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+1=3</m:t>
              </m:r>
            </m:oMath>
            <w:r w:rsidR="004C27A6" w:rsidRPr="008D12E0">
              <w:rPr>
                <w:rFonts w:ascii="Cambria Math" w:hAnsi="Cambria Math"/>
              </w:rPr>
              <w:t xml:space="preserve"> or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=2</m:t>
              </m:r>
            </m:oMath>
          </w:p>
          <w:p w:rsidR="004C27A6" w:rsidRPr="008D12E0" w:rsidRDefault="00E41FCF" w:rsidP="004C27A6">
            <w:pPr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+0=1</m:t>
              </m:r>
            </m:oMath>
            <w:r w:rsidR="004C27A6" w:rsidRPr="008D12E0">
              <w:rPr>
                <w:rFonts w:ascii="Cambria Math" w:hAnsi="Cambria Math"/>
              </w:rPr>
              <w:t xml:space="preserve"> or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=1</m:t>
              </m:r>
            </m:oMath>
          </w:p>
          <w:p w:rsidR="004C27A6" w:rsidRPr="008D12E0" w:rsidRDefault="00E41FCF" w:rsidP="004C27A6">
            <w:pPr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-1=7</m:t>
              </m:r>
            </m:oMath>
            <w:r w:rsidR="004C27A6" w:rsidRPr="008D12E0">
              <w:rPr>
                <w:rFonts w:ascii="Cambria Math" w:hAnsi="Cambria Math"/>
              </w:rPr>
              <w:t xml:space="preserve"> or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=8</m:t>
              </m:r>
            </m:oMath>
          </w:p>
          <w:p w:rsidR="004C27A6" w:rsidRPr="008D12E0" w:rsidRDefault="004C27A6" w:rsidP="004C27A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∴D(2, 1, 8)</m:t>
                </m:r>
              </m:oMath>
            </m:oMathPara>
          </w:p>
          <w:p w:rsidR="00513A7A" w:rsidRPr="008D12E0" w:rsidRDefault="00513A7A" w:rsidP="004C27A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4421" w:dyaOrig="2289">
                <v:shape id="_x0000_i1039" type="#_x0000_t75" style="width:2in;height:1in" o:ole="">
                  <v:imagedata r:id="IMM10S617S0" o:title=""/>
                </v:shape>
                <o:OLEObject Type="Embed" ProgID="ChemDraw.Document.6.0" ShapeID="_x0000_i1039" DrawAspect="Content" ObjectID="_1478863973" r:id="OMM10S617S0"/>
              </w:object>
            </w:r>
          </w:p>
          <w:p w:rsidR="004C27A6" w:rsidRPr="008D12E0" w:rsidRDefault="00E41FCF" w:rsidP="004C27A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AB</m:t>
                                </m:r>
                              </m:e>
                            </m:ac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AD</m:t>
                                </m:r>
                              </m:e>
                            </m:acc>
                          </m:e>
                        </m:d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AB</m:t>
                                </m:r>
                              </m:e>
                            </m:acc>
                          </m:e>
                        </m:d>
                      </m:den>
                    </m:f>
                  </m:e>
                </m:d>
              </m:oMath>
            </m:oMathPara>
          </w:p>
          <w:p w:rsidR="004C27A6" w:rsidRPr="008D12E0" w:rsidRDefault="00E41FCF" w:rsidP="004C27A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=-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4C27A6" w:rsidRPr="008D12E0" w:rsidRDefault="00E41FCF" w:rsidP="004C27A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=0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4C27A6" w:rsidRPr="008D12E0" w:rsidRDefault="00E41FCF" w:rsidP="004C27A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-5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</m:mr>
                    </m:m>
                  </m:e>
                </m:d>
              </m:oMath>
            </m:oMathPara>
          </w:p>
          <w:p w:rsidR="004C27A6" w:rsidRPr="008D12E0" w:rsidRDefault="004C27A6" w:rsidP="004C27A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4C27A6" w:rsidRPr="008D12E0" w:rsidRDefault="004C27A6" w:rsidP="004C27A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7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</m:oMath>
            </m:oMathPara>
          </w:p>
          <w:p w:rsidR="004C27A6" w:rsidRPr="008D12E0" w:rsidRDefault="004C27A6" w:rsidP="004C27A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⇒d=2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DF58DC" w:rsidRPr="008D12E0" w:rsidRDefault="009D1939" w:rsidP="002338CC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</w:p>
          <w:p w:rsidR="009D1939" w:rsidRPr="008D12E0" w:rsidRDefault="00E41FCF" w:rsidP="009D1939">
            <w:pPr>
              <w:contextualSpacing/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+8x-10y+40=0</m:t>
              </m:r>
            </m:oMath>
            <w:r w:rsidR="009D1939" w:rsidRPr="008D12E0">
              <w:rPr>
                <w:rFonts w:ascii="Cambria Math" w:hAnsi="Cambria Math"/>
              </w:rPr>
              <w:t xml:space="preserve">, which is a circle centre </w:t>
            </w:r>
            <m:oMath>
              <m:r>
                <w:rPr>
                  <w:rFonts w:ascii="Cambria Math" w:hAnsi="Cambria Math"/>
                </w:rPr>
                <m:t>C(-4, 5)</m:t>
              </m:r>
            </m:oMath>
            <w:r w:rsidR="009D1939" w:rsidRPr="008D12E0">
              <w:rPr>
                <w:rFonts w:ascii="Cambria Math" w:hAnsi="Cambria Math"/>
              </w:rPr>
              <w:t xml:space="preserve">, radius </w:t>
            </w:r>
            <m:oMath>
              <m:r>
                <w:rPr>
                  <w:rFonts w:ascii="Cambria Math" w:hAnsi="Cambria Math"/>
                </w:rPr>
                <m:t>r=1</m:t>
              </m:r>
            </m:oMath>
          </w:p>
          <w:p w:rsidR="009D1939" w:rsidRPr="008D12E0" w:rsidRDefault="00E41FCF" w:rsidP="009D193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{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y-3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}</m:t>
                    </m:r>
                  </m:e>
                </m:func>
              </m:oMath>
            </m:oMathPara>
          </w:p>
          <w:p w:rsidR="009D1939" w:rsidRPr="008D12E0" w:rsidRDefault="00E41FCF" w:rsidP="009D193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{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y-3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}</m:t>
                    </m:r>
                  </m:e>
                </m:func>
              </m:oMath>
            </m:oMathPara>
          </w:p>
          <w:p w:rsidR="009D1939" w:rsidRPr="008D12E0" w:rsidRDefault="009D1939" w:rsidP="009D193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8D12E0">
              <w:rPr>
                <w:rFonts w:ascii="Cambria Math" w:hAnsi="Cambria Math"/>
              </w:rPr>
              <w:t xml:space="preserve"> be </w:t>
            </w:r>
            <m:oMath>
              <m:r>
                <w:rPr>
                  <w:rFonts w:ascii="Cambria Math" w:hAnsi="Cambria Math"/>
                </w:rPr>
                <m:t>(-2, 3)</m:t>
              </m:r>
            </m:oMath>
            <w:r w:rsidRPr="008D12E0">
              <w:rPr>
                <w:rFonts w:ascii="Cambria Math" w:hAnsi="Cambria Math"/>
              </w:rPr>
              <w:t xml:space="preserve">. Then </w:t>
            </w:r>
          </w:p>
          <w:p w:rsidR="009D1939" w:rsidRPr="008D12E0" w:rsidRDefault="009D1939" w:rsidP="009D193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CP=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, r=1</m:t>
                </m:r>
              </m:oMath>
            </m:oMathPara>
          </w:p>
          <w:p w:rsidR="009D1939" w:rsidRPr="008D12E0" w:rsidRDefault="00E41FCF" w:rsidP="009D193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9D1939" w:rsidRPr="008D12E0" w:rsidRDefault="00E41FCF" w:rsidP="009D193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9D1939" w:rsidRPr="008D12E0" w:rsidRDefault="00E41FCF" w:rsidP="009D193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=18</m:t>
                </m:r>
              </m:oMath>
            </m:oMathPara>
          </w:p>
          <w:p w:rsidR="009D1939" w:rsidRPr="008D12E0" w:rsidRDefault="009D1939" w:rsidP="009D193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Slope </w:t>
            </w:r>
            <m:oMath>
              <m:r>
                <w:rPr>
                  <w:rFonts w:ascii="Cambria Math" w:hAnsi="Cambria Math"/>
                </w:rPr>
                <m:t>=AB=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(2,2)</m:t>
                  </m:r>
                </m:sub>
              </m:sSub>
              <m:r>
                <w:rPr>
                  <w:rFonts w:ascii="Cambria Math" w:hAnsi="Cambria Math"/>
                </w:rPr>
                <m:t>=-2</m:t>
              </m:r>
            </m:oMath>
          </w:p>
          <w:p w:rsidR="009D1939" w:rsidRPr="008D12E0" w:rsidRDefault="009D1939" w:rsidP="009D1939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Equation of </w:t>
            </w:r>
            <m:oMath>
              <m:r>
                <w:rPr>
                  <w:rFonts w:ascii="Cambria Math" w:hAnsi="Cambria Math"/>
                </w:rPr>
                <m:t>AB, 2x+y=6</m:t>
              </m:r>
            </m:oMath>
          </w:p>
          <w:p w:rsidR="009D1939" w:rsidRPr="008D12E0" w:rsidRDefault="00E41FCF" w:rsidP="009D193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OA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OB</m:t>
                    </m:r>
                  </m:e>
                </m:acc>
                <m:r>
                  <w:rPr>
                    <w:rFonts w:ascii="Cambria Math" w:hAnsi="Cambria Math"/>
                  </w:rPr>
                  <m:t>=3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</m:oMath>
            </m:oMathPara>
          </w:p>
          <w:p w:rsidR="009D1939" w:rsidRPr="008D12E0" w:rsidRDefault="00E41FCF" w:rsidP="009D193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</m:oMath>
            </m:oMathPara>
          </w:p>
          <w:p w:rsidR="009D1939" w:rsidRPr="008D12E0" w:rsidRDefault="00E41FCF" w:rsidP="009D1939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.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DE0C16" w:rsidRPr="008D12E0" w:rsidRDefault="00E41FCF" w:rsidP="005C5813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AP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</m:oMath>
            <w:r w:rsidR="00E52F58" w:rsidRPr="008D12E0">
              <w:rPr>
                <w:rFonts w:ascii="Cambria Math" w:hAnsi="Cambria Math"/>
              </w:rPr>
              <w:t xml:space="preserve">    (i)</w:t>
            </w:r>
          </w:p>
          <w:p w:rsidR="003271B1" w:rsidRPr="008D12E0" w:rsidRDefault="00E41FCF" w:rsidP="005C581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3271B1" w:rsidRPr="008D12E0" w:rsidRDefault="00E41FCF" w:rsidP="005C581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EE7738" w:rsidRPr="008D12E0" w:rsidRDefault="00EE7738" w:rsidP="005C581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3993" w:dyaOrig="3096">
                <v:shape id="_x0000_i1041" type="#_x0000_t75" style="width:108pt;height:86.5pt" o:ole="">
                  <v:imagedata r:id="IMM10S620S0" o:title=""/>
                </v:shape>
                <o:OLEObject Type="Embed" ProgID="ChemDraw.Document.6.0" ShapeID="_x0000_i1041" DrawAspect="Content" ObjectID="_1478863975" r:id="OMM10S620S0"/>
              </w:object>
            </w:r>
          </w:p>
          <w:p w:rsidR="003271B1" w:rsidRPr="008D12E0" w:rsidRDefault="00E41FCF" w:rsidP="005C581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3271B1" w:rsidRPr="008D12E0" w:rsidRDefault="00E41FCF" w:rsidP="003271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3271B1" w:rsidRPr="008D12E0" w:rsidRDefault="003271B1" w:rsidP="003271B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E52F58" w:rsidRPr="008D12E0" w:rsidRDefault="00E52F58" w:rsidP="00E52F5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E52F58" w:rsidRPr="008D12E0" w:rsidRDefault="00E52F58" w:rsidP="00E52F58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AC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oMath>
            <w:r w:rsidRPr="008D12E0">
              <w:rPr>
                <w:rFonts w:ascii="Cambria Math" w:hAnsi="Cambria Math"/>
              </w:rPr>
              <w:t xml:space="preserve">    (ii)</w:t>
            </w:r>
          </w:p>
          <w:p w:rsidR="00E52F58" w:rsidRPr="008D12E0" w:rsidRDefault="00E41FCF" w:rsidP="00E52F5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E52F58" w:rsidRPr="008D12E0" w:rsidRDefault="00E52F58" w:rsidP="00E52F5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E52F58" w:rsidRPr="008D12E0" w:rsidRDefault="00E41FCF" w:rsidP="00E52F5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AD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</m:oMath>
            </m:oMathPara>
          </w:p>
          <w:p w:rsidR="00E52F58" w:rsidRPr="008D12E0" w:rsidRDefault="00E41FCF" w:rsidP="00E52F58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oMath>
            <w:r w:rsidR="00E52F58" w:rsidRPr="008D12E0">
              <w:rPr>
                <w:rFonts w:ascii="Cambria Math" w:hAnsi="Cambria Math"/>
              </w:rPr>
              <w:t xml:space="preserve">   (iii)</w:t>
            </w:r>
          </w:p>
          <w:p w:rsidR="00E52F58" w:rsidRPr="008D12E0" w:rsidRDefault="00E52F58" w:rsidP="00E52F5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From (i), (ii) and (iii), we get</w:t>
            </w:r>
          </w:p>
          <w:p w:rsidR="00E52F58" w:rsidRPr="008D12E0" w:rsidRDefault="00E52F58" w:rsidP="00E52F5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E52F58" w:rsidRPr="008D12E0" w:rsidRDefault="001F1226" w:rsidP="001F1226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from (ii) and(iii), we get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AC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AD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as</w:t>
            </w:r>
          </w:p>
          <w:p w:rsidR="001F1226" w:rsidRPr="008D12E0" w:rsidRDefault="00E41FCF" w:rsidP="001F1226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A34A35" w:rsidRPr="008D12E0" w:rsidRDefault="00E41FCF" w:rsidP="00A34A3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AD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2338CC" w:rsidRPr="008D12E0" w:rsidRDefault="0031132A" w:rsidP="0031132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=x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+y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+z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31132A" w:rsidRPr="008D12E0" w:rsidRDefault="00E41FCF" w:rsidP="0031132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;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;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31132A" w:rsidRPr="008D12E0" w:rsidRDefault="00E41FCF" w:rsidP="0031132A">
            <w:pPr>
              <w:contextualSpacing/>
              <w:rPr>
                <w:rFonts w:ascii="Cambria Math" w:hAnsi="Cambria Math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-15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-30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/>
                    </w:rPr>
                    <m:t>∙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-25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acc>
            </m:oMath>
            <w:r w:rsidR="0031132A" w:rsidRPr="008D12E0">
              <w:rPr>
                <w:rFonts w:ascii="Cambria Math" w:hAnsi="Cambria Math"/>
              </w:rPr>
              <w:t xml:space="preserve">  (given)</w:t>
            </w:r>
          </w:p>
          <w:p w:rsidR="0031132A" w:rsidRPr="008D12E0" w:rsidRDefault="0031132A" w:rsidP="0031132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So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=15 ⇒x-2y+3z=15</m:t>
              </m:r>
            </m:oMath>
            <w:r w:rsidRPr="008D12E0">
              <w:rPr>
                <w:rFonts w:ascii="Cambria Math" w:hAnsi="Cambria Math"/>
              </w:rPr>
              <w:t xml:space="preserve">   (i)</w:t>
            </w:r>
          </w:p>
          <w:p w:rsidR="0031132A" w:rsidRPr="008D12E0" w:rsidRDefault="00E41FCF" w:rsidP="0031132A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=30⇒2x+y+4z=30</m:t>
              </m:r>
            </m:oMath>
            <w:r w:rsidR="0031132A" w:rsidRPr="008D12E0">
              <w:rPr>
                <w:rFonts w:ascii="Cambria Math" w:hAnsi="Cambria Math"/>
              </w:rPr>
              <w:t xml:space="preserve">    (ii)</w:t>
            </w:r>
          </w:p>
          <w:p w:rsidR="0031132A" w:rsidRPr="008D12E0" w:rsidRDefault="00E41FCF" w:rsidP="0031132A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w:rPr>
                  <w:rFonts w:ascii="Cambria Math" w:hAnsi="Cambria Math"/>
                </w:rPr>
                <m:t>=25 ⇒x+3y+3z=25</m:t>
              </m:r>
            </m:oMath>
            <w:r w:rsidR="0031132A" w:rsidRPr="008D12E0">
              <w:rPr>
                <w:rFonts w:ascii="Cambria Math" w:hAnsi="Cambria Math"/>
              </w:rPr>
              <w:t xml:space="preserve">   (iii)</w:t>
            </w:r>
          </w:p>
          <w:p w:rsidR="0031132A" w:rsidRPr="008D12E0" w:rsidRDefault="0031132A" w:rsidP="0031132A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Solving, we get</w:t>
            </w:r>
          </w:p>
          <w:p w:rsidR="0031132A" w:rsidRPr="008D12E0" w:rsidRDefault="0031132A" w:rsidP="0031132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x=4</m:t>
                </m:r>
              </m:oMath>
            </m:oMathPara>
          </w:p>
          <w:p w:rsidR="0031132A" w:rsidRPr="008D12E0" w:rsidRDefault="0031132A" w:rsidP="0031132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y=2</m:t>
                </m:r>
              </m:oMath>
            </m:oMathPara>
          </w:p>
          <w:p w:rsidR="0031132A" w:rsidRPr="008D12E0" w:rsidRDefault="0031132A" w:rsidP="0031132A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z=5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681B74" w:rsidRPr="00E84222" w:rsidRDefault="009C70D9" w:rsidP="00CC52CA">
            <w:pPr>
              <w:rPr>
                <w:rFonts w:ascii="Cambria Math" w:hAnsi="Cambria Math" w:cs="Times New Roman"/>
              </w:rPr>
            </w:pPr>
            <w:r w:rsidRPr="00E84222">
              <w:rPr>
                <w:rFonts w:ascii="Cambria Math" w:hAnsi="Cambria Math" w:cs="Times New Roman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</w:rPr>
                <m:t>=x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-3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  <m:r>
                <w:rPr>
                  <w:rFonts w:ascii="Cambria Math" w:hAnsi="Cambria Math" w:cs="Times New Roman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>and</m:t>
              </m:r>
              <m:r>
                <w:rPr>
                  <w:rFonts w:ascii="Cambria Math" w:hAnsi="Cambria Math" w:cs="Times New Roman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hAnsi="Cambria Math" w:cs="Times New Roman"/>
                </w:rPr>
                <m:t>=2x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+x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 w:cs="Times New Roman"/>
              </w:rPr>
              <w:t xml:space="preserve"> be the adjacent sides of the parallelogram now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>and</m:t>
              </m:r>
              <m:r>
                <w:rPr>
                  <w:rFonts w:ascii="Cambria Math" w:hAnsi="Cambria Math" w:cs="Times New Roman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 w:cs="Times New Roman"/>
              </w:rPr>
              <w:t xml:space="preserve"> is acute</w:t>
            </w:r>
          </w:p>
          <w:p w:rsidR="00D26C22" w:rsidRPr="00E84222" w:rsidRDefault="00D26C22" w:rsidP="00CC52CA">
            <w:pPr>
              <w:rPr>
                <w:rFonts w:ascii="Cambria Math" w:hAnsi="Cambria Math"/>
              </w:rPr>
            </w:pPr>
            <w:r w:rsidRPr="00E84222">
              <w:rPr>
                <w:rFonts w:ascii="Cambria Math" w:hAnsi="Cambria Math"/>
              </w:rPr>
              <w:object w:dxaOrig="5911" w:dyaOrig="2848">
                <v:shape id="_x0000_i1044" type="#_x0000_t75" style="width:150pt;height:1in" o:ole="">
                  <v:imagedata r:id="IMM10S448S0" o:title=""/>
                </v:shape>
                <o:OLEObject Type="Embed" ProgID="ChemDraw.Document.6.0" ShapeID="_x0000_i1044" DrawAspect="Content" ObjectID="_1478862251" r:id="OMM10S448S0"/>
              </w:object>
            </w:r>
          </w:p>
          <w:p w:rsidR="009C70D9" w:rsidRPr="00E84222" w:rsidRDefault="009C70D9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 w:cs="Times New Roman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 w:cs="Times New Roman"/>
                  </w:rPr>
                  <m:t>&gt;|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</m:acc>
                <m:r>
                  <w:rPr>
                    <w:rFonts w:ascii="Cambria Math" w:hAnsi="Cambria Math" w:cs="Times New Roman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</w:rPr>
                      <m:t>b</m:t>
                    </m:r>
                  </m:e>
                </m:acc>
                <m:r>
                  <w:rPr>
                    <w:rFonts w:ascii="Cambria Math" w:hAnsi="Cambria Math" w:cs="Times New Roman"/>
                  </w:rPr>
                  <m:t>|</m:t>
                </m:r>
              </m:oMath>
            </m:oMathPara>
          </w:p>
          <w:p w:rsidR="009C70D9" w:rsidRPr="00E84222" w:rsidRDefault="009C70D9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3x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 w:cs="Times New Roman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x-3</m:t>
                            </m:r>
                          </m:e>
                        </m:d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j</m:t>
                            </m:r>
                          </m:e>
                        </m:acc>
                        <m:r>
                          <w:rPr>
                            <w:rFonts w:ascii="Cambria Math" w:hAnsi="Cambria Math" w:cs="Times New Roman"/>
                          </w:rPr>
                          <m:t>-2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k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&gt;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-x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 w:cs="Times New Roman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x+3</m:t>
                            </m:r>
                          </m:e>
                        </m:d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j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oMath>
            </m:oMathPara>
          </w:p>
          <w:p w:rsidR="009C70D9" w:rsidRPr="00E84222" w:rsidRDefault="009C70D9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⇒9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x-3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+4&gt;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x+3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oMath>
            </m:oMathPara>
          </w:p>
          <w:p w:rsidR="009C70D9" w:rsidRPr="00E84222" w:rsidRDefault="009C70D9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⇒8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-12x+4&gt;0</m:t>
                </m:r>
              </m:oMath>
            </m:oMathPara>
          </w:p>
          <w:p w:rsidR="009C70D9" w:rsidRPr="00E84222" w:rsidRDefault="009C70D9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-3x+1&gt;0</m:t>
                </m:r>
              </m:oMath>
            </m:oMathPara>
          </w:p>
          <w:p w:rsidR="009C70D9" w:rsidRPr="00E84222" w:rsidRDefault="009C70D9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⇒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2x-1</m:t>
                    </m:r>
                  </m:e>
                </m:d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x-1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&gt;0</m:t>
                </m:r>
              </m:oMath>
            </m:oMathPara>
          </w:p>
          <w:p w:rsidR="009C70D9" w:rsidRPr="00E84222" w:rsidRDefault="009C70D9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 xml:space="preserve">⇒x&lt;1/2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or</m:t>
                </m:r>
                <m:r>
                  <w:rPr>
                    <w:rFonts w:ascii="Cambria Math" w:hAnsi="Cambria Math" w:cs="Times New Roman"/>
                  </w:rPr>
                  <m:t xml:space="preserve">  x&gt;1</m:t>
                </m:r>
              </m:oMath>
            </m:oMathPara>
          </w:p>
          <w:p w:rsidR="009C70D9" w:rsidRPr="00E84222" w:rsidRDefault="009C70D9" w:rsidP="00CC52CA">
            <w:pPr>
              <w:rPr>
                <w:rFonts w:ascii="Cambria Math" w:hAnsi="Cambria Math" w:cs="Times New Roman"/>
              </w:rPr>
            </w:pPr>
            <w:r w:rsidRPr="00E84222">
              <w:rPr>
                <w:rFonts w:ascii="Cambria Math" w:hAnsi="Cambria Math" w:cs="Times New Roman"/>
              </w:rPr>
              <w:t>Hence the least positive integral value is 2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(7)</w:t>
            </w:r>
          </w:p>
          <w:p w:rsidR="002338CC" w:rsidRPr="008D12E0" w:rsidRDefault="00E41FCF" w:rsidP="00DF511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DF5111" w:rsidRPr="008D12E0" w:rsidRDefault="00E41FCF" w:rsidP="00DF511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DF5111" w:rsidRPr="008D12E0" w:rsidRDefault="00E41FCF" w:rsidP="00DF511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DF5111" w:rsidRPr="008D12E0" w:rsidRDefault="00DF5111" w:rsidP="00DF511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L.H.S. </w:t>
            </w:r>
            <m:oMath>
              <m:r>
                <w:rPr>
                  <w:rFonts w:ascii="Cambria Math" w:hAnsi="Cambria Math"/>
                </w:rPr>
                <m:t>=[3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  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 xml:space="preserve">  3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]</m:t>
              </m:r>
            </m:oMath>
          </w:p>
          <w:p w:rsidR="00DF5111" w:rsidRPr="008D12E0" w:rsidRDefault="00DF5111" w:rsidP="00DF511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3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 3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DF5111" w:rsidRPr="008D12E0" w:rsidRDefault="00DF5111" w:rsidP="00DF511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DF5111" w:rsidRPr="008D12E0" w:rsidRDefault="00DF5111" w:rsidP="00DF511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=28 [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2338CC" w:rsidRPr="008D12E0" w:rsidRDefault="00B33218" w:rsidP="00B3321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</w:p>
          <w:p w:rsidR="00B33218" w:rsidRPr="008D12E0" w:rsidRDefault="00B33218" w:rsidP="00B3321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</m:oMath>
            </m:oMathPara>
          </w:p>
          <w:p w:rsidR="00B33218" w:rsidRPr="008D12E0" w:rsidRDefault="00B33218" w:rsidP="00B3321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</m:oMath>
            </m:oMathPara>
          </w:p>
          <w:p w:rsidR="00B33218" w:rsidRPr="008D12E0" w:rsidRDefault="00B33218" w:rsidP="00B3321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</m:oMath>
            </m:oMathPara>
          </w:p>
          <w:p w:rsidR="00B33218" w:rsidRPr="008D12E0" w:rsidRDefault="00B33218" w:rsidP="00B3321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∙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=0⇒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33218" w:rsidRPr="008D12E0" w:rsidRDefault="00B33218" w:rsidP="00B33218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Now,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acc>
                </m:e>
              </m:d>
            </m:oMath>
          </w:p>
          <w:p w:rsidR="00B33218" w:rsidRPr="008D12E0" w:rsidRDefault="00B33218" w:rsidP="00B3321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</m:e>
                    </m:d>
                  </m:e>
                </m:d>
              </m:oMath>
            </m:oMathPara>
          </w:p>
          <w:p w:rsidR="00B33218" w:rsidRPr="008D12E0" w:rsidRDefault="00B33218" w:rsidP="00B3321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</m:oMath>
            </m:oMathPara>
          </w:p>
          <w:p w:rsidR="00B33218" w:rsidRPr="008D12E0" w:rsidRDefault="00B33218" w:rsidP="00B3321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acc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</m:e>
                    </m:d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acc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ac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(9)</w:t>
            </w:r>
          </w:p>
          <w:p w:rsidR="00681B74" w:rsidRPr="00E84222" w:rsidRDefault="004F4554" w:rsidP="00CC52CA">
            <w:pPr>
              <w:rPr>
                <w:rFonts w:ascii="Cambria Math" w:hAnsi="Cambria Math" w:cs="Times New Roman"/>
              </w:rPr>
            </w:pPr>
            <w:r w:rsidRPr="00E84222">
              <w:rPr>
                <w:rFonts w:ascii="Cambria Math" w:hAnsi="Cambria Math" w:cs="Times New Roman"/>
              </w:rPr>
              <w:t xml:space="preserve">Vector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</w:rPr>
                <m:t>=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  <m:r>
                <w:rPr>
                  <w:rFonts w:ascii="Cambria Math" w:hAnsi="Cambria Math" w:cs="Times New Roman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hAnsi="Cambria Math" w:cs="Times New Roman"/>
                </w:rPr>
                <m:t>=2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+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  <m:r>
                <w:rPr>
                  <w:rFonts w:ascii="Cambria Math" w:hAnsi="Cambria Math" w:cs="Times New Roman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</m:acc>
              <m:r>
                <w:rPr>
                  <w:rFonts w:ascii="Cambria Math" w:hAnsi="Cambria Math" w:cs="Times New Roman"/>
                </w:rPr>
                <m:t>=λ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+2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</m:oMath>
            <w:r w:rsidRPr="00E84222">
              <w:rPr>
                <w:rFonts w:ascii="Cambria Math" w:hAnsi="Cambria Math" w:cs="Times New Roman"/>
              </w:rPr>
              <w:t xml:space="preserve"> are coplanar</w:t>
            </w:r>
          </w:p>
          <w:p w:rsidR="004F4554" w:rsidRPr="00E84222" w:rsidRDefault="004F4554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λ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</w:rPr>
                  <m:t>=0</m:t>
                </m:r>
              </m:oMath>
            </m:oMathPara>
          </w:p>
          <w:p w:rsidR="004F4554" w:rsidRPr="00E84222" w:rsidRDefault="004F4554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⇒λ-3+2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-5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=0</m:t>
                </m:r>
              </m:oMath>
            </m:oMathPara>
          </w:p>
          <w:p w:rsidR="004F4554" w:rsidRPr="00E84222" w:rsidRDefault="004F4554" w:rsidP="00CC52CA">
            <w:pPr>
              <w:rPr>
                <w:rFonts w:ascii="Cambria Math" w:hAnsi="Cambria Math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⇒λ=13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(7)</w:t>
            </w:r>
          </w:p>
          <w:p w:rsidR="002338CC" w:rsidRPr="008D12E0" w:rsidRDefault="00A44B92" w:rsidP="00A44B9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the vertices be </w:t>
            </w:r>
            <m:oMath>
              <m:r>
                <w:rPr>
                  <w:rFonts w:ascii="Cambria Math" w:hAnsi="Cambria Math"/>
                </w:rPr>
                <m:t>A, B, C, D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O</m:t>
              </m:r>
            </m:oMath>
            <w:r w:rsidRPr="008D12E0">
              <w:rPr>
                <w:rFonts w:ascii="Cambria Math" w:hAnsi="Cambria Math"/>
              </w:rPr>
              <w:t xml:space="preserve"> be the origin</w:t>
            </w:r>
          </w:p>
          <w:p w:rsidR="00A44B92" w:rsidRPr="008D12E0" w:rsidRDefault="00A44B92" w:rsidP="00A44B9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acc>
                <m:r>
                  <w:rPr>
                    <w:rFonts w:ascii="Cambria Math" w:hAnsi="Cambria Math"/>
                  </w:rPr>
                  <m:t>A=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+10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 OB=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+7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  <w:p w:rsidR="00A44B92" w:rsidRPr="008D12E0" w:rsidRDefault="00E41FCF" w:rsidP="00A44B9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acc>
                <m:r>
                  <w:rPr>
                    <w:rFonts w:ascii="Cambria Math" w:hAnsi="Cambria Math"/>
                  </w:rPr>
                  <m:t>C=-5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+λ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>, OD=7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-4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+7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A44B92" w:rsidRPr="008D12E0" w:rsidRDefault="00A44B92" w:rsidP="00A44B9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B=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acc>
                <m:r>
                  <w:rPr>
                    <w:rFonts w:ascii="Cambria Math" w:hAnsi="Cambria Math"/>
                  </w:rPr>
                  <m:t>B-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acc>
                <m:r>
                  <w:rPr>
                    <w:rFonts w:ascii="Cambria Math" w:hAnsi="Cambria Math"/>
                  </w:rPr>
                  <m:t>A=-2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A44B92" w:rsidRPr="008D12E0" w:rsidRDefault="00E41FCF" w:rsidP="00A44B9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C=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acc>
                <m:r>
                  <w:rPr>
                    <w:rFonts w:ascii="Cambria Math" w:hAnsi="Cambria Math"/>
                  </w:rPr>
                  <m:t>C-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acc>
                <m:r>
                  <w:rPr>
                    <w:rFonts w:ascii="Cambria Math" w:hAnsi="Cambria Math"/>
                  </w:rPr>
                  <m:t>A=4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+5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λ-10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A44B92" w:rsidRPr="008D12E0" w:rsidRDefault="00E41FCF" w:rsidP="00A44B9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D=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acc>
                <m:r>
                  <w:rPr>
                    <w:rFonts w:ascii="Cambria Math" w:hAnsi="Cambria Math"/>
                  </w:rPr>
                  <m:t>D-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acc>
                <m:r>
                  <w:rPr>
                    <w:rFonts w:ascii="Cambria Math" w:hAnsi="Cambria Math"/>
                  </w:rPr>
                  <m:t>A=6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A44B92" w:rsidRPr="008D12E0" w:rsidRDefault="00A44B92" w:rsidP="00A44B9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Volume of tetrahedron</w:t>
            </w:r>
          </w:p>
          <w:p w:rsidR="00A44B92" w:rsidRPr="008D12E0" w:rsidRDefault="00A44B92" w:rsidP="00A44B9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B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 xml:space="preserve">C 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D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e>
                      </m:mr>
                    </m:m>
                  </m:e>
                </m:d>
              </m:oMath>
            </m:oMathPara>
          </w:p>
          <w:p w:rsidR="00A44B92" w:rsidRPr="008D12E0" w:rsidRDefault="00A44B92" w:rsidP="00A44B9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-15-2λ+20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-3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-12-6λ+60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-3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8-30</m:t>
                        </m:r>
                      </m:e>
                    </m:d>
                  </m:e>
                </m:d>
              </m:oMath>
            </m:oMathPara>
          </w:p>
          <w:p w:rsidR="00A44B92" w:rsidRPr="008D12E0" w:rsidRDefault="00A44B92" w:rsidP="00A44B9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4λ-10-144+18λ+66</m:t>
                    </m:r>
                  </m:e>
                </m:d>
              </m:oMath>
            </m:oMathPara>
          </w:p>
          <w:p w:rsidR="00A44B92" w:rsidRPr="008D12E0" w:rsidRDefault="00A44B92" w:rsidP="00A44B92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22λ-88</m:t>
                    </m:r>
                  </m:e>
                </m:d>
                <m:r>
                  <w:rPr>
                    <w:rFonts w:ascii="Cambria Math" w:hAnsi="Cambria Math"/>
                  </w:rPr>
                  <m:t>=11</m:t>
                </m:r>
              </m:oMath>
            </m:oMathPara>
          </w:p>
          <w:p w:rsidR="00A44B92" w:rsidRPr="008D12E0" w:rsidRDefault="00A44B92" w:rsidP="00A44B9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2λ-8=6</m:t>
              </m:r>
            </m:oMath>
          </w:p>
          <w:p w:rsidR="00A44B92" w:rsidRPr="008D12E0" w:rsidRDefault="00A44B92" w:rsidP="00A44B92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λ=7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026EBA" w:rsidRPr="00E84222" w:rsidRDefault="00026EB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Given,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</w:p>
          <w:p w:rsidR="00026EBA" w:rsidRPr="00E84222" w:rsidRDefault="00026EB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Now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along the diagonal of the parallelogram which has adjacent side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. 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also a unit vector, triangle formed by vectors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and</m:t>
              </m:r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is an equilateral triangle</w:t>
            </w:r>
          </w:p>
          <w:p w:rsidR="00026EBA" w:rsidRPr="00E84222" w:rsidRDefault="00026EBA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Then, area of triangle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</m:oMath>
          </w:p>
          <w:p w:rsidR="00C75BCC" w:rsidRPr="00E84222" w:rsidRDefault="00D26C22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</w:rPr>
              <w:object w:dxaOrig="3948" w:dyaOrig="3182">
                <v:shape id="_x0000_i1043" type="#_x0000_t75" style="width:119.25pt;height:96.75pt" o:ole="">
                  <v:imagedata r:id="IMM10S443S0" o:title=""/>
                </v:shape>
                <o:OLEObject Type="Embed" ProgID="ChemDraw.Document.6.0" ShapeID="_x0000_i1043" DrawAspect="Content" ObjectID="_1478862250" r:id="OMM10S443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2338CC" w:rsidRPr="008D12E0" w:rsidRDefault="00E41FCF" w:rsidP="00692F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⇒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oMath>
            </m:oMathPara>
          </w:p>
          <w:p w:rsidR="00692F77" w:rsidRPr="008D12E0" w:rsidRDefault="00E41FCF" w:rsidP="00692F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=0⇒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692F77" w:rsidRPr="008D12E0" w:rsidRDefault="00692F77" w:rsidP="00692F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⊥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</m:oMath>
            </m:oMathPara>
          </w:p>
          <w:p w:rsidR="00692F77" w:rsidRPr="008D12E0" w:rsidRDefault="00E41FCF" w:rsidP="00692F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=|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</w:rPr>
                  <m:t>×(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</w:rPr>
                  <m:t>)|</m:t>
                </m:r>
              </m:oMath>
            </m:oMathPara>
          </w:p>
          <w:p w:rsidR="00692F77" w:rsidRPr="008D12E0" w:rsidRDefault="00692F77" w:rsidP="00692F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</m:oMath>
            </m:oMathPara>
          </w:p>
          <w:p w:rsidR="00692F77" w:rsidRPr="008D12E0" w:rsidRDefault="00692F77" w:rsidP="00692F77">
            <w:pPr>
              <w:contextualSpacing/>
              <w:jc w:val="both"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</m:oMath>
          </w:p>
          <w:p w:rsidR="00692F77" w:rsidRPr="008D12E0" w:rsidRDefault="00692F77" w:rsidP="00692F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=2-2x×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692F77" w:rsidRPr="008D12E0" w:rsidRDefault="00E41FCF" w:rsidP="00692F77">
            <w:pPr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2338CC" w:rsidRPr="008D12E0" w:rsidRDefault="006A67E4" w:rsidP="00692F7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</m:acc>
              <m:r>
                <w:rPr>
                  <w:rFonts w:ascii="Cambria Math" w:hAnsi="Cambria Math"/>
                </w:rPr>
                <m:t>A=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</m:acc>
              <m:r>
                <w:rPr>
                  <w:rFonts w:ascii="Cambria Math" w:hAnsi="Cambria Math"/>
                </w:rPr>
                <m:t xml:space="preserve">B=10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</m:acc>
              <m:r>
                <w:rPr>
                  <w:rFonts w:ascii="Cambria Math" w:hAnsi="Cambria Math"/>
                </w:rPr>
                <m:t>C=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</w:p>
          <w:p w:rsidR="00692F77" w:rsidRPr="008D12E0" w:rsidRDefault="00692F77" w:rsidP="00692F77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q=</m:t>
              </m:r>
            </m:oMath>
            <w:r w:rsidRPr="008D12E0">
              <w:rPr>
                <w:rFonts w:ascii="Cambria Math" w:hAnsi="Cambria Math"/>
              </w:rPr>
              <w:t xml:space="preserve"> Area of parallelogram with </w:t>
            </w:r>
            <m:oMath>
              <m:r>
                <w:rPr>
                  <w:rFonts w:ascii="Cambria Math" w:hAnsi="Cambria Math"/>
                </w:rPr>
                <m:t>OA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OC</m:t>
              </m:r>
            </m:oMath>
            <w:r w:rsidRPr="008D12E0">
              <w:rPr>
                <w:rFonts w:ascii="Cambria Math" w:hAnsi="Cambria Math"/>
              </w:rPr>
              <w:t xml:space="preserve"> as adjacent sides</w:t>
            </w:r>
          </w:p>
          <w:p w:rsidR="00692F77" w:rsidRPr="008D12E0" w:rsidRDefault="00692F77" w:rsidP="00692F77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∴q=|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   (i)</w:t>
            </w:r>
          </w:p>
          <w:p w:rsidR="00820DDA" w:rsidRPr="008D12E0" w:rsidRDefault="00820DDA" w:rsidP="00692F7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object w:dxaOrig="5256" w:dyaOrig="2542">
                <v:shape id="_x0000_i1042" type="#_x0000_t75" style="width:173pt;height:86.5pt" o:ole="">
                  <v:imagedata r:id="IMM10S642S0" o:title=""/>
                </v:shape>
                <o:OLEObject Type="Embed" ProgID="ChemDraw.Document.6.0" ShapeID="_x0000_i1042" DrawAspect="Content" ObjectID="_1478863976" r:id="OMM10S642S0"/>
              </w:object>
            </w:r>
          </w:p>
          <w:p w:rsidR="00692F77" w:rsidRPr="008D12E0" w:rsidRDefault="00692F77" w:rsidP="00692F77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p=</m:t>
              </m:r>
            </m:oMath>
            <w:r w:rsidRPr="008D12E0">
              <w:rPr>
                <w:rFonts w:ascii="Cambria Math" w:hAnsi="Cambria Math"/>
              </w:rPr>
              <w:t xml:space="preserve"> Area of quadrilateral </w:t>
            </w:r>
            <m:oMath>
              <m:r>
                <w:rPr>
                  <w:rFonts w:ascii="Cambria Math" w:hAnsi="Cambria Math"/>
                </w:rPr>
                <m:t>OABC</m:t>
              </m:r>
            </m:oMath>
          </w:p>
          <w:p w:rsidR="00692F77" w:rsidRPr="008D12E0" w:rsidRDefault="00692F77" w:rsidP="00692F77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</m:oMath>
            <w:r w:rsidRPr="008D12E0">
              <w:rPr>
                <w:rFonts w:ascii="Cambria Math" w:hAnsi="Cambria Math"/>
              </w:rPr>
              <w:t xml:space="preserve"> Area of </w:t>
            </w:r>
            <m:oMath>
              <m:r>
                <w:rPr>
                  <w:rFonts w:ascii="Cambria Math" w:hAnsi="Cambria Math"/>
                </w:rPr>
                <m:t>∆OAB+</m:t>
              </m:r>
            </m:oMath>
            <w:r w:rsidRPr="008D12E0">
              <w:rPr>
                <w:rFonts w:ascii="Cambria Math" w:hAnsi="Cambria Math"/>
              </w:rPr>
              <w:t xml:space="preserve"> Area of </w:t>
            </w:r>
            <m:oMath>
              <m:r>
                <w:rPr>
                  <w:rFonts w:ascii="Cambria Math" w:hAnsi="Cambria Math"/>
                </w:rPr>
                <m:t>∆OBC</m:t>
              </m:r>
            </m:oMath>
          </w:p>
          <w:p w:rsidR="00692F77" w:rsidRPr="008D12E0" w:rsidRDefault="00692F77" w:rsidP="00692F7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acc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692F77" w:rsidRPr="008D12E0" w:rsidRDefault="00692F77" w:rsidP="00692F7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+5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692F77" w:rsidRPr="008D12E0" w:rsidRDefault="00692F77" w:rsidP="00692F7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∴p=6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acc>
                  </m:e>
                </m:d>
              </m:oMath>
            </m:oMathPara>
          </w:p>
          <w:p w:rsidR="00692F77" w:rsidRPr="008D12E0" w:rsidRDefault="00692F77" w:rsidP="00692F77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p=6 q</m:t>
              </m:r>
            </m:oMath>
            <w:r w:rsidRPr="008D12E0">
              <w:rPr>
                <w:rFonts w:ascii="Cambria Math" w:hAnsi="Cambria Math"/>
              </w:rPr>
              <w:t xml:space="preserve">    [From Eq. (i)]</w:t>
            </w:r>
          </w:p>
          <w:p w:rsidR="00692F77" w:rsidRPr="008D12E0" w:rsidRDefault="00692F77" w:rsidP="00692F77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∴k=6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2338CC" w:rsidRPr="008D12E0" w:rsidRDefault="006B7663" w:rsidP="006B766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60°</m:t>
              </m:r>
            </m:oMath>
            <w:r w:rsidRPr="008D12E0">
              <w:rPr>
                <w:rFonts w:ascii="Cambria Math" w:hAnsi="Cambria Math"/>
              </w:rPr>
              <w:t>, we have</w:t>
            </w:r>
          </w:p>
          <w:p w:rsidR="006B7663" w:rsidRPr="008D12E0" w:rsidRDefault="00E41FCF" w:rsidP="006B766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∙i=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Given that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, 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  <w:r w:rsidRPr="008D12E0">
              <w:rPr>
                <w:rFonts w:ascii="Cambria Math" w:hAnsi="Cambria Math"/>
              </w:rPr>
              <w:t xml:space="preserve"> are in G.P., so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|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oMath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Squaring both sides,</w:t>
            </w:r>
          </w:p>
          <w:p w:rsidR="00F665F1" w:rsidRPr="008D12E0" w:rsidRDefault="00E41FCF" w:rsidP="00F665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u</m:t>
                                    </m:r>
                                  </m:e>
                                </m:ac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e>
                                </m:ac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[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acc>
                <m:r>
                  <w:rPr>
                    <w:rFonts w:ascii="Cambria Math" w:hAnsi="Cambria Math"/>
                  </w:rPr>
                  <m:t>∙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F665F1" w:rsidRPr="008D12E0" w:rsidRDefault="00E41FCF" w:rsidP="00F665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u</m:t>
                                    </m:r>
                                  </m:e>
                                </m:ac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u</m:t>
                                    </m:r>
                                  </m:e>
                                </m:acc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u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+4-4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u</m:t>
                                </m:r>
                              </m:e>
                            </m:acc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-1=0⇒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2±2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-1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C75BCC" w:rsidRPr="00E84222" w:rsidRDefault="003017F2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</m:acc>
            </m:oMath>
            <w:r w:rsidRPr="00E84222">
              <w:rPr>
                <w:rFonts w:ascii="Cambria Math" w:hAnsi="Cambria Math"/>
                <w:lang w:val="en-US" w:eastAsia="en-US"/>
              </w:rPr>
              <w:t xml:space="preserve"> be the resultant</w:t>
            </w:r>
          </w:p>
          <w:p w:rsidR="003017F2" w:rsidRPr="00E84222" w:rsidRDefault="003017F2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Then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p+1</m:t>
                  </m:r>
                </m:e>
              </m:d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+4</m:t>
              </m:r>
              <m:acc>
                <m:ac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j</m:t>
                  </m:r>
                </m:e>
              </m:acc>
            </m:oMath>
          </w:p>
          <w:p w:rsidR="003017F2" w:rsidRPr="00E84222" w:rsidRDefault="003017F2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Given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e>
                  </m:acc>
                </m:e>
              </m:d>
              <m:r>
                <w:rPr>
                  <w:rFonts w:ascii="Cambria Math" w:hAnsi="Cambria Math"/>
                  <w:lang w:val="en-US" w:eastAsia="en-US"/>
                </w:rPr>
                <m:t>=5</m:t>
              </m:r>
            </m:oMath>
            <w:r w:rsidR="00026EBA" w:rsidRPr="00E84222">
              <w:rPr>
                <w:rFonts w:ascii="Cambria Math" w:hAnsi="Cambria Math"/>
                <w:lang w:val="en-US" w:eastAsia="en-US"/>
              </w:rPr>
              <w:t>,</w:t>
            </w:r>
            <w:r w:rsidRPr="00E84222">
              <w:rPr>
                <w:rFonts w:ascii="Cambria Math" w:hAnsi="Cambria Math"/>
                <w:lang w:val="en-US" w:eastAsia="en-US"/>
              </w:rPr>
              <w:t xml:space="preserve"> therefore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=25</m:t>
              </m:r>
            </m:oMath>
          </w:p>
          <w:p w:rsidR="003017F2" w:rsidRPr="00E84222" w:rsidRDefault="003017F2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∵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p+1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+16=25⇒p+1=±3</m:t>
                </m:r>
              </m:oMath>
            </m:oMathPara>
          </w:p>
          <w:p w:rsidR="003017F2" w:rsidRPr="00E84222" w:rsidRDefault="003017F2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∴p=2, -4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C75BCC" w:rsidRPr="00E84222" w:rsidRDefault="0062309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E84222">
              <w:rPr>
                <w:rFonts w:ascii="Cambria Math" w:hAnsi="Cambria Math"/>
                <w:lang w:val="en-US" w:eastAsia="en-US"/>
              </w:rPr>
              <w:t xml:space="preserve">L.H.S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h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+3(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g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 w:eastAsia="en-US"/>
                    </w:rPr>
                    <m:t>h</m:t>
                  </m:r>
                </m:e>
              </m:ac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</w:p>
          <w:p w:rsidR="00623091" w:rsidRPr="00E84222" w:rsidRDefault="0062309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-(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)+3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(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h</m:t>
                    </m:r>
                  </m:e>
                </m:acc>
              </m:oMath>
            </m:oMathPara>
          </w:p>
          <w:p w:rsidR="00623091" w:rsidRPr="00E84222" w:rsidRDefault="0062309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h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</m:t>
                        </m:r>
                      </m:e>
                    </m:ac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h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H</m:t>
                    </m:r>
                  </m:e>
                </m:acc>
                <m:r>
                  <w:rPr>
                    <w:rFonts w:ascii="Cambria Math" w:hAnsi="Cambria Math"/>
                    <w:lang w:val="en-US" w:eastAsia="en-US"/>
                  </w:rPr>
                  <m:t>D</m:t>
                </m:r>
              </m:oMath>
            </m:oMathPara>
          </w:p>
          <w:p w:rsidR="00623091" w:rsidRPr="00E84222" w:rsidRDefault="00623091" w:rsidP="00CC52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⇒λ=2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2338CC" w:rsidRPr="008D12E0" w:rsidRDefault="00BF1001" w:rsidP="00BF1001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=(2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  <w:r w:rsidRPr="008D12E0">
              <w:rPr>
                <w:rFonts w:ascii="Cambria Math" w:hAnsi="Cambria Math"/>
              </w:rPr>
              <w:t xml:space="preserve">   (i)</w:t>
            </w:r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+0=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∙(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)</m:t>
              </m:r>
            </m:oMath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 </w:t>
            </w:r>
            <m:oMath>
              <m:r>
                <w:rPr>
                  <w:rFonts w:ascii="Cambria Math" w:hAnsi="Cambria Math"/>
                </w:rPr>
                <m:t>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</m:oMath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acc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oMath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+2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θ=1</m:t>
                  </m:r>
                </m:e>
              </m:func>
            </m:oMath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(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8D12E0">
              <w:rPr>
                <w:rFonts w:ascii="Cambria Math" w:hAnsi="Cambria Math"/>
              </w:rPr>
              <w:t xml:space="preserve"> is the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+2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oMath>
            <w:r w:rsidRPr="008D12E0">
              <w:rPr>
                <w:rFonts w:ascii="Cambria Math" w:hAnsi="Cambria Math"/>
              </w:rPr>
              <w:t>)</w:t>
            </w:r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5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=5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</m:oMath>
            <w:r w:rsidRPr="008D12E0">
              <w:rPr>
                <w:rFonts w:ascii="Cambria Math" w:hAnsi="Cambria Math"/>
              </w:rPr>
              <w:t xml:space="preserve">   (ii)</w:t>
            </w:r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>From Eq. (i), we have</w:t>
            </w:r>
          </w:p>
          <w:p w:rsidR="00BF1001" w:rsidRPr="008D12E0" w:rsidRDefault="00E41FCF" w:rsidP="00BF100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hr m:val="⃗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</m:acc>
                            <m:r>
                              <w:rPr>
                                <w:rFonts w:ascii="Cambria Math" w:hAnsi="Cambria Math"/>
                              </w:rPr>
                              <m:t>+2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</m:acc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acc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=5</m:t>
              </m:r>
            </m:oMath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+2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θ=5</m:t>
                  </m:r>
                </m:e>
              </m:func>
            </m:oMath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=5</m:t>
              </m:r>
            </m:oMath>
          </w:p>
          <w:p w:rsidR="00BF1001" w:rsidRPr="008D12E0" w:rsidRDefault="00BF1001" w:rsidP="00BF100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 xml:space="preserve">4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-1=5</m:t>
              </m:r>
            </m:oMath>
          </w:p>
          <w:p w:rsidR="004D68D5" w:rsidRPr="008D12E0" w:rsidRDefault="004D68D5" w:rsidP="004D68D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lit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6</m:t>
              </m:r>
            </m:oMath>
          </w:p>
          <w:p w:rsidR="004D68D5" w:rsidRPr="008D12E0" w:rsidRDefault="004D68D5" w:rsidP="004D68D5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3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</m:oMath>
          </w:p>
          <w:p w:rsidR="004D68D5" w:rsidRPr="008D12E0" w:rsidRDefault="004D68D5" w:rsidP="004D68D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</m:rad>
              </m:oMath>
            </m:oMathPara>
          </w:p>
          <w:p w:rsidR="004D68D5" w:rsidRPr="008D12E0" w:rsidRDefault="004D68D5" w:rsidP="004D68D5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∴m=6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(5)</w:t>
            </w:r>
          </w:p>
          <w:p w:rsidR="002338CC" w:rsidRPr="008D12E0" w:rsidRDefault="006B7663" w:rsidP="006B766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angle between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be </w:t>
            </w:r>
            <m:oMath>
              <m:r>
                <w:rPr>
                  <w:rFonts w:ascii="Cambria Math" w:hAnsi="Cambria Math"/>
                </w:rPr>
                <m:t>θ</m:t>
              </m:r>
            </m:oMath>
          </w:p>
          <w:p w:rsidR="006B7663" w:rsidRPr="008D12E0" w:rsidRDefault="006B7663" w:rsidP="006B766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We have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6B7663" w:rsidRPr="008D12E0" w:rsidRDefault="006B7663" w:rsidP="006B766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</w:p>
          <w:p w:rsidR="006B7663" w:rsidRPr="008D12E0" w:rsidRDefault="006B7663" w:rsidP="006B7663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Consider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func>
                </m:e>
              </m:d>
              <m:r>
                <w:rPr>
                  <w:rFonts w:ascii="Cambria Math" w:hAnsi="Cambria Math"/>
                </w:rPr>
                <m:t>+2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func>
                </m:e>
              </m:d>
            </m:oMath>
          </w:p>
          <w:p w:rsidR="006B7663" w:rsidRPr="008D12E0" w:rsidRDefault="006B7663" w:rsidP="006B7663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, θ∈[0, π]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2338CC" w:rsidRPr="008D12E0" w:rsidRDefault="00E41FCF" w:rsidP="00F665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,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t+1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+0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F665F1" w:rsidRPr="008D12E0" w:rsidRDefault="00E41FCF" w:rsidP="00F665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AC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acc>
                        </m:e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t+1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mr>
                    </m:m>
                  </m:e>
                </m:d>
              </m:oMath>
            </m:oMathPara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t+3</m:t>
                    </m:r>
                  </m:e>
                </m:d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-(t+1)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t+3</m:t>
                        </m:r>
                      </m:e>
                    </m:d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+8t+11</m:t>
                    </m:r>
                  </m:e>
                </m:rad>
              </m:oMath>
            </m:oMathPara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Area of </w:t>
            </w:r>
            <m:oMath>
              <m:r>
                <w:rPr>
                  <w:rFonts w:ascii="Cambria Math" w:hAnsi="Cambria Math"/>
                </w:rPr>
                <m:t>∆ABC=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AB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AC</m:t>
                      </m:r>
                    </m:e>
                  </m:acc>
                </m:e>
              </m:d>
            </m:oMath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+8t+1</m:t>
                    </m:r>
                  </m:e>
                </m:rad>
              </m:oMath>
            </m:oMathPara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(2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+8t+1)</m:t>
              </m:r>
            </m:oMath>
          </w:p>
          <w:p w:rsidR="00F665F1" w:rsidRPr="008D12E0" w:rsidRDefault="00E41FCF" w:rsidP="00F665F1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=0⇒t=-2</m:t>
                </m:r>
              </m:oMath>
            </m:oMathPara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At </w:t>
            </w:r>
            <m:oMath>
              <m:r>
                <w:rPr>
                  <w:rFonts w:ascii="Cambria Math" w:hAnsi="Cambria Math"/>
                </w:rPr>
                <m:t>t=-2, f"(t)&gt;0</m:t>
              </m:r>
            </m:oMath>
          </w:p>
          <w:p w:rsidR="00F665F1" w:rsidRPr="008D12E0" w:rsidRDefault="00F665F1" w:rsidP="00F665F1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So </w:t>
            </w:r>
            <m:oMath>
              <m:r>
                <w:rPr>
                  <w:rFonts w:ascii="Cambria Math" w:hAnsi="Cambria Math"/>
                </w:rPr>
                <m:t>∆</m:t>
              </m:r>
            </m:oMath>
            <w:r w:rsidRPr="008D12E0">
              <w:rPr>
                <w:rFonts w:ascii="Cambria Math" w:hAnsi="Cambria Math"/>
              </w:rPr>
              <w:t xml:space="preserve"> is minimum at </w:t>
            </w:r>
            <m:oMath>
              <m:r>
                <w:rPr>
                  <w:rFonts w:ascii="Cambria Math" w:hAnsi="Cambria Math"/>
                </w:rPr>
                <m:t>t=-2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2338CC" w:rsidRPr="008D12E0" w:rsidRDefault="009114FE" w:rsidP="009114F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a=ai+2j-3k, b=i+2αj-2k,</m:t>
                </m:r>
              </m:oMath>
            </m:oMathPara>
          </w:p>
          <w:p w:rsidR="009114FE" w:rsidRPr="008D12E0" w:rsidRDefault="009114FE" w:rsidP="009114F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c=2i-αj+k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a×b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b×c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c×a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9114FE" w:rsidRPr="008D12E0" w:rsidRDefault="009114FE" w:rsidP="009114F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 b c</m:t>
                      </m:r>
                    </m:e>
                  </m:d>
                  <m:r>
                    <w:rPr>
                      <w:rFonts w:ascii="Cambria Math" w:hAnsi="Cambria Math"/>
                    </w:rPr>
                    <m:t>b-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 b b</m:t>
                      </m:r>
                    </m:e>
                  </m:d>
                  <m:r>
                    <w:rPr>
                      <w:rFonts w:ascii="Cambria Math" w:hAnsi="Cambria Math"/>
                    </w:rPr>
                    <m:t>c</m:t>
                  </m:r>
                </m:e>
              </m:d>
              <m:r>
                <w:rPr>
                  <w:rFonts w:ascii="Cambria Math" w:hAnsi="Cambria Math"/>
                </w:rPr>
                <m:t>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c×a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9114FE" w:rsidRPr="008D12E0" w:rsidRDefault="009114FE" w:rsidP="009114F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 b c</m:t>
                  </m:r>
                </m:e>
              </m:d>
              <m:r>
                <w:rPr>
                  <w:rFonts w:ascii="Cambria Math" w:hAnsi="Cambria Math"/>
                </w:rPr>
                <m:t>b×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c×a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9114FE" w:rsidRPr="008D12E0" w:rsidRDefault="009114FE" w:rsidP="009114F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 b c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a∙b</m:t>
                      </m:r>
                    </m:e>
                  </m:d>
                  <m:r>
                    <w:rPr>
                      <w:rFonts w:ascii="Cambria Math" w:hAnsi="Cambria Math"/>
                    </w:rPr>
                    <m:t>c-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b∙c</m:t>
                      </m:r>
                    </m:e>
                  </m:d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9114FE" w:rsidRPr="008D12E0" w:rsidRDefault="009114FE" w:rsidP="009114F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 b c</m:t>
                  </m:r>
                </m:e>
              </m:d>
              <m:r>
                <w:rPr>
                  <w:rFonts w:ascii="Cambria Math" w:hAnsi="Cambria Math"/>
                </w:rPr>
                <m:t>=0   (∵a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8D12E0">
              <w:rPr>
                <w:rFonts w:ascii="Cambria Math" w:hAnsi="Cambria Math"/>
              </w:rPr>
              <w:t xml:space="preserve"> are not collinear)</w:t>
            </w:r>
          </w:p>
          <w:p w:rsidR="009114FE" w:rsidRPr="008D12E0" w:rsidRDefault="009114FE" w:rsidP="009114F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-3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2α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-α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9114FE" w:rsidRPr="008D12E0" w:rsidRDefault="009114FE" w:rsidP="009114F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2α-2α</m:t>
                  </m:r>
                </m:e>
              </m:d>
              <m:r>
                <w:rPr>
                  <w:rFonts w:ascii="Cambria Math" w:hAnsi="Cambria Math"/>
                </w:rPr>
                <m:t>-2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1+4</m:t>
                  </m:r>
                </m:e>
              </m:d>
              <m:r>
                <w:rPr>
                  <w:rFonts w:ascii="Cambria Math" w:hAnsi="Cambria Math"/>
                </w:rPr>
                <m:t>-3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-α-4α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9114FE" w:rsidRPr="008D12E0" w:rsidRDefault="009114FE" w:rsidP="009114FE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10-15 α=0</m:t>
              </m:r>
            </m:oMath>
          </w:p>
          <w:p w:rsidR="009114FE" w:rsidRPr="008D12E0" w:rsidRDefault="009114FE" w:rsidP="009114FE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α=2/3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(9)</w:t>
            </w:r>
          </w:p>
          <w:p w:rsidR="002338CC" w:rsidRPr="008D12E0" w:rsidRDefault="00C65B74" w:rsidP="00C65B74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Since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non-collinear vectors, therefore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are non-coplanar vectors</w:t>
            </w:r>
          </w:p>
          <w:p w:rsidR="00C65B74" w:rsidRPr="008D12E0" w:rsidRDefault="00E41FCF" w:rsidP="00C65B7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a-2</m:t>
                        </m:r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b-3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α+c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a-2</m:t>
                        </m:r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b-3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ββ+c</m:t>
                    </m:r>
                  </m:e>
                </m:d>
                <m:r>
                  <w:rPr>
                    <w:rFonts w:ascii="Cambria Math" w:hAnsi="Cambria Math"/>
                  </w:rPr>
                  <m:t>y+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a-2</m:t>
                        </m:r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b-3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γ+c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×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65B74" w:rsidRPr="008D12E0" w:rsidRDefault="00C65B74" w:rsidP="00C65B74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Coefficient of each vector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 xml:space="preserve">, 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 w:rsidRPr="008D12E0">
              <w:rPr>
                <w:rFonts w:ascii="Cambria Math" w:hAnsi="Cambria Math"/>
              </w:rPr>
              <w:t xml:space="preserve"> is zero</w:t>
            </w:r>
          </w:p>
          <w:p w:rsidR="00C65B74" w:rsidRPr="008D12E0" w:rsidRDefault="00E41FCF" w:rsidP="00C65B7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a-2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b-3</m:t>
                    </m:r>
                  </m:e>
                </m:d>
                <m:r>
                  <w:rPr>
                    <w:rFonts w:ascii="Cambria Math" w:hAnsi="Cambria Math"/>
                  </w:rPr>
                  <m:t>α+c=0</m:t>
                </m:r>
              </m:oMath>
            </m:oMathPara>
          </w:p>
          <w:p w:rsidR="00C65B74" w:rsidRPr="008D12E0" w:rsidRDefault="00E41FCF" w:rsidP="00C65B7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a-2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b-3</m:t>
                    </m:r>
                  </m:e>
                </m:d>
                <m:r>
                  <w:rPr>
                    <w:rFonts w:ascii="Cambria Math" w:hAnsi="Cambria Math"/>
                  </w:rPr>
                  <m:t>β+c=0</m:t>
                </m:r>
              </m:oMath>
            </m:oMathPara>
          </w:p>
          <w:p w:rsidR="00C65B74" w:rsidRPr="008D12E0" w:rsidRDefault="00E41FCF" w:rsidP="00C65B7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a-2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b-3</m:t>
                    </m:r>
                  </m:e>
                </m:d>
                <m:r>
                  <w:rPr>
                    <w:rFonts w:ascii="Cambria Math" w:hAnsi="Cambria Math"/>
                  </w:rPr>
                  <m:t>β+c=0</m:t>
                </m:r>
              </m:oMath>
            </m:oMathPara>
          </w:p>
          <w:p w:rsidR="00C65B74" w:rsidRPr="008D12E0" w:rsidRDefault="00C65B74" w:rsidP="00C65B74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The above three equations will satisfy if the coefficients of </w:t>
            </w:r>
            <m:oMath>
              <m:r>
                <w:rPr>
                  <w:rFonts w:ascii="Cambria Math" w:hAnsi="Cambria Math"/>
                </w:rPr>
                <m:t>α, β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γ</m:t>
              </m:r>
            </m:oMath>
            <w:r w:rsidRPr="008D12E0">
              <w:rPr>
                <w:rFonts w:ascii="Cambria Math" w:hAnsi="Cambria Math"/>
              </w:rPr>
              <w:t xml:space="preserve"> are zero because </w:t>
            </w:r>
            <m:oMath>
              <m:r>
                <w:rPr>
                  <w:rFonts w:ascii="Cambria Math" w:hAnsi="Cambria Math"/>
                </w:rPr>
                <m:t>α, β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γ</m:t>
              </m:r>
            </m:oMath>
            <w:r w:rsidRPr="008D12E0">
              <w:rPr>
                <w:rFonts w:ascii="Cambria Math" w:hAnsi="Cambria Math"/>
              </w:rPr>
              <w:t xml:space="preserve"> are three distinct real numbers</w:t>
            </w:r>
          </w:p>
          <w:p w:rsidR="00C65B74" w:rsidRPr="008D12E0" w:rsidRDefault="00C65B74" w:rsidP="00C65B74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a-2=0</m:t>
              </m:r>
            </m:oMath>
            <w:r w:rsidRPr="008D12E0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a=2</m:t>
              </m:r>
            </m:oMath>
            <w:r w:rsidRPr="008D12E0">
              <w:rPr>
                <w:rFonts w:ascii="Cambria Math" w:hAnsi="Cambria Math"/>
              </w:rPr>
              <w:t>,</w:t>
            </w:r>
          </w:p>
          <w:p w:rsidR="00C65B74" w:rsidRPr="008D12E0" w:rsidRDefault="00C65B74" w:rsidP="00C65B74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b-3=0</m:t>
              </m:r>
            </m:oMath>
            <w:r w:rsidRPr="008D12E0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b=3</m:t>
              </m:r>
            </m:oMath>
            <w:r w:rsidRPr="008D12E0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c=0</m:t>
              </m:r>
            </m:oMath>
          </w:p>
          <w:p w:rsidR="00C65B74" w:rsidRPr="008D12E0" w:rsidRDefault="00C65B74" w:rsidP="00C65B7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=4+9=13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(7)</w:t>
            </w:r>
          </w:p>
          <w:p w:rsidR="00681B74" w:rsidRPr="00E84222" w:rsidRDefault="009C70D9" w:rsidP="00CC52CA">
            <w:pPr>
              <w:rPr>
                <w:rFonts w:ascii="Cambria Math" w:hAnsi="Cambria Math" w:cs="Times New Roman"/>
              </w:rPr>
            </w:pPr>
            <w:r w:rsidRPr="00E84222">
              <w:rPr>
                <w:rFonts w:ascii="Cambria Math" w:hAnsi="Cambria Math" w:cs="Times New Roman"/>
              </w:rPr>
              <w:t xml:space="preserve">Vectors along the sides are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</w:rPr>
                <m:t>=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+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  <m:r>
                <w:rPr>
                  <w:rFonts w:ascii="Cambria Math" w:hAnsi="Cambria Math" w:cs="Times New Roman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>and</m:t>
              </m:r>
              <m:r>
                <w:rPr>
                  <w:rFonts w:ascii="Cambria Math" w:hAnsi="Cambria Math" w:cs="Times New Roman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hAnsi="Cambria Math" w:cs="Times New Roman"/>
                </w:rPr>
                <m:t>=2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+4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+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</m:oMath>
          </w:p>
          <w:p w:rsidR="00C968B9" w:rsidRPr="00E84222" w:rsidRDefault="00C968B9" w:rsidP="00CC52CA">
            <w:pPr>
              <w:rPr>
                <w:rFonts w:ascii="Cambria Math" w:hAnsi="Cambria Math" w:cs="Times New Roman"/>
              </w:rPr>
            </w:pPr>
            <w:r w:rsidRPr="00E84222">
              <w:rPr>
                <w:rFonts w:ascii="Cambria Math" w:hAnsi="Cambria Math" w:cs="Times New Roman"/>
              </w:rPr>
              <w:t xml:space="preserve">Clearly the vector along the longer diagonal is </w:t>
            </w:r>
            <m:oMath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b</m:t>
                  </m:r>
                </m:e>
              </m:acc>
              <m:r>
                <w:rPr>
                  <w:rFonts w:ascii="Cambria Math" w:hAnsi="Cambria Math" w:cs="Times New Roman"/>
                </w:rPr>
                <m:t>=3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i</m:t>
                  </m:r>
                </m:e>
              </m:acc>
              <m:r>
                <w:rPr>
                  <w:rFonts w:ascii="Cambria Math" w:hAnsi="Cambria Math" w:cs="Times New Roman"/>
                </w:rPr>
                <m:t>+6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j</m:t>
                  </m:r>
                </m:e>
              </m:acc>
              <m:r>
                <w:rPr>
                  <w:rFonts w:ascii="Cambria Math" w:hAnsi="Cambria Math" w:cs="Times New Roman"/>
                </w:rPr>
                <m:t>+2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</w:rPr>
                    <m:t>k</m:t>
                  </m:r>
                </m:e>
              </m:acc>
            </m:oMath>
          </w:p>
          <w:p w:rsidR="00C968B9" w:rsidRPr="00E84222" w:rsidRDefault="00C968B9" w:rsidP="00CC52CA">
            <w:pPr>
              <w:rPr>
                <w:rFonts w:ascii="Cambria Math" w:hAnsi="Cambria Math" w:cs="Times New Roman"/>
              </w:rPr>
            </w:pPr>
            <w:r w:rsidRPr="00E84222">
              <w:rPr>
                <w:rFonts w:ascii="Cambria Math" w:hAnsi="Cambria Math" w:cs="Times New Roman"/>
              </w:rPr>
              <w:t xml:space="preserve">Hence length of the longer diagonal is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 w:cs="Times New Roman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hAnsi="Cambria Math" w:cs="Times New Roman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3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="Times New Roman"/>
                    </w:rPr>
                    <m:t>+6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j</m:t>
                      </m:r>
                    </m:e>
                  </m:acc>
                  <m:r>
                    <w:rPr>
                      <w:rFonts w:ascii="Cambria Math" w:hAnsi="Cambria Math" w:cs="Times New Roman"/>
                    </w:rPr>
                    <m:t>+2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</m:acc>
                </m:e>
              </m:d>
              <m:r>
                <w:rPr>
                  <w:rFonts w:ascii="Cambria Math" w:hAnsi="Cambria Math" w:cs="Times New Roman"/>
                </w:rPr>
                <m:t>=7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(9)</w:t>
            </w:r>
          </w:p>
          <w:p w:rsidR="002338CC" w:rsidRPr="008D12E0" w:rsidRDefault="007A7454" w:rsidP="007A7454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Here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=3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  <m:r>
                <w:rPr>
                  <w:rFonts w:ascii="Cambria Math" w:hAnsi="Cambria Math"/>
                </w:rPr>
                <m:t>-2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acc>
            </m:oMath>
          </w:p>
          <w:p w:rsidR="007A7454" w:rsidRPr="008D12E0" w:rsidRDefault="00E41FCF" w:rsidP="007A7454">
            <w:pPr>
              <w:contextualSpacing/>
              <w:rPr>
                <w:rFonts w:ascii="Cambria Math" w:hAnsi="Cambria Math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B=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P.V</m:t>
              </m:r>
              <m:r>
                <w:rPr>
                  <w:rFonts w:ascii="Cambria Math" w:hAnsi="Cambria Math"/>
                </w:rPr>
                <m:t>.</m:t>
              </m:r>
            </m:oMath>
            <w:r w:rsidR="007A7454" w:rsidRPr="008D12E0">
              <w:rPr>
                <w:rFonts w:ascii="Cambria Math" w:hAnsi="Cambria Math"/>
              </w:rPr>
              <w:t xml:space="preserve"> of </w:t>
            </w:r>
            <m:oMath>
              <m:r>
                <w:rPr>
                  <w:rFonts w:ascii="Cambria Math" w:hAnsi="Cambria Math"/>
                </w:rPr>
                <m:t>B-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P.V</m:t>
              </m:r>
            </m:oMath>
            <w:r w:rsidR="007A7454" w:rsidRPr="008D12E0">
              <w:rPr>
                <w:rFonts w:ascii="Cambria Math" w:hAnsi="Cambria Math"/>
              </w:rPr>
              <w:t xml:space="preserve">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</w:p>
          <w:p w:rsidR="007A7454" w:rsidRPr="008D12E0" w:rsidRDefault="007A7454" w:rsidP="007A745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-4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</m:oMath>
            </m:oMathPara>
          </w:p>
          <w:p w:rsidR="007A7454" w:rsidRPr="008D12E0" w:rsidRDefault="007A7454" w:rsidP="007A745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+3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</w:rPr>
                  <m:t>-3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acc>
              </m:oMath>
            </m:oMathPara>
          </w:p>
          <w:p w:rsidR="007A7454" w:rsidRPr="008D12E0" w:rsidRDefault="007A7454" w:rsidP="007A7454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Let </w:t>
            </w:r>
            <m:oMath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B</m:t>
              </m:r>
            </m:oMath>
            <w:r w:rsidRPr="008D12E0">
              <w:rPr>
                <w:rFonts w:ascii="Cambria Math" w:hAnsi="Cambria Math"/>
              </w:rPr>
              <w:t xml:space="preserve"> be the displacement vector</w:t>
            </w:r>
          </w:p>
          <w:p w:rsidR="007A7454" w:rsidRPr="008D12E0" w:rsidRDefault="007A7454" w:rsidP="007A7454">
            <w:pPr>
              <w:contextualSpacing/>
              <w:rPr>
                <w:rFonts w:ascii="Cambria Math" w:hAnsi="Cambria Math"/>
              </w:rPr>
            </w:pPr>
            <w:r w:rsidRPr="008D12E0">
              <w:rPr>
                <w:rFonts w:ascii="Cambria Math" w:hAnsi="Cambria Math"/>
              </w:rPr>
              <w:t xml:space="preserve">Now work done </w:t>
            </w:r>
            <m:oMath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.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</m:oMath>
          </w:p>
          <w:p w:rsidR="007A7454" w:rsidRPr="008D12E0" w:rsidRDefault="007A7454" w:rsidP="007A745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.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-3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acc>
                  </m:e>
                </m:d>
              </m:oMath>
            </m:oMathPara>
          </w:p>
          <w:p w:rsidR="007A7454" w:rsidRPr="008D12E0" w:rsidRDefault="007A7454" w:rsidP="007A7454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=6-3+6=9</m:t>
                </m:r>
              </m:oMath>
            </m:oMathPara>
          </w:p>
        </w:tc>
      </w:tr>
    </w:tbl>
    <w:p w:rsidR="00847CD8" w:rsidRDefault="00847CD8">
      <w:pPr>
        <w:rPr>
          <w:rFonts w:asciiTheme="majorHAnsi" w:hAnsiTheme="majorHAnsi"/>
        </w:rPr>
        <w:sectPr w:rsidR="00847CD8" w:rsidSect="0004477C">
          <w:headerReference w:type="even" r:id="rId16"/>
          <w:headerReference w:type="default" r:id="rId17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num="2" w:sep="1" w:space="113"/>
          <w:docGrid w:linePitch="360"/>
        </w:sectPr>
      </w:pPr>
    </w:p>
    <w:p w:rsidR="00FC79CD" w:rsidRPr="00453EAC" w:rsidRDefault="00FC79CD">
      <w:pPr>
        <w:rPr>
          <w:rFonts w:asciiTheme="majorHAnsi" w:hAnsiTheme="majorHAnsi"/>
        </w:rPr>
      </w:pPr>
    </w:p>
    <w:sectPr w:rsidR="00FC79CD" w:rsidRPr="00453EAC" w:rsidSect="00987F8F">
      <w:type w:val="continuous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C1C43" w:rsidRDefault="006C1C43" w:rsidP="008D7BD9">
      <w:pPr>
        <w:spacing w:after="0" w:line="240" w:lineRule="auto"/>
      </w:pPr>
      <w:r>
        <w:separator/>
      </w:r>
    </w:p>
  </w:endnote>
  <w:endnote w:type="continuationSeparator" w:id="1">
    <w:p w:rsidR="006C1C43" w:rsidRDefault="006C1C43" w:rsidP="008D7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01937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E46F9" w:rsidRDefault="005E46F9" w:rsidP="005E46F9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Page</w:t>
        </w:r>
        <w:r>
          <w:rPr>
            <w:b/>
          </w:rPr>
          <w:t>|</w:t>
        </w:r>
        <w:r w:rsidRPr="005E46F9">
          <w:t xml:space="preserve"> </w:t>
        </w:r>
        <w:fldSimple w:instr=" PAGE   \* MERGEFORMAT ">
          <w:r w:rsidR="00F36010" w:rsidRPr="00F36010">
            <w:rPr>
              <w:b/>
              <w:noProof/>
            </w:rPr>
            <w:t>4</w:t>
          </w:r>
        </w:fldSimple>
        <w:r>
          <w:rPr>
            <w:b/>
          </w:rPr>
          <w:t xml:space="preserve"> </w:t>
        </w:r>
      </w:p>
    </w:sdtContent>
  </w:sdt>
  <w:p w:rsidR="00066C96" w:rsidRDefault="006C1C4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C1C43" w:rsidRDefault="006C1C43" w:rsidP="008D7BD9">
      <w:pPr>
        <w:spacing w:after="0" w:line="240" w:lineRule="auto"/>
      </w:pPr>
      <w:r>
        <w:separator/>
      </w:r>
    </w:p>
  </w:footnote>
  <w:footnote w:type="continuationSeparator" w:id="1">
    <w:p w:rsidR="006C1C43" w:rsidRDefault="006C1C43" w:rsidP="008D7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3226" w:rsidRDefault="00023B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155055" o:spid="_x0000_s9246" type="#_x0000_t136" style="position:absolute;margin-left:0;margin-top:0;width:691.2pt;height:92.1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B485E" w:rsidRDefault="00023B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155056" o:spid="_x0000_s9247" type="#_x0000_t136" style="position:absolute;margin-left:0;margin-top:0;width:723.85pt;height:92.1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3226" w:rsidRDefault="00023B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155054" o:spid="_x0000_s9245" type="#_x0000_t136" style="position:absolute;margin-left:0;margin-top:0;width:691.2pt;height:92.15pt;rotation:315;z-index:-251660288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5A7"/>
    <w:multiLevelType w:val="hybridMultilevel"/>
    <w:tmpl w:val="6812148E"/>
    <w:lvl w:ilvl="0" w:tplc="A6E2DADC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6626"/>
    <o:shapelayout v:ext="edit">
      <o:idmap v:ext="edit" data="9"/>
    </o:shapelayout>
  </w:hdrShapeDefaults>
  <w:footnotePr>
    <w:footnote w:id="0"/>
    <w:footnote w:id="1"/>
  </w:footnotePr>
  <w:endnotePr>
    <w:endnote w:id="0"/>
    <w:endnote w:id="1"/>
  </w:endnotePr>
  <w:compat/>
  <w:rsids>
    <w:rsidRoot w:val="00CC19AB"/>
    <w:rsid w:val="00023BCA"/>
    <w:rsid w:val="000429EA"/>
    <w:rsid w:val="0004477C"/>
    <w:rsid w:val="000457C3"/>
    <w:rsid w:val="000557D7"/>
    <w:rsid w:val="00080C21"/>
    <w:rsid w:val="00084AB0"/>
    <w:rsid w:val="000A51DA"/>
    <w:rsid w:val="000F0D6F"/>
    <w:rsid w:val="000F1862"/>
    <w:rsid w:val="0012720F"/>
    <w:rsid w:val="00152B64"/>
    <w:rsid w:val="00193226"/>
    <w:rsid w:val="001C64EE"/>
    <w:rsid w:val="001D7D4A"/>
    <w:rsid w:val="00214DB4"/>
    <w:rsid w:val="00222697"/>
    <w:rsid w:val="00281A31"/>
    <w:rsid w:val="00282216"/>
    <w:rsid w:val="0029137C"/>
    <w:rsid w:val="00292DFC"/>
    <w:rsid w:val="002C6A12"/>
    <w:rsid w:val="002E38CE"/>
    <w:rsid w:val="002F0644"/>
    <w:rsid w:val="003202A8"/>
    <w:rsid w:val="00336468"/>
    <w:rsid w:val="003670F2"/>
    <w:rsid w:val="00375A62"/>
    <w:rsid w:val="003E28FD"/>
    <w:rsid w:val="00406E9E"/>
    <w:rsid w:val="00411EA2"/>
    <w:rsid w:val="00426BC8"/>
    <w:rsid w:val="00436F1A"/>
    <w:rsid w:val="00451283"/>
    <w:rsid w:val="00453EAC"/>
    <w:rsid w:val="00460110"/>
    <w:rsid w:val="00460268"/>
    <w:rsid w:val="00475BDC"/>
    <w:rsid w:val="004B485E"/>
    <w:rsid w:val="004E4599"/>
    <w:rsid w:val="00533998"/>
    <w:rsid w:val="00563A44"/>
    <w:rsid w:val="00576412"/>
    <w:rsid w:val="00594A78"/>
    <w:rsid w:val="005A0F32"/>
    <w:rsid w:val="005A3437"/>
    <w:rsid w:val="005A549E"/>
    <w:rsid w:val="005B4D34"/>
    <w:rsid w:val="005C338F"/>
    <w:rsid w:val="005D5593"/>
    <w:rsid w:val="005E46F9"/>
    <w:rsid w:val="00603D6D"/>
    <w:rsid w:val="00604489"/>
    <w:rsid w:val="0061114C"/>
    <w:rsid w:val="00635C10"/>
    <w:rsid w:val="00645E33"/>
    <w:rsid w:val="00661EC7"/>
    <w:rsid w:val="006908CD"/>
    <w:rsid w:val="006C1C43"/>
    <w:rsid w:val="006C6038"/>
    <w:rsid w:val="006C754E"/>
    <w:rsid w:val="0073368B"/>
    <w:rsid w:val="007846DB"/>
    <w:rsid w:val="00797367"/>
    <w:rsid w:val="007B2AC7"/>
    <w:rsid w:val="00800918"/>
    <w:rsid w:val="00807107"/>
    <w:rsid w:val="00832258"/>
    <w:rsid w:val="008371BE"/>
    <w:rsid w:val="00841754"/>
    <w:rsid w:val="00847CD8"/>
    <w:rsid w:val="008619A3"/>
    <w:rsid w:val="00872176"/>
    <w:rsid w:val="008771F0"/>
    <w:rsid w:val="00884137"/>
    <w:rsid w:val="008B73C6"/>
    <w:rsid w:val="008C3FC6"/>
    <w:rsid w:val="008C74CC"/>
    <w:rsid w:val="008D7BD9"/>
    <w:rsid w:val="008E28A2"/>
    <w:rsid w:val="008E542D"/>
    <w:rsid w:val="00937EC9"/>
    <w:rsid w:val="0097315D"/>
    <w:rsid w:val="00984102"/>
    <w:rsid w:val="00987F8F"/>
    <w:rsid w:val="009C6B50"/>
    <w:rsid w:val="009D682D"/>
    <w:rsid w:val="009D6C69"/>
    <w:rsid w:val="009F6410"/>
    <w:rsid w:val="009F74B8"/>
    <w:rsid w:val="00A0234C"/>
    <w:rsid w:val="00A17F00"/>
    <w:rsid w:val="00A43340"/>
    <w:rsid w:val="00A71DF6"/>
    <w:rsid w:val="00A8567B"/>
    <w:rsid w:val="00AC06FA"/>
    <w:rsid w:val="00AE0184"/>
    <w:rsid w:val="00AE52A2"/>
    <w:rsid w:val="00AF395A"/>
    <w:rsid w:val="00B0115F"/>
    <w:rsid w:val="00B10361"/>
    <w:rsid w:val="00B5206B"/>
    <w:rsid w:val="00BA374F"/>
    <w:rsid w:val="00BA712D"/>
    <w:rsid w:val="00BD47F9"/>
    <w:rsid w:val="00BE18E8"/>
    <w:rsid w:val="00C25672"/>
    <w:rsid w:val="00C72323"/>
    <w:rsid w:val="00C73293"/>
    <w:rsid w:val="00C827B9"/>
    <w:rsid w:val="00C90A56"/>
    <w:rsid w:val="00C91F70"/>
    <w:rsid w:val="00C95942"/>
    <w:rsid w:val="00CB3509"/>
    <w:rsid w:val="00CC19AB"/>
    <w:rsid w:val="00D45C69"/>
    <w:rsid w:val="00D72DAA"/>
    <w:rsid w:val="00DC420D"/>
    <w:rsid w:val="00DD2F5E"/>
    <w:rsid w:val="00DD3890"/>
    <w:rsid w:val="00DE60FC"/>
    <w:rsid w:val="00DE6C7A"/>
    <w:rsid w:val="00DF379D"/>
    <w:rsid w:val="00E13139"/>
    <w:rsid w:val="00E15395"/>
    <w:rsid w:val="00E20E69"/>
    <w:rsid w:val="00EC4019"/>
    <w:rsid w:val="00ED04F0"/>
    <w:rsid w:val="00F12F9F"/>
    <w:rsid w:val="00F20F6E"/>
    <w:rsid w:val="00F24253"/>
    <w:rsid w:val="00F36010"/>
    <w:rsid w:val="00F53E1B"/>
    <w:rsid w:val="00F65E36"/>
    <w:rsid w:val="00F7377D"/>
    <w:rsid w:val="00F9598C"/>
    <w:rsid w:val="00F97142"/>
    <w:rsid w:val="00FA5B94"/>
    <w:rsid w:val="00FB09A6"/>
    <w:rsid w:val="00FC486E"/>
    <w:rsid w:val="00FC59B0"/>
    <w:rsid w:val="00FC79CD"/>
  </w:rsids>
  <m:mathPr>
    <m:mathFont m:val="Cambria Math"/>
    <m:brkBin m:val="before"/>
    <m:brkBinSub m:val="--"/>
    <m:smallFrac/>
    <m:dispDef/>
    <m:lMargin m:val="0"/>
    <m:rMargin m:val="0"/>
    <m:defJc m:val="left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  <o:rules v:ext="edit">
        <o:r id="V:Rule2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19AB"/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19AB"/>
    <w:rPr>
      <w:rFonts w:ascii="Tahoma" w:hAnsi="Tahoma" w:cs="Tahoma"/>
      <w:sz w:val="16"/>
      <w:szCs w:val="16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19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87217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D7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7BD9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8D7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7BD9"/>
    <w:rPr>
      <w:szCs w:val="22"/>
      <w:lang w:bidi="ar-SA"/>
    </w:rPr>
  </w:style>
  <w:style w:type="table" w:styleId="TableGrid">
    <w:name w:val="Table Grid"/>
    <w:basedOn w:val="TableNormal"/>
    <w:uiPriority w:val="59"/>
    <w:rsid w:val="008D7BD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
	<Relationship Id="rId3" Type="http://schemas.openxmlformats.org/officeDocument/2006/relationships/styles" Target="styles.xml"/>
	<Relationship Id="rId7" Type="http://schemas.openxmlformats.org/officeDocument/2006/relationships/endnotes" Target="endnotes.xml"/>
	<Relationship Id="rId2" Type="http://schemas.openxmlformats.org/officeDocument/2006/relationships/customXml" Target="../customXml/item2.xml"/>
	<Relationship Id="rId1" Type="http://schemas.openxmlformats.org/officeDocument/2006/relationships/customXml" Target="../customXml/item1.xml"/>
	<Relationship Id="rId6" Type="http://schemas.openxmlformats.org/officeDocument/2006/relationships/footnotes" Target="footnotes.xml"/>
	<Relationship Id="rId5" Type="http://schemas.openxmlformats.org/officeDocument/2006/relationships/webSettings" Target="webSettings.xml"/>
	<Relationship Id="rId23" Type="http://schemas.openxmlformats.org/officeDocument/2006/relationships/theme" Target="theme/theme1.xml"/>
	<Relationship Id="rId16" Type="http://schemas.openxmlformats.org/officeDocument/2006/relationships/header" Target="header1.xml"/>
	<Relationship Id="rId17" Type="http://schemas.openxmlformats.org/officeDocument/2006/relationships/header" Target="header2.xml"/>
	<Relationship Id="rId18" Type="http://schemas.openxmlformats.org/officeDocument/2006/relationships/footer" Target="footer1.xml"/>
	<Relationship Id="rId20" Type="http://schemas.openxmlformats.org/officeDocument/2006/relationships/header" Target="header3.xml"/>
	<Relationship Id="rId4" Type="http://schemas.openxmlformats.org/officeDocument/2006/relationships/settings" Target="settings.xml"/>
	<Relationship Id="rId22" Type="http://schemas.openxmlformats.org/officeDocument/2006/relationships/fontTable" Target="fontTable.xml"/>
	<Relationship Id="rId" Type="http://schemas.openxmlformats.org/officeDocument/2006/relationships/numbering" Target="numbering.xml"/><Relationship Id="IMM10S381S0" Type="http://schemas.openxmlformats.org/officeDocument/2006/relationships/image" Target="media/IMM10S381S0.emf"/><Relationship Id="IMM10S251S0" Type="http://schemas.openxmlformats.org/officeDocument/2006/relationships/image" Target="media/IMM10S251S0.emf"/><Relationship Id="IMM10Q516Q0" Type="http://schemas.openxmlformats.org/officeDocument/2006/relationships/image" Target="media/IMM10Q516Q0.emf"/><Relationship Id="IMM10S488S0" Type="http://schemas.openxmlformats.org/officeDocument/2006/relationships/image" Target="media/IMM10S488S0.emf"/><Relationship Id="IMM10S396S0" Type="http://schemas.openxmlformats.org/officeDocument/2006/relationships/image" Target="media/IMM10S396S0.emf"/><Relationship Id="IMM10S379S0" Type="http://schemas.openxmlformats.org/officeDocument/2006/relationships/image" Target="media/IMM10S379S0.emf"/><Relationship Id="IMM10P524P0" Type="http://schemas.openxmlformats.org/officeDocument/2006/relationships/image" Target="media/IMM10P524P0.emf"/><Relationship Id="IMM10S468S0" Type="http://schemas.openxmlformats.org/officeDocument/2006/relationships/image" Target="media/IMM10S468S0.emf"/><Relationship Id="IMM10S526S0" Type="http://schemas.openxmlformats.org/officeDocument/2006/relationships/image" Target="media/IMM10S526S0.emf"/><Relationship Id="IMM10S172S0" Type="http://schemas.openxmlformats.org/officeDocument/2006/relationships/image" Target="media/IMM10S172S0.emf"/><Relationship Id="IMM10S393S0" Type="http://schemas.openxmlformats.org/officeDocument/2006/relationships/image" Target="media/IMM10S393S0.emf"/><Relationship Id="IMM10S397S0" Type="http://schemas.openxmlformats.org/officeDocument/2006/relationships/image" Target="media/IMM10S397S0.emf"/><Relationship Id="IMM10S520S0" Type="http://schemas.openxmlformats.org/officeDocument/2006/relationships/image" Target="media/IMM10S520S0.emf"/><Relationship Id="IMM10S467S0" Type="http://schemas.openxmlformats.org/officeDocument/2006/relationships/image" Target="media/IMM10S467S0.emf"/><Relationship Id="IMM10S93S0" Type="http://schemas.openxmlformats.org/officeDocument/2006/relationships/image" Target="media/IMM10S93S0.emf"/><Relationship Id="IMM10S504S0" Type="http://schemas.openxmlformats.org/officeDocument/2006/relationships/image" Target="media/IMM10S504S0.emf"/><Relationship Id="IMM10S530S0" Type="http://schemas.openxmlformats.org/officeDocument/2006/relationships/image" Target="media/IMM10S530S0.emf"/><Relationship Id="IMM10S377S0" Type="http://schemas.openxmlformats.org/officeDocument/2006/relationships/image" Target="media/IMM10S377S0.emf"/><Relationship Id="IMM10S401S0" Type="http://schemas.openxmlformats.org/officeDocument/2006/relationships/image" Target="media/IMM10S401S0.emf"/><Relationship Id="IMM10S192S0" Type="http://schemas.openxmlformats.org/officeDocument/2006/relationships/image" Target="media/IMM10S192S0.emf"/><Relationship Id="IMM10S399S0" Type="http://schemas.openxmlformats.org/officeDocument/2006/relationships/image" Target="media/IMM10S399S0.emf"/><Relationship Id="IMM10S376S0" Type="http://schemas.openxmlformats.org/officeDocument/2006/relationships/image" Target="media/IMM10S376S0.emf"/><Relationship Id="IMM10S398S0" Type="http://schemas.openxmlformats.org/officeDocument/2006/relationships/image" Target="media/IMM10S398S0.emf"/><Relationship Id="IMM10S384S0" Type="http://schemas.openxmlformats.org/officeDocument/2006/relationships/image" Target="media/IMM10S384S0.emf"/><Relationship Id="IMM10S584S0" Type="http://schemas.openxmlformats.org/officeDocument/2006/relationships/image" Target="media/IMM10S584S0.emf"/><Relationship Id="IMM10S579S0" Type="http://schemas.openxmlformats.org/officeDocument/2006/relationships/image" Target="media/IMM10S579S0.emf"/><Relationship Id="IMM10S555S0" Type="http://schemas.openxmlformats.org/officeDocument/2006/relationships/image" Target="media/IMM10S555S0.emf"/><Relationship Id="IMM10S585S0" Type="http://schemas.openxmlformats.org/officeDocument/2006/relationships/image" Target="media/IMM10S585S0.emf"/><Relationship Id="IMM10S569S0" Type="http://schemas.openxmlformats.org/officeDocument/2006/relationships/image" Target="media/IMM10S569S0.emf"/><Relationship Id="IMM10S277S0" Type="http://schemas.openxmlformats.org/officeDocument/2006/relationships/image" Target="media/IMM10S277S0.emf"/><Relationship Id="IMM10S131S0" Type="http://schemas.openxmlformats.org/officeDocument/2006/relationships/image" Target="media/IMM10S131S0.png"/><Relationship Id="IMM10S431S0" Type="http://schemas.openxmlformats.org/officeDocument/2006/relationships/image" Target="media/IMM10S431S0.emf"/><Relationship Id="IMM10S270S0" Type="http://schemas.openxmlformats.org/officeDocument/2006/relationships/image" Target="media/IMM10S270S0.emf"/><Relationship Id="IMM10Q442Q0" Type="http://schemas.openxmlformats.org/officeDocument/2006/relationships/image" Target="media/IMM10Q442Q0.emf"/><Relationship Id="IMM10Z442Z0" Type="http://schemas.openxmlformats.org/officeDocument/2006/relationships/image" Target="media/IMM10Z442Z0.emf"/><Relationship Id="IMM10Z441Z0" Type="http://schemas.openxmlformats.org/officeDocument/2006/relationships/image" Target="media/IMM10Z441Z0.emf"/><Relationship Id="IMM10S372S0" Type="http://schemas.openxmlformats.org/officeDocument/2006/relationships/image" Target="media/IMM10S372S0.emf"/><Relationship Id="IMM10S434S0" Type="http://schemas.openxmlformats.org/officeDocument/2006/relationships/image" Target="media/IMM10S434S0.emf"/><Relationship Id="IMM10S439S0" Type="http://schemas.openxmlformats.org/officeDocument/2006/relationships/image" Target="media/IMM10S439S0.emf"/><Relationship Id="IMM10S599S0" Type="http://schemas.openxmlformats.org/officeDocument/2006/relationships/image" Target="media/IMM10S599S0.emf"/><Relationship Id="IMM10S617S0" Type="http://schemas.openxmlformats.org/officeDocument/2006/relationships/image" Target="media/IMM10S617S0.emf"/><Relationship Id="IMM10S620S0" Type="http://schemas.openxmlformats.org/officeDocument/2006/relationships/image" Target="media/IMM10S620S0.emf"/><Relationship Id="IMM10S448S0" Type="http://schemas.openxmlformats.org/officeDocument/2006/relationships/image" Target="media/IMM10S448S0.emf"/><Relationship Id="IMM10S443S0" Type="http://schemas.openxmlformats.org/officeDocument/2006/relationships/image" Target="media/IMM10S443S0.emf"/><Relationship Id="IMM10S642S0" Type="http://schemas.openxmlformats.org/officeDocument/2006/relationships/image" Target="media/IMM10S642S0.emf"/><Relationship Id="OMM10S381S0" Type="http://schemas.openxmlformats.org/officeDocument/2006/relationships/oleObject" Target="embeddings/OMM10S381S0.bin"/><Relationship Id="OMM10S251S0" Type="http://schemas.openxmlformats.org/officeDocument/2006/relationships/oleObject" Target="embeddings/OMM10S251S0.bin"/><Relationship Id="OMM10Q516Q0" Type="http://schemas.openxmlformats.org/officeDocument/2006/relationships/oleObject" Target="embeddings/OMM10Q516Q0.bin"/><Relationship Id="OMM10S488S0" Type="http://schemas.openxmlformats.org/officeDocument/2006/relationships/oleObject" Target="embeddings/OMM10S488S0.bin"/><Relationship Id="OMM10S396S0" Type="http://schemas.openxmlformats.org/officeDocument/2006/relationships/oleObject" Target="embeddings/OMM10S396S0.bin"/><Relationship Id="OMM10S379S0" Type="http://schemas.openxmlformats.org/officeDocument/2006/relationships/oleObject" Target="embeddings/OMM10S379S0.bin"/><Relationship Id="OMM10P524P0" Type="http://schemas.openxmlformats.org/officeDocument/2006/relationships/oleObject" Target="embeddings/OMM10P524P0.bin"/><Relationship Id="OMM10S468S0" Type="http://schemas.openxmlformats.org/officeDocument/2006/relationships/oleObject" Target="embeddings/OMM10S468S0.bin"/><Relationship Id="OMM10S526S0" Type="http://schemas.openxmlformats.org/officeDocument/2006/relationships/oleObject" Target="embeddings/OMM10S526S0.bin"/><Relationship Id="OMM10S172S0" Type="http://schemas.openxmlformats.org/officeDocument/2006/relationships/oleObject" Target="embeddings/OMM10S172S0.bin"/><Relationship Id="OMM10S393S0" Type="http://schemas.openxmlformats.org/officeDocument/2006/relationships/oleObject" Target="embeddings/OMM10S393S0.bin"/><Relationship Id="OMM10S397S0" Type="http://schemas.openxmlformats.org/officeDocument/2006/relationships/oleObject" Target="embeddings/OMM10S397S0.bin"/><Relationship Id="OMM10S520S0" Type="http://schemas.openxmlformats.org/officeDocument/2006/relationships/oleObject" Target="embeddings/OMM10S520S0.bin"/><Relationship Id="OMM10S467S0" Type="http://schemas.openxmlformats.org/officeDocument/2006/relationships/oleObject" Target="embeddings/OMM10S467S0.bin"/><Relationship Id="OMM10S93S0" Type="http://schemas.openxmlformats.org/officeDocument/2006/relationships/oleObject" Target="embeddings/OMM10S93S0.bin"/><Relationship Id="OMM10S504S0" Type="http://schemas.openxmlformats.org/officeDocument/2006/relationships/oleObject" Target="embeddings/OMM10S504S0.bin"/><Relationship Id="OMM10S530S0" Type="http://schemas.openxmlformats.org/officeDocument/2006/relationships/oleObject" Target="embeddings/OMM10S530S0.bin"/><Relationship Id="OMM10S377S0" Type="http://schemas.openxmlformats.org/officeDocument/2006/relationships/oleObject" Target="embeddings/OMM10S377S0.bin"/><Relationship Id="OMM10S401S0" Type="http://schemas.openxmlformats.org/officeDocument/2006/relationships/oleObject" Target="embeddings/OMM10S401S0.bin"/><Relationship Id="OMM10S192S0" Type="http://schemas.openxmlformats.org/officeDocument/2006/relationships/oleObject" Target="embeddings/OMM10S192S0.bin"/><Relationship Id="OMM10S399S0" Type="http://schemas.openxmlformats.org/officeDocument/2006/relationships/oleObject" Target="embeddings/OMM10S399S0.bin"/><Relationship Id="OMM10S376S0" Type="http://schemas.openxmlformats.org/officeDocument/2006/relationships/oleObject" Target="embeddings/OMM10S376S0.bin"/><Relationship Id="OMM10S398S0" Type="http://schemas.openxmlformats.org/officeDocument/2006/relationships/oleObject" Target="embeddings/OMM10S398S0.bin"/><Relationship Id="OMM10S384S0" Type="http://schemas.openxmlformats.org/officeDocument/2006/relationships/oleObject" Target="embeddings/OMM10S384S0.bin"/><Relationship Id="OMM10S584S0" Type="http://schemas.openxmlformats.org/officeDocument/2006/relationships/oleObject" Target="embeddings/OMM10S584S0.bin"/><Relationship Id="OMM10S579S0" Type="http://schemas.openxmlformats.org/officeDocument/2006/relationships/oleObject" Target="embeddings/OMM10S579S0.bin"/><Relationship Id="OMM10S555S0" Type="http://schemas.openxmlformats.org/officeDocument/2006/relationships/oleObject" Target="embeddings/OMM10S555S0.bin"/><Relationship Id="OMM10S585S0" Type="http://schemas.openxmlformats.org/officeDocument/2006/relationships/oleObject" Target="embeddings/OMM10S585S0.bin"/><Relationship Id="OMM10S569S0" Type="http://schemas.openxmlformats.org/officeDocument/2006/relationships/oleObject" Target="embeddings/OMM10S569S0.bin"/><Relationship Id="OMM10S277S0" Type="http://schemas.openxmlformats.org/officeDocument/2006/relationships/oleObject" Target="embeddings/OMM10S277S0.bin"/><Relationship Id="OMM10S131S0" Type="http://schemas.openxmlformats.org/officeDocument/2006/relationships/oleObject" Target="embeddings/OMM10S131S0.bin"/><Relationship Id="OMM10S431S0" Type="http://schemas.openxmlformats.org/officeDocument/2006/relationships/oleObject" Target="embeddings/OMM10S431S0.bin"/><Relationship Id="OMM10S270S0" Type="http://schemas.openxmlformats.org/officeDocument/2006/relationships/oleObject" Target="embeddings/OMM10S270S0.bin"/><Relationship Id="OMM10Q442Q0" Type="http://schemas.openxmlformats.org/officeDocument/2006/relationships/oleObject" Target="embeddings/OMM10Q442Q0.bin"/><Relationship Id="OMM10Z442Z0" Type="http://schemas.openxmlformats.org/officeDocument/2006/relationships/oleObject" Target="embeddings/OMM10Z442Z0.bin"/><Relationship Id="OMM10Z441Z0" Type="http://schemas.openxmlformats.org/officeDocument/2006/relationships/oleObject" Target="embeddings/OMM10Z441Z0.bin"/><Relationship Id="OMM10S372S0" Type="http://schemas.openxmlformats.org/officeDocument/2006/relationships/oleObject" Target="embeddings/OMM10S372S0.bin"/><Relationship Id="OMM10S434S0" Type="http://schemas.openxmlformats.org/officeDocument/2006/relationships/oleObject" Target="embeddings/OMM10S434S0.bin"/><Relationship Id="OMM10S439S0" Type="http://schemas.openxmlformats.org/officeDocument/2006/relationships/oleObject" Target="embeddings/OMM10S439S0.bin"/><Relationship Id="OMM10S599S0" Type="http://schemas.openxmlformats.org/officeDocument/2006/relationships/oleObject" Target="embeddings/OMM10S599S0.bin"/><Relationship Id="OMM10S617S0" Type="http://schemas.openxmlformats.org/officeDocument/2006/relationships/oleObject" Target="embeddings/OMM10S617S0.bin"/><Relationship Id="OMM10S620S0" Type="http://schemas.openxmlformats.org/officeDocument/2006/relationships/oleObject" Target="embeddings/OMM10S620S0.bin"/><Relationship Id="OMM10S448S0" Type="http://schemas.openxmlformats.org/officeDocument/2006/relationships/oleObject" Target="embeddings/OMM10S448S0.bin"/><Relationship Id="OMM10S443S0" Type="http://schemas.openxmlformats.org/officeDocument/2006/relationships/oleObject" Target="embeddings/OMM10S443S0.bin"/><Relationship Id="OMM10S642S0" Type="http://schemas.openxmlformats.org/officeDocument/2006/relationships/oleObject" Target="embeddings/OMM10S642S0.bin"/><Relationship Id="PrintLogoId" Type="http://schemas.openxmlformats.org/officeDocument/2006/relationships/image" Target="media/PrintLogoId.jpeg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rikrishna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AB3359-FB1A-4A47-A616-9FA7D3FA30BC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9391A13A-FB33-4F4F-AAA1-AC91726A1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Chem4Word.dotx</Template>
  <TotalTime>904</TotalTime>
  <Pages>5</Pages>
  <Words>1329</Words>
  <Characters>7577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8889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Shrikrishna</dc:creator>
  <cp:lastModifiedBy>Shrikrishna</cp:lastModifiedBy>
  <cp:revision>5</cp:revision>
  <dcterms:created xsi:type="dcterms:W3CDTF">2010-10-06T14:02:00Z</dcterms:created>
  <dcterms:modified xsi:type="dcterms:W3CDTF">2010-12-26T18:05:00Z</dcterms:modified>
</cp:coreProperties>
</file>